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2.xml" ContentType="application/vnd.openxmlformats-officedocument.wordprocessingml.head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Default Extension="png" ContentType="image/png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788" w:lineRule="exact"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深圳市太光电信股份有限公司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404" w:lineRule="exact" w:before="0"/>
        <w:ind w:left="109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32"/>
        </w:rPr>
        <w:t>SHENZHEN TECHO</w:t>
      </w:r>
      <w:r>
        <w:rPr>
          <w:rFonts w:ascii="宋体"/>
          <w:spacing w:val="-12"/>
          <w:sz w:val="32"/>
        </w:rPr>
        <w:t> </w:t>
      </w:r>
      <w:r>
        <w:rPr>
          <w:rFonts w:ascii="宋体"/>
          <w:sz w:val="32"/>
        </w:rPr>
        <w:t>TELECOM.,LTD.</w:t>
      </w:r>
      <w:r>
        <w:rPr>
          <w:rFonts w:ascii="宋体"/>
          <w:w w:val="100"/>
          <w:sz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45"/>
          <w:szCs w:val="45"/>
        </w:rPr>
      </w:pPr>
    </w:p>
    <w:p>
      <w:pPr>
        <w:spacing w:before="0"/>
        <w:ind w:left="4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Arial" w:hAnsi="Arial" w:cs="Arial" w:eastAsia="Arial" w:hint="default"/>
          <w:b/>
          <w:bCs/>
          <w:w w:val="95"/>
          <w:sz w:val="48"/>
          <w:szCs w:val="48"/>
        </w:rPr>
        <w:t>2008</w:t>
      </w:r>
      <w:r>
        <w:rPr>
          <w:rFonts w:ascii="Arial" w:hAnsi="Arial" w:cs="Arial" w:eastAsia="Arial" w:hint="default"/>
          <w:b/>
          <w:bCs/>
          <w:spacing w:val="85"/>
          <w:w w:val="95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48"/>
          <w:szCs w:val="48"/>
        </w:rPr>
        <w:t>年度报告全文</w:t>
      </w:r>
      <w:r>
        <w:rPr>
          <w:rFonts w:ascii="Microsoft JhengHei" w:hAnsi="Microsoft JhengHei" w:cs="Microsoft JhengHei" w:eastAsia="Microsoft JhengHei" w:hint="default"/>
          <w:w w:val="95"/>
          <w:sz w:val="48"/>
          <w:szCs w:val="48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35"/>
          <w:szCs w:val="35"/>
        </w:rPr>
      </w:pPr>
    </w:p>
    <w:p>
      <w:pPr>
        <w:spacing w:before="0"/>
        <w:ind w:left="8" w:right="0" w:firstLine="0"/>
        <w:jc w:val="center"/>
        <w:rPr>
          <w:rFonts w:ascii="Microsoft JhengHei" w:hAnsi="Microsoft JhengHei" w:cs="Microsoft JhengHei" w:eastAsia="Microsoft JhengHei" w:hint="default"/>
          <w:sz w:val="44"/>
          <w:szCs w:val="44"/>
        </w:rPr>
      </w:pPr>
      <w:r>
        <w:rPr>
          <w:rFonts w:ascii="Microsoft JhengHei" w:hAnsi="Microsoft JhengHei" w:cs="Microsoft JhengHei" w:eastAsia="Microsoft JhengHei" w:hint="default"/>
          <w:b/>
          <w:bCs/>
          <w:sz w:val="44"/>
          <w:szCs w:val="44"/>
        </w:rPr>
        <w:t>（证券代码：</w:t>
      </w:r>
      <w:r>
        <w:rPr>
          <w:rFonts w:ascii="Arial" w:hAnsi="Arial" w:cs="Arial" w:eastAsia="Arial" w:hint="default"/>
          <w:b/>
          <w:bCs/>
          <w:sz w:val="44"/>
          <w:szCs w:val="44"/>
        </w:rPr>
        <w:t>000555</w:t>
      </w:r>
      <w:r>
        <w:rPr>
          <w:rFonts w:ascii="Microsoft JhengHei" w:hAnsi="Microsoft JhengHei" w:cs="Microsoft JhengHei" w:eastAsia="Microsoft JhengHei" w:hint="default"/>
          <w:b/>
          <w:bCs/>
          <w:sz w:val="44"/>
          <w:szCs w:val="44"/>
        </w:rPr>
        <w:t>）</w:t>
      </w:r>
      <w:r>
        <w:rPr>
          <w:rFonts w:ascii="Microsoft JhengHei" w:hAnsi="Microsoft JhengHei" w:cs="Microsoft JhengHei" w:eastAsia="Microsoft JhengHei" w:hint="default"/>
          <w:sz w:val="44"/>
          <w:szCs w:val="4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49"/>
          <w:szCs w:val="49"/>
        </w:rPr>
      </w:pPr>
    </w:p>
    <w:p>
      <w:pPr>
        <w:spacing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w w:val="95"/>
          <w:sz w:val="48"/>
          <w:szCs w:val="48"/>
        </w:rPr>
        <w:t>二 </w:t>
      </w:r>
      <w:r>
        <w:rPr>
          <w:rFonts w:ascii="Arial" w:hAnsi="Arial" w:cs="Arial" w:eastAsia="Arial" w:hint="default"/>
          <w:b/>
          <w:bCs/>
          <w:w w:val="95"/>
          <w:sz w:val="48"/>
          <w:szCs w:val="48"/>
        </w:rPr>
        <w:t>OO</w:t>
      </w:r>
      <w:r>
        <w:rPr>
          <w:rFonts w:ascii="Arial" w:hAnsi="Arial" w:cs="Arial" w:eastAsia="Arial" w:hint="default"/>
          <w:b/>
          <w:bCs/>
          <w:spacing w:val="-59"/>
          <w:w w:val="95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48"/>
          <w:szCs w:val="48"/>
        </w:rPr>
        <w:t>九年四月十日</w:t>
      </w:r>
      <w:r>
        <w:rPr>
          <w:rFonts w:ascii="Microsoft JhengHei" w:hAnsi="Microsoft JhengHei" w:cs="Microsoft JhengHei" w:eastAsia="Microsoft JhengHei" w:hint="default"/>
          <w:w w:val="95"/>
          <w:sz w:val="48"/>
          <w:szCs w:val="4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5"/>
          <w:footerReference w:type="default" r:id="rId6"/>
          <w:type w:val="continuous"/>
          <w:pgSz w:w="11900" w:h="16840"/>
          <w:pgMar w:header="876" w:footer="840" w:top="1100" w:bottom="1020" w:left="1100" w:right="1100"/>
          <w:pgNumType w:start="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58" w:lineRule="exact" w:before="0"/>
        <w:ind w:left="4208" w:right="0" w:firstLine="0"/>
        <w:jc w:val="left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重要提示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Heading2"/>
        <w:spacing w:line="268" w:lineRule="auto"/>
        <w:ind w:left="148" w:right="137" w:firstLine="571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-3"/>
          <w:w w:val="95"/>
        </w:rPr>
        <w:t>本公司董事会、监事会及董事、监事、高级管理人员保证本报告所载资料</w:t>
      </w:r>
      <w:r>
        <w:rPr>
          <w:rFonts w:ascii="Microsoft JhengHei" w:hAnsi="Microsoft JhengHei" w:cs="Microsoft JhengHei" w:eastAsia="Microsoft JhengHei" w:hint="default"/>
          <w:spacing w:val="4"/>
          <w:w w:val="99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  <w:w w:val="95"/>
        </w:rPr>
        <w:t>不存在任何虚假记载、误导性陈述或者重大遗漏，并对其内容的真实性、准确</w:t>
      </w:r>
      <w:r>
        <w:rPr>
          <w:rFonts w:ascii="Microsoft JhengHei" w:hAnsi="Microsoft JhengHei" w:cs="Microsoft JhengHei" w:eastAsia="Microsoft JhengHei" w:hint="default"/>
          <w:spacing w:val="7"/>
          <w:w w:val="95"/>
        </w:rPr>
        <w:t> </w:t>
      </w:r>
      <w:r>
        <w:rPr>
          <w:rFonts w:ascii="Microsoft JhengHei" w:hAnsi="Microsoft JhengHei" w:cs="Microsoft JhengHei" w:eastAsia="Microsoft JhengHei" w:hint="default"/>
          <w:spacing w:val="7"/>
          <w:w w:val="95"/>
        </w:rPr>
      </w:r>
      <w:r>
        <w:rPr>
          <w:rFonts w:ascii="Microsoft JhengHei" w:hAnsi="Microsoft JhengHei" w:cs="Microsoft JhengHei" w:eastAsia="Microsoft JhengHei" w:hint="default"/>
        </w:rPr>
        <w:t>性和完整性承担个别及连带责任。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66" w:lineRule="auto" w:before="15"/>
        <w:ind w:left="147" w:right="132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没有董事、监事、高级管理人员对年度报告内容的真实性、准确性和完整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性无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保证或存在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异议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68" w:lineRule="auto" w:before="19"/>
        <w:ind w:left="147" w:right="132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施波涛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出差未出席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董事会会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，其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所有董事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均出席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会。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68" w:lineRule="auto" w:before="15"/>
        <w:ind w:left="147" w:right="132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中磊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计师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所有限责任公司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本公司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出具了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带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强调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的无保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留意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审计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报告，本公司董事会、监事会对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相关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项亦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详细说明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请投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资者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pacing w:val="7"/>
          <w:w w:val="9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意阅读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5"/>
        <w:ind w:left="719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厉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天福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pacing w:val="-125"/>
          <w:w w:val="99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计工作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龚伟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构负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60"/>
        <w:ind w:left="148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杨永霞女士声明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：保证年度报告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报告的真实、完整。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pStyle w:val="Heading3"/>
        <w:spacing w:line="240" w:lineRule="auto" w:before="144"/>
        <w:ind w:left="719" w:right="0"/>
        <w:jc w:val="left"/>
      </w:pPr>
      <w:r>
        <w:rPr>
          <w:w w:val="99"/>
        </w:rPr>
        <w:t> </w:t>
      </w:r>
      <w:r>
        <w:rPr/>
      </w:r>
    </w:p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143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/>
          <w:w w:val="99"/>
          <w:sz w:val="28"/>
        </w:rPr>
        <w:t> </w:t>
      </w:r>
      <w:r>
        <w:rPr>
          <w:rFonts w:ascii="宋体"/>
          <w:sz w:val="2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28"/>
          <w:szCs w:val="28"/>
        </w:rPr>
        <w:sectPr>
          <w:pgSz w:w="11900" w:h="16840"/>
          <w:pgMar w:header="876" w:footer="840" w:top="1120" w:bottom="1020" w:left="1100" w:right="110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8"/>
          <w:szCs w:val="28"/>
        </w:rPr>
      </w:pPr>
    </w:p>
    <w:p>
      <w:pPr>
        <w:tabs>
          <w:tab w:pos="1987" w:val="left" w:leader="none"/>
        </w:tabs>
        <w:spacing w:line="501" w:lineRule="exact" w:before="0"/>
        <w:ind w:left="0" w:right="89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目</w:t>
        <w:tab/>
        <w:t>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43"/>
          <w:szCs w:val="43"/>
        </w:rPr>
      </w:pPr>
    </w:p>
    <w:p>
      <w:pPr>
        <w:pStyle w:val="Heading2"/>
        <w:tabs>
          <w:tab w:pos="9100" w:val="left" w:leader="none"/>
        </w:tabs>
        <w:spacing w:line="240" w:lineRule="auto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</w:t>
      </w:r>
      <w:r>
        <w:rPr>
          <w:rFonts w:ascii="Microsoft JhengHei" w:hAnsi="Microsoft JhengHei" w:cs="Microsoft JhengHei" w:eastAsia="Microsoft JhengHei" w:hint="default"/>
        </w:rPr>
        <w:t>、公司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情况简介</w:t>
      </w:r>
      <w:r>
        <w:rPr>
          <w:rFonts w:ascii="Microsoft JhengHei" w:hAnsi="Microsoft JhengHei" w:cs="Microsoft JhengHei" w:eastAsia="Microsoft JhengHei" w:hint="default"/>
          <w:spacing w:val="-27"/>
        </w:rPr>
        <w:t> </w:t>
      </w:r>
      <w:r>
        <w:rPr>
          <w:spacing w:val="34"/>
        </w:rPr>
        <w:t>...........................................</w:t>
        <w:tab/>
      </w:r>
      <w:r>
        <w:rPr/>
        <w:t>.</w:t>
      </w:r>
      <w:r>
        <w:rPr>
          <w:spacing w:val="38"/>
        </w:rPr>
        <w:t> </w:t>
      </w:r>
      <w:r>
        <w:rPr>
          <w:spacing w:val="-9"/>
        </w:rPr>
        <w:t>4</w:t>
      </w:r>
      <w:r>
        <w:rPr>
          <w:rFonts w:ascii="宋体" w:hAnsi="宋体" w:cs="宋体" w:eastAsia="宋体" w:hint="default"/>
          <w:b w:val="0"/>
          <w:bCs w:val="0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9098" w:val="left" w:leader="none"/>
        </w:tabs>
        <w:spacing w:before="0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二、会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计数据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业务数据摘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38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-7"/>
          <w:sz w:val="28"/>
          <w:szCs w:val="28"/>
        </w:rPr>
        <w:t>6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9088" w:val="left" w:leader="none"/>
        </w:tabs>
        <w:spacing w:before="0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、股本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及股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东情况</w:t>
      </w:r>
      <w:r>
        <w:rPr>
          <w:rFonts w:ascii="Microsoft JhengHei" w:hAnsi="Microsoft JhengHei" w:cs="Microsoft JhengHei" w:eastAsia="Microsoft JhengHei" w:hint="default"/>
          <w:b/>
          <w:bCs/>
          <w:spacing w:val="-20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37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4"/>
          <w:sz w:val="28"/>
          <w:szCs w:val="28"/>
        </w:rPr>
        <w:t>8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8951" w:val="left" w:leader="none"/>
        </w:tabs>
        <w:spacing w:before="0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四、董事、监事、高级管理人员和员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工情况</w:t>
      </w:r>
      <w:r>
        <w:rPr>
          <w:rFonts w:ascii="Microsoft JhengHei" w:hAnsi="Microsoft JhengHei" w:cs="Microsoft JhengHei" w:eastAsia="Microsoft JhengHei" w:hint="default"/>
          <w:b/>
          <w:bCs/>
          <w:spacing w:val="56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3"/>
          <w:sz w:val="28"/>
          <w:szCs w:val="28"/>
        </w:rPr>
        <w:t>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1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z w:val="28"/>
          <w:szCs w:val="28"/>
        </w:rPr>
        <w:t>13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8944" w:val="left" w:leader="none"/>
        </w:tabs>
        <w:spacing w:before="0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结构</w:t>
      </w:r>
      <w:r>
        <w:rPr>
          <w:rFonts w:ascii="Microsoft JhengHei" w:hAnsi="Microsoft JhengHei" w:cs="Microsoft JhengHei" w:eastAsia="Microsoft JhengHei" w:hint="default"/>
          <w:b/>
          <w:bCs/>
          <w:spacing w:val="-41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8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z w:val="28"/>
          <w:szCs w:val="28"/>
        </w:rPr>
        <w:t>18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8956" w:val="left" w:leader="none"/>
        </w:tabs>
        <w:spacing w:before="0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大会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情况简介</w:t>
      </w:r>
      <w:r>
        <w:rPr>
          <w:rFonts w:ascii="Microsoft JhengHei" w:hAnsi="Microsoft JhengHei" w:cs="Microsoft JhengHei" w:eastAsia="Microsoft JhengHei" w:hint="default"/>
          <w:b/>
          <w:bCs/>
          <w:spacing w:val="-27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6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-5"/>
          <w:sz w:val="28"/>
          <w:szCs w:val="28"/>
        </w:rPr>
        <w:t>24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8957" w:val="left" w:leader="none"/>
        </w:tabs>
        <w:spacing w:before="0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、董事会报告</w:t>
      </w:r>
      <w:r>
        <w:rPr>
          <w:rFonts w:ascii="Microsoft JhengHei" w:hAnsi="Microsoft JhengHei" w:cs="Microsoft JhengHei" w:eastAsia="Microsoft JhengHei" w:hint="default"/>
          <w:b/>
          <w:bCs/>
          <w:spacing w:val="-47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6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-6"/>
          <w:sz w:val="28"/>
          <w:szCs w:val="28"/>
        </w:rPr>
        <w:t>25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8957" w:val="left" w:leader="none"/>
        </w:tabs>
        <w:spacing w:before="0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八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、监事会报告</w:t>
      </w:r>
      <w:r>
        <w:rPr>
          <w:rFonts w:ascii="Microsoft JhengHei" w:hAnsi="Microsoft JhengHei" w:cs="Microsoft JhengHei" w:eastAsia="Microsoft JhengHei" w:hint="default"/>
          <w:b/>
          <w:bCs/>
          <w:spacing w:val="-47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6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-6"/>
          <w:sz w:val="28"/>
          <w:szCs w:val="28"/>
        </w:rPr>
        <w:t>36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8944" w:val="left" w:leader="none"/>
        </w:tabs>
        <w:spacing w:before="0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九、重要事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8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z w:val="28"/>
          <w:szCs w:val="28"/>
        </w:rPr>
        <w:t>38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8944" w:val="left" w:leader="none"/>
        </w:tabs>
        <w:spacing w:before="0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十、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8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z w:val="28"/>
          <w:szCs w:val="28"/>
        </w:rPr>
        <w:t>45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8944" w:val="left" w:leader="none"/>
        </w:tabs>
        <w:spacing w:before="0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备查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文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件目录</w:t>
      </w:r>
      <w:r>
        <w:rPr>
          <w:rFonts w:ascii="Microsoft JhengHei" w:hAnsi="Microsoft JhengHei" w:cs="Microsoft JhengHei" w:eastAsia="Microsoft JhengHei" w:hint="default"/>
          <w:b/>
          <w:bCs/>
          <w:spacing w:val="-34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8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z w:val="28"/>
          <w:szCs w:val="28"/>
        </w:rPr>
        <w:t>86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28"/>
          <w:szCs w:val="28"/>
        </w:rPr>
        <w:sectPr>
          <w:pgSz w:w="11900" w:h="16840"/>
          <w:pgMar w:header="876" w:footer="840" w:top="1100" w:bottom="1020" w:left="1100" w:right="100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436" w:lineRule="exact" w:before="0"/>
        <w:ind w:left="8" w:right="0" w:firstLine="0"/>
        <w:jc w:val="center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情况简介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BodyText"/>
        <w:spacing w:line="355" w:lineRule="auto" w:before="26"/>
        <w:ind w:left="867" w:right="459" w:hanging="720"/>
        <w:jc w:val="left"/>
        <w:rPr>
          <w:rFonts w:ascii="宋体" w:hAnsi="宋体" w:cs="宋体" w:eastAsia="宋体" w:hint="default"/>
        </w:rPr>
      </w:pPr>
      <w:r>
        <w:rPr/>
        <w:t>（一）公司法定中文名称</w:t>
      </w:r>
      <w:r>
        <w:rPr>
          <w:rFonts w:ascii="宋体" w:hAnsi="宋体" w:cs="宋体" w:eastAsia="宋体" w:hint="default"/>
        </w:rPr>
        <w:t>: 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 </w:t>
      </w:r>
      <w:r>
        <w:rPr/>
        <w:t>公司法定英文名称：</w:t>
      </w:r>
      <w:r>
        <w:rPr>
          <w:rFonts w:ascii="宋体" w:hAnsi="宋体" w:cs="宋体" w:eastAsia="宋体" w:hint="default"/>
        </w:rPr>
        <w:t>SHENZHEN TECHO TELECOM., LTD. </w:t>
      </w:r>
    </w:p>
    <w:p>
      <w:pPr>
        <w:pStyle w:val="BodyText"/>
        <w:spacing w:line="240" w:lineRule="auto" w:before="41"/>
        <w:ind w:left="147" w:right="0"/>
        <w:jc w:val="left"/>
        <w:rPr>
          <w:rFonts w:ascii="宋体" w:hAnsi="宋体" w:cs="宋体" w:eastAsia="宋体" w:hint="default"/>
        </w:rPr>
      </w:pPr>
      <w:r>
        <w:rPr/>
        <w:t>（二）法定代表人姓名：厉天福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（三）公司董事会秘书：舒晓玲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证券事务代表：曾昭静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</w:t>
      </w:r>
      <w:r>
        <w:rPr/>
        <w:t>联系电话：</w:t>
      </w:r>
      <w:r>
        <w:rPr>
          <w:rFonts w:ascii="宋体" w:hAnsi="宋体" w:cs="宋体" w:eastAsia="宋体" w:hint="default"/>
        </w:rPr>
        <w:t>0755-82910290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</w:t>
      </w:r>
      <w:r>
        <w:rPr/>
        <w:t>传真：</w:t>
      </w:r>
      <w:r>
        <w:rPr>
          <w:rFonts w:ascii="宋体" w:hAnsi="宋体" w:cs="宋体" w:eastAsia="宋体" w:hint="default"/>
        </w:rPr>
        <w:t>0755-82910304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</w:t>
      </w:r>
      <w:r>
        <w:rPr/>
        <w:t>电子信箱：</w:t>
      </w:r>
      <w:r>
        <w:rPr>
          <w:rFonts w:ascii="宋体" w:hAnsi="宋体" w:cs="宋体" w:eastAsia="宋体" w:hint="default"/>
        </w:rPr>
      </w:r>
      <w:hyperlink r:id="rId7">
        <w:r>
          <w:rPr>
            <w:rFonts w:ascii="宋体" w:hAnsi="宋体" w:cs="宋体" w:eastAsia="宋体" w:hint="default"/>
            <w:u w:val="single" w:color="000000"/>
          </w:rPr>
          <w:t>sznivs@163.com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867"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</w:rPr>
        <w:t>      </w:t>
      </w:r>
      <w:r>
        <w:rPr/>
        <w:t>联系地址：深圳市福田区滨河路北与彩田路东联合广场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（四）公司注册地址：深圳市福田区滨河路北与彩田路东联合广场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公司办公地址：深圳市福田区滨河路北与彩田路东联合广场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867" w:right="4173"/>
        <w:jc w:val="left"/>
        <w:rPr>
          <w:rFonts w:ascii="宋体" w:hAnsi="宋体" w:cs="宋体" w:eastAsia="宋体" w:hint="default"/>
        </w:rPr>
      </w:pPr>
      <w:r>
        <w:rPr/>
        <w:t>邮政编码：</w:t>
      </w:r>
      <w:r>
        <w:rPr>
          <w:rFonts w:ascii="宋体" w:hAnsi="宋体" w:cs="宋体" w:eastAsia="宋体" w:hint="default"/>
        </w:rPr>
        <w:t>518033 </w:t>
      </w:r>
      <w:r>
        <w:rPr/>
        <w:t>公司互联网网址：</w:t>
      </w:r>
      <w:r>
        <w:rPr>
          <w:rFonts w:ascii="宋体" w:hAnsi="宋体" w:cs="宋体" w:eastAsia="宋体" w:hint="default"/>
        </w:rPr>
        <w:t>http:// </w:t>
      </w:r>
      <w:hyperlink r:id="rId8">
        <w:r>
          <w:rPr>
            <w:rFonts w:ascii="宋体" w:hAnsi="宋体" w:cs="宋体" w:eastAsia="宋体" w:hint="default"/>
            <w:u w:val="single" w:color="000000"/>
          </w:rPr>
          <w:t>www.techo.cn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公司电子信箱：</w:t>
      </w:r>
      <w:r>
        <w:rPr>
          <w:rFonts w:ascii="宋体" w:hAnsi="宋体" w:cs="宋体" w:eastAsia="宋体" w:hint="default"/>
        </w:rPr>
      </w:r>
      <w:hyperlink r:id="rId7">
        <w:r>
          <w:rPr>
            <w:rFonts w:ascii="宋体" w:hAnsi="宋体" w:cs="宋体" w:eastAsia="宋体" w:hint="default"/>
            <w:u w:val="single" w:color="000000"/>
          </w:rPr>
          <w:t>sznivs@163.com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/>
        <w:t>（五）公司选定的信息披露报纸名称</w:t>
      </w:r>
      <w:r>
        <w:rPr>
          <w:spacing w:val="-120"/>
        </w:rPr>
        <w:t>：</w:t>
      </w:r>
      <w:r>
        <w:rPr/>
        <w:t>《证券时报》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登载年度报告的中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指</w:t>
      </w:r>
      <w:r>
        <w:rPr/>
        <w:t>定网</w:t>
      </w:r>
      <w:r>
        <w:rPr>
          <w:rFonts w:ascii="宋体" w:hAnsi="宋体" w:cs="宋体" w:eastAsia="宋体" w:hint="default"/>
        </w:rPr>
        <w:t>站</w:t>
      </w:r>
      <w:r>
        <w:rPr/>
        <w:t>的网址：</w:t>
      </w:r>
      <w:r>
        <w:rPr>
          <w:rFonts w:ascii="宋体" w:hAnsi="宋体" w:cs="宋体" w:eastAsia="宋体" w:hint="default"/>
        </w:rPr>
      </w:r>
      <w:hyperlink r:id="rId9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公司年度报告</w:t>
      </w:r>
      <w:r>
        <w:rPr>
          <w:rFonts w:ascii="宋体" w:hAnsi="宋体" w:cs="宋体" w:eastAsia="宋体" w:hint="default"/>
        </w:rPr>
        <w:t>备置</w:t>
      </w:r>
      <w:r>
        <w:rPr/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:</w:t>
      </w:r>
      <w:r>
        <w:rPr/>
        <w:t>董事会秘书办公室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六</w:t>
      </w:r>
      <w:r>
        <w:rPr/>
        <w:t>）公司股</w:t>
      </w:r>
      <w:r>
        <w:rPr>
          <w:rFonts w:ascii="宋体" w:hAnsi="宋体" w:cs="宋体" w:eastAsia="宋体" w:hint="default"/>
        </w:rPr>
        <w:t>票上</w:t>
      </w:r>
      <w:r>
        <w:rPr/>
        <w:t>市</w:t>
      </w:r>
      <w:r>
        <w:rPr>
          <w:rFonts w:ascii="宋体" w:hAnsi="宋体" w:cs="宋体" w:eastAsia="宋体" w:hint="default"/>
        </w:rPr>
        <w:t>交易所</w:t>
      </w:r>
      <w:r>
        <w:rPr/>
        <w:t>：深圳证券</w:t>
      </w:r>
      <w:r>
        <w:rPr>
          <w:rFonts w:ascii="宋体" w:hAnsi="宋体" w:cs="宋体" w:eastAsia="宋体" w:hint="default"/>
        </w:rPr>
        <w:t>交易所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股</w:t>
      </w:r>
      <w:r>
        <w:rPr>
          <w:rFonts w:ascii="宋体" w:hAnsi="宋体" w:cs="宋体" w:eastAsia="宋体" w:hint="default"/>
        </w:rPr>
        <w:t>票简</w:t>
      </w:r>
      <w:r>
        <w:rPr/>
        <w:t>称： </w:t>
      </w:r>
      <w:r>
        <w:rPr>
          <w:rFonts w:ascii="宋体" w:hAnsi="宋体" w:cs="宋体" w:eastAsia="宋体" w:hint="default"/>
        </w:rPr>
        <w:t>ST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太光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代码：</w:t>
      </w:r>
      <w:r>
        <w:rPr>
          <w:rFonts w:ascii="宋体" w:hAnsi="宋体" w:cs="宋体" w:eastAsia="宋体" w:hint="default"/>
        </w:rPr>
        <w:t>000555 </w:t>
      </w:r>
    </w:p>
    <w:p>
      <w:pPr>
        <w:pStyle w:val="BodyText"/>
        <w:spacing w:line="355" w:lineRule="auto" w:before="156"/>
        <w:ind w:left="267" w:right="4173" w:hanging="12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七</w:t>
      </w:r>
      <w:r>
        <w:rPr/>
        <w:t>）</w:t>
      </w:r>
      <w:r>
        <w:rPr>
          <w:rFonts w:ascii="宋体" w:hAnsi="宋体" w:cs="宋体" w:eastAsia="宋体" w:hint="default"/>
        </w:rPr>
        <w:t>其他</w:t>
      </w:r>
      <w:r>
        <w:rPr/>
        <w:t>有</w:t>
      </w:r>
      <w:r>
        <w:rPr>
          <w:rFonts w:ascii="宋体" w:hAnsi="宋体" w:cs="宋体" w:eastAsia="宋体" w:hint="default"/>
        </w:rPr>
        <w:t>关资料</w:t>
      </w:r>
      <w:r>
        <w:rPr/>
        <w:t>：</w:t>
      </w:r>
      <w:r>
        <w:rPr>
          <w:rFonts w:ascii="宋体" w:hAnsi="宋体" w:cs="宋体" w:eastAsia="宋体" w:hint="default"/>
        </w:rPr>
        <w:t> 1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首次</w:t>
      </w:r>
      <w:r>
        <w:rPr/>
        <w:t>注册</w:t>
      </w:r>
      <w:r>
        <w:rPr>
          <w:rFonts w:ascii="宋体" w:hAnsi="宋体" w:cs="宋体" w:eastAsia="宋体" w:hint="default"/>
        </w:rPr>
        <w:t>日期</w:t>
      </w:r>
      <w:r>
        <w:rPr/>
        <w:t>：</w:t>
      </w:r>
      <w:r>
        <w:rPr>
          <w:rFonts w:ascii="宋体" w:hAnsi="宋体" w:cs="宋体" w:eastAsia="宋体" w:hint="default"/>
        </w:rPr>
        <w:t>1994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267" w:right="459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首次</w:t>
      </w:r>
      <w:r>
        <w:rPr/>
        <w:t>注册地址：</w:t>
      </w:r>
      <w:r>
        <w:rPr>
          <w:rFonts w:ascii="宋体" w:hAnsi="宋体" w:cs="宋体" w:eastAsia="宋体" w:hint="default"/>
        </w:rPr>
        <w:t>贵州省凯里</w:t>
      </w:r>
      <w:r>
        <w:rPr/>
        <w:t>市</w:t>
      </w:r>
      <w:r>
        <w:rPr>
          <w:rFonts w:ascii="宋体" w:hAnsi="宋体" w:cs="宋体" w:eastAsia="宋体" w:hint="default"/>
        </w:rPr>
        <w:t>环城西</w:t>
      </w:r>
      <w:r>
        <w:rPr/>
        <w:t>路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92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注册登</w:t>
      </w:r>
      <w:r>
        <w:rPr>
          <w:rFonts w:ascii="宋体" w:hAnsi="宋体" w:cs="宋体" w:eastAsia="宋体" w:hint="default"/>
        </w:rPr>
        <w:t>记日期</w:t>
      </w:r>
      <w:r>
        <w:rPr/>
        <w:t>：</w:t>
      </w:r>
      <w:r>
        <w:rPr>
          <w:rFonts w:ascii="宋体" w:hAnsi="宋体" w:cs="宋体" w:eastAsia="宋体" w:hint="default"/>
        </w:rPr>
        <w:t>2001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267" w:right="0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注册地址：深圳市福田区天</w:t>
      </w:r>
      <w:r>
        <w:rPr>
          <w:rFonts w:ascii="宋体" w:hAnsi="宋体" w:cs="宋体" w:eastAsia="宋体" w:hint="default"/>
        </w:rPr>
        <w:t>安数</w:t>
      </w:r>
      <w:r>
        <w:rPr/>
        <w:t>码</w:t>
      </w:r>
      <w:r>
        <w:rPr>
          <w:rFonts w:ascii="宋体" w:hAnsi="宋体" w:cs="宋体" w:eastAsia="宋体" w:hint="default"/>
        </w:rPr>
        <w:t>城</w:t>
      </w:r>
      <w:r>
        <w:rPr/>
        <w:t>天</w:t>
      </w:r>
      <w:r>
        <w:rPr>
          <w:rFonts w:ascii="宋体" w:hAnsi="宋体" w:cs="宋体" w:eastAsia="宋体" w:hint="default"/>
        </w:rPr>
        <w:t>吉大厦</w:t>
      </w:r>
      <w:r>
        <w:rPr/>
        <w:t>四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A2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注册登</w:t>
      </w:r>
      <w:r>
        <w:rPr>
          <w:rFonts w:ascii="宋体" w:hAnsi="宋体" w:cs="宋体" w:eastAsia="宋体" w:hint="default"/>
        </w:rPr>
        <w:t>记日期</w:t>
      </w:r>
      <w:r>
        <w:rPr/>
        <w:t>：</w:t>
      </w:r>
      <w:r>
        <w:rPr>
          <w:rFonts w:ascii="宋体" w:hAnsi="宋体" w:cs="宋体" w:eastAsia="宋体" w:hint="default"/>
        </w:rPr>
        <w:t>2002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267" w:right="0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注册地址：深圳市福田区</w:t>
      </w:r>
      <w:r>
        <w:rPr>
          <w:rFonts w:ascii="宋体" w:hAnsi="宋体" w:cs="宋体" w:eastAsia="宋体" w:hint="default"/>
        </w:rPr>
        <w:t>泰然工业</w:t>
      </w:r>
      <w:r>
        <w:rPr/>
        <w:t>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栋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 4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注册登</w:t>
      </w:r>
      <w:r>
        <w:rPr>
          <w:rFonts w:ascii="宋体" w:hAnsi="宋体" w:cs="宋体" w:eastAsia="宋体" w:hint="default"/>
        </w:rPr>
        <w:t>记日期</w:t>
      </w:r>
      <w:r>
        <w:rPr/>
        <w:t>：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pStyle w:val="BodyText"/>
        <w:spacing w:line="355" w:lineRule="auto" w:before="91"/>
        <w:ind w:left="267" w:right="0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5</w:t>
      </w:r>
      <w:r>
        <w:rPr>
          <w:rFonts w:ascii="宋体" w:hAnsi="宋体" w:cs="宋体" w:eastAsia="宋体" w:hint="default"/>
        </w:rPr>
        <w:t>、企业</w:t>
      </w:r>
      <w:r>
        <w:rPr/>
        <w:t>法人</w:t>
      </w:r>
      <w:r>
        <w:rPr>
          <w:rFonts w:ascii="宋体" w:hAnsi="宋体" w:cs="宋体" w:eastAsia="宋体" w:hint="default"/>
        </w:rPr>
        <w:t>营业执照</w:t>
      </w:r>
      <w:r>
        <w:rPr/>
        <w:t>注册</w:t>
      </w:r>
      <w:r>
        <w:rPr>
          <w:rFonts w:ascii="宋体" w:hAnsi="宋体" w:cs="宋体" w:eastAsia="宋体" w:hint="default"/>
        </w:rPr>
        <w:t>号</w:t>
      </w:r>
      <w:r>
        <w:rPr/>
        <w:t>：</w:t>
      </w:r>
      <w:r>
        <w:rPr>
          <w:rFonts w:ascii="宋体" w:hAnsi="宋体" w:cs="宋体" w:eastAsia="宋体" w:hint="default"/>
        </w:rPr>
        <w:t>4403011059727 </w:t>
      </w:r>
    </w:p>
    <w:p>
      <w:pPr>
        <w:pStyle w:val="BodyText"/>
        <w:spacing w:line="240" w:lineRule="auto" w:before="41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、税</w:t>
      </w:r>
      <w:r>
        <w:rPr/>
        <w:t>务登</w:t>
      </w:r>
      <w:r>
        <w:rPr>
          <w:rFonts w:ascii="宋体" w:hAnsi="宋体" w:cs="宋体" w:eastAsia="宋体" w:hint="default"/>
        </w:rPr>
        <w:t>记号</w:t>
      </w:r>
      <w:r>
        <w:rPr/>
        <w:t>码：深地</w:t>
      </w:r>
      <w:r>
        <w:rPr>
          <w:rFonts w:ascii="宋体" w:hAnsi="宋体" w:cs="宋体" w:eastAsia="宋体" w:hint="default"/>
        </w:rPr>
        <w:t>税</w:t>
      </w:r>
      <w:r>
        <w:rPr/>
        <w:t>登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440301726198124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3" w:right="1989"/>
        <w:jc w:val="center"/>
        <w:rPr>
          <w:rFonts w:ascii="宋体" w:hAnsi="宋体" w:cs="宋体" w:eastAsia="宋体" w:hint="default"/>
        </w:rPr>
      </w:pPr>
      <w:r>
        <w:rPr/>
        <w:t>深</w:t>
      </w:r>
      <w:r>
        <w:rPr>
          <w:rFonts w:ascii="宋体" w:hAnsi="宋体" w:cs="宋体" w:eastAsia="宋体" w:hint="default"/>
        </w:rPr>
        <w:t>国税字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440301726198124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、组织机构</w:t>
      </w:r>
      <w:r>
        <w:rPr/>
        <w:t>代码：</w:t>
      </w:r>
      <w:r>
        <w:rPr>
          <w:rFonts w:ascii="宋体" w:hAnsi="宋体" w:cs="宋体" w:eastAsia="宋体" w:hint="default"/>
        </w:rPr>
        <w:t>72619812-4 </w:t>
      </w:r>
    </w:p>
    <w:p>
      <w:pPr>
        <w:pStyle w:val="BodyText"/>
        <w:spacing w:line="240" w:lineRule="auto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的会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名称：中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的会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办公地址：北</w:t>
      </w:r>
      <w:r>
        <w:rPr>
          <w:rFonts w:ascii="宋体" w:hAnsi="宋体" w:cs="宋体" w:eastAsia="宋体" w:hint="default"/>
        </w:rPr>
        <w:t>京丰台</w:t>
      </w:r>
      <w:r>
        <w:rPr/>
        <w:t>区</w:t>
      </w:r>
      <w:r>
        <w:rPr>
          <w:rFonts w:ascii="宋体" w:hAnsi="宋体" w:cs="宋体" w:eastAsia="宋体" w:hint="default"/>
        </w:rPr>
        <w:t>星火</w:t>
      </w:r>
      <w:r>
        <w:rPr/>
        <w:t>路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号昌宁大厦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0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54"/>
        <w:ind w:left="3398" w:right="149"/>
        <w:jc w:val="left"/>
        <w:rPr>
          <w:b w:val="0"/>
          <w:bCs w:val="0"/>
        </w:rPr>
      </w:pPr>
      <w:r>
        <w:rPr/>
        <w:t>二、会</w:t>
      </w:r>
      <w:r>
        <w:rPr>
          <w:rFonts w:ascii="Microsoft JhengHei" w:hAnsi="Microsoft JhengHei" w:cs="Microsoft JhengHei" w:eastAsia="Microsoft JhengHei" w:hint="default"/>
        </w:rPr>
        <w:t>计数据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业务数据摘</w:t>
      </w:r>
      <w:r>
        <w:rPr/>
        <w:t>要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Heading4"/>
        <w:spacing w:line="367" w:lineRule="exact"/>
        <w:ind w:left="1008" w:right="14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）本年度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利润指标情况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36"/>
        <w:ind w:left="0" w:right="80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: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6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3"/>
        <w:gridCol w:w="3048"/>
      </w:tblGrid>
      <w:tr>
        <w:trPr>
          <w:trHeight w:val="458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8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63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金额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-3,632,116.37 </w:t>
            </w:r>
          </w:p>
        </w:tc>
      </w:tr>
      <w:tr>
        <w:trPr>
          <w:trHeight w:val="461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187,854.91 </w:t>
            </w:r>
          </w:p>
        </w:tc>
      </w:tr>
      <w:tr>
        <w:trPr>
          <w:trHeight w:val="466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-3,632,116.37 </w:t>
            </w:r>
          </w:p>
        </w:tc>
      </w:tr>
      <w:tr>
        <w:trPr>
          <w:trHeight w:val="466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扣除非经常性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187,854.91 </w:t>
            </w:r>
          </w:p>
        </w:tc>
      </w:tr>
      <w:tr>
        <w:trPr>
          <w:trHeight w:val="461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-1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    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6,440.42 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648" w:right="149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t>注</w:t>
      </w:r>
      <w:r>
        <w:rPr>
          <w:rFonts w:ascii="宋体" w:hAnsi="宋体" w:cs="宋体" w:eastAsia="宋体" w:hint="default"/>
        </w:rPr>
        <w:t>:</w:t>
      </w:r>
      <w:r>
        <w:rPr>
          <w:rFonts w:ascii="宋体" w:hAnsi="宋体" w:cs="宋体" w:eastAsia="宋体" w:hint="default"/>
        </w:rPr>
        <w:t>扣除</w:t>
      </w:r>
      <w:r>
        <w:rPr/>
        <w:t>的</w:t>
      </w:r>
      <w:r>
        <w:rPr>
          <w:rFonts w:ascii="宋体" w:hAnsi="宋体" w:cs="宋体" w:eastAsia="宋体" w:hint="default"/>
        </w:rPr>
        <w:t>非经常性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和涉及</w:t>
      </w:r>
      <w:r>
        <w:rPr>
          <w:rFonts w:ascii="宋体" w:hAnsi="宋体" w:cs="宋体" w:eastAsia="宋体" w:hint="default"/>
        </w:rPr>
        <w:t>金额</w:t>
      </w:r>
      <w:r>
        <w:rPr/>
        <w:t>：</w:t>
      </w:r>
      <w:r>
        <w:rPr>
          <w:rFonts w:ascii="宋体" w:hAnsi="宋体" w:cs="宋体" w:eastAsia="宋体" w:hint="default"/>
        </w:rPr>
        <w:t>                   </w:t>
      </w:r>
      <w:r>
        <w:rPr>
          <w:rFonts w:ascii="宋体" w:hAnsi="宋体" w:cs="宋体" w:eastAsia="宋体" w:hint="default"/>
          <w:w w:val="100"/>
          <w:sz w:val="21"/>
          <w:szCs w:val="21"/>
        </w:rPr>
        <w:t>  </w:t>
      </w: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61"/>
        <w:ind w:left="0" w:right="939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: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4"/>
          <w:szCs w:val="24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7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0"/>
        <w:gridCol w:w="2626"/>
      </w:tblGrid>
      <w:tr>
        <w:trPr>
          <w:trHeight w:val="432" w:hRule="exact"/>
        </w:trPr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   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32" w:hRule="exact"/>
        </w:trPr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3,500,000.00 </w:t>
            </w:r>
          </w:p>
        </w:tc>
      </w:tr>
      <w:tr>
        <w:trPr>
          <w:trHeight w:val="427" w:hRule="exact"/>
        </w:trPr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319,971.28 </w:t>
            </w:r>
          </w:p>
        </w:tc>
      </w:tr>
      <w:tr>
        <w:trPr>
          <w:trHeight w:val="432" w:hRule="exact"/>
        </w:trPr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3,819,971.28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tabs>
          <w:tab w:pos="8337" w:val="left" w:leader="none"/>
        </w:tabs>
        <w:spacing w:line="367" w:lineRule="exact" w:before="0"/>
        <w:ind w:left="1008" w:right="1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（二）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截至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近三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年的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要会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计数据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财务指标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</w:p>
    <w:p>
      <w:pPr>
        <w:spacing w:line="240" w:lineRule="auto" w:before="7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2203"/>
        <w:gridCol w:w="2002"/>
        <w:gridCol w:w="1992"/>
        <w:gridCol w:w="2102"/>
      </w:tblGrid>
      <w:tr>
        <w:trPr>
          <w:trHeight w:val="614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49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49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49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49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20,616,013.42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7,942,699.58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159.56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758,633.00 </w:t>
            </w:r>
          </w:p>
        </w:tc>
      </w:tr>
      <w:tr>
        <w:trPr>
          <w:trHeight w:val="461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187,854.91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3,344,720.24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-94.38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-78,628,057.58 </w:t>
            </w:r>
          </w:p>
        </w:tc>
      </w:tr>
      <w:tr>
        <w:trPr>
          <w:trHeight w:val="48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市公司股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187,854.91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3,344,720.24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-94.38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-78,628,057.58 </w:t>
            </w:r>
          </w:p>
        </w:tc>
      </w:tr>
      <w:tr>
        <w:trPr>
          <w:trHeight w:val="84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36"/>
              <w:ind w:left="100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市公司股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扣除非经常性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-3,632,116.37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-6,477,849.59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43.93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-77,332,684.11 </w:t>
            </w:r>
          </w:p>
        </w:tc>
      </w:tr>
      <w:tr>
        <w:trPr>
          <w:trHeight w:val="466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33,190,883.80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30,819,044.86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7.70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20,390,507.72 </w:t>
            </w:r>
          </w:p>
        </w:tc>
      </w:tr>
      <w:tr>
        <w:trPr>
          <w:trHeight w:val="48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-125,569,214.73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-125,757,069.64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0.15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-129,101,789.88 </w:t>
            </w:r>
          </w:p>
        </w:tc>
      </w:tr>
      <w:tr>
        <w:trPr>
          <w:trHeight w:val="47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440.42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5,221.24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23.35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-2,326,421.26 </w:t>
            </w:r>
          </w:p>
        </w:tc>
      </w:tr>
      <w:tr>
        <w:trPr>
          <w:trHeight w:val="48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0.00007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0.0001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-30.00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-0.0257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100" w:bottom="1020" w:left="600" w:right="10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2203"/>
        <w:gridCol w:w="2002"/>
        <w:gridCol w:w="1992"/>
        <w:gridCol w:w="2102"/>
      </w:tblGrid>
      <w:tr>
        <w:trPr>
          <w:trHeight w:val="85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18" w:lineRule="exact" w:before="1"/>
              <w:ind w:left="100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市公司股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-1.39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-1.39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-1.42 </w:t>
            </w:r>
          </w:p>
        </w:tc>
      </w:tr>
      <w:tr>
        <w:trPr>
          <w:trHeight w:val="466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产收益率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-- </w:t>
            </w:r>
          </w:p>
        </w:tc>
      </w:tr>
      <w:tr>
        <w:trPr>
          <w:trHeight w:val="461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0.002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0.04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-95.00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-0.87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367" w:lineRule="exact"/>
        <w:ind w:left="1128" w:right="149"/>
        <w:jc w:val="left"/>
        <w:rPr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利润表</w:t>
      </w:r>
      <w:r>
        <w:rPr>
          <w:rFonts w:ascii="Microsoft JhengHei" w:hAnsi="Microsoft JhengHei" w:cs="Microsoft JhengHei" w:eastAsia="Microsoft JhengHei" w:hint="default"/>
        </w:rPr>
        <w:t>附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：</w:t>
      </w:r>
      <w:r>
        <w:rPr>
          <w:b w:val="0"/>
          <w:bCs w:val="0"/>
        </w:rPr>
      </w:r>
    </w:p>
    <w:p>
      <w:pPr>
        <w:pStyle w:val="BodyText"/>
        <w:spacing w:line="458" w:lineRule="auto" w:before="215"/>
        <w:ind w:left="647" w:right="149" w:firstLine="48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880001pt;margin-top:60.765614pt;width:462.75pt;height:166.1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6"/>
                    <w:gridCol w:w="917"/>
                    <w:gridCol w:w="869"/>
                    <w:gridCol w:w="946"/>
                    <w:gridCol w:w="946"/>
                    <w:gridCol w:w="917"/>
                    <w:gridCol w:w="917"/>
                    <w:gridCol w:w="922"/>
                    <w:gridCol w:w="1022"/>
                  </w:tblGrid>
                  <w:tr>
                    <w:trPr>
                      <w:trHeight w:val="513" w:hRule="exact"/>
                    </w:trPr>
                    <w:tc>
                      <w:tcPr>
                        <w:tcW w:w="178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3677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宋体" w:hAnsi="宋体" w:cs="宋体" w:eastAsia="宋体" w:hint="default"/>
                            <w:spacing w:val="-3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3778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ascii="宋体" w:hAnsi="宋体" w:cs="宋体" w:eastAsia="宋体" w:hint="default"/>
                            <w:spacing w:val="-3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10" w:hRule="exact"/>
                    </w:trPr>
                    <w:tc>
                      <w:tcPr>
                        <w:tcW w:w="17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产收益率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9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16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3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产收益率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4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2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700" w:hRule="exact"/>
                    </w:trPr>
                    <w:tc>
                      <w:tcPr>
                        <w:tcW w:w="178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/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全面摊薄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加权平均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7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基本每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7"/>
                          <w:ind w:left="19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稀释每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9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全面摊薄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加权平均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7"/>
                          <w:ind w:left="1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基本每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7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稀释每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w="1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 w:before="87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2"/>
                          <w:ind w:right="23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2"/>
                          <w:ind w:right="23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2"/>
                          <w:ind w:right="26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0.002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2"/>
                          <w:ind w:left="225"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0.002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2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2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2"/>
                          <w:ind w:left="254"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0.04 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2"/>
                          <w:ind w:left="302"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0.04 </w:t>
                        </w:r>
                      </w:p>
                    </w:tc>
                  </w:tr>
                  <w:tr>
                    <w:trPr>
                      <w:trHeight w:val="869" w:hRule="exact"/>
                    </w:trPr>
                    <w:tc>
                      <w:tcPr>
                        <w:tcW w:w="1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7" w:lineRule="auto" w:before="51"/>
                          <w:ind w:left="9" w:right="89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扣除非经常性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损益后</w:t>
                        </w:r>
                        <w:r>
                          <w:rPr>
                            <w:rFonts w:ascii="宋体" w:hAnsi="宋体" w:cs="宋体" w:eastAsia="宋体" w:hint="default"/>
                            <w:spacing w:val="-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9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-0.04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5"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-0.04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5"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-0.07 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3"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-0.07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spacing w:val="-2"/>
        </w:rPr>
        <w:t>会《公</w:t>
      </w:r>
      <w:r>
        <w:rPr>
          <w:rFonts w:ascii="宋体" w:hAnsi="宋体" w:cs="宋体" w:eastAsia="宋体" w:hint="default"/>
          <w:spacing w:val="-2"/>
        </w:rPr>
        <w:t>开发行</w:t>
      </w:r>
      <w:r>
        <w:rPr>
          <w:spacing w:val="-2"/>
        </w:rPr>
        <w:t>证券的公司信息披露编报</w:t>
      </w:r>
      <w:r>
        <w:rPr>
          <w:rFonts w:ascii="宋体" w:hAnsi="宋体" w:cs="宋体" w:eastAsia="宋体" w:hint="default"/>
          <w:spacing w:val="-2"/>
        </w:rPr>
        <w:t>规则第九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-</w:t>
      </w:r>
      <w:r>
        <w:rPr>
          <w:rFonts w:ascii="宋体" w:hAnsi="宋体" w:cs="宋体" w:eastAsia="宋体" w:hint="default"/>
          <w:spacing w:val="-2"/>
        </w:rPr>
        <w:t>净资</w:t>
      </w:r>
      <w:r>
        <w:rPr>
          <w:rFonts w:ascii="宋体" w:hAnsi="宋体" w:cs="宋体" w:eastAsia="宋体" w:hint="default"/>
          <w:spacing w:val="-2"/>
        </w:rPr>
        <w:t>产收益率和每</w:t>
      </w:r>
      <w:r>
        <w:rPr>
          <w:spacing w:val="-2"/>
        </w:rPr>
        <w:t>股</w:t>
      </w:r>
      <w:r>
        <w:rPr/>
        <w:t> </w:t>
      </w:r>
      <w:r>
        <w:rPr>
          <w:rFonts w:ascii="宋体" w:hAnsi="宋体" w:cs="宋体" w:eastAsia="宋体" w:hint="default"/>
        </w:rPr>
        <w:t>收益</w:t>
      </w:r>
      <w:r>
        <w:rPr/>
        <w:t>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算及</w:t>
      </w:r>
      <w:r>
        <w:rPr/>
        <w:t>披露》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367" w:lineRule="exact"/>
        <w:ind w:left="648" w:right="14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10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5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87"/>
        <w:gridCol w:w="1469"/>
        <w:gridCol w:w="1666"/>
        <w:gridCol w:w="1776"/>
        <w:gridCol w:w="1781"/>
      </w:tblGrid>
      <w:tr>
        <w:trPr>
          <w:trHeight w:val="513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9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90,627,680.00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54,221,698.82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2,237,046.65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-272,843,495.11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-125,757,069.64 </w:t>
            </w:r>
          </w:p>
        </w:tc>
      </w:tr>
      <w:tr>
        <w:trPr>
          <w:trHeight w:val="432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187,854.91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187,854.91 </w:t>
            </w:r>
          </w:p>
        </w:tc>
      </w:tr>
      <w:tr>
        <w:trPr>
          <w:trHeight w:val="427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432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90,627,980.00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54,221,698.82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2,237,046.65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-272,655,640.20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-125,569,214.73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6"/>
        <w:ind w:left="859" w:right="14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动原因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未分配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系报告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内实现盈</w:t>
      </w:r>
      <w:r>
        <w:rPr>
          <w:rFonts w:ascii="宋体" w:hAnsi="宋体" w:cs="宋体" w:eastAsia="宋体" w:hint="default"/>
          <w:sz w:val="21"/>
          <w:szCs w:val="21"/>
        </w:rPr>
        <w:t>利所</w:t>
      </w:r>
      <w:r>
        <w:rPr>
          <w:rFonts w:ascii="宋体" w:hAnsi="宋体" w:cs="宋体" w:eastAsia="宋体" w:hint="default"/>
          <w:sz w:val="21"/>
          <w:szCs w:val="21"/>
        </w:rPr>
        <w:t>致。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600" w:right="10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76" w:footer="840" w:top="1100" w:bottom="1020" w:left="500" w:right="4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33"/>
          <w:szCs w:val="33"/>
        </w:rPr>
      </w:pPr>
    </w:p>
    <w:p>
      <w:pPr>
        <w:pStyle w:val="Heading4"/>
        <w:spacing w:line="240" w:lineRule="auto"/>
        <w:ind w:left="1242" w:right="-2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>
          <w:spacing w:val="-120"/>
        </w:rPr>
        <w:t>）</w:t>
      </w:r>
      <w:r>
        <w:rPr/>
        <w:t>、股本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1227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股份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动情况</w:t>
      </w:r>
      <w:r>
        <w:rPr/>
        <w:t>表</w:t>
      </w:r>
      <w:r>
        <w:rPr>
          <w:rFonts w:ascii="宋体" w:hAnsi="宋体" w:cs="宋体" w:eastAsia="宋体" w:hint="default"/>
        </w:rPr>
        <w:t> </w:t>
      </w:r>
    </w:p>
    <w:p>
      <w:pPr>
        <w:pStyle w:val="Heading1"/>
        <w:spacing w:line="240" w:lineRule="auto" w:before="69"/>
        <w:ind w:left="23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b w:val="0"/>
          <w:bCs w:val="0"/>
          <w:spacing w:val="-3"/>
        </w:rPr>
        <w:br w:type="column"/>
      </w:r>
      <w:r>
        <w:rPr>
          <w:rFonts w:ascii="Microsoft JhengHei" w:hAnsi="Microsoft JhengHei" w:cs="Microsoft JhengHei" w:eastAsia="Microsoft JhengHei" w:hint="default"/>
          <w:spacing w:val="-3"/>
        </w:rPr>
        <w:t>三</w:t>
      </w:r>
      <w:r>
        <w:rPr>
          <w:spacing w:val="-3"/>
        </w:rPr>
        <w:t>、股本</w:t>
      </w:r>
      <w:r>
        <w:rPr>
          <w:rFonts w:ascii="Microsoft JhengHei" w:hAnsi="Microsoft JhengHei" w:cs="Microsoft JhengHei" w:eastAsia="Microsoft JhengHei" w:hint="default"/>
          <w:spacing w:val="-3"/>
        </w:rPr>
        <w:t>变动</w:t>
      </w:r>
      <w:r>
        <w:rPr>
          <w:spacing w:val="-3"/>
        </w:rPr>
        <w:t>及股</w:t>
      </w:r>
      <w:r>
        <w:rPr>
          <w:rFonts w:ascii="Microsoft JhengHei" w:hAnsi="Microsoft JhengHei" w:cs="Microsoft JhengHei" w:eastAsia="Microsoft JhengHei" w:hint="default"/>
          <w:spacing w:val="-3"/>
        </w:rPr>
        <w:t>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</w:rPr>
        <w:sectPr>
          <w:type w:val="continuous"/>
          <w:pgSz w:w="11900" w:h="16840"/>
          <w:pgMar w:top="1100" w:bottom="1020" w:left="500" w:right="420"/>
          <w:cols w:num="2" w:equalWidth="0">
            <w:col w:w="3523" w:space="40"/>
            <w:col w:w="7417"/>
          </w:cols>
        </w:sectPr>
      </w:pPr>
    </w:p>
    <w:p>
      <w:pPr>
        <w:pStyle w:val="Heading3"/>
        <w:spacing w:line="240" w:lineRule="auto" w:before="162"/>
        <w:ind w:left="747" w:right="0"/>
        <w:jc w:val="left"/>
      </w:pPr>
      <w:r>
        <w:rPr>
          <w:w w:val="99"/>
        </w:rPr>
        <w:t>        </w:t>
      </w:r>
      <w:r>
        <w:rPr>
          <w:spacing w:val="4"/>
          <w:w w:val="99"/>
        </w:rPr>
        <w:t> </w:t>
      </w:r>
      <w:r>
        <w:rPr>
          <w:w w:val="99"/>
        </w:rPr>
        <w:t>     </w:t>
      </w:r>
      <w:r>
        <w:rPr>
          <w:spacing w:val="4"/>
          <w:w w:val="99"/>
        </w:rPr>
        <w:t> </w:t>
      </w:r>
      <w:r>
        <w:rPr>
          <w:w w:val="99"/>
        </w:rPr>
        <w:t>     </w:t>
      </w:r>
      <w:r>
        <w:rPr>
          <w:spacing w:val="4"/>
          <w:w w:val="99"/>
        </w:rPr>
        <w:t> </w:t>
      </w:r>
      <w:r>
        <w:rPr>
          <w:w w:val="99"/>
        </w:rPr>
        <w:t>     </w:t>
      </w:r>
      <w:r>
        <w:rPr>
          <w:spacing w:val="4"/>
          <w:w w:val="99"/>
        </w:rPr>
        <w:t> </w:t>
      </w:r>
      <w:r>
        <w:rPr>
          <w:w w:val="99"/>
        </w:rPr>
        <w:t>     </w:t>
      </w:r>
      <w:r>
        <w:rPr>
          <w:spacing w:val="4"/>
          <w:w w:val="99"/>
        </w:rPr>
        <w:t> </w:t>
      </w:r>
      <w:r>
        <w:rPr>
          <w:w w:val="99"/>
        </w:rPr>
        <w:t> </w:t>
      </w:r>
      <w:r>
        <w:rPr>
          <w:spacing w:val="4"/>
          <w:w w:val="99"/>
        </w:rPr>
        <w:t> </w:t>
      </w:r>
      <w:r>
        <w:rPr>
          <w:w w:val="99"/>
        </w:rPr>
        <w:t>        </w:t>
      </w:r>
      <w:r>
        <w:rPr>
          <w:spacing w:val="4"/>
          <w:w w:val="99"/>
        </w:rPr>
        <w:t> </w:t>
      </w:r>
      <w:r>
        <w:rPr>
          <w:w w:val="99"/>
        </w:rPr>
        <w:t>     </w:t>
      </w:r>
      <w:r>
        <w:rPr>
          <w:spacing w:val="4"/>
          <w:w w:val="99"/>
        </w:rPr>
        <w:t> </w:t>
      </w:r>
      <w:r>
        <w:rPr>
          <w:w w:val="99"/>
        </w:rPr>
        <w:t>     </w:t>
      </w:r>
      <w:r>
        <w:rPr>
          <w:spacing w:val="4"/>
          <w:w w:val="99"/>
        </w:rPr>
        <w:t> </w:t>
      </w:r>
      <w:r>
        <w:rPr>
          <w:w w:val="99"/>
        </w:rPr>
        <w:t>  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：股</w:t>
      </w:r>
      <w:r>
        <w:rPr>
          <w:w w:val="99"/>
        </w:rPr>
        <w:t> </w:t>
      </w:r>
      <w:r>
        <w:rPr/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262"/>
        <w:gridCol w:w="946"/>
        <w:gridCol w:w="629"/>
        <w:gridCol w:w="523"/>
        <w:gridCol w:w="629"/>
        <w:gridCol w:w="1051"/>
        <w:gridCol w:w="1051"/>
        <w:gridCol w:w="1157"/>
        <w:gridCol w:w="941"/>
      </w:tblGrid>
      <w:tr>
        <w:trPr>
          <w:trHeight w:val="474" w:hRule="exact"/>
        </w:trPr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9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本次变动前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9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本次变动增减（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+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-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2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本次变动后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1" w:hRule="exact"/>
        </w:trPr>
        <w:tc>
          <w:tcPr>
            <w:tcW w:w="1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0" w:lineRule="exact" w:before="109"/>
              <w:ind w:left="124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发行</w:t>
            </w:r>
            <w:r>
              <w:rPr>
                <w:rFonts w:ascii="黑体" w:hAnsi="黑体" w:cs="黑体" w:eastAsia="黑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  <w:t>新股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0" w:lineRule="exact" w:before="109"/>
              <w:ind w:left="16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送</w:t>
            </w:r>
            <w:r>
              <w:rPr>
                <w:rFonts w:ascii="黑体" w:hAnsi="黑体" w:cs="黑体" w:eastAsia="黑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1" w:lineRule="exact"/>
              <w:ind w:left="220" w:right="0" w:hanging="92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公积</w:t>
            </w:r>
          </w:p>
          <w:p>
            <w:pPr>
              <w:pStyle w:val="TableParagraph"/>
              <w:spacing w:line="236" w:lineRule="exact" w:before="19"/>
              <w:ind w:left="129" w:right="31" w:firstLine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  <w:t>转股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小计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47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70" w:lineRule="exact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黑体" w:hAnsi="黑体" w:cs="黑体" w:eastAsia="黑体" w:hint="default"/>
                <w:sz w:val="15"/>
                <w:szCs w:val="15"/>
              </w:rPr>
              <w:t>一、有限售条件股份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17,097,961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18.866%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-6,263,670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-6,263,670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10,834,291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11.95% </w:t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、国家持股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、国有法人持股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、其他内资持股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17,097,961 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18.866% </w:t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-6,263,670 </w:t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-6,263,670 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10,834,291 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11.95% </w:t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黑体" w:hAnsi="黑体" w:cs="黑体" w:eastAsia="黑体" w:hint="default"/>
                <w:sz w:val="15"/>
                <w:szCs w:val="15"/>
              </w:rPr>
              <w:t>其中：境内法人持股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16,947,961 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18.701% </w:t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-6,113,670 </w:t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-6,113,67 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10,834,291 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11.95% </w:t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境内自然人持股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150,000 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0.165% </w:t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-150,000 </w:t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-150,000 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4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、外资持股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黑体" w:hAnsi="黑体" w:cs="黑体" w:eastAsia="黑体" w:hint="default"/>
                <w:sz w:val="15"/>
                <w:szCs w:val="15"/>
              </w:rPr>
              <w:t>其中：境外法人持股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 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境外自然人持股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0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黑体" w:hAnsi="黑体" w:cs="黑体" w:eastAsia="黑体" w:hint="default"/>
                <w:sz w:val="15"/>
                <w:szCs w:val="15"/>
              </w:rPr>
              <w:t>二、无限售条件股份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73,529,719 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81.134% </w:t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6,263,670 </w:t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6,263,670 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79,793,389 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88.05% </w:t>
            </w:r>
          </w:p>
        </w:tc>
      </w:tr>
      <w:tr>
        <w:trPr>
          <w:trHeight w:val="290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、人民币普通股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73,529,719 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81.134% </w:t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6,263,670 </w:t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6,263,670 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79,793,389 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88.05% </w:t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、境内上市的外资股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、境外上市的外资股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349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4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、其他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518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黑体" w:hAnsi="黑体" w:cs="黑体" w:eastAsia="黑体" w:hint="default"/>
                <w:sz w:val="15"/>
                <w:szCs w:val="15"/>
              </w:rPr>
              <w:t>三、股份总数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90,627,680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100%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90,627,680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100% </w:t>
            </w:r>
          </w:p>
        </w:tc>
      </w:tr>
    </w:tbl>
    <w:p>
      <w:pPr>
        <w:spacing w:line="230" w:lineRule="exact" w:before="0"/>
        <w:ind w:left="748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报告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内，</w:t>
      </w:r>
      <w:r>
        <w:rPr>
          <w:rFonts w:ascii="宋体" w:hAnsi="宋体" w:cs="宋体" w:eastAsia="宋体" w:hint="default"/>
          <w:sz w:val="20"/>
          <w:szCs w:val="20"/>
        </w:rPr>
        <w:t>公司股份</w:t>
      </w:r>
      <w:r>
        <w:rPr>
          <w:rFonts w:ascii="宋体" w:hAnsi="宋体" w:cs="宋体" w:eastAsia="宋体" w:hint="default"/>
          <w:sz w:val="20"/>
          <w:szCs w:val="20"/>
        </w:rPr>
        <w:t>结</w:t>
      </w:r>
      <w:r>
        <w:rPr>
          <w:rFonts w:ascii="宋体" w:hAnsi="宋体" w:cs="宋体" w:eastAsia="宋体" w:hint="default"/>
          <w:sz w:val="20"/>
          <w:szCs w:val="20"/>
        </w:rPr>
        <w:t>构</w:t>
      </w:r>
      <w:r>
        <w:rPr>
          <w:rFonts w:ascii="宋体" w:hAnsi="宋体" w:cs="宋体" w:eastAsia="宋体" w:hint="default"/>
          <w:sz w:val="20"/>
          <w:szCs w:val="20"/>
        </w:rPr>
        <w:t>发生了</w:t>
      </w:r>
      <w:r>
        <w:rPr>
          <w:rFonts w:ascii="宋体" w:hAnsi="宋体" w:cs="宋体" w:eastAsia="宋体" w:hint="default"/>
          <w:sz w:val="20"/>
          <w:szCs w:val="20"/>
        </w:rPr>
        <w:t>变</w:t>
      </w:r>
      <w:r>
        <w:rPr>
          <w:rFonts w:ascii="宋体" w:hAnsi="宋体" w:cs="宋体" w:eastAsia="宋体" w:hint="default"/>
          <w:sz w:val="20"/>
          <w:szCs w:val="20"/>
        </w:rPr>
        <w:t>化，说明如下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352" w:lineRule="auto" w:before="127"/>
        <w:ind w:left="747" w:right="8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2008</w:t>
      </w:r>
      <w:r>
        <w:rPr>
          <w:rFonts w:ascii="宋体" w:hAnsi="宋体" w:cs="宋体" w:eastAsia="宋体" w:hint="default"/>
          <w:spacing w:val="-4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4</w:t>
      </w:r>
      <w:r>
        <w:rPr>
          <w:rFonts w:ascii="宋体" w:hAnsi="宋体" w:cs="宋体" w:eastAsia="宋体" w:hint="default"/>
          <w:spacing w:val="-4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4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23</w:t>
      </w:r>
      <w:r>
        <w:rPr>
          <w:rFonts w:ascii="宋体" w:hAnsi="宋体" w:cs="宋体" w:eastAsia="宋体" w:hint="default"/>
          <w:spacing w:val="-4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公司股东董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荣芳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180,000</w:t>
      </w:r>
      <w:r>
        <w:rPr>
          <w:rFonts w:ascii="宋体" w:hAnsi="宋体" w:cs="宋体" w:eastAsia="宋体" w:hint="default"/>
          <w:spacing w:val="-4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海贤知商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咨询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有限公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司</w:t>
      </w:r>
      <w:r>
        <w:rPr>
          <w:rFonts w:ascii="宋体" w:hAnsi="宋体" w:cs="宋体" w:eastAsia="宋体" w:hint="default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10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日经上</w:t>
      </w:r>
      <w:r>
        <w:rPr>
          <w:rFonts w:ascii="宋体" w:hAnsi="宋体" w:cs="宋体" w:eastAsia="宋体" w:hint="default"/>
          <w:sz w:val="20"/>
          <w:szCs w:val="20"/>
        </w:rPr>
        <w:t>海</w:t>
      </w:r>
      <w:r>
        <w:rPr>
          <w:rFonts w:ascii="宋体" w:hAnsi="宋体" w:cs="宋体" w:eastAsia="宋体" w:hint="default"/>
          <w:sz w:val="20"/>
          <w:szCs w:val="20"/>
        </w:rPr>
        <w:t>市</w:t>
      </w:r>
      <w:r>
        <w:rPr>
          <w:rFonts w:ascii="宋体" w:hAnsi="宋体" w:cs="宋体" w:eastAsia="宋体" w:hint="default"/>
          <w:sz w:val="20"/>
          <w:szCs w:val="20"/>
        </w:rPr>
        <w:t>工</w:t>
      </w:r>
      <w:r>
        <w:rPr>
          <w:rFonts w:ascii="宋体" w:hAnsi="宋体" w:cs="宋体" w:eastAsia="宋体" w:hint="default"/>
          <w:sz w:val="20"/>
          <w:szCs w:val="20"/>
        </w:rPr>
        <w:t>商行</w:t>
      </w:r>
      <w:r>
        <w:rPr>
          <w:rFonts w:ascii="宋体" w:hAnsi="宋体" w:cs="宋体" w:eastAsia="宋体" w:hint="default"/>
          <w:sz w:val="20"/>
          <w:szCs w:val="20"/>
        </w:rPr>
        <w:t>政</w:t>
      </w:r>
      <w:r>
        <w:rPr>
          <w:rFonts w:ascii="宋体" w:hAnsi="宋体" w:cs="宋体" w:eastAsia="宋体" w:hint="default"/>
          <w:sz w:val="20"/>
          <w:szCs w:val="20"/>
        </w:rPr>
        <w:t>管理局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山分局核准予以</w:t>
      </w:r>
      <w:r>
        <w:rPr>
          <w:rFonts w:ascii="宋体" w:hAnsi="宋体" w:cs="宋体" w:eastAsia="宋体" w:hint="default"/>
          <w:sz w:val="20"/>
          <w:szCs w:val="20"/>
        </w:rPr>
        <w:t>注</w:t>
      </w:r>
      <w:r>
        <w:rPr>
          <w:rFonts w:ascii="宋体" w:hAnsi="宋体" w:cs="宋体" w:eastAsia="宋体" w:hint="default"/>
          <w:sz w:val="20"/>
          <w:szCs w:val="20"/>
        </w:rPr>
        <w:t>销，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有的公司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30,000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由</w:t>
      </w:r>
      <w:r>
        <w:rPr>
          <w:rFonts w:ascii="宋体" w:hAnsi="宋体" w:cs="宋体" w:eastAsia="宋体" w:hint="default"/>
          <w:sz w:val="20"/>
          <w:szCs w:val="20"/>
        </w:rPr>
        <w:t>董</w:t>
      </w:r>
      <w:r>
        <w:rPr>
          <w:rFonts w:ascii="宋体" w:hAnsi="宋体" w:cs="宋体" w:eastAsia="宋体" w:hint="default"/>
          <w:sz w:val="20"/>
          <w:szCs w:val="20"/>
        </w:rPr>
        <w:t>荣芳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先</w:t>
      </w:r>
      <w:r>
        <w:rPr>
          <w:rFonts w:ascii="宋体" w:hAnsi="宋体" w:cs="宋体" w:eastAsia="宋体" w:hint="default"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承继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该笔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2008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7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>在</w:t>
      </w:r>
      <w:r>
        <w:rPr>
          <w:rFonts w:ascii="宋体" w:hAnsi="宋体" w:cs="宋体" w:eastAsia="宋体" w:hint="default"/>
          <w:sz w:val="20"/>
          <w:szCs w:val="20"/>
        </w:rPr>
        <w:t>中</w:t>
      </w:r>
      <w:r>
        <w:rPr>
          <w:rFonts w:ascii="宋体" w:hAnsi="宋体" w:cs="宋体" w:eastAsia="宋体" w:hint="default"/>
          <w:sz w:val="20"/>
          <w:szCs w:val="20"/>
        </w:rPr>
        <w:t>国</w:t>
      </w:r>
      <w:r>
        <w:rPr>
          <w:rFonts w:ascii="宋体" w:hAnsi="宋体" w:cs="宋体" w:eastAsia="宋体" w:hint="default"/>
          <w:sz w:val="20"/>
          <w:szCs w:val="20"/>
        </w:rPr>
        <w:t>证券登</w:t>
      </w:r>
      <w:r>
        <w:rPr>
          <w:rFonts w:ascii="宋体" w:hAnsi="宋体" w:cs="宋体" w:eastAsia="宋体" w:hint="default"/>
          <w:sz w:val="20"/>
          <w:szCs w:val="20"/>
        </w:rPr>
        <w:t>记</w:t>
      </w:r>
      <w:r>
        <w:rPr>
          <w:rFonts w:ascii="宋体" w:hAnsi="宋体" w:cs="宋体" w:eastAsia="宋体" w:hint="default"/>
          <w:sz w:val="20"/>
          <w:szCs w:val="20"/>
        </w:rPr>
        <w:t>结算</w:t>
      </w:r>
      <w:r>
        <w:rPr>
          <w:rFonts w:ascii="宋体" w:hAnsi="宋体" w:cs="宋体" w:eastAsia="宋体" w:hint="default"/>
          <w:sz w:val="20"/>
          <w:szCs w:val="20"/>
        </w:rPr>
        <w:t>公司深圳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公司办</w:t>
      </w:r>
      <w:r>
        <w:rPr>
          <w:rFonts w:ascii="宋体" w:hAnsi="宋体" w:cs="宋体" w:eastAsia="宋体" w:hint="default"/>
          <w:sz w:val="20"/>
          <w:szCs w:val="20"/>
        </w:rPr>
        <w:t>理了</w:t>
      </w:r>
      <w:r>
        <w:rPr>
          <w:rFonts w:ascii="宋体" w:hAnsi="宋体" w:cs="宋体" w:eastAsia="宋体" w:hint="default"/>
          <w:sz w:val="20"/>
          <w:szCs w:val="20"/>
        </w:rPr>
        <w:t>变更</w:t>
      </w:r>
      <w:r>
        <w:rPr>
          <w:rFonts w:ascii="宋体" w:hAnsi="宋体" w:cs="宋体" w:eastAsia="宋体" w:hint="default"/>
          <w:sz w:val="20"/>
          <w:szCs w:val="20"/>
        </w:rPr>
        <w:t>登</w:t>
      </w:r>
      <w:r>
        <w:rPr>
          <w:rFonts w:ascii="宋体" w:hAnsi="宋体" w:cs="宋体" w:eastAsia="宋体" w:hint="default"/>
          <w:sz w:val="20"/>
          <w:szCs w:val="20"/>
        </w:rPr>
        <w:t>记</w:t>
      </w:r>
      <w:r>
        <w:rPr>
          <w:rFonts w:ascii="宋体" w:hAnsi="宋体" w:cs="宋体" w:eastAsia="宋体" w:hint="default"/>
          <w:sz w:val="20"/>
          <w:szCs w:val="20"/>
        </w:rPr>
        <w:t>手续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</w:p>
    <w:p>
      <w:pPr>
        <w:spacing w:before="52"/>
        <w:ind w:left="7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2008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7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30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公司股东深圳市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华之达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6,083,670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解</w:t>
      </w:r>
    </w:p>
    <w:p>
      <w:pPr>
        <w:spacing w:before="127"/>
        <w:ind w:left="7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除</w:t>
      </w:r>
      <w:r>
        <w:rPr>
          <w:rFonts w:ascii="宋体" w:hAnsi="宋体" w:cs="宋体" w:eastAsia="宋体" w:hint="default"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售。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pStyle w:val="BodyText"/>
        <w:spacing w:line="240" w:lineRule="auto" w:before="118"/>
        <w:ind w:left="74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股份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动情况</w:t>
      </w:r>
      <w:r>
        <w:rPr/>
        <w:t>表</w:t>
      </w:r>
      <w:r>
        <w:rPr>
          <w:rFonts w:ascii="宋体" w:hAnsi="宋体" w:cs="宋体" w:eastAsia="宋体" w:hint="default"/>
        </w:rPr>
        <w:t> </w:t>
      </w:r>
    </w:p>
    <w:p>
      <w:pPr>
        <w:spacing w:before="169"/>
        <w:ind w:left="0" w:right="1402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2414"/>
        <w:gridCol w:w="1262"/>
        <w:gridCol w:w="1152"/>
        <w:gridCol w:w="1157"/>
        <w:gridCol w:w="1157"/>
        <w:gridCol w:w="1493"/>
        <w:gridCol w:w="1574"/>
      </w:tblGrid>
      <w:tr>
        <w:trPr>
          <w:trHeight w:val="480" w:hRule="exac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76" w:right="-2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8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1" w:hRule="exac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15,365,674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4,531,383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10,834,291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07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30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66" w:hRule="exac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150,000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04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23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66" w:hRule="exac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荣芳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30,000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30,000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04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23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61" w:hRule="exac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华之达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1,552,287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1,552,287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07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30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66" w:hRule="exact"/>
        </w:trPr>
        <w:tc>
          <w:tcPr>
            <w:tcW w:w="2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17,097,961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6,263,670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10,834,291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100" w:bottom="1020" w:left="500" w:right="4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5" w:lineRule="auto" w:before="179"/>
        <w:ind w:left="1070" w:right="669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/>
        <w:t>证券</w:t>
      </w:r>
      <w:r>
        <w:rPr>
          <w:rFonts w:ascii="宋体" w:hAnsi="宋体" w:cs="宋体" w:eastAsia="宋体" w:hint="default"/>
        </w:rPr>
        <w:t>发行</w:t>
      </w:r>
      <w:r>
        <w:rPr/>
        <w:t>与</w:t>
      </w:r>
      <w:r>
        <w:rPr>
          <w:rFonts w:ascii="宋体" w:hAnsi="宋体" w:cs="宋体" w:eastAsia="宋体" w:hint="default"/>
        </w:rPr>
        <w:t>上</w:t>
      </w:r>
      <w:r>
        <w:rPr/>
        <w:t>市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100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前</w:t>
      </w:r>
      <w:r>
        <w:rPr/>
        <w:t>三年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发行情况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0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</w:rPr>
        <w:t>本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为止</w:t>
      </w:r>
      <w:r>
        <w:rPr/>
        <w:t>的</w:t>
      </w:r>
      <w:r>
        <w:rPr>
          <w:rFonts w:ascii="宋体" w:hAnsi="宋体" w:cs="宋体" w:eastAsia="宋体" w:hint="default"/>
        </w:rPr>
        <w:t>前</w:t>
      </w:r>
      <w:r>
        <w:rPr/>
        <w:t>三年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无新</w:t>
      </w:r>
      <w:r>
        <w:rPr/>
        <w:t>股</w:t>
      </w:r>
      <w:r>
        <w:rPr>
          <w:rFonts w:ascii="宋体" w:hAnsi="宋体" w:cs="宋体" w:eastAsia="宋体" w:hint="default"/>
        </w:rPr>
        <w:t>发行。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007" w:right="0"/>
        <w:jc w:val="left"/>
      </w:pPr>
      <w:r>
        <w:rPr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2</w:t>
      </w:r>
      <w:r>
        <w:rPr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、</w:t>
      </w:r>
      <w:r>
        <w:rPr>
          <w:spacing w:val="-7"/>
        </w:rPr>
        <w:t>公司股份</w:t>
      </w:r>
      <w:r>
        <w:rPr>
          <w:rFonts w:ascii="宋体" w:hAnsi="宋体" w:cs="宋体" w:eastAsia="宋体" w:hint="default"/>
          <w:spacing w:val="-7"/>
        </w:rPr>
        <w:t>总数</w:t>
      </w:r>
      <w:r>
        <w:rPr>
          <w:rFonts w:ascii="宋体" w:hAnsi="宋体" w:cs="宋体" w:eastAsia="宋体" w:hint="default"/>
          <w:spacing w:val="-7"/>
        </w:rPr>
        <w:t>及结</w:t>
      </w:r>
      <w:r>
        <w:rPr>
          <w:rFonts w:ascii="宋体" w:hAnsi="宋体" w:cs="宋体" w:eastAsia="宋体" w:hint="default"/>
          <w:spacing w:val="-7"/>
        </w:rPr>
        <w:t>构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变</w:t>
      </w:r>
      <w:r>
        <w:rPr>
          <w:rFonts w:ascii="宋体" w:hAnsi="宋体" w:cs="宋体" w:eastAsia="宋体" w:hint="default"/>
          <w:spacing w:val="-7"/>
        </w:rPr>
        <w:t>动情况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  <w:spacing w:val="-114"/>
        </w:rPr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公司股份</w:t>
      </w:r>
      <w:r>
        <w:rPr>
          <w:rFonts w:ascii="宋体" w:hAnsi="宋体" w:cs="宋体" w:eastAsia="宋体" w:hint="default"/>
        </w:rPr>
        <w:t>总数</w:t>
      </w:r>
      <w:r>
        <w:rPr>
          <w:rFonts w:ascii="宋体" w:hAnsi="宋体" w:cs="宋体" w:eastAsia="宋体" w:hint="default"/>
        </w:rPr>
        <w:t>未发生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动，</w:t>
      </w:r>
      <w:r>
        <w:rPr>
          <w:rFonts w:ascii="宋体" w:hAnsi="宋体" w:cs="宋体" w:eastAsia="宋体" w:hint="default"/>
        </w:rPr>
        <w:t>但</w:t>
      </w:r>
      <w:r>
        <w:rPr/>
        <w:t>股份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因</w:t>
      </w:r>
      <w:r>
        <w:rPr/>
        <w:t>股</w:t>
      </w:r>
      <w:r>
        <w:rPr>
          <w:rFonts w:ascii="宋体" w:hAnsi="宋体" w:cs="宋体" w:eastAsia="宋体" w:hint="default"/>
        </w:rPr>
        <w:t>权分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后解</w:t>
      </w:r>
      <w:r>
        <w:rPr>
          <w:rFonts w:ascii="宋体" w:hAnsi="宋体" w:cs="宋体" w:eastAsia="宋体" w:hint="default"/>
        </w:rPr>
        <w:t>除</w:t>
      </w:r>
      <w:r>
        <w:rPr/>
        <w:t>股份限</w:t>
      </w:r>
    </w:p>
    <w:p>
      <w:pPr>
        <w:pStyle w:val="BodyText"/>
        <w:spacing w:line="357" w:lineRule="auto" w:before="41"/>
        <w:ind w:left="528" w:right="47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动。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90,627,680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中有限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条件 </w:t>
      </w:r>
      <w:r>
        <w:rPr/>
        <w:t>股份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10,834,291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/>
        <w:t>的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11.95%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无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条件</w:t>
      </w:r>
      <w:r>
        <w:rPr/>
        <w:t>股份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79,793,389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rFonts w:ascii="宋体" w:hAnsi="宋体" w:cs="宋体" w:eastAsia="宋体" w:hint="default"/>
        </w:rPr>
        <w:t>本 </w:t>
      </w:r>
      <w:r>
        <w:rPr/>
        <w:t>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88.05%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0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部职</w:t>
      </w:r>
      <w:r>
        <w:rPr>
          <w:rFonts w:ascii="宋体" w:hAnsi="宋体" w:cs="宋体" w:eastAsia="宋体" w:hint="default"/>
        </w:rPr>
        <w:t>工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0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10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1008" w:right="669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股东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介绍</w:t>
      </w:r>
      <w:r>
        <w:rPr>
          <w:rFonts w:ascii="宋体" w:hAnsi="宋体" w:cs="宋体" w:eastAsia="宋体" w:hint="default"/>
        </w:rPr>
        <w:t> </w:t>
      </w:r>
    </w:p>
    <w:p>
      <w:pPr>
        <w:spacing w:before="169"/>
        <w:ind w:left="0" w:right="135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: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864"/>
        <w:gridCol w:w="1402"/>
        <w:gridCol w:w="1579"/>
        <w:gridCol w:w="898"/>
        <w:gridCol w:w="1157"/>
        <w:gridCol w:w="1229"/>
        <w:gridCol w:w="1123"/>
      </w:tblGrid>
      <w:tr>
        <w:trPr>
          <w:trHeight w:val="451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3"/>
              <w:ind w:left="2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3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7,170 </w:t>
            </w:r>
          </w:p>
        </w:tc>
      </w:tr>
      <w:tr>
        <w:trPr>
          <w:trHeight w:val="456" w:hRule="exact"/>
        </w:trPr>
        <w:tc>
          <w:tcPr>
            <w:tcW w:w="101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2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72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0" w:lineRule="exact" w:before="118"/>
              <w:ind w:left="263" w:right="132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0" w:lineRule="exact" w:before="118"/>
              <w:ind w:left="446" w:right="31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33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3" w:lineRule="exact" w:before="92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3" w:lineRule="exact" w:before="92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3" w:lineRule="exact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8"/>
              <w:ind w:left="105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19,897,057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21.95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9,062,766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10,834,291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17,500,000 </w:t>
            </w:r>
          </w:p>
        </w:tc>
      </w:tr>
      <w:tr>
        <w:trPr>
          <w:trHeight w:val="451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朱林芝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2,342,275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2.58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456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深圳市太光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展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1,600,728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1.77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451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昆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嘉虹投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1,130,800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1.25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456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1,044,623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1.15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456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801,095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0.88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451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777,187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0.86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456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远播教育科技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711,100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451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京利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顺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701,900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0.77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456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陈宝杏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601,000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0.66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100" w:bottom="1020" w:left="720" w:right="7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1430" w:lineRule="exact"/>
        <w:ind w:left="10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8"/>
          <w:sz w:val="20"/>
          <w:szCs w:val="20"/>
        </w:rPr>
        <w:pict>
          <v:group style="width:509.8pt;height:71.55pt;mso-position-horizontal-relative:char;mso-position-vertical-relative:line" coordorigin="0,0" coordsize="10196,1431">
            <v:group style="position:absolute;left:10;top:10;width:4191;height:2" coordorigin="10,10" coordsize="4191,2">
              <v:shape style="position:absolute;left:10;top:10;width:4191;height:2" coordorigin="10,10" coordsize="4191,0" path="m10,10l4200,10e" filled="false" stroked="true" strokeweight=".48pt" strokecolor="#000000">
                <v:path arrowok="t"/>
              </v:shape>
            </v:group>
            <v:group style="position:absolute;left:4210;top:10;width:5976;height:2" coordorigin="4210,10" coordsize="5976,2">
              <v:shape style="position:absolute;left:4210;top:10;width:5976;height:2" coordorigin="4210,10" coordsize="5976,0" path="m4210,10l10186,10e" filled="false" stroked="true" strokeweight=".48pt" strokecolor="#000000">
                <v:path arrowok="t"/>
              </v:shape>
            </v:group>
            <v:group style="position:absolute;left:5;top:5;width:2;height:1421" coordorigin="5,5" coordsize="2,1421">
              <v:shape style="position:absolute;left:5;top:5;width:2;height:1421" coordorigin="5,5" coordsize="0,1421" path="m5,5l5,1426e" filled="false" stroked="true" strokeweight=".48pt" strokecolor="#000000">
                <v:path arrowok="t"/>
              </v:shape>
            </v:group>
            <v:group style="position:absolute;left:10;top:1421;width:4191;height:2" coordorigin="10,1421" coordsize="4191,2">
              <v:shape style="position:absolute;left:10;top:1421;width:4191;height:2" coordorigin="10,1421" coordsize="4191,0" path="m10,1421l4200,1421e" filled="false" stroked="true" strokeweight=".48pt" strokecolor="#000000">
                <v:path arrowok="t"/>
              </v:shape>
            </v:group>
            <v:group style="position:absolute;left:4205;top:5;width:2;height:1421" coordorigin="4205,5" coordsize="2,1421">
              <v:shape style="position:absolute;left:4205;top:5;width:2;height:1421" coordorigin="4205,5" coordsize="0,1421" path="m4205,5l4205,1426e" filled="false" stroked="true" strokeweight=".48pt" strokecolor="#000000">
                <v:path arrowok="t"/>
              </v:shape>
            </v:group>
            <v:group style="position:absolute;left:4210;top:1421;width:5976;height:2" coordorigin="4210,1421" coordsize="5976,2">
              <v:shape style="position:absolute;left:4210;top:1421;width:5976;height:2" coordorigin="4210,1421" coordsize="5976,0" path="m4210,1421l10186,1421e" filled="false" stroked="true" strokeweight=".48pt" strokecolor="#000000">
                <v:path arrowok="t"/>
              </v:shape>
            </v:group>
            <v:group style="position:absolute;left:10190;top:5;width:2;height:1421" coordorigin="10190,5" coordsize="2,1421">
              <v:shape style="position:absolute;left:10190;top:5;width:2;height:1421" coordorigin="10190,5" coordsize="0,1421" path="m10190,5l10190,1426e" filled="false" stroked="true" strokeweight=".48pt" strokecolor="#000000">
                <v:path arrowok="t"/>
              </v:shape>
              <v:shape style="position:absolute;left:5;top:10;width:4200;height:1412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8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0"/>
                        <w:ind w:left="11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股东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系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致行动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说明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0"/>
                          <w:sz w:val="21"/>
                          <w:szCs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205;top:10;width:5986;height:1412" type="#_x0000_t20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11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述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东中</w:t>
                      </w:r>
                      <w:r>
                        <w:rPr>
                          <w:rFonts w:ascii="宋体" w:hAnsi="宋体" w:cs="宋体" w:eastAsia="宋体" w:hint="default"/>
                          <w:spacing w:val="-87"/>
                          <w:w w:val="101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深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圳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申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昌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科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技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之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间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存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系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line="357" w:lineRule="auto" w:before="115"/>
                        <w:ind w:left="110" w:right="7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也不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属于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《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市公司股东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变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动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信息披露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管理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办法》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定的一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致行动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未知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股东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是否存在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系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存在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市公司股东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变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信息披露</w:t>
                      </w:r>
                      <w:r>
                        <w:rPr>
                          <w:rFonts w:ascii="宋体" w:hAnsi="宋体" w:cs="宋体" w:eastAsia="宋体" w:hint="default"/>
                          <w:spacing w:val="1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7"/>
                          <w:sz w:val="18"/>
                          <w:szCs w:val="18"/>
                        </w:rPr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管理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办法》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定的一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致行动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人的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情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形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8"/>
          <w:sz w:val="20"/>
          <w:szCs w:val="20"/>
        </w:rPr>
      </w:r>
    </w:p>
    <w:p>
      <w:pPr>
        <w:pStyle w:val="BodyText"/>
        <w:spacing w:line="265" w:lineRule="exact" w:before="0"/>
        <w:ind w:left="5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说明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0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战略投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者或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/>
        <w:t>法人</w:t>
      </w:r>
      <w:r>
        <w:rPr>
          <w:rFonts w:ascii="宋体" w:hAnsi="宋体" w:cs="宋体" w:eastAsia="宋体" w:hint="default"/>
        </w:rPr>
        <w:t>因配售</w:t>
      </w:r>
      <w:r>
        <w:rPr>
          <w:rFonts w:ascii="宋体" w:hAnsi="宋体" w:cs="宋体" w:eastAsia="宋体" w:hint="default"/>
        </w:rPr>
        <w:t>新</w:t>
      </w:r>
      <w:r>
        <w:rPr/>
        <w:t>股</w:t>
      </w:r>
      <w:r>
        <w:rPr>
          <w:rFonts w:ascii="宋体" w:hAnsi="宋体" w:cs="宋体" w:eastAsia="宋体" w:hint="default"/>
        </w:rPr>
        <w:t>成为</w:t>
      </w: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名股东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00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列出</w:t>
      </w:r>
      <w:r>
        <w:rPr/>
        <w:t>的股东</w:t>
      </w:r>
      <w:r>
        <w:rPr>
          <w:rFonts w:ascii="宋体" w:hAnsi="宋体" w:cs="宋体" w:eastAsia="宋体" w:hint="default"/>
        </w:rPr>
        <w:t>情况</w:t>
      </w:r>
      <w:r>
        <w:rPr/>
        <w:t>中</w:t>
      </w:r>
      <w:r>
        <w:rPr>
          <w:rFonts w:ascii="宋体" w:hAnsi="宋体" w:cs="宋体" w:eastAsia="宋体" w:hint="default"/>
        </w:rPr>
        <w:t>无</w:t>
      </w:r>
      <w:r>
        <w:rPr/>
        <w:t>代表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持</w:t>
      </w:r>
      <w:r>
        <w:rPr/>
        <w:t>有股份的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资</w:t>
      </w:r>
      <w:r>
        <w:rPr/>
        <w:t>股东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007" w:right="697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1007" w:right="4442"/>
        <w:jc w:val="left"/>
        <w:rPr>
          <w:rFonts w:ascii="宋体" w:hAnsi="宋体" w:cs="宋体" w:eastAsia="宋体" w:hint="default"/>
        </w:rPr>
      </w:pPr>
      <w:r>
        <w:rPr/>
        <w:t>公司名称：深圳市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有限公司</w:t>
      </w:r>
      <w:r>
        <w:rPr>
          <w:rFonts w:ascii="宋体" w:hAnsi="宋体" w:cs="宋体" w:eastAsia="宋体" w:hint="default"/>
        </w:rPr>
        <w:t>  </w:t>
      </w:r>
      <w:r>
        <w:rPr/>
        <w:t>法定代表人：厉天福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10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日期</w:t>
      </w:r>
      <w:r>
        <w:rPr/>
        <w:t>：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007" w:right="0"/>
        <w:jc w:val="left"/>
        <w:rPr>
          <w:rFonts w:ascii="宋体" w:hAnsi="宋体" w:cs="宋体" w:eastAsia="宋体" w:hint="default"/>
        </w:rPr>
      </w:pPr>
      <w:r>
        <w:rPr/>
        <w:t>注册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/>
        <w:t>：</w:t>
      </w:r>
      <w:r>
        <w:rPr>
          <w:rFonts w:ascii="宋体" w:hAnsi="宋体" w:cs="宋体" w:eastAsia="宋体" w:hint="default"/>
        </w:rPr>
        <w:t>陆仟万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0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/>
        <w:t>：</w:t>
      </w:r>
      <w:r>
        <w:rPr>
          <w:rFonts w:ascii="宋体" w:hAnsi="宋体" w:cs="宋体" w:eastAsia="宋体" w:hint="default"/>
        </w:rPr>
        <w:t>通</w:t>
      </w:r>
      <w:r>
        <w:rPr/>
        <w:t>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生产，</w:t>
      </w:r>
      <w:r>
        <w:rPr/>
        <w:t>电子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销及</w:t>
      </w:r>
      <w:r>
        <w:rPr>
          <w:rFonts w:ascii="宋体" w:hAnsi="宋体" w:cs="宋体" w:eastAsia="宋体" w:hint="default"/>
        </w:rPr>
        <w:t>其他国</w:t>
      </w:r>
      <w:r>
        <w:rPr>
          <w:rFonts w:ascii="宋体" w:hAnsi="宋体" w:cs="宋体" w:eastAsia="宋体" w:hint="default"/>
        </w:rPr>
        <w:t>内商</w:t>
      </w:r>
      <w:r>
        <w:rPr>
          <w:rFonts w:ascii="宋体" w:hAnsi="宋体" w:cs="宋体" w:eastAsia="宋体" w:hint="default"/>
        </w:rPr>
        <w:t>业、</w:t>
      </w:r>
      <w:r>
        <w:rPr>
          <w:rFonts w:ascii="宋体" w:hAnsi="宋体" w:cs="宋体" w:eastAsia="宋体" w:hint="default"/>
        </w:rPr>
        <w:t>物质购</w:t>
      </w:r>
      <w:r>
        <w:rPr>
          <w:rFonts w:ascii="宋体" w:hAnsi="宋体" w:cs="宋体" w:eastAsia="宋体" w:hint="default"/>
        </w:rPr>
        <w:t>销</w:t>
      </w:r>
      <w:r>
        <w:rPr/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含</w:t>
      </w:r>
    </w:p>
    <w:p>
      <w:pPr>
        <w:pStyle w:val="BodyText"/>
        <w:spacing w:line="240" w:lineRule="auto"/>
        <w:ind w:left="528" w:right="0"/>
        <w:jc w:val="left"/>
        <w:rPr>
          <w:rFonts w:ascii="宋体" w:hAnsi="宋体" w:cs="宋体" w:eastAsia="宋体" w:hint="default"/>
        </w:rPr>
      </w:pP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营、</w:t>
      </w:r>
      <w:r>
        <w:rPr>
          <w:rFonts w:ascii="宋体" w:hAnsi="宋体" w:cs="宋体" w:eastAsia="宋体" w:hint="default"/>
        </w:rPr>
        <w:t>专卖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业</w:t>
      </w:r>
      <w:r>
        <w:rPr/>
        <w:t>务（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按</w:t>
      </w:r>
      <w:r>
        <w:rPr/>
        <w:t>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发局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格</w:t>
      </w:r>
      <w:r>
        <w:rPr/>
        <w:t>证书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008" w:right="72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left="1008" w:right="697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/>
        <w:t>人</w:t>
      </w:r>
      <w:r>
        <w:rPr>
          <w:rFonts w:ascii="宋体" w:hAnsi="宋体" w:cs="宋体" w:eastAsia="宋体" w:hint="default"/>
        </w:rPr>
        <w:t> </w:t>
      </w:r>
      <w:r>
        <w:rPr/>
        <w:t>姓名：厉天福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籍</w:t>
      </w:r>
      <w:r>
        <w:rPr/>
        <w:t>：中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0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其他国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或</w:t>
      </w:r>
      <w:r>
        <w:rPr/>
        <w:t>地区</w:t>
      </w:r>
      <w:r>
        <w:rPr>
          <w:rFonts w:ascii="宋体" w:hAnsi="宋体" w:cs="宋体" w:eastAsia="宋体" w:hint="default"/>
        </w:rPr>
        <w:t>居留</w:t>
      </w:r>
      <w:r>
        <w:rPr>
          <w:rFonts w:ascii="宋体" w:hAnsi="宋体" w:cs="宋体" w:eastAsia="宋体" w:hint="default"/>
        </w:rPr>
        <w:t>权</w:t>
      </w:r>
      <w:r>
        <w:rPr/>
        <w:t>：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528" w:right="46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最近</w:t>
      </w:r>
      <w:r>
        <w:rPr/>
        <w:t>五年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职</w:t>
      </w:r>
      <w:r>
        <w:rPr/>
        <w:t>务：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纳伟仕视听</w:t>
      </w:r>
      <w:r>
        <w:rPr>
          <w:rFonts w:ascii="宋体" w:hAnsi="宋体" w:cs="宋体" w:eastAsia="宋体" w:hint="default"/>
        </w:rPr>
        <w:t>科技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控</w:t>
      </w:r>
      <w:r>
        <w:rPr/>
        <w:t>股有限公司 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/>
        <w:t>（</w:t>
      </w:r>
      <w:r>
        <w:rPr>
          <w:rFonts w:ascii="宋体" w:hAnsi="宋体" w:cs="宋体" w:eastAsia="宋体" w:hint="default"/>
        </w:rPr>
        <w:t>香港</w:t>
      </w:r>
      <w:r>
        <w:rPr/>
        <w:t>）有限公司董事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/>
        <w:t>深圳市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州首</w:t>
      </w:r>
      <w:r>
        <w:rPr>
          <w:rFonts w:ascii="宋体" w:hAnsi="宋体" w:cs="宋体" w:eastAsia="宋体" w:hint="default"/>
        </w:rPr>
        <w:t>届创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星</w:t>
      </w:r>
      <w:r>
        <w:rPr>
          <w:rFonts w:ascii="宋体" w:hAnsi="宋体" w:cs="宋体" w:eastAsia="宋体" w:hint="default"/>
        </w:rPr>
        <w:t>候</w:t>
      </w:r>
      <w:r>
        <w:rPr/>
        <w:t>选</w:t>
      </w:r>
      <w:r>
        <w:rPr>
          <w:spacing w:val="-81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/>
        <w:t>市</w:t>
      </w:r>
      <w:r>
        <w:rPr>
          <w:rFonts w:ascii="宋体" w:hAnsi="宋体" w:cs="宋体" w:eastAsia="宋体" w:hint="default"/>
        </w:rPr>
        <w:t>第九</w:t>
      </w:r>
      <w:r>
        <w:rPr>
          <w:rFonts w:ascii="宋体" w:hAnsi="宋体" w:cs="宋体" w:eastAsia="宋体" w:hint="default"/>
        </w:rPr>
        <w:t>届</w:t>
      </w:r>
      <w:r>
        <w:rPr/>
        <w:t>政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常</w:t>
      </w:r>
      <w:r>
        <w:rPr/>
        <w:t>务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州民营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协</w:t>
      </w:r>
      <w:r>
        <w:rPr/>
        <w:t>会</w:t>
      </w:r>
      <w:r>
        <w:rPr>
          <w:rFonts w:ascii="宋体" w:hAnsi="宋体" w:cs="宋体" w:eastAsia="宋体" w:hint="default"/>
        </w:rPr>
        <w:t>常</w:t>
      </w:r>
      <w:r>
        <w:rPr/>
        <w:t>务</w:t>
      </w:r>
      <w:r>
        <w:rPr>
          <w:rFonts w:ascii="宋体" w:hAnsi="宋体" w:cs="宋体" w:eastAsia="宋体" w:hint="default"/>
        </w:rPr>
        <w:t>理</w:t>
      </w:r>
      <w:r>
        <w:rPr/>
        <w:t>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left="1008" w:right="444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）深圳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有限公司</w:t>
      </w:r>
      <w:r>
        <w:rPr>
          <w:rFonts w:ascii="宋体" w:hAnsi="宋体" w:cs="宋体" w:eastAsia="宋体" w:hint="default"/>
        </w:rPr>
        <w:t> </w:t>
      </w:r>
      <w:r>
        <w:rPr/>
        <w:t>公司名称：深圳市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有限公司</w:t>
      </w:r>
      <w:r>
        <w:rPr>
          <w:rFonts w:ascii="宋体" w:hAnsi="宋体" w:cs="宋体" w:eastAsia="宋体" w:hint="default"/>
        </w:rPr>
        <w:t> </w:t>
      </w:r>
      <w:r>
        <w:rPr/>
        <w:t>法定代表人：厉天福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008" w:right="444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日期</w:t>
      </w:r>
      <w:r>
        <w:rPr/>
        <w:t>：</w:t>
      </w:r>
      <w:r>
        <w:rPr>
          <w:rFonts w:ascii="宋体" w:hAnsi="宋体" w:cs="宋体" w:eastAsia="宋体" w:hint="default"/>
        </w:rPr>
        <w:t>2004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  <w:r>
        <w:rPr/>
        <w:t>注册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/>
        <w:t>：</w:t>
      </w:r>
      <w:r>
        <w:rPr>
          <w:rFonts w:ascii="宋体" w:hAnsi="宋体" w:cs="宋体" w:eastAsia="宋体" w:hint="default"/>
        </w:rPr>
        <w:t>10,000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型</w:t>
      </w:r>
      <w:r>
        <w:rPr/>
        <w:t>：有限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footerReference w:type="default" r:id="rId10"/>
          <w:pgSz w:w="11900" w:h="16840"/>
          <w:pgMar w:footer="840" w:header="876" w:top="1100" w:bottom="1020" w:left="720" w:right="780"/>
        </w:sectPr>
      </w:pPr>
    </w:p>
    <w:p>
      <w:pPr>
        <w:pStyle w:val="BodyText"/>
        <w:spacing w:line="240" w:lineRule="auto" w:before="91"/>
        <w:ind w:left="908" w:right="0"/>
        <w:jc w:val="left"/>
        <w:rPr>
          <w:rFonts w:ascii="宋体" w:hAnsi="宋体" w:cs="宋体" w:eastAsia="宋体" w:hint="default"/>
        </w:rPr>
      </w:pPr>
      <w:r>
        <w:rPr/>
        <w:t>注册地址：深圳市福田区滨河路滨河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5022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A3909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A3910 </w:t>
      </w:r>
    </w:p>
    <w:p>
      <w:pPr>
        <w:pStyle w:val="BodyText"/>
        <w:spacing w:line="357" w:lineRule="auto"/>
        <w:ind w:left="428" w:right="16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/>
        <w:t>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取得</w:t>
      </w:r>
      <w:r>
        <w:rPr/>
        <w:t>合法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土</w:t>
      </w:r>
      <w:r>
        <w:rPr/>
        <w:t>地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房</w:t>
      </w:r>
      <w:r>
        <w:rPr/>
        <w:t>地</w:t>
      </w:r>
      <w:r>
        <w:rPr>
          <w:rFonts w:ascii="宋体" w:hAnsi="宋体" w:cs="宋体" w:eastAsia="宋体" w:hint="default"/>
        </w:rPr>
        <w:t>产开发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兴</w:t>
      </w:r>
      <w:r>
        <w:rPr/>
        <w:t>办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；</w:t>
      </w:r>
      <w:r>
        <w:rPr/>
        <w:t>电子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 </w:t>
      </w:r>
      <w:r>
        <w:rPr/>
        <w:t>有</w:t>
      </w:r>
      <w:r>
        <w:rPr>
          <w:rFonts w:ascii="宋体" w:hAnsi="宋体" w:cs="宋体" w:eastAsia="宋体" w:hint="default"/>
        </w:rPr>
        <w:t>线</w:t>
      </w:r>
      <w:r>
        <w:rPr/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</w:t>
      </w:r>
      <w:r>
        <w:rPr/>
        <w:t>光</w:t>
      </w:r>
      <w:r>
        <w:rPr>
          <w:rFonts w:ascii="宋体" w:hAnsi="宋体" w:cs="宋体" w:eastAsia="宋体" w:hint="default"/>
        </w:rPr>
        <w:t>视频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、数</w:t>
      </w:r>
      <w:r>
        <w:rPr/>
        <w:t>码</w:t>
      </w:r>
      <w:r>
        <w:rPr>
          <w:rFonts w:ascii="宋体" w:hAnsi="宋体" w:cs="宋体" w:eastAsia="宋体" w:hint="default"/>
        </w:rPr>
        <w:t>录音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录象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开发</w:t>
      </w:r>
      <w:r>
        <w:rPr/>
        <w:t>与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、国</w:t>
      </w:r>
      <w:r>
        <w:rPr>
          <w:rFonts w:ascii="宋体" w:hAnsi="宋体" w:cs="宋体" w:eastAsia="宋体" w:hint="default"/>
        </w:rPr>
        <w:t>内商</w:t>
      </w:r>
      <w:r>
        <w:rPr>
          <w:rFonts w:ascii="宋体" w:hAnsi="宋体" w:cs="宋体" w:eastAsia="宋体" w:hint="default"/>
        </w:rPr>
        <w:t>业、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4"/>
        </w:rPr>
        <w:t>物质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营、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专卖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口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术进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口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pStyle w:val="BodyText"/>
        <w:spacing w:line="240" w:lineRule="auto" w:before="38"/>
        <w:ind w:left="99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744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）公司与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产权及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关</w:t>
      </w:r>
      <w:r>
        <w:rPr/>
        <w:t>系的</w:t>
      </w:r>
      <w:r>
        <w:rPr>
          <w:rFonts w:ascii="宋体" w:hAnsi="宋体" w:cs="宋体" w:eastAsia="宋体" w:hint="default"/>
        </w:rPr>
        <w:t>方框图</w:t>
      </w:r>
      <w:r>
        <w:rPr>
          <w:rFonts w:ascii="宋体" w:hAnsi="宋体" w:cs="宋体" w:eastAsia="宋体" w:hint="default"/>
        </w:rPr>
        <w:t> </w:t>
      </w:r>
    </w:p>
    <w:p>
      <w:pPr>
        <w:spacing w:before="23"/>
        <w:ind w:left="4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  </w:t>
      </w:r>
    </w:p>
    <w:p>
      <w:pPr>
        <w:tabs>
          <w:tab w:pos="4263" w:val="left" w:leader="none"/>
        </w:tabs>
        <w:spacing w:before="133"/>
        <w:ind w:left="4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305.279999pt;margin-top:8.833648pt;width:63.15pt;height:32.25pt;mso-position-horizontal-relative:page;mso-position-vertical-relative:paragraph;z-index:-382120" type="#_x0000_t202" filled="false" stroked="false">
            <v:textbox inset="0,0,0,0">
              <w:txbxContent>
                <w:p>
                  <w:pPr>
                    <w:spacing w:line="240" w:lineRule="auto" w:before="3"/>
                    <w:rPr>
                      <w:rFonts w:ascii="宋体" w:hAnsi="宋体" w:cs="宋体" w:eastAsia="宋体" w:hint="default"/>
                      <w:sz w:val="28"/>
                      <w:szCs w:val="28"/>
                    </w:rPr>
                  </w:pPr>
                </w:p>
                <w:p>
                  <w:pPr>
                    <w:spacing w:before="0"/>
                    <w:ind w:left="110" w:right="0" w:firstLine="0"/>
                    <w:jc w:val="center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/>
                      <w:w w:val="100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70.399994pt;margin-top:8.833648pt;width:198pt;height:136.6pt;mso-position-horizontal-relative:page;mso-position-vertical-relative:paragraph;z-index:-382096" coordorigin="3408,177" coordsize="3960,2732">
            <v:group style="position:absolute;left:3566;top:1473;width:3240;height:504" coordorigin="3566,1473" coordsize="3240,504">
              <v:shape style="position:absolute;left:3566;top:1473;width:3240;height:504" coordorigin="3566,1473" coordsize="3240,504" path="m3566,1977l6806,1977,6806,1473,3566,1473,3566,1977xe" filled="true" fillcolor="#ffffff" stroked="false">
                <v:path arrowok="t"/>
                <v:fill type="solid"/>
              </v:shape>
            </v:group>
            <v:group style="position:absolute;left:4066;top:964;width:120;height:514" coordorigin="4066,964" coordsize="120,514">
              <v:shape style="position:absolute;left:4066;top:964;width:120;height:514" coordorigin="4066,964" coordsize="120,514" path="m4118,1357l4066,1357,4128,1477,4172,1386,4128,1386,4118,1381,4118,1357xe" filled="true" fillcolor="#000000" stroked="false">
                <v:path arrowok="t"/>
                <v:fill type="solid"/>
              </v:shape>
              <v:shape style="position:absolute;left:4066;top:964;width:120;height:514" coordorigin="4066,964" coordsize="120,514" path="m4128,964l4118,969,4118,1381,4128,1386,4133,1381,4133,969,4128,964xe" filled="true" fillcolor="#000000" stroked="false">
                <v:path arrowok="t"/>
                <v:fill type="solid"/>
              </v:shape>
              <v:shape style="position:absolute;left:4066;top:964;width:120;height:514" coordorigin="4066,964" coordsize="120,514" path="m4186,1357l4133,1357,4133,1381,4128,1386,4172,1386,4186,1357xe" filled="true" fillcolor="#000000" stroked="false">
                <v:path arrowok="t"/>
                <v:fill type="solid"/>
              </v:shape>
            </v:group>
            <v:group style="position:absolute;left:3408;top:2404;width:3600;height:504" coordorigin="3408,2404" coordsize="3600,504">
              <v:shape style="position:absolute;left:3408;top:2404;width:3600;height:504" coordorigin="3408,2404" coordsize="3600,504" path="m3408,2908l7008,2908,7008,2404,3408,2404,3408,2908xe" filled="true" fillcolor="#ffffff" stroked="false">
                <v:path arrowok="t"/>
                <v:fill type="solid"/>
              </v:shape>
            </v:group>
            <v:group style="position:absolute;left:5146;top:1962;width:120;height:423" coordorigin="5146,1962" coordsize="120,423">
              <v:shape style="position:absolute;left:5146;top:1962;width:120;height:423" coordorigin="5146,1962" coordsize="120,423" path="m5198,2265l5146,2265,5208,2385,5252,2293,5208,2293,5198,2284,5198,2265xe" filled="true" fillcolor="#000000" stroked="false">
                <v:path arrowok="t"/>
                <v:fill type="solid"/>
              </v:shape>
              <v:shape style="position:absolute;left:5146;top:1962;width:120;height:423" coordorigin="5146,1962" coordsize="120,423" path="m5208,1962l5198,1972,5198,2284,5208,2293,5213,2284,5213,1972,5208,1962xe" filled="true" fillcolor="#000000" stroked="false">
                <v:path arrowok="t"/>
                <v:fill type="solid"/>
              </v:shape>
              <v:shape style="position:absolute;left:5146;top:1962;width:120;height:423" coordorigin="5146,1962" coordsize="120,423" path="m5266,2265l5213,2265,5213,2284,5208,2293,5252,2293,5266,2265xe" filled="true" fillcolor="#000000" stroked="false">
                <v:path arrowok="t"/>
                <v:fill type="solid"/>
              </v:shape>
            </v:group>
            <v:group style="position:absolute;left:6106;top:177;width:1263;height:624" coordorigin="6106,177" coordsize="1263,624">
              <v:shape style="position:absolute;left:6106;top:177;width:1263;height:624" coordorigin="6106,177" coordsize="1263,624" path="m6106,801l7368,801,7368,177,6106,177,6106,801xe" filled="true" fillcolor="#ffffff" stroked="false">
                <v:path arrowok="t"/>
                <v:fill type="solid"/>
              </v:shape>
            </v:group>
            <v:group style="position:absolute;left:6408;top:801;width:120;height:677" coordorigin="6408,801" coordsize="120,677">
              <v:shape style="position:absolute;left:6408;top:801;width:120;height:677" coordorigin="6408,801" coordsize="120,677" path="m6461,1357l6408,1357,6466,1477,6513,1386,6466,1386,6461,1377,6461,1357xe" filled="true" fillcolor="#000000" stroked="false">
                <v:path arrowok="t"/>
                <v:fill type="solid"/>
              </v:shape>
              <v:shape style="position:absolute;left:6408;top:801;width:120;height:677" coordorigin="6408,801" coordsize="120,677" path="m6466,801l6461,810,6461,1377,6466,1386,6475,1377,6475,810,6466,801xe" filled="true" fillcolor="#000000" stroked="false">
                <v:path arrowok="t"/>
                <v:fill type="solid"/>
              </v:shape>
              <v:shape style="position:absolute;left:6408;top:801;width:120;height:677" coordorigin="6408,801" coordsize="120,677" path="m6528,1357l6475,1357,6475,1377,6466,1386,6513,1386,6528,1357xe" filled="true" fillcolor="#000000" stroked="false">
                <v:path arrowok="t"/>
                <v:fill type="solid"/>
              </v:shape>
            </v:group>
            <v:group style="position:absolute;left:5026;top:431;width:1090;height:120" coordorigin="5026,431" coordsize="1090,120">
              <v:shape style="position:absolute;left:5026;top:431;width:1090;height:120" coordorigin="5026,431" coordsize="1090,120" path="m5146,431l5026,489,5146,551,5146,498,5126,498,5122,489,5126,484,5146,484,5146,431xe" filled="true" fillcolor="#000000" stroked="false">
                <v:path arrowok="t"/>
                <v:fill type="solid"/>
              </v:shape>
              <v:shape style="position:absolute;left:5026;top:431;width:1090;height:120" coordorigin="5026,431" coordsize="1090,120" path="m5146,484l5126,484,5122,489,5126,498,5146,498,5146,484xe" filled="true" fillcolor="#000000" stroked="false">
                <v:path arrowok="t"/>
                <v:fill type="solid"/>
              </v:shape>
              <v:shape style="position:absolute;left:5026;top:431;width:1090;height:120" coordorigin="5026,431" coordsize="1090,120" path="m6106,484l5146,484,5146,498,6106,498,6115,489,6106,484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34.399994pt;margin-top:7.633647pt;width:116.9pt;height:40.8pt;mso-position-horizontal-relative:page;mso-position-vertical-relative:paragraph;z-index:-382072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2" w:lineRule="auto" w:before="24"/>
                    <w:ind w:left="679" w:right="203" w:hanging="480"/>
                    <w:jc w:val="left"/>
                  </w:pPr>
                  <w:r>
                    <w:rPr/>
                    <w:t>深圳市</w:t>
                  </w:r>
                  <w:r>
                    <w:rPr>
                      <w:rFonts w:ascii="宋体" w:hAnsi="宋体" w:cs="宋体" w:eastAsia="宋体" w:hint="default"/>
                    </w:rPr>
                    <w:t>纳伟仕</w:t>
                  </w:r>
                  <w:r>
                    <w:rPr>
                      <w:rFonts w:ascii="宋体" w:hAnsi="宋体" w:cs="宋体" w:eastAsia="宋体" w:hint="default"/>
                    </w:rPr>
                    <w:t>投</w:t>
                  </w:r>
                  <w:r>
                    <w:rPr>
                      <w:rFonts w:ascii="宋体" w:hAnsi="宋体" w:cs="宋体" w:eastAsia="宋体" w:hint="default"/>
                    </w:rPr>
                    <w:t>资 </w:t>
                  </w:r>
                  <w:r>
                    <w:rPr/>
                    <w:t>有限公司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279999pt;margin-top:8.833648pt;width:63.15pt;height:31.2pt;mso-position-horizontal-relative:page;mso-position-vertical-relative:paragraph;z-index:1288" type="#_x0000_t202" filled="false" stroked="true" strokeweight=".72pt" strokecolor="#000000">
            <v:textbox inset="0,0,0,0">
              <w:txbxContent>
                <w:p>
                  <w:pPr>
                    <w:spacing w:before="40"/>
                    <w:ind w:left="304" w:right="0" w:firstLine="0"/>
                    <w:jc w:val="lef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  <w:t>厉天福</w:t>
                  </w:r>
                </w:p>
              </w:txbxContent>
            </v:textbox>
            <w10:wrap type="none"/>
          </v:shape>
        </w:pic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  </w:t>
      </w:r>
      <w:r>
        <w:rPr>
          <w:rFonts w:ascii="宋体"/>
          <w:sz w:val="21"/>
        </w:rPr>
        <w:t>90% </w:t>
      </w:r>
    </w:p>
    <w:p>
      <w:pPr>
        <w:spacing w:before="138"/>
        <w:ind w:left="4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tabs>
          <w:tab w:pos="3471" w:val="left" w:leader="none"/>
        </w:tabs>
        <w:spacing w:before="133"/>
        <w:ind w:left="4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  <w:t>51%                 </w:t>
      </w:r>
      <w:r>
        <w:rPr>
          <w:rFonts w:ascii="宋体"/>
          <w:spacing w:val="4"/>
          <w:sz w:val="21"/>
        </w:rPr>
        <w:t> </w:t>
      </w:r>
      <w:r>
        <w:rPr>
          <w:rFonts w:ascii="宋体"/>
          <w:sz w:val="21"/>
        </w:rPr>
        <w:t>49% </w:t>
      </w:r>
    </w:p>
    <w:p>
      <w:pPr>
        <w:spacing w:before="133"/>
        <w:ind w:left="4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172.800003pt;margin-top:9.838645pt;width:167.55pt;height:31.2pt;mso-position-horizontal-relative:page;mso-position-vertical-relative:paragraph;z-index:-38216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/>
                      <w:w w:val="100"/>
                      <w:sz w:val="21"/>
                    </w:rPr>
                    <w:t>    </w:t>
                  </w:r>
                  <w:r>
                    <w:rPr>
                      <w:rFonts w:ascii="宋体"/>
                      <w:sz w:val="21"/>
                    </w:rPr>
                    <w:t> </w:t>
                  </w:r>
                  <w:r>
                    <w:rPr>
                      <w:rFonts w:ascii="宋体"/>
                      <w:spacing w:val="-5"/>
                      <w:w w:val="100"/>
                      <w:sz w:val="21"/>
                    </w:rPr>
                    <w:t> </w:t>
                  </w:r>
                  <w:r>
                    <w:rPr>
                      <w:rFonts w:ascii="宋体"/>
                      <w:w w:val="100"/>
                      <w:sz w:val="21"/>
                    </w:rPr>
                    <w:t>       </w:t>
                  </w:r>
                  <w:r>
                    <w:rPr>
                      <w:rFonts w:ascii="宋体"/>
                      <w:spacing w:val="-5"/>
                      <w:w w:val="100"/>
                      <w:sz w:val="21"/>
                    </w:rPr>
                    <w:t> </w:t>
                  </w:r>
                  <w:r>
                    <w:rPr>
                      <w:rFonts w:ascii="宋体"/>
                      <w:w w:val="100"/>
                      <w:sz w:val="21"/>
                    </w:rPr>
                    <w:t>   </w:t>
                  </w:r>
                  <w:r>
                    <w:rPr>
                      <w:rFonts w:ascii="宋体"/>
                      <w:sz w:val="21"/>
                    </w:rPr>
                    <w:t>51% </w:t>
                  </w:r>
                </w:p>
                <w:p>
                  <w:pPr>
                    <w:spacing w:before="138"/>
                    <w:ind w:left="0" w:right="746" w:firstLine="0"/>
                    <w:jc w:val="righ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/>
                      <w:w w:val="100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320007pt;margin-top:12.193645pt;width:162pt;height:25.2pt;mso-position-horizontal-relative:page;mso-position-vertical-relative:paragraph;z-index:1312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34"/>
                    <w:ind w:left="295" w:right="0"/>
                    <w:jc w:val="left"/>
                  </w:pPr>
                  <w:r>
                    <w:rPr/>
                    <w:t>深圳市</w:t>
                  </w:r>
                  <w:r>
                    <w:rPr>
                      <w:rFonts w:ascii="宋体" w:hAnsi="宋体" w:cs="宋体" w:eastAsia="宋体" w:hint="default"/>
                    </w:rPr>
                    <w:t>申</w:t>
                  </w:r>
                  <w:r>
                    <w:rPr>
                      <w:rFonts w:ascii="宋体" w:hAnsi="宋体" w:cs="宋体" w:eastAsia="宋体" w:hint="default"/>
                    </w:rPr>
                    <w:t>昌</w:t>
                  </w:r>
                  <w:r>
                    <w:rPr>
                      <w:rFonts w:ascii="宋体" w:hAnsi="宋体" w:cs="宋体" w:eastAsia="宋体" w:hint="default"/>
                    </w:rPr>
                    <w:t>科技</w:t>
                  </w:r>
                  <w:r>
                    <w:rPr/>
                    <w:t>有限公司</w:t>
                  </w:r>
                </w:p>
              </w:txbxContent>
            </v:textbox>
            <w10:wrap type="none"/>
          </v:shape>
        </w:pict>
      </w:r>
      <w:r>
        <w:rPr>
          <w:rFonts w:ascii="宋体"/>
          <w:w w:val="100"/>
          <w:sz w:val="21"/>
        </w:rPr>
        <w:t>          </w:t>
      </w:r>
      <w:r>
        <w:rPr>
          <w:rFonts w:ascii="宋体"/>
          <w:spacing w:val="-5"/>
          <w:w w:val="100"/>
          <w:sz w:val="21"/>
        </w:rPr>
        <w:t> </w:t>
      </w:r>
      <w:r>
        <w:rPr>
          <w:rFonts w:ascii="宋体"/>
          <w:w w:val="100"/>
          <w:sz w:val="21"/>
        </w:rPr>
        <w:t>       </w:t>
      </w:r>
      <w:r>
        <w:rPr>
          <w:rFonts w:ascii="宋体"/>
          <w:spacing w:val="-5"/>
          <w:w w:val="100"/>
          <w:sz w:val="21"/>
        </w:rPr>
        <w:t> </w:t>
      </w:r>
      <w:r>
        <w:rPr>
          <w:rFonts w:ascii="宋体"/>
          <w:w w:val="100"/>
          <w:sz w:val="21"/>
        </w:rPr>
        <w:t>  </w:t>
      </w: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4568" w:right="4762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21.95% </w:t>
      </w: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tabs>
          <w:tab w:pos="6307" w:val="left" w:leader="none"/>
        </w:tabs>
        <w:spacing w:line="240" w:lineRule="auto" w:before="26"/>
        <w:ind w:left="428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64.400009pt;margin-top:-7.484386pt;width:186pt;height:25.2pt;mso-position-horizontal-relative:page;mso-position-vertical-relative:paragraph;z-index:-382144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75"/>
                    <w:ind w:left="0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</w:rPr>
                    <w:t>                             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-7.484386pt;width:180pt;height:25.2pt;mso-position-horizontal-relative:page;mso-position-vertical-relative:paragraph;z-index:-38200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34"/>
                    <w:ind w:left="227" w:right="0"/>
                    <w:jc w:val="left"/>
                  </w:pPr>
                  <w:r>
                    <w:rPr/>
                    <w:t>深圳市太光电信股份有限公司</w:t>
                  </w:r>
                </w:p>
              </w:txbxContent>
            </v:textbox>
            <w10:wrap type="none"/>
          </v:shape>
        </w:pict>
      </w:r>
      <w:r>
        <w:rPr>
          <w:rFonts w:ascii="宋体"/>
        </w:rPr>
        <w:t>                 </w:t>
        <w:tab/>
        <w:t>               </w:t>
      </w:r>
    </w:p>
    <w:p>
      <w:pPr>
        <w:pStyle w:val="BodyText"/>
        <w:spacing w:line="240" w:lineRule="auto" w:before="156"/>
        <w:ind w:left="4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10%</w:t>
      </w:r>
      <w:r>
        <w:rPr/>
        <w:t>）的法人股东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9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9"/>
          <w:szCs w:val="19"/>
        </w:rPr>
        <w:sectPr>
          <w:footerReference w:type="default" r:id="rId11"/>
          <w:pgSz w:w="11900" w:h="16840"/>
          <w:pgMar w:footer="840" w:header="876" w:top="1100" w:bottom="1020" w:left="820" w:right="1080"/>
          <w:pgNumType w:start="1"/>
        </w:sectPr>
      </w:pPr>
    </w:p>
    <w:p>
      <w:pPr>
        <w:pStyle w:val="BodyText"/>
        <w:spacing w:line="240" w:lineRule="auto" w:before="26"/>
        <w:ind w:left="428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10</w:t>
      </w:r>
      <w:r>
        <w:rPr/>
        <w:t>名</w:t>
      </w:r>
      <w:r>
        <w:rPr>
          <w:rFonts w:ascii="宋体" w:hAnsi="宋体" w:cs="宋体" w:eastAsia="宋体" w:hint="default"/>
        </w:rPr>
        <w:t>无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条件</w:t>
      </w:r>
      <w:r>
        <w:rPr/>
        <w:t>股东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4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100" w:bottom="1020" w:left="820" w:right="1080"/>
          <w:cols w:num="2" w:equalWidth="0">
            <w:col w:w="4149" w:space="4208"/>
            <w:col w:w="1643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2"/>
        <w:gridCol w:w="3360"/>
        <w:gridCol w:w="2626"/>
      </w:tblGrid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0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0"/>
              <w:ind w:left="51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0"/>
              <w:ind w:left="9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7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9,062,766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朱林芝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2,342,275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深圳市太光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1,600,728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嘉虹投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1,130,800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1,044,623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801,095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571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777,187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远播教育科技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711,100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京利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701,900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陈宝杏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601,000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100" w:bottom="1020" w:left="820" w:right="10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2"/>
        <w:gridCol w:w="5986"/>
      </w:tblGrid>
      <w:tr>
        <w:trPr>
          <w:trHeight w:val="344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深圳市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之间不存</w:t>
            </w:r>
          </w:p>
        </w:tc>
      </w:tr>
      <w:tr>
        <w:trPr>
          <w:trHeight w:val="408" w:hRule="exact"/>
        </w:trPr>
        <w:tc>
          <w:tcPr>
            <w:tcW w:w="37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也不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信息披露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</w:p>
        </w:tc>
      </w:tr>
      <w:tr>
        <w:trPr>
          <w:trHeight w:val="413" w:hRule="exact"/>
        </w:trPr>
        <w:tc>
          <w:tcPr>
            <w:tcW w:w="37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致行动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办法》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定的一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致行动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。未知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是否存在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</w:tc>
      </w:tr>
      <w:tr>
        <w:trPr>
          <w:trHeight w:val="408" w:hRule="exact"/>
        </w:trPr>
        <w:tc>
          <w:tcPr>
            <w:tcW w:w="37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信息披露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办法》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定的一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486" w:hRule="exact"/>
        </w:trPr>
        <w:tc>
          <w:tcPr>
            <w:tcW w:w="3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9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820" w:right="1080"/>
        </w:sectPr>
      </w:pPr>
    </w:p>
    <w:p>
      <w:pPr>
        <w:spacing w:line="233" w:lineRule="exact" w:before="0"/>
        <w:ind w:left="4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71" w:lineRule="exact" w:before="0"/>
        <w:ind w:left="4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70" w:lineRule="exact" w:before="0"/>
        <w:ind w:left="42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310" w:lineRule="exact" w:before="0"/>
        <w:ind w:left="4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10 </w:t>
      </w:r>
      <w:r>
        <w:rPr/>
        <w:t>名有限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条件</w:t>
      </w:r>
      <w:r>
        <w:rPr/>
        <w:t>股东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量及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条件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42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100" w:bottom="1020" w:left="820" w:right="1080"/>
          <w:cols w:num="2" w:equalWidth="0">
            <w:col w:w="5589" w:space="2557"/>
            <w:col w:w="1854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1291"/>
        <w:gridCol w:w="1618"/>
        <w:gridCol w:w="1939"/>
        <w:gridCol w:w="2184"/>
        <w:gridCol w:w="1757"/>
      </w:tblGrid>
      <w:tr>
        <w:trPr>
          <w:trHeight w:val="701" w:hRule="exact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460" w:right="12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8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有的有限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条件</w:t>
            </w: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29" w:hRule="exact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9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 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4"/>
              <w:ind w:left="-1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9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10,834,291 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9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9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10,834,291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9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100" w:bottom="1020" w:left="820" w:right="10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1"/>
        <w:spacing w:line="436" w:lineRule="exact"/>
        <w:ind w:left="2136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四、董事、监事、高级管理人员和员</w:t>
      </w:r>
      <w:r>
        <w:rPr>
          <w:rFonts w:ascii="Microsoft JhengHei" w:hAnsi="Microsoft JhengHei" w:cs="Microsoft JhengHei" w:eastAsia="Microsoft JhengHei" w:hint="default"/>
        </w:rPr>
        <w:t>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42"/>
          <w:szCs w:val="42"/>
        </w:rPr>
      </w:pPr>
    </w:p>
    <w:p>
      <w:pPr>
        <w:pStyle w:val="Heading4"/>
        <w:spacing w:line="240" w:lineRule="auto"/>
        <w:ind w:left="52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任董事、监事和高级管理人员的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82"/>
        <w:ind w:left="52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258"/>
        <w:gridCol w:w="403"/>
        <w:gridCol w:w="317"/>
        <w:gridCol w:w="1262"/>
        <w:gridCol w:w="1258"/>
        <w:gridCol w:w="542"/>
        <w:gridCol w:w="538"/>
        <w:gridCol w:w="542"/>
        <w:gridCol w:w="720"/>
        <w:gridCol w:w="360"/>
        <w:gridCol w:w="538"/>
        <w:gridCol w:w="360"/>
        <w:gridCol w:w="408"/>
        <w:gridCol w:w="782"/>
      </w:tblGrid>
      <w:tr>
        <w:trPr>
          <w:trHeight w:val="398" w:hRule="exact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姓名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194" w:lineRule="exact"/>
              <w:ind w:left="12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194" w:lineRule="exact"/>
              <w:ind w:left="12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3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194" w:lineRule="exact"/>
              <w:ind w:left="7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194" w:lineRule="exact"/>
              <w:ind w:left="7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552" w:right="47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任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起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始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547" w:right="47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任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终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止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191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初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持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187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持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37" w:lineRule="auto"/>
              <w:ind w:left="191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124" w:right="62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报告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领取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酬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总额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240" w:lineRule="auto"/>
              <w:ind w:left="52" w:right="0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8" w:lineRule="exact"/>
              <w:ind w:left="379" w:right="0" w:hanging="77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报告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被授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194" w:lineRule="exact"/>
              <w:ind w:left="37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激励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情况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163" w:right="86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是否在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单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联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单位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领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取薪酬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</w:tr>
      <w:tr>
        <w:trPr>
          <w:trHeight w:val="1181" w:hRule="exact"/>
        </w:trPr>
        <w:tc>
          <w:tcPr>
            <w:tcW w:w="7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71"/>
              <w:ind w:left="96" w:right="29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可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71"/>
              <w:ind w:left="187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已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100" w:right="24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8" w:lineRule="exact"/>
              <w:ind w:left="124" w:right="0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240" w:lineRule="auto"/>
              <w:ind w:left="124" w:right="48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08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厉天福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21.50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是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03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林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、总经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理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42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18.80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08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舒晓玲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董事会秘书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33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12.29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08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波涛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33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08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孟向阳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03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08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08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杨永霞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事会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主席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4.10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08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邱陶洁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33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08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叶永升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35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03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龚伟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总监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27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5.80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0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9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08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曾昭静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23" w:right="0" w:firstLine="72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责</w:t>
            </w: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证券事务代表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24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3.88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0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9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08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4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8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38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66.37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27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</w:tr>
    </w:tbl>
    <w:p>
      <w:pPr>
        <w:spacing w:line="170" w:lineRule="exact" w:before="0"/>
        <w:ind w:left="288" w:right="0" w:firstLine="0"/>
        <w:jc w:val="left"/>
        <w:rPr>
          <w:rFonts w:ascii="宋体" w:hAnsi="宋体" w:cs="宋体" w:eastAsia="宋体" w:hint="default"/>
          <w:sz w:val="15"/>
          <w:szCs w:val="15"/>
        </w:rPr>
      </w:pPr>
      <w:r>
        <w:rPr>
          <w:rFonts w:ascii="宋体" w:hAnsi="宋体" w:cs="宋体" w:eastAsia="宋体" w:hint="default"/>
          <w:sz w:val="15"/>
          <w:szCs w:val="15"/>
        </w:rPr>
        <w:t>注：公司</w:t>
      </w:r>
      <w:r>
        <w:rPr>
          <w:rFonts w:ascii="宋体" w:hAnsi="宋体" w:cs="宋体" w:eastAsia="宋体" w:hint="default"/>
          <w:sz w:val="15"/>
          <w:szCs w:val="15"/>
        </w:rPr>
        <w:t>于</w:t>
      </w:r>
      <w:r>
        <w:rPr>
          <w:rFonts w:ascii="宋体" w:hAnsi="宋体" w:cs="宋体" w:eastAsia="宋体" w:hint="default"/>
          <w:spacing w:val="-36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2008</w:t>
      </w:r>
      <w:r>
        <w:rPr>
          <w:rFonts w:ascii="宋体" w:hAnsi="宋体" w:cs="宋体" w:eastAsia="宋体" w:hint="default"/>
          <w:spacing w:val="-34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年</w:t>
      </w:r>
      <w:r>
        <w:rPr>
          <w:rFonts w:ascii="宋体" w:hAnsi="宋体" w:cs="宋体" w:eastAsia="宋体" w:hint="default"/>
          <w:spacing w:val="-36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12</w:t>
      </w:r>
      <w:r>
        <w:rPr>
          <w:rFonts w:ascii="宋体" w:hAnsi="宋体" w:cs="宋体" w:eastAsia="宋体" w:hint="default"/>
          <w:spacing w:val="-34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月</w:t>
      </w:r>
      <w:r>
        <w:rPr>
          <w:rFonts w:ascii="宋体" w:hAnsi="宋体" w:cs="宋体" w:eastAsia="宋体" w:hint="default"/>
          <w:spacing w:val="-36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29</w:t>
      </w:r>
      <w:r>
        <w:rPr>
          <w:rFonts w:ascii="宋体" w:hAnsi="宋体" w:cs="宋体" w:eastAsia="宋体" w:hint="default"/>
          <w:spacing w:val="-34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日</w:t>
      </w:r>
      <w:r>
        <w:rPr>
          <w:rFonts w:ascii="宋体" w:hAnsi="宋体" w:cs="宋体" w:eastAsia="宋体" w:hint="default"/>
          <w:sz w:val="15"/>
          <w:szCs w:val="15"/>
        </w:rPr>
        <w:t>进</w:t>
      </w:r>
      <w:r>
        <w:rPr>
          <w:rFonts w:ascii="宋体" w:hAnsi="宋体" w:cs="宋体" w:eastAsia="宋体" w:hint="default"/>
          <w:sz w:val="15"/>
          <w:szCs w:val="15"/>
        </w:rPr>
        <w:t>行了</w:t>
      </w:r>
      <w:r>
        <w:rPr>
          <w:rFonts w:ascii="宋体" w:hAnsi="宋体" w:cs="宋体" w:eastAsia="宋体" w:hint="default"/>
          <w:sz w:val="15"/>
          <w:szCs w:val="15"/>
        </w:rPr>
        <w:t>董事会</w:t>
      </w:r>
      <w:r>
        <w:rPr>
          <w:rFonts w:ascii="宋体" w:hAnsi="宋体" w:cs="宋体" w:eastAsia="宋体" w:hint="default"/>
          <w:sz w:val="15"/>
          <w:szCs w:val="15"/>
        </w:rPr>
        <w:t>、监</w:t>
      </w:r>
      <w:r>
        <w:rPr>
          <w:rFonts w:ascii="宋体" w:hAnsi="宋体" w:cs="宋体" w:eastAsia="宋体" w:hint="default"/>
          <w:sz w:val="15"/>
          <w:szCs w:val="15"/>
        </w:rPr>
        <w:t>事会</w:t>
      </w:r>
      <w:r>
        <w:rPr>
          <w:rFonts w:ascii="宋体" w:hAnsi="宋体" w:cs="宋体" w:eastAsia="宋体" w:hint="default"/>
          <w:sz w:val="15"/>
          <w:szCs w:val="15"/>
        </w:rPr>
        <w:t>换届</w:t>
      </w:r>
      <w:r>
        <w:rPr>
          <w:rFonts w:ascii="宋体" w:hAnsi="宋体" w:cs="宋体" w:eastAsia="宋体" w:hint="default"/>
          <w:sz w:val="15"/>
          <w:szCs w:val="15"/>
        </w:rPr>
        <w:t>选</w:t>
      </w:r>
      <w:r>
        <w:rPr>
          <w:rFonts w:ascii="宋体" w:hAnsi="宋体" w:cs="宋体" w:eastAsia="宋体" w:hint="default"/>
          <w:sz w:val="15"/>
          <w:szCs w:val="15"/>
        </w:rPr>
        <w:t>举</w:t>
      </w:r>
      <w:r>
        <w:rPr>
          <w:rFonts w:ascii="宋体" w:hAnsi="宋体" w:cs="宋体" w:eastAsia="宋体" w:hint="default"/>
          <w:sz w:val="15"/>
          <w:szCs w:val="15"/>
        </w:rPr>
        <w:t>，</w:t>
      </w:r>
      <w:r>
        <w:rPr>
          <w:rFonts w:ascii="宋体" w:hAnsi="宋体" w:cs="宋体" w:eastAsia="宋体" w:hint="default"/>
          <w:sz w:val="15"/>
          <w:szCs w:val="15"/>
        </w:rPr>
        <w:t>选</w:t>
      </w:r>
      <w:r>
        <w:rPr>
          <w:rFonts w:ascii="宋体" w:hAnsi="宋体" w:cs="宋体" w:eastAsia="宋体" w:hint="default"/>
          <w:sz w:val="15"/>
          <w:szCs w:val="15"/>
        </w:rPr>
        <w:t>举</w:t>
      </w:r>
      <w:r>
        <w:rPr>
          <w:rFonts w:ascii="宋体" w:hAnsi="宋体" w:cs="宋体" w:eastAsia="宋体" w:hint="default"/>
          <w:sz w:val="15"/>
          <w:szCs w:val="15"/>
        </w:rPr>
        <w:t>产生了第</w:t>
      </w:r>
      <w:r>
        <w:rPr>
          <w:rFonts w:ascii="宋体" w:hAnsi="宋体" w:cs="宋体" w:eastAsia="宋体" w:hint="default"/>
          <w:sz w:val="15"/>
          <w:szCs w:val="15"/>
        </w:rPr>
        <w:t>五</w:t>
      </w:r>
      <w:r>
        <w:rPr>
          <w:rFonts w:ascii="宋体" w:hAnsi="宋体" w:cs="宋体" w:eastAsia="宋体" w:hint="default"/>
          <w:sz w:val="15"/>
          <w:szCs w:val="15"/>
        </w:rPr>
        <w:t>届</w:t>
      </w:r>
      <w:r>
        <w:rPr>
          <w:rFonts w:ascii="宋体" w:hAnsi="宋体" w:cs="宋体" w:eastAsia="宋体" w:hint="default"/>
          <w:sz w:val="15"/>
          <w:szCs w:val="15"/>
        </w:rPr>
        <w:t>董事会</w:t>
      </w:r>
      <w:r>
        <w:rPr>
          <w:rFonts w:ascii="宋体" w:hAnsi="宋体" w:cs="宋体" w:eastAsia="宋体" w:hint="default"/>
          <w:sz w:val="15"/>
          <w:szCs w:val="15"/>
        </w:rPr>
        <w:t>成</w:t>
      </w:r>
      <w:r>
        <w:rPr>
          <w:rFonts w:ascii="宋体" w:hAnsi="宋体" w:cs="宋体" w:eastAsia="宋体" w:hint="default"/>
          <w:sz w:val="15"/>
          <w:szCs w:val="15"/>
        </w:rPr>
        <w:t>员</w:t>
      </w:r>
      <w:r>
        <w:rPr>
          <w:rFonts w:ascii="宋体" w:hAnsi="宋体" w:cs="宋体" w:eastAsia="宋体" w:hint="default"/>
          <w:sz w:val="15"/>
          <w:szCs w:val="15"/>
        </w:rPr>
        <w:t>和第</w:t>
      </w:r>
      <w:r>
        <w:rPr>
          <w:rFonts w:ascii="宋体" w:hAnsi="宋体" w:cs="宋体" w:eastAsia="宋体" w:hint="default"/>
          <w:sz w:val="15"/>
          <w:szCs w:val="15"/>
        </w:rPr>
        <w:t>五</w:t>
      </w:r>
      <w:r>
        <w:rPr>
          <w:rFonts w:ascii="宋体" w:hAnsi="宋体" w:cs="宋体" w:eastAsia="宋体" w:hint="default"/>
          <w:sz w:val="15"/>
          <w:szCs w:val="15"/>
        </w:rPr>
        <w:t>届</w:t>
      </w:r>
      <w:r>
        <w:rPr>
          <w:rFonts w:ascii="宋体" w:hAnsi="宋体" w:cs="宋体" w:eastAsia="宋体" w:hint="default"/>
          <w:sz w:val="15"/>
          <w:szCs w:val="15"/>
        </w:rPr>
        <w:t>监</w:t>
      </w:r>
      <w:r>
        <w:rPr>
          <w:rFonts w:ascii="宋体" w:hAnsi="宋体" w:cs="宋体" w:eastAsia="宋体" w:hint="default"/>
          <w:sz w:val="15"/>
          <w:szCs w:val="15"/>
        </w:rPr>
        <w:t>事会</w:t>
      </w:r>
      <w:r>
        <w:rPr>
          <w:rFonts w:ascii="宋体" w:hAnsi="宋体" w:cs="宋体" w:eastAsia="宋体" w:hint="default"/>
          <w:sz w:val="15"/>
          <w:szCs w:val="15"/>
        </w:rPr>
        <w:t>成</w:t>
      </w:r>
      <w:r>
        <w:rPr>
          <w:rFonts w:ascii="宋体" w:hAnsi="宋体" w:cs="宋体" w:eastAsia="宋体" w:hint="default"/>
          <w:sz w:val="15"/>
          <w:szCs w:val="15"/>
        </w:rPr>
        <w:t>员</w:t>
      </w:r>
      <w:r>
        <w:rPr>
          <w:rFonts w:ascii="宋体" w:hAnsi="宋体" w:cs="宋体" w:eastAsia="宋体" w:hint="default"/>
          <w:sz w:val="15"/>
          <w:szCs w:val="15"/>
        </w:rPr>
        <w:t>。</w:t>
      </w:r>
      <w:r>
        <w:rPr>
          <w:rFonts w:ascii="宋体" w:hAnsi="宋体" w:cs="宋体" w:eastAsia="宋体" w:hint="default"/>
          <w:sz w:val="15"/>
          <w:szCs w:val="15"/>
        </w:rPr>
        <w:t>公司</w:t>
      </w:r>
      <w:r>
        <w:rPr>
          <w:rFonts w:ascii="宋体" w:hAnsi="宋体" w:cs="宋体" w:eastAsia="宋体" w:hint="default"/>
          <w:sz w:val="15"/>
          <w:szCs w:val="15"/>
        </w:rPr>
        <w:t>第</w:t>
      </w:r>
      <w:r>
        <w:rPr>
          <w:rFonts w:ascii="宋体" w:hAnsi="宋体" w:cs="宋体" w:eastAsia="宋体" w:hint="default"/>
          <w:sz w:val="15"/>
          <w:szCs w:val="15"/>
        </w:rPr>
        <w:t>四</w:t>
      </w:r>
      <w:r>
        <w:rPr>
          <w:rFonts w:ascii="宋体" w:hAnsi="宋体" w:cs="宋体" w:eastAsia="宋体" w:hint="default"/>
          <w:sz w:val="15"/>
          <w:szCs w:val="15"/>
        </w:rPr>
        <w:t>届</w:t>
      </w:r>
      <w:r>
        <w:rPr>
          <w:rFonts w:ascii="宋体" w:hAnsi="宋体" w:cs="宋体" w:eastAsia="宋体" w:hint="default"/>
          <w:sz w:val="15"/>
          <w:szCs w:val="15"/>
        </w:rPr>
        <w:t>董事会</w:t>
      </w:r>
      <w:r>
        <w:rPr>
          <w:rFonts w:ascii="宋体" w:hAnsi="宋体" w:cs="宋体" w:eastAsia="宋体" w:hint="default"/>
          <w:sz w:val="15"/>
          <w:szCs w:val="15"/>
        </w:rPr>
        <w:t>成</w:t>
      </w:r>
      <w:r>
        <w:rPr>
          <w:rFonts w:ascii="宋体" w:hAnsi="宋体" w:cs="宋体" w:eastAsia="宋体" w:hint="default"/>
          <w:sz w:val="15"/>
          <w:szCs w:val="15"/>
        </w:rPr>
        <w:t>员</w:t>
      </w:r>
      <w:r>
        <w:rPr>
          <w:rFonts w:ascii="宋体" w:hAnsi="宋体" w:cs="宋体" w:eastAsia="宋体" w:hint="default"/>
          <w:sz w:val="15"/>
          <w:szCs w:val="15"/>
        </w:rPr>
        <w:t>为</w:t>
      </w:r>
    </w:p>
    <w:p>
      <w:pPr>
        <w:spacing w:line="357" w:lineRule="auto" w:before="96"/>
        <w:ind w:left="288" w:right="0" w:firstLine="0"/>
        <w:jc w:val="left"/>
        <w:rPr>
          <w:rFonts w:ascii="宋体" w:hAnsi="宋体" w:cs="宋体" w:eastAsia="宋体" w:hint="default"/>
          <w:sz w:val="15"/>
          <w:szCs w:val="15"/>
        </w:rPr>
      </w:pPr>
      <w:r>
        <w:rPr>
          <w:rFonts w:ascii="宋体" w:hAnsi="宋体" w:cs="宋体" w:eastAsia="宋体" w:hint="default"/>
          <w:w w:val="95"/>
          <w:sz w:val="15"/>
          <w:szCs w:val="15"/>
        </w:rPr>
        <w:t>厉天福董事</w:t>
      </w:r>
      <w:r>
        <w:rPr>
          <w:rFonts w:ascii="宋体" w:hAnsi="宋体" w:cs="宋体" w:eastAsia="宋体" w:hint="default"/>
          <w:w w:val="95"/>
          <w:sz w:val="15"/>
          <w:szCs w:val="15"/>
        </w:rPr>
        <w:t>长</w:t>
      </w:r>
      <w:r>
        <w:rPr>
          <w:rFonts w:ascii="宋体" w:hAnsi="宋体" w:cs="宋体" w:eastAsia="宋体" w:hint="default"/>
          <w:w w:val="95"/>
          <w:sz w:val="15"/>
          <w:szCs w:val="15"/>
        </w:rPr>
        <w:t>、</w:t>
      </w:r>
      <w:r>
        <w:rPr>
          <w:rFonts w:ascii="宋体" w:hAnsi="宋体" w:cs="宋体" w:eastAsia="宋体" w:hint="default"/>
          <w:w w:val="95"/>
          <w:sz w:val="15"/>
          <w:szCs w:val="15"/>
        </w:rPr>
        <w:t>林</w:t>
      </w:r>
      <w:r>
        <w:rPr>
          <w:rFonts w:ascii="宋体" w:hAnsi="宋体" w:cs="宋体" w:eastAsia="宋体" w:hint="default"/>
          <w:w w:val="95"/>
          <w:sz w:val="15"/>
          <w:szCs w:val="15"/>
        </w:rPr>
        <w:t>伟</w:t>
      </w:r>
      <w:r>
        <w:rPr>
          <w:rFonts w:ascii="宋体" w:hAnsi="宋体" w:cs="宋体" w:eastAsia="宋体" w:hint="default"/>
          <w:w w:val="95"/>
          <w:sz w:val="15"/>
          <w:szCs w:val="15"/>
        </w:rPr>
        <w:t>董事</w:t>
      </w:r>
      <w:r>
        <w:rPr>
          <w:rFonts w:ascii="宋体" w:hAnsi="宋体" w:cs="宋体" w:eastAsia="宋体" w:hint="default"/>
          <w:w w:val="95"/>
          <w:sz w:val="15"/>
          <w:szCs w:val="15"/>
        </w:rPr>
        <w:t>、</w:t>
      </w:r>
      <w:r>
        <w:rPr>
          <w:rFonts w:ascii="宋体" w:hAnsi="宋体" w:cs="宋体" w:eastAsia="宋体" w:hint="default"/>
          <w:w w:val="95"/>
          <w:sz w:val="15"/>
          <w:szCs w:val="15"/>
        </w:rPr>
        <w:t>刘</w:t>
      </w:r>
      <w:r>
        <w:rPr>
          <w:rFonts w:ascii="宋体" w:hAnsi="宋体" w:cs="宋体" w:eastAsia="宋体" w:hint="default"/>
          <w:w w:val="95"/>
          <w:sz w:val="15"/>
          <w:szCs w:val="15"/>
        </w:rPr>
        <w:t>露董事</w:t>
      </w:r>
      <w:r>
        <w:rPr>
          <w:rFonts w:ascii="宋体" w:hAnsi="宋体" w:cs="宋体" w:eastAsia="宋体" w:hint="default"/>
          <w:w w:val="95"/>
          <w:sz w:val="15"/>
          <w:szCs w:val="15"/>
        </w:rPr>
        <w:t>、</w:t>
      </w:r>
      <w:r>
        <w:rPr>
          <w:rFonts w:ascii="宋体" w:hAnsi="宋体" w:cs="宋体" w:eastAsia="宋体" w:hint="default"/>
          <w:w w:val="95"/>
          <w:sz w:val="15"/>
          <w:szCs w:val="15"/>
        </w:rPr>
        <w:t>俞翔</w:t>
      </w:r>
      <w:r>
        <w:rPr>
          <w:rFonts w:ascii="宋体" w:hAnsi="宋体" w:cs="宋体" w:eastAsia="宋体" w:hint="default"/>
          <w:w w:val="95"/>
          <w:sz w:val="15"/>
          <w:szCs w:val="15"/>
        </w:rPr>
        <w:t>董事</w:t>
      </w:r>
      <w:r>
        <w:rPr>
          <w:rFonts w:ascii="宋体" w:hAnsi="宋体" w:cs="宋体" w:eastAsia="宋体" w:hint="default"/>
          <w:w w:val="95"/>
          <w:sz w:val="15"/>
          <w:szCs w:val="15"/>
        </w:rPr>
        <w:t>、</w:t>
      </w:r>
      <w:r>
        <w:rPr>
          <w:rFonts w:ascii="宋体" w:hAnsi="宋体" w:cs="宋体" w:eastAsia="宋体" w:hint="default"/>
          <w:w w:val="95"/>
          <w:sz w:val="15"/>
          <w:szCs w:val="15"/>
        </w:rPr>
        <w:t>侯淑</w:t>
      </w:r>
      <w:r>
        <w:rPr>
          <w:rFonts w:ascii="宋体" w:hAnsi="宋体" w:cs="宋体" w:eastAsia="宋体" w:hint="default"/>
          <w:w w:val="95"/>
          <w:sz w:val="15"/>
          <w:szCs w:val="15"/>
        </w:rPr>
        <w:t>英</w:t>
      </w:r>
      <w:r>
        <w:rPr>
          <w:rFonts w:ascii="宋体" w:hAnsi="宋体" w:cs="宋体" w:eastAsia="宋体" w:hint="default"/>
          <w:w w:val="95"/>
          <w:sz w:val="15"/>
          <w:szCs w:val="15"/>
        </w:rPr>
        <w:t>独</w:t>
      </w:r>
      <w:r>
        <w:rPr>
          <w:rFonts w:ascii="宋体" w:hAnsi="宋体" w:cs="宋体" w:eastAsia="宋体" w:hint="default"/>
          <w:w w:val="95"/>
          <w:sz w:val="15"/>
          <w:szCs w:val="15"/>
        </w:rPr>
        <w:t>立</w:t>
      </w:r>
      <w:r>
        <w:rPr>
          <w:rFonts w:ascii="宋体" w:hAnsi="宋体" w:cs="宋体" w:eastAsia="宋体" w:hint="default"/>
          <w:w w:val="95"/>
          <w:sz w:val="15"/>
          <w:szCs w:val="15"/>
        </w:rPr>
        <w:t>董事</w:t>
      </w:r>
      <w:r>
        <w:rPr>
          <w:rFonts w:ascii="宋体" w:hAnsi="宋体" w:cs="宋体" w:eastAsia="宋体" w:hint="default"/>
          <w:w w:val="95"/>
          <w:sz w:val="15"/>
          <w:szCs w:val="15"/>
        </w:rPr>
        <w:t>、</w:t>
      </w:r>
      <w:r>
        <w:rPr>
          <w:rFonts w:ascii="宋体" w:hAnsi="宋体" w:cs="宋体" w:eastAsia="宋体" w:hint="default"/>
          <w:w w:val="95"/>
          <w:sz w:val="15"/>
          <w:szCs w:val="15"/>
        </w:rPr>
        <w:t>夏</w:t>
      </w:r>
      <w:r>
        <w:rPr>
          <w:rFonts w:ascii="宋体" w:hAnsi="宋体" w:cs="宋体" w:eastAsia="宋体" w:hint="default"/>
          <w:w w:val="95"/>
          <w:sz w:val="15"/>
          <w:szCs w:val="15"/>
        </w:rPr>
        <w:t>承</w:t>
      </w:r>
      <w:r>
        <w:rPr>
          <w:rFonts w:ascii="宋体" w:hAnsi="宋体" w:cs="宋体" w:eastAsia="宋体" w:hint="default"/>
          <w:w w:val="95"/>
          <w:sz w:val="15"/>
          <w:szCs w:val="15"/>
        </w:rPr>
        <w:t>恩</w:t>
      </w:r>
      <w:r>
        <w:rPr>
          <w:rFonts w:ascii="宋体" w:hAnsi="宋体" w:cs="宋体" w:eastAsia="宋体" w:hint="default"/>
          <w:w w:val="95"/>
          <w:sz w:val="15"/>
          <w:szCs w:val="15"/>
        </w:rPr>
        <w:t>独</w:t>
      </w:r>
      <w:r>
        <w:rPr>
          <w:rFonts w:ascii="宋体" w:hAnsi="宋体" w:cs="宋体" w:eastAsia="宋体" w:hint="default"/>
          <w:w w:val="95"/>
          <w:sz w:val="15"/>
          <w:szCs w:val="15"/>
        </w:rPr>
        <w:t>立</w:t>
      </w:r>
      <w:r>
        <w:rPr>
          <w:rFonts w:ascii="宋体" w:hAnsi="宋体" w:cs="宋体" w:eastAsia="宋体" w:hint="default"/>
          <w:w w:val="95"/>
          <w:sz w:val="15"/>
          <w:szCs w:val="15"/>
        </w:rPr>
        <w:t>董事</w:t>
      </w:r>
      <w:r>
        <w:rPr>
          <w:rFonts w:ascii="宋体" w:hAnsi="宋体" w:cs="宋体" w:eastAsia="宋体" w:hint="default"/>
          <w:w w:val="95"/>
          <w:sz w:val="15"/>
          <w:szCs w:val="15"/>
        </w:rPr>
        <w:t>、</w:t>
      </w:r>
      <w:r>
        <w:rPr>
          <w:rFonts w:ascii="宋体" w:hAnsi="宋体" w:cs="宋体" w:eastAsia="宋体" w:hint="default"/>
          <w:w w:val="95"/>
          <w:sz w:val="15"/>
          <w:szCs w:val="15"/>
        </w:rPr>
        <w:t>张玉才</w:t>
      </w:r>
      <w:r>
        <w:rPr>
          <w:rFonts w:ascii="宋体" w:hAnsi="宋体" w:cs="宋体" w:eastAsia="宋体" w:hint="default"/>
          <w:w w:val="95"/>
          <w:sz w:val="15"/>
          <w:szCs w:val="15"/>
        </w:rPr>
        <w:t>独</w:t>
      </w:r>
      <w:r>
        <w:rPr>
          <w:rFonts w:ascii="宋体" w:hAnsi="宋体" w:cs="宋体" w:eastAsia="宋体" w:hint="default"/>
          <w:w w:val="95"/>
          <w:sz w:val="15"/>
          <w:szCs w:val="15"/>
        </w:rPr>
        <w:t>立</w:t>
      </w:r>
      <w:r>
        <w:rPr>
          <w:rFonts w:ascii="宋体" w:hAnsi="宋体" w:cs="宋体" w:eastAsia="宋体" w:hint="default"/>
          <w:w w:val="95"/>
          <w:sz w:val="15"/>
          <w:szCs w:val="15"/>
        </w:rPr>
        <w:t>董事</w:t>
      </w:r>
      <w:r>
        <w:rPr>
          <w:rFonts w:ascii="宋体" w:hAnsi="宋体" w:cs="宋体" w:eastAsia="宋体" w:hint="default"/>
          <w:w w:val="95"/>
          <w:sz w:val="15"/>
          <w:szCs w:val="15"/>
        </w:rPr>
        <w:t>；第</w:t>
      </w:r>
      <w:r>
        <w:rPr>
          <w:rFonts w:ascii="宋体" w:hAnsi="宋体" w:cs="宋体" w:eastAsia="宋体" w:hint="default"/>
          <w:w w:val="95"/>
          <w:sz w:val="15"/>
          <w:szCs w:val="15"/>
        </w:rPr>
        <w:t>四</w:t>
      </w:r>
      <w:r>
        <w:rPr>
          <w:rFonts w:ascii="宋体" w:hAnsi="宋体" w:cs="宋体" w:eastAsia="宋体" w:hint="default"/>
          <w:w w:val="95"/>
          <w:sz w:val="15"/>
          <w:szCs w:val="15"/>
        </w:rPr>
        <w:t>届</w:t>
      </w:r>
      <w:r>
        <w:rPr>
          <w:rFonts w:ascii="宋体" w:hAnsi="宋体" w:cs="宋体" w:eastAsia="宋体" w:hint="default"/>
          <w:w w:val="95"/>
          <w:sz w:val="15"/>
          <w:szCs w:val="15"/>
        </w:rPr>
        <w:t>监</w:t>
      </w:r>
      <w:r>
        <w:rPr>
          <w:rFonts w:ascii="宋体" w:hAnsi="宋体" w:cs="宋体" w:eastAsia="宋体" w:hint="default"/>
          <w:w w:val="95"/>
          <w:sz w:val="15"/>
          <w:szCs w:val="15"/>
        </w:rPr>
        <w:t>事会</w:t>
      </w:r>
      <w:r>
        <w:rPr>
          <w:rFonts w:ascii="宋体" w:hAnsi="宋体" w:cs="宋体" w:eastAsia="宋体" w:hint="default"/>
          <w:w w:val="95"/>
          <w:sz w:val="15"/>
          <w:szCs w:val="15"/>
        </w:rPr>
        <w:t>成</w:t>
      </w:r>
      <w:r>
        <w:rPr>
          <w:rFonts w:ascii="宋体" w:hAnsi="宋体" w:cs="宋体" w:eastAsia="宋体" w:hint="default"/>
          <w:w w:val="95"/>
          <w:sz w:val="15"/>
          <w:szCs w:val="15"/>
        </w:rPr>
        <w:t>员</w:t>
      </w:r>
      <w:r>
        <w:rPr>
          <w:rFonts w:ascii="宋体" w:hAnsi="宋体" w:cs="宋体" w:eastAsia="宋体" w:hint="default"/>
          <w:w w:val="95"/>
          <w:sz w:val="15"/>
          <w:szCs w:val="15"/>
        </w:rPr>
        <w:t>为</w:t>
      </w:r>
      <w:r>
        <w:rPr>
          <w:rFonts w:ascii="宋体" w:hAnsi="宋体" w:cs="宋体" w:eastAsia="宋体" w:hint="default"/>
          <w:w w:val="95"/>
          <w:sz w:val="15"/>
          <w:szCs w:val="15"/>
        </w:rPr>
        <w:t>李兆章</w:t>
      </w:r>
      <w:r>
        <w:rPr>
          <w:rFonts w:ascii="宋体" w:hAnsi="宋体" w:cs="宋体" w:eastAsia="宋体" w:hint="default"/>
          <w:w w:val="95"/>
          <w:sz w:val="15"/>
          <w:szCs w:val="15"/>
        </w:rPr>
        <w:t>监</w:t>
      </w:r>
      <w:r>
        <w:rPr>
          <w:rFonts w:ascii="宋体" w:hAnsi="宋体" w:cs="宋体" w:eastAsia="宋体" w:hint="default"/>
          <w:w w:val="95"/>
          <w:sz w:val="15"/>
          <w:szCs w:val="15"/>
        </w:rPr>
        <w:t>事会</w:t>
      </w:r>
      <w:r>
        <w:rPr>
          <w:rFonts w:ascii="宋体" w:hAnsi="宋体" w:cs="宋体" w:eastAsia="宋体" w:hint="default"/>
          <w:w w:val="95"/>
          <w:sz w:val="15"/>
          <w:szCs w:val="15"/>
        </w:rPr>
        <w:t>召集</w:t>
      </w:r>
      <w:r>
        <w:rPr>
          <w:rFonts w:ascii="宋体" w:hAnsi="宋体" w:cs="宋体" w:eastAsia="宋体" w:hint="default"/>
          <w:spacing w:val="58"/>
          <w:w w:val="95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人</w:t>
      </w:r>
      <w:r>
        <w:rPr>
          <w:rFonts w:ascii="宋体" w:hAnsi="宋体" w:cs="宋体" w:eastAsia="宋体" w:hint="default"/>
          <w:sz w:val="15"/>
          <w:szCs w:val="15"/>
        </w:rPr>
        <w:t>、</w:t>
      </w:r>
      <w:r>
        <w:rPr>
          <w:rFonts w:ascii="宋体" w:hAnsi="宋体" w:cs="宋体" w:eastAsia="宋体" w:hint="default"/>
          <w:sz w:val="15"/>
          <w:szCs w:val="15"/>
        </w:rPr>
        <w:t>李</w:t>
      </w:r>
      <w:r>
        <w:rPr>
          <w:rFonts w:ascii="宋体" w:hAnsi="宋体" w:cs="宋体" w:eastAsia="宋体" w:hint="default"/>
          <w:sz w:val="15"/>
          <w:szCs w:val="15"/>
        </w:rPr>
        <w:t>磊监</w:t>
      </w:r>
      <w:r>
        <w:rPr>
          <w:rFonts w:ascii="宋体" w:hAnsi="宋体" w:cs="宋体" w:eastAsia="宋体" w:hint="default"/>
          <w:sz w:val="15"/>
          <w:szCs w:val="15"/>
        </w:rPr>
        <w:t>事</w:t>
      </w:r>
      <w:r>
        <w:rPr>
          <w:rFonts w:ascii="宋体" w:hAnsi="宋体" w:cs="宋体" w:eastAsia="宋体" w:hint="default"/>
          <w:sz w:val="15"/>
          <w:szCs w:val="15"/>
        </w:rPr>
        <w:t>、</w:t>
      </w:r>
      <w:r>
        <w:rPr>
          <w:rFonts w:ascii="宋体" w:hAnsi="宋体" w:cs="宋体" w:eastAsia="宋体" w:hint="default"/>
          <w:sz w:val="15"/>
          <w:szCs w:val="15"/>
        </w:rPr>
        <w:t>罗婕</w:t>
      </w:r>
      <w:r>
        <w:rPr>
          <w:rFonts w:ascii="宋体" w:hAnsi="宋体" w:cs="宋体" w:eastAsia="宋体" w:hint="default"/>
          <w:sz w:val="15"/>
          <w:szCs w:val="15"/>
        </w:rPr>
        <w:t>监</w:t>
      </w:r>
      <w:r>
        <w:rPr>
          <w:rFonts w:ascii="宋体" w:hAnsi="宋体" w:cs="宋体" w:eastAsia="宋体" w:hint="default"/>
          <w:sz w:val="15"/>
          <w:szCs w:val="15"/>
        </w:rPr>
        <w:t>事</w:t>
      </w:r>
      <w:r>
        <w:rPr>
          <w:rFonts w:ascii="宋体" w:hAnsi="宋体" w:cs="宋体" w:eastAsia="宋体" w:hint="default"/>
          <w:sz w:val="15"/>
          <w:szCs w:val="15"/>
        </w:rPr>
        <w:t>。</w:t>
      </w:r>
      <w:r>
        <w:rPr>
          <w:rFonts w:ascii="宋体" w:hAnsi="宋体" w:cs="宋体" w:eastAsia="宋体" w:hint="default"/>
          <w:sz w:val="15"/>
          <w:szCs w:val="15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left="76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任董事、监事、高级管理人员在股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任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2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1363"/>
        <w:gridCol w:w="1891"/>
        <w:gridCol w:w="2102"/>
        <w:gridCol w:w="1574"/>
        <w:gridCol w:w="1786"/>
      </w:tblGrid>
      <w:tr>
        <w:trPr>
          <w:trHeight w:val="465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9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9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9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9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任期期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7"/>
              <w:ind w:left="100" w:right="-15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领取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津贴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75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厉天福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至今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pStyle w:val="BodyText"/>
        <w:spacing w:line="269" w:lineRule="exact" w:before="0"/>
        <w:ind w:left="76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768"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任董事、监事、高级管理人员的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>
          <w:rFonts w:ascii="Microsoft JhengHei" w:hAnsi="Microsoft JhengHei" w:cs="Microsoft JhengHei" w:eastAsia="Microsoft JhengHei" w:hint="default"/>
        </w:rPr>
        <w:t>经历</w:t>
      </w:r>
      <w:r>
        <w:rPr/>
        <w:t>和在</w:t>
      </w:r>
      <w:r>
        <w:rPr>
          <w:rFonts w:ascii="Microsoft JhengHei" w:hAnsi="Microsoft JhengHei" w:cs="Microsoft JhengHei" w:eastAsia="Microsoft JhengHei" w:hint="default"/>
        </w:rPr>
        <w:t>除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单位外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的任</w:t>
      </w:r>
      <w:r>
        <w:rPr>
          <w:b w:val="0"/>
          <w:bCs w:val="0"/>
        </w:rPr>
      </w:r>
    </w:p>
    <w:p>
      <w:pPr>
        <w:spacing w:before="48"/>
        <w:ind w:left="28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兼职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9"/>
        <w:ind w:left="76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）董事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960" w:right="700"/>
        </w:sectPr>
      </w:pPr>
    </w:p>
    <w:p>
      <w:pPr>
        <w:pStyle w:val="BodyText"/>
        <w:spacing w:line="357" w:lineRule="auto" w:before="91"/>
        <w:ind w:left="147" w:right="217" w:firstLine="480"/>
        <w:jc w:val="both"/>
        <w:rPr>
          <w:rFonts w:ascii="宋体" w:hAnsi="宋体" w:cs="宋体" w:eastAsia="宋体" w:hint="default"/>
        </w:rPr>
      </w:pPr>
      <w:r>
        <w:rPr/>
        <w:t>厉天福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：董事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中</w:t>
      </w:r>
      <w:r>
        <w:rPr>
          <w:rFonts w:ascii="宋体" w:hAnsi="宋体" w:cs="宋体" w:eastAsia="宋体" w:hint="default"/>
        </w:rPr>
        <w:t>欧</w:t>
      </w:r>
      <w:r>
        <w:rPr/>
        <w:t>电子（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/>
        <w:t>）有限公司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工 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师、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品质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师、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师、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管，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州金</w:t>
      </w:r>
      <w:r>
        <w:rPr>
          <w:rFonts w:ascii="宋体" w:hAnsi="宋体" w:cs="宋体" w:eastAsia="宋体" w:hint="default"/>
        </w:rPr>
        <w:t>隆</w:t>
      </w:r>
      <w:r>
        <w:rPr/>
        <w:t>电子有限公司董事</w:t>
      </w:r>
      <w:r>
        <w:rPr>
          <w:spacing w:val="-81"/>
        </w:rPr>
        <w:t> </w:t>
      </w:r>
      <w:r>
        <w:rPr>
          <w:spacing w:val="-81"/>
        </w:rPr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理，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理。现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纳伟仕视听</w:t>
      </w:r>
      <w:r>
        <w:rPr>
          <w:rFonts w:ascii="宋体" w:hAnsi="宋体" w:cs="宋体" w:eastAsia="宋体" w:hint="default"/>
        </w:rPr>
        <w:t>科技</w:t>
      </w:r>
      <w:r>
        <w:rPr/>
        <w:t>有限公司董</w:t>
      </w:r>
      <w:r>
        <w:rPr>
          <w:spacing w:val="-81"/>
        </w:rPr>
        <w:t> </w:t>
      </w:r>
      <w:r>
        <w:rPr>
          <w:spacing w:val="-81"/>
        </w:rPr>
      </w:r>
      <w:r>
        <w:rPr/>
        <w:t>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控</w:t>
      </w:r>
      <w:r>
        <w:rPr/>
        <w:t>股有限公司董事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/>
        <w:t>（</w:t>
      </w:r>
      <w:r>
        <w:rPr>
          <w:rFonts w:ascii="宋体" w:hAnsi="宋体" w:cs="宋体" w:eastAsia="宋体" w:hint="default"/>
        </w:rPr>
        <w:t>香港</w:t>
      </w:r>
      <w:r>
        <w:rPr/>
        <w:t>）有限公司董事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资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/>
        <w:t>深圳市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深圳市太光电信股份有限公司董事</w:t>
      </w:r>
      <w:r>
        <w:rPr>
          <w:spacing w:val="-81"/>
        </w:rPr>
        <w:t> </w:t>
      </w:r>
      <w:r>
        <w:rPr>
          <w:spacing w:val="-81"/>
        </w:rPr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71" w:firstLine="72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伟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: 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42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有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金属</w:t>
      </w:r>
      <w:r>
        <w:rPr/>
        <w:t>深圳</w:t>
      </w:r>
      <w:r>
        <w:rPr>
          <w:rFonts w:ascii="宋体" w:hAnsi="宋体" w:cs="宋体" w:eastAsia="宋体" w:hint="default"/>
        </w:rPr>
        <w:t>财</w:t>
      </w:r>
      <w:r>
        <w:rPr/>
        <w:t>务公司证 券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出</w:t>
      </w:r>
      <w:r>
        <w:rPr/>
        <w:t>市代表</w:t>
      </w:r>
      <w:r>
        <w:rPr>
          <w:rFonts w:ascii="宋体" w:hAnsi="宋体" w:cs="宋体" w:eastAsia="宋体" w:hint="default"/>
        </w:rPr>
        <w:t>、</w:t>
      </w:r>
      <w:r>
        <w:rPr/>
        <w:t>证券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师、</w:t>
      </w:r>
      <w:r>
        <w:rPr/>
        <w:t>证券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理，</w:t>
      </w:r>
      <w:r>
        <w:rPr>
          <w:rFonts w:ascii="宋体" w:hAnsi="宋体" w:cs="宋体" w:eastAsia="宋体" w:hint="default"/>
        </w:rPr>
        <w:t>蔚</w:t>
      </w:r>
      <w:r>
        <w:rPr/>
        <w:t>深证券有限公司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兼 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理，</w:t>
      </w:r>
      <w:r>
        <w:rPr/>
        <w:t>三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业</w:t>
      </w:r>
      <w:r>
        <w:rPr/>
        <w:t>股份有限公司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兼</w:t>
      </w:r>
      <w:r>
        <w:rPr/>
        <w:t>三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公司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理，</w:t>
      </w:r>
      <w:r>
        <w:rPr/>
        <w:t>五</w:t>
      </w:r>
      <w:r>
        <w:rPr>
          <w:rFonts w:ascii="宋体" w:hAnsi="宋体" w:cs="宋体" w:eastAsia="宋体" w:hint="default"/>
        </w:rPr>
        <w:t>矿</w:t>
      </w:r>
      <w:r>
        <w:rPr/>
        <w:t>证券有限 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裁兼</w:t>
      </w:r>
      <w:r>
        <w:rPr/>
        <w:t>董事会秘书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深圳市太光电信股份有限公司董事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理；现</w:t>
      </w:r>
      <w:r>
        <w:rPr>
          <w:rFonts w:ascii="宋体" w:hAnsi="宋体" w:cs="宋体" w:eastAsia="宋体" w:hint="default"/>
        </w:rPr>
        <w:t>任</w:t>
      </w:r>
      <w:r>
        <w:rPr/>
        <w:t>深圳市太 光电信股份有限公司董事</w:t>
      </w:r>
      <w:r>
        <w:rPr>
          <w:rFonts w:ascii="宋体" w:hAnsi="宋体" w:cs="宋体" w:eastAsia="宋体" w:hint="default"/>
        </w:rPr>
        <w:t>、总经</w:t>
      </w:r>
      <w:r>
        <w:rPr>
          <w:rFonts w:ascii="宋体" w:hAnsi="宋体" w:cs="宋体" w:eastAsia="宋体" w:hint="default"/>
        </w:rPr>
        <w:t>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17" w:firstLine="480"/>
        <w:jc w:val="both"/>
        <w:rPr>
          <w:rFonts w:ascii="宋体" w:hAnsi="宋体" w:cs="宋体" w:eastAsia="宋体" w:hint="default"/>
        </w:rPr>
      </w:pPr>
      <w:r>
        <w:rPr/>
        <w:t>舒晓玲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/>
        <w:t>：董事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33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特集团</w:t>
      </w:r>
      <w:r>
        <w:rPr/>
        <w:t>电信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有限公 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特集团</w:t>
      </w:r>
      <w:r>
        <w:rPr/>
        <w:t>有限公司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财</w:t>
      </w:r>
      <w:r>
        <w:rPr/>
        <w:t>务中</w:t>
      </w:r>
      <w:r>
        <w:rPr>
          <w:rFonts w:ascii="宋体" w:hAnsi="宋体" w:cs="宋体" w:eastAsia="宋体" w:hint="default"/>
        </w:rPr>
        <w:t>心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特</w:t>
      </w:r>
      <w:r>
        <w:rPr/>
        <w:t>光电股份有限公司证券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/>
        <w:t>董事会证券事务代表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理；现</w:t>
      </w:r>
      <w:r>
        <w:rPr>
          <w:rFonts w:ascii="宋体" w:hAnsi="宋体" w:cs="宋体" w:eastAsia="宋体" w:hint="default"/>
        </w:rPr>
        <w:t>任</w:t>
      </w:r>
      <w:r>
        <w:rPr/>
        <w:t>深圳市太光</w:t>
      </w:r>
      <w:r>
        <w:rPr>
          <w:spacing w:val="-81"/>
        </w:rPr>
        <w:t> </w:t>
      </w:r>
      <w:r>
        <w:rPr>
          <w:spacing w:val="-81"/>
        </w:rPr>
      </w:r>
      <w:r>
        <w:rPr/>
        <w:t>电信股份有限公司董事会秘书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right="2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波涛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：董事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33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证券报</w:t>
      </w:r>
      <w:r>
        <w:rPr>
          <w:rFonts w:ascii="宋体" w:hAnsi="宋体" w:cs="宋体" w:eastAsia="宋体" w:hint="default"/>
        </w:rPr>
        <w:t>资料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改革</w:t>
      </w:r>
      <w:r>
        <w:rPr/>
        <w:t>报 编</w:t>
      </w:r>
      <w:r>
        <w:rPr>
          <w:rFonts w:ascii="宋体" w:hAnsi="宋体" w:cs="宋体" w:eastAsia="宋体" w:hint="default"/>
        </w:rPr>
        <w:t>辑</w:t>
      </w:r>
      <w:r>
        <w:rPr>
          <w:rFonts w:ascii="宋体" w:hAnsi="宋体" w:cs="宋体" w:eastAsia="宋体" w:hint="default"/>
        </w:rPr>
        <w:t>、记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市场报编</w:t>
      </w:r>
      <w:r>
        <w:rPr>
          <w:rFonts w:ascii="宋体" w:hAnsi="宋体" w:cs="宋体" w:eastAsia="宋体" w:hint="default"/>
        </w:rPr>
        <w:t>辑</w:t>
      </w:r>
      <w:r>
        <w:rPr>
          <w:rFonts w:ascii="宋体" w:hAnsi="宋体" w:cs="宋体" w:eastAsia="宋体" w:hint="default"/>
        </w:rPr>
        <w:t>、记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桑德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集团</w:t>
      </w:r>
      <w:r>
        <w:rPr/>
        <w:t>有限公司</w:t>
      </w:r>
      <w:r>
        <w:rPr>
          <w:rFonts w:ascii="宋体" w:hAnsi="宋体" w:cs="宋体" w:eastAsia="宋体" w:hint="default"/>
        </w:rPr>
        <w:t>项目经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23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孟向阳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：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40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硕士学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深圳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盛</w:t>
      </w:r>
      <w:r>
        <w:rPr>
          <w:rFonts w:ascii="宋体" w:hAnsi="宋体" w:cs="宋体" w:eastAsia="宋体" w:hint="default"/>
        </w:rPr>
        <w:t>贵金属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/>
        <w:t>有 限公司公司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蔚</w:t>
      </w:r>
      <w:r>
        <w:rPr/>
        <w:t>深证券有限公司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沙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 </w:t>
      </w:r>
      <w:r>
        <w:rPr>
          <w:rFonts w:ascii="宋体" w:hAnsi="宋体" w:cs="宋体" w:eastAsia="宋体" w:hint="default"/>
        </w:rPr>
        <w:t>蔚</w:t>
      </w:r>
      <w:r>
        <w:rPr/>
        <w:t>深证券有限公司深圳</w:t>
      </w:r>
      <w:r>
        <w:rPr>
          <w:rFonts w:ascii="宋体" w:hAnsi="宋体" w:cs="宋体" w:eastAsia="宋体" w:hint="default"/>
        </w:rPr>
        <w:t>振</w:t>
      </w:r>
      <w:r>
        <w:rPr>
          <w:rFonts w:ascii="宋体" w:hAnsi="宋体" w:cs="宋体" w:eastAsia="宋体" w:hint="default"/>
        </w:rPr>
        <w:t>华</w:t>
      </w:r>
      <w:r>
        <w:rPr/>
        <w:t>路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光</w:t>
      </w:r>
      <w:r>
        <w:rPr>
          <w:rFonts w:ascii="宋体" w:hAnsi="宋体" w:cs="宋体" w:eastAsia="宋体" w:hint="default"/>
        </w:rPr>
        <w:t>大</w:t>
      </w:r>
      <w:r>
        <w:rPr/>
        <w:t>证券有限公司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安</w:t>
      </w:r>
      <w:r>
        <w:rPr/>
        <w:t>路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 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五</w:t>
      </w:r>
      <w:r>
        <w:rPr>
          <w:rFonts w:ascii="宋体" w:hAnsi="宋体" w:cs="宋体" w:eastAsia="宋体" w:hint="default"/>
        </w:rPr>
        <w:t>矿</w:t>
      </w:r>
      <w:r>
        <w:rPr/>
        <w:t>证券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纪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杭</w:t>
      </w:r>
      <w:r>
        <w:rPr>
          <w:rFonts w:ascii="宋体" w:hAnsi="宋体" w:cs="宋体" w:eastAsia="宋体" w:hint="default"/>
        </w:rPr>
        <w:t>州营业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/>
        <w:t>五</w:t>
      </w:r>
      <w:r>
        <w:rPr>
          <w:rFonts w:ascii="宋体" w:hAnsi="宋体" w:cs="宋体" w:eastAsia="宋体" w:hint="default"/>
        </w:rPr>
        <w:t>矿</w:t>
      </w:r>
      <w:r>
        <w:rPr/>
        <w:t>证券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纪</w:t>
      </w:r>
      <w:r>
        <w:rPr/>
        <w:t>有限 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奇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：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深圳信</w:t>
      </w:r>
      <w:r>
        <w:rPr>
          <w:rFonts w:ascii="宋体" w:hAnsi="宋体" w:cs="宋体" w:eastAsia="宋体" w:hint="default"/>
        </w:rPr>
        <w:t>永</w:t>
      </w:r>
      <w:r>
        <w:rPr/>
        <w:t>中</w:t>
      </w:r>
      <w:r>
        <w:rPr>
          <w:rFonts w:ascii="宋体" w:hAnsi="宋体" w:cs="宋体" w:eastAsia="宋体" w:hint="default"/>
        </w:rPr>
        <w:t>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项目 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百富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咨询</w:t>
      </w:r>
      <w:r>
        <w:rPr/>
        <w:t>有限公司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牛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所总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；现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任</w:t>
      </w:r>
      <w:r>
        <w:rPr/>
        <w:t>深圳市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祥腾</w:t>
      </w:r>
      <w:r>
        <w:rPr>
          <w:rFonts w:ascii="宋体" w:hAnsi="宋体" w:cs="宋体" w:eastAsia="宋体" w:hint="default"/>
        </w:rPr>
        <w:t>达科技</w:t>
      </w:r>
      <w:r>
        <w:rPr/>
        <w:t>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总监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陈</w:t>
      </w:r>
      <w:r>
        <w:rPr>
          <w:rFonts w:ascii="宋体" w:hAnsi="宋体" w:cs="宋体" w:eastAsia="宋体" w:hint="default"/>
          <w:spacing w:val="-3"/>
        </w:rPr>
        <w:t>卫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40</w:t>
      </w:r>
      <w:r>
        <w:rPr>
          <w:rFonts w:ascii="宋体" w:hAnsi="宋体" w:cs="宋体" w:eastAsia="宋体" w:hint="default"/>
          <w:spacing w:val="-3"/>
        </w:rPr>
        <w:t>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湖南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府食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工业</w:t>
      </w:r>
      <w:r>
        <w:rPr>
          <w:spacing w:val="-3"/>
        </w:rPr>
        <w:t>办公室</w:t>
      </w:r>
      <w:r>
        <w:rPr>
          <w:rFonts w:ascii="宋体" w:hAnsi="宋体" w:cs="宋体" w:eastAsia="宋体" w:hint="default"/>
          <w:spacing w:val="-3"/>
        </w:rPr>
        <w:t>干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疆</w:t>
      </w:r>
      <w:r>
        <w:rPr/>
        <w:t>证券公司深圳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/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蔚</w:t>
      </w:r>
      <w:r>
        <w:rPr/>
        <w:t>深证券有限公司电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夏</w:t>
      </w:r>
      <w:r>
        <w:rPr/>
        <w:t>证券深 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振</w:t>
      </w:r>
      <w:r>
        <w:rPr>
          <w:rFonts w:ascii="宋体" w:hAnsi="宋体" w:cs="宋体" w:eastAsia="宋体" w:hint="default"/>
        </w:rPr>
        <w:t>华</w:t>
      </w:r>
      <w:r>
        <w:rPr/>
        <w:t>路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理；现</w:t>
      </w:r>
      <w:r>
        <w:rPr>
          <w:rFonts w:ascii="宋体" w:hAnsi="宋体" w:cs="宋体" w:eastAsia="宋体" w:hint="default"/>
        </w:rPr>
        <w:t>任</w:t>
      </w:r>
      <w:r>
        <w:rPr/>
        <w:t>深圳市</w:t>
      </w:r>
      <w:r>
        <w:rPr>
          <w:rFonts w:ascii="宋体" w:hAnsi="宋体" w:cs="宋体" w:eastAsia="宋体" w:hint="default"/>
        </w:rPr>
        <w:t>捷尔旭</w:t>
      </w:r>
      <w:r>
        <w:rPr>
          <w:rFonts w:ascii="宋体" w:hAnsi="宋体" w:cs="宋体" w:eastAsia="宋体" w:hint="default"/>
        </w:rPr>
        <w:t>科技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20"/>
        </w:sectPr>
      </w:pPr>
    </w:p>
    <w:p>
      <w:pPr>
        <w:pStyle w:val="BodyText"/>
        <w:spacing w:line="357" w:lineRule="auto" w:before="91"/>
        <w:ind w:left="227" w:right="27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杨永霞女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主席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深圳市</w:t>
      </w:r>
      <w:r>
        <w:rPr>
          <w:rFonts w:ascii="宋体" w:hAnsi="宋体" w:cs="宋体" w:eastAsia="宋体" w:hint="default"/>
        </w:rPr>
        <w:t>鸿茗</w:t>
      </w:r>
      <w:r>
        <w:rPr/>
        <w:t>电子</w:t>
      </w:r>
      <w:r>
        <w:rPr>
          <w:rFonts w:ascii="宋体" w:hAnsi="宋体" w:cs="宋体" w:eastAsia="宋体" w:hint="default"/>
        </w:rPr>
        <w:t>厂采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主 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/>
        <w:t>市</w:t>
      </w:r>
      <w:r>
        <w:rPr>
          <w:rFonts w:ascii="宋体" w:hAnsi="宋体" w:cs="宋体" w:eastAsia="宋体" w:hint="default"/>
        </w:rPr>
        <w:t>纳伟仕视听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深圳市中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有限公 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管；现</w:t>
      </w:r>
      <w:r>
        <w:rPr>
          <w:rFonts w:ascii="宋体" w:hAnsi="宋体" w:cs="宋体" w:eastAsia="宋体" w:hint="default"/>
        </w:rPr>
        <w:t>任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227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邱陶洁女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33</w:t>
      </w:r>
      <w:r>
        <w:rPr>
          <w:rFonts w:ascii="宋体" w:hAnsi="宋体" w:cs="宋体" w:eastAsia="宋体" w:hint="default"/>
          <w:spacing w:val="-3"/>
        </w:rPr>
        <w:t>岁</w:t>
      </w:r>
      <w:r>
        <w:rPr>
          <w:rFonts w:ascii="宋体" w:hAnsi="宋体" w:cs="宋体" w:eastAsia="宋体" w:hint="default"/>
          <w:spacing w:val="-3"/>
        </w:rPr>
        <w:t>，本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香港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深圳办事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政人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建力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董事秘书</w:t>
      </w:r>
      <w:r>
        <w:rPr>
          <w:rFonts w:ascii="宋体" w:hAnsi="宋体" w:cs="宋体" w:eastAsia="宋体" w:hint="default"/>
        </w:rPr>
        <w:t>，</w:t>
      </w:r>
      <w:r>
        <w:rPr/>
        <w:t>深圳市</w:t>
      </w:r>
      <w:r>
        <w:rPr>
          <w:rFonts w:ascii="宋体" w:hAnsi="宋体" w:cs="宋体" w:eastAsia="宋体" w:hint="default"/>
        </w:rPr>
        <w:t>鑫炜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业</w:t>
      </w:r>
      <w:r>
        <w:rPr/>
        <w:t>有限公司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理，</w:t>
      </w:r>
      <w:r>
        <w:rPr/>
        <w:t>深圳市三联</w:t>
      </w:r>
      <w:r>
        <w:rPr>
          <w:rFonts w:ascii="宋体" w:hAnsi="宋体" w:cs="宋体" w:eastAsia="宋体" w:hint="default"/>
        </w:rPr>
        <w:t>达 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业</w:t>
      </w:r>
      <w:r>
        <w:rPr/>
        <w:t>有限公司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理；现</w:t>
      </w:r>
      <w:r>
        <w:rPr>
          <w:rFonts w:ascii="宋体" w:hAnsi="宋体" w:cs="宋体" w:eastAsia="宋体" w:hint="default"/>
        </w:rPr>
        <w:t>任</w:t>
      </w:r>
      <w:r>
        <w:rPr/>
        <w:t>深圳市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有限公司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left="227" w:right="27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叶永升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生，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35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侨</w:t>
      </w:r>
      <w:r>
        <w:rPr/>
        <w:t>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公司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/>
        <w:t>证 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；现</w:t>
      </w:r>
      <w:r>
        <w:rPr>
          <w:rFonts w:ascii="宋体" w:hAnsi="宋体" w:cs="宋体" w:eastAsia="宋体" w:hint="default"/>
        </w:rPr>
        <w:t>任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诚</w:t>
      </w:r>
      <w:r>
        <w:rPr/>
        <w:t>信信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管理</w:t>
      </w:r>
      <w:r>
        <w:rPr/>
        <w:t>有限公司</w:t>
      </w:r>
      <w:r>
        <w:rPr>
          <w:rFonts w:ascii="宋体" w:hAnsi="宋体" w:cs="宋体" w:eastAsia="宋体" w:hint="default"/>
        </w:rPr>
        <w:t>浙江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7"/>
        <w:ind w:left="789" w:right="0" w:firstLine="0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/>
          <w:w w:val="99"/>
          <w:sz w:val="28"/>
        </w:rPr>
        <w:t> </w:t>
      </w:r>
      <w:r>
        <w:rPr>
          <w:rFonts w:ascii="宋体"/>
          <w:sz w:val="28"/>
        </w:rPr>
      </w:r>
    </w:p>
    <w:p>
      <w:pPr>
        <w:pStyle w:val="BodyText"/>
        <w:spacing w:line="357" w:lineRule="auto" w:before="184"/>
        <w:ind w:left="707" w:right="305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伟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生，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理，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介</w:t>
      </w:r>
      <w:r>
        <w:rPr>
          <w:rFonts w:ascii="宋体" w:hAnsi="宋体" w:cs="宋体" w:eastAsia="宋体" w:hint="default"/>
        </w:rPr>
        <w:t>见</w:t>
      </w:r>
      <w:r>
        <w:rPr/>
        <w:t>董事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分。</w:t>
      </w:r>
      <w:r>
        <w:rPr>
          <w:rFonts w:ascii="宋体" w:hAnsi="宋体" w:cs="宋体" w:eastAsia="宋体" w:hint="default"/>
        </w:rPr>
        <w:t> </w:t>
      </w:r>
      <w:r>
        <w:rPr/>
        <w:t>舒晓玲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，</w:t>
      </w:r>
      <w:r>
        <w:rPr/>
        <w:t>董事会秘书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介</w:t>
      </w:r>
      <w:r>
        <w:rPr>
          <w:rFonts w:ascii="宋体" w:hAnsi="宋体" w:cs="宋体" w:eastAsia="宋体" w:hint="default"/>
        </w:rPr>
        <w:t>见</w:t>
      </w:r>
      <w:r>
        <w:rPr/>
        <w:t>董事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227" w:right="2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龚伟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东</w:t>
      </w:r>
      <w:r>
        <w:rPr>
          <w:rFonts w:ascii="宋体" w:hAnsi="宋体" w:cs="宋体" w:eastAsia="宋体" w:hint="default"/>
        </w:rPr>
        <w:t>莞裕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第</w:t>
      </w:r>
      <w:r>
        <w:rPr/>
        <w:t>二事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部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 </w:t>
      </w:r>
      <w:r>
        <w:rPr/>
        <w:t>东</w:t>
      </w:r>
      <w:r>
        <w:rPr>
          <w:rFonts w:ascii="宋体" w:hAnsi="宋体" w:cs="宋体" w:eastAsia="宋体" w:hint="default"/>
        </w:rPr>
        <w:t>莞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美食</w:t>
      </w:r>
      <w:r>
        <w:rPr>
          <w:rFonts w:ascii="宋体" w:hAnsi="宋体" w:cs="宋体" w:eastAsia="宋体" w:hint="default"/>
        </w:rPr>
        <w:t>品</w:t>
      </w:r>
      <w:r>
        <w:rPr/>
        <w:t>有限公司会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</w:t>
      </w:r>
      <w:r>
        <w:rPr>
          <w:spacing w:val="-81"/>
        </w:rPr>
        <w:t> </w:t>
      </w:r>
      <w:r>
        <w:rPr>
          <w:spacing w:val="-81"/>
        </w:rPr>
      </w:r>
      <w:r>
        <w:rPr/>
        <w:t>限公司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。现</w:t>
      </w:r>
      <w:r>
        <w:rPr>
          <w:rFonts w:ascii="宋体" w:hAnsi="宋体" w:cs="宋体" w:eastAsia="宋体" w:hint="default"/>
        </w:rPr>
        <w:t>任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left="227" w:right="217" w:firstLine="480"/>
        <w:jc w:val="both"/>
        <w:rPr>
          <w:rFonts w:ascii="宋体" w:hAnsi="宋体" w:cs="宋体" w:eastAsia="宋体" w:hint="default"/>
        </w:rPr>
      </w:pPr>
      <w:r>
        <w:rPr/>
        <w:t>曾昭静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，内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、</w:t>
      </w:r>
      <w:r>
        <w:rPr/>
        <w:t>证券事务代表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24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/>
        <w:t>市</w:t>
      </w:r>
      <w:r>
        <w:rPr>
          <w:rFonts w:ascii="宋体" w:hAnsi="宋体" w:cs="宋体" w:eastAsia="宋体" w:hint="default"/>
        </w:rPr>
        <w:t>纳伟 仕</w:t>
      </w:r>
      <w:r>
        <w:rPr>
          <w:rFonts w:ascii="宋体" w:hAnsi="宋体" w:cs="宋体" w:eastAsia="宋体" w:hint="default"/>
        </w:rPr>
        <w:t>集团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理，</w:t>
      </w:r>
      <w:r>
        <w:rPr/>
        <w:t>深圳市太光电信股份有限公司证券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理；现</w:t>
      </w:r>
      <w:r>
        <w:rPr>
          <w:rFonts w:ascii="宋体" w:hAnsi="宋体" w:cs="宋体" w:eastAsia="宋体" w:hint="default"/>
        </w:rPr>
        <w:t>任</w:t>
      </w:r>
      <w:r>
        <w:rPr/>
        <w:t>深圳市太光电信</w:t>
      </w:r>
      <w:r>
        <w:rPr>
          <w:spacing w:val="-81"/>
        </w:rPr>
        <w:t> </w:t>
      </w:r>
      <w:r>
        <w:rPr>
          <w:spacing w:val="-81"/>
        </w:rPr>
      </w:r>
      <w:r>
        <w:rPr/>
        <w:t>股份有限公司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、</w:t>
      </w:r>
      <w:r>
        <w:rPr/>
        <w:t>证券事务代表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104"/>
        <w:ind w:left="70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、年度报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5" w:lineRule="auto" w:before="129"/>
        <w:ind w:left="70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确</w:t>
      </w:r>
      <w:r>
        <w:rPr/>
        <w:t>定的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 </w:t>
      </w:r>
      <w:r>
        <w:rPr/>
        <w:t>公司董事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</w:p>
    <w:p>
      <w:pPr>
        <w:pStyle w:val="BodyText"/>
        <w:spacing w:line="240" w:lineRule="auto" w:before="41"/>
        <w:ind w:left="227" w:right="0"/>
        <w:jc w:val="left"/>
        <w:rPr>
          <w:rFonts w:ascii="宋体" w:hAnsi="宋体" w:cs="宋体" w:eastAsia="宋体" w:hint="default"/>
        </w:rPr>
      </w:pPr>
      <w:r>
        <w:rPr/>
        <w:t>公司的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707" w:right="205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  <w:r>
        <w:rPr/>
        <w:t>公司董事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的人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中董事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</w:p>
    <w:p>
      <w:pPr>
        <w:pStyle w:val="BodyText"/>
        <w:spacing w:line="240" w:lineRule="auto" w:before="31"/>
        <w:ind w:left="2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情况如下</w:t>
      </w:r>
      <w:r>
        <w:rPr/>
        <w:t>：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167"/>
        <w:ind w:left="708"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</w:rPr>
        <w:t>                                                  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sz w:val="21"/>
          <w:szCs w:val="21"/>
        </w:rPr>
        <w:t>：人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4"/>
        <w:gridCol w:w="3259"/>
        <w:gridCol w:w="2726"/>
      </w:tblGrid>
      <w:tr>
        <w:trPr>
          <w:trHeight w:val="456" w:hRule="exact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2" w:hRule="exact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厉天福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21.50 </w:t>
            </w:r>
          </w:p>
        </w:tc>
      </w:tr>
      <w:tr>
        <w:trPr>
          <w:trHeight w:val="456" w:hRule="exact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林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18.80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1020" w:right="10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4"/>
        <w:gridCol w:w="3259"/>
        <w:gridCol w:w="2726"/>
      </w:tblGrid>
      <w:tr>
        <w:trPr>
          <w:trHeight w:val="451" w:hRule="exact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1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舒晓玲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董事会秘书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12.29 </w:t>
            </w:r>
          </w:p>
        </w:tc>
      </w:tr>
      <w:tr>
        <w:trPr>
          <w:trHeight w:val="456" w:hRule="exact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1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龚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5.80 </w:t>
            </w:r>
          </w:p>
        </w:tc>
      </w:tr>
      <w:tr>
        <w:trPr>
          <w:trHeight w:val="456" w:hRule="exact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1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曾昭静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证券事务代表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3.88 </w:t>
            </w:r>
          </w:p>
        </w:tc>
      </w:tr>
      <w:tr>
        <w:trPr>
          <w:trHeight w:val="451" w:hRule="exact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1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杨永霞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4.10 </w:t>
            </w:r>
          </w:p>
        </w:tc>
      </w:tr>
      <w:tr>
        <w:trPr>
          <w:trHeight w:val="456" w:hRule="exact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1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66.37 </w:t>
            </w:r>
          </w:p>
        </w:tc>
      </w:tr>
    </w:tbl>
    <w:p>
      <w:pPr>
        <w:spacing w:line="241" w:lineRule="exact" w:before="0"/>
        <w:ind w:left="65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122"/>
        <w:ind w:left="70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津贴</w:t>
      </w:r>
      <w:r>
        <w:rPr/>
        <w:t>的董事有：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波涛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孟向阳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奇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陈</w:t>
      </w:r>
      <w:r>
        <w:rPr>
          <w:rFonts w:ascii="宋体" w:hAnsi="宋体" w:cs="宋体" w:eastAsia="宋体" w:hint="default"/>
        </w:rPr>
        <w:t>卫</w:t>
      </w:r>
      <w:r>
        <w:rPr/>
        <w:t>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707"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津贴</w:t>
      </w:r>
      <w:r>
        <w:rPr/>
        <w:t>的</w:t>
      </w:r>
      <w:r>
        <w:rPr>
          <w:rFonts w:ascii="宋体" w:hAnsi="宋体" w:cs="宋体" w:eastAsia="宋体" w:hint="default"/>
        </w:rPr>
        <w:t>监</w:t>
      </w:r>
      <w:r>
        <w:rPr/>
        <w:t>事有：</w:t>
      </w:r>
      <w:r>
        <w:rPr>
          <w:rFonts w:ascii="宋体" w:hAnsi="宋体" w:cs="宋体" w:eastAsia="宋体" w:hint="default"/>
        </w:rPr>
        <w:t>邱陶洁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叶永升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pStyle w:val="BodyText"/>
        <w:spacing w:line="360" w:lineRule="auto"/>
        <w:ind w:left="228" w:right="224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/>
        <w:t>董事会</w:t>
      </w:r>
      <w:r>
        <w:rPr>
          <w:rFonts w:ascii="宋体" w:hAnsi="宋体" w:cs="宋体" w:eastAsia="宋体" w:hint="default"/>
        </w:rPr>
        <w:t>、监</w:t>
      </w:r>
      <w:r>
        <w:rPr/>
        <w:t>事会</w:t>
      </w:r>
      <w:r>
        <w:rPr>
          <w:rFonts w:ascii="宋体" w:hAnsi="宋体" w:cs="宋体" w:eastAsia="宋体" w:hint="default"/>
        </w:rPr>
        <w:t>换届</w:t>
      </w:r>
      <w:r>
        <w:rPr>
          <w:rFonts w:ascii="宋体" w:hAnsi="宋体" w:cs="宋体" w:eastAsia="宋体" w:hint="default"/>
        </w:rPr>
        <w:t>，原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 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职</w:t>
      </w:r>
      <w:r>
        <w:rPr/>
        <w:t>务的人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其他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7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7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内董事、监事和高级管理人员</w:t>
      </w:r>
      <w:r>
        <w:rPr>
          <w:rFonts w:ascii="Microsoft JhengHei" w:hAnsi="Microsoft JhengHei" w:cs="Microsoft JhengHei" w:eastAsia="Microsoft JhengHei" w:hint="default"/>
        </w:rPr>
        <w:t>离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7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）董事会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228"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 </w:t>
      </w:r>
      <w:r>
        <w:rPr/>
        <w:t>选</w:t>
      </w:r>
      <w:r>
        <w:rPr>
          <w:rFonts w:ascii="宋体" w:hAnsi="宋体" w:cs="宋体" w:eastAsia="宋体" w:hint="default"/>
        </w:rPr>
        <w:t>举</w:t>
      </w:r>
      <w:r>
        <w:rPr/>
        <w:t>厉天福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伟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、</w:t>
      </w:r>
      <w:r>
        <w:rPr/>
        <w:t>舒晓玲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波涛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陈</w:t>
      </w:r>
      <w:r>
        <w:rPr>
          <w:rFonts w:ascii="宋体" w:hAnsi="宋体" w:cs="宋体" w:eastAsia="宋体" w:hint="default"/>
        </w:rPr>
        <w:t>卫</w:t>
      </w:r>
      <w:r>
        <w:rPr/>
        <w:t>文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孟向阳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奇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rFonts w:ascii="宋体" w:hAnsi="宋体" w:cs="宋体" w:eastAsia="宋体" w:hint="default"/>
        </w:rPr>
        <w:t>陈</w:t>
      </w:r>
      <w:r>
        <w:rPr>
          <w:rFonts w:ascii="宋体" w:hAnsi="宋体" w:cs="宋体" w:eastAsia="宋体" w:hint="default"/>
        </w:rPr>
        <w:t>卫</w:t>
      </w:r>
      <w:r>
        <w:rPr/>
        <w:t>文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孟向阳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奇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7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228" w:right="17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磊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辞去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,</w:t>
      </w:r>
      <w:r>
        <w:rPr/>
        <w:t>选</w:t>
      </w:r>
      <w:r>
        <w:rPr>
          <w:rFonts w:ascii="宋体" w:hAnsi="宋体" w:cs="宋体" w:eastAsia="宋体" w:hint="default"/>
        </w:rPr>
        <w:t>举邱陶洁女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选</w:t>
      </w:r>
      <w:r>
        <w:rPr>
          <w:rFonts w:ascii="宋体" w:hAnsi="宋体" w:cs="宋体" w:eastAsia="宋体" w:hint="default"/>
        </w:rPr>
        <w:t>举 </w:t>
      </w:r>
      <w:r>
        <w:rPr>
          <w:rFonts w:ascii="宋体" w:hAnsi="宋体" w:cs="宋体" w:eastAsia="宋体" w:hint="default"/>
          <w:spacing w:val="-3"/>
        </w:rPr>
        <w:t>叶永升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邱陶洁女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spacing w:val="-3"/>
        </w:rPr>
        <w:t>事会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  <w:spacing w:val="-117"/>
        </w:rPr>
        <w:t> </w:t>
      </w:r>
      <w:r>
        <w:rPr/>
        <w:t>代表</w:t>
      </w:r>
      <w:r>
        <w:rPr>
          <w:rFonts w:ascii="宋体" w:hAnsi="宋体" w:cs="宋体" w:eastAsia="宋体" w:hint="default"/>
        </w:rPr>
        <w:t>大</w:t>
      </w:r>
      <w:r>
        <w:rPr/>
        <w:t>会选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杨永霞女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当</w:t>
      </w:r>
      <w:r>
        <w:rPr/>
        <w:t>选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工监</w:t>
      </w:r>
      <w:r>
        <w:rPr/>
        <w:t>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选</w:t>
      </w:r>
      <w:r>
        <w:rPr>
          <w:rFonts w:ascii="宋体" w:hAnsi="宋体" w:cs="宋体" w:eastAsia="宋体" w:hint="default"/>
        </w:rPr>
        <w:t>举杨永霞女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主席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7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聘任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228" w:right="112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董事会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陈</w:t>
      </w:r>
      <w:r>
        <w:rPr>
          <w:rFonts w:ascii="宋体" w:hAnsi="宋体" w:cs="宋体" w:eastAsia="宋体" w:hint="default"/>
        </w:rPr>
        <w:t>迪黄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辞去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之职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聘任</w:t>
      </w:r>
      <w:r>
        <w:rPr>
          <w:rFonts w:ascii="宋体" w:hAnsi="宋体" w:cs="宋体" w:eastAsia="宋体" w:hint="default"/>
        </w:rPr>
        <w:t>龚伟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7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7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 </w:t>
      </w:r>
      <w:r>
        <w:rPr>
          <w:spacing w:val="-2"/>
        </w:rPr>
        <w:t>五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spacing w:val="-2"/>
        </w:rPr>
        <w:t>时会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spacing w:val="-2"/>
        </w:rPr>
        <w:t>厉天福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辞去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聘任</w:t>
      </w:r>
      <w:r>
        <w:rPr>
          <w:rFonts w:ascii="宋体" w:hAnsi="宋体" w:cs="宋体" w:eastAsia="宋体" w:hint="default"/>
          <w:spacing w:val="-2"/>
        </w:rPr>
        <w:t>林</w:t>
      </w:r>
      <w:r>
        <w:rPr>
          <w:rFonts w:ascii="宋体" w:hAnsi="宋体" w:cs="宋体" w:eastAsia="宋体" w:hint="default"/>
          <w:spacing w:val="-2"/>
        </w:rPr>
        <w:t>伟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rFonts w:ascii="宋体" w:hAnsi="宋体" w:cs="宋体" w:eastAsia="宋体" w:hint="default"/>
          <w:spacing w:val="-2"/>
        </w:rPr>
        <w:t>理，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伟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辞去</w:t>
      </w:r>
      <w:r>
        <w:rPr/>
        <w:t>代董事会秘书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聘任</w:t>
      </w:r>
      <w:r>
        <w:rPr/>
        <w:t>舒晓玲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为</w:t>
      </w:r>
      <w:r>
        <w:rPr/>
        <w:t>公司董事会秘书</w:t>
      </w:r>
      <w:r>
        <w:rPr>
          <w:rFonts w:ascii="宋体" w:hAnsi="宋体" w:cs="宋体" w:eastAsia="宋体" w:hint="default"/>
        </w:rPr>
        <w:t>、</w:t>
      </w:r>
      <w:r>
        <w:rPr/>
        <w:t>曾昭静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为</w:t>
      </w:r>
      <w:r>
        <w:rPr/>
        <w:t>证券事务代表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7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7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六次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董事会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刘</w:t>
      </w:r>
      <w:r>
        <w:rPr/>
        <w:t>露</w:t>
      </w:r>
      <w:r>
        <w:rPr>
          <w:rFonts w:ascii="宋体" w:hAnsi="宋体" w:cs="宋体" w:eastAsia="宋体" w:hint="default"/>
        </w:rPr>
        <w:t>先 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辞去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总监</w:t>
      </w:r>
      <w:r>
        <w:rPr>
          <w:rFonts w:ascii="宋体" w:hAnsi="宋体" w:cs="宋体" w:eastAsia="宋体" w:hint="default"/>
        </w:rPr>
        <w:t>之职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聘任</w:t>
      </w:r>
      <w:r>
        <w:rPr>
          <w:rFonts w:ascii="宋体" w:hAnsi="宋体" w:cs="宋体" w:eastAsia="宋体" w:hint="default"/>
        </w:rPr>
        <w:t>龚伟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龚伟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辞去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020" w:right="1000"/>
        </w:sectPr>
      </w:pPr>
    </w:p>
    <w:p>
      <w:pPr>
        <w:pStyle w:val="BodyText"/>
        <w:spacing w:line="240" w:lineRule="auto" w:before="91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之职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聘任</w:t>
      </w:r>
      <w:r>
        <w:rPr/>
        <w:t>曾昭静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left="57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（二）公司员</w:t>
      </w:r>
      <w:r>
        <w:rPr>
          <w:rFonts w:ascii="Microsoft JhengHei" w:hAnsi="Microsoft JhengHei" w:cs="Microsoft JhengHei" w:eastAsia="Microsoft JhengHei" w:hint="default"/>
        </w:rPr>
        <w:t>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9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工总数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离退休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人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销售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财</w:t>
      </w:r>
      <w:r>
        <w:rPr/>
        <w:t>务人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，行</w:t>
      </w:r>
      <w:r>
        <w:rPr/>
        <w:t>政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70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教育程</w:t>
      </w:r>
      <w:r>
        <w:rPr/>
        <w:t>度：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其他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生。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1"/>
        <w:spacing w:line="436" w:lineRule="exact"/>
        <w:ind w:right="95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-3"/>
        </w:rPr>
        <w:t>五</w:t>
      </w:r>
      <w:r>
        <w:rPr>
          <w:spacing w:val="-3"/>
        </w:rPr>
        <w:t>、公司</w:t>
      </w:r>
      <w:r>
        <w:rPr>
          <w:rFonts w:ascii="Microsoft JhengHei" w:hAnsi="Microsoft JhengHei" w:cs="Microsoft JhengHei" w:eastAsia="Microsoft JhengHei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Microsoft JhengHei" w:hAnsi="Microsoft JhengHei" w:cs="Microsoft JhengHei" w:eastAsia="Microsoft JhengHei" w:hint="default"/>
          <w:spacing w:val="-3"/>
        </w:rPr>
        <w:t>结构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pStyle w:val="Heading4"/>
        <w:spacing w:line="240" w:lineRule="auto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2" w:lineRule="auto" w:before="119"/>
        <w:ind w:right="243" w:firstLine="480"/>
        <w:jc w:val="both"/>
        <w:rPr>
          <w:rFonts w:ascii="宋体" w:hAnsi="宋体" w:cs="宋体" w:eastAsia="宋体" w:hint="default"/>
        </w:rPr>
      </w:pPr>
      <w:r>
        <w:rPr>
          <w:spacing w:val="-12"/>
        </w:rPr>
        <w:t>公司</w:t>
      </w:r>
      <w:r>
        <w:rPr>
          <w:rFonts w:ascii="宋体" w:hAnsi="宋体" w:cs="宋体" w:eastAsia="宋体" w:hint="default"/>
          <w:spacing w:val="-12"/>
        </w:rPr>
        <w:t>始终</w:t>
      </w:r>
      <w:r>
        <w:rPr>
          <w:rFonts w:ascii="宋体" w:hAnsi="宋体" w:cs="宋体" w:eastAsia="宋体" w:hint="default"/>
          <w:spacing w:val="-12"/>
        </w:rPr>
        <w:t>严</w:t>
      </w:r>
      <w:r>
        <w:rPr>
          <w:rFonts w:ascii="宋体" w:hAnsi="宋体" w:cs="宋体" w:eastAsia="宋体" w:hint="default"/>
          <w:spacing w:val="-12"/>
        </w:rPr>
        <w:t>格</w:t>
      </w:r>
      <w:r>
        <w:rPr>
          <w:rFonts w:ascii="宋体" w:hAnsi="宋体" w:cs="宋体" w:eastAsia="宋体" w:hint="default"/>
          <w:spacing w:val="-12"/>
        </w:rPr>
        <w:t>按</w:t>
      </w:r>
      <w:r>
        <w:rPr>
          <w:rFonts w:ascii="宋体" w:hAnsi="宋体" w:cs="宋体" w:eastAsia="宋体" w:hint="default"/>
          <w:spacing w:val="-12"/>
        </w:rPr>
        <w:t>照</w:t>
      </w:r>
      <w:r>
        <w:rPr>
          <w:spacing w:val="-12"/>
        </w:rPr>
        <w:t>《公司法》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spacing w:val="-12"/>
        </w:rPr>
        <w:t>《证券法》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上</w:t>
      </w:r>
      <w:r>
        <w:rPr>
          <w:spacing w:val="-12"/>
        </w:rPr>
        <w:t>市公司</w:t>
      </w:r>
      <w:r>
        <w:rPr>
          <w:rFonts w:ascii="宋体" w:hAnsi="宋体" w:cs="宋体" w:eastAsia="宋体" w:hint="default"/>
          <w:spacing w:val="-12"/>
        </w:rPr>
        <w:t>治</w:t>
      </w:r>
      <w:r>
        <w:rPr>
          <w:rFonts w:ascii="宋体" w:hAnsi="宋体" w:cs="宋体" w:eastAsia="宋体" w:hint="default"/>
          <w:spacing w:val="-12"/>
        </w:rPr>
        <w:t>理准则</w:t>
      </w:r>
      <w:r>
        <w:rPr>
          <w:spacing w:val="-12"/>
        </w:rPr>
        <w:t>》</w:t>
      </w:r>
      <w:r>
        <w:rPr>
          <w:rFonts w:ascii="宋体" w:hAnsi="宋体" w:cs="宋体" w:eastAsia="宋体" w:hint="default"/>
          <w:spacing w:val="-12"/>
        </w:rPr>
        <w:t>及</w:t>
      </w:r>
      <w:r>
        <w:rPr>
          <w:spacing w:val="-12"/>
        </w:rPr>
        <w:t>中</w:t>
      </w:r>
      <w:r>
        <w:rPr>
          <w:rFonts w:ascii="宋体" w:hAnsi="宋体" w:cs="宋体" w:eastAsia="宋体" w:hint="default"/>
          <w:spacing w:val="-12"/>
        </w:rPr>
        <w:t>国</w:t>
      </w:r>
      <w:r>
        <w:rPr>
          <w:spacing w:val="-12"/>
        </w:rPr>
        <w:t>证</w:t>
      </w:r>
      <w:r>
        <w:rPr>
          <w:rFonts w:ascii="宋体" w:hAnsi="宋体" w:cs="宋体" w:eastAsia="宋体" w:hint="default"/>
          <w:spacing w:val="-12"/>
        </w:rPr>
        <w:t>监</w:t>
      </w:r>
      <w:r>
        <w:rPr>
          <w:spacing w:val="-12"/>
        </w:rPr>
        <w:t>会有</w:t>
      </w:r>
      <w:r>
        <w:rPr>
          <w:rFonts w:ascii="宋体" w:hAnsi="宋体" w:cs="宋体" w:eastAsia="宋体" w:hint="default"/>
          <w:spacing w:val="-12"/>
        </w:rPr>
        <w:t>关上</w:t>
      </w:r>
      <w:r>
        <w:rPr>
          <w:rFonts w:ascii="宋体" w:hAnsi="宋体" w:cs="宋体" w:eastAsia="宋体" w:hint="default"/>
        </w:rPr>
        <w:t> 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和</w:t>
      </w:r>
      <w:r>
        <w:rPr/>
        <w:t>《深圳证券</w:t>
      </w:r>
      <w:r>
        <w:rPr>
          <w:rFonts w:ascii="宋体" w:hAnsi="宋体" w:cs="宋体" w:eastAsia="宋体" w:hint="default"/>
        </w:rPr>
        <w:t>交易所</w:t>
      </w:r>
      <w:r>
        <w:rPr/>
        <w:t>股</w:t>
      </w:r>
      <w:r>
        <w:rPr>
          <w:rFonts w:ascii="宋体" w:hAnsi="宋体" w:cs="宋体" w:eastAsia="宋体" w:hint="default"/>
        </w:rPr>
        <w:t>票上</w:t>
      </w:r>
      <w:r>
        <w:rPr/>
        <w:t>市</w:t>
      </w:r>
      <w:r>
        <w:rPr>
          <w:rFonts w:ascii="宋体" w:hAnsi="宋体" w:cs="宋体" w:eastAsia="宋体" w:hint="default"/>
        </w:rPr>
        <w:t>规则</w:t>
      </w:r>
      <w:r>
        <w:rPr/>
        <w:t>》的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股东的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诚</w:t>
      </w:r>
      <w:r>
        <w:rPr/>
        <w:t>信度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断完善</w:t>
      </w:r>
      <w:r>
        <w:rPr/>
        <w:t>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理结</w:t>
      </w:r>
      <w:r>
        <w:rPr>
          <w:rFonts w:ascii="宋体" w:hAnsi="宋体" w:cs="宋体" w:eastAsia="宋体" w:hint="default"/>
        </w:rPr>
        <w:t>构、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现</w:t>
      </w:r>
      <w:r>
        <w:rPr/>
        <w:t>代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2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</w:rPr>
        <w:t>与规范</w:t>
      </w:r>
      <w:r>
        <w:rPr/>
        <w:t>性文</w:t>
      </w:r>
      <w:r>
        <w:rPr>
          <w:rFonts w:ascii="Microsoft JhengHei" w:hAnsi="Microsoft JhengHei" w:cs="Microsoft JhengHei" w:eastAsia="Microsoft JhengHei" w:hint="default"/>
        </w:rPr>
        <w:t>件差异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情况说明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10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</w:t>
      </w:r>
      <w:r>
        <w:rPr/>
        <w:t>有</w:t>
      </w:r>
      <w:r>
        <w:rPr>
          <w:rFonts w:ascii="宋体" w:hAnsi="宋体" w:cs="宋体" w:eastAsia="宋体" w:hint="default"/>
        </w:rPr>
        <w:t>关上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规，结</w:t>
      </w:r>
      <w:r>
        <w:rPr/>
        <w:t>合公司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原</w:t>
      </w:r>
      <w:r>
        <w:rPr/>
        <w:t>有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</w:p>
    <w:p>
      <w:pPr>
        <w:pStyle w:val="BodyText"/>
        <w:spacing w:line="240" w:lineRule="auto" w:before="14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spacing w:val="-63"/>
        </w:rPr>
        <w:t>，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一系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  <w:spacing w:val="-63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  <w:spacing w:val="-63"/>
        </w:rPr>
        <w:t>括</w:t>
      </w:r>
      <w:r>
        <w:rPr/>
        <w:t>《董事会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程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、</w:t>
      </w:r>
    </w:p>
    <w:p>
      <w:pPr>
        <w:pStyle w:val="BodyText"/>
        <w:spacing w:line="350" w:lineRule="auto" w:before="146"/>
        <w:ind w:right="243"/>
        <w:jc w:val="both"/>
        <w:rPr>
          <w:rFonts w:ascii="宋体" w:hAnsi="宋体" w:cs="宋体" w:eastAsia="宋体" w:hint="default"/>
        </w:rPr>
      </w:pP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独</w:t>
      </w:r>
      <w:r>
        <w:rPr>
          <w:rFonts w:ascii="宋体" w:hAnsi="宋体" w:cs="宋体" w:eastAsia="宋体" w:hint="default"/>
          <w:spacing w:val="-11"/>
        </w:rPr>
        <w:t>立</w:t>
      </w:r>
      <w:r>
        <w:rPr>
          <w:spacing w:val="-11"/>
        </w:rPr>
        <w:t>董事年报</w:t>
      </w:r>
      <w:r>
        <w:rPr>
          <w:rFonts w:ascii="宋体" w:hAnsi="宋体" w:cs="宋体" w:eastAsia="宋体" w:hint="default"/>
          <w:spacing w:val="-11"/>
        </w:rPr>
        <w:t>工</w:t>
      </w:r>
      <w:r>
        <w:rPr>
          <w:rFonts w:ascii="宋体" w:hAnsi="宋体" w:cs="宋体" w:eastAsia="宋体" w:hint="default"/>
          <w:spacing w:val="-11"/>
        </w:rPr>
        <w:t>作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spacing w:val="-11"/>
        </w:rPr>
        <w:t>度》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防</w:t>
      </w:r>
      <w:r>
        <w:rPr>
          <w:rFonts w:ascii="宋体" w:hAnsi="宋体" w:cs="宋体" w:eastAsia="宋体" w:hint="default"/>
          <w:spacing w:val="-11"/>
        </w:rPr>
        <w:t>范控</w:t>
      </w:r>
      <w:r>
        <w:rPr>
          <w:spacing w:val="-11"/>
        </w:rPr>
        <w:t>股股东</w:t>
      </w:r>
      <w:r>
        <w:rPr>
          <w:rFonts w:ascii="宋体" w:hAnsi="宋体" w:cs="宋体" w:eastAsia="宋体" w:hint="default"/>
          <w:spacing w:val="-11"/>
        </w:rPr>
        <w:t>及</w:t>
      </w:r>
      <w:r>
        <w:rPr>
          <w:rFonts w:ascii="宋体" w:hAnsi="宋体" w:cs="宋体" w:eastAsia="宋体" w:hint="default"/>
          <w:spacing w:val="-11"/>
        </w:rPr>
        <w:t>关</w:t>
      </w:r>
      <w:r>
        <w:rPr>
          <w:spacing w:val="-11"/>
        </w:rPr>
        <w:t>联</w:t>
      </w:r>
      <w:r>
        <w:rPr>
          <w:rFonts w:ascii="宋体" w:hAnsi="宋体" w:cs="宋体" w:eastAsia="宋体" w:hint="default"/>
          <w:spacing w:val="-11"/>
        </w:rPr>
        <w:t>方</w:t>
      </w:r>
      <w:r>
        <w:rPr>
          <w:rFonts w:ascii="宋体" w:hAnsi="宋体" w:cs="宋体" w:eastAsia="宋体" w:hint="default"/>
          <w:spacing w:val="-11"/>
        </w:rPr>
        <w:t>资金</w:t>
      </w:r>
      <w:r>
        <w:rPr>
          <w:rFonts w:ascii="宋体" w:hAnsi="宋体" w:cs="宋体" w:eastAsia="宋体" w:hint="default"/>
          <w:spacing w:val="-11"/>
        </w:rPr>
        <w:t>占</w:t>
      </w:r>
      <w:r>
        <w:rPr>
          <w:rFonts w:ascii="宋体" w:hAnsi="宋体" w:cs="宋体" w:eastAsia="宋体" w:hint="default"/>
          <w:spacing w:val="-11"/>
        </w:rPr>
        <w:t>用</w:t>
      </w:r>
      <w:r>
        <w:rPr>
          <w:rFonts w:ascii="宋体" w:hAnsi="宋体" w:cs="宋体" w:eastAsia="宋体" w:hint="default"/>
          <w:spacing w:val="-11"/>
        </w:rPr>
        <w:t>管理</w:t>
      </w:r>
      <w:r>
        <w:rPr>
          <w:spacing w:val="-11"/>
        </w:rPr>
        <w:t>办法》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敏感</w:t>
      </w:r>
      <w:r>
        <w:rPr>
          <w:spacing w:val="-11"/>
        </w:rPr>
        <w:t>信息</w:t>
      </w:r>
      <w:r>
        <w:rPr>
          <w:rFonts w:ascii="宋体" w:hAnsi="宋体" w:cs="宋体" w:eastAsia="宋体" w:hint="default"/>
          <w:spacing w:val="-11"/>
        </w:rPr>
        <w:t>排查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纳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市公司法人</w:t>
      </w:r>
      <w:r>
        <w:rPr>
          <w:rFonts w:ascii="宋体" w:hAnsi="宋体" w:cs="宋体" w:eastAsia="宋体" w:hint="default"/>
          <w:spacing w:val="-5"/>
        </w:rPr>
        <w:t>治</w:t>
      </w:r>
      <w:r>
        <w:rPr>
          <w:rFonts w:ascii="宋体" w:hAnsi="宋体" w:cs="宋体" w:eastAsia="宋体" w:hint="default"/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手</w:t>
      </w:r>
      <w:r>
        <w:rPr>
          <w:spacing w:val="-5"/>
        </w:rPr>
        <w:t>册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内，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rFonts w:ascii="宋体" w:hAnsi="宋体" w:cs="宋体" w:eastAsia="宋体" w:hint="default"/>
          <w:spacing w:val="-5"/>
        </w:rPr>
        <w:t>行了</w:t>
      </w:r>
      <w:r>
        <w:rPr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、监</w:t>
      </w:r>
      <w:r>
        <w:rPr>
          <w:spacing w:val="-5"/>
        </w:rPr>
        <w:t>事会的</w:t>
      </w:r>
      <w:r>
        <w:rPr/>
        <w:t> </w:t>
      </w:r>
      <w:r>
        <w:rPr>
          <w:rFonts w:ascii="宋体" w:hAnsi="宋体" w:cs="宋体" w:eastAsia="宋体" w:hint="default"/>
        </w:rPr>
        <w:t>换届</w:t>
      </w:r>
      <w:r>
        <w:rPr/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了第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计、</w:t>
      </w:r>
      <w:r>
        <w:rPr>
          <w:rFonts w:ascii="宋体" w:hAnsi="宋体" w:cs="宋体" w:eastAsia="宋体" w:hint="default"/>
        </w:rPr>
        <w:t>提</w:t>
      </w:r>
      <w:r>
        <w:rPr/>
        <w:t>名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四</w:t>
      </w:r>
      <w:r>
        <w:rPr>
          <w:rFonts w:ascii="宋体" w:hAnsi="宋体" w:cs="宋体" w:eastAsia="宋体" w:hint="default"/>
        </w:rPr>
        <w:t>个</w:t>
      </w:r>
      <w:r>
        <w:rPr/>
        <w:t>董事会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36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照</w:t>
      </w:r>
      <w:r>
        <w:rPr/>
        <w:t>有</w:t>
      </w:r>
      <w:r>
        <w:rPr>
          <w:rFonts w:ascii="宋体" w:hAnsi="宋体" w:cs="宋体" w:eastAsia="宋体" w:hint="default"/>
        </w:rPr>
        <w:t>关上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和要求，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与中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 </w:t>
      </w:r>
      <w:r>
        <w:rPr/>
        <w:t>会有</w:t>
      </w:r>
      <w:r>
        <w:rPr>
          <w:rFonts w:ascii="宋体" w:hAnsi="宋体" w:cs="宋体" w:eastAsia="宋体" w:hint="default"/>
        </w:rPr>
        <w:t>关上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要求基本</w:t>
      </w:r>
      <w:r>
        <w:rPr/>
        <w:t>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/>
        <w:t>一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既往</w:t>
      </w:r>
      <w:r>
        <w:rPr/>
        <w:t>地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断完善</w:t>
      </w:r>
      <w:r>
        <w:rPr/>
        <w:t>公</w:t>
      </w:r>
      <w:r>
        <w:rPr>
          <w:spacing w:val="-81"/>
        </w:rPr>
        <w:t> </w:t>
      </w:r>
      <w:r>
        <w:rPr/>
        <w:t>司法人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运作水</w:t>
      </w:r>
      <w:r>
        <w:rPr>
          <w:rFonts w:ascii="宋体" w:hAnsi="宋体" w:cs="宋体" w:eastAsia="宋体" w:hint="default"/>
        </w:rPr>
        <w:t>平。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2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Arial" w:hAnsi="Arial" w:cs="Arial" w:eastAsia="Arial" w:hint="default"/>
        </w:rPr>
        <w:t>2007</w:t>
      </w:r>
      <w:r>
        <w:rPr>
          <w:rFonts w:ascii="Arial" w:hAnsi="Arial" w:cs="Arial" w:eastAsia="Arial" w:hint="default"/>
          <w:spacing w:val="-12"/>
        </w:rPr>
        <w:t> </w:t>
      </w:r>
      <w:r>
        <w:rPr/>
        <w:t>年公司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总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0" w:lineRule="auto" w:before="110"/>
        <w:ind w:right="237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spacing w:val="-51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启</w:t>
      </w:r>
      <w:r>
        <w:rPr>
          <w:rFonts w:ascii="宋体" w:hAnsi="宋体" w:cs="宋体" w:eastAsia="宋体" w:hint="default"/>
          <w:spacing w:val="-3"/>
        </w:rPr>
        <w:t>动了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rFonts w:ascii="宋体" w:hAnsi="宋体" w:cs="宋体" w:eastAsia="宋体" w:hint="default"/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活动，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众</w:t>
      </w:r>
      <w:r>
        <w:rPr>
          <w:rFonts w:ascii="宋体" w:hAnsi="宋体" w:cs="宋体" w:eastAsia="宋体" w:hint="default"/>
          <w:spacing w:val="-3"/>
        </w:rPr>
        <w:t>评议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</w:rPr>
        <w:t> 阶段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活动。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年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深圳证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对</w:t>
      </w:r>
      <w:r>
        <w:rPr/>
        <w:t>公司的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理情况及</w:t>
      </w:r>
      <w:r>
        <w:rPr>
          <w:rFonts w:ascii="宋体" w:hAnsi="宋体" w:cs="宋体" w:eastAsia="宋体" w:hint="default"/>
        </w:rPr>
        <w:t>治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行现</w:t>
      </w:r>
      <w:r>
        <w:rPr/>
        <w:t>场</w:t>
      </w:r>
      <w:r>
        <w:rPr>
          <w:rFonts w:ascii="宋体" w:hAnsi="宋体" w:cs="宋体" w:eastAsia="宋体" w:hint="default"/>
        </w:rPr>
        <w:t>检查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要求开</w:t>
      </w:r>
      <w:r>
        <w:rPr>
          <w:rFonts w:ascii="宋体" w:hAnsi="宋体" w:cs="宋体" w:eastAsia="宋体" w:hint="default"/>
        </w:rPr>
        <w:t>展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及</w:t>
      </w:r>
      <w:r>
        <w:rPr/>
        <w:t>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评议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具体</w:t>
      </w:r>
      <w:r>
        <w:rPr/>
        <w:t>的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要求。</w:t>
      </w:r>
      <w:r>
        <w:rPr>
          <w:rFonts w:ascii="宋体" w:hAnsi="宋体" w:cs="宋体" w:eastAsia="宋体" w:hint="default"/>
        </w:rPr>
        <w:t>针对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</w:t>
      </w:r>
      <w:r>
        <w:rPr/>
        <w:t>中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和现</w:t>
      </w:r>
      <w:r>
        <w:rPr/>
        <w:t>场 </w:t>
      </w:r>
      <w:r>
        <w:rPr>
          <w:rFonts w:ascii="宋体" w:hAnsi="宋体" w:cs="宋体" w:eastAsia="宋体" w:hint="default"/>
        </w:rPr>
        <w:t>检查</w:t>
      </w:r>
      <w:r>
        <w:rPr/>
        <w:t>中</w:t>
      </w:r>
      <w:r>
        <w:rPr>
          <w:rFonts w:ascii="宋体" w:hAnsi="宋体" w:cs="宋体" w:eastAsia="宋体" w:hint="default"/>
        </w:rPr>
        <w:t>发现</w:t>
      </w:r>
      <w:r>
        <w:rPr/>
        <w:t>的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形成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报告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 </w:t>
      </w:r>
      <w:r>
        <w:rPr/>
        <w:t>报告中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问题都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-12"/>
        </w:rPr>
        <w:t> </w:t>
      </w:r>
      <w:r>
        <w:rPr/>
        <w:t>年公司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开展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2" w:lineRule="auto" w:before="105"/>
        <w:ind w:right="237" w:firstLine="480"/>
        <w:jc w:val="both"/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在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理活动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证券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委员</w:t>
      </w:r>
      <w:r>
        <w:rPr/>
        <w:t>会 公告</w:t>
      </w:r>
      <w:r>
        <w:rPr>
          <w:rFonts w:ascii="宋体" w:hAnsi="宋体" w:cs="宋体" w:eastAsia="宋体" w:hint="default"/>
        </w:rPr>
        <w:t>[2008]27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深证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〔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rFonts w:ascii="宋体" w:hAnsi="宋体" w:cs="宋体" w:eastAsia="宋体" w:hint="default"/>
          <w:spacing w:val="-3"/>
        </w:rPr>
        <w:t>〕</w:t>
      </w:r>
      <w:r>
        <w:rPr>
          <w:rFonts w:ascii="宋体" w:hAnsi="宋体" w:cs="宋体" w:eastAsia="宋体" w:hint="default"/>
          <w:spacing w:val="-3"/>
        </w:rPr>
        <w:t>62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/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 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次</w:t>
      </w:r>
      <w:r>
        <w:rPr/>
        <w:t>披露的公司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报告中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列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 </w:t>
      </w:r>
      <w:r>
        <w:rPr>
          <w:rFonts w:ascii="宋体" w:hAnsi="宋体" w:cs="宋体" w:eastAsia="宋体" w:hint="default"/>
        </w:rPr>
        <w:t>2008 </w:t>
      </w:r>
      <w:r>
        <w:rPr/>
        <w:t>年 </w:t>
      </w:r>
      <w:r>
        <w:rPr>
          <w:rFonts w:ascii="宋体" w:hAnsi="宋体" w:cs="宋体" w:eastAsia="宋体" w:hint="default"/>
        </w:rPr>
        <w:t>6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公司《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报告》中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整 </w:t>
      </w:r>
      <w:r>
        <w:rPr>
          <w:rFonts w:ascii="宋体" w:hAnsi="宋体" w:cs="宋体" w:eastAsia="宋体" w:hint="default"/>
          <w:spacing w:val="-5"/>
        </w:rPr>
        <w:t>改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均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形成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《公司</w:t>
      </w:r>
      <w:r>
        <w:rPr>
          <w:rFonts w:ascii="宋体" w:hAnsi="宋体" w:cs="宋体" w:eastAsia="宋体" w:hint="default"/>
          <w:spacing w:val="-5"/>
        </w:rPr>
        <w:t>治</w:t>
      </w:r>
      <w:r>
        <w:rPr>
          <w:rFonts w:ascii="宋体" w:hAnsi="宋体" w:cs="宋体" w:eastAsia="宋体" w:hint="default"/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活动</w:t>
      </w:r>
      <w:r>
        <w:rPr>
          <w:rFonts w:ascii="宋体" w:hAnsi="宋体" w:cs="宋体" w:eastAsia="宋体" w:hint="default"/>
          <w:spacing w:val="-5"/>
        </w:rPr>
        <w:t>整</w:t>
      </w:r>
      <w:r>
        <w:rPr>
          <w:rFonts w:ascii="宋体" w:hAnsi="宋体" w:cs="宋体" w:eastAsia="宋体" w:hint="default"/>
          <w:spacing w:val="-5"/>
        </w:rPr>
        <w:t>改</w:t>
      </w:r>
      <w:r>
        <w:rPr>
          <w:rFonts w:ascii="宋体" w:hAnsi="宋体" w:cs="宋体" w:eastAsia="宋体" w:hint="default"/>
          <w:spacing w:val="-5"/>
        </w:rPr>
        <w:t>情况说明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交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spacing w:val="-5"/>
        </w:rPr>
        <w:t>董事会</w:t>
      </w:r>
    </w:p>
    <w:p>
      <w:pPr>
        <w:spacing w:after="0" w:line="352" w:lineRule="auto"/>
        <w:jc w:val="both"/>
        <w:sectPr>
          <w:pgSz w:w="11900" w:h="16840"/>
          <w:pgMar w:header="876" w:footer="840" w:top="1100" w:bottom="1020" w:left="1100" w:right="10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52" w:lineRule="auto" w:before="26"/>
        <w:ind w:left="147" w:right="1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后予以</w:t>
      </w:r>
      <w:r>
        <w:rPr/>
        <w:t>披露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网</w:t>
      </w:r>
      <w:r>
        <w:rPr>
          <w:rFonts w:ascii="宋体" w:hAnsi="宋体" w:cs="宋体" w:eastAsia="宋体" w:hint="default"/>
        </w:rPr>
        <w:t>站</w:t>
      </w:r>
      <w:r>
        <w:rPr/>
        <w:t>的公司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栏 接受</w:t>
      </w:r>
      <w:r>
        <w:rPr/>
        <w:t>公司股东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社</w:t>
      </w:r>
      <w:r>
        <w:rPr/>
        <w:t>会公</w:t>
      </w:r>
      <w:r>
        <w:rPr>
          <w:rFonts w:ascii="宋体" w:hAnsi="宋体" w:cs="宋体" w:eastAsia="宋体" w:hint="default"/>
        </w:rPr>
        <w:t>众</w:t>
      </w:r>
      <w:r>
        <w:rPr/>
        <w:t>的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评议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29"/>
        <w:ind w:right="143" w:firstLine="480"/>
        <w:jc w:val="both"/>
        <w:rPr>
          <w:rFonts w:ascii="宋体" w:hAnsi="宋体" w:cs="宋体" w:eastAsia="宋体" w:hint="default"/>
        </w:rPr>
      </w:pP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包括</w:t>
      </w:r>
      <w:r>
        <w:rPr/>
        <w:t>：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了</w:t>
      </w:r>
      <w:r>
        <w:rPr/>
        <w:t>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/>
        <w:t>董事</w:t>
      </w:r>
      <w:r>
        <w:rPr>
          <w:rFonts w:ascii="宋体" w:hAnsi="宋体" w:cs="宋体" w:eastAsia="宋体" w:hint="default"/>
        </w:rPr>
        <w:t>勤勉尽 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董事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权，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监</w:t>
      </w:r>
      <w:r>
        <w:rPr/>
        <w:t>事的</w:t>
      </w:r>
      <w:r>
        <w:rPr>
          <w:rFonts w:ascii="宋体" w:hAnsi="宋体" w:cs="宋体" w:eastAsia="宋体" w:hint="default"/>
        </w:rPr>
        <w:t>知情权和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权；规</w:t>
      </w:r>
      <w:r>
        <w:rPr>
          <w:rFonts w:ascii="宋体" w:hAnsi="宋体" w:cs="宋体" w:eastAsia="宋体" w:hint="default"/>
        </w:rPr>
        <w:t>范</w:t>
      </w:r>
      <w:r>
        <w:rPr/>
        <w:t>董事会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信</w:t>
      </w:r>
      <w:r>
        <w:rPr>
          <w:spacing w:val="-81"/>
        </w:rPr>
        <w:t> </w:t>
      </w:r>
      <w:r>
        <w:rPr/>
        <w:t>息披露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</w:rPr>
        <w:t>2008 </w:t>
      </w:r>
      <w:r>
        <w:rPr/>
        <w:t>年 </w:t>
      </w:r>
      <w:r>
        <w:rPr>
          <w:rFonts w:ascii="宋体" w:hAnsi="宋体" w:cs="宋体" w:eastAsia="宋体" w:hint="default"/>
        </w:rPr>
        <w:t>7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述自</w:t>
      </w:r>
      <w:r>
        <w:rPr>
          <w:rFonts w:ascii="宋体" w:hAnsi="宋体" w:cs="宋体" w:eastAsia="宋体" w:hint="default"/>
        </w:rPr>
        <w:t>查整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/>
        <w:t>披露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</w:p>
    <w:p>
      <w:pPr>
        <w:pStyle w:val="BodyText"/>
        <w:spacing w:line="240" w:lineRule="auto" w:before="1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《证券时报》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/>
        <w:t>的《公司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情况说明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146"/>
        <w:ind w:right="137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针对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市公司</w:t>
      </w:r>
      <w:r>
        <w:rPr>
          <w:rFonts w:ascii="宋体" w:hAnsi="宋体" w:cs="宋体" w:eastAsia="宋体" w:hint="default"/>
          <w:spacing w:val="-2"/>
        </w:rPr>
        <w:t>资金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问题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</w:rPr>
        <w:t> 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全面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形成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关于大</w:t>
      </w:r>
      <w:r>
        <w:rPr/>
        <w:t>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查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结</w:t>
      </w:r>
      <w:r>
        <w:rPr>
          <w:spacing w:val="-5"/>
        </w:rPr>
        <w:t>报告》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查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不存在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spacing w:val="-5"/>
        </w:rPr>
        <w:t>股东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其关</w:t>
      </w:r>
      <w:r>
        <w:rPr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占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市公司</w:t>
      </w:r>
      <w:r>
        <w:rPr>
          <w:rFonts w:ascii="宋体" w:hAnsi="宋体" w:cs="宋体" w:eastAsia="宋体" w:hint="default"/>
          <w:spacing w:val="-5"/>
        </w:rPr>
        <w:t>资金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情</w:t>
      </w:r>
      <w:r>
        <w:rPr>
          <w:rFonts w:ascii="宋体" w:hAnsi="宋体" w:cs="宋体" w:eastAsia="宋体" w:hint="default"/>
          <w:spacing w:val="-5"/>
        </w:rPr>
        <w:t>形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也无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间占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返还</w:t>
      </w:r>
      <w:r>
        <w:rPr>
          <w:rFonts w:ascii="宋体" w:hAnsi="宋体" w:cs="宋体" w:eastAsia="宋体" w:hint="default"/>
        </w:rPr>
        <w:t>、关</w:t>
      </w:r>
      <w:r>
        <w:rPr/>
        <w:t>联</w:t>
      </w:r>
      <w:r>
        <w:rPr>
          <w:rFonts w:ascii="宋体" w:hAnsi="宋体" w:cs="宋体" w:eastAsia="宋体" w:hint="default"/>
        </w:rPr>
        <w:t>交易非关</w:t>
      </w:r>
      <w:r>
        <w:rPr/>
        <w:t>联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、</w:t>
      </w:r>
      <w:r>
        <w:rPr/>
        <w:t>代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、</w:t>
      </w:r>
      <w:r>
        <w:rPr/>
        <w:t>代</w:t>
      </w:r>
      <w:r>
        <w:rPr>
          <w:rFonts w:ascii="宋体" w:hAnsi="宋体" w:cs="宋体" w:eastAsia="宋体" w:hint="default"/>
        </w:rPr>
        <w:t>垫款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/>
        <w:t>市公</w:t>
      </w:r>
      <w:r>
        <w:rPr>
          <w:spacing w:val="-81"/>
        </w:rPr>
        <w:t> </w:t>
      </w:r>
      <w:r>
        <w:rPr>
          <w:spacing w:val="-4"/>
        </w:rPr>
        <w:t>司</w:t>
      </w:r>
      <w:r>
        <w:rPr>
          <w:rFonts w:ascii="宋体" w:hAnsi="宋体" w:cs="宋体" w:eastAsia="宋体" w:hint="default"/>
          <w:spacing w:val="-4"/>
        </w:rPr>
        <w:t>资金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防</w:t>
      </w:r>
      <w:r>
        <w:rPr>
          <w:rFonts w:ascii="宋体" w:hAnsi="宋体" w:cs="宋体" w:eastAsia="宋体" w:hint="default"/>
          <w:spacing w:val="-4"/>
        </w:rPr>
        <w:t>范控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资金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管理</w:t>
      </w:r>
      <w:r>
        <w:rPr>
          <w:spacing w:val="-4"/>
        </w:rPr>
        <w:t>办法》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pStyle w:val="BodyText"/>
        <w:spacing w:line="240" w:lineRule="auto" w:before="7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56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非规范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0" w:lineRule="auto" w:before="119"/>
        <w:ind w:right="1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深圳证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局发</w:t>
      </w:r>
      <w:r>
        <w:rPr>
          <w:rFonts w:ascii="宋体" w:hAnsi="宋体" w:cs="宋体" w:eastAsia="宋体" w:hint="default"/>
        </w:rPr>
        <w:t>布</w:t>
      </w:r>
      <w:r>
        <w:rPr/>
        <w:t>的《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管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等治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管</w:t>
      </w:r>
      <w:r>
        <w:rPr/>
        <w:t>的</w:t>
      </w:r>
      <w:r>
        <w:rPr>
          <w:rFonts w:ascii="宋体" w:hAnsi="宋体" w:cs="宋体" w:eastAsia="宋体" w:hint="default"/>
        </w:rPr>
        <w:t>补充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等治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未 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等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情况；</w:t>
      </w:r>
      <w:r>
        <w:rPr/>
        <w:t>公司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、经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营、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等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6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2" w:lineRule="auto" w:before="114"/>
        <w:ind w:right="1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董事会三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和第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董事会三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诚 </w:t>
      </w:r>
      <w:r>
        <w:rPr/>
        <w:t>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勤勉</w:t>
      </w:r>
      <w:r>
        <w:rPr/>
        <w:t>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作态</w:t>
      </w:r>
      <w:r>
        <w:rPr/>
        <w:t>度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极参</w:t>
      </w:r>
      <w:r>
        <w:rPr>
          <w:rFonts w:ascii="宋体" w:hAnsi="宋体" w:cs="宋体" w:eastAsia="宋体" w:hint="default"/>
        </w:rPr>
        <w:t>加</w:t>
      </w:r>
      <w:r>
        <w:rPr/>
        <w:t>董事会</w:t>
      </w:r>
      <w:r>
        <w:rPr>
          <w:rFonts w:ascii="宋体" w:hAnsi="宋体" w:cs="宋体" w:eastAsia="宋体" w:hint="default"/>
        </w:rPr>
        <w:t>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维护</w:t>
      </w:r>
      <w:r>
        <w:rPr/>
        <w:t>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法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规和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赋</w:t>
      </w:r>
      <w:r>
        <w:rPr>
          <w:rFonts w:ascii="宋体" w:hAnsi="宋体" w:cs="宋体" w:eastAsia="宋体" w:hint="default"/>
        </w:rPr>
        <w:t>予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能够</w:t>
      </w:r>
      <w:r>
        <w:rPr/>
        <w:t>深</w:t>
      </w:r>
      <w:r>
        <w:rPr>
          <w:rFonts w:ascii="宋体" w:hAnsi="宋体" w:cs="宋体" w:eastAsia="宋体" w:hint="default"/>
        </w:rPr>
        <w:t>入了解和</w:t>
      </w:r>
      <w:r>
        <w:rPr>
          <w:rFonts w:ascii="宋体" w:hAnsi="宋体" w:cs="宋体" w:eastAsia="宋体" w:hint="default"/>
        </w:rPr>
        <w:t>关</w:t>
      </w:r>
      <w:r>
        <w:rPr/>
        <w:t>注公司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法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/>
        <w:t>事</w:t>
      </w:r>
      <w:r>
        <w:rPr>
          <w:rFonts w:ascii="宋体" w:hAnsi="宋体" w:cs="宋体" w:eastAsia="宋体" w:hint="default"/>
        </w:rPr>
        <w:t>项、关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及全</w:t>
      </w:r>
      <w:r>
        <w:rPr>
          <w:rFonts w:ascii="宋体" w:hAnsi="宋体" w:cs="宋体" w:eastAsia="宋体" w:hint="default"/>
        </w:rPr>
        <w:t>体</w:t>
      </w:r>
      <w:r>
        <w:rPr/>
        <w:t>股东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诚</w:t>
      </w:r>
      <w:r>
        <w:rPr/>
        <w:t>信与</w:t>
      </w:r>
      <w:r>
        <w:rPr>
          <w:rFonts w:ascii="宋体" w:hAnsi="宋体" w:cs="宋体" w:eastAsia="宋体" w:hint="default"/>
        </w:rPr>
        <w:t>勤勉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及全</w:t>
      </w:r>
      <w:r>
        <w:rPr>
          <w:rFonts w:ascii="宋体" w:hAnsi="宋体" w:cs="宋体" w:eastAsia="宋体" w:hint="default"/>
        </w:rPr>
        <w:t>体</w:t>
      </w:r>
      <w:r>
        <w:rPr/>
        <w:t>股东的合法</w:t>
      </w:r>
      <w:r>
        <w:rPr>
          <w:spacing w:val="-81"/>
        </w:rPr>
        <w:t> </w:t>
      </w:r>
      <w:r>
        <w:rPr>
          <w:spacing w:val="-81"/>
        </w:rPr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84" w:lineRule="exact" w:before="2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88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出席</w:t>
      </w:r>
      <w:r>
        <w:rPr/>
        <w:t>董事会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董事会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1488"/>
        <w:gridCol w:w="1483"/>
        <w:gridCol w:w="1488"/>
        <w:gridCol w:w="1488"/>
        <w:gridCol w:w="1488"/>
      </w:tblGrid>
      <w:tr>
        <w:trPr>
          <w:trHeight w:val="557" w:hRule="exac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董事姓名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74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亲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自出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-111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05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-111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张玉才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8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5" w:right="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</w:p>
          <w:p>
            <w:pPr>
              <w:pStyle w:val="TableParagraph"/>
              <w:spacing w:line="240" w:lineRule="auto"/>
              <w:ind w:left="105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的董</w:t>
            </w:r>
            <w:r>
              <w:rPr>
                <w:rFonts w:ascii="宋体" w:hAnsi="宋体" w:cs="宋体" w:eastAsia="宋体" w:hint="default"/>
                <w:spacing w:val="-9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作</w:t>
            </w:r>
            <w:r>
              <w:rPr>
                <w:rFonts w:ascii="宋体" w:hAnsi="宋体" w:cs="宋体" w:eastAsia="宋体" w:hint="default"/>
                <w:spacing w:val="-9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8"/>
                <w:sz w:val="21"/>
                <w:szCs w:val="21"/>
              </w:rPr>
              <w:t>原因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pacing w:val="-4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侯淑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8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8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69" w:lineRule="exact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董事会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1488"/>
        <w:gridCol w:w="1483"/>
        <w:gridCol w:w="1488"/>
        <w:gridCol w:w="1488"/>
        <w:gridCol w:w="1488"/>
      </w:tblGrid>
      <w:tr>
        <w:trPr>
          <w:trHeight w:val="556" w:hRule="exac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董事姓名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74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亲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自出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-111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05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-111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8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孟向阳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8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8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87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董事对公司有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出异议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0" w:lineRule="auto" w:before="124"/>
        <w:ind w:right="1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董事会三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和第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董事会三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本</w:t>
      </w:r>
      <w:r>
        <w:rPr/>
        <w:t>年 度董事会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非</w:t>
      </w:r>
      <w:r>
        <w:rPr/>
        <w:t>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董事在年度报告</w:t>
      </w:r>
      <w:r>
        <w:rPr>
          <w:rFonts w:ascii="Microsoft JhengHei" w:hAnsi="Microsoft JhengHei" w:cs="Microsoft JhengHei" w:eastAsia="Microsoft JhengHei" w:hint="default"/>
        </w:rPr>
        <w:t>工作中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作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年年度报告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》的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 </w:t>
      </w:r>
      <w:r>
        <w:rPr>
          <w:rFonts w:ascii="宋体" w:hAnsi="宋体" w:cs="宋体" w:eastAsia="宋体" w:hint="default"/>
        </w:rPr>
        <w:t>在</w:t>
      </w:r>
      <w:r>
        <w:rPr/>
        <w:t>公司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34"/>
        </w:rPr>
        <w:t> </w:t>
      </w:r>
      <w:r>
        <w:rPr/>
        <w:t>年报编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/>
        <w:t>披露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董事的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勤勉尽</w:t>
      </w:r>
      <w:r>
        <w:rPr>
          <w:rFonts w:ascii="宋体" w:hAnsi="宋体" w:cs="宋体" w:eastAsia="宋体" w:hint="default"/>
        </w:rPr>
        <w:t>责</w:t>
      </w:r>
      <w:r>
        <w:rPr/>
        <w:t>地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工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听取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汇</w:t>
      </w:r>
      <w:r>
        <w:rPr/>
        <w:t>报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情况和重 </w:t>
      </w:r>
      <w:r>
        <w:rPr>
          <w:rFonts w:ascii="宋体" w:hAnsi="宋体" w:cs="宋体" w:eastAsia="宋体" w:hint="default"/>
        </w:rPr>
        <w:t>大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情况；</w:t>
      </w:r>
      <w:r>
        <w:rPr>
          <w:rFonts w:ascii="宋体" w:hAnsi="宋体" w:cs="宋体" w:eastAsia="宋体" w:hint="default"/>
        </w:rPr>
        <w:t>其次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董事与注册会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面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讨论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年度会</w:t>
      </w:r>
      <w:r>
        <w:rPr>
          <w:rFonts w:ascii="宋体" w:hAnsi="宋体" w:cs="宋体" w:eastAsia="宋体" w:hint="default"/>
        </w:rPr>
        <w:t>计</w:t>
      </w:r>
      <w:r>
        <w:rPr/>
        <w:t>报表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发现</w:t>
      </w:r>
      <w:r>
        <w:rPr/>
        <w:t>的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会公告</w:t>
      </w:r>
      <w:r>
        <w:rPr>
          <w:rFonts w:ascii="宋体" w:hAnsi="宋体" w:cs="宋体" w:eastAsia="宋体" w:hint="default"/>
        </w:rPr>
        <w:t>[2008]48 </w:t>
      </w:r>
      <w:r>
        <w:rPr>
          <w:rFonts w:ascii="宋体" w:hAnsi="宋体" w:cs="宋体" w:eastAsia="宋体" w:hint="default"/>
        </w:rPr>
        <w:t>号</w:t>
      </w:r>
      <w:r>
        <w:rPr/>
        <w:t>）的有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在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年度报告编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 </w:t>
      </w:r>
      <w:r>
        <w:rPr/>
        <w:t>董事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勤勉尽</w:t>
      </w:r>
      <w:r>
        <w:rPr>
          <w:rFonts w:ascii="宋体" w:hAnsi="宋体" w:cs="宋体" w:eastAsia="宋体" w:hint="default"/>
        </w:rPr>
        <w:t>责</w:t>
      </w:r>
      <w:r>
        <w:rPr/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来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/>
        <w:t>地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听取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于</w:t>
      </w:r>
      <w:r>
        <w:rPr/>
        <w:t>公司 </w:t>
      </w:r>
      <w:r>
        <w:rPr>
          <w:rFonts w:ascii="宋体" w:hAnsi="宋体" w:cs="宋体" w:eastAsia="宋体" w:hint="default"/>
        </w:rPr>
        <w:t>2008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、经营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和重</w:t>
      </w:r>
      <w:r>
        <w:rPr>
          <w:rFonts w:ascii="宋体" w:hAnsi="宋体" w:cs="宋体" w:eastAsia="宋体" w:hint="default"/>
        </w:rPr>
        <w:t>大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汇</w:t>
      </w:r>
      <w:r>
        <w:rPr/>
        <w:t>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68"/>
        </w:rPr>
        <w:t> </w:t>
      </w:r>
      <w:r>
        <w:rPr>
          <w:rFonts w:ascii="宋体" w:hAnsi="宋体" w:cs="宋体" w:eastAsia="宋体" w:hint="default"/>
        </w:rPr>
        <w:t>2008 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务报告（</w:t>
      </w:r>
      <w:r>
        <w:rPr>
          <w:rFonts w:ascii="宋体" w:hAnsi="宋体" w:cs="宋体" w:eastAsia="宋体" w:hint="default"/>
          <w:spacing w:val="-5"/>
        </w:rPr>
        <w:t>初</w:t>
      </w:r>
      <w:r>
        <w:rPr>
          <w:rFonts w:ascii="宋体" w:hAnsi="宋体" w:cs="宋体" w:eastAsia="宋体" w:hint="default"/>
          <w:spacing w:val="-5"/>
        </w:rPr>
        <w:t>稿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检查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rFonts w:ascii="宋体" w:hAnsi="宋体" w:cs="宋体" w:eastAsia="宋体" w:hint="default"/>
          <w:spacing w:val="-5"/>
        </w:rPr>
        <w:t>环</w:t>
      </w:r>
      <w:r>
        <w:rPr>
          <w:rFonts w:ascii="宋体" w:hAnsi="宋体" w:cs="宋体" w:eastAsia="宋体" w:hint="default"/>
          <w:spacing w:val="-5"/>
        </w:rPr>
        <w:t>境</w:t>
      </w:r>
      <w:r>
        <w:rPr>
          <w:rFonts w:ascii="宋体" w:hAnsi="宋体" w:cs="宋体" w:eastAsia="宋体" w:hint="default"/>
          <w:spacing w:val="-5"/>
        </w:rPr>
        <w:t>及内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度的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健</w:t>
      </w:r>
      <w:r>
        <w:rPr>
          <w:rFonts w:ascii="宋体" w:hAnsi="宋体" w:cs="宋体" w:eastAsia="宋体" w:hint="default"/>
          <w:spacing w:val="-5"/>
        </w:rPr>
        <w:t>全情况，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对相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问题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讨论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其次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董事与年</w:t>
      </w:r>
      <w:r>
        <w:rPr>
          <w:rFonts w:ascii="宋体" w:hAnsi="宋体" w:cs="宋体" w:eastAsia="宋体" w:hint="default"/>
        </w:rPr>
        <w:t>审</w:t>
      </w:r>
      <w:r>
        <w:rPr/>
        <w:t>注册注册会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/>
        <w:t>的人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风险判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舞弊</w:t>
      </w:r>
      <w:r>
        <w:rPr/>
        <w:t>的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价方</w:t>
      </w:r>
      <w:r>
        <w:rPr/>
        <w:t>法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行了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沟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达成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董事与年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面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了解了</w:t>
      </w:r>
      <w:r>
        <w:rPr/>
        <w:t>公司年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footerReference w:type="default" r:id="rId12"/>
          <w:pgSz w:w="11900" w:h="16840"/>
          <w:pgMar w:footer="840" w:header="876" w:top="1100" w:bottom="1020" w:left="1100" w:right="1100"/>
        </w:sectPr>
      </w:pPr>
    </w:p>
    <w:p>
      <w:pPr>
        <w:pStyle w:val="BodyText"/>
        <w:spacing w:line="240" w:lineRule="auto" w:before="91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就</w:t>
      </w:r>
      <w:r>
        <w:rPr/>
        <w:t>董事会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年报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各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公司董事会会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（四）公司</w:t>
      </w:r>
      <w:r>
        <w:rPr>
          <w:rFonts w:ascii="Microsoft JhengHei" w:hAnsi="Microsoft JhengHei" w:cs="Microsoft JhengHei" w:eastAsia="Microsoft JhengHei" w:hint="default"/>
        </w:rPr>
        <w:t>与控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/>
        <w:t>、人员、资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等分开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、业</w:t>
      </w:r>
      <w:r>
        <w:rPr/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完整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控</w:t>
      </w:r>
      <w:r>
        <w:rPr/>
        <w:t>股股东深圳市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科技</w:t>
      </w:r>
      <w:r>
        <w:rPr/>
        <w:t>有限公司与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或者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人</w:t>
      </w:r>
      <w:r>
        <w:rPr>
          <w:rFonts w:ascii="宋体" w:hAnsi="宋体" w:cs="宋体" w:eastAsia="宋体" w:hint="default"/>
        </w:rPr>
        <w:t>员方</w:t>
      </w:r>
      <w:r>
        <w:rPr>
          <w:rFonts w:ascii="宋体" w:hAnsi="宋体" w:cs="宋体" w:eastAsia="宋体" w:hint="default"/>
        </w:rPr>
        <w:t>面</w:t>
      </w:r>
      <w:r>
        <w:rPr/>
        <w:t>：公司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、</w:t>
      </w:r>
      <w:r>
        <w:rPr/>
        <w:t>人事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的办公</w:t>
      </w:r>
      <w:r>
        <w:rPr>
          <w:rFonts w:ascii="宋体" w:hAnsi="宋体" w:cs="宋体" w:eastAsia="宋体" w:hint="default"/>
        </w:rPr>
        <w:t>机构 </w:t>
      </w:r>
      <w:r>
        <w:rPr>
          <w:rFonts w:ascii="宋体" w:hAnsi="宋体" w:cs="宋体" w:eastAsia="宋体" w:hint="default"/>
        </w:rPr>
        <w:t>和生产</w:t>
      </w:r>
      <w:r>
        <w:rPr>
          <w:rFonts w:ascii="宋体" w:hAnsi="宋体" w:cs="宋体" w:eastAsia="宋体" w:hint="default"/>
        </w:rPr>
        <w:t>经营</w:t>
      </w:r>
      <w:r>
        <w:rPr/>
        <w:t>场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；</w:t>
      </w:r>
      <w:r>
        <w:rPr/>
        <w:t>公司的董事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合法</w:t>
      </w:r>
      <w:r>
        <w:rPr>
          <w:rFonts w:ascii="宋体" w:hAnsi="宋体" w:cs="宋体" w:eastAsia="宋体" w:hint="default"/>
        </w:rPr>
        <w:t>程序</w:t>
      </w:r>
      <w:r>
        <w:rPr/>
        <w:t>选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，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公司的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、资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：公司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产产权明</w:t>
      </w:r>
      <w:r>
        <w:rPr>
          <w:rFonts w:ascii="宋体" w:hAnsi="宋体" w:cs="宋体" w:eastAsia="宋体" w:hint="default"/>
          <w:spacing w:val="-2"/>
        </w:rPr>
        <w:t>晰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能够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配，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也无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返还</w:t>
      </w:r>
      <w:r>
        <w:rPr>
          <w:rFonts w:ascii="宋体" w:hAnsi="宋体" w:cs="宋体" w:eastAsia="宋体" w:hint="default"/>
        </w:rPr>
        <w:t>、关</w:t>
      </w:r>
      <w:r>
        <w:rPr/>
        <w:t>联</w:t>
      </w:r>
      <w:r>
        <w:rPr>
          <w:rFonts w:ascii="宋体" w:hAnsi="宋体" w:cs="宋体" w:eastAsia="宋体" w:hint="default"/>
        </w:rPr>
        <w:t>交易非关</w:t>
      </w:r>
      <w:r>
        <w:rPr/>
        <w:t>联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、</w:t>
      </w:r>
      <w:r>
        <w:rPr/>
        <w:t>代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、</w:t>
      </w:r>
      <w:r>
        <w:rPr/>
        <w:t>代</w:t>
      </w:r>
      <w:r>
        <w:rPr>
          <w:rFonts w:ascii="宋体" w:hAnsi="宋体" w:cs="宋体" w:eastAsia="宋体" w:hint="default"/>
        </w:rPr>
        <w:t>垫款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4"/>
        </w:rPr>
        <w:t>况</w:t>
      </w:r>
      <w:r>
        <w:rPr>
          <w:rFonts w:ascii="宋体" w:hAnsi="宋体" w:cs="宋体" w:eastAsia="宋体" w:hint="default"/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防</w:t>
      </w:r>
      <w:r>
        <w:rPr>
          <w:rFonts w:ascii="宋体" w:hAnsi="宋体" w:cs="宋体" w:eastAsia="宋体" w:hint="default"/>
          <w:spacing w:val="-4"/>
        </w:rPr>
        <w:t>范控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资金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管理</w:t>
      </w:r>
      <w:r>
        <w:rPr>
          <w:spacing w:val="-4"/>
        </w:rPr>
        <w:t>办法》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pStyle w:val="BodyText"/>
        <w:spacing w:line="357" w:lineRule="auto" w:before="38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、机构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：公司</w:t>
      </w:r>
      <w:r>
        <w:rPr>
          <w:rFonts w:ascii="宋体" w:hAnsi="宋体" w:cs="宋体" w:eastAsia="宋体" w:hint="default"/>
          <w:spacing w:val="-2"/>
        </w:rPr>
        <w:t>组织机构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、监</w:t>
      </w:r>
      <w:r>
        <w:rPr>
          <w:spacing w:val="-2"/>
        </w:rPr>
        <w:t>事会</w:t>
      </w:r>
      <w:r>
        <w:rPr>
          <w:rFonts w:ascii="宋体" w:hAnsi="宋体" w:cs="宋体" w:eastAsia="宋体" w:hint="default"/>
          <w:spacing w:val="-2"/>
        </w:rPr>
        <w:t>、总经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不存在</w:t>
      </w:r>
      <w:r>
        <w:rPr/>
        <w:t>与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属关</w:t>
      </w:r>
      <w:r>
        <w:rPr/>
        <w:t>系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全了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和内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，实现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的办公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权，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活动，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混</w:t>
      </w:r>
      <w:r>
        <w:rPr/>
        <w:t>合</w:t>
      </w:r>
      <w:r>
        <w:rPr>
          <w:rFonts w:ascii="宋体" w:hAnsi="宋体" w:cs="宋体" w:eastAsia="宋体" w:hint="default"/>
        </w:rPr>
        <w:t>经营、</w:t>
      </w:r>
      <w:r>
        <w:rPr/>
        <w:t>合</w:t>
      </w:r>
      <w:r>
        <w:rPr>
          <w:rFonts w:ascii="宋体" w:hAnsi="宋体" w:cs="宋体" w:eastAsia="宋体" w:hint="default"/>
        </w:rPr>
        <w:t>署</w:t>
      </w:r>
      <w:r>
        <w:rPr/>
        <w:t>办公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0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5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spacing w:val="-5"/>
        </w:rPr>
        <w:t>：公司</w:t>
      </w:r>
      <w:r>
        <w:rPr>
          <w:rFonts w:ascii="宋体" w:hAnsi="宋体" w:cs="宋体" w:eastAsia="宋体" w:hint="default"/>
          <w:spacing w:val="-5"/>
        </w:rPr>
        <w:t>设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门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的会</w:t>
      </w:r>
      <w:r>
        <w:rPr>
          <w:rFonts w:ascii="宋体" w:hAnsi="宋体" w:cs="宋体" w:eastAsia="宋体" w:hint="default"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核算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立在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行开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没</w:t>
      </w:r>
      <w:r>
        <w:rPr/>
        <w:t>有与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用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账户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了内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及内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运作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设立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并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spacing w:val="-6"/>
        </w:rPr>
        <w:t>《董事会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委员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实</w:t>
      </w:r>
      <w:r>
        <w:rPr>
          <w:rFonts w:ascii="宋体" w:hAnsi="宋体" w:cs="宋体" w:eastAsia="宋体" w:hint="default"/>
          <w:spacing w:val="-6"/>
        </w:rPr>
        <w:t>施</w:t>
      </w:r>
      <w:r>
        <w:rPr>
          <w:rFonts w:ascii="宋体" w:hAnsi="宋体" w:cs="宋体" w:eastAsia="宋体" w:hint="default"/>
          <w:spacing w:val="-6"/>
        </w:rPr>
        <w:t>细</w:t>
      </w:r>
      <w:r>
        <w:rPr>
          <w:rFonts w:ascii="宋体" w:hAnsi="宋体" w:cs="宋体" w:eastAsia="宋体" w:hint="default"/>
          <w:spacing w:val="-6"/>
        </w:rPr>
        <w:t>则</w:t>
      </w:r>
      <w:r>
        <w:rPr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11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）内</w:t>
      </w:r>
      <w:r>
        <w:rPr>
          <w:rFonts w:ascii="Microsoft JhengHei" w:hAnsi="Microsoft JhengHei" w:cs="Microsoft JhengHei" w:eastAsia="Microsoft JhengHei" w:hint="default"/>
        </w:rPr>
        <w:t>部控制制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健</w:t>
      </w:r>
      <w:r>
        <w:rPr/>
        <w:t>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2"/>
        <w:ind w:left="62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部控制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概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述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</w:rPr>
        <w:t>本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深</w:t>
      </w:r>
      <w:r>
        <w:rPr>
          <w:rFonts w:ascii="宋体" w:hAnsi="宋体" w:cs="宋体" w:eastAsia="宋体" w:hint="default"/>
        </w:rPr>
        <w:t>交所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57" w:lineRule="auto" w:before="26"/>
        <w:ind w:right="243"/>
        <w:jc w:val="both"/>
        <w:rPr>
          <w:rFonts w:ascii="宋体" w:hAnsi="宋体" w:cs="宋体" w:eastAsia="宋体" w:hint="default"/>
        </w:rPr>
      </w:pPr>
      <w:r>
        <w:rPr/>
        <w:t>市公司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》的</w:t>
      </w:r>
      <w:r>
        <w:rPr>
          <w:rFonts w:ascii="宋体" w:hAnsi="宋体" w:cs="宋体" w:eastAsia="宋体" w:hint="default"/>
        </w:rPr>
        <w:t>要求，结</w:t>
      </w:r>
      <w:r>
        <w:rPr/>
        <w:t>合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套较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活动</w:t>
      </w:r>
      <w:r>
        <w:rPr/>
        <w:t>中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保</w:t>
      </w:r>
      <w:r>
        <w:rPr/>
        <w:t>证公司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了重要</w:t>
      </w:r>
      <w:r>
        <w:rPr/>
        <w:t>的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规和</w:t>
      </w:r>
      <w:r>
        <w:rPr/>
        <w:t>公司的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涵盖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各个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各个岗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项经营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动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/>
        <w:t>有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发现和</w:t>
      </w:r>
      <w:r>
        <w:rPr>
          <w:rFonts w:ascii="宋体" w:hAnsi="宋体" w:cs="宋体" w:eastAsia="宋体" w:hint="default"/>
        </w:rPr>
        <w:t>纠正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错误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footerReference w:type="default" r:id="rId13"/>
          <w:pgSz w:w="11900" w:h="16840"/>
          <w:pgMar w:footer="840" w:header="876" w:top="1100" w:bottom="1020" w:left="1100" w:right="1000"/>
        </w:sectPr>
      </w:pPr>
    </w:p>
    <w:p>
      <w:pPr>
        <w:pStyle w:val="BodyText"/>
        <w:spacing w:line="240" w:lineRule="auto" w:before="91"/>
        <w:ind w:left="147" w:right="0"/>
        <w:jc w:val="left"/>
      </w:pPr>
      <w:r>
        <w:rPr>
          <w:rFonts w:ascii="宋体" w:hAnsi="宋体" w:cs="宋体" w:eastAsia="宋体" w:hint="default"/>
          <w:spacing w:val="21"/>
        </w:rPr>
        <w:t>和</w:t>
      </w:r>
      <w:r>
        <w:rPr>
          <w:rFonts w:ascii="宋体" w:hAnsi="宋体" w:cs="宋体" w:eastAsia="宋体" w:hint="default"/>
          <w:spacing w:val="21"/>
        </w:rPr>
        <w:t>完整</w:t>
      </w:r>
      <w:r>
        <w:rPr>
          <w:rFonts w:ascii="宋体" w:hAnsi="宋体" w:cs="宋体" w:eastAsia="宋体" w:hint="default"/>
          <w:spacing w:val="21"/>
        </w:rPr>
        <w:t>。 </w:t>
      </w:r>
      <w:r>
        <w:rPr>
          <w:rFonts w:ascii="宋体" w:hAnsi="宋体" w:cs="宋体" w:eastAsia="宋体" w:hint="default"/>
          <w:spacing w:val="24"/>
        </w:rPr>
        <w:t>具体</w:t>
      </w:r>
      <w:r>
        <w:rPr>
          <w:rFonts w:ascii="宋体" w:hAnsi="宋体" w:cs="宋体" w:eastAsia="宋体" w:hint="default"/>
          <w:spacing w:val="24"/>
        </w:rPr>
        <w:t>内</w:t>
      </w:r>
      <w:r>
        <w:rPr>
          <w:rFonts w:ascii="宋体" w:hAnsi="宋体" w:cs="宋体" w:eastAsia="宋体" w:hint="default"/>
          <w:spacing w:val="24"/>
        </w:rPr>
        <w:t>容</w:t>
      </w:r>
      <w:r>
        <w:rPr>
          <w:rFonts w:ascii="宋体" w:hAnsi="宋体" w:cs="宋体" w:eastAsia="宋体" w:hint="default"/>
          <w:spacing w:val="24"/>
        </w:rPr>
        <w:t>详</w:t>
      </w:r>
      <w:r>
        <w:rPr>
          <w:rFonts w:ascii="宋体" w:hAnsi="宋体" w:cs="宋体" w:eastAsia="宋体" w:hint="default"/>
          <w:spacing w:val="24"/>
        </w:rPr>
        <w:t>见</w:t>
      </w:r>
      <w:r>
        <w:rPr>
          <w:spacing w:val="24"/>
        </w:rPr>
        <w:t>公司</w:t>
      </w:r>
      <w:r>
        <w:rPr>
          <w:rFonts w:ascii="宋体" w:hAnsi="宋体" w:cs="宋体" w:eastAsia="宋体" w:hint="default"/>
          <w:spacing w:val="24"/>
        </w:rPr>
        <w:t>于 </w:t>
      </w:r>
      <w:r>
        <w:rPr>
          <w:rFonts w:ascii="宋体" w:hAnsi="宋体" w:cs="宋体" w:eastAsia="宋体" w:hint="default"/>
        </w:rPr>
        <w:t>2009 </w:t>
      </w:r>
      <w:r>
        <w:rPr/>
        <w:t>年 </w:t>
      </w:r>
      <w:r>
        <w:rPr>
          <w:rFonts w:ascii="宋体" w:hAnsi="宋体" w:cs="宋体" w:eastAsia="宋体" w:hint="default"/>
        </w:rPr>
        <w:t>4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14 </w:t>
      </w:r>
      <w:r>
        <w:rPr>
          <w:rFonts w:ascii="宋体" w:hAnsi="宋体" w:cs="宋体" w:eastAsia="宋体" w:hint="default"/>
          <w:spacing w:val="24"/>
        </w:rPr>
        <w:t>日</w:t>
      </w:r>
      <w:r>
        <w:rPr>
          <w:rFonts w:ascii="宋体" w:hAnsi="宋体" w:cs="宋体" w:eastAsia="宋体" w:hint="default"/>
          <w:spacing w:val="24"/>
        </w:rPr>
        <w:t>在</w:t>
      </w:r>
      <w:r>
        <w:rPr>
          <w:spacing w:val="24"/>
        </w:rPr>
        <w:t>《证券时报》</w:t>
      </w:r>
      <w:r>
        <w:rPr>
          <w:spacing w:val="-48"/>
        </w:rPr>
        <w:t> </w:t>
      </w:r>
      <w:r>
        <w:rPr>
          <w:rFonts w:ascii="宋体" w:hAnsi="宋体" w:cs="宋体" w:eastAsia="宋体" w:hint="default"/>
          <w:spacing w:val="23"/>
        </w:rPr>
        <w:t>和</w:t>
      </w:r>
      <w:r>
        <w:rPr>
          <w:rFonts w:ascii="宋体" w:hAnsi="宋体" w:cs="宋体" w:eastAsia="宋体" w:hint="default"/>
          <w:spacing w:val="23"/>
        </w:rPr>
        <w:t>巨潮</w:t>
      </w:r>
      <w:r>
        <w:rPr>
          <w:rFonts w:ascii="宋体" w:hAnsi="宋体" w:cs="宋体" w:eastAsia="宋体" w:hint="default"/>
          <w:spacing w:val="23"/>
        </w:rPr>
        <w:t>资</w:t>
      </w:r>
      <w:r>
        <w:rPr>
          <w:rFonts w:ascii="宋体" w:hAnsi="宋体" w:cs="宋体" w:eastAsia="宋体" w:hint="default"/>
          <w:spacing w:val="23"/>
        </w:rPr>
        <w:t>讯</w:t>
      </w:r>
      <w:r>
        <w:rPr>
          <w:spacing w:val="23"/>
        </w:rPr>
        <w:t>网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</w:r>
      <w:hyperlink r:id="rId9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/>
        <w:t>）</w:t>
      </w:r>
      <w:r>
        <w:rPr>
          <w:rFonts w:ascii="宋体" w:hAnsi="宋体" w:cs="宋体" w:eastAsia="宋体" w:hint="default"/>
        </w:rPr>
        <w:t>上</w:t>
      </w:r>
      <w:r>
        <w:rPr/>
        <w:t>披露的《公司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77" w:lineRule="exact" w:before="0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81" w:lineRule="exact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、公司监事会对公司内</w:t>
      </w:r>
      <w:r>
        <w:rPr>
          <w:rFonts w:ascii="Microsoft JhengHei" w:hAnsi="Microsoft JhengHei" w:cs="Microsoft JhengHei" w:eastAsia="Microsoft JhengHei" w:hint="default"/>
        </w:rPr>
        <w:t>部控制自我评价</w:t>
      </w:r>
      <w:r>
        <w:rPr/>
        <w:t>报告的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left="147" w:right="10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"/>
        </w:rPr>
        <w:t>根</w:t>
      </w:r>
      <w:r>
        <w:rPr>
          <w:rFonts w:ascii="宋体" w:hAnsi="宋体" w:cs="宋体" w:eastAsia="宋体" w:hint="default"/>
          <w:spacing w:val="-8"/>
        </w:rPr>
        <w:t>据</w:t>
      </w:r>
      <w:r>
        <w:rPr>
          <w:spacing w:val="-8"/>
        </w:rPr>
        <w:t>中</w:t>
      </w:r>
      <w:r>
        <w:rPr>
          <w:rFonts w:ascii="宋体" w:hAnsi="宋体" w:cs="宋体" w:eastAsia="宋体" w:hint="default"/>
          <w:spacing w:val="-8"/>
        </w:rPr>
        <w:t>国</w:t>
      </w:r>
      <w:r>
        <w:rPr>
          <w:spacing w:val="-8"/>
        </w:rPr>
        <w:t>证</w:t>
      </w:r>
      <w:r>
        <w:rPr>
          <w:rFonts w:ascii="宋体" w:hAnsi="宋体" w:cs="宋体" w:eastAsia="宋体" w:hint="default"/>
          <w:spacing w:val="-8"/>
        </w:rPr>
        <w:t>监</w:t>
      </w:r>
      <w:r>
        <w:rPr>
          <w:spacing w:val="-8"/>
        </w:rPr>
        <w:t>会《</w:t>
      </w:r>
      <w:r>
        <w:rPr>
          <w:rFonts w:ascii="宋体" w:hAnsi="宋体" w:cs="宋体" w:eastAsia="宋体" w:hint="default"/>
          <w:spacing w:val="-8"/>
        </w:rPr>
        <w:t>企业</w:t>
      </w:r>
      <w:r>
        <w:rPr>
          <w:rFonts w:ascii="宋体" w:hAnsi="宋体" w:cs="宋体" w:eastAsia="宋体" w:hint="default"/>
          <w:spacing w:val="-8"/>
        </w:rPr>
        <w:t>内</w:t>
      </w:r>
      <w:r>
        <w:rPr>
          <w:rFonts w:ascii="宋体" w:hAnsi="宋体" w:cs="宋体" w:eastAsia="宋体" w:hint="default"/>
          <w:spacing w:val="-8"/>
        </w:rPr>
        <w:t>部控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rFonts w:ascii="宋体" w:hAnsi="宋体" w:cs="宋体" w:eastAsia="宋体" w:hint="default"/>
          <w:spacing w:val="-8"/>
        </w:rPr>
        <w:t>基本规</w:t>
      </w:r>
      <w:r>
        <w:rPr>
          <w:rFonts w:ascii="宋体" w:hAnsi="宋体" w:cs="宋体" w:eastAsia="宋体" w:hint="default"/>
          <w:spacing w:val="-8"/>
        </w:rPr>
        <w:t>范</w:t>
      </w:r>
      <w:r>
        <w:rPr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spacing w:val="-8"/>
        </w:rPr>
        <w:t>深圳证券</w:t>
      </w:r>
      <w:r>
        <w:rPr>
          <w:rFonts w:ascii="宋体" w:hAnsi="宋体" w:cs="宋体" w:eastAsia="宋体" w:hint="default"/>
          <w:spacing w:val="-8"/>
        </w:rPr>
        <w:t>交易所</w:t>
      </w:r>
      <w:r>
        <w:rPr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上</w:t>
      </w:r>
      <w:r>
        <w:rPr>
          <w:spacing w:val="-8"/>
        </w:rPr>
        <w:t>市公司</w:t>
      </w:r>
      <w:r>
        <w:rPr>
          <w:rFonts w:ascii="宋体" w:hAnsi="宋体" w:cs="宋体" w:eastAsia="宋体" w:hint="default"/>
          <w:spacing w:val="-8"/>
        </w:rPr>
        <w:t>内</w:t>
      </w:r>
      <w:r>
        <w:rPr>
          <w:rFonts w:ascii="宋体" w:hAnsi="宋体" w:cs="宋体" w:eastAsia="宋体" w:hint="default"/>
          <w:spacing w:val="-8"/>
        </w:rPr>
        <w:t>部控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rFonts w:ascii="宋体" w:hAnsi="宋体" w:cs="宋体" w:eastAsia="宋体" w:hint="default"/>
          <w:spacing w:val="-8"/>
        </w:rPr>
        <w:t>指</w:t>
      </w:r>
      <w:r>
        <w:rPr>
          <w:rFonts w:ascii="宋体" w:hAnsi="宋体" w:cs="宋体" w:eastAsia="宋体" w:hint="default"/>
          <w:spacing w:val="-8"/>
        </w:rPr>
        <w:t>引</w:t>
      </w:r>
      <w:r>
        <w:rPr>
          <w:spacing w:val="-8"/>
        </w:rPr>
        <w:t>》</w:t>
      </w:r>
      <w:r>
        <w:rPr/>
        <w:t> 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2008 </w:t>
      </w:r>
      <w:r>
        <w:rPr/>
        <w:t>年年度报告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43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）公司</w:t>
      </w:r>
      <w:r>
        <w:rPr>
          <w:rFonts w:ascii="宋体" w:hAnsi="宋体" w:cs="宋体" w:eastAsia="宋体" w:hint="default"/>
          <w:spacing w:val="-2"/>
        </w:rPr>
        <w:t>能够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深圳证券</w:t>
      </w:r>
      <w:r>
        <w:rPr>
          <w:rFonts w:ascii="宋体" w:hAnsi="宋体" w:cs="宋体" w:eastAsia="宋体" w:hint="default"/>
          <w:spacing w:val="-2"/>
        </w:rPr>
        <w:t>交易所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，结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情况，积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rFonts w:ascii="宋体" w:hAnsi="宋体" w:cs="宋体" w:eastAsia="宋体" w:hint="default"/>
        </w:rPr>
        <w:t> 完善</w:t>
      </w:r>
      <w:r>
        <w:rPr>
          <w:rFonts w:ascii="宋体" w:hAnsi="宋体" w:cs="宋体" w:eastAsia="宋体" w:hint="default"/>
        </w:rPr>
        <w:t>涵盖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全和</w:t>
      </w:r>
      <w:r>
        <w:rPr>
          <w:rFonts w:ascii="宋体" w:hAnsi="宋体" w:cs="宋体" w:eastAsia="宋体" w:hint="default"/>
        </w:rPr>
        <w:t>完整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完善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，内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组织机构</w:t>
      </w:r>
      <w:r>
        <w:rPr>
          <w:rFonts w:ascii="宋体" w:hAnsi="宋体" w:cs="宋体" w:eastAsia="宋体" w:hint="default"/>
        </w:rPr>
        <w:t>完整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，内</w:t>
      </w:r>
      <w:r>
        <w:rPr>
          <w:rFonts w:ascii="宋体" w:hAnsi="宋体" w:cs="宋体" w:eastAsia="宋体" w:hint="default"/>
        </w:rPr>
        <w:t>控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备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行及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督充</w:t>
      </w:r>
      <w:r>
        <w:rPr>
          <w:rFonts w:ascii="宋体" w:hAnsi="宋体" w:cs="宋体" w:eastAsia="宋体" w:hint="default"/>
        </w:rPr>
        <w:t>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3</w:t>
      </w:r>
      <w:r>
        <w:rPr>
          <w:spacing w:val="-9"/>
        </w:rPr>
        <w:t>）报告</w:t>
      </w:r>
      <w:r>
        <w:rPr>
          <w:rFonts w:ascii="宋体" w:hAnsi="宋体" w:cs="宋体" w:eastAsia="宋体" w:hint="default"/>
          <w:spacing w:val="-9"/>
        </w:rPr>
        <w:t>期</w:t>
      </w:r>
      <w:r>
        <w:rPr>
          <w:rFonts w:ascii="宋体" w:hAnsi="宋体" w:cs="宋体" w:eastAsia="宋体" w:hint="default"/>
          <w:spacing w:val="-9"/>
        </w:rPr>
        <w:t>内，</w:t>
      </w:r>
      <w:r>
        <w:rPr>
          <w:spacing w:val="-9"/>
        </w:rPr>
        <w:t>公司</w:t>
      </w:r>
      <w:r>
        <w:rPr>
          <w:rFonts w:ascii="宋体" w:hAnsi="宋体" w:cs="宋体" w:eastAsia="宋体" w:hint="default"/>
          <w:spacing w:val="-9"/>
        </w:rPr>
        <w:t>未发生</w:t>
      </w:r>
      <w:r>
        <w:rPr>
          <w:rFonts w:ascii="宋体" w:hAnsi="宋体" w:cs="宋体" w:eastAsia="宋体" w:hint="default"/>
          <w:spacing w:val="-9"/>
        </w:rPr>
        <w:t>违反</w:t>
      </w:r>
      <w:r>
        <w:rPr>
          <w:spacing w:val="-9"/>
        </w:rPr>
        <w:t>深圳证券</w:t>
      </w:r>
      <w:r>
        <w:rPr>
          <w:rFonts w:ascii="宋体" w:hAnsi="宋体" w:cs="宋体" w:eastAsia="宋体" w:hint="default"/>
          <w:spacing w:val="-9"/>
        </w:rPr>
        <w:t>交易所</w:t>
      </w:r>
      <w:r>
        <w:rPr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上</w:t>
      </w:r>
      <w:r>
        <w:rPr>
          <w:spacing w:val="-9"/>
        </w:rPr>
        <w:t>市公司</w:t>
      </w:r>
      <w:r>
        <w:rPr>
          <w:rFonts w:ascii="宋体" w:hAnsi="宋体" w:cs="宋体" w:eastAsia="宋体" w:hint="default"/>
          <w:spacing w:val="-9"/>
        </w:rPr>
        <w:t>内</w:t>
      </w:r>
      <w:r>
        <w:rPr>
          <w:rFonts w:ascii="宋体" w:hAnsi="宋体" w:cs="宋体" w:eastAsia="宋体" w:hint="default"/>
          <w:spacing w:val="-9"/>
        </w:rPr>
        <w:t>部控</w:t>
      </w:r>
      <w:r>
        <w:rPr>
          <w:rFonts w:ascii="宋体" w:hAnsi="宋体" w:cs="宋体" w:eastAsia="宋体" w:hint="default"/>
          <w:spacing w:val="-9"/>
        </w:rPr>
        <w:t>制</w:t>
      </w:r>
      <w:r>
        <w:rPr>
          <w:rFonts w:ascii="宋体" w:hAnsi="宋体" w:cs="宋体" w:eastAsia="宋体" w:hint="default"/>
          <w:spacing w:val="-9"/>
        </w:rPr>
        <w:t>指</w:t>
      </w:r>
      <w:r>
        <w:rPr>
          <w:rFonts w:ascii="宋体" w:hAnsi="宋体" w:cs="宋体" w:eastAsia="宋体" w:hint="default"/>
          <w:spacing w:val="-9"/>
        </w:rPr>
        <w:t>引</w:t>
      </w:r>
      <w:r>
        <w:rPr>
          <w:spacing w:val="-9"/>
        </w:rPr>
        <w:t>》</w:t>
      </w:r>
      <w:r>
        <w:rPr>
          <w:rFonts w:ascii="宋体" w:hAnsi="宋体" w:cs="宋体" w:eastAsia="宋体" w:hint="default"/>
          <w:spacing w:val="-9"/>
        </w:rPr>
        <w:t>及</w:t>
      </w:r>
      <w:r>
        <w:rPr>
          <w:spacing w:val="-9"/>
        </w:rPr>
        <w:t>公司《</w:t>
      </w:r>
      <w:r>
        <w:rPr>
          <w:rFonts w:ascii="宋体" w:hAnsi="宋体" w:cs="宋体" w:eastAsia="宋体" w:hint="default"/>
          <w:spacing w:val="-9"/>
        </w:rPr>
        <w:t>内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/>
        <w:t>度》的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上所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符</w:t>
      </w:r>
      <w:r>
        <w:rPr/>
        <w:t>合中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及</w:t>
      </w:r>
      <w:r>
        <w:rPr/>
        <w:t>深圳 证券</w:t>
      </w:r>
      <w:r>
        <w:rPr>
          <w:rFonts w:ascii="宋体" w:hAnsi="宋体" w:cs="宋体" w:eastAsia="宋体" w:hint="default"/>
        </w:rPr>
        <w:t>交易所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/>
        <w:t>的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中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客观</w:t>
      </w:r>
      <w:r>
        <w:rPr/>
        <w:t>的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意</w:t>
      </w:r>
      <w:r>
        <w:rPr/>
        <w:t>公司《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spacing w:val="-9"/>
        </w:rPr>
        <w:t>年度</w:t>
      </w:r>
      <w:r>
        <w:rPr>
          <w:rFonts w:ascii="宋体" w:hAnsi="宋体" w:cs="宋体" w:eastAsia="宋体" w:hint="default"/>
          <w:spacing w:val="-9"/>
        </w:rPr>
        <w:t>内</w:t>
      </w:r>
      <w:r>
        <w:rPr>
          <w:rFonts w:ascii="宋体" w:hAnsi="宋体" w:cs="宋体" w:eastAsia="宋体" w:hint="default"/>
          <w:spacing w:val="-9"/>
        </w:rPr>
        <w:t>部控</w:t>
      </w:r>
      <w:r>
        <w:rPr>
          <w:rFonts w:ascii="宋体" w:hAnsi="宋体" w:cs="宋体" w:eastAsia="宋体" w:hint="default"/>
          <w:spacing w:val="-9"/>
        </w:rPr>
        <w:t>制</w:t>
      </w:r>
      <w:r>
        <w:rPr>
          <w:rFonts w:ascii="宋体" w:hAnsi="宋体" w:cs="宋体" w:eastAsia="宋体" w:hint="default"/>
          <w:spacing w:val="-9"/>
        </w:rPr>
        <w:t>自</w:t>
      </w:r>
      <w:r>
        <w:rPr>
          <w:rFonts w:ascii="宋体" w:hAnsi="宋体" w:cs="宋体" w:eastAsia="宋体" w:hint="default"/>
          <w:spacing w:val="-9"/>
        </w:rPr>
        <w:t>我</w:t>
      </w:r>
      <w:r>
        <w:rPr>
          <w:rFonts w:ascii="宋体" w:hAnsi="宋体" w:cs="宋体" w:eastAsia="宋体" w:hint="default"/>
          <w:spacing w:val="-9"/>
        </w:rPr>
        <w:t>评</w:t>
      </w:r>
      <w:r>
        <w:rPr>
          <w:rFonts w:ascii="宋体" w:hAnsi="宋体" w:cs="宋体" w:eastAsia="宋体" w:hint="default"/>
          <w:spacing w:val="-9"/>
        </w:rPr>
        <w:t>价</w:t>
      </w:r>
      <w:r>
        <w:rPr>
          <w:spacing w:val="-9"/>
        </w:rPr>
        <w:t>报告》</w:t>
      </w:r>
      <w:r>
        <w:rPr>
          <w:rFonts w:ascii="宋体" w:hAnsi="宋体" w:cs="宋体" w:eastAsia="宋体" w:hint="default"/>
          <w:spacing w:val="-9"/>
        </w:rPr>
        <w:t>。</w:t>
      </w:r>
      <w:r>
        <w:rPr>
          <w:rFonts w:ascii="宋体" w:hAnsi="宋体" w:cs="宋体" w:eastAsia="宋体" w:hint="default"/>
          <w:spacing w:val="-9"/>
        </w:rPr>
        <w:t> </w:t>
      </w:r>
    </w:p>
    <w:p>
      <w:pPr>
        <w:pStyle w:val="BodyText"/>
        <w:spacing w:line="277" w:lineRule="exact" w:before="13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8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董事对公司内</w:t>
      </w:r>
      <w:r>
        <w:rPr>
          <w:rFonts w:ascii="Microsoft JhengHei" w:hAnsi="Microsoft JhengHei" w:cs="Microsoft JhengHei" w:eastAsia="Microsoft JhengHei" w:hint="default"/>
        </w:rPr>
        <w:t>部控制自我评价</w:t>
      </w:r>
      <w:r>
        <w:rPr/>
        <w:t>报告的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>
          <w:spacing w:val="-63"/>
        </w:rPr>
        <w:t>会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63"/>
        </w:rPr>
        <w:t>、</w:t>
      </w:r>
      <w:r>
        <w:rPr/>
        <w:t>深圳证券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  <w:spacing w:val="-63"/>
        </w:rPr>
        <w:t>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、</w:t>
      </w:r>
    </w:p>
    <w:p>
      <w:pPr>
        <w:pStyle w:val="BodyText"/>
        <w:spacing w:line="357" w:lineRule="auto"/>
        <w:ind w:right="108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市公司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度的</w:t>
      </w:r>
      <w:r>
        <w:rPr>
          <w:rFonts w:ascii="宋体" w:hAnsi="宋体" w:cs="宋体" w:eastAsia="宋体" w:hint="default"/>
          <w:spacing w:val="-5"/>
        </w:rPr>
        <w:t>指</w:t>
      </w:r>
      <w:r>
        <w:rPr>
          <w:rFonts w:ascii="宋体" w:hAnsi="宋体" w:cs="宋体" w:eastAsia="宋体" w:hint="default"/>
          <w:spacing w:val="-5"/>
        </w:rPr>
        <w:t>导</w:t>
      </w:r>
      <w:r>
        <w:rPr>
          <w:rFonts w:ascii="宋体" w:hAnsi="宋体" w:cs="宋体" w:eastAsia="宋体" w:hint="default"/>
          <w:spacing w:val="-5"/>
        </w:rPr>
        <w:t>意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spacing w:val="-5"/>
        </w:rPr>
        <w:t>》》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范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spacing w:val="-5"/>
        </w:rPr>
        <w:t>文</w:t>
      </w:r>
      <w:r>
        <w:rPr>
          <w:rFonts w:ascii="宋体" w:hAnsi="宋体" w:cs="宋体" w:eastAsia="宋体" w:hint="default"/>
          <w:spacing w:val="-5"/>
        </w:rPr>
        <w:t>件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深</w:t>
      </w:r>
      <w:r>
        <w:rPr>
          <w:spacing w:val="-116"/>
        </w:rPr>
        <w:t> </w:t>
      </w:r>
      <w:r>
        <w:rPr/>
        <w:t>圳市太光电信股份有限公司公司</w:t>
      </w:r>
      <w:r>
        <w:rPr>
          <w:rFonts w:ascii="宋体" w:hAnsi="宋体" w:cs="宋体" w:eastAsia="宋体" w:hint="default"/>
        </w:rPr>
        <w:t>对</w:t>
      </w:r>
      <w:r>
        <w:rPr/>
        <w:t>公司的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公司的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过对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前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情况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核</w:t>
      </w:r>
      <w:r>
        <w:rPr>
          <w:rFonts w:ascii="宋体" w:hAnsi="宋体" w:cs="宋体" w:eastAsia="宋体" w:hint="default"/>
          <w:spacing w:val="-5"/>
        </w:rPr>
        <w:t>查</w:t>
      </w:r>
      <w:r>
        <w:rPr>
          <w:rFonts w:ascii="宋体" w:hAnsi="宋体" w:cs="宋体" w:eastAsia="宋体" w:hint="default"/>
          <w:spacing w:val="-5"/>
        </w:rPr>
        <w:t>，及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报告》 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，现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43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）公司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制体</w:t>
      </w:r>
      <w:r>
        <w:rPr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，内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活动基本</w:t>
      </w:r>
      <w:r>
        <w:rPr>
          <w:rFonts w:ascii="宋体" w:hAnsi="宋体" w:cs="宋体" w:eastAsia="宋体" w:hint="default"/>
          <w:spacing w:val="-2"/>
        </w:rPr>
        <w:t>涵盖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节</w:t>
      </w:r>
      <w:r>
        <w:rPr>
          <w:rFonts w:ascii="宋体" w:hAnsi="宋体" w:cs="宋体" w:eastAsia="宋体" w:hint="default"/>
          <w:spacing w:val="-2"/>
        </w:rPr>
        <w:t>，内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</w:rPr>
        <w:t> 制</w:t>
      </w:r>
      <w:r>
        <w:rPr/>
        <w:t>度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规和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外担保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资、</w:t>
      </w:r>
      <w:r>
        <w:rPr/>
        <w:t>信</w:t>
      </w:r>
      <w:r>
        <w:rPr>
          <w:spacing w:val="-81"/>
        </w:rPr>
        <w:t> </w:t>
      </w:r>
      <w:r>
        <w:rPr/>
        <w:t>息披露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、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07" w:firstLine="48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2</w:t>
      </w:r>
      <w:r>
        <w:rPr>
          <w:spacing w:val="-5"/>
        </w:rPr>
        <w:t>）公司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我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形</w:t>
      </w:r>
      <w:r>
        <w:rPr>
          <w:rFonts w:ascii="宋体" w:hAnsi="宋体" w:cs="宋体" w:eastAsia="宋体" w:hint="default"/>
          <w:spacing w:val="-5"/>
        </w:rPr>
        <w:t>式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容</w:t>
      </w:r>
      <w:r>
        <w:rPr>
          <w:rFonts w:ascii="宋体" w:hAnsi="宋体" w:cs="宋体" w:eastAsia="宋体" w:hint="default"/>
          <w:spacing w:val="-5"/>
        </w:rPr>
        <w:t>符</w:t>
      </w:r>
      <w:r>
        <w:rPr>
          <w:spacing w:val="-5"/>
        </w:rPr>
        <w:t>合中</w:t>
      </w:r>
      <w:r>
        <w:rPr>
          <w:rFonts w:ascii="宋体" w:hAnsi="宋体" w:cs="宋体" w:eastAsia="宋体" w:hint="default"/>
          <w:spacing w:val="-5"/>
        </w:rPr>
        <w:t>国</w:t>
      </w:r>
      <w:r>
        <w:rPr>
          <w:spacing w:val="-5"/>
        </w:rPr>
        <w:t>证</w:t>
      </w:r>
      <w:r>
        <w:rPr>
          <w:rFonts w:ascii="宋体" w:hAnsi="宋体" w:cs="宋体" w:eastAsia="宋体" w:hint="default"/>
          <w:spacing w:val="-5"/>
        </w:rPr>
        <w:t>监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spacing w:val="-5"/>
        </w:rPr>
        <w:t>深圳证券</w:t>
      </w:r>
      <w:r>
        <w:rPr>
          <w:rFonts w:ascii="宋体" w:hAnsi="宋体" w:cs="宋体" w:eastAsia="宋体" w:hint="default"/>
          <w:spacing w:val="-5"/>
        </w:rPr>
        <w:t>交易所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</w:rPr>
        <w:t> 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/>
        <w:t>的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经营</w:t>
      </w:r>
      <w:r>
        <w:rPr/>
        <w:t>的合法</w:t>
      </w:r>
      <w:r>
        <w:rPr>
          <w:spacing w:val="-81"/>
        </w:rPr>
        <w:t> </w:t>
      </w:r>
      <w:r>
        <w:rPr/>
        <w:t>合</w:t>
      </w:r>
      <w:r>
        <w:rPr>
          <w:rFonts w:ascii="宋体" w:hAnsi="宋体" w:cs="宋体" w:eastAsia="宋体" w:hint="default"/>
        </w:rPr>
        <w:t>规及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全和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footerReference w:type="default" r:id="rId14"/>
          <w:pgSz w:w="11900" w:h="16840"/>
          <w:pgMar w:footer="840" w:header="876" w:top="1100" w:bottom="1020" w:left="1100" w:right="1000"/>
          <w:pgNumType w:start="2"/>
        </w:sectPr>
      </w:pPr>
    </w:p>
    <w:p>
      <w:pPr>
        <w:pStyle w:val="BodyText"/>
        <w:spacing w:line="355" w:lineRule="auto" w:before="9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完整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录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财</w:t>
      </w:r>
      <w:r>
        <w:rPr/>
        <w:t>务信息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其他</w:t>
      </w:r>
      <w:r>
        <w:rPr/>
        <w:t>信息的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完整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效果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上所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中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客观</w:t>
      </w:r>
      <w:r>
        <w:rPr/>
        <w:t>的</w:t>
      </w:r>
      <w:r>
        <w:rPr>
          <w:rFonts w:ascii="宋体" w:hAnsi="宋体" w:cs="宋体" w:eastAsia="宋体" w:hint="default"/>
        </w:rPr>
        <w:t>、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公司《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77" w:lineRule="exact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8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内对高级管理人员的</w:t>
      </w:r>
      <w:r>
        <w:rPr>
          <w:rFonts w:ascii="Microsoft JhengHei" w:hAnsi="Microsoft JhengHei" w:cs="Microsoft JhengHei" w:eastAsia="Microsoft JhengHei" w:hint="default"/>
        </w:rPr>
        <w:t>考评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机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>
          <w:rFonts w:ascii="Microsoft JhengHei" w:hAnsi="Microsoft JhengHei" w:cs="Microsoft JhengHei" w:eastAsia="Microsoft JhengHei" w:hint="default"/>
        </w:rPr>
        <w:t>奖励制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建立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施情况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19" w:lineRule="auto" w:before="0"/>
        <w:ind w:right="2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董事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 </w:t>
      </w:r>
      <w:r>
        <w:rPr>
          <w:rFonts w:ascii="宋体" w:hAnsi="宋体" w:cs="宋体" w:eastAsia="宋体" w:hint="default"/>
        </w:rPr>
        <w:t>员</w:t>
      </w:r>
      <w:r>
        <w:rPr/>
        <w:t>的年度报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公司的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完善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</w:t>
      </w:r>
      <w:r>
        <w:rPr>
          <w:rFonts w:ascii="宋体" w:hAnsi="宋体" w:cs="宋体" w:eastAsia="宋体" w:hint="default"/>
        </w:rPr>
        <w:t>绩效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价体</w:t>
      </w:r>
      <w:r>
        <w:rPr/>
        <w:t>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约束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加规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健康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03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1"/>
        <w:spacing w:line="436" w:lineRule="exact"/>
        <w:ind w:left="8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rFonts w:ascii="Microsoft JhengHei" w:hAnsi="Microsoft JhengHei" w:cs="Microsoft JhengHei" w:eastAsia="Microsoft JhengHei" w:hint="default"/>
        </w:rPr>
        <w:t>情况简介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pStyle w:val="Heading4"/>
        <w:spacing w:line="271" w:lineRule="auto"/>
        <w:ind w:left="148" w:right="119" w:firstLine="480"/>
        <w:jc w:val="left"/>
        <w:rPr>
          <w:b w:val="0"/>
          <w:bCs w:val="0"/>
        </w:rPr>
      </w:pP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</w:t>
      </w:r>
      <w:r>
        <w:rPr>
          <w:rFonts w:ascii="Microsoft JhengHei" w:hAnsi="Microsoft JhengHei" w:cs="Microsoft JhengHei" w:eastAsia="Microsoft JhengHei" w:hint="default"/>
        </w:rPr>
        <w:t>共召开</w:t>
      </w:r>
      <w:r>
        <w:rPr/>
        <w:t>四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大会，</w:t>
      </w:r>
      <w:r>
        <w:rPr>
          <w:rFonts w:ascii="Microsoft JhengHei" w:hAnsi="Microsoft JhengHei" w:cs="Microsoft JhengHei" w:eastAsia="Microsoft JhengHei" w:hint="default"/>
        </w:rPr>
        <w:t>即 </w:t>
      </w:r>
      <w:r>
        <w:rPr>
          <w:rFonts w:ascii="Arial" w:hAnsi="Arial" w:cs="Arial" w:eastAsia="Arial" w:hint="default"/>
        </w:rPr>
        <w:t>2008 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第</w:t>
      </w:r>
      <w:r>
        <w:rPr>
          <w:rFonts w:ascii="Microsoft JhengHei" w:hAnsi="Microsoft JhengHei" w:cs="Microsoft JhengHei" w:eastAsia="Microsoft JhengHei" w:hint="default"/>
        </w:rPr>
        <w:t>一次</w:t>
      </w:r>
      <w:r>
        <w:rPr>
          <w:rFonts w:ascii="Microsoft JhengHei" w:hAnsi="Microsoft JhengHei" w:cs="Microsoft JhengHei" w:eastAsia="Microsoft JhengHei" w:hint="default"/>
        </w:rPr>
        <w:t>临时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大会、</w:t>
      </w:r>
      <w:r>
        <w:rPr>
          <w:rFonts w:ascii="Arial" w:hAnsi="Arial" w:cs="Arial" w:eastAsia="Arial" w:hint="default"/>
        </w:rPr>
        <w:t>2007</w:t>
      </w:r>
      <w:r>
        <w:rPr>
          <w:rFonts w:ascii="Arial" w:hAnsi="Arial" w:cs="Arial" w:eastAsia="Arial" w:hint="default"/>
          <w:spacing w:val="-9"/>
        </w:rPr>
        <w:t> </w:t>
      </w:r>
      <w:r>
        <w:rPr/>
        <w:t>年年 </w:t>
      </w:r>
      <w:r>
        <w:rPr>
          <w:w w:val="95"/>
        </w:rPr>
        <w:t>度股</w:t>
      </w:r>
      <w:r>
        <w:rPr>
          <w:rFonts w:ascii="Microsoft JhengHei" w:hAnsi="Microsoft JhengHei" w:cs="Microsoft JhengHei" w:eastAsia="Microsoft JhengHei" w:hint="default"/>
          <w:w w:val="95"/>
        </w:rPr>
        <w:t>东</w:t>
      </w:r>
      <w:r>
        <w:rPr>
          <w:w w:val="95"/>
        </w:rPr>
        <w:t>大会、</w:t>
      </w:r>
      <w:r>
        <w:rPr>
          <w:rFonts w:ascii="Arial" w:hAnsi="Arial" w:cs="Arial" w:eastAsia="Arial" w:hint="default"/>
          <w:w w:val="95"/>
        </w:rPr>
        <w:t>2008   </w:t>
      </w:r>
      <w:r>
        <w:rPr>
          <w:w w:val="95"/>
        </w:rPr>
        <w:t>年度</w:t>
      </w:r>
      <w:r>
        <w:rPr>
          <w:rFonts w:ascii="Microsoft JhengHei" w:hAnsi="Microsoft JhengHei" w:cs="Microsoft JhengHei" w:eastAsia="Microsoft JhengHei" w:hint="default"/>
          <w:w w:val="95"/>
        </w:rPr>
        <w:t>第</w:t>
      </w:r>
      <w:r>
        <w:rPr>
          <w:w w:val="95"/>
        </w:rPr>
        <w:t>二</w:t>
      </w:r>
      <w:r>
        <w:rPr>
          <w:rFonts w:ascii="Microsoft JhengHei" w:hAnsi="Microsoft JhengHei" w:cs="Microsoft JhengHei" w:eastAsia="Microsoft JhengHei" w:hint="default"/>
          <w:w w:val="95"/>
        </w:rPr>
        <w:t>次</w:t>
      </w:r>
      <w:r>
        <w:rPr>
          <w:rFonts w:ascii="Microsoft JhengHei" w:hAnsi="Microsoft JhengHei" w:cs="Microsoft JhengHei" w:eastAsia="Microsoft JhengHei" w:hint="default"/>
          <w:w w:val="95"/>
        </w:rPr>
        <w:t>临时</w:t>
      </w:r>
      <w:r>
        <w:rPr>
          <w:w w:val="95"/>
        </w:rPr>
        <w:t>股</w:t>
      </w:r>
      <w:r>
        <w:rPr>
          <w:rFonts w:ascii="Microsoft JhengHei" w:hAnsi="Microsoft JhengHei" w:cs="Microsoft JhengHei" w:eastAsia="Microsoft JhengHei" w:hint="default"/>
          <w:w w:val="95"/>
        </w:rPr>
        <w:t>东</w:t>
      </w:r>
      <w:r>
        <w:rPr>
          <w:w w:val="95"/>
        </w:rPr>
        <w:t>大会、</w:t>
      </w:r>
      <w:r>
        <w:rPr>
          <w:rFonts w:ascii="Arial" w:hAnsi="Arial" w:cs="Arial" w:eastAsia="Arial" w:hint="default"/>
          <w:w w:val="95"/>
        </w:rPr>
        <w:t>2008  </w:t>
      </w:r>
      <w:r>
        <w:rPr>
          <w:rFonts w:ascii="Arial" w:hAnsi="Arial" w:cs="Arial" w:eastAsia="Arial" w:hint="default"/>
          <w:spacing w:val="48"/>
          <w:w w:val="95"/>
        </w:rPr>
        <w:t> </w:t>
      </w:r>
      <w:r>
        <w:rPr>
          <w:w w:val="95"/>
        </w:rPr>
        <w:t>年度</w:t>
      </w:r>
      <w:r>
        <w:rPr>
          <w:rFonts w:ascii="Microsoft JhengHei" w:hAnsi="Microsoft JhengHei" w:cs="Microsoft JhengHei" w:eastAsia="Microsoft JhengHei" w:hint="default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w w:val="95"/>
        </w:rPr>
        <w:t>三次</w:t>
      </w:r>
      <w:r>
        <w:rPr>
          <w:rFonts w:ascii="Microsoft JhengHei" w:hAnsi="Microsoft JhengHei" w:cs="Microsoft JhengHei" w:eastAsia="Microsoft JhengHei" w:hint="default"/>
          <w:w w:val="95"/>
        </w:rPr>
        <w:t>临时</w:t>
      </w:r>
      <w:r>
        <w:rPr>
          <w:w w:val="95"/>
        </w:rPr>
        <w:t>股</w:t>
      </w:r>
      <w:r>
        <w:rPr>
          <w:rFonts w:ascii="Microsoft JhengHei" w:hAnsi="Microsoft JhengHei" w:cs="Microsoft JhengHei" w:eastAsia="Microsoft JhengHei" w:hint="default"/>
          <w:w w:val="95"/>
        </w:rPr>
        <w:t>东</w:t>
      </w:r>
      <w:r>
        <w:rPr>
          <w:w w:val="95"/>
        </w:rPr>
        <w:t>大会。</w:t>
      </w:r>
      <w:r>
        <w:rPr>
          <w:b w:val="0"/>
          <w:bCs w:val="0"/>
          <w:w w:val="95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31"/>
          <w:szCs w:val="31"/>
        </w:rPr>
      </w:pPr>
    </w:p>
    <w:p>
      <w:pPr>
        <w:pStyle w:val="BodyText"/>
        <w:spacing w:line="355" w:lineRule="auto" w:before="0"/>
        <w:ind w:left="147" w:right="125" w:firstLine="480"/>
        <w:jc w:val="left"/>
        <w:rPr>
          <w:rFonts w:ascii="宋体" w:hAnsi="宋体" w:cs="宋体" w:eastAsia="宋体" w:hint="default"/>
        </w:rPr>
      </w:pPr>
      <w:r>
        <w:rPr/>
        <w:t>（一）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公司会</w:t>
      </w:r>
      <w:r>
        <w:rPr>
          <w:rFonts w:ascii="宋体" w:hAnsi="宋体" w:cs="宋体" w:eastAsia="宋体" w:hint="default"/>
        </w:rPr>
        <w:t>议</w:t>
      </w:r>
      <w:r>
        <w:rPr/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股 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7" w:right="0"/>
        <w:jc w:val="left"/>
      </w:pPr>
      <w:r>
        <w:rPr/>
        <w:t>（二）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公司会</w:t>
      </w:r>
      <w:r>
        <w:rPr>
          <w:rFonts w:ascii="宋体" w:hAnsi="宋体" w:cs="宋体" w:eastAsia="宋体" w:hint="default"/>
        </w:rPr>
        <w:t>议</w:t>
      </w:r>
      <w:r>
        <w:rPr/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47" w:right="131" w:firstLine="480"/>
        <w:jc w:val="left"/>
        <w:rPr>
          <w:rFonts w:ascii="宋体" w:hAnsi="宋体" w:cs="宋体" w:eastAsia="宋体" w:hint="default"/>
        </w:rPr>
      </w:pPr>
      <w:r>
        <w:rPr/>
        <w:t>（三）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公司会</w:t>
      </w:r>
      <w:r>
        <w:rPr>
          <w:rFonts w:ascii="宋体" w:hAnsi="宋体" w:cs="宋体" w:eastAsia="宋体" w:hint="default"/>
        </w:rPr>
        <w:t>议</w:t>
      </w:r>
      <w:r>
        <w:rPr/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股 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7" w:right="0"/>
        <w:jc w:val="left"/>
        <w:rPr>
          <w:rFonts w:ascii="宋体" w:hAnsi="宋体" w:cs="宋体" w:eastAsia="宋体" w:hint="default"/>
        </w:rPr>
      </w:pPr>
      <w:r>
        <w:rPr/>
        <w:t>（四）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公司会</w:t>
      </w:r>
      <w:r>
        <w:rPr>
          <w:rFonts w:ascii="宋体" w:hAnsi="宋体" w:cs="宋体" w:eastAsia="宋体" w:hint="default"/>
        </w:rPr>
        <w:t>议</w:t>
      </w:r>
      <w:r>
        <w:rPr/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50"/>
        <w:ind w:left="8" w:right="0"/>
        <w:jc w:val="center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、董事会报告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回顾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20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12" w:lineRule="auto" w:before="0"/>
        <w:ind w:right="1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极</w:t>
      </w:r>
      <w:r>
        <w:rPr/>
        <w:t>度</w:t>
      </w:r>
      <w:r>
        <w:rPr>
          <w:rFonts w:ascii="宋体" w:hAnsi="宋体" w:cs="宋体" w:eastAsia="宋体" w:hint="default"/>
        </w:rPr>
        <w:t>萎缩</w:t>
      </w:r>
      <w:r>
        <w:rPr>
          <w:rFonts w:ascii="宋体" w:hAnsi="宋体" w:cs="宋体" w:eastAsia="宋体" w:hint="default"/>
        </w:rPr>
        <w:t>，生产基本</w:t>
      </w:r>
      <w:r>
        <w:rPr>
          <w:rFonts w:ascii="宋体" w:hAnsi="宋体" w:cs="宋体" w:eastAsia="宋体" w:hint="default"/>
        </w:rPr>
        <w:t>停顿</w:t>
      </w:r>
      <w:r>
        <w:rPr>
          <w:rFonts w:ascii="宋体" w:hAnsi="宋体" w:cs="宋体" w:eastAsia="宋体" w:hint="default"/>
        </w:rPr>
        <w:t>，债</w:t>
      </w:r>
      <w:r>
        <w:rPr/>
        <w:t>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沉</w:t>
      </w:r>
      <w:r>
        <w:rPr>
          <w:rFonts w:ascii="宋体" w:hAnsi="宋体" w:cs="宋体" w:eastAsia="宋体" w:hint="default"/>
        </w:rPr>
        <w:t>重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董 事会</w:t>
      </w:r>
      <w:r>
        <w:rPr>
          <w:rFonts w:ascii="宋体" w:hAnsi="宋体" w:cs="宋体" w:eastAsia="宋体" w:hint="default"/>
        </w:rPr>
        <w:t>和管理</w:t>
      </w:r>
      <w:r>
        <w:rPr>
          <w:rFonts w:ascii="宋体" w:hAnsi="宋体" w:cs="宋体" w:eastAsia="宋体" w:hint="default"/>
        </w:rPr>
        <w:t>层</w:t>
      </w:r>
      <w:r>
        <w:rPr/>
        <w:t>的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下，</w:t>
      </w:r>
      <w:r>
        <w:rPr/>
        <w:t>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寻</w:t>
      </w:r>
      <w:r>
        <w:rPr>
          <w:rFonts w:ascii="宋体" w:hAnsi="宋体" w:cs="宋体" w:eastAsia="宋体" w:hint="default"/>
        </w:rPr>
        <w:t>求解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困难</w:t>
      </w:r>
      <w:r>
        <w:rPr/>
        <w:t>的</w:t>
      </w:r>
      <w:r>
        <w:rPr>
          <w:rFonts w:ascii="宋体" w:hAnsi="宋体" w:cs="宋体" w:eastAsia="宋体" w:hint="default"/>
        </w:rPr>
        <w:t>局面，积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稳固</w:t>
      </w:r>
      <w:r>
        <w:rPr>
          <w:rFonts w:ascii="宋体" w:hAnsi="宋体" w:cs="宋体" w:eastAsia="宋体" w:hint="default"/>
        </w:rPr>
        <w:t>收益。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帮</w:t>
      </w:r>
      <w:r>
        <w:rPr>
          <w:rFonts w:ascii="宋体" w:hAnsi="宋体" w:cs="宋体" w:eastAsia="宋体" w:hint="default"/>
        </w:rPr>
        <w:t>助</w:t>
      </w:r>
      <w:r>
        <w:rPr/>
        <w:t>公司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困难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条件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极推</w:t>
      </w:r>
      <w:r>
        <w:rPr>
          <w:rFonts w:ascii="宋体" w:hAnsi="宋体" w:cs="宋体" w:eastAsia="宋体" w:hint="default"/>
        </w:rPr>
        <w:t>动了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和债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。</w:t>
      </w:r>
      <w:r>
        <w:rPr/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面，</w:t>
      </w:r>
      <w:r>
        <w:rPr/>
        <w:t>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/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省国资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和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商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在</w:t>
      </w:r>
      <w:r>
        <w:rPr/>
        <w:t>报中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核。</w:t>
      </w:r>
      <w:r>
        <w:rPr>
          <w:rFonts w:ascii="宋体" w:hAnsi="宋体" w:cs="宋体" w:eastAsia="宋体" w:hint="default"/>
        </w:rPr>
        <w:t>另</w:t>
      </w:r>
      <w:r>
        <w:rPr/>
        <w:t>一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懈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/>
        <w:t>公司与</w:t>
      </w:r>
      <w:r>
        <w:rPr>
          <w:rFonts w:ascii="宋体" w:hAnsi="宋体" w:cs="宋体" w:eastAsia="宋体" w:hint="default"/>
        </w:rPr>
        <w:t>债权</w:t>
      </w:r>
      <w:r>
        <w:rPr/>
        <w:t>人中</w:t>
      </w:r>
      <w:r>
        <w:rPr>
          <w:rFonts w:ascii="宋体" w:hAnsi="宋体" w:cs="宋体" w:eastAsia="宋体" w:hint="default"/>
        </w:rPr>
        <w:t>国</w:t>
      </w:r>
      <w:r>
        <w:rPr/>
        <w:t>信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产管理</w:t>
      </w:r>
      <w:r>
        <w:rPr/>
        <w:t>公司深圳办事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过</w:t>
      </w:r>
      <w:r>
        <w:rPr>
          <w:rFonts w:ascii="宋体" w:hAnsi="宋体" w:cs="宋体" w:eastAsia="宋体" w:hint="default"/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公司的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状</w:t>
      </w:r>
      <w:r>
        <w:rPr>
          <w:rFonts w:ascii="宋体" w:hAnsi="宋体" w:cs="宋体" w:eastAsia="宋体" w:hint="default"/>
          <w:spacing w:val="-5"/>
        </w:rPr>
        <w:t>况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得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rFonts w:ascii="宋体" w:hAnsi="宋体" w:cs="宋体" w:eastAsia="宋体" w:hint="default"/>
          <w:spacing w:val="-5"/>
        </w:rPr>
        <w:t>改</w:t>
      </w:r>
      <w:r>
        <w:rPr>
          <w:rFonts w:ascii="宋体" w:hAnsi="宋体" w:cs="宋体" w:eastAsia="宋体" w:hint="default"/>
          <w:spacing w:val="-5"/>
        </w:rPr>
        <w:t>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利于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今</w:t>
      </w:r>
      <w:r>
        <w:rPr>
          <w:rFonts w:ascii="宋体" w:hAnsi="宋体" w:cs="宋体" w:eastAsia="宋体" w:hint="default"/>
          <w:spacing w:val="-5"/>
        </w:rPr>
        <w:t>后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从</w:t>
      </w:r>
      <w:r>
        <w:rPr>
          <w:rFonts w:ascii="宋体" w:hAnsi="宋体" w:cs="宋体" w:eastAsia="宋体" w:hint="default"/>
          <w:spacing w:val="-5"/>
        </w:rPr>
        <w:t>而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公司的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2008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实现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收入 </w:t>
      </w:r>
      <w:r>
        <w:rPr>
          <w:rFonts w:ascii="宋体" w:hAnsi="宋体" w:cs="宋体" w:eastAsia="宋体" w:hint="default"/>
        </w:rPr>
        <w:t>2,061.6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，比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 </w:t>
      </w:r>
      <w:r>
        <w:rPr>
          <w:rFonts w:ascii="宋体" w:hAnsi="宋体" w:cs="宋体" w:eastAsia="宋体" w:hint="default"/>
        </w:rPr>
        <w:t>159.56%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233.39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，比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  <w:spacing w:val="1"/>
        </w:rPr>
      </w:r>
      <w:r>
        <w:rPr>
          <w:rFonts w:ascii="宋体" w:hAnsi="宋体" w:cs="宋体" w:eastAsia="宋体" w:hint="default"/>
        </w:rPr>
        <w:t>52.7%</w:t>
      </w:r>
      <w:r>
        <w:rPr>
          <w:rFonts w:ascii="宋体" w:hAnsi="宋体" w:cs="宋体" w:eastAsia="宋体" w:hint="default"/>
        </w:rPr>
        <w:t>；实现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18.78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5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范围为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TEC5200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spacing w:val="-8"/>
        </w:rPr>
        <w:t>综</w:t>
      </w:r>
      <w:r>
        <w:rPr>
          <w:spacing w:val="-8"/>
        </w:rPr>
        <w:t>合</w:t>
      </w:r>
      <w:r>
        <w:rPr>
          <w:rFonts w:ascii="宋体" w:hAnsi="宋体" w:cs="宋体" w:eastAsia="宋体" w:hint="default"/>
          <w:spacing w:val="-8"/>
        </w:rPr>
        <w:t>业</w:t>
      </w:r>
      <w:r>
        <w:rPr>
          <w:spacing w:val="-8"/>
        </w:rPr>
        <w:t>务</w:t>
      </w:r>
      <w:r>
        <w:rPr>
          <w:rFonts w:ascii="宋体" w:hAnsi="宋体" w:cs="宋体" w:eastAsia="宋体" w:hint="default"/>
          <w:spacing w:val="-8"/>
        </w:rPr>
        <w:t>接</w:t>
      </w:r>
      <w:r>
        <w:rPr>
          <w:rFonts w:ascii="宋体" w:hAnsi="宋体" w:cs="宋体" w:eastAsia="宋体" w:hint="default"/>
          <w:spacing w:val="-8"/>
        </w:rPr>
        <w:t>入</w:t>
      </w:r>
      <w:r>
        <w:rPr>
          <w:spacing w:val="-8"/>
        </w:rPr>
        <w:t>网</w:t>
      </w:r>
      <w:r>
        <w:rPr>
          <w:rFonts w:ascii="宋体" w:hAnsi="宋体" w:cs="宋体" w:eastAsia="宋体" w:hint="default"/>
          <w:spacing w:val="-8"/>
        </w:rPr>
        <w:t>等</w:t>
      </w:r>
      <w:r>
        <w:rPr>
          <w:rFonts w:ascii="宋体" w:hAnsi="宋体" w:cs="宋体" w:eastAsia="宋体" w:hint="default"/>
          <w:spacing w:val="-8"/>
        </w:rPr>
        <w:t>通</w:t>
      </w:r>
      <w:r>
        <w:rPr>
          <w:spacing w:val="-8"/>
        </w:rPr>
        <w:t>信</w:t>
      </w:r>
      <w:r>
        <w:rPr>
          <w:rFonts w:ascii="宋体" w:hAnsi="宋体" w:cs="宋体" w:eastAsia="宋体" w:hint="default"/>
          <w:spacing w:val="-8"/>
        </w:rPr>
        <w:t>设</w:t>
      </w:r>
      <w:r>
        <w:rPr>
          <w:rFonts w:ascii="宋体" w:hAnsi="宋体" w:cs="宋体" w:eastAsia="宋体" w:hint="default"/>
          <w:spacing w:val="-8"/>
        </w:rPr>
        <w:t>备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rFonts w:ascii="宋体" w:hAnsi="宋体" w:cs="宋体" w:eastAsia="宋体" w:hint="default"/>
          <w:spacing w:val="-8"/>
        </w:rPr>
        <w:t>国</w:t>
      </w:r>
      <w:r>
        <w:rPr>
          <w:rFonts w:ascii="宋体" w:hAnsi="宋体" w:cs="宋体" w:eastAsia="宋体" w:hint="default"/>
          <w:spacing w:val="-8"/>
        </w:rPr>
        <w:t>内商</w:t>
      </w:r>
      <w:r>
        <w:rPr>
          <w:rFonts w:ascii="宋体" w:hAnsi="宋体" w:cs="宋体" w:eastAsia="宋体" w:hint="default"/>
          <w:spacing w:val="-8"/>
        </w:rPr>
        <w:t>业、</w:t>
      </w:r>
      <w:r>
        <w:rPr>
          <w:rFonts w:ascii="宋体" w:hAnsi="宋体" w:cs="宋体" w:eastAsia="宋体" w:hint="default"/>
          <w:spacing w:val="-8"/>
        </w:rPr>
        <w:t>物</w:t>
      </w:r>
      <w:r>
        <w:rPr>
          <w:rFonts w:ascii="宋体" w:hAnsi="宋体" w:cs="宋体" w:eastAsia="宋体" w:hint="default"/>
          <w:spacing w:val="-8"/>
        </w:rPr>
        <w:t>资</w:t>
      </w:r>
      <w:r>
        <w:rPr>
          <w:rFonts w:ascii="宋体" w:hAnsi="宋体" w:cs="宋体" w:eastAsia="宋体" w:hint="default"/>
          <w:spacing w:val="-8"/>
        </w:rPr>
        <w:t>供</w:t>
      </w:r>
      <w:r>
        <w:rPr>
          <w:rFonts w:ascii="宋体" w:hAnsi="宋体" w:cs="宋体" w:eastAsia="宋体" w:hint="default"/>
          <w:spacing w:val="-8"/>
        </w:rPr>
        <w:t>销</w:t>
      </w:r>
      <w:r>
        <w:rPr>
          <w:rFonts w:ascii="宋体" w:hAnsi="宋体" w:cs="宋体" w:eastAsia="宋体" w:hint="default"/>
          <w:spacing w:val="-8"/>
        </w:rPr>
        <w:t>业</w:t>
      </w:r>
      <w:r>
        <w:rPr>
          <w:spacing w:val="-8"/>
        </w:rPr>
        <w:t>（</w:t>
      </w:r>
      <w:r>
        <w:rPr>
          <w:rFonts w:ascii="宋体" w:hAnsi="宋体" w:cs="宋体" w:eastAsia="宋体" w:hint="default"/>
          <w:spacing w:val="-8"/>
        </w:rPr>
        <w:t>不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含专</w:t>
      </w:r>
      <w:r>
        <w:rPr>
          <w:rFonts w:ascii="宋体" w:hAnsi="宋体" w:cs="宋体" w:eastAsia="宋体" w:hint="default"/>
        </w:rPr>
        <w:t>营、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专卖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按行</w:t>
      </w:r>
      <w:r>
        <w:rPr>
          <w:rFonts w:ascii="宋体" w:hAnsi="宋体" w:cs="宋体" w:eastAsia="宋体" w:hint="default"/>
        </w:rPr>
        <w:t>业、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</w:t>
      </w:r>
      <w:r>
        <w:rPr/>
        <w:t>地区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利润构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按行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/>
        <w:t>：</w:t>
      </w:r>
      <w:r>
        <w:rPr>
          <w:rFonts w:ascii="宋体" w:hAnsi="宋体" w:cs="宋体" w:eastAsia="宋体" w:hint="default"/>
        </w:rPr>
        <w:t>                                  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4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24"/>
          <w:szCs w:val="24"/>
        </w:rPr>
        <w:t>                                                        </w:t>
      </w:r>
      <w:r>
        <w:rPr>
          <w:rFonts w:ascii="宋体" w:hAnsi="宋体" w:cs="宋体" w:eastAsia="宋体" w:hint="default"/>
          <w:w w:val="101"/>
          <w:sz w:val="18"/>
          <w:szCs w:val="18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483"/>
        <w:gridCol w:w="1478"/>
        <w:gridCol w:w="946"/>
        <w:gridCol w:w="1162"/>
        <w:gridCol w:w="1152"/>
        <w:gridCol w:w="1051"/>
      </w:tblGrid>
      <w:tr>
        <w:trPr>
          <w:trHeight w:val="1161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营业利润</w:t>
            </w:r>
          </w:p>
          <w:p>
            <w:pPr>
              <w:pStyle w:val="TableParagraph"/>
              <w:spacing w:line="233" w:lineRule="exact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30" w:lineRule="exact"/>
              <w:ind w:left="124" w:right="12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15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30" w:lineRule="exact"/>
              <w:ind w:left="120" w:right="12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本比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15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37" w:lineRule="auto"/>
              <w:ind w:left="115" w:right="17" w:firstLine="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营业利润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20,616,013.42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18,472,727.65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10.40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159.56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158.42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0.40 </w:t>
            </w:r>
          </w:p>
        </w:tc>
      </w:tr>
      <w:tr>
        <w:trPr>
          <w:trHeight w:val="451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20,616,013.42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18,472,727.65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10.40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159.56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158.42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0.40 </w:t>
            </w:r>
          </w:p>
        </w:tc>
      </w:tr>
    </w:tbl>
    <w:p>
      <w:pPr>
        <w:pStyle w:val="BodyText"/>
        <w:spacing w:line="269" w:lineRule="exact" w:before="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             </w:t>
      </w:r>
    </w:p>
    <w:p>
      <w:pPr>
        <w:spacing w:before="9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中：报告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市公司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股股东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销售产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务的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交易总金额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0.00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按产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/>
        <w:t>：</w:t>
      </w:r>
      <w:r>
        <w:rPr>
          <w:rFonts w:ascii="宋体" w:hAnsi="宋体" w:cs="宋体" w:eastAsia="宋体" w:hint="default"/>
        </w:rPr>
        <w:t>                                  </w:t>
      </w:r>
    </w:p>
    <w:p>
      <w:pPr>
        <w:pStyle w:val="BodyText"/>
        <w:spacing w:line="240" w:lineRule="auto" w:before="13"/>
        <w:ind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</w:rPr>
        <w:t>                                                          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sz w:val="21"/>
          <w:szCs w:val="21"/>
        </w:rPr>
        <w:t>：人</w:t>
      </w:r>
      <w:r>
        <w:rPr>
          <w:rFonts w:ascii="宋体" w:hAnsi="宋体" w:cs="宋体" w:eastAsia="宋体" w:hint="default"/>
          <w:sz w:val="21"/>
          <w:szCs w:val="21"/>
        </w:rPr>
        <w:t>民币元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786"/>
        <w:gridCol w:w="1680"/>
        <w:gridCol w:w="946"/>
        <w:gridCol w:w="1157"/>
        <w:gridCol w:w="1085"/>
        <w:gridCol w:w="1056"/>
      </w:tblGrid>
      <w:tr>
        <w:trPr>
          <w:trHeight w:val="941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3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营业利润</w:t>
            </w:r>
          </w:p>
          <w:p>
            <w:pPr>
              <w:pStyle w:val="TableParagraph"/>
              <w:spacing w:line="233" w:lineRule="exact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0" w:lineRule="exact" w:before="152"/>
              <w:ind w:left="124" w:right="12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15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7" w:lineRule="auto" w:before="128"/>
              <w:ind w:left="172" w:right="13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7" w:lineRule="auto" w:before="128"/>
              <w:ind w:left="115" w:right="23" w:firstLine="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营业利润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20,616,013.42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18,472,727.65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10.40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159.56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158.42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0.40 </w:t>
            </w:r>
          </w:p>
        </w:tc>
      </w:tr>
      <w:tr>
        <w:trPr>
          <w:trHeight w:val="451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20,616,013.42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18,472,727.65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10.40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159.56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158.42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0.40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按</w:t>
      </w:r>
      <w:r>
        <w:rPr/>
        <w:t>地区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/>
        <w:t>：</w:t>
      </w:r>
      <w:r>
        <w:rPr>
          <w:rFonts w:ascii="宋体" w:hAnsi="宋体" w:cs="宋体" w:eastAsia="宋体" w:hint="default"/>
        </w:rPr>
        <w:t>                                   </w:t>
      </w:r>
    </w:p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0" w:right="74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744"/>
        <w:gridCol w:w="3605"/>
      </w:tblGrid>
      <w:tr>
        <w:trPr>
          <w:trHeight w:val="454" w:hRule="exact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5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5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5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890,961.28 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-20.26 </w:t>
            </w:r>
          </w:p>
        </w:tc>
      </w:tr>
      <w:tr>
        <w:trPr>
          <w:trHeight w:val="451" w:hRule="exact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19,725,052.14 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188.99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1100" w:right="1080"/>
        </w:sectPr>
      </w:pPr>
    </w:p>
    <w:p>
      <w:pPr>
        <w:pStyle w:val="BodyText"/>
        <w:spacing w:line="240" w:lineRule="auto" w:before="55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    </w:t>
      </w:r>
    </w:p>
    <w:p>
      <w:pPr>
        <w:pStyle w:val="BodyText"/>
        <w:spacing w:line="240" w:lineRule="auto" w:before="108"/>
        <w:ind w:left="38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收入或</w:t>
      </w:r>
      <w:r>
        <w:rPr>
          <w:rFonts w:ascii="宋体" w:hAnsi="宋体" w:cs="宋体" w:eastAsia="宋体" w:hint="default"/>
        </w:rPr>
        <w:t>营业利润总额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45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：人</w:t>
      </w:r>
      <w:r>
        <w:rPr>
          <w:rFonts w:ascii="宋体" w:hAnsi="宋体" w:cs="宋体" w:eastAsia="宋体" w:hint="default"/>
          <w:sz w:val="21"/>
          <w:szCs w:val="21"/>
        </w:rPr>
        <w:t>民币元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100" w:bottom="1020" w:left="1100" w:right="1080"/>
          <w:cols w:num="2" w:equalWidth="0">
            <w:col w:w="6206" w:space="725"/>
            <w:col w:w="2789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2309"/>
        <w:gridCol w:w="2088"/>
        <w:gridCol w:w="2846"/>
      </w:tblGrid>
      <w:tr>
        <w:trPr>
          <w:trHeight w:val="451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7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6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825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20,616,013.42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60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18,472,727.65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10.40 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前</w:t>
      </w:r>
      <w:r>
        <w:rPr/>
        <w:t>一报告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发生重</w:t>
      </w:r>
      <w:r>
        <w:rPr>
          <w:rFonts w:ascii="宋体" w:hAnsi="宋体" w:cs="宋体" w:eastAsia="宋体" w:hint="default"/>
        </w:rPr>
        <w:t>大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742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7"/>
        <w:gridCol w:w="1363"/>
        <w:gridCol w:w="2837"/>
        <w:gridCol w:w="1469"/>
      </w:tblGrid>
      <w:tr>
        <w:trPr>
          <w:trHeight w:val="566" w:hRule="exact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1,847.3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100% </w:t>
            </w:r>
          </w:p>
        </w:tc>
      </w:tr>
      <w:tr>
        <w:trPr>
          <w:trHeight w:val="567" w:hRule="exact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2,061.6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100%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2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643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1522"/>
        <w:gridCol w:w="1522"/>
        <w:gridCol w:w="1526"/>
        <w:gridCol w:w="1522"/>
        <w:gridCol w:w="1838"/>
      </w:tblGrid>
      <w:tr>
        <w:trPr>
          <w:trHeight w:val="456" w:hRule="exact"/>
        </w:trPr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3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3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2007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35" w:lineRule="exact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71" w:hRule="exact"/>
        </w:trPr>
        <w:tc>
          <w:tcPr>
            <w:tcW w:w="1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0"/>
              <w:ind w:left="5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 w:before="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0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5,588,635.61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16.84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7,801,612.93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25.31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-8.47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100" w:bottom="1020" w:left="1100" w:right="10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1522"/>
        <w:gridCol w:w="1522"/>
        <w:gridCol w:w="1526"/>
        <w:gridCol w:w="1522"/>
        <w:gridCol w:w="1838"/>
      </w:tblGrid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27,276,638.97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82.18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22,695,966.33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73.64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8.54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58,397,321.48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189.48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-189.48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9,158,698.97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27.59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11,462,983.13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37.19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-9.6 </w:t>
            </w:r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15,728,934.57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47.39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17,290,493.34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56.10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-8.71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131,501,674.19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396.20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67,894,863.26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220.30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175.9 </w:t>
            </w:r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2007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3,314,030.01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2,285,886.01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44.98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2,333,916.03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4,934,726.47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-52.7 </w:t>
            </w:r>
          </w:p>
        </w:tc>
      </w:tr>
    </w:tbl>
    <w:p>
      <w:pPr>
        <w:spacing w:line="241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BodyText"/>
        <w:spacing w:line="355" w:lineRule="auto" w:before="122"/>
        <w:ind w:left="147" w:right="149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减少</w:t>
      </w:r>
      <w:r>
        <w:rPr>
          <w:rFonts w:ascii="宋体" w:hAnsi="宋体" w:cs="宋体" w:eastAsia="宋体" w:hint="default"/>
          <w:spacing w:val="-2"/>
        </w:rPr>
        <w:t>、其他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增加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要原因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帐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核算及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147" w:right="149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减少</w:t>
      </w:r>
      <w:r>
        <w:rPr>
          <w:rFonts w:ascii="宋体" w:hAnsi="宋体" w:cs="宋体" w:eastAsia="宋体" w:hint="default"/>
          <w:spacing w:val="-2"/>
        </w:rPr>
        <w:t>、其他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增加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要原因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将对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转让</w:t>
      </w:r>
      <w:r>
        <w:rPr>
          <w:rFonts w:ascii="宋体" w:hAnsi="宋体" w:cs="宋体" w:eastAsia="宋体" w:hint="default"/>
        </w:rPr>
        <w:t> 给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关单位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核算</w:t>
      </w:r>
      <w:r>
        <w:rPr/>
        <w:t>的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重分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减少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147" w:right="149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减少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要原因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担保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还款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</w:rPr>
        <w:t> </w:t>
      </w:r>
      <w:r>
        <w:rPr/>
        <w:t>时与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8</w:t>
      </w:r>
      <w:r>
        <w:rPr/>
        <w:t>）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增加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几</w:t>
      </w:r>
      <w:r>
        <w:rPr/>
        <w:t>年的信息披露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因重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9</w:t>
      </w:r>
      <w:r>
        <w:rPr/>
        <w:t>）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减少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公司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还款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导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减少。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2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/>
        <w:t>的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0" w:right="127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3"/>
        <w:gridCol w:w="1786"/>
        <w:gridCol w:w="1944"/>
        <w:gridCol w:w="2256"/>
      </w:tblGrid>
      <w:tr>
        <w:trPr>
          <w:trHeight w:val="451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2008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6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2007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543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6,440.42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5,221.24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23.35 </w:t>
            </w:r>
          </w:p>
        </w:tc>
      </w:tr>
      <w:tr>
        <w:trPr>
          <w:trHeight w:val="624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-2,800.00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-100.00 </w:t>
            </w:r>
          </w:p>
        </w:tc>
      </w:tr>
    </w:tbl>
    <w:p>
      <w:pPr>
        <w:pStyle w:val="BodyText"/>
        <w:spacing w:line="269" w:lineRule="exact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说明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活动产生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增加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</w:p>
    <w:p>
      <w:pPr>
        <w:pStyle w:val="BodyText"/>
        <w:spacing w:line="240" w:lineRule="auto" w:before="89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活动现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流比</w:t>
      </w:r>
      <w:r>
        <w:rPr>
          <w:rFonts w:ascii="宋体" w:hAnsi="宋体" w:cs="宋体" w:eastAsia="宋体" w:hint="default"/>
        </w:rPr>
        <w:t>上</w:t>
      </w:r>
      <w:r>
        <w:rPr/>
        <w:t>年有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活动产生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固</w:t>
      </w:r>
      <w:r>
        <w:rPr/>
        <w:t>定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240" w:lineRule="auto" w:before="84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上</w:t>
      </w:r>
      <w:r>
        <w:rPr/>
        <w:t>年度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活动现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80"/>
        </w:sectPr>
      </w:pPr>
    </w:p>
    <w:p>
      <w:pPr>
        <w:pStyle w:val="BodyText"/>
        <w:spacing w:line="355" w:lineRule="auto" w:before="91"/>
        <w:ind w:left="628" w:right="100"/>
        <w:jc w:val="left"/>
      </w:pPr>
      <w:r>
        <w:rPr>
          <w:rFonts w:ascii="宋体" w:hAnsi="宋体" w:cs="宋体" w:eastAsia="宋体" w:hint="default"/>
        </w:rPr>
        <w:t> 5</w:t>
      </w:r>
      <w:r>
        <w:rPr>
          <w:rFonts w:ascii="宋体" w:hAnsi="宋体" w:cs="宋体" w:eastAsia="宋体" w:hint="default"/>
          <w:spacing w:val="-68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活动产生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/>
        <w:t>与报告</w:t>
      </w:r>
      <w:r>
        <w:rPr>
          <w:rFonts w:ascii="宋体" w:hAnsi="宋体" w:cs="宋体" w:eastAsia="宋体" w:hint="default"/>
        </w:rPr>
        <w:t>期净利润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要原因</w:t>
      </w:r>
      <w:r>
        <w:rPr>
          <w:rFonts w:ascii="宋体" w:hAnsi="宋体" w:cs="宋体" w:eastAsia="宋体" w:hint="default"/>
        </w:rPr>
        <w:t>是</w:t>
      </w:r>
      <w:r>
        <w:rPr/>
        <w:t>报</w:t>
      </w:r>
    </w:p>
    <w:p>
      <w:pPr>
        <w:pStyle w:val="BodyText"/>
        <w:spacing w:line="240" w:lineRule="auto" w:before="41"/>
        <w:ind w:left="147" w:right="0"/>
        <w:jc w:val="left"/>
        <w:rPr>
          <w:rFonts w:ascii="宋体" w:hAnsi="宋体" w:cs="宋体" w:eastAsia="宋体" w:hint="default"/>
        </w:rPr>
      </w:pPr>
      <w:r>
        <w:rPr/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净利润</w:t>
      </w:r>
      <w:r>
        <w:rPr/>
        <w:t>的</w:t>
      </w:r>
      <w:r>
        <w:rPr>
          <w:rFonts w:ascii="宋体" w:hAnsi="宋体" w:cs="宋体" w:eastAsia="宋体" w:hint="default"/>
        </w:rPr>
        <w:t>形成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627" w:right="315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6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控</w:t>
      </w:r>
      <w:r>
        <w:rPr/>
        <w:t>股公司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参</w:t>
      </w:r>
      <w:r>
        <w:rPr/>
        <w:t>股公司的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9"/>
        <w:ind w:right="237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参</w:t>
      </w:r>
      <w:r>
        <w:rPr/>
        <w:t>股公司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控</w:t>
      </w:r>
      <w:r>
        <w:rPr/>
        <w:t>股公司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营业执照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净资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2002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公司会</w:t>
      </w:r>
      <w:r>
        <w:rPr>
          <w:rFonts w:ascii="宋体" w:hAnsi="宋体" w:cs="宋体" w:eastAsia="宋体" w:hint="default"/>
        </w:rPr>
        <w:t>计</w:t>
      </w:r>
      <w:r>
        <w:rPr/>
        <w:t>报表合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于单</w:t>
      </w:r>
      <w:r>
        <w:rPr>
          <w:rFonts w:ascii="宋体" w:hAnsi="宋体" w:cs="宋体" w:eastAsia="宋体" w:hint="default"/>
        </w:rPr>
        <w:t>个参</w:t>
      </w:r>
      <w:r>
        <w:rPr>
          <w:rFonts w:ascii="宋体" w:hAnsi="宋体" w:cs="宋体" w:eastAsia="宋体" w:hint="default"/>
        </w:rPr>
        <w:t>控</w:t>
      </w:r>
      <w:r>
        <w:rPr/>
        <w:t>股子 公司的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控</w:t>
      </w:r>
      <w:r>
        <w:rPr/>
        <w:t>股公司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3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无控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9"/>
        <w:ind w:left="71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（二）公司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来发展展望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48"/>
        <w:ind w:left="62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来发展战略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55" w:lineRule="auto" w:before="129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护</w:t>
      </w:r>
      <w:r>
        <w:rPr/>
        <w:t>广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者</w:t>
      </w:r>
      <w:r>
        <w:rPr/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益，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寻</w:t>
      </w:r>
      <w:r>
        <w:rPr>
          <w:rFonts w:ascii="宋体" w:hAnsi="宋体" w:cs="宋体" w:eastAsia="宋体" w:hint="default"/>
        </w:rPr>
        <w:t>找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主 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走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快速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健康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道</w:t>
      </w:r>
      <w:r>
        <w:rPr/>
        <w:t>路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/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18"/>
        </w:rPr>
        <w:t>产</w:t>
      </w:r>
      <w:r>
        <w:rPr>
          <w:spacing w:val="18"/>
        </w:rPr>
        <w:t>的</w:t>
      </w:r>
      <w:r>
        <w:rPr>
          <w:rFonts w:ascii="宋体" w:hAnsi="宋体" w:cs="宋体" w:eastAsia="宋体" w:hint="default"/>
          <w:spacing w:val="18"/>
        </w:rPr>
        <w:t>重</w:t>
      </w:r>
      <w:r>
        <w:rPr>
          <w:rFonts w:ascii="宋体" w:hAnsi="宋体" w:cs="宋体" w:eastAsia="宋体" w:hint="default"/>
          <w:spacing w:val="18"/>
        </w:rPr>
        <w:t>大资</w:t>
      </w:r>
      <w:r>
        <w:rPr>
          <w:rFonts w:ascii="宋体" w:hAnsi="宋体" w:cs="宋体" w:eastAsia="宋体" w:hint="default"/>
          <w:spacing w:val="18"/>
        </w:rPr>
        <w:t>产重</w:t>
      </w:r>
      <w:r>
        <w:rPr>
          <w:rFonts w:ascii="宋体" w:hAnsi="宋体" w:cs="宋体" w:eastAsia="宋体" w:hint="default"/>
          <w:spacing w:val="18"/>
        </w:rPr>
        <w:t>组</w:t>
      </w:r>
      <w:r>
        <w:rPr>
          <w:rFonts w:ascii="宋体" w:hAnsi="宋体" w:cs="宋体" w:eastAsia="宋体" w:hint="default"/>
          <w:spacing w:val="18"/>
        </w:rPr>
        <w:t>，</w:t>
      </w:r>
      <w:r>
        <w:rPr>
          <w:rFonts w:ascii="宋体" w:hAnsi="宋体" w:cs="宋体" w:eastAsia="宋体" w:hint="default"/>
          <w:spacing w:val="-94"/>
        </w:rPr>
        <w:t> </w:t>
      </w:r>
      <w:r>
        <w:rPr>
          <w:rFonts w:ascii="宋体" w:hAnsi="宋体" w:cs="宋体" w:eastAsia="宋体" w:hint="default"/>
          <w:spacing w:val="19"/>
        </w:rPr>
        <w:t>用</w:t>
      </w:r>
      <w:r>
        <w:rPr>
          <w:rFonts w:ascii="宋体" w:hAnsi="宋体" w:cs="宋体" w:eastAsia="宋体" w:hint="default"/>
          <w:spacing w:val="19"/>
        </w:rPr>
        <w:t>以</w:t>
      </w:r>
      <w:r>
        <w:rPr>
          <w:rFonts w:ascii="宋体" w:hAnsi="宋体" w:cs="宋体" w:eastAsia="宋体" w:hint="default"/>
          <w:spacing w:val="19"/>
        </w:rPr>
        <w:t>购</w:t>
      </w:r>
      <w:r>
        <w:rPr>
          <w:rFonts w:ascii="宋体" w:hAnsi="宋体" w:cs="宋体" w:eastAsia="宋体" w:hint="default"/>
          <w:spacing w:val="19"/>
        </w:rPr>
        <w:t>买</w:t>
      </w:r>
      <w:r>
        <w:rPr>
          <w:rFonts w:ascii="宋体" w:hAnsi="宋体" w:cs="宋体" w:eastAsia="宋体" w:hint="default"/>
          <w:spacing w:val="19"/>
        </w:rPr>
        <w:t>昆</w:t>
      </w:r>
      <w:r>
        <w:rPr>
          <w:rFonts w:ascii="宋体" w:hAnsi="宋体" w:cs="宋体" w:eastAsia="宋体" w:hint="default"/>
          <w:spacing w:val="19"/>
        </w:rPr>
        <w:t>山</w:t>
      </w:r>
      <w:r>
        <w:rPr>
          <w:rFonts w:ascii="宋体" w:hAnsi="宋体" w:cs="宋体" w:eastAsia="宋体" w:hint="default"/>
          <w:spacing w:val="19"/>
        </w:rPr>
        <w:t>经</w:t>
      </w:r>
      <w:r>
        <w:rPr>
          <w:rFonts w:ascii="宋体" w:hAnsi="宋体" w:cs="宋体" w:eastAsia="宋体" w:hint="default"/>
          <w:spacing w:val="19"/>
        </w:rPr>
        <w:t>济</w:t>
      </w:r>
      <w:r>
        <w:rPr>
          <w:rFonts w:ascii="宋体" w:hAnsi="宋体" w:cs="宋体" w:eastAsia="宋体" w:hint="default"/>
          <w:spacing w:val="19"/>
        </w:rPr>
        <w:t>技</w:t>
      </w:r>
      <w:r>
        <w:rPr>
          <w:rFonts w:ascii="宋体" w:hAnsi="宋体" w:cs="宋体" w:eastAsia="宋体" w:hint="default"/>
          <w:spacing w:val="19"/>
        </w:rPr>
        <w:t>术</w:t>
      </w:r>
      <w:r>
        <w:rPr>
          <w:rFonts w:ascii="宋体" w:hAnsi="宋体" w:cs="宋体" w:eastAsia="宋体" w:hint="default"/>
          <w:spacing w:val="19"/>
        </w:rPr>
        <w:t>开发</w:t>
      </w:r>
      <w:r>
        <w:rPr>
          <w:spacing w:val="19"/>
        </w:rPr>
        <w:t>区</w:t>
      </w:r>
      <w:r>
        <w:rPr>
          <w:rFonts w:ascii="宋体" w:hAnsi="宋体" w:cs="宋体" w:eastAsia="宋体" w:hint="default"/>
          <w:spacing w:val="19"/>
        </w:rPr>
        <w:t>资</w:t>
      </w:r>
      <w:r>
        <w:rPr>
          <w:rFonts w:ascii="宋体" w:hAnsi="宋体" w:cs="宋体" w:eastAsia="宋体" w:hint="default"/>
          <w:spacing w:val="19"/>
        </w:rPr>
        <w:t>产</w:t>
      </w:r>
      <w:r>
        <w:rPr>
          <w:rFonts w:ascii="宋体" w:hAnsi="宋体" w:cs="宋体" w:eastAsia="宋体" w:hint="default"/>
          <w:spacing w:val="19"/>
        </w:rPr>
        <w:t>经营</w:t>
      </w:r>
      <w:r>
        <w:rPr>
          <w:spacing w:val="19"/>
        </w:rPr>
        <w:t>有限公司</w:t>
      </w:r>
      <w:r>
        <w:rPr>
          <w:rFonts w:ascii="宋体" w:hAnsi="宋体" w:cs="宋体" w:eastAsia="宋体" w:hint="default"/>
          <w:spacing w:val="19"/>
        </w:rPr>
        <w:t>和</w:t>
      </w:r>
      <w:r>
        <w:rPr>
          <w:rFonts w:ascii="宋体" w:hAnsi="宋体" w:cs="宋体" w:eastAsia="宋体" w:hint="default"/>
          <w:spacing w:val="30"/>
        </w:rPr>
        <w:t> </w:t>
      </w:r>
      <w:r>
        <w:rPr>
          <w:rFonts w:ascii="宋体" w:hAnsi="宋体" w:cs="宋体" w:eastAsia="宋体" w:hint="default"/>
        </w:rPr>
        <w:t>InfoVision</w:t>
      </w:r>
      <w:r>
        <w:rPr>
          <w:rFonts w:ascii="宋体" w:hAnsi="宋体" w:cs="宋体" w:eastAsia="宋体" w:hint="default"/>
          <w:spacing w:val="-109"/>
        </w:rPr>
        <w:t> </w:t>
      </w:r>
      <w:r>
        <w:rPr>
          <w:rFonts w:ascii="宋体" w:hAnsi="宋体" w:cs="宋体" w:eastAsia="宋体" w:hint="default"/>
        </w:rPr>
        <w:t>Optoelectronics Holdings Limited 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昆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腾</w:t>
      </w:r>
      <w:r>
        <w:rPr/>
        <w:t>光电有限公司</w:t>
      </w:r>
      <w:r>
        <w:rPr>
          <w:spacing w:val="-30"/>
        </w:rPr>
        <w:t> </w:t>
      </w:r>
      <w:r>
        <w:rPr>
          <w:rFonts w:ascii="Times New Roman" w:hAnsi="Times New Roman" w:cs="Times New Roman" w:eastAsia="Times New Roman" w:hint="default"/>
        </w:rPr>
        <w:t>100%</w:t>
      </w:r>
      <w:r>
        <w:rPr/>
        <w:t>股</w:t>
      </w:r>
      <w:r>
        <w:rPr>
          <w:rFonts w:ascii="宋体" w:hAnsi="宋体" w:cs="宋体" w:eastAsia="宋体" w:hint="default"/>
        </w:rPr>
        <w:t>权，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前该</w:t>
      </w:r>
      <w:r>
        <w:rPr>
          <w:rFonts w:ascii="宋体" w:hAnsi="宋体" w:cs="宋体" w:eastAsia="宋体" w:hint="default"/>
        </w:rPr>
        <w:t>项 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尚待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核。本</w:t>
      </w:r>
      <w:r>
        <w:rPr>
          <w:rFonts w:ascii="宋体" w:hAnsi="宋体" w:cs="宋体" w:eastAsia="宋体" w:hint="default"/>
        </w:rPr>
        <w:t>次交易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后，</w:t>
      </w:r>
      <w:r>
        <w:rPr/>
        <w:t>公司的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成为</w:t>
      </w:r>
      <w:r>
        <w:rPr/>
        <w:t>公司的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薄</w:t>
      </w:r>
      <w:r>
        <w:rPr>
          <w:rFonts w:ascii="宋体" w:hAnsi="宋体" w:cs="宋体" w:eastAsia="宋体" w:hint="default"/>
        </w:rPr>
        <w:t>膜晶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液晶显示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板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生产和销售。</w:t>
      </w:r>
      <w:r>
        <w:rPr/>
        <w:t>公司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本实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大大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净资</w:t>
      </w:r>
      <w:r>
        <w:rPr>
          <w:rFonts w:ascii="宋体" w:hAnsi="宋体" w:cs="宋体" w:eastAsia="宋体" w:hint="default"/>
        </w:rPr>
        <w:t>产规</w:t>
      </w:r>
      <w:r>
        <w:rPr>
          <w:rFonts w:ascii="宋体" w:hAnsi="宋体" w:cs="宋体" w:eastAsia="宋体" w:hint="default"/>
        </w:rPr>
        <w:t>模显著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基本面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比本</w:t>
      </w:r>
      <w:r>
        <w:rPr>
          <w:rFonts w:ascii="宋体" w:hAnsi="宋体" w:cs="宋体" w:eastAsia="宋体" w:hint="default"/>
        </w:rPr>
        <w:t>次交易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大变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化。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帮</w:t>
      </w:r>
      <w:r>
        <w:rPr>
          <w:rFonts w:ascii="宋体" w:hAnsi="宋体" w:cs="宋体" w:eastAsia="宋体" w:hint="default"/>
        </w:rPr>
        <w:t>助</w:t>
      </w:r>
      <w:r>
        <w:rPr/>
        <w:t>公司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除目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/>
        <w:t>的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摆脱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right="11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针对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在新</w:t>
      </w:r>
      <w:r>
        <w:rPr/>
        <w:t>的一年</w:t>
      </w:r>
      <w:r>
        <w:rPr>
          <w:rFonts w:ascii="宋体" w:hAnsi="宋体" w:cs="宋体" w:eastAsia="宋体" w:hint="default"/>
        </w:rPr>
        <w:t>里</w:t>
      </w:r>
      <w:r>
        <w:rPr>
          <w:rFonts w:ascii="宋体" w:hAnsi="宋体" w:cs="宋体" w:eastAsia="宋体" w:hint="default"/>
        </w:rPr>
        <w:t>，</w:t>
      </w:r>
      <w:r>
        <w:rPr/>
        <w:t>公司一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配</w:t>
      </w:r>
      <w:r>
        <w:rPr/>
        <w:t>合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 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针对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经营计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予以</w:t>
      </w:r>
      <w:r>
        <w:rPr>
          <w:spacing w:val="-2"/>
        </w:rPr>
        <w:t>披露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另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展贸</w:t>
      </w:r>
      <w:r>
        <w:rPr>
          <w:rFonts w:ascii="宋体" w:hAnsi="宋体" w:cs="宋体" w:eastAsia="宋体" w:hint="default"/>
          <w:spacing w:val="-2"/>
        </w:rPr>
        <w:t>易业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完善</w:t>
      </w:r>
      <w:r>
        <w:rPr/>
        <w:t>公司</w:t>
      </w:r>
      <w:r>
        <w:rPr>
          <w:spacing w:val="-81"/>
        </w:rPr>
        <w:t> </w:t>
      </w:r>
      <w:r>
        <w:rPr/>
        <w:t>的法人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完善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全现</w:t>
      </w:r>
      <w:r>
        <w:rPr/>
        <w:t>代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金需求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5" w:lineRule="auto" w:before="129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/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在</w:t>
      </w:r>
      <w:r>
        <w:rPr/>
        <w:t>报中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核，</w:t>
      </w:r>
      <w:r>
        <w:rPr/>
        <w:t>公司 </w:t>
      </w:r>
      <w:r>
        <w:rPr>
          <w:rFonts w:ascii="宋体" w:hAnsi="宋体" w:cs="宋体" w:eastAsia="宋体" w:hint="default"/>
        </w:rPr>
        <w:t>日常经营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人深圳市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有限公司的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持和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footerReference w:type="default" r:id="rId15"/>
          <w:pgSz w:w="11900" w:h="16840"/>
          <w:pgMar w:footer="840" w:header="876" w:top="1100" w:bottom="1020" w:left="1100" w:right="1000"/>
          <w:pgNumType w:start="8"/>
        </w:sectPr>
      </w:pPr>
    </w:p>
    <w:p>
      <w:pPr>
        <w:pStyle w:val="BodyText"/>
        <w:spacing w:line="240" w:lineRule="auto" w:before="91"/>
        <w:ind w:left="147" w:right="0"/>
        <w:jc w:val="left"/>
        <w:rPr>
          <w:rFonts w:ascii="宋体" w:hAnsi="宋体" w:cs="宋体" w:eastAsia="宋体" w:hint="default"/>
        </w:rPr>
      </w:pPr>
      <w:r>
        <w:rPr/>
        <w:t>有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72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或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之前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4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资项目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84" w:lineRule="exact" w:before="0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88" w:lineRule="exact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（四）董事会对会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“非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237" w:firstLine="480"/>
        <w:jc w:val="both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本</w:t>
      </w:r>
      <w:r>
        <w:rPr/>
        <w:t>公司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3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段</w:t>
      </w:r>
      <w:r>
        <w:rPr/>
        <w:t>的 </w:t>
      </w:r>
      <w:r>
        <w:rPr>
          <w:rFonts w:ascii="宋体" w:hAnsi="宋体" w:cs="宋体" w:eastAsia="宋体" w:hint="default"/>
          <w:spacing w:val="-5"/>
        </w:rPr>
        <w:t>无保</w:t>
      </w:r>
      <w:r>
        <w:rPr>
          <w:rFonts w:ascii="宋体" w:hAnsi="宋体" w:cs="宋体" w:eastAsia="宋体" w:hint="default"/>
          <w:spacing w:val="-5"/>
        </w:rPr>
        <w:t>留</w:t>
      </w:r>
      <w:r>
        <w:rPr>
          <w:rFonts w:ascii="宋体" w:hAnsi="宋体" w:cs="宋体" w:eastAsia="宋体" w:hint="default"/>
          <w:spacing w:val="-5"/>
        </w:rPr>
        <w:t>意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计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。涉及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如下</w:t>
      </w:r>
      <w:r>
        <w:rPr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我们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醒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务报表</w:t>
      </w:r>
      <w:r>
        <w:rPr>
          <w:rFonts w:ascii="宋体" w:hAnsi="宋体" w:cs="宋体" w:eastAsia="宋体" w:hint="default"/>
          <w:spacing w:val="-5"/>
        </w:rPr>
        <w:t>使用</w:t>
      </w:r>
      <w:r>
        <w:rPr>
          <w:rFonts w:ascii="宋体" w:hAnsi="宋体" w:cs="宋体" w:eastAsia="宋体" w:hint="default"/>
          <w:spacing w:val="-5"/>
        </w:rPr>
        <w:t>者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spacing w:val="-5"/>
        </w:rPr>
        <w:t>注</w:t>
      </w:r>
      <w:r>
        <w:rPr>
          <w:rFonts w:ascii="宋体" w:hAnsi="宋体" w:cs="宋体" w:eastAsia="宋体" w:hint="default"/>
          <w:spacing w:val="-5"/>
        </w:rPr>
        <w:t>，如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务报表</w:t>
      </w:r>
      <w:r>
        <w:rPr>
          <w:rFonts w:ascii="宋体" w:hAnsi="宋体" w:cs="宋体" w:eastAsia="宋体" w:hint="default"/>
          <w:spacing w:val="-5"/>
        </w:rPr>
        <w:t>附</w:t>
      </w:r>
      <w:r>
        <w:rPr>
          <w:spacing w:val="-5"/>
        </w:rPr>
        <w:t>注</w:t>
      </w:r>
      <w:r>
        <w:rPr>
          <w:spacing w:val="-108"/>
        </w:rPr>
        <w:t> </w:t>
      </w:r>
      <w:r>
        <w:rPr>
          <w:rFonts w:ascii="宋体" w:hAnsi="宋体" w:cs="宋体" w:eastAsia="宋体" w:hint="default"/>
        </w:rPr>
        <w:t>六、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十</w:t>
      </w:r>
      <w:r>
        <w:rPr/>
        <w:t>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</w:rPr>
        <w:t>负</w:t>
      </w:r>
    </w:p>
    <w:p>
      <w:pPr>
        <w:pStyle w:val="BodyText"/>
        <w:spacing w:line="357" w:lineRule="auto" w:before="34"/>
        <w:ind w:right="2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12,556.92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27,265.56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期日归 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本</w:t>
      </w:r>
      <w:r>
        <w:rPr/>
        <w:t>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。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披露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10"/>
        </w:rPr>
        <w:t>影响</w:t>
      </w:r>
      <w:r>
        <w:rPr>
          <w:rFonts w:ascii="宋体" w:hAnsi="宋体" w:cs="宋体" w:eastAsia="宋体" w:hint="default"/>
          <w:spacing w:val="-10"/>
        </w:rPr>
        <w:t>已</w:t>
      </w:r>
      <w:r>
        <w:rPr>
          <w:rFonts w:ascii="宋体" w:hAnsi="宋体" w:cs="宋体" w:eastAsia="宋体" w:hint="default"/>
          <w:spacing w:val="-10"/>
        </w:rPr>
        <w:t>发</w:t>
      </w:r>
      <w:r>
        <w:rPr>
          <w:spacing w:val="-10"/>
        </w:rPr>
        <w:t>表的</w:t>
      </w:r>
      <w:r>
        <w:rPr>
          <w:rFonts w:ascii="宋体" w:hAnsi="宋体" w:cs="宋体" w:eastAsia="宋体" w:hint="default"/>
          <w:spacing w:val="-10"/>
        </w:rPr>
        <w:t>审</w:t>
      </w:r>
      <w:r>
        <w:rPr>
          <w:rFonts w:ascii="宋体" w:hAnsi="宋体" w:cs="宋体" w:eastAsia="宋体" w:hint="default"/>
          <w:spacing w:val="-10"/>
        </w:rPr>
        <w:t>计</w:t>
      </w:r>
      <w:r>
        <w:rPr>
          <w:rFonts w:ascii="宋体" w:hAnsi="宋体" w:cs="宋体" w:eastAsia="宋体" w:hint="default"/>
          <w:spacing w:val="-10"/>
        </w:rPr>
        <w:t>意</w:t>
      </w:r>
      <w:r>
        <w:rPr>
          <w:rFonts w:ascii="宋体" w:hAnsi="宋体" w:cs="宋体" w:eastAsia="宋体" w:hint="default"/>
          <w:spacing w:val="-10"/>
        </w:rPr>
        <w:t>见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  <w:spacing w:val="-10"/>
        </w:rPr>
        <w:t>”</w:t>
      </w:r>
      <w:r>
        <w:rPr>
          <w:rFonts w:ascii="宋体" w:hAnsi="宋体" w:cs="宋体" w:eastAsia="宋体" w:hint="default"/>
          <w:spacing w:val="-10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，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12" w:firstLine="480"/>
        <w:jc w:val="left"/>
      </w:pP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停顿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款等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沉</w:t>
      </w:r>
      <w:r>
        <w:rPr>
          <w:rFonts w:ascii="宋体" w:hAnsi="宋体" w:cs="宋体" w:eastAsia="宋体" w:hint="default"/>
        </w:rPr>
        <w:t>重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，</w:t>
      </w:r>
      <w:r>
        <w:rPr/>
        <w:t>公司 </w:t>
      </w:r>
      <w:r>
        <w:rPr>
          <w:rFonts w:ascii="宋体" w:hAnsi="宋体" w:cs="宋体" w:eastAsia="宋体" w:hint="default"/>
          <w:spacing w:val="-5"/>
        </w:rPr>
        <w:t>无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依</w:t>
      </w:r>
      <w:r>
        <w:rPr>
          <w:rFonts w:ascii="宋体" w:hAnsi="宋体" w:cs="宋体" w:eastAsia="宋体" w:hint="default"/>
          <w:spacing w:val="-5"/>
        </w:rPr>
        <w:t>靠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身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恢复</w:t>
      </w:r>
      <w:r>
        <w:rPr>
          <w:rFonts w:ascii="宋体" w:hAnsi="宋体" w:cs="宋体" w:eastAsia="宋体" w:hint="default"/>
          <w:spacing w:val="-5"/>
        </w:rPr>
        <w:t>经营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,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积</w:t>
      </w:r>
      <w:r>
        <w:rPr>
          <w:rFonts w:ascii="宋体" w:hAnsi="宋体" w:cs="宋体" w:eastAsia="宋体" w:hint="default"/>
          <w:spacing w:val="-5"/>
        </w:rPr>
        <w:t>极推</w:t>
      </w:r>
      <w:r>
        <w:rPr>
          <w:rFonts w:ascii="宋体" w:hAnsi="宋体" w:cs="宋体" w:eastAsia="宋体" w:hint="default"/>
          <w:spacing w:val="-5"/>
        </w:rPr>
        <w:t>动了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产重</w:t>
      </w:r>
      <w:r>
        <w:rPr>
          <w:rFonts w:ascii="宋体" w:hAnsi="宋体" w:cs="宋体" w:eastAsia="宋体" w:hint="default"/>
          <w:spacing w:val="-5"/>
        </w:rPr>
        <w:t>组</w:t>
      </w:r>
      <w:r>
        <w:rPr>
          <w:rFonts w:ascii="宋体" w:hAnsi="宋体" w:cs="宋体" w:eastAsia="宋体" w:hint="default"/>
          <w:spacing w:val="-5"/>
        </w:rPr>
        <w:t>和债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组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面，</w:t>
      </w:r>
      <w:r>
        <w:rPr>
          <w:rFonts w:ascii="宋体" w:hAnsi="宋体" w:cs="宋体" w:eastAsia="宋体" w:hint="default"/>
          <w:spacing w:val="-107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/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 </w:t>
      </w:r>
      <w:r>
        <w:rPr>
          <w:rFonts w:ascii="宋体" w:hAnsi="宋体" w:cs="宋体" w:eastAsia="宋体" w:hint="default"/>
        </w:rPr>
        <w:t>TFT-LCD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液晶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制 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入本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市公司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况和增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盈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上</w:t>
      </w:r>
      <w:r>
        <w:rPr/>
        <w:t>市公司的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次资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国资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和商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准，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在</w:t>
      </w:r>
      <w:r>
        <w:rPr/>
        <w:t>报中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7"/>
        </w:rPr>
        <w:t>审</w:t>
      </w:r>
      <w:r>
        <w:rPr>
          <w:rFonts w:ascii="宋体" w:hAnsi="宋体" w:cs="宋体" w:eastAsia="宋体" w:hint="default"/>
          <w:spacing w:val="7"/>
        </w:rPr>
        <w:t>批</w:t>
      </w:r>
      <w:r>
        <w:rPr>
          <w:rFonts w:ascii="宋体" w:hAnsi="宋体" w:cs="宋体" w:eastAsia="宋体" w:hint="default"/>
          <w:spacing w:val="7"/>
        </w:rPr>
        <w:t>。</w:t>
      </w:r>
      <w:r>
        <w:rPr>
          <w:rFonts w:ascii="宋体" w:hAnsi="宋体" w:cs="宋体" w:eastAsia="宋体" w:hint="default"/>
          <w:spacing w:val="7"/>
        </w:rPr>
        <w:t>另</w:t>
      </w:r>
      <w:r>
        <w:rPr>
          <w:rFonts w:ascii="宋体" w:hAnsi="宋体" w:cs="宋体" w:eastAsia="宋体" w:hint="default"/>
          <w:spacing w:val="7"/>
        </w:rPr>
        <w:t>外</w:t>
      </w:r>
      <w:r>
        <w:rPr>
          <w:spacing w:val="7"/>
        </w:rPr>
        <w:t>一</w:t>
      </w:r>
      <w:r>
        <w:rPr>
          <w:rFonts w:ascii="宋体" w:hAnsi="宋体" w:cs="宋体" w:eastAsia="宋体" w:hint="default"/>
          <w:spacing w:val="7"/>
        </w:rPr>
        <w:t>方</w:t>
      </w:r>
      <w:r>
        <w:rPr>
          <w:rFonts w:ascii="宋体" w:hAnsi="宋体" w:cs="宋体" w:eastAsia="宋体" w:hint="default"/>
          <w:spacing w:val="7"/>
        </w:rPr>
        <w:t>面，</w:t>
      </w:r>
      <w:r>
        <w:rPr>
          <w:spacing w:val="7"/>
        </w:rPr>
        <w:t>公司</w:t>
      </w:r>
      <w:r>
        <w:rPr>
          <w:rFonts w:ascii="宋体" w:hAnsi="宋体" w:cs="宋体" w:eastAsia="宋体" w:hint="default"/>
          <w:spacing w:val="7"/>
        </w:rPr>
        <w:t>已</w:t>
      </w:r>
      <w:r>
        <w:rPr>
          <w:spacing w:val="7"/>
        </w:rPr>
        <w:t>与中</w:t>
      </w:r>
      <w:r>
        <w:rPr>
          <w:rFonts w:ascii="宋体" w:hAnsi="宋体" w:cs="宋体" w:eastAsia="宋体" w:hint="default"/>
          <w:spacing w:val="7"/>
        </w:rPr>
        <w:t>国</w:t>
      </w:r>
      <w:r>
        <w:rPr>
          <w:spacing w:val="7"/>
        </w:rPr>
        <w:t>信</w:t>
      </w:r>
      <w:r>
        <w:rPr>
          <w:rFonts w:ascii="宋体" w:hAnsi="宋体" w:cs="宋体" w:eastAsia="宋体" w:hint="default"/>
          <w:spacing w:val="7"/>
        </w:rPr>
        <w:t>达</w:t>
      </w:r>
      <w:r>
        <w:rPr>
          <w:rFonts w:ascii="宋体" w:hAnsi="宋体" w:cs="宋体" w:eastAsia="宋体" w:hint="default"/>
          <w:spacing w:val="7"/>
        </w:rPr>
        <w:t>资</w:t>
      </w:r>
      <w:r>
        <w:rPr>
          <w:rFonts w:ascii="宋体" w:hAnsi="宋体" w:cs="宋体" w:eastAsia="宋体" w:hint="default"/>
          <w:spacing w:val="7"/>
        </w:rPr>
        <w:t>产管理</w:t>
      </w:r>
      <w:r>
        <w:rPr>
          <w:spacing w:val="7"/>
        </w:rPr>
        <w:t>公司深圳办事</w:t>
      </w:r>
      <w:r>
        <w:rPr>
          <w:rFonts w:ascii="宋体" w:hAnsi="宋体" w:cs="宋体" w:eastAsia="宋体" w:hint="default"/>
          <w:spacing w:val="7"/>
        </w:rPr>
        <w:t>处</w:t>
      </w:r>
      <w:r>
        <w:rPr>
          <w:rFonts w:ascii="宋体" w:hAnsi="宋体" w:cs="宋体" w:eastAsia="宋体" w:hint="default"/>
          <w:spacing w:val="7"/>
        </w:rPr>
        <w:t>就</w:t>
      </w:r>
      <w:r>
        <w:rPr>
          <w:rFonts w:ascii="宋体" w:hAnsi="宋体" w:cs="宋体" w:eastAsia="宋体" w:hint="default"/>
          <w:spacing w:val="7"/>
        </w:rPr>
        <w:t>本</w:t>
      </w:r>
      <w:r>
        <w:rPr>
          <w:spacing w:val="7"/>
        </w:rPr>
        <w:t>公司</w:t>
      </w:r>
      <w:r>
        <w:rPr>
          <w:rFonts w:ascii="宋体" w:hAnsi="宋体" w:cs="宋体" w:eastAsia="宋体" w:hint="default"/>
          <w:spacing w:val="7"/>
        </w:rPr>
        <w:t>总</w:t>
      </w:r>
      <w:r>
        <w:rPr>
          <w:rFonts w:ascii="宋体" w:hAnsi="宋体" w:cs="宋体" w:eastAsia="宋体" w:hint="default"/>
          <w:spacing w:val="7"/>
        </w:rPr>
        <w:t>债</w:t>
      </w:r>
      <w:r>
        <w:rPr>
          <w:spacing w:val="7"/>
        </w:rPr>
        <w:t>务人</w:t>
      </w:r>
      <w:r>
        <w:rPr>
          <w:rFonts w:ascii="宋体" w:hAnsi="宋体" w:cs="宋体" w:eastAsia="宋体" w:hint="default"/>
          <w:spacing w:val="7"/>
        </w:rPr>
        <w:t>民币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</w:rPr>
        <w:t>19,441,088.35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后本</w:t>
      </w:r>
      <w:r>
        <w:rPr/>
        <w:t>公司的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</w:rPr>
        <w:t>1,260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报告</w:t>
      </w:r>
    </w:p>
    <w:p>
      <w:pPr>
        <w:pStyle w:val="BodyText"/>
        <w:spacing w:line="357" w:lineRule="auto" w:before="34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内实现重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收益 </w:t>
      </w:r>
      <w:r>
        <w:rPr>
          <w:rFonts w:ascii="宋体" w:hAnsi="宋体" w:cs="宋体" w:eastAsia="宋体" w:hint="default"/>
        </w:rPr>
        <w:t>350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/>
        <w:t>公司的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已取得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/>
        <w:t>公 司的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利于</w:t>
      </w:r>
      <w:r>
        <w:rPr/>
        <w:t>公司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董事会</w:t>
      </w:r>
      <w:r>
        <w:rPr>
          <w:rFonts w:ascii="宋体" w:hAnsi="宋体" w:cs="宋体" w:eastAsia="宋体" w:hint="default"/>
        </w:rPr>
        <w:t>和管理</w:t>
      </w:r>
      <w:r>
        <w:rPr>
          <w:rFonts w:ascii="宋体" w:hAnsi="宋体" w:cs="宋体" w:eastAsia="宋体" w:hint="default"/>
        </w:rPr>
        <w:t>层</w:t>
      </w:r>
      <w:r>
        <w:rPr/>
        <w:t>的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下，</w:t>
      </w:r>
      <w:r>
        <w:rPr/>
        <w:t>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寻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困难</w:t>
      </w:r>
      <w:r>
        <w:rPr/>
        <w:t>的</w:t>
      </w:r>
      <w:r>
        <w:rPr>
          <w:rFonts w:ascii="宋体" w:hAnsi="宋体" w:cs="宋体" w:eastAsia="宋体" w:hint="default"/>
        </w:rPr>
        <w:t>局面，积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内实现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2,061.6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159.56%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同</w:t>
      </w:r>
      <w:r>
        <w:rPr/>
        <w:t>时公司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管理，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全了内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地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针对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况，</w:t>
      </w:r>
      <w:r>
        <w:rPr/>
        <w:t>公司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稳固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700" w:right="0"/>
        <w:jc w:val="left"/>
      </w:pPr>
      <w:r>
        <w:rPr>
          <w:rFonts w:ascii="宋体" w:hAnsi="宋体" w:cs="宋体" w:eastAsia="宋体" w:hint="default"/>
        </w:rPr>
        <w:t>为改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/>
        <w:t>时公司</w:t>
      </w:r>
      <w:r>
        <w:rPr>
          <w:rFonts w:ascii="宋体" w:hAnsi="宋体" w:cs="宋体" w:eastAsia="宋体" w:hint="default"/>
        </w:rPr>
        <w:t>将充</w:t>
      </w:r>
      <w:r>
        <w:rPr>
          <w:rFonts w:ascii="宋体" w:hAnsi="宋体" w:cs="宋体" w:eastAsia="宋体" w:hint="default"/>
        </w:rPr>
        <w:t>实</w:t>
      </w:r>
      <w:r>
        <w:rPr/>
        <w:t>市场</w:t>
      </w:r>
      <w:r>
        <w:rPr>
          <w:rFonts w:ascii="宋体" w:hAnsi="宋体" w:cs="宋体" w:eastAsia="宋体" w:hint="default"/>
        </w:rPr>
        <w:t>销售</w:t>
      </w:r>
      <w:r>
        <w:rPr/>
        <w:t>人</w:t>
      </w:r>
    </w:p>
    <w:p>
      <w:pPr>
        <w:spacing w:after="0" w:line="240" w:lineRule="auto"/>
        <w:jc w:val="left"/>
        <w:sectPr>
          <w:pgSz w:w="11900" w:h="16840"/>
          <w:pgMar w:header="876" w:footer="840" w:top="1100" w:bottom="1020" w:left="1100" w:right="1000"/>
        </w:sectPr>
      </w:pPr>
    </w:p>
    <w:p>
      <w:pPr>
        <w:pStyle w:val="BodyText"/>
        <w:spacing w:line="240" w:lineRule="auto" w:before="91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售后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公司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稳</w:t>
      </w:r>
      <w:r>
        <w:rPr/>
        <w:t>定的</w:t>
      </w:r>
      <w:r>
        <w:rPr>
          <w:rFonts w:ascii="宋体" w:hAnsi="宋体" w:cs="宋体" w:eastAsia="宋体" w:hint="default"/>
        </w:rPr>
        <w:t>收益。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0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债权债</w:t>
      </w:r>
      <w:r>
        <w:rPr/>
        <w:t>务</w:t>
      </w:r>
      <w:r>
        <w:rPr>
          <w:rFonts w:ascii="宋体" w:hAnsi="宋体" w:cs="宋体" w:eastAsia="宋体" w:hint="default"/>
        </w:rPr>
        <w:t>关</w:t>
      </w:r>
      <w:r>
        <w:rPr/>
        <w:t>系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/>
        <w:t>的</w:t>
      </w:r>
      <w:r>
        <w:rPr>
          <w:rFonts w:ascii="宋体" w:hAnsi="宋体" w:cs="宋体" w:eastAsia="宋体" w:hint="default"/>
        </w:rPr>
        <w:t>经营环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47" w:right="237" w:firstLine="54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友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商，债权</w:t>
      </w:r>
      <w:r>
        <w:rPr/>
        <w:t>人中</w:t>
      </w:r>
      <w:r>
        <w:rPr>
          <w:rFonts w:ascii="宋体" w:hAnsi="宋体" w:cs="宋体" w:eastAsia="宋体" w:hint="default"/>
        </w:rPr>
        <w:t>国</w:t>
      </w:r>
      <w:r>
        <w:rPr/>
        <w:t>信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产管理</w:t>
      </w:r>
      <w:r>
        <w:rPr/>
        <w:t>公司深圳办事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就</w:t>
      </w:r>
      <w:r>
        <w:rPr/>
        <w:t>公司 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债</w:t>
      </w:r>
      <w:r>
        <w:rPr/>
        <w:t>务人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</w:rPr>
        <w:t>1944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施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组</w:t>
      </w:r>
      <w:r>
        <w:rPr>
          <w:rFonts w:ascii="宋体" w:hAnsi="宋体" w:cs="宋体" w:eastAsia="宋体" w:hint="default"/>
          <w:spacing w:val="-5"/>
        </w:rPr>
        <w:t>，重</w:t>
      </w:r>
      <w:r>
        <w:rPr>
          <w:rFonts w:ascii="宋体" w:hAnsi="宋体" w:cs="宋体" w:eastAsia="宋体" w:hint="default"/>
          <w:spacing w:val="-5"/>
        </w:rPr>
        <w:t>组</w:t>
      </w:r>
      <w:r>
        <w:rPr>
          <w:rFonts w:ascii="宋体" w:hAnsi="宋体" w:cs="宋体" w:eastAsia="宋体" w:hint="default"/>
          <w:spacing w:val="-5"/>
        </w:rPr>
        <w:t>后</w:t>
      </w:r>
      <w:r>
        <w:rPr>
          <w:spacing w:val="-5"/>
        </w:rPr>
        <w:t>公司的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偿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宋体" w:hAnsi="宋体" w:cs="宋体" w:eastAsia="宋体" w:hint="default"/>
          <w:spacing w:val="-5"/>
        </w:rPr>
        <w:t>金额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民币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</w:rPr>
        <w:t>1,260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  <w:spacing w:val="-18"/>
        </w:rPr>
        <w:t>万</w:t>
      </w:r>
      <w:r>
        <w:rPr>
          <w:rFonts w:ascii="宋体" w:hAnsi="宋体" w:cs="宋体" w:eastAsia="宋体" w:hint="default"/>
          <w:spacing w:val="-18"/>
        </w:rPr>
        <w:t>元</w:t>
      </w:r>
      <w:r>
        <w:rPr>
          <w:rFonts w:ascii="宋体" w:hAnsi="宋体" w:cs="宋体" w:eastAsia="宋体" w:hint="default"/>
          <w:spacing w:val="-18"/>
        </w:rPr>
        <w:t>。</w:t>
      </w:r>
      <w:r>
        <w:rPr>
          <w:rFonts w:ascii="宋体" w:hAnsi="宋体" w:cs="宋体" w:eastAsia="宋体" w:hint="default"/>
          <w:spacing w:val="-18"/>
        </w:rPr>
        <w:t>2009</w:t>
      </w:r>
      <w:r>
        <w:rPr>
          <w:rFonts w:ascii="宋体" w:hAnsi="宋体" w:cs="宋体" w:eastAsia="宋体" w:hint="default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商，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条件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5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组、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况和增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 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恢复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3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特</w:t>
      </w:r>
      <w:r>
        <w:rPr/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昆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InfoVision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OptoelectronicsHoldings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Limited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发行</w:t>
      </w:r>
      <w:r>
        <w:rPr/>
        <w:t>股份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昆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腾</w:t>
      </w:r>
      <w:r>
        <w:rPr/>
        <w:t>光电有限公司</w:t>
      </w:r>
      <w:r>
        <w:rPr>
          <w:rFonts w:ascii="宋体" w:hAnsi="宋体" w:cs="宋体" w:eastAsia="宋体" w:hint="default"/>
        </w:rPr>
        <w:t>51%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49%</w:t>
      </w:r>
      <w:r>
        <w:rPr/>
        <w:t>的股</w:t>
      </w:r>
      <w:r>
        <w:rPr>
          <w:rFonts w:ascii="宋体" w:hAnsi="宋体" w:cs="宋体" w:eastAsia="宋体" w:hint="default"/>
        </w:rPr>
        <w:t>权，发行</w:t>
      </w:r>
      <w:r>
        <w:rPr/>
        <w:t>股份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价格</w:t>
      </w:r>
      <w:r>
        <w:rPr/>
        <w:t>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特</w:t>
      </w:r>
      <w:r>
        <w:rPr/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/>
        <w:t>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次交易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，本</w:t>
      </w:r>
      <w:r>
        <w:rPr/>
        <w:t>公司的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，盈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迅速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恢 </w:t>
      </w:r>
      <w:r>
        <w:rPr>
          <w:rFonts w:ascii="宋体" w:hAnsi="宋体" w:cs="宋体" w:eastAsia="宋体" w:hint="default"/>
          <w:spacing w:val="-5"/>
        </w:rPr>
        <w:t>复</w:t>
      </w:r>
      <w:r>
        <w:rPr>
          <w:rFonts w:ascii="宋体" w:hAnsi="宋体" w:cs="宋体" w:eastAsia="宋体" w:hint="default"/>
          <w:spacing w:val="-5"/>
        </w:rPr>
        <w:t>正</w:t>
      </w:r>
      <w:r>
        <w:rPr>
          <w:rFonts w:ascii="宋体" w:hAnsi="宋体" w:cs="宋体" w:eastAsia="宋体" w:hint="default"/>
          <w:spacing w:val="-5"/>
        </w:rPr>
        <w:t>常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经营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逐</w:t>
      </w:r>
      <w:r>
        <w:rPr>
          <w:rFonts w:ascii="宋体" w:hAnsi="宋体" w:cs="宋体" w:eastAsia="宋体" w:hint="default"/>
          <w:spacing w:val="-5"/>
        </w:rPr>
        <w:t>步</w:t>
      </w:r>
      <w:r>
        <w:rPr>
          <w:rFonts w:ascii="宋体" w:hAnsi="宋体" w:cs="宋体" w:eastAsia="宋体" w:hint="default"/>
          <w:spacing w:val="-5"/>
        </w:rPr>
        <w:t>培</w:t>
      </w:r>
      <w:r>
        <w:rPr>
          <w:rFonts w:ascii="宋体" w:hAnsi="宋体" w:cs="宋体" w:eastAsia="宋体" w:hint="default"/>
          <w:spacing w:val="-5"/>
        </w:rPr>
        <w:t>育自</w:t>
      </w:r>
      <w:r>
        <w:rPr>
          <w:rFonts w:ascii="宋体" w:hAnsi="宋体" w:cs="宋体" w:eastAsia="宋体" w:hint="default"/>
          <w:spacing w:val="-5"/>
        </w:rPr>
        <w:t>身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核</w:t>
      </w:r>
      <w:r>
        <w:rPr>
          <w:rFonts w:ascii="宋体" w:hAnsi="宋体" w:cs="宋体" w:eastAsia="宋体" w:hint="default"/>
          <w:spacing w:val="-5"/>
        </w:rPr>
        <w:t>心</w:t>
      </w:r>
      <w:r>
        <w:rPr>
          <w:rFonts w:ascii="宋体" w:hAnsi="宋体" w:cs="宋体" w:eastAsia="宋体" w:hint="default"/>
          <w:spacing w:val="-5"/>
        </w:rPr>
        <w:t>竞争</w:t>
      </w:r>
      <w:r>
        <w:rPr>
          <w:rFonts w:ascii="宋体" w:hAnsi="宋体" w:cs="宋体" w:eastAsia="宋体" w:hint="default"/>
          <w:spacing w:val="-5"/>
        </w:rPr>
        <w:t>优势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rFonts w:ascii="宋体" w:hAnsi="宋体" w:cs="宋体" w:eastAsia="宋体" w:hint="default"/>
          <w:spacing w:val="-5"/>
        </w:rPr>
        <w:t>创</w:t>
      </w:r>
      <w:r>
        <w:rPr>
          <w:rFonts w:ascii="宋体" w:hAnsi="宋体" w:cs="宋体" w:eastAsia="宋体" w:hint="default"/>
          <w:spacing w:val="-5"/>
        </w:rPr>
        <w:t>造</w:t>
      </w:r>
      <w:r>
        <w:rPr>
          <w:rFonts w:ascii="宋体" w:hAnsi="宋体" w:cs="宋体" w:eastAsia="宋体" w:hint="default"/>
          <w:spacing w:val="-5"/>
        </w:rPr>
        <w:t>良</w:t>
      </w:r>
      <w:r>
        <w:rPr>
          <w:rFonts w:ascii="宋体" w:hAnsi="宋体" w:cs="宋体" w:eastAsia="宋体" w:hint="default"/>
          <w:spacing w:val="-5"/>
        </w:rPr>
        <w:t>好</w:t>
      </w:r>
      <w:r>
        <w:rPr>
          <w:rFonts w:ascii="宋体" w:hAnsi="宋体" w:cs="宋体" w:eastAsia="宋体" w:hint="default"/>
          <w:spacing w:val="-5"/>
        </w:rPr>
        <w:t>条件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要求，结</w:t>
      </w:r>
      <w:r>
        <w:rPr/>
        <w:t>合公司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断完善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管理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为</w:t>
      </w:r>
      <w:r>
        <w:rPr/>
        <w:t>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奠</w:t>
      </w:r>
      <w:r>
        <w:rPr/>
        <w:t>定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实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Heading4"/>
        <w:spacing w:line="367" w:lineRule="exact"/>
        <w:ind w:left="7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( 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Arial" w:hAnsi="Arial" w:cs="Arial" w:eastAsia="Arial" w:hint="default"/>
        </w:rPr>
        <w:t>)</w:t>
      </w:r>
      <w:r>
        <w:rPr>
          <w:rFonts w:ascii="Arial" w:hAnsi="Arial" w:cs="Arial" w:eastAsia="Arial" w:hint="default"/>
          <w:spacing w:val="65"/>
        </w:rPr>
        <w:t> </w:t>
      </w:r>
      <w:r>
        <w:rPr/>
        <w:t>董事会日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>
          <w:rFonts w:ascii="Microsoft JhengHei" w:hAnsi="Microsoft JhengHei" w:cs="Microsoft JhengHei" w:eastAsia="Microsoft JhengHei" w:hint="default"/>
        </w:rPr>
        <w:t>工作情况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董事会的会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开了九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十八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221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 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221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 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221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 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footerReference w:type="default" r:id="rId16"/>
          <w:pgSz w:w="11900" w:h="16840"/>
          <w:pgMar w:footer="840" w:header="876" w:top="1100" w:bottom="1020" w:left="1100" w:right="1000"/>
        </w:sectPr>
      </w:pPr>
    </w:p>
    <w:p>
      <w:pPr>
        <w:pStyle w:val="BodyText"/>
        <w:spacing w:line="355" w:lineRule="auto" w:before="91"/>
        <w:ind w:right="23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 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23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 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246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7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六次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开，本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</w:rPr>
        <w:t> 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8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</w:t>
      </w:r>
      <w:r>
        <w:rPr/>
        <w:t>《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</w:p>
    <w:p>
      <w:pPr>
        <w:pStyle w:val="BodyText"/>
        <w:spacing w:line="240" w:lineRule="auto"/>
        <w:ind w:right="0"/>
        <w:jc w:val="left"/>
      </w:pPr>
      <w:r>
        <w:rPr/>
        <w:t>年度报告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，</w:t>
      </w:r>
      <w:r>
        <w:rPr/>
        <w:t>《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全</w:t>
      </w:r>
      <w:r>
        <w:rPr/>
        <w:t>文》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9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628" w:right="50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246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内，根</w:t>
      </w:r>
      <w:r>
        <w:rPr>
          <w:rFonts w:ascii="宋体" w:hAnsi="宋体" w:cs="宋体" w:eastAsia="宋体" w:hint="default"/>
        </w:rPr>
        <w:t>据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赋</w:t>
      </w:r>
      <w:r>
        <w:rPr>
          <w:rFonts w:ascii="宋体" w:hAnsi="宋体" w:cs="宋体" w:eastAsia="宋体" w:hint="default"/>
        </w:rPr>
        <w:t>予和权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义 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/>
        <w:t>《公司法》</w:t>
      </w:r>
      <w:r>
        <w:rPr>
          <w:rFonts w:ascii="宋体" w:hAnsi="宋体" w:cs="宋体" w:eastAsia="宋体" w:hint="default"/>
        </w:rPr>
        <w:t>、</w:t>
      </w:r>
      <w:r>
        <w:rPr/>
        <w:t>《证券法》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要求及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管理规</w:t>
      </w:r>
      <w:r>
        <w:rPr/>
        <w:t>定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1</w:t>
      </w:r>
      <w:r>
        <w:rPr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根</w:t>
      </w:r>
      <w:r>
        <w:rPr>
          <w:rFonts w:ascii="宋体" w:hAnsi="宋体" w:cs="宋体" w:eastAsia="宋体" w:hint="default"/>
          <w:spacing w:val="-7"/>
        </w:rPr>
        <w:t>据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8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了第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聘请</w:t>
      </w:r>
      <w:r>
        <w:rPr>
          <w:rFonts w:ascii="宋体" w:hAnsi="宋体" w:cs="宋体" w:eastAsia="宋体" w:hint="default"/>
        </w:rPr>
        <w:t>了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计机构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2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根</w:t>
      </w:r>
      <w:r>
        <w:rPr>
          <w:rFonts w:ascii="宋体" w:hAnsi="宋体" w:cs="宋体" w:eastAsia="宋体" w:hint="default"/>
          <w:spacing w:val="-5"/>
        </w:rPr>
        <w:t>据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分配，</w:t>
      </w:r>
      <w:r>
        <w:rPr>
          <w:rFonts w:ascii="宋体" w:hAnsi="宋体" w:cs="宋体" w:eastAsia="宋体" w:hint="default"/>
        </w:rPr>
        <w:t>也不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股</w:t>
      </w:r>
      <w:r>
        <w:rPr>
          <w:rFonts w:ascii="宋体" w:hAnsi="宋体" w:cs="宋体" w:eastAsia="宋体" w:hint="default"/>
        </w:rPr>
        <w:t>本；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43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网</w:t>
      </w:r>
      <w:r>
        <w:rPr>
          <w:rFonts w:ascii="宋体" w:hAnsi="宋体" w:cs="宋体" w:eastAsia="宋体" w:hint="default"/>
        </w:rPr>
        <w:t>络 </w:t>
      </w:r>
      <w:r>
        <w:rPr/>
        <w:t>与</w:t>
      </w:r>
      <w:r>
        <w:rPr>
          <w:rFonts w:ascii="宋体" w:hAnsi="宋体" w:cs="宋体" w:eastAsia="宋体" w:hint="default"/>
        </w:rPr>
        <w:t>现</w:t>
      </w:r>
      <w:r>
        <w:rPr/>
        <w:t>场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结</w:t>
      </w:r>
      <w:r>
        <w:rPr/>
        <w:t>合的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纳</w:t>
      </w:r>
      <w:r>
        <w:rPr/>
        <w:t>广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</w:t>
      </w:r>
      <w:r>
        <w:rPr/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，</w:t>
      </w:r>
      <w:r>
        <w:rPr/>
        <w:t>选</w:t>
      </w:r>
      <w:r>
        <w:rPr>
          <w:spacing w:val="-85"/>
        </w:rPr>
        <w:t> </w:t>
      </w:r>
      <w:r>
        <w:rPr>
          <w:rFonts w:ascii="宋体" w:hAnsi="宋体" w:cs="宋体" w:eastAsia="宋体" w:hint="default"/>
        </w:rPr>
        <w:t>举邱陶洁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43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票</w:t>
      </w:r>
      <w:r>
        <w:rPr/>
        <w:t>选</w:t>
      </w:r>
      <w:r>
        <w:rPr>
          <w:rFonts w:ascii="宋体" w:hAnsi="宋体" w:cs="宋体" w:eastAsia="宋体" w:hint="default"/>
        </w:rPr>
        <w:t>举方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/>
        <w:t>董 事会</w:t>
      </w:r>
      <w:r>
        <w:rPr>
          <w:rFonts w:ascii="宋体" w:hAnsi="宋体" w:cs="宋体" w:eastAsia="宋体" w:hint="default"/>
        </w:rPr>
        <w:t>、监</w:t>
      </w:r>
      <w:r>
        <w:rPr/>
        <w:t>事会</w:t>
      </w:r>
      <w:r>
        <w:rPr>
          <w:rFonts w:ascii="宋体" w:hAnsi="宋体" w:cs="宋体" w:eastAsia="宋体" w:hint="default"/>
        </w:rPr>
        <w:t>换届</w:t>
      </w:r>
      <w:r>
        <w:rPr/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，</w:t>
      </w:r>
      <w:r>
        <w:rPr/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产生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保</w:t>
      </w:r>
      <w:r>
        <w:rPr/>
        <w:t>证公司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spacing w:val="-85"/>
        </w:rPr>
        <w:t> </w:t>
      </w:r>
      <w:r>
        <w:rPr>
          <w:rFonts w:ascii="宋体" w:hAnsi="宋体" w:cs="宋体" w:eastAsia="宋体" w:hint="default"/>
        </w:rPr>
        <w:t>责、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、利</w:t>
      </w:r>
      <w:r>
        <w:rPr>
          <w:rFonts w:ascii="宋体" w:hAnsi="宋体" w:cs="宋体" w:eastAsia="宋体" w:hint="default"/>
        </w:rPr>
        <w:t>相</w:t>
      </w:r>
      <w:r>
        <w:rPr/>
        <w:t>一</w:t>
      </w:r>
      <w:r>
        <w:rPr>
          <w:rFonts w:ascii="宋体" w:hAnsi="宋体" w:cs="宋体" w:eastAsia="宋体" w:hint="default"/>
        </w:rPr>
        <w:t>致，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好</w:t>
      </w:r>
      <w:r>
        <w:rPr/>
        <w:t>地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勤勉尽</w:t>
      </w:r>
      <w:r>
        <w:rPr>
          <w:rFonts w:ascii="宋体" w:hAnsi="宋体" w:cs="宋体" w:eastAsia="宋体" w:hint="default"/>
        </w:rPr>
        <w:t>责</w:t>
      </w:r>
      <w:r>
        <w:rPr/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实行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spacing w:val="-85"/>
        </w:rPr>
        <w:t> 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left="628" w:right="50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7"/>
          <w:pgSz w:w="11900" w:h="16840"/>
          <w:pgMar w:footer="840" w:header="876" w:top="1100" w:bottom="1020" w:left="1100" w:right="1000"/>
          <w:pgNumType w:start="1"/>
        </w:sectPr>
      </w:pPr>
    </w:p>
    <w:p>
      <w:pPr>
        <w:pStyle w:val="BodyText"/>
        <w:spacing w:line="240" w:lineRule="auto" w:before="91"/>
        <w:ind w:left="628" w:right="0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人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奇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《公司法》</w:t>
      </w:r>
      <w:r>
        <w:rPr>
          <w:rFonts w:ascii="宋体" w:hAnsi="宋体" w:cs="宋体" w:eastAsia="宋体" w:hint="default"/>
        </w:rPr>
        <w:t>、</w:t>
      </w:r>
    </w:p>
    <w:p>
      <w:pPr>
        <w:pStyle w:val="BodyText"/>
        <w:spacing w:line="357" w:lineRule="auto" w:before="156"/>
        <w:ind w:right="243"/>
        <w:jc w:val="both"/>
        <w:rPr>
          <w:rFonts w:ascii="宋体" w:hAnsi="宋体" w:cs="宋体" w:eastAsia="宋体" w:hint="default"/>
        </w:rPr>
      </w:pP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报</w:t>
      </w:r>
      <w:r>
        <w:rPr>
          <w:spacing w:val="-81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新</w:t>
      </w:r>
      <w:r>
        <w:rPr/>
        <w:t>一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、</w:t>
      </w:r>
      <w:r>
        <w:rPr/>
        <w:t>深圳证券</w:t>
      </w:r>
      <w:r>
        <w:rPr>
          <w:rFonts w:ascii="宋体" w:hAnsi="宋体" w:cs="宋体" w:eastAsia="宋体" w:hint="default"/>
        </w:rPr>
        <w:t>交易所关于</w:t>
      </w:r>
      <w:r>
        <w:rPr/>
        <w:t>编</w:t>
      </w:r>
      <w:r>
        <w:rPr>
          <w:rFonts w:ascii="宋体" w:hAnsi="宋体" w:cs="宋体" w:eastAsia="宋体" w:hint="default"/>
        </w:rPr>
        <w:t>制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39"/>
        </w:rPr>
        <w:t> </w:t>
      </w:r>
      <w:r>
        <w:rPr/>
        <w:t>年年度报告的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精神</w:t>
      </w:r>
      <w:r>
        <w:rPr>
          <w:rFonts w:ascii="宋体" w:hAnsi="宋体" w:cs="宋体" w:eastAsia="宋体" w:hint="default"/>
        </w:rPr>
        <w:t>及</w:t>
      </w:r>
      <w:r>
        <w:rPr/>
        <w:t>公司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/>
        <w:t>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着勤勉尽</w:t>
      </w:r>
      <w:r>
        <w:rPr>
          <w:rFonts w:ascii="宋体" w:hAnsi="宋体" w:cs="宋体" w:eastAsia="宋体" w:hint="default"/>
        </w:rPr>
        <w:t>责、</w:t>
      </w:r>
      <w:r>
        <w:rPr>
          <w:rFonts w:ascii="宋体" w:hAnsi="宋体" w:cs="宋体" w:eastAsia="宋体" w:hint="default"/>
        </w:rPr>
        <w:t>实</w:t>
      </w:r>
      <w:r>
        <w:rPr/>
        <w:t>事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是</w:t>
      </w:r>
      <w:r>
        <w:rPr/>
        <w:t>的</w:t>
      </w:r>
      <w:r>
        <w:rPr>
          <w:rFonts w:ascii="宋体" w:hAnsi="宋体" w:cs="宋体" w:eastAsia="宋体" w:hint="default"/>
        </w:rPr>
        <w:t>原则，</w:t>
      </w:r>
      <w:r>
        <w:rPr>
          <w:rFonts w:ascii="宋体" w:hAnsi="宋体" w:cs="宋体" w:eastAsia="宋体" w:hint="default"/>
        </w:rPr>
        <w:t>在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中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行了以下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公司的年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务报告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spacing w:val="-4"/>
        </w:rPr>
        <w:t>的时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排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</w:rPr>
        <w:t> 2009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委员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议决议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2008</w:t>
      </w:r>
    </w:p>
    <w:p>
      <w:pPr>
        <w:pStyle w:val="BodyText"/>
        <w:spacing w:line="357" w:lineRule="auto" w:before="41"/>
        <w:ind w:right="243"/>
        <w:jc w:val="both"/>
        <w:rPr>
          <w:rFonts w:ascii="宋体" w:hAnsi="宋体" w:cs="宋体" w:eastAsia="宋体" w:hint="default"/>
        </w:rPr>
      </w:pPr>
      <w:r>
        <w:rPr/>
        <w:t>年度报告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关资料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与会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所项目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达成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计计</w:t>
      </w:r>
      <w:r>
        <w:rPr>
          <w:rFonts w:ascii="宋体" w:hAnsi="宋体" w:cs="宋体" w:eastAsia="宋体" w:hint="default"/>
        </w:rPr>
        <w:t>划</w:t>
      </w:r>
      <w:r>
        <w:rPr/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、责任</w:t>
      </w:r>
      <w:r>
        <w:rPr>
          <w:rFonts w:ascii="宋体" w:hAnsi="宋体" w:cs="宋体" w:eastAsia="宋体" w:hint="default"/>
        </w:rPr>
        <w:t>到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按规</w:t>
      </w:r>
      <w:r>
        <w:rPr/>
        <w:t>定报</w:t>
      </w:r>
      <w:r>
        <w:rPr>
          <w:rFonts w:ascii="宋体" w:hAnsi="宋体" w:cs="宋体" w:eastAsia="宋体" w:hint="default"/>
        </w:rPr>
        <w:t>送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会深圳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管局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可</w:t>
      </w:r>
      <w:r>
        <w:rPr/>
        <w:t>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7"/>
        </w:rPr>
        <w:t>年度</w:t>
      </w:r>
      <w:r>
        <w:rPr>
          <w:rFonts w:ascii="宋体" w:hAnsi="宋体" w:cs="宋体" w:eastAsia="宋体" w:hint="default"/>
          <w:spacing w:val="-7"/>
        </w:rPr>
        <w:t>财</w:t>
      </w:r>
      <w:r>
        <w:rPr>
          <w:spacing w:val="-7"/>
        </w:rPr>
        <w:t>务报表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并</w:t>
      </w:r>
      <w:r>
        <w:rPr>
          <w:rFonts w:ascii="宋体" w:hAnsi="宋体" w:cs="宋体" w:eastAsia="宋体" w:hint="default"/>
          <w:spacing w:val="-7"/>
        </w:rPr>
        <w:t>形成</w:t>
      </w:r>
      <w:r>
        <w:rPr>
          <w:spacing w:val="-7"/>
        </w:rPr>
        <w:t>书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11"/>
        </w:rPr>
        <w:t>日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rFonts w:ascii="宋体" w:hAnsi="宋体" w:cs="宋体" w:eastAsia="宋体" w:hint="default"/>
          <w:spacing w:val="-11"/>
        </w:rPr>
        <w:t>审</w:t>
      </w:r>
      <w:r>
        <w:rPr>
          <w:rFonts w:ascii="宋体" w:hAnsi="宋体" w:cs="宋体" w:eastAsia="宋体" w:hint="default"/>
          <w:spacing w:val="-11"/>
        </w:rPr>
        <w:t>计</w:t>
      </w:r>
      <w:r>
        <w:rPr>
          <w:rFonts w:ascii="宋体" w:hAnsi="宋体" w:cs="宋体" w:eastAsia="宋体" w:hint="default"/>
          <w:spacing w:val="-11"/>
        </w:rPr>
        <w:t>委员</w:t>
      </w:r>
      <w:r>
        <w:rPr>
          <w:spacing w:val="-11"/>
        </w:rPr>
        <w:t>会</w:t>
      </w:r>
      <w:r>
        <w:rPr>
          <w:rFonts w:ascii="宋体" w:hAnsi="宋体" w:cs="宋体" w:eastAsia="宋体" w:hint="default"/>
          <w:spacing w:val="-11"/>
        </w:rPr>
        <w:t>召</w:t>
      </w:r>
      <w:r>
        <w:rPr>
          <w:rFonts w:ascii="宋体" w:hAnsi="宋体" w:cs="宋体" w:eastAsia="宋体" w:hint="default"/>
          <w:spacing w:val="-11"/>
        </w:rPr>
        <w:t>开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1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spacing w:val="-6"/>
        </w:rPr>
        <w:t>年度</w:t>
      </w:r>
      <w:r>
        <w:rPr>
          <w:rFonts w:ascii="宋体" w:hAnsi="宋体" w:cs="宋体" w:eastAsia="宋体" w:hint="default"/>
          <w:spacing w:val="-6"/>
        </w:rPr>
        <w:t>第</w:t>
      </w:r>
      <w:r>
        <w:rPr>
          <w:spacing w:val="-6"/>
        </w:rPr>
        <w:t>二</w:t>
      </w:r>
      <w:r>
        <w:rPr>
          <w:rFonts w:ascii="宋体" w:hAnsi="宋体" w:cs="宋体" w:eastAsia="宋体" w:hint="default"/>
          <w:spacing w:val="-6"/>
        </w:rPr>
        <w:t>次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阅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部出</w:t>
      </w:r>
      <w:r>
        <w:rPr>
          <w:rFonts w:ascii="宋体" w:hAnsi="宋体" w:cs="宋体" w:eastAsia="宋体" w:hint="default"/>
          <w:spacing w:val="-6"/>
        </w:rPr>
        <w:t>具</w:t>
      </w:r>
      <w:r>
        <w:rPr>
          <w:spacing w:val="-6"/>
        </w:rPr>
        <w:t>的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2008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务报告（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稿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听取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总监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情况和重</w:t>
      </w:r>
      <w:r>
        <w:rPr>
          <w:rFonts w:ascii="宋体" w:hAnsi="宋体" w:cs="宋体" w:eastAsia="宋体" w:hint="default"/>
        </w:rPr>
        <w:t>大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 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汇</w:t>
      </w:r>
      <w:r>
        <w:rPr/>
        <w:t>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spacing w:val="-7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务报告（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稿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基本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spacing w:val="-9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94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财</w:t>
      </w:r>
      <w:r>
        <w:rPr/>
        <w:t>务报告的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符</w:t>
      </w:r>
      <w:r>
        <w:rPr/>
        <w:t>合中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的有 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后，加</w:t>
      </w:r>
      <w:r>
        <w:rPr>
          <w:rFonts w:ascii="宋体" w:hAnsi="宋体" w:cs="宋体" w:eastAsia="宋体" w:hint="default"/>
        </w:rPr>
        <w:t>强</w:t>
      </w:r>
      <w:r>
        <w:rPr/>
        <w:t>与年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初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再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形成</w:t>
      </w:r>
      <w:r>
        <w:rPr/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规</w:t>
      </w:r>
    </w:p>
    <w:p>
      <w:pPr>
        <w:pStyle w:val="BodyText"/>
        <w:spacing w:line="357" w:lineRule="auto"/>
        <w:ind w:right="2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、</w:t>
      </w:r>
      <w:r>
        <w:rPr/>
        <w:t>公司 </w:t>
      </w:r>
      <w:r>
        <w:rPr>
          <w:rFonts w:ascii="宋体" w:hAnsi="宋体" w:cs="宋体" w:eastAsia="宋体" w:hint="default"/>
        </w:rPr>
        <w:t>2008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</w:t>
      </w:r>
      <w:r>
        <w:rPr/>
        <w:t>报告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关于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2008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/>
        <w:t>报告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计机构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行了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形成</w:t>
      </w:r>
      <w:r>
        <w:rPr>
          <w:rFonts w:ascii="宋体" w:hAnsi="宋体" w:cs="宋体" w:eastAsia="宋体" w:hint="default"/>
          <w:spacing w:val="-3"/>
        </w:rPr>
        <w:t>决议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董事</w:t>
      </w:r>
      <w:r>
        <w:rPr/>
        <w:t> 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公司编报的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 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的</w:t>
      </w:r>
      <w:r>
        <w:rPr>
          <w:spacing w:val="1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1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准则及</w:t>
      </w:r>
      <w:r>
        <w:rPr/>
        <w:t>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编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spacing w:val="-3"/>
        </w:rPr>
        <w:t>合法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部控</w:t>
      </w:r>
      <w:r>
        <w:rPr>
          <w:rFonts w:ascii="宋体" w:hAnsi="宋体" w:cs="宋体" w:eastAsia="宋体" w:hint="default"/>
          <w:spacing w:val="-3"/>
        </w:rPr>
        <w:t>制制</w:t>
      </w:r>
      <w:r>
        <w:rPr>
          <w:spacing w:val="-3"/>
        </w:rPr>
        <w:t>度的有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，初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的</w:t>
      </w:r>
      <w:r>
        <w:rPr>
          <w:spacing w:val="-56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  <w:spacing w:val="-110"/>
        </w:rPr>
        <w:t> </w:t>
      </w:r>
      <w:r>
        <w:rPr/>
        <w:t>务报告的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符</w:t>
      </w:r>
      <w:r>
        <w:rPr/>
        <w:t>合中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/>
        <w:t>的信息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00"/>
        </w:sectPr>
      </w:pPr>
    </w:p>
    <w:p>
      <w:pPr>
        <w:pStyle w:val="BodyText"/>
        <w:spacing w:line="355" w:lineRule="auto" w:before="91"/>
        <w:ind w:right="20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况以及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 量，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依据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年度报告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中注</w:t>
      </w:r>
      <w:r>
        <w:rPr>
          <w:rFonts w:ascii="宋体" w:hAnsi="宋体" w:cs="宋体" w:eastAsia="宋体" w:hint="default"/>
        </w:rPr>
        <w:t>重</w:t>
      </w:r>
      <w:r>
        <w:rPr/>
        <w:t>与年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极督</w:t>
      </w:r>
      <w:r>
        <w:rPr>
          <w:rFonts w:ascii="宋体" w:hAnsi="宋体" w:cs="宋体" w:eastAsia="宋体" w:hint="default"/>
        </w:rPr>
        <w:t>促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约</w:t>
      </w:r>
      <w:r>
        <w:rPr/>
        <w:t>定时限</w:t>
      </w:r>
      <w:r>
        <w:rPr>
          <w:rFonts w:ascii="宋体" w:hAnsi="宋体" w:cs="宋体" w:eastAsia="宋体" w:hint="default"/>
        </w:rPr>
        <w:t>内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日、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出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函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，要求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spacing w:val="-3"/>
        </w:rPr>
        <w:t>公司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年度报告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按</w:t>
      </w:r>
      <w:r>
        <w:rPr/>
        <w:t>时披露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关于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/>
        <w:t>报告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行了 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置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、执业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胜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作认</w:t>
      </w:r>
      <w:r>
        <w:rPr/>
        <w:t>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致，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恪守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准则，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/>
        <w:t>地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计任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报表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 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况以及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论符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left="628" w:right="40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4</w:t>
      </w:r>
      <w:r>
        <w:rPr>
          <w:rFonts w:ascii="宋体" w:hAnsi="宋体" w:cs="宋体" w:eastAsia="宋体" w:hint="default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委员</w:t>
      </w:r>
      <w:r>
        <w:rPr/>
        <w:t>会的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92" w:firstLine="480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名董事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 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委员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己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开了</w:t>
      </w:r>
      <w:r>
        <w:rPr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年度董事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员薪酬</w:t>
      </w:r>
      <w:r>
        <w:rPr>
          <w:rFonts w:ascii="宋体" w:hAnsi="宋体" w:cs="宋体" w:eastAsia="宋体" w:hint="default"/>
        </w:rPr>
        <w:t>情况发 </w:t>
      </w:r>
      <w:r>
        <w:rPr/>
        <w:t>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 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产生了</w:t>
      </w:r>
      <w:r>
        <w:rPr>
          <w:rFonts w:ascii="宋体" w:hAnsi="宋体" w:cs="宋体" w:eastAsia="宋体" w:hint="default"/>
        </w:rPr>
        <w:t>新</w:t>
      </w:r>
      <w:r>
        <w:rPr/>
        <w:t>一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对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薪酬进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了如下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关于</w:t>
      </w:r>
      <w:r>
        <w:rPr/>
        <w:t>公司董事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所</w:t>
      </w:r>
      <w:r>
        <w:rPr/>
        <w:t>披露的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、</w:t>
      </w:r>
      <w:r>
        <w:rPr/>
        <w:t>深</w:t>
      </w:r>
      <w:r>
        <w:rPr>
          <w:rFonts w:ascii="宋体" w:hAnsi="宋体" w:cs="宋体" w:eastAsia="宋体" w:hint="default"/>
        </w:rPr>
        <w:t>交所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、</w:t>
      </w:r>
      <w:r>
        <w:rPr/>
        <w:t>公司《董事会</w:t>
      </w:r>
      <w:r>
        <w:rPr>
          <w:rFonts w:ascii="宋体" w:hAnsi="宋体" w:cs="宋体" w:eastAsia="宋体" w:hint="default"/>
        </w:rPr>
        <w:t>薪酬</w:t>
      </w:r>
      <w:r>
        <w:rPr/>
        <w:t>与 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对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年度公司董事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 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所</w:t>
      </w:r>
      <w:r>
        <w:rPr/>
        <w:t>披露的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right="205" w:firstLine="480"/>
        <w:jc w:val="left"/>
        <w:rPr>
          <w:rFonts w:ascii="宋体" w:hAnsi="宋体" w:cs="宋体" w:eastAsia="宋体" w:hint="default"/>
        </w:rPr>
      </w:pPr>
      <w:r>
        <w:rPr/>
        <w:t>公司董事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 </w:t>
      </w:r>
      <w:r>
        <w:rPr/>
        <w:t>公司的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披露的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20"/>
        </w:sectPr>
      </w:pPr>
    </w:p>
    <w:p>
      <w:pPr>
        <w:pStyle w:val="BodyText"/>
        <w:spacing w:line="240" w:lineRule="auto" w:before="91"/>
        <w:ind w:left="147" w:right="0"/>
        <w:jc w:val="left"/>
      </w:pP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/>
        <w:t>与</w:t>
      </w:r>
      <w:r>
        <w:rPr>
          <w:rFonts w:ascii="宋体" w:hAnsi="宋体" w:cs="宋体" w:eastAsia="宋体" w:hint="default"/>
        </w:rPr>
        <w:t>委员</w:t>
      </w:r>
      <w:r>
        <w:rPr/>
        <w:t>会的年度</w:t>
      </w:r>
      <w:r>
        <w:rPr>
          <w:rFonts w:ascii="宋体" w:hAnsi="宋体" w:cs="宋体" w:eastAsia="宋体" w:hint="default"/>
        </w:rPr>
        <w:t>绩效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/>
        <w:t>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薪酬</w:t>
      </w:r>
      <w:r>
        <w:rPr/>
        <w:t>的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下设</w:t>
      </w:r>
      <w:r>
        <w:rPr/>
        <w:t>的提</w:t>
      </w:r>
      <w:r>
        <w:rPr>
          <w:rFonts w:ascii="Microsoft JhengHei" w:hAnsi="Microsoft JhengHei" w:cs="Microsoft JhengHei" w:eastAsia="Microsoft JhengHei" w:hint="default"/>
        </w:rPr>
        <w:t>名委</w:t>
      </w:r>
      <w:r>
        <w:rPr/>
        <w:t>员会的</w:t>
      </w:r>
      <w:r>
        <w:rPr>
          <w:rFonts w:ascii="Microsoft JhengHei" w:hAnsi="Microsoft JhengHei" w:cs="Microsoft JhengHei" w:eastAsia="Microsoft JhengHei" w:hint="default"/>
        </w:rPr>
        <w:t>履职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223" w:firstLine="480"/>
        <w:jc w:val="both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提</w:t>
      </w:r>
      <w:r>
        <w:rPr/>
        <w:t>名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9"/>
        </w:rPr>
        <w:t> </w:t>
      </w:r>
      <w:r>
        <w:rPr/>
        <w:t>名董事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委员 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/>
        <w:t>名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提</w:t>
      </w:r>
      <w:r>
        <w:rPr/>
        <w:t>名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极参</w:t>
      </w:r>
      <w:r>
        <w:rPr/>
        <w:t>与公司董事会</w:t>
      </w:r>
      <w:r>
        <w:rPr>
          <w:rFonts w:ascii="宋体" w:hAnsi="宋体" w:cs="宋体" w:eastAsia="宋体" w:hint="default"/>
        </w:rPr>
        <w:t>换届</w:t>
      </w:r>
      <w:r>
        <w:rPr>
          <w:rFonts w:ascii="宋体" w:hAnsi="宋体" w:cs="宋体" w:eastAsia="宋体" w:hint="default"/>
        </w:rPr>
        <w:t>改</w:t>
      </w:r>
      <w:r>
        <w:rPr/>
        <w:t>选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提</w:t>
      </w:r>
      <w:r>
        <w:rPr/>
        <w:t>名董事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员候</w:t>
      </w:r>
      <w:r>
        <w:rPr/>
        <w:t>选人的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关资料</w:t>
      </w:r>
      <w:r>
        <w:rPr>
          <w:rFonts w:ascii="宋体" w:hAnsi="宋体" w:cs="宋体" w:eastAsia="宋体" w:hint="default"/>
        </w:rPr>
        <w:t>，发</w:t>
      </w:r>
      <w:r>
        <w:rPr/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产生了</w:t>
      </w:r>
      <w:r>
        <w:rPr>
          <w:rFonts w:ascii="宋体" w:hAnsi="宋体" w:cs="宋体" w:eastAsia="宋体" w:hint="default"/>
        </w:rPr>
        <w:t>新</w:t>
      </w:r>
      <w:r>
        <w:rPr/>
        <w:t>一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提</w:t>
      </w:r>
      <w:r>
        <w:rPr/>
        <w:t>名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77" w:lineRule="exact" w:before="13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81" w:lineRule="exact"/>
        <w:ind w:left="61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）本</w:t>
      </w:r>
      <w:r>
        <w:rPr>
          <w:rFonts w:ascii="Microsoft JhengHei" w:hAnsi="Microsoft JhengHei" w:cs="Microsoft JhengHei" w:eastAsia="Microsoft JhengHei" w:hint="default"/>
        </w:rPr>
        <w:t>次利润</w:t>
      </w:r>
      <w:r>
        <w:rPr>
          <w:rFonts w:ascii="Microsoft JhengHei" w:hAnsi="Microsoft JhengHei" w:cs="Microsoft JhengHei" w:eastAsia="Microsoft JhengHei" w:hint="default"/>
        </w:rPr>
        <w:t>分配预案</w:t>
      </w:r>
      <w:r>
        <w:rPr/>
        <w:t>或资本公</w:t>
      </w:r>
      <w:r>
        <w:rPr>
          <w:rFonts w:ascii="Microsoft JhengHei" w:hAnsi="Microsoft JhengHei" w:cs="Microsoft JhengHei" w:eastAsia="Microsoft JhengHei" w:hint="default"/>
        </w:rPr>
        <w:t>积金转增</w:t>
      </w:r>
      <w:r>
        <w:rPr/>
        <w:t>股本</w:t>
      </w:r>
      <w:r>
        <w:rPr>
          <w:rFonts w:ascii="Microsoft JhengHei" w:hAnsi="Microsoft JhengHei" w:cs="Microsoft JhengHei" w:eastAsia="Microsoft JhengHei" w:hint="default"/>
        </w:rPr>
        <w:t>预案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实现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187,854.91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可供</w:t>
      </w:r>
      <w:r>
        <w:rPr/>
        <w:t>股东</w:t>
      </w:r>
      <w:r>
        <w:rPr>
          <w:rFonts w:ascii="宋体" w:hAnsi="宋体" w:cs="宋体" w:eastAsia="宋体" w:hint="default"/>
        </w:rPr>
        <w:t>分配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-272,655,640.20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研究决</w:t>
      </w:r>
      <w:r>
        <w:rPr>
          <w:spacing w:val="-3"/>
        </w:rPr>
        <w:t>定：</w:t>
      </w:r>
      <w:r>
        <w:rPr>
          <w:rFonts w:ascii="宋体" w:hAnsi="宋体" w:cs="宋体" w:eastAsia="宋体" w:hint="default"/>
          <w:spacing w:val="-3"/>
        </w:rPr>
        <w:t>鉴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</w:t>
      </w:r>
      <w:r>
        <w:rPr>
          <w:spacing w:val="-75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75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可供</w:t>
      </w:r>
      <w:r>
        <w:rPr/>
        <w:t>股东</w:t>
      </w:r>
      <w:r>
        <w:rPr>
          <w:rFonts w:ascii="宋体" w:hAnsi="宋体" w:cs="宋体" w:eastAsia="宋体" w:hint="default"/>
        </w:rPr>
        <w:t>分配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，本</w:t>
      </w:r>
      <w:r>
        <w:rPr/>
        <w:t>年度</w:t>
      </w:r>
      <w:r>
        <w:rPr>
          <w:rFonts w:ascii="宋体" w:hAnsi="宋体" w:cs="宋体" w:eastAsia="宋体" w:hint="default"/>
        </w:rPr>
        <w:t>实现 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损，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  <w:spacing w:val="16"/>
        </w:rPr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16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分配，</w:t>
      </w:r>
      <w:r>
        <w:rPr>
          <w:rFonts w:ascii="宋体" w:hAnsi="宋体" w:cs="宋体" w:eastAsia="宋体" w:hint="default"/>
        </w:rPr>
        <w:t>也不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增</w:t>
      </w:r>
      <w:r>
        <w:rPr/>
        <w:t>股</w:t>
      </w:r>
      <w:r>
        <w:rPr>
          <w:rFonts w:ascii="宋体" w:hAnsi="宋体" w:cs="宋体" w:eastAsia="宋体" w:hint="default"/>
        </w:rPr>
        <w:t>本。以</w:t>
      </w:r>
      <w:r>
        <w:rPr>
          <w:rFonts w:ascii="宋体" w:hAnsi="宋体" w:cs="宋体" w:eastAsia="宋体" w:hint="default"/>
        </w:rPr>
        <w:t>上利润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92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/>
        <w:t>表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分配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案符</w:t>
      </w:r>
      <w:r>
        <w:rPr>
          <w:spacing w:val="-4"/>
        </w:rPr>
        <w:t>合《公司法》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《公</w:t>
      </w:r>
      <w:r>
        <w:rPr/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企业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spacing w:val="-2"/>
        </w:rPr>
        <w:t>》的有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spacing w:val="-2"/>
        </w:rPr>
        <w:t>合公司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情况，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利于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远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未损</w:t>
      </w:r>
      <w:r>
        <w:rPr>
          <w:rFonts w:ascii="宋体" w:hAnsi="宋体" w:cs="宋体" w:eastAsia="宋体" w:hint="default"/>
        </w:rPr>
        <w:t>害</w:t>
      </w:r>
      <w:r>
        <w:rPr/>
        <w:t>广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过去</w:t>
      </w:r>
      <w:r>
        <w:rPr/>
        <w:t>三年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情况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before="162"/>
        <w:ind w:left="0" w:right="85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: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2309"/>
        <w:gridCol w:w="2731"/>
        <w:gridCol w:w="3245"/>
      </w:tblGrid>
      <w:tr>
        <w:trPr>
          <w:trHeight w:val="552" w:hRule="exact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报表中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报表中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7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%  </w:t>
            </w:r>
          </w:p>
        </w:tc>
      </w:tr>
      <w:tr>
        <w:trPr>
          <w:trHeight w:val="480" w:hRule="exact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2007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3,344,720.24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  <w:tr>
        <w:trPr>
          <w:trHeight w:val="475" w:hRule="exact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2006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-78,628,057.58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  <w:tr>
        <w:trPr>
          <w:trHeight w:val="475" w:hRule="exact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2005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-12,503,939.75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</w:tbl>
    <w:p>
      <w:pPr>
        <w:pStyle w:val="BodyText"/>
        <w:spacing w:line="269" w:lineRule="exact" w:before="0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       </w:t>
      </w:r>
    </w:p>
    <w:p>
      <w:pPr>
        <w:pStyle w:val="Heading4"/>
        <w:spacing w:line="240" w:lineRule="auto" w:before="80"/>
        <w:ind w:left="70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）信</w:t>
      </w:r>
      <w:r>
        <w:rPr>
          <w:rFonts w:ascii="Microsoft JhengHei" w:hAnsi="Microsoft JhengHei" w:cs="Microsoft JhengHei" w:eastAsia="Microsoft JhengHei" w:hint="default"/>
        </w:rPr>
        <w:t>息披露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刊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709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变更</w:t>
      </w:r>
      <w:r>
        <w:rPr/>
        <w:t>选定的信息披露报纸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20"/>
        </w:sectPr>
      </w:pPr>
    </w:p>
    <w:p>
      <w:pPr>
        <w:pStyle w:val="Heading4"/>
        <w:spacing w:line="240" w:lineRule="auto" w:before="14"/>
        <w:ind w:left="70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）其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报告事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47" w:right="191" w:firstLine="480"/>
        <w:jc w:val="both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、国资</w:t>
      </w:r>
      <w:r>
        <w:rPr>
          <w:rFonts w:ascii="宋体" w:hAnsi="宋体" w:cs="宋体" w:eastAsia="宋体" w:hint="default"/>
        </w:rPr>
        <w:t>委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</w:t>
      </w:r>
      <w:r>
        <w:rPr/>
        <w:t>市公司与</w:t>
      </w:r>
      <w:r>
        <w:rPr>
          <w:rFonts w:ascii="宋体" w:hAnsi="宋体" w:cs="宋体" w:eastAsia="宋体" w:hint="default"/>
        </w:rPr>
        <w:t>关</w:t>
      </w:r>
      <w:r>
        <w:rPr/>
        <w:t>联 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资金</w:t>
      </w:r>
      <w:r>
        <w:rPr>
          <w:rFonts w:ascii="宋体" w:hAnsi="宋体" w:cs="宋体" w:eastAsia="宋体" w:hint="default"/>
          <w:spacing w:val="-6"/>
        </w:rPr>
        <w:t>往</w:t>
      </w:r>
      <w:r>
        <w:rPr>
          <w:rFonts w:ascii="宋体" w:hAnsi="宋体" w:cs="宋体" w:eastAsia="宋体" w:hint="default"/>
          <w:spacing w:val="-6"/>
        </w:rPr>
        <w:t>来</w:t>
      </w:r>
      <w:r>
        <w:rPr>
          <w:rFonts w:ascii="宋体" w:hAnsi="宋体" w:cs="宋体" w:eastAsia="宋体" w:hint="default"/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spacing w:val="-6"/>
        </w:rPr>
        <w:t>市公司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rFonts w:ascii="宋体" w:hAnsi="宋体" w:cs="宋体" w:eastAsia="宋体" w:hint="default"/>
          <w:spacing w:val="-6"/>
        </w:rPr>
        <w:t>外担保</w:t>
      </w:r>
      <w:r>
        <w:rPr>
          <w:rFonts w:ascii="宋体" w:hAnsi="宋体" w:cs="宋体" w:eastAsia="宋体" w:hint="default"/>
          <w:spacing w:val="-6"/>
        </w:rPr>
        <w:t>若</w:t>
      </w:r>
      <w:r>
        <w:rPr>
          <w:rFonts w:ascii="宋体" w:hAnsi="宋体" w:cs="宋体" w:eastAsia="宋体" w:hint="default"/>
          <w:spacing w:val="-6"/>
        </w:rPr>
        <w:t>干</w:t>
      </w:r>
      <w:r>
        <w:rPr>
          <w:rFonts w:ascii="宋体" w:hAnsi="宋体" w:cs="宋体" w:eastAsia="宋体" w:hint="default"/>
          <w:spacing w:val="-6"/>
        </w:rPr>
        <w:t>问题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知</w:t>
      </w:r>
      <w:r>
        <w:rPr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《中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监</w:t>
      </w:r>
      <w:r>
        <w:rPr>
          <w:spacing w:val="-6"/>
        </w:rPr>
        <w:t>会中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rFonts w:ascii="宋体" w:hAnsi="宋体" w:cs="宋体" w:eastAsia="宋体" w:hint="default"/>
          <w:spacing w:val="-6"/>
        </w:rPr>
        <w:t>银</w:t>
      </w:r>
      <w:r>
        <w:rPr>
          <w:rFonts w:ascii="宋体" w:hAnsi="宋体" w:cs="宋体" w:eastAsia="宋体" w:hint="default"/>
          <w:spacing w:val="-6"/>
        </w:rPr>
        <w:t>监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关于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范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spacing w:val="-6"/>
        </w:rPr>
        <w:t>市</w:t>
      </w:r>
      <w:r>
        <w:rPr/>
        <w:t> 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外担保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2008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股股东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其他关</w:t>
      </w:r>
      <w:r>
        <w:rPr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资金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说明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具体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容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14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《证券时报》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网（</w:t>
      </w:r>
      <w:r>
        <w:rPr>
          <w:rFonts w:ascii="宋体" w:hAnsi="宋体" w:cs="宋体" w:eastAsia="宋体" w:hint="default"/>
        </w:rPr>
      </w:r>
      <w:hyperlink r:id="rId9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/>
        <w:t>）</w:t>
      </w:r>
      <w:r>
        <w:rPr>
          <w:rFonts w:ascii="宋体" w:hAnsi="宋体" w:cs="宋体" w:eastAsia="宋体" w:hint="default"/>
        </w:rPr>
        <w:t>上</w:t>
      </w:r>
      <w:r>
        <w:rPr/>
        <w:t>披露的《</w:t>
      </w:r>
      <w:r>
        <w:rPr>
          <w:rFonts w:ascii="宋体" w:hAnsi="宋体" w:cs="宋体" w:eastAsia="宋体" w:hint="default"/>
        </w:rPr>
        <w:t>关于</w:t>
      </w:r>
      <w:r>
        <w:rPr/>
        <w:t>深圳市太 </w:t>
      </w:r>
      <w:r>
        <w:rPr>
          <w:spacing w:val="-4"/>
        </w:rPr>
        <w:t>光电信股份有限公司</w:t>
      </w:r>
      <w:r>
        <w:rPr>
          <w:rFonts w:ascii="宋体" w:hAnsi="宋体" w:cs="宋体" w:eastAsia="宋体" w:hint="default"/>
          <w:spacing w:val="-4"/>
        </w:rPr>
        <w:t>2008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其他关</w:t>
      </w:r>
      <w:r>
        <w:rPr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资金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说明</w:t>
      </w:r>
      <w:r>
        <w:rPr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pStyle w:val="BodyText"/>
        <w:spacing w:line="240" w:lineRule="auto" w:before="38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外担保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47"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证</w:t>
      </w:r>
      <w:r>
        <w:rPr>
          <w:rFonts w:ascii="宋体" w:hAnsi="宋体" w:cs="宋体" w:eastAsia="宋体" w:hint="default"/>
          <w:spacing w:val="-1"/>
        </w:rPr>
        <w:t>监</w:t>
      </w:r>
      <w:r>
        <w:rPr>
          <w:spacing w:val="-1"/>
        </w:rPr>
        <w:t>会《</w:t>
      </w:r>
      <w:r>
        <w:rPr>
          <w:rFonts w:ascii="宋体" w:hAnsi="宋体" w:cs="宋体" w:eastAsia="宋体" w:hint="default"/>
          <w:spacing w:val="-1"/>
        </w:rPr>
        <w:t>关于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市公司与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资金</w:t>
      </w:r>
      <w:r>
        <w:rPr>
          <w:rFonts w:ascii="宋体" w:hAnsi="宋体" w:cs="宋体" w:eastAsia="宋体" w:hint="default"/>
          <w:spacing w:val="-1"/>
        </w:rPr>
        <w:t>往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市公司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外担保</w:t>
      </w:r>
      <w:r>
        <w:rPr>
          <w:rFonts w:ascii="宋体" w:hAnsi="宋体" w:cs="宋体" w:eastAsia="宋体" w:hint="default"/>
          <w:spacing w:val="-1"/>
        </w:rPr>
        <w:t>若</w:t>
      </w:r>
      <w:r>
        <w:rPr>
          <w:rFonts w:ascii="宋体" w:hAnsi="宋体" w:cs="宋体" w:eastAsia="宋体" w:hint="default"/>
          <w:spacing w:val="-1"/>
        </w:rPr>
        <w:t>干</w:t>
      </w:r>
      <w:r>
        <w:rPr>
          <w:rFonts w:ascii="宋体" w:hAnsi="宋体" w:cs="宋体" w:eastAsia="宋体" w:hint="default"/>
          <w:spacing w:val="-1"/>
        </w:rPr>
        <w:t>问题</w:t>
      </w:r>
      <w:r>
        <w:rPr>
          <w:rFonts w:ascii="宋体" w:hAnsi="宋体" w:cs="宋体" w:eastAsia="宋体" w:hint="default"/>
        </w:rPr>
        <w:t> 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通</w:t>
      </w:r>
      <w:r>
        <w:rPr>
          <w:rFonts w:ascii="宋体" w:hAnsi="宋体" w:cs="宋体" w:eastAsia="宋体" w:hint="default"/>
          <w:spacing w:val="-7"/>
        </w:rPr>
        <w:t>知</w:t>
      </w:r>
      <w:r>
        <w:rPr>
          <w:spacing w:val="-7"/>
        </w:rPr>
        <w:t>》（证</w:t>
      </w:r>
      <w:r>
        <w:rPr>
          <w:rFonts w:ascii="宋体" w:hAnsi="宋体" w:cs="宋体" w:eastAsia="宋体" w:hint="default"/>
          <w:spacing w:val="-7"/>
        </w:rPr>
        <w:t>监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[2003]56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1"/>
        </w:rPr>
        <w:t>号</w:t>
      </w:r>
      <w:r>
        <w:rPr>
          <w:spacing w:val="1"/>
        </w:rPr>
        <w:t>）</w:t>
      </w:r>
      <w:r>
        <w:rPr>
          <w:rFonts w:ascii="宋体" w:hAnsi="宋体" w:cs="宋体" w:eastAsia="宋体" w:hint="default"/>
          <w:spacing w:val="1"/>
        </w:rPr>
        <w:t>及</w:t>
      </w:r>
      <w:r>
        <w:rPr>
          <w:spacing w:val="1"/>
        </w:rPr>
        <w:t>《公司</w:t>
      </w:r>
      <w:r>
        <w:rPr>
          <w:rFonts w:ascii="宋体" w:hAnsi="宋体" w:cs="宋体" w:eastAsia="宋体" w:hint="default"/>
          <w:spacing w:val="1"/>
        </w:rPr>
        <w:t>章</w:t>
      </w:r>
      <w:r>
        <w:rPr>
          <w:rFonts w:ascii="宋体" w:hAnsi="宋体" w:cs="宋体" w:eastAsia="宋体" w:hint="default"/>
          <w:spacing w:val="1"/>
        </w:rPr>
        <w:t>程</w:t>
      </w:r>
      <w:r>
        <w:rPr>
          <w:spacing w:val="1"/>
        </w:rPr>
        <w:t>》的有</w:t>
      </w:r>
      <w:r>
        <w:rPr>
          <w:rFonts w:ascii="宋体" w:hAnsi="宋体" w:cs="宋体" w:eastAsia="宋体" w:hint="default"/>
          <w:spacing w:val="1"/>
        </w:rPr>
        <w:t>关</w:t>
      </w:r>
      <w:r>
        <w:rPr>
          <w:rFonts w:ascii="宋体" w:hAnsi="宋体" w:cs="宋体" w:eastAsia="宋体" w:hint="default"/>
          <w:spacing w:val="1"/>
        </w:rPr>
        <w:t>规</w:t>
      </w:r>
      <w:r>
        <w:rPr>
          <w:spacing w:val="1"/>
        </w:rPr>
        <w:t>定</w:t>
      </w:r>
      <w:r>
        <w:rPr>
          <w:rFonts w:ascii="宋体" w:hAnsi="宋体" w:cs="宋体" w:eastAsia="宋体" w:hint="default"/>
          <w:spacing w:val="1"/>
        </w:rPr>
        <w:t>，</w:t>
      </w:r>
      <w:r>
        <w:rPr>
          <w:rFonts w:ascii="宋体" w:hAnsi="宋体" w:cs="宋体" w:eastAsia="宋体" w:hint="default"/>
          <w:spacing w:val="1"/>
        </w:rPr>
        <w:t>作</w:t>
      </w:r>
      <w:r>
        <w:rPr>
          <w:rFonts w:ascii="宋体" w:hAnsi="宋体" w:cs="宋体" w:eastAsia="宋体" w:hint="default"/>
          <w:spacing w:val="1"/>
        </w:rPr>
        <w:t>为</w:t>
      </w:r>
      <w:r>
        <w:rPr>
          <w:spacing w:val="1"/>
        </w:rPr>
        <w:t>公司</w:t>
      </w:r>
      <w:r>
        <w:rPr>
          <w:rFonts w:ascii="宋体" w:hAnsi="宋体" w:cs="宋体" w:eastAsia="宋体" w:hint="default"/>
          <w:spacing w:val="1"/>
        </w:rPr>
        <w:t>独</w:t>
      </w:r>
      <w:r>
        <w:rPr>
          <w:rFonts w:ascii="宋体" w:hAnsi="宋体" w:cs="宋体" w:eastAsia="宋体" w:hint="default"/>
          <w:spacing w:val="1"/>
        </w:rPr>
        <w:t>立</w:t>
      </w:r>
      <w:r>
        <w:rPr>
          <w:spacing w:val="1"/>
        </w:rPr>
        <w:t>董事</w:t>
      </w:r>
      <w:r>
        <w:rPr>
          <w:rFonts w:ascii="宋体" w:hAnsi="宋体" w:cs="宋体" w:eastAsia="宋体" w:hint="default"/>
          <w:spacing w:val="1"/>
        </w:rPr>
        <w:t>，</w:t>
      </w:r>
      <w:r>
        <w:rPr>
          <w:rFonts w:ascii="宋体" w:hAnsi="宋体" w:cs="宋体" w:eastAsia="宋体" w:hint="default"/>
          <w:spacing w:val="1"/>
        </w:rPr>
        <w:t>我们</w:t>
      </w:r>
      <w:r>
        <w:rPr>
          <w:rFonts w:ascii="宋体" w:hAnsi="宋体" w:cs="宋体" w:eastAsia="宋体" w:hint="default"/>
          <w:spacing w:val="1"/>
        </w:rPr>
        <w:t>基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的</w:t>
      </w:r>
      <w:r>
        <w:rPr>
          <w:rFonts w:ascii="宋体" w:hAnsi="宋体" w:cs="宋体" w:eastAsia="宋体" w:hint="default"/>
        </w:rPr>
        <w:t>立</w:t>
      </w:r>
      <w:r>
        <w:rPr/>
        <w:t>场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着认</w:t>
      </w:r>
      <w:r>
        <w:rPr/>
        <w:t>真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的</w:t>
      </w:r>
      <w:r>
        <w:rPr>
          <w:rFonts w:ascii="宋体" w:hAnsi="宋体" w:cs="宋体" w:eastAsia="宋体" w:hint="default"/>
        </w:rPr>
        <w:t>态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外担保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，现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及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说明如下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能够严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遵守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[2003]56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和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[2003]56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以及</w:t>
      </w:r>
      <w:r>
        <w:rPr/>
        <w:t>《公 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/>
        <w:t>公司的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外担保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能严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外担保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为控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spacing w:val="30"/>
        </w:rPr>
        <w:t> </w:t>
      </w:r>
      <w:r>
        <w:rPr>
          <w:rFonts w:ascii="宋体" w:hAnsi="宋体" w:cs="宋体" w:eastAsia="宋体" w:hint="default"/>
        </w:rPr>
        <w:t>50%</w:t>
      </w:r>
      <w:r>
        <w:rPr>
          <w:rFonts w:ascii="宋体" w:hAnsi="宋体" w:cs="宋体" w:eastAsia="宋体" w:hint="default"/>
        </w:rPr>
        <w:t>以下</w:t>
      </w:r>
      <w:r>
        <w:rPr/>
        <w:t>的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、任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非</w:t>
      </w:r>
      <w:r>
        <w:rPr/>
        <w:t>法人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个</w:t>
      </w:r>
      <w:r>
        <w:rPr/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制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他</w:t>
      </w:r>
      <w:r>
        <w:rPr/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外担保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821.79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该担保</w:t>
      </w:r>
    </w:p>
    <w:p>
      <w:pPr>
        <w:pStyle w:val="BodyText"/>
        <w:spacing w:line="355" w:lineRule="auto" w:before="156"/>
        <w:ind w:left="709" w:right="130" w:hanging="56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违反</w:t>
      </w:r>
      <w:r>
        <w:rPr>
          <w:rFonts w:ascii="宋体" w:hAnsi="宋体" w:cs="宋体" w:eastAsia="宋体" w:hint="default"/>
        </w:rPr>
        <w:t>前述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能够严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遵守</w:t>
      </w:r>
      <w:r>
        <w:rPr>
          <w:spacing w:val="-3"/>
        </w:rPr>
        <w:t>《公司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[2003]56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外担保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外担保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1"/>
        <w:spacing w:line="436" w:lineRule="exact"/>
        <w:ind w:left="132" w:right="341"/>
        <w:jc w:val="center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、监事会报告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）监事会</w:t>
      </w:r>
      <w:r>
        <w:rPr>
          <w:rFonts w:ascii="Microsoft JhengHei" w:hAnsi="Microsoft JhengHei" w:cs="Microsoft JhengHei" w:eastAsia="Microsoft JhengHei" w:hint="default"/>
        </w:rPr>
        <w:t>工作情况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  <w:spacing w:val="-29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29"/>
        </w:rPr>
        <w:t>照</w:t>
      </w:r>
      <w:r>
        <w:rPr/>
        <w:t>《公司法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《证券法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理准则</w:t>
      </w:r>
      <w:r>
        <w:rPr>
          <w:spacing w:val="-29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/>
        <w:t>法</w:t>
      </w:r>
      <w:r>
        <w:rPr>
          <w:rFonts w:ascii="宋体" w:hAnsi="宋体" w:cs="宋体" w:eastAsia="宋体" w:hint="default"/>
        </w:rPr>
        <w:t>规及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五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情况如下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47" w:right="35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 年度报告》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2007 </w:t>
      </w:r>
      <w:r>
        <w:rPr>
          <w:spacing w:val="-18"/>
        </w:rPr>
        <w:t>年年度报告</w:t>
      </w:r>
      <w:r>
        <w:rPr>
          <w:rFonts w:ascii="宋体" w:hAnsi="宋体" w:cs="宋体" w:eastAsia="宋体" w:hint="default"/>
          <w:spacing w:val="-18"/>
        </w:rPr>
        <w:t>摘</w:t>
      </w:r>
      <w:r>
        <w:rPr>
          <w:rFonts w:ascii="宋体" w:hAnsi="宋体" w:cs="宋体" w:eastAsia="宋体" w:hint="default"/>
          <w:spacing w:val="-18"/>
        </w:rPr>
        <w:t>要</w:t>
      </w:r>
      <w:r>
        <w:rPr>
          <w:spacing w:val="-18"/>
        </w:rPr>
        <w:t>》</w:t>
      </w:r>
      <w:r>
        <w:rPr>
          <w:rFonts w:ascii="宋体" w:hAnsi="宋体" w:cs="宋体" w:eastAsia="宋体" w:hint="default"/>
          <w:spacing w:val="-18"/>
        </w:rPr>
        <w:t>、</w:t>
      </w:r>
      <w:r>
        <w:rPr>
          <w:spacing w:val="-18"/>
        </w:rPr>
        <w:t>《</w:t>
      </w:r>
      <w:r>
        <w:rPr>
          <w:rFonts w:ascii="宋体" w:hAnsi="宋体" w:cs="宋体" w:eastAsia="宋体" w:hint="default"/>
          <w:spacing w:val="-18"/>
        </w:rPr>
        <w:t>2007</w:t>
      </w:r>
      <w:r>
        <w:rPr>
          <w:rFonts w:ascii="宋体" w:hAnsi="宋体" w:cs="宋体" w:eastAsia="宋体" w:hint="default"/>
        </w:rPr>
        <w:t> </w:t>
      </w:r>
      <w:r>
        <w:rPr>
          <w:spacing w:val="-15"/>
        </w:rPr>
        <w:t>年度</w:t>
      </w:r>
      <w:r>
        <w:rPr>
          <w:rFonts w:ascii="宋体" w:hAnsi="宋体" w:cs="宋体" w:eastAsia="宋体" w:hint="default"/>
          <w:spacing w:val="-15"/>
        </w:rPr>
        <w:t>监</w:t>
      </w:r>
      <w:r>
        <w:rPr>
          <w:spacing w:val="-15"/>
        </w:rPr>
        <w:t>事会</w:t>
      </w:r>
      <w:r>
        <w:rPr>
          <w:rFonts w:ascii="宋体" w:hAnsi="宋体" w:cs="宋体" w:eastAsia="宋体" w:hint="default"/>
          <w:spacing w:val="-15"/>
        </w:rPr>
        <w:t>工</w:t>
      </w:r>
      <w:r>
        <w:rPr>
          <w:rFonts w:ascii="宋体" w:hAnsi="宋体" w:cs="宋体" w:eastAsia="宋体" w:hint="default"/>
          <w:spacing w:val="-15"/>
        </w:rPr>
        <w:t>作</w:t>
      </w:r>
      <w:r>
        <w:rPr>
          <w:spacing w:val="-15"/>
        </w:rPr>
        <w:t>报告》</w:t>
      </w:r>
      <w:r>
        <w:rPr>
          <w:rFonts w:ascii="宋体" w:hAnsi="宋体" w:cs="宋体" w:eastAsia="宋体" w:hint="default"/>
          <w:spacing w:val="-15"/>
        </w:rPr>
        <w:t>、</w:t>
      </w:r>
      <w:r>
        <w:rPr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2007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决 </w:t>
      </w:r>
      <w:r>
        <w:rPr>
          <w:rFonts w:ascii="宋体" w:hAnsi="宋体" w:cs="宋体" w:eastAsia="宋体" w:hint="default"/>
          <w:spacing w:val="-24"/>
        </w:rPr>
        <w:t>算</w:t>
      </w:r>
      <w:r>
        <w:rPr>
          <w:spacing w:val="-24"/>
        </w:rPr>
        <w:t>报告》</w:t>
      </w:r>
      <w:r>
        <w:rPr>
          <w:rFonts w:ascii="宋体" w:hAnsi="宋体" w:cs="宋体" w:eastAsia="宋体" w:hint="default"/>
          <w:spacing w:val="-24"/>
        </w:rPr>
        <w:t>、</w:t>
      </w:r>
      <w:r>
        <w:rPr>
          <w:spacing w:val="-24"/>
        </w:rPr>
        <w:t>《</w:t>
      </w:r>
      <w:r>
        <w:rPr>
          <w:rFonts w:ascii="宋体" w:hAnsi="宋体" w:cs="宋体" w:eastAsia="宋体" w:hint="default"/>
          <w:spacing w:val="-24"/>
        </w:rPr>
        <w:t>2007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spacing w:val="-8"/>
        </w:rPr>
        <w:t>年度</w:t>
      </w:r>
      <w:r>
        <w:rPr>
          <w:rFonts w:ascii="宋体" w:hAnsi="宋体" w:cs="宋体" w:eastAsia="宋体" w:hint="default"/>
          <w:spacing w:val="-8"/>
        </w:rPr>
        <w:t>利润</w:t>
      </w:r>
      <w:r>
        <w:rPr>
          <w:rFonts w:ascii="宋体" w:hAnsi="宋体" w:cs="宋体" w:eastAsia="宋体" w:hint="default"/>
          <w:spacing w:val="-8"/>
        </w:rPr>
        <w:t>分配</w:t>
      </w:r>
      <w:r>
        <w:rPr>
          <w:rFonts w:ascii="宋体" w:hAnsi="宋体" w:cs="宋体" w:eastAsia="宋体" w:hint="default"/>
          <w:spacing w:val="-8"/>
        </w:rPr>
        <w:t>预</w:t>
      </w:r>
      <w:r>
        <w:rPr>
          <w:rFonts w:ascii="宋体" w:hAnsi="宋体" w:cs="宋体" w:eastAsia="宋体" w:hint="default"/>
          <w:spacing w:val="-8"/>
        </w:rPr>
        <w:t>案</w:t>
      </w:r>
      <w:r>
        <w:rPr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监</w:t>
      </w:r>
      <w:r>
        <w:rPr>
          <w:spacing w:val="-8"/>
        </w:rPr>
        <w:t>事会</w:t>
      </w:r>
      <w:r>
        <w:rPr>
          <w:rFonts w:ascii="宋体" w:hAnsi="宋体" w:cs="宋体" w:eastAsia="宋体" w:hint="default"/>
          <w:spacing w:val="-8"/>
        </w:rPr>
        <w:t>关于</w:t>
      </w:r>
      <w:r>
        <w:rPr>
          <w:spacing w:val="-8"/>
        </w:rPr>
        <w:t>董事会</w:t>
      </w:r>
      <w:r>
        <w:rPr>
          <w:rFonts w:ascii="宋体" w:hAnsi="宋体" w:cs="宋体" w:eastAsia="宋体" w:hint="default"/>
          <w:spacing w:val="-8"/>
        </w:rPr>
        <w:t>对</w:t>
      </w:r>
      <w:r>
        <w:rPr>
          <w:rFonts w:ascii="宋体" w:hAnsi="宋体" w:cs="宋体" w:eastAsia="宋体" w:hint="default"/>
          <w:spacing w:val="-8"/>
        </w:rPr>
        <w:t>审</w:t>
      </w:r>
      <w:r>
        <w:rPr>
          <w:rFonts w:ascii="宋体" w:hAnsi="宋体" w:cs="宋体" w:eastAsia="宋体" w:hint="default"/>
          <w:spacing w:val="-8"/>
        </w:rPr>
        <w:t>计机构</w:t>
      </w:r>
      <w:r>
        <w:rPr>
          <w:rFonts w:ascii="宋体" w:hAnsi="宋体" w:cs="宋体" w:eastAsia="宋体" w:hint="default"/>
          <w:spacing w:val="-8"/>
        </w:rPr>
        <w:t>出</w:t>
      </w:r>
      <w:r>
        <w:rPr>
          <w:rFonts w:ascii="宋体" w:hAnsi="宋体" w:cs="宋体" w:eastAsia="宋体" w:hint="default"/>
          <w:spacing w:val="-8"/>
        </w:rPr>
        <w:t>具</w:t>
      </w:r>
      <w:r>
        <w:rPr>
          <w:rFonts w:ascii="宋体" w:hAnsi="宋体" w:cs="宋体" w:eastAsia="宋体" w:hint="default"/>
          <w:spacing w:val="-8"/>
        </w:rPr>
        <w:t>非</w:t>
      </w:r>
      <w:r>
        <w:rPr>
          <w:rFonts w:ascii="宋体" w:hAnsi="宋体" w:cs="宋体" w:eastAsia="宋体" w:hint="default"/>
          <w:spacing w:val="-8"/>
        </w:rPr>
        <w:t>标</w:t>
      </w:r>
      <w:r>
        <w:rPr>
          <w:rFonts w:ascii="宋体" w:hAnsi="宋体" w:cs="宋体" w:eastAsia="宋体" w:hint="default"/>
          <w:spacing w:val="-8"/>
        </w:rPr>
        <w:t>意</w:t>
      </w:r>
      <w:r>
        <w:rPr>
          <w:rFonts w:ascii="宋体" w:hAnsi="宋体" w:cs="宋体" w:eastAsia="宋体" w:hint="default"/>
          <w:spacing w:val="-8"/>
        </w:rPr>
        <w:t>见</w:t>
      </w:r>
      <w:r>
        <w:rPr>
          <w:rFonts w:ascii="宋体" w:hAnsi="宋体" w:cs="宋体" w:eastAsia="宋体" w:hint="default"/>
          <w:spacing w:val="-8"/>
        </w:rPr>
        <w:t>审</w:t>
      </w:r>
      <w:r>
        <w:rPr>
          <w:rFonts w:ascii="宋体" w:hAnsi="宋体" w:cs="宋体" w:eastAsia="宋体" w:hint="default"/>
          <w:spacing w:val="-8"/>
        </w:rPr>
        <w:t>计</w:t>
      </w:r>
      <w:r>
        <w:rPr>
          <w:spacing w:val="-8"/>
        </w:rPr>
        <w:t>报</w:t>
      </w:r>
      <w:r>
        <w:rPr/>
        <w:t> </w:t>
      </w:r>
      <w:r>
        <w:rPr>
          <w:spacing w:val="-5"/>
        </w:rPr>
        <w:t>告</w:t>
      </w:r>
      <w:r>
        <w:rPr>
          <w:rFonts w:ascii="宋体" w:hAnsi="宋体" w:cs="宋体" w:eastAsia="宋体" w:hint="default"/>
          <w:spacing w:val="-5"/>
        </w:rPr>
        <w:t>涉及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说明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意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。本</w:t>
      </w:r>
      <w:r>
        <w:rPr>
          <w:rFonts w:ascii="宋体" w:hAnsi="宋体" w:cs="宋体" w:eastAsia="宋体" w:hint="default"/>
          <w:spacing w:val="-5"/>
        </w:rPr>
        <w:t>次监</w:t>
      </w:r>
      <w:r>
        <w:rPr>
          <w:spacing w:val="-5"/>
        </w:rPr>
        <w:t>事会</w:t>
      </w:r>
      <w:r>
        <w:rPr>
          <w:rFonts w:ascii="宋体" w:hAnsi="宋体" w:cs="宋体" w:eastAsia="宋体" w:hint="default"/>
          <w:spacing w:val="-5"/>
        </w:rPr>
        <w:t>决议</w:t>
      </w:r>
      <w:r>
        <w:rPr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刊</w:t>
      </w:r>
      <w:r>
        <w:rPr>
          <w:spacing w:val="-5"/>
        </w:rPr>
        <w:t>登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 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352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 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spacing w:val="-10"/>
        </w:rPr>
        <w:t>年</w:t>
      </w:r>
      <w:r>
        <w:rPr>
          <w:rFonts w:ascii="宋体" w:hAnsi="宋体" w:cs="宋体" w:eastAsia="宋体" w:hint="default"/>
          <w:spacing w:val="-10"/>
        </w:rPr>
        <w:t>第</w:t>
      </w:r>
      <w:r>
        <w:rPr>
          <w:spacing w:val="-10"/>
        </w:rPr>
        <w:t>一</w:t>
      </w:r>
      <w:r>
        <w:rPr>
          <w:rFonts w:ascii="宋体" w:hAnsi="宋体" w:cs="宋体" w:eastAsia="宋体" w:hint="default"/>
          <w:spacing w:val="-10"/>
        </w:rPr>
        <w:t>季</w:t>
      </w:r>
      <w:r>
        <w:rPr>
          <w:spacing w:val="-10"/>
        </w:rPr>
        <w:t>度报告》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  <w:spacing w:val="-10"/>
        </w:rPr>
        <w:t>2008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 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35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 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关于</w:t>
      </w:r>
      <w:r>
        <w:rPr>
          <w:rFonts w:ascii="宋体" w:hAnsi="宋体" w:cs="宋体" w:eastAsia="宋体" w:hint="default"/>
          <w:spacing w:val="-6"/>
        </w:rPr>
        <w:t>向</w:t>
      </w:r>
      <w:r>
        <w:rPr>
          <w:rFonts w:ascii="宋体" w:hAnsi="宋体" w:cs="宋体" w:eastAsia="宋体" w:hint="default"/>
          <w:spacing w:val="-6"/>
        </w:rPr>
        <w:t>特</w:t>
      </w:r>
      <w:r>
        <w:rPr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rFonts w:ascii="宋体" w:hAnsi="宋体" w:cs="宋体" w:eastAsia="宋体" w:hint="default"/>
          <w:spacing w:val="-6"/>
        </w:rPr>
        <w:t>象</w:t>
      </w:r>
      <w:r>
        <w:rPr>
          <w:rFonts w:ascii="宋体" w:hAnsi="宋体" w:cs="宋体" w:eastAsia="宋体" w:hint="default"/>
          <w:spacing w:val="-6"/>
        </w:rPr>
        <w:t>非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开发行</w:t>
      </w:r>
      <w:r>
        <w:rPr>
          <w:spacing w:val="-6"/>
        </w:rPr>
        <w:t>股份</w:t>
      </w:r>
      <w:r>
        <w:rPr>
          <w:rFonts w:ascii="宋体" w:hAnsi="宋体" w:cs="宋体" w:eastAsia="宋体" w:hint="default"/>
          <w:spacing w:val="-6"/>
        </w:rPr>
        <w:t>购</w:t>
      </w:r>
      <w:r>
        <w:rPr>
          <w:rFonts w:ascii="宋体" w:hAnsi="宋体" w:cs="宋体" w:eastAsia="宋体" w:hint="default"/>
          <w:spacing w:val="-6"/>
        </w:rPr>
        <w:t>买</w:t>
      </w:r>
      <w:r>
        <w:rPr>
          <w:rFonts w:ascii="宋体" w:hAnsi="宋体" w:cs="宋体" w:eastAsia="宋体" w:hint="default"/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案</w:t>
      </w:r>
      <w:r>
        <w:rPr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关于非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开发行</w:t>
      </w:r>
      <w:r>
        <w:rPr>
          <w:spacing w:val="-6"/>
        </w:rPr>
        <w:t>股份</w:t>
      </w:r>
      <w:r>
        <w:rPr>
          <w:rFonts w:ascii="宋体" w:hAnsi="宋体" w:cs="宋体" w:eastAsia="宋体" w:hint="default"/>
          <w:spacing w:val="-6"/>
        </w:rPr>
        <w:t>购</w:t>
      </w:r>
      <w:r>
        <w:rPr>
          <w:rFonts w:ascii="宋体" w:hAnsi="宋体" w:cs="宋体" w:eastAsia="宋体" w:hint="default"/>
          <w:spacing w:val="-6"/>
        </w:rPr>
        <w:t>买</w:t>
      </w:r>
      <w:r>
        <w:rPr>
          <w:rFonts w:ascii="宋体" w:hAnsi="宋体" w:cs="宋体" w:eastAsia="宋体" w:hint="default"/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协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rFonts w:ascii="宋体" w:hAnsi="宋体" w:cs="宋体" w:eastAsia="宋体" w:hint="default"/>
          <w:spacing w:val="-5"/>
        </w:rPr>
        <w:t>〈</w:t>
      </w:r>
      <w:r>
        <w:rPr>
          <w:spacing w:val="-5"/>
        </w:rPr>
        <w:t>深圳市太光电信股份有限公司</w:t>
      </w:r>
      <w:r>
        <w:rPr>
          <w:rFonts w:ascii="宋体" w:hAnsi="宋体" w:cs="宋体" w:eastAsia="宋体" w:hint="default"/>
          <w:spacing w:val="-5"/>
        </w:rPr>
        <w:t>关于非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开发行</w:t>
      </w:r>
      <w:r>
        <w:rPr>
          <w:spacing w:val="-5"/>
        </w:rPr>
        <w:t>股份</w:t>
      </w:r>
      <w:r>
        <w:rPr>
          <w:rFonts w:ascii="宋体" w:hAnsi="宋体" w:cs="宋体" w:eastAsia="宋体" w:hint="default"/>
          <w:spacing w:val="-5"/>
        </w:rPr>
        <w:t>购</w:t>
      </w:r>
      <w:r>
        <w:rPr>
          <w:rFonts w:ascii="宋体" w:hAnsi="宋体" w:cs="宋体" w:eastAsia="宋体" w:hint="default"/>
          <w:spacing w:val="-5"/>
        </w:rPr>
        <w:t>买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大资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7"/>
        </w:rPr>
        <w:t>产重</w:t>
      </w:r>
      <w:r>
        <w:rPr>
          <w:rFonts w:ascii="宋体" w:hAnsi="宋体" w:cs="宋体" w:eastAsia="宋体" w:hint="default"/>
          <w:spacing w:val="-7"/>
        </w:rPr>
        <w:t>组</w:t>
      </w:r>
      <w:r>
        <w:rPr>
          <w:rFonts w:ascii="宋体" w:hAnsi="宋体" w:cs="宋体" w:eastAsia="宋体" w:hint="default"/>
          <w:spacing w:val="-7"/>
        </w:rPr>
        <w:t>预</w:t>
      </w:r>
      <w:r>
        <w:rPr>
          <w:rFonts w:ascii="宋体" w:hAnsi="宋体" w:cs="宋体" w:eastAsia="宋体" w:hint="default"/>
          <w:spacing w:val="-7"/>
        </w:rPr>
        <w:t>案</w:t>
      </w:r>
      <w:r>
        <w:rPr>
          <w:rFonts w:ascii="宋体" w:hAnsi="宋体" w:cs="宋体" w:eastAsia="宋体" w:hint="default"/>
          <w:spacing w:val="-7"/>
        </w:rPr>
        <w:t>〉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案</w:t>
      </w:r>
      <w:r>
        <w:rPr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。本</w:t>
      </w:r>
      <w:r>
        <w:rPr>
          <w:rFonts w:ascii="宋体" w:hAnsi="宋体" w:cs="宋体" w:eastAsia="宋体" w:hint="default"/>
          <w:spacing w:val="-7"/>
        </w:rPr>
        <w:t>次监</w:t>
      </w:r>
      <w:r>
        <w:rPr>
          <w:spacing w:val="-7"/>
        </w:rPr>
        <w:t>事会</w:t>
      </w:r>
      <w:r>
        <w:rPr>
          <w:rFonts w:ascii="宋体" w:hAnsi="宋体" w:cs="宋体" w:eastAsia="宋体" w:hint="default"/>
          <w:spacing w:val="-7"/>
        </w:rPr>
        <w:t>决议</w:t>
      </w:r>
      <w:r>
        <w:rPr>
          <w:spacing w:val="-7"/>
        </w:rPr>
        <w:t>公告</w:t>
      </w:r>
      <w:r>
        <w:rPr>
          <w:rFonts w:ascii="宋体" w:hAnsi="宋体" w:cs="宋体" w:eastAsia="宋体" w:hint="default"/>
          <w:spacing w:val="-7"/>
        </w:rPr>
        <w:t>刊</w:t>
      </w:r>
      <w:r>
        <w:rPr>
          <w:spacing w:val="-7"/>
        </w:rPr>
        <w:t>登</w:t>
      </w:r>
      <w:r>
        <w:rPr>
          <w:rFonts w:ascii="宋体" w:hAnsi="宋体" w:cs="宋体" w:eastAsia="宋体" w:hint="default"/>
          <w:spacing w:val="-7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2"/>
        </w:rPr>
        <w:t>21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的《证券时报》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巨</w:t>
      </w:r>
      <w:r>
        <w:rPr>
          <w:rFonts w:ascii="宋体" w:hAnsi="宋体" w:cs="宋体" w:eastAsia="宋体" w:hint="default"/>
        </w:rPr>
        <w:t> 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8"/>
        <w:ind w:right="0" w:firstLine="56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 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关于大</w:t>
      </w:r>
      <w:r>
        <w:rPr/>
        <w:t>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/>
        <w:t>报告》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次监</w:t>
      </w:r>
      <w:r>
        <w:rPr/>
        <w:t>事会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  <w:spacing w:val="-98"/>
        </w:rPr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35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 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全</w:t>
      </w:r>
      <w:r>
        <w:rPr/>
        <w:t>文》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spacing w:val="-9"/>
        </w:rPr>
        <w:t>年</w:t>
      </w:r>
      <w:r>
        <w:rPr>
          <w:rFonts w:ascii="宋体" w:hAnsi="宋体" w:cs="宋体" w:eastAsia="宋体" w:hint="default"/>
          <w:spacing w:val="-9"/>
        </w:rPr>
        <w:t>半</w:t>
      </w:r>
      <w:r>
        <w:rPr>
          <w:spacing w:val="-9"/>
        </w:rPr>
        <w:t>年度报告</w:t>
      </w:r>
      <w:r>
        <w:rPr>
          <w:rFonts w:ascii="宋体" w:hAnsi="宋体" w:cs="宋体" w:eastAsia="宋体" w:hint="default"/>
          <w:spacing w:val="-9"/>
        </w:rPr>
        <w:t>摘</w:t>
      </w:r>
      <w:r>
        <w:rPr>
          <w:rFonts w:ascii="宋体" w:hAnsi="宋体" w:cs="宋体" w:eastAsia="宋体" w:hint="default"/>
          <w:spacing w:val="-9"/>
        </w:rPr>
        <w:t>要</w:t>
      </w:r>
      <w:r>
        <w:rPr>
          <w:spacing w:val="-9"/>
        </w:rPr>
        <w:t>》</w:t>
      </w:r>
      <w:r>
        <w:rPr>
          <w:rFonts w:ascii="宋体" w:hAnsi="宋体" w:cs="宋体" w:eastAsia="宋体" w:hint="default"/>
          <w:spacing w:val="-9"/>
        </w:rPr>
        <w:t>。</w:t>
      </w:r>
      <w:r>
        <w:rPr>
          <w:rFonts w:ascii="宋体" w:hAnsi="宋体" w:cs="宋体" w:eastAsia="宋体" w:hint="default"/>
          <w:spacing w:val="-9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刊</w:t>
      </w:r>
      <w:r>
        <w:rPr/>
        <w:t>登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spacing w:val="2"/>
        </w:rPr>
        <w:t> </w:t>
      </w:r>
      <w:r>
        <w:rPr>
          <w:rFonts w:ascii="宋体" w:hAnsi="宋体" w:cs="宋体" w:eastAsia="宋体" w:hint="default"/>
          <w:spacing w:val="2"/>
        </w:rPr>
      </w:r>
      <w:r>
        <w:rPr/>
        <w:t>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36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6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9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rFonts w:ascii="宋体" w:hAnsi="宋体" w:cs="宋体" w:eastAsia="宋体" w:hint="default"/>
          <w:spacing w:val="-5"/>
        </w:rPr>
        <w:t>19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rFonts w:ascii="宋体" w:hAnsi="宋体" w:cs="宋体" w:eastAsia="宋体" w:hint="default"/>
          <w:spacing w:val="-5"/>
        </w:rPr>
        <w:t>开第</w:t>
      </w:r>
      <w:r>
        <w:rPr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rFonts w:ascii="宋体" w:hAnsi="宋体" w:cs="宋体" w:eastAsia="宋体" w:hint="default"/>
          <w:spacing w:val="-5"/>
        </w:rPr>
        <w:t>监</w:t>
      </w:r>
      <w:r>
        <w:rPr>
          <w:spacing w:val="-5"/>
        </w:rPr>
        <w:t>事会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spacing w:val="-5"/>
        </w:rPr>
        <w:t>五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临</w:t>
      </w:r>
      <w:r>
        <w:rPr>
          <w:spacing w:val="-5"/>
        </w:rPr>
        <w:t>时会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议并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过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于变更监</w:t>
      </w:r>
      <w:r>
        <w:rPr>
          <w:spacing w:val="-5"/>
        </w:rPr>
        <w:t>事的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。本</w:t>
      </w:r>
      <w:r>
        <w:rPr>
          <w:rFonts w:ascii="宋体" w:hAnsi="宋体" w:cs="宋体" w:eastAsia="宋体" w:hint="default"/>
          <w:spacing w:val="-5"/>
        </w:rPr>
        <w:t>次监</w:t>
      </w:r>
      <w:r>
        <w:rPr>
          <w:spacing w:val="-5"/>
        </w:rPr>
        <w:t>事会</w:t>
      </w:r>
      <w:r>
        <w:rPr>
          <w:rFonts w:ascii="宋体" w:hAnsi="宋体" w:cs="宋体" w:eastAsia="宋体" w:hint="default"/>
          <w:spacing w:val="-5"/>
        </w:rPr>
        <w:t>决议</w:t>
      </w:r>
      <w:r>
        <w:rPr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刊</w:t>
      </w:r>
      <w:r>
        <w:rPr>
          <w:spacing w:val="-5"/>
        </w:rPr>
        <w:t>登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9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rFonts w:ascii="宋体" w:hAnsi="宋体" w:cs="宋体" w:eastAsia="宋体" w:hint="default"/>
          <w:spacing w:val="-5"/>
        </w:rPr>
        <w:t>23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的</w:t>
      </w:r>
      <w:r>
        <w:rPr>
          <w:spacing w:val="2"/>
        </w:rPr>
        <w:t> </w:t>
      </w:r>
      <w:r>
        <w:rPr>
          <w:rFonts w:ascii="宋体" w:hAnsi="宋体" w:cs="宋体" w:eastAsia="宋体" w:hint="default"/>
          <w:spacing w:val="2"/>
        </w:rPr>
      </w:r>
      <w:r>
        <w:rPr>
          <w:spacing w:val="-3"/>
        </w:rPr>
        <w:t>《证券时报》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4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7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开第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spacing w:val="-3"/>
        </w:rPr>
        <w:t>事会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六次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</w:p>
    <w:p>
      <w:pPr>
        <w:pStyle w:val="BodyText"/>
        <w:spacing w:line="240" w:lineRule="auto" w:before="156"/>
        <w:ind w:left="132" w:right="347"/>
        <w:jc w:val="center"/>
      </w:pPr>
      <w:r>
        <w:rPr>
          <w:rFonts w:ascii="宋体" w:hAnsi="宋体" w:cs="宋体" w:eastAsia="宋体" w:hint="default"/>
          <w:spacing w:val="-34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34"/>
        </w:rPr>
        <w:t>。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季</w:t>
      </w:r>
      <w:r>
        <w:rPr>
          <w:spacing w:val="4"/>
        </w:rPr>
        <w:t>度</w:t>
      </w:r>
      <w:r>
        <w:rPr/>
        <w:t>报告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1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3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</w:p>
    <w:p>
      <w:pPr>
        <w:spacing w:after="0" w:line="240" w:lineRule="auto"/>
        <w:jc w:val="center"/>
        <w:sectPr>
          <w:pgSz w:w="11900" w:h="16840"/>
          <w:pgMar w:header="876" w:footer="840" w:top="1100" w:bottom="1020" w:left="1100" w:right="880"/>
        </w:sectPr>
      </w:pPr>
    </w:p>
    <w:p>
      <w:pPr>
        <w:pStyle w:val="BodyText"/>
        <w:spacing w:line="240" w:lineRule="auto" w:before="91"/>
        <w:ind w:left="14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47"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8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开第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spacing w:val="-3"/>
        </w:rPr>
        <w:t>事会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 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关于监</w:t>
      </w:r>
      <w:r>
        <w:rPr>
          <w:spacing w:val="-6"/>
        </w:rPr>
        <w:t>事会</w:t>
      </w:r>
      <w:r>
        <w:rPr>
          <w:rFonts w:ascii="宋体" w:hAnsi="宋体" w:cs="宋体" w:eastAsia="宋体" w:hint="default"/>
          <w:spacing w:val="-6"/>
        </w:rPr>
        <w:t>换届</w:t>
      </w:r>
      <w:r>
        <w:rPr>
          <w:spacing w:val="-6"/>
        </w:rPr>
        <w:t>选</w:t>
      </w:r>
      <w:r>
        <w:rPr>
          <w:rFonts w:ascii="宋体" w:hAnsi="宋体" w:cs="宋体" w:eastAsia="宋体" w:hint="default"/>
          <w:spacing w:val="-6"/>
        </w:rPr>
        <w:t>举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案</w:t>
      </w:r>
      <w:r>
        <w:rPr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。本</w:t>
      </w:r>
      <w:r>
        <w:rPr>
          <w:rFonts w:ascii="宋体" w:hAnsi="宋体" w:cs="宋体" w:eastAsia="宋体" w:hint="default"/>
          <w:spacing w:val="-6"/>
        </w:rPr>
        <w:t>次监</w:t>
      </w:r>
      <w:r>
        <w:rPr>
          <w:spacing w:val="-6"/>
        </w:rPr>
        <w:t>事会</w:t>
      </w:r>
      <w:r>
        <w:rPr>
          <w:rFonts w:ascii="宋体" w:hAnsi="宋体" w:cs="宋体" w:eastAsia="宋体" w:hint="default"/>
          <w:spacing w:val="-6"/>
        </w:rPr>
        <w:t>决议</w:t>
      </w:r>
      <w:r>
        <w:rPr>
          <w:spacing w:val="-6"/>
        </w:rPr>
        <w:t>公告</w:t>
      </w:r>
      <w:r>
        <w:rPr>
          <w:rFonts w:ascii="宋体" w:hAnsi="宋体" w:cs="宋体" w:eastAsia="宋体" w:hint="default"/>
          <w:spacing w:val="-6"/>
        </w:rPr>
        <w:t>刊</w:t>
      </w:r>
      <w:r>
        <w:rPr>
          <w:spacing w:val="-6"/>
        </w:rPr>
        <w:t>登</w:t>
      </w:r>
      <w:r>
        <w:rPr>
          <w:rFonts w:ascii="宋体" w:hAnsi="宋体" w:cs="宋体" w:eastAsia="宋体" w:hint="default"/>
          <w:spacing w:val="-6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2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2"/>
        </w:rPr>
        <w:t>13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spacing w:val="-24"/>
        </w:rPr>
        <w:t> </w:t>
      </w:r>
      <w:r>
        <w:rPr>
          <w:rFonts w:ascii="宋体" w:hAnsi="宋体" w:cs="宋体" w:eastAsia="宋体" w:hint="default"/>
          <w:spacing w:val="-24"/>
        </w:rPr>
      </w:r>
      <w:r>
        <w:rPr/>
        <w:t>《证 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709" w:right="0"/>
        <w:jc w:val="left"/>
      </w:pP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/>
        <w:t>选</w:t>
      </w:r>
    </w:p>
    <w:p>
      <w:pPr>
        <w:pStyle w:val="BodyText"/>
        <w:spacing w:line="360" w:lineRule="auto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主席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次监</w:t>
      </w:r>
      <w:r>
        <w:rPr/>
        <w:t>事会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 </w:t>
      </w:r>
      <w:r>
        <w:rPr>
          <w:rFonts w:ascii="宋体" w:hAnsi="宋体" w:cs="宋体" w:eastAsia="宋体" w:hint="default"/>
        </w:rPr>
      </w:r>
      <w:r>
        <w:rPr/>
        <w:t>《证券时 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148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宋体" w:hAnsi="宋体" w:cs="宋体" w:eastAsia="宋体" w:hint="default"/>
          <w:b w:val="0"/>
          <w:bCs w:val="0"/>
        </w:rPr>
        <w:t>   </w:t>
      </w:r>
      <w:r>
        <w:rPr/>
        <w:t>（二）监事会对公司</w:t>
      </w:r>
      <w:r>
        <w:rPr>
          <w:spacing w:val="-25"/>
        </w:rPr>
        <w:t> </w:t>
      </w: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-33"/>
        </w:rPr>
        <w:t> </w:t>
      </w:r>
      <w:r>
        <w:rPr/>
        <w:t>年度有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对</w:t>
      </w:r>
      <w:r>
        <w:rPr/>
        <w:t>公司董事会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</w:p>
    <w:p>
      <w:pPr>
        <w:pStyle w:val="BodyText"/>
        <w:spacing w:line="240" w:lineRule="auto" w:before="156"/>
        <w:ind w:right="0"/>
        <w:jc w:val="both"/>
      </w:pP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24"/>
        </w:rPr>
        <w:t>、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  <w:spacing w:val="-24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决议</w:t>
      </w:r>
      <w:r>
        <w:rPr/>
        <w:t>的</w:t>
      </w:r>
      <w:r>
        <w:rPr>
          <w:rFonts w:ascii="宋体" w:hAnsi="宋体" w:cs="宋体" w:eastAsia="宋体" w:hint="default"/>
        </w:rPr>
        <w:t>情况实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认</w:t>
      </w:r>
      <w:r>
        <w:rPr/>
        <w:t>真的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检查</w:t>
      </w:r>
      <w:r>
        <w:rPr>
          <w:rFonts w:ascii="宋体" w:hAnsi="宋体" w:cs="宋体" w:eastAsia="宋体" w:hint="default"/>
          <w:spacing w:val="-24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有</w:t>
      </w:r>
    </w:p>
    <w:p>
      <w:pPr>
        <w:pStyle w:val="BodyText"/>
        <w:spacing w:line="360" w:lineRule="auto"/>
        <w:ind w:left="628" w:right="128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情况发</w:t>
      </w:r>
      <w:r>
        <w:rPr/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运作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：报告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完善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项</w:t>
      </w:r>
    </w:p>
    <w:p>
      <w:pPr>
        <w:pStyle w:val="BodyText"/>
        <w:spacing w:line="357" w:lineRule="auto" w:before="31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程序</w:t>
      </w:r>
      <w:r>
        <w:rPr/>
        <w:t>合法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；</w:t>
      </w:r>
      <w:r>
        <w:rPr/>
        <w:t>公司股东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、</w:t>
      </w:r>
      <w:r>
        <w:rPr/>
        <w:t>董事会的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决议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及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决议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行情况</w:t>
      </w:r>
      <w:r>
        <w:rPr/>
        <w:t>合法</w:t>
      </w:r>
      <w:r>
        <w:rPr>
          <w:rFonts w:ascii="宋体" w:hAnsi="宋体" w:cs="宋体" w:eastAsia="宋体" w:hint="default"/>
        </w:rPr>
        <w:t>、</w:t>
      </w:r>
      <w:r>
        <w:rPr/>
        <w:t>合</w:t>
      </w:r>
      <w:r>
        <w:rPr>
          <w:rFonts w:ascii="宋体" w:hAnsi="宋体" w:cs="宋体" w:eastAsia="宋体" w:hint="default"/>
        </w:rPr>
        <w:t>规；</w:t>
      </w:r>
      <w:r>
        <w:rPr/>
        <w:t>公司董事会的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/>
        <w:t>合</w:t>
      </w:r>
      <w:r>
        <w:rPr>
          <w:rFonts w:ascii="宋体" w:hAnsi="宋体" w:cs="宋体" w:eastAsia="宋体" w:hint="default"/>
        </w:rPr>
        <w:t>理，内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行；</w:t>
      </w:r>
      <w:r>
        <w:rPr/>
        <w:t>公司董事</w:t>
      </w:r>
      <w:r>
        <w:rPr>
          <w:rFonts w:ascii="宋体" w:hAnsi="宋体" w:cs="宋体" w:eastAsia="宋体" w:hint="default"/>
        </w:rPr>
        <w:t>、经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公司</w:t>
      </w:r>
      <w:r>
        <w:rPr>
          <w:rFonts w:ascii="宋体" w:hAnsi="宋体" w:cs="宋体" w:eastAsia="宋体" w:hint="default"/>
        </w:rPr>
        <w:t>职</w:t>
      </w:r>
      <w:r>
        <w:rPr/>
        <w:t>务时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违反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或损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股</w:t>
      </w:r>
      <w:r>
        <w:rPr>
          <w:spacing w:val="-81"/>
        </w:rPr>
        <w:t> </w:t>
      </w:r>
      <w:r>
        <w:rPr/>
        <w:t>东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57" w:lineRule="auto" w:before="34"/>
        <w:ind w:right="1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检查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务的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：报告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全，核算规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，管理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/>
        <w:t> 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准则及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，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无保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72"/>
        </w:rPr>
        <w:t> </w:t>
      </w:r>
      <w:r>
        <w:rPr>
          <w:rFonts w:ascii="宋体" w:hAnsi="宋体" w:cs="宋体" w:eastAsia="宋体" w:hint="default"/>
        </w:rPr>
        <w:t>2008 </w:t>
      </w:r>
      <w:r>
        <w:rPr/>
        <w:t>年度的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、经营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情况</w:t>
      </w:r>
      <w:r>
        <w:rPr/>
        <w:t>：报告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产情况</w:t>
      </w:r>
      <w:r>
        <w:rPr>
          <w:spacing w:val="-2"/>
        </w:rPr>
        <w:t>：报告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行了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开发行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产重</w:t>
      </w:r>
      <w:r>
        <w:rPr>
          <w:rFonts w:ascii="宋体" w:hAnsi="宋体" w:cs="宋体" w:eastAsia="宋体" w:hint="default"/>
          <w:spacing w:val="-5"/>
        </w:rPr>
        <w:t>组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监</w:t>
      </w:r>
      <w:r>
        <w:rPr>
          <w:spacing w:val="-5"/>
        </w:rPr>
        <w:t>事会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为该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召集召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rFonts w:ascii="宋体" w:hAnsi="宋体" w:cs="宋体" w:eastAsia="宋体" w:hint="default"/>
          <w:spacing w:val="-5"/>
        </w:rPr>
        <w:t>程序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5"/>
        </w:rPr>
        <w:t>程序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式</w:t>
      </w:r>
      <w:r>
        <w:rPr>
          <w:rFonts w:ascii="宋体" w:hAnsi="宋体" w:cs="宋体" w:eastAsia="宋体" w:hint="default"/>
          <w:spacing w:val="-5"/>
        </w:rPr>
        <w:t>符</w:t>
      </w:r>
      <w:r>
        <w:rPr>
          <w:spacing w:val="-5"/>
        </w:rPr>
        <w:t>合《公司法》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以及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理。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后，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利于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公</w:t>
      </w:r>
      <w:r>
        <w:rPr>
          <w:spacing w:val="-92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和全</w:t>
      </w:r>
      <w:r>
        <w:rPr>
          <w:rFonts w:ascii="宋体" w:hAnsi="宋体" w:cs="宋体" w:eastAsia="宋体" w:hint="default"/>
        </w:rPr>
        <w:t>体</w:t>
      </w:r>
      <w:r>
        <w:rPr/>
        <w:t>股东的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益，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、关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：报告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</w:t>
      </w:r>
      <w:r>
        <w:rPr>
          <w:spacing w:val="-2"/>
        </w:rPr>
        <w:t>公司与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发生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spacing w:val="-2"/>
        </w:rPr>
        <w:t>合《深圳证券</w:t>
      </w:r>
      <w:r>
        <w:rPr>
          <w:rFonts w:ascii="宋体" w:hAnsi="宋体" w:cs="宋体" w:eastAsia="宋体" w:hint="default"/>
          <w:spacing w:val="-2"/>
        </w:rPr>
        <w:t>交易所</w:t>
      </w:r>
      <w:r>
        <w:rPr>
          <w:spacing w:val="-2"/>
        </w:rPr>
        <w:t>股</w:t>
      </w:r>
      <w:r>
        <w:rPr/>
        <w:t> </w:t>
      </w:r>
      <w:r>
        <w:rPr>
          <w:rFonts w:ascii="宋体" w:hAnsi="宋体" w:cs="宋体" w:eastAsia="宋体" w:hint="default"/>
        </w:rPr>
        <w:t>票上</w:t>
      </w:r>
      <w:r>
        <w:rPr/>
        <w:t>市</w:t>
      </w:r>
      <w:r>
        <w:rPr>
          <w:rFonts w:ascii="宋体" w:hAnsi="宋体" w:cs="宋体" w:eastAsia="宋体" w:hint="default"/>
        </w:rPr>
        <w:t>规则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循</w:t>
      </w:r>
      <w:r>
        <w:rPr>
          <w:rFonts w:ascii="宋体" w:hAnsi="宋体" w:cs="宋体" w:eastAsia="宋体" w:hint="default"/>
        </w:rPr>
        <w:t>了</w:t>
      </w:r>
      <w:r>
        <w:rPr/>
        <w:t>市场公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原则，</w:t>
      </w:r>
      <w:r>
        <w:rPr>
          <w:rFonts w:ascii="宋体" w:hAnsi="宋体" w:cs="宋体" w:eastAsia="宋体" w:hint="default"/>
        </w:rPr>
        <w:t>价格</w:t>
      </w:r>
      <w:r>
        <w:rPr/>
        <w:t>公</w:t>
      </w:r>
      <w:r>
        <w:rPr>
          <w:rFonts w:ascii="宋体" w:hAnsi="宋体" w:cs="宋体" w:eastAsia="宋体" w:hint="default"/>
        </w:rPr>
        <w:t>平</w:t>
      </w:r>
      <w:r>
        <w:rPr/>
        <w:t>合</w:t>
      </w:r>
      <w:r>
        <w:rPr>
          <w:rFonts w:ascii="宋体" w:hAnsi="宋体" w:cs="宋体" w:eastAsia="宋体" w:hint="default"/>
        </w:rPr>
        <w:t>理，未损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和</w:t>
      </w:r>
      <w:r>
        <w:rPr/>
        <w:t>股东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段</w:t>
      </w:r>
      <w:r>
        <w:rPr/>
        <w:t>的</w:t>
      </w:r>
      <w:r>
        <w:rPr>
          <w:rFonts w:ascii="宋体" w:hAnsi="宋体" w:cs="宋体" w:eastAsia="宋体" w:hint="default"/>
        </w:rPr>
        <w:t>无保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pStyle w:val="BodyText"/>
        <w:spacing w:line="357" w:lineRule="auto" w:before="91"/>
        <w:ind w:right="243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/>
        <w:t>报告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客观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及</w:t>
      </w:r>
      <w:r>
        <w:rPr/>
        <w:t>报告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项所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实，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项所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说明。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符</w:t>
      </w:r>
      <w:r>
        <w:rPr/>
        <w:t>合中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及</w:t>
      </w:r>
      <w:r>
        <w:rPr/>
        <w:t>深圳证券</w:t>
      </w:r>
      <w:r>
        <w:rPr>
          <w:rFonts w:ascii="宋体" w:hAnsi="宋体" w:cs="宋体" w:eastAsia="宋体" w:hint="default"/>
        </w:rPr>
        <w:t>交易所 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/>
        <w:t>的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中</w:t>
      </w:r>
      <w:r>
        <w:rPr>
          <w:rFonts w:ascii="宋体" w:hAnsi="宋体" w:cs="宋体" w:eastAsia="宋体" w:hint="default"/>
        </w:rPr>
        <w:t>对</w:t>
      </w:r>
      <w:r>
        <w:rPr/>
        <w:t>公</w:t>
      </w:r>
      <w:r>
        <w:rPr>
          <w:spacing w:val="-81"/>
        </w:rPr>
        <w:t> </w:t>
      </w:r>
      <w:r>
        <w:rPr>
          <w:spacing w:val="-5"/>
        </w:rPr>
        <w:t>司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整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是</w:t>
      </w:r>
      <w:r>
        <w:rPr>
          <w:rFonts w:ascii="宋体" w:hAnsi="宋体" w:cs="宋体" w:eastAsia="宋体" w:hint="default"/>
          <w:spacing w:val="-5"/>
        </w:rPr>
        <w:t>客观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真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符</w:t>
      </w:r>
      <w:r>
        <w:rPr>
          <w:spacing w:val="-5"/>
        </w:rPr>
        <w:t>合公司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rFonts w:ascii="宋体" w:hAnsi="宋体" w:cs="宋体" w:eastAsia="宋体" w:hint="default"/>
          <w:spacing w:val="-5"/>
        </w:rPr>
        <w:t>情况，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意</w:t>
      </w:r>
      <w:r>
        <w:rPr>
          <w:spacing w:val="-5"/>
        </w:rPr>
        <w:t>公司《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9"/>
        </w:rPr>
        <w:t>年度</w:t>
      </w:r>
      <w:r>
        <w:rPr>
          <w:rFonts w:ascii="宋体" w:hAnsi="宋体" w:cs="宋体" w:eastAsia="宋体" w:hint="default"/>
          <w:spacing w:val="-9"/>
        </w:rPr>
        <w:t>内</w:t>
      </w:r>
      <w:r>
        <w:rPr>
          <w:rFonts w:ascii="宋体" w:hAnsi="宋体" w:cs="宋体" w:eastAsia="宋体" w:hint="default"/>
          <w:spacing w:val="-9"/>
        </w:rPr>
        <w:t>部控</w:t>
      </w:r>
      <w:r>
        <w:rPr>
          <w:rFonts w:ascii="宋体" w:hAnsi="宋体" w:cs="宋体" w:eastAsia="宋体" w:hint="default"/>
          <w:spacing w:val="-9"/>
        </w:rPr>
        <w:t>制</w:t>
      </w:r>
      <w:r>
        <w:rPr>
          <w:rFonts w:ascii="宋体" w:hAnsi="宋体" w:cs="宋体" w:eastAsia="宋体" w:hint="default"/>
          <w:spacing w:val="-9"/>
        </w:rPr>
        <w:t>自</w:t>
      </w:r>
      <w:r>
        <w:rPr>
          <w:rFonts w:ascii="宋体" w:hAnsi="宋体" w:cs="宋体" w:eastAsia="宋体" w:hint="default"/>
          <w:spacing w:val="-9"/>
        </w:rPr>
        <w:t>我</w:t>
      </w:r>
      <w:r>
        <w:rPr>
          <w:rFonts w:ascii="宋体" w:hAnsi="宋体" w:cs="宋体" w:eastAsia="宋体" w:hint="default"/>
          <w:spacing w:val="-9"/>
        </w:rPr>
        <w:t>评</w:t>
      </w:r>
      <w:r>
        <w:rPr>
          <w:rFonts w:ascii="宋体" w:hAnsi="宋体" w:cs="宋体" w:eastAsia="宋体" w:hint="default"/>
          <w:spacing w:val="-9"/>
        </w:rPr>
        <w:t>价</w:t>
      </w:r>
      <w:r>
        <w:rPr>
          <w:spacing w:val="-9"/>
        </w:rPr>
        <w:t>报告》</w:t>
      </w:r>
      <w:r>
        <w:rPr>
          <w:rFonts w:ascii="宋体" w:hAnsi="宋体" w:cs="宋体" w:eastAsia="宋体" w:hint="default"/>
          <w:spacing w:val="-9"/>
        </w:rPr>
        <w:t>。</w:t>
      </w:r>
      <w:r>
        <w:rPr>
          <w:rFonts w:ascii="宋体" w:hAnsi="宋体" w:cs="宋体" w:eastAsia="宋体" w:hint="default"/>
          <w:spacing w:val="-9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0"/>
          <w:szCs w:val="10"/>
        </w:rPr>
      </w:pPr>
    </w:p>
    <w:p>
      <w:pPr>
        <w:pStyle w:val="Heading1"/>
        <w:spacing w:line="436" w:lineRule="exact"/>
        <w:ind w:right="95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九、重要事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pStyle w:val="Heading4"/>
        <w:spacing w:line="240" w:lineRule="auto"/>
        <w:ind w:left="642" w:right="0"/>
        <w:jc w:val="left"/>
        <w:rPr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内公司重大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。</w:t>
      </w:r>
      <w:r>
        <w:rPr>
          <w:b w:val="0"/>
          <w:bCs w:val="0"/>
        </w:rPr>
      </w:r>
    </w:p>
    <w:p>
      <w:pPr>
        <w:pStyle w:val="BodyText"/>
        <w:spacing w:line="357" w:lineRule="auto" w:before="124"/>
        <w:ind w:right="0" w:firstLine="600"/>
        <w:jc w:val="left"/>
      </w:pP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2005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年</w:t>
      </w:r>
      <w:r>
        <w:rPr>
          <w:spacing w:val="-77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/>
        <w:t>人</w:t>
      </w:r>
      <w:r>
        <w:rPr>
          <w:rFonts w:ascii="宋体" w:hAnsi="宋体" w:cs="宋体" w:eastAsia="宋体" w:hint="default"/>
        </w:rPr>
        <w:t>民企业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温</w:t>
      </w:r>
      <w:r>
        <w:rPr>
          <w:rFonts w:ascii="宋体" w:hAnsi="宋体" w:cs="宋体" w:eastAsia="宋体" w:hint="default"/>
        </w:rPr>
        <w:t>州</w:t>
      </w:r>
      <w:r>
        <w:rPr/>
        <w:t>电</w:t>
      </w:r>
      <w:r>
        <w:rPr>
          <w:rFonts w:ascii="宋体" w:hAnsi="宋体" w:cs="宋体" w:eastAsia="宋体" w:hint="default"/>
        </w:rPr>
        <w:t>器</w:t>
      </w:r>
      <w:r>
        <w:rPr/>
        <w:t>有限公司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浦</w:t>
      </w:r>
      <w:r>
        <w:rPr/>
        <w:t>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 份有限公司深圳</w:t>
      </w:r>
      <w:r>
        <w:rPr>
          <w:rFonts w:ascii="宋体" w:hAnsi="宋体" w:cs="宋体" w:eastAsia="宋体" w:hint="default"/>
        </w:rPr>
        <w:t>分行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2068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浦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股份有限公司</w:t>
      </w:r>
      <w:r>
        <w:rPr>
          <w:spacing w:val="-113"/>
        </w:rPr>
        <w:t> </w:t>
      </w:r>
      <w:r>
        <w:rPr>
          <w:spacing w:val="-2"/>
        </w:rPr>
        <w:t>深圳</w:t>
      </w:r>
      <w:r>
        <w:rPr>
          <w:rFonts w:ascii="宋体" w:hAnsi="宋体" w:cs="宋体" w:eastAsia="宋体" w:hint="default"/>
          <w:spacing w:val="-2"/>
        </w:rPr>
        <w:t>分行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广东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spacing w:val="-2"/>
        </w:rPr>
        <w:t>深圳市福田区人</w:t>
      </w:r>
      <w:r>
        <w:rPr>
          <w:rFonts w:ascii="宋体" w:hAnsi="宋体" w:cs="宋体" w:eastAsia="宋体" w:hint="default"/>
          <w:spacing w:val="-2"/>
        </w:rPr>
        <w:t>民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诉讼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广东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spacing w:val="-2"/>
        </w:rPr>
        <w:t>深圳市福田区人</w:t>
      </w:r>
      <w:r>
        <w:rPr>
          <w:rFonts w:ascii="宋体" w:hAnsi="宋体" w:cs="宋体" w:eastAsia="宋体" w:hint="default"/>
          <w:spacing w:val="-2"/>
        </w:rPr>
        <w:t>民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spacing w:val="-2"/>
        </w:rPr>
        <w:t>(2008)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深福法</w:t>
      </w:r>
      <w:r>
        <w:rPr>
          <w:rFonts w:ascii="宋体" w:hAnsi="宋体" w:cs="宋体" w:eastAsia="宋体" w:hint="default"/>
        </w:rPr>
        <w:t>民</w:t>
      </w:r>
      <w:r>
        <w:rPr/>
        <w:t>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1553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书》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告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民企业</w:t>
      </w:r>
      <w:r>
        <w:rPr>
          <w:rFonts w:ascii="宋体" w:hAnsi="宋体" w:cs="宋体" w:eastAsia="宋体" w:hint="default"/>
          <w:spacing w:val="-3"/>
        </w:rPr>
        <w:t>集团</w:t>
      </w:r>
      <w:r>
        <w:rPr>
          <w:rFonts w:ascii="宋体" w:hAnsi="宋体" w:cs="宋体" w:eastAsia="宋体" w:hint="default"/>
          <w:spacing w:val="-3"/>
        </w:rPr>
        <w:t>温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spacing w:val="-3"/>
        </w:rPr>
        <w:t>有限公司</w:t>
      </w:r>
      <w:r>
        <w:rPr>
          <w:spacing w:val="-110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原</w:t>
      </w:r>
      <w:r>
        <w:rPr/>
        <w:t>告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浦</w:t>
      </w:r>
      <w:r>
        <w:rPr/>
        <w:t>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股份有限公司深圳</w:t>
      </w:r>
      <w:r>
        <w:rPr>
          <w:rFonts w:ascii="宋体" w:hAnsi="宋体" w:cs="宋体" w:eastAsia="宋体" w:hint="default"/>
        </w:rPr>
        <w:t>分行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金 </w:t>
      </w:r>
      <w:r>
        <w:rPr>
          <w:rFonts w:ascii="宋体" w:hAnsi="宋体" w:cs="宋体" w:eastAsia="宋体" w:hint="default"/>
        </w:rPr>
        <w:t>4,418,367.55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利</w:t>
      </w:r>
      <w:r>
        <w:rPr/>
        <w:t>息</w:t>
      </w:r>
    </w:p>
    <w:p>
      <w:pPr>
        <w:pStyle w:val="BodyText"/>
        <w:spacing w:line="357" w:lineRule="auto" w:before="38"/>
        <w:ind w:right="171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3,799,604.32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继续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行规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决确</w:t>
      </w:r>
      <w:r>
        <w:rPr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，本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担保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承担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带清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《证券时报》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的《深圳市太光电信股份有限</w:t>
      </w:r>
      <w:r>
        <w:rPr>
          <w:spacing w:val="-118"/>
        </w:rPr>
        <w:t> </w:t>
      </w:r>
      <w:r>
        <w:rPr>
          <w:spacing w:val="-118"/>
        </w:rPr>
      </w:r>
      <w:r>
        <w:rPr>
          <w:spacing w:val="-12"/>
        </w:rPr>
        <w:t>公司</w:t>
      </w:r>
      <w:r>
        <w:rPr>
          <w:rFonts w:ascii="宋体" w:hAnsi="宋体" w:cs="宋体" w:eastAsia="宋体" w:hint="default"/>
          <w:spacing w:val="-12"/>
        </w:rPr>
        <w:t>重</w:t>
      </w:r>
      <w:r>
        <w:rPr>
          <w:rFonts w:ascii="宋体" w:hAnsi="宋体" w:cs="宋体" w:eastAsia="宋体" w:hint="default"/>
          <w:spacing w:val="-12"/>
        </w:rPr>
        <w:t>大</w:t>
      </w:r>
      <w:r>
        <w:rPr>
          <w:rFonts w:ascii="宋体" w:hAnsi="宋体" w:cs="宋体" w:eastAsia="宋体" w:hint="default"/>
          <w:spacing w:val="-12"/>
        </w:rPr>
        <w:t>诉讼</w:t>
      </w:r>
      <w:r>
        <w:rPr>
          <w:spacing w:val="-12"/>
        </w:rPr>
        <w:t>公告》</w:t>
      </w:r>
      <w:r>
        <w:rPr>
          <w:rFonts w:ascii="宋体" w:hAnsi="宋体" w:cs="宋体" w:eastAsia="宋体" w:hint="default"/>
          <w:spacing w:val="-12"/>
        </w:rPr>
        <w:t>。</w:t>
      </w:r>
      <w:r>
        <w:rPr>
          <w:rFonts w:ascii="宋体" w:hAnsi="宋体" w:cs="宋体" w:eastAsia="宋体" w:hint="default"/>
          <w:spacing w:val="-12"/>
        </w:rPr>
        <w:t> </w:t>
      </w:r>
    </w:p>
    <w:p>
      <w:pPr>
        <w:pStyle w:val="BodyText"/>
        <w:spacing w:line="357" w:lineRule="auto" w:before="38"/>
        <w:ind w:right="237" w:firstLine="60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针对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诉讼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，实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人深圳市</w:t>
      </w:r>
      <w:r>
        <w:rPr>
          <w:rFonts w:ascii="宋体" w:hAnsi="宋体" w:cs="宋体" w:eastAsia="宋体" w:hint="default"/>
          <w:spacing w:val="-2"/>
        </w:rPr>
        <w:t>纳伟仕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如下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诺</w:t>
      </w:r>
      <w:r>
        <w:rPr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浦</w:t>
      </w:r>
      <w:r>
        <w:rPr>
          <w:rFonts w:ascii="宋体" w:hAnsi="宋体" w:cs="宋体" w:eastAsia="宋体" w:hint="default"/>
        </w:rPr>
        <w:t> </w:t>
      </w:r>
      <w:r>
        <w:rPr/>
        <w:t>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股份有限公司深圳</w:t>
      </w:r>
      <w:r>
        <w:rPr>
          <w:rFonts w:ascii="宋体" w:hAnsi="宋体" w:cs="宋体" w:eastAsia="宋体" w:hint="default"/>
        </w:rPr>
        <w:t>分行因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公司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产，由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/>
        <w:t>深圳市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有限公司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无条件无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赔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/>
        <w:t>深圳市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有限公司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涉及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外</w:t>
      </w:r>
      <w:r>
        <w:rPr/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被</w:t>
      </w:r>
      <w:r>
        <w:rPr/>
        <w:t>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偿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。因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诉讼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不</w:t>
      </w:r>
      <w:r>
        <w:rPr/>
        <w:t>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right="0"/>
        <w:jc w:val="left"/>
        <w:rPr>
          <w:b w:val="0"/>
          <w:bCs w:val="0"/>
        </w:rPr>
      </w:pPr>
      <w:r>
        <w:rPr/>
        <w:t>（二）报告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内公司无</w:t>
      </w:r>
      <w:r>
        <w:rPr>
          <w:rFonts w:ascii="Microsoft JhengHei" w:hAnsi="Microsoft JhengHei" w:cs="Microsoft JhengHei" w:eastAsia="Microsoft JhengHei" w:hint="default"/>
        </w:rPr>
        <w:t>破产</w:t>
      </w:r>
      <w:r>
        <w:rPr/>
        <w:t>重整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before="0"/>
        <w:ind w:left="62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）报告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内公司没有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有其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市公司股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参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银行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、证券公司、保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险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  <w:sectPr>
          <w:pgSz w:w="11900" w:h="16840"/>
          <w:pgMar w:header="876" w:footer="840" w:top="1100" w:bottom="1020" w:left="1100" w:right="1000"/>
        </w:sectPr>
      </w:pPr>
    </w:p>
    <w:p>
      <w:pPr>
        <w:spacing w:before="14"/>
        <w:ind w:left="147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司、信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等金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融企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line="312" w:lineRule="auto" w:before="0"/>
        <w:ind w:left="64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（四）报告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内公司重大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收购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pacing w:val="-113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3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内，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重</w:t>
      </w:r>
      <w:r>
        <w:rPr>
          <w:rFonts w:ascii="宋体" w:hAnsi="宋体" w:cs="宋体" w:eastAsia="宋体" w:hint="default"/>
          <w:sz w:val="24"/>
          <w:szCs w:val="24"/>
        </w:rPr>
        <w:t>大资</w:t>
      </w:r>
      <w:r>
        <w:rPr>
          <w:rFonts w:ascii="宋体" w:hAnsi="宋体" w:cs="宋体" w:eastAsia="宋体" w:hint="default"/>
          <w:sz w:val="24"/>
          <w:szCs w:val="24"/>
        </w:rPr>
        <w:t>产收</w:t>
      </w:r>
      <w:r>
        <w:rPr>
          <w:rFonts w:ascii="宋体" w:hAnsi="宋体" w:cs="宋体" w:eastAsia="宋体" w:hint="default"/>
          <w:sz w:val="24"/>
          <w:szCs w:val="24"/>
        </w:rPr>
        <w:t>购</w:t>
      </w:r>
      <w:r>
        <w:rPr>
          <w:rFonts w:ascii="宋体" w:hAnsi="宋体" w:cs="宋体" w:eastAsia="宋体" w:hint="default"/>
          <w:sz w:val="24"/>
          <w:szCs w:val="24"/>
        </w:rPr>
        <w:t>事</w:t>
      </w:r>
      <w:r>
        <w:rPr>
          <w:rFonts w:ascii="宋体" w:hAnsi="宋体" w:cs="宋体" w:eastAsia="宋体" w:hint="default"/>
          <w:sz w:val="24"/>
          <w:szCs w:val="24"/>
        </w:rPr>
        <w:t>项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240" w:lineRule="auto" w:before="8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47"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及 </w:t>
      </w:r>
      <w:r>
        <w:rPr>
          <w:rFonts w:ascii="宋体" w:hAnsi="宋体" w:cs="宋体" w:eastAsia="宋体" w:hint="default"/>
        </w:rPr>
        <w:t>2008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特</w:t>
      </w:r>
      <w:r>
        <w:rPr/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昆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 公司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Infovision Optoelectronics Holdings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Limited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/>
        <w:t>股份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昆 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腾</w:t>
      </w:r>
      <w:r>
        <w:rPr/>
        <w:t>光电有限公司</w:t>
      </w:r>
      <w:r>
        <w:rPr>
          <w:rFonts w:ascii="宋体" w:hAnsi="宋体" w:cs="宋体" w:eastAsia="宋体" w:hint="default"/>
        </w:rPr>
        <w:t>100%</w:t>
      </w:r>
      <w:r>
        <w:rPr/>
        <w:t>股</w:t>
      </w:r>
      <w:r>
        <w:rPr>
          <w:rFonts w:ascii="宋体" w:hAnsi="宋体" w:cs="宋体" w:eastAsia="宋体" w:hint="default"/>
        </w:rPr>
        <w:t>权。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省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/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国</w:t>
      </w:r>
      <w:r>
        <w:rPr/>
        <w:t>有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/>
        <w:t>中</w:t>
      </w:r>
      <w:r>
        <w:rPr>
          <w:rFonts w:ascii="宋体" w:hAnsi="宋体" w:cs="宋体" w:eastAsia="宋体" w:hint="default"/>
        </w:rPr>
        <w:t>华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商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准，</w:t>
      </w:r>
      <w:r>
        <w:rPr>
          <w:rFonts w:ascii="宋体" w:hAnsi="宋体" w:cs="宋体" w:eastAsia="宋体" w:hint="default"/>
        </w:rPr>
        <w:t>尚待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核准。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公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21</w:t>
      </w:r>
      <w:r>
        <w:rPr>
          <w:rFonts w:ascii="宋体" w:hAnsi="宋体" w:cs="宋体" w:eastAsia="宋体" w:hint="default"/>
          <w:spacing w:val="-2"/>
        </w:rPr>
        <w:t>日、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23</w:t>
      </w:r>
      <w:r>
        <w:rPr>
          <w:rFonts w:ascii="宋体" w:hAnsi="宋体" w:cs="宋体" w:eastAsia="宋体" w:hint="default"/>
          <w:spacing w:val="-2"/>
        </w:rPr>
        <w:t>日、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日、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25</w:t>
      </w:r>
      <w:r>
        <w:rPr>
          <w:rFonts w:ascii="宋体" w:hAnsi="宋体" w:cs="宋体" w:eastAsia="宋体" w:hint="default"/>
          <w:spacing w:val="-2"/>
        </w:rPr>
        <w:t>日、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80"/>
        </w:rPr>
        <w:t> 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/>
        <w:t>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公告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性、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稳</w:t>
      </w:r>
      <w:r>
        <w:rPr/>
        <w:t>定</w:t>
      </w:r>
      <w:r>
        <w:rPr>
          <w:rFonts w:ascii="宋体" w:hAnsi="宋体" w:cs="宋体" w:eastAsia="宋体" w:hint="default"/>
        </w:rPr>
        <w:t>性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大大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具 </w:t>
      </w:r>
      <w:r>
        <w:rPr/>
        <w:t>有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恢复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利于上</w:t>
      </w:r>
      <w:r>
        <w:rPr/>
        <w:t>市公司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避免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，增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内，因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在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贡献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/>
        <w:t>的</w:t>
      </w:r>
      <w:r>
        <w:rPr>
          <w:rFonts w:ascii="宋体" w:hAnsi="宋体" w:cs="宋体" w:eastAsia="宋体" w:hint="default"/>
        </w:rPr>
        <w:t>稳</w:t>
      </w:r>
      <w:r>
        <w:rPr/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次交易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影 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642" w:right="4733" w:hanging="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right="122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内，本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慧峰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（北</w:t>
      </w:r>
      <w:r>
        <w:rPr>
          <w:rFonts w:ascii="宋体" w:hAnsi="宋体" w:cs="宋体" w:eastAsia="宋体" w:hint="default"/>
          <w:spacing w:val="-3"/>
        </w:rPr>
        <w:t>京</w:t>
      </w:r>
      <w:r>
        <w:rPr>
          <w:spacing w:val="-3"/>
        </w:rPr>
        <w:t>）有限公司（</w:t>
      </w:r>
      <w:r>
        <w:rPr>
          <w:rFonts w:ascii="宋体" w:hAnsi="宋体" w:cs="宋体" w:eastAsia="宋体" w:hint="default"/>
          <w:spacing w:val="-3"/>
        </w:rPr>
        <w:t>以下</w:t>
      </w:r>
      <w:r>
        <w:rPr>
          <w:rFonts w:ascii="宋体" w:hAnsi="宋体" w:cs="宋体" w:eastAsia="宋体" w:hint="default"/>
          <w:spacing w:val="-3"/>
        </w:rPr>
        <w:t>简</w:t>
      </w:r>
      <w:r>
        <w:rPr>
          <w:spacing w:val="-3"/>
        </w:rPr>
        <w:t>称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7"/>
        </w:rPr>
        <w:t>科技</w:t>
      </w:r>
      <w:r>
        <w:rPr>
          <w:rFonts w:ascii="宋体" w:hAnsi="宋体" w:cs="宋体" w:eastAsia="宋体" w:hint="default"/>
          <w:spacing w:val="7"/>
        </w:rPr>
        <w:t>”</w:t>
      </w:r>
      <w:r>
        <w:rPr>
          <w:spacing w:val="7"/>
        </w:rPr>
        <w:t>）</w:t>
      </w:r>
      <w:r>
        <w:rPr>
          <w:rFonts w:ascii="宋体" w:hAnsi="宋体" w:cs="宋体" w:eastAsia="宋体" w:hint="default"/>
          <w:spacing w:val="7"/>
        </w:rPr>
        <w:t>签</w:t>
      </w:r>
      <w:r>
        <w:rPr>
          <w:rFonts w:ascii="宋体" w:hAnsi="宋体" w:cs="宋体" w:eastAsia="宋体" w:hint="default"/>
          <w:spacing w:val="7"/>
        </w:rPr>
        <w:t>署</w:t>
      </w:r>
      <w:r>
        <w:rPr>
          <w:rFonts w:ascii="宋体" w:hAnsi="宋体" w:cs="宋体" w:eastAsia="宋体" w:hint="default"/>
          <w:spacing w:val="7"/>
        </w:rPr>
        <w:t>了</w:t>
      </w:r>
      <w:r>
        <w:rPr>
          <w:spacing w:val="7"/>
        </w:rPr>
        <w:t>《</w:t>
      </w:r>
      <w:r>
        <w:rPr>
          <w:rFonts w:ascii="宋体" w:hAnsi="宋体" w:cs="宋体" w:eastAsia="宋体" w:hint="default"/>
          <w:spacing w:val="7"/>
        </w:rPr>
        <w:t>债权</w:t>
      </w:r>
      <w:r>
        <w:rPr>
          <w:rFonts w:ascii="宋体" w:hAnsi="宋体" w:cs="宋体" w:eastAsia="宋体" w:hint="default"/>
          <w:spacing w:val="7"/>
        </w:rPr>
        <w:t>转让</w:t>
      </w:r>
      <w:r>
        <w:rPr>
          <w:rFonts w:ascii="宋体" w:hAnsi="宋体" w:cs="宋体" w:eastAsia="宋体" w:hint="default"/>
          <w:spacing w:val="7"/>
        </w:rPr>
        <w:t>协</w:t>
      </w:r>
      <w:r>
        <w:rPr>
          <w:rFonts w:ascii="宋体" w:hAnsi="宋体" w:cs="宋体" w:eastAsia="宋体" w:hint="default"/>
          <w:spacing w:val="7"/>
        </w:rPr>
        <w:t>议</w:t>
      </w:r>
      <w:r>
        <w:rPr>
          <w:spacing w:val="7"/>
        </w:rPr>
        <w:t>》</w:t>
      </w:r>
      <w:r>
        <w:rPr>
          <w:rFonts w:ascii="宋体" w:hAnsi="宋体" w:cs="宋体" w:eastAsia="宋体" w:hint="default"/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将对</w:t>
      </w:r>
      <w:r>
        <w:rPr>
          <w:rFonts w:ascii="宋体" w:hAnsi="宋体" w:cs="宋体" w:eastAsia="宋体" w:hint="default"/>
          <w:spacing w:val="7"/>
        </w:rPr>
        <w:t>武汉</w:t>
      </w:r>
      <w:r>
        <w:rPr>
          <w:spacing w:val="7"/>
        </w:rPr>
        <w:t>太光电信</w:t>
      </w:r>
      <w:r>
        <w:rPr>
          <w:rFonts w:ascii="宋体" w:hAnsi="宋体" w:cs="宋体" w:eastAsia="宋体" w:hint="default"/>
          <w:spacing w:val="7"/>
        </w:rPr>
        <w:t>通</w:t>
      </w:r>
      <w:r>
        <w:rPr>
          <w:spacing w:val="7"/>
        </w:rPr>
        <w:t>信</w:t>
      </w:r>
      <w:r>
        <w:rPr>
          <w:rFonts w:ascii="宋体" w:hAnsi="宋体" w:cs="宋体" w:eastAsia="宋体" w:hint="default"/>
          <w:spacing w:val="7"/>
        </w:rPr>
        <w:t>设</w:t>
      </w:r>
      <w:r>
        <w:rPr>
          <w:rFonts w:ascii="宋体" w:hAnsi="宋体" w:cs="宋体" w:eastAsia="宋体" w:hint="default"/>
          <w:spacing w:val="7"/>
        </w:rPr>
        <w:t>备</w:t>
      </w:r>
      <w:r>
        <w:rPr>
          <w:spacing w:val="7"/>
        </w:rPr>
        <w:t>有限公司的</w:t>
      </w:r>
      <w:r>
        <w:rPr>
          <w:rFonts w:ascii="宋体" w:hAnsi="宋体" w:cs="宋体" w:eastAsia="宋体" w:hint="default"/>
          <w:spacing w:val="7"/>
        </w:rPr>
        <w:t>债权</w:t>
      </w:r>
      <w:r>
        <w:rPr>
          <w:spacing w:val="7"/>
        </w:rPr>
        <w:t>人</w:t>
      </w:r>
      <w:r>
        <w:rPr>
          <w:rFonts w:ascii="宋体" w:hAnsi="宋体" w:cs="宋体" w:eastAsia="宋体" w:hint="default"/>
          <w:spacing w:val="7"/>
        </w:rPr>
        <w:t>民币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</w:rPr>
        <w:t>13,058,524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转让给</w:t>
      </w:r>
      <w:r>
        <w:rPr/>
        <w:t>信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机</w:t>
      </w:r>
      <w:r>
        <w:rPr/>
        <w:t>电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有限公司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湖</w:t>
      </w:r>
      <w:r>
        <w:rPr/>
        <w:t>北</w:t>
      </w:r>
      <w:r>
        <w:rPr>
          <w:rFonts w:ascii="宋体" w:hAnsi="宋体" w:cs="宋体" w:eastAsia="宋体" w:hint="default"/>
        </w:rPr>
        <w:t>至诚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保</w:t>
      </w:r>
      <w:r>
        <w:rPr/>
        <w:t>有限公 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企业于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0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spacing w:val="-5"/>
        </w:rPr>
        <w:t>与信</w:t>
      </w:r>
      <w:r>
        <w:rPr>
          <w:rFonts w:ascii="宋体" w:hAnsi="宋体" w:cs="宋体" w:eastAsia="宋体" w:hint="default"/>
          <w:spacing w:val="-5"/>
        </w:rPr>
        <w:t>源</w:t>
      </w:r>
      <w:r>
        <w:rPr>
          <w:rFonts w:ascii="宋体" w:hAnsi="宋体" w:cs="宋体" w:eastAsia="宋体" w:hint="default"/>
          <w:spacing w:val="-5"/>
        </w:rPr>
        <w:t>科技</w:t>
      </w:r>
      <w:r>
        <w:rPr>
          <w:rFonts w:ascii="宋体" w:hAnsi="宋体" w:cs="宋体" w:eastAsia="宋体" w:hint="default"/>
          <w:spacing w:val="-5"/>
        </w:rPr>
        <w:t>签</w:t>
      </w:r>
      <w:r>
        <w:rPr>
          <w:rFonts w:ascii="宋体" w:hAnsi="宋体" w:cs="宋体" w:eastAsia="宋体" w:hint="default"/>
          <w:spacing w:val="-5"/>
        </w:rPr>
        <w:t>署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转让</w:t>
      </w:r>
      <w:r>
        <w:rPr>
          <w:rFonts w:ascii="宋体" w:hAnsi="宋体" w:cs="宋体" w:eastAsia="宋体" w:hint="default"/>
          <w:spacing w:val="-5"/>
        </w:rPr>
        <w:t>协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将对</w:t>
      </w:r>
      <w:r>
        <w:rPr>
          <w:rFonts w:ascii="宋体" w:hAnsi="宋体" w:cs="宋体" w:eastAsia="宋体" w:hint="default"/>
          <w:spacing w:val="-5"/>
        </w:rPr>
        <w:t>本</w:t>
      </w:r>
      <w:r>
        <w:rPr>
          <w:spacing w:val="-5"/>
        </w:rPr>
        <w:t>公司的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共</w:t>
      </w:r>
      <w:r>
        <w:rPr>
          <w:rFonts w:ascii="宋体" w:hAnsi="宋体" w:cs="宋体" w:eastAsia="宋体" w:hint="default"/>
          <w:spacing w:val="-5"/>
        </w:rPr>
        <w:t>计</w:t>
      </w:r>
      <w:r>
        <w:rPr>
          <w:rFonts w:ascii="宋体" w:hAnsi="宋体" w:cs="宋体" w:eastAsia="宋体" w:hint="default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31,176,281.74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转让给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，本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企业</w:t>
      </w:r>
      <w:r>
        <w:rPr/>
        <w:t>的 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《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年度报告》中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/>
        <w:t>披露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针对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，</w:t>
      </w:r>
      <w:r>
        <w:rPr/>
        <w:t>信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4"/>
        </w:rPr>
        <w:t>2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函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还款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：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500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30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pStyle w:val="BodyText"/>
        <w:spacing w:line="357" w:lineRule="auto" w:before="91"/>
        <w:ind w:left="427" w:right="25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偿还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1000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偿还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1000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 </w:t>
      </w:r>
      <w:r>
        <w:rPr>
          <w:rFonts w:ascii="宋体" w:hAnsi="宋体" w:cs="宋体" w:eastAsia="宋体" w:hint="default"/>
        </w:rPr>
        <w:t>12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信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州 </w:t>
      </w:r>
      <w:r>
        <w:rPr>
          <w:rFonts w:ascii="宋体" w:hAnsi="宋体" w:cs="宋体" w:eastAsia="宋体" w:hint="default"/>
          <w:spacing w:val="-5"/>
        </w:rPr>
        <w:t>龙</w:t>
      </w:r>
      <w:r>
        <w:rPr>
          <w:rFonts w:ascii="宋体" w:hAnsi="宋体" w:cs="宋体" w:eastAsia="宋体" w:hint="default"/>
          <w:spacing w:val="-5"/>
        </w:rPr>
        <w:t>瀚</w:t>
      </w:r>
      <w:r>
        <w:rPr>
          <w:rFonts w:ascii="宋体" w:hAnsi="宋体" w:cs="宋体" w:eastAsia="宋体" w:hint="default"/>
          <w:spacing w:val="-5"/>
        </w:rPr>
        <w:t>投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给</w:t>
      </w:r>
      <w:r>
        <w:rPr>
          <w:rFonts w:ascii="宋体" w:hAnsi="宋体" w:cs="宋体" w:eastAsia="宋体" w:hint="default"/>
          <w:spacing w:val="-5"/>
        </w:rPr>
        <w:t>本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spacing w:val="-5"/>
        </w:rPr>
        <w:t>证</w:t>
      </w:r>
      <w:r>
        <w:rPr>
          <w:rFonts w:ascii="宋体" w:hAnsi="宋体" w:cs="宋体" w:eastAsia="宋体" w:hint="default"/>
          <w:spacing w:val="-5"/>
        </w:rPr>
        <w:t>函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述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供</w:t>
      </w:r>
      <w:r>
        <w:rPr>
          <w:rFonts w:ascii="宋体" w:hAnsi="宋体" w:cs="宋体" w:eastAsia="宋体" w:hint="default"/>
          <w:spacing w:val="-5"/>
        </w:rPr>
        <w:t>连</w:t>
      </w:r>
      <w:r>
        <w:rPr>
          <w:rFonts w:ascii="宋体" w:hAnsi="宋体" w:cs="宋体" w:eastAsia="宋体" w:hint="default"/>
          <w:spacing w:val="-5"/>
        </w:rPr>
        <w:t>带</w:t>
      </w:r>
      <w:r>
        <w:rPr>
          <w:rFonts w:ascii="宋体" w:hAnsi="宋体" w:cs="宋体" w:eastAsia="宋体" w:hint="default"/>
          <w:spacing w:val="-5"/>
        </w:rPr>
        <w:t>责任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spacing w:val="-5"/>
        </w:rPr>
        <w:t>证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若</w:t>
      </w:r>
      <w:r>
        <w:rPr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源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未按规</w:t>
      </w:r>
      <w:r>
        <w:rPr/>
        <w:t>定时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还款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瀚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管理</w:t>
      </w:r>
      <w:r>
        <w:rPr/>
        <w:t>有限公司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无条件无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赔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left="922" w:right="4133" w:hanging="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企业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9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908" w:right="4133"/>
        <w:jc w:val="left"/>
        <w:rPr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内公司无实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权激励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。</w:t>
      </w:r>
      <w:r>
        <w:rPr>
          <w:b w:val="0"/>
          <w:bCs w:val="0"/>
        </w:rPr>
      </w:r>
    </w:p>
    <w:p>
      <w:pPr>
        <w:pStyle w:val="BodyText"/>
        <w:spacing w:line="240" w:lineRule="auto" w:before="124"/>
        <w:ind w:left="9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922" w:right="4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内重大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联交易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922" w:right="4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与</w:t>
      </w:r>
      <w:r>
        <w:rPr>
          <w:rFonts w:ascii="宋体" w:hAnsi="宋体" w:cs="宋体" w:eastAsia="宋体" w:hint="default"/>
        </w:rPr>
        <w:t>日常经营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spacing w:before="173"/>
        <w:ind w:left="0" w:right="13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1368"/>
        <w:gridCol w:w="2098"/>
        <w:gridCol w:w="1680"/>
        <w:gridCol w:w="2102"/>
      </w:tblGrid>
      <w:tr>
        <w:trPr>
          <w:trHeight w:val="466" w:hRule="exact"/>
        </w:trPr>
        <w:tc>
          <w:tcPr>
            <w:tcW w:w="26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7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销售产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3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7"/>
              <w:ind w:left="7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75" w:hRule="exact"/>
        </w:trPr>
        <w:tc>
          <w:tcPr>
            <w:tcW w:w="26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0" w:lineRule="exact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2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0" w:lineRule="exact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-2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纳伟仕视听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2,485,217.94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13.45% </w:t>
            </w:r>
          </w:p>
        </w:tc>
      </w:tr>
      <w:tr>
        <w:trPr>
          <w:trHeight w:val="466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2,485,217.94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13.45% </w:t>
            </w:r>
          </w:p>
        </w:tc>
      </w:tr>
    </w:tbl>
    <w:p>
      <w:pPr>
        <w:spacing w:line="194" w:lineRule="exact" w:before="0"/>
        <w:ind w:left="42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中：报告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销售产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交易金额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2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pStyle w:val="BodyText"/>
        <w:spacing w:line="305" w:lineRule="exact" w:before="0"/>
        <w:ind w:left="9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7" w:lineRule="auto" w:before="156"/>
        <w:ind w:left="427" w:right="263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原因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和持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说明</w:t>
      </w:r>
      <w:r>
        <w:rPr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基本</w:t>
      </w:r>
      <w:r>
        <w:rPr>
          <w:rFonts w:ascii="宋体" w:hAnsi="宋体" w:cs="宋体" w:eastAsia="宋体" w:hint="default"/>
          <w:spacing w:val="-2"/>
        </w:rPr>
        <w:t>停顿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为改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</w:rPr>
        <w:t> 营</w:t>
      </w:r>
      <w:r>
        <w:rPr>
          <w:rFonts w:ascii="宋体" w:hAnsi="宋体" w:cs="宋体" w:eastAsia="宋体" w:hint="default"/>
        </w:rPr>
        <w:t>困难</w:t>
      </w:r>
      <w:r>
        <w:rPr/>
        <w:t>的</w:t>
      </w:r>
      <w:r>
        <w:rPr>
          <w:rFonts w:ascii="宋体" w:hAnsi="宋体" w:cs="宋体" w:eastAsia="宋体" w:hint="default"/>
        </w:rPr>
        <w:t>局面，</w:t>
      </w:r>
      <w:r>
        <w:rPr/>
        <w:t>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条件</w:t>
      </w:r>
      <w:r>
        <w:rPr>
          <w:rFonts w:ascii="宋体" w:hAnsi="宋体" w:cs="宋体" w:eastAsia="宋体" w:hint="default"/>
        </w:rPr>
        <w:t>，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/>
        <w:t>的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购而形成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的定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循</w:t>
      </w:r>
      <w:r>
        <w:rPr>
          <w:rFonts w:ascii="宋体" w:hAnsi="宋体" w:cs="宋体" w:eastAsia="宋体" w:hint="default"/>
        </w:rPr>
        <w:t>了</w:t>
      </w:r>
      <w:r>
        <w:rPr/>
        <w:t>市场定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原则，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9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性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/>
        <w:t>：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不</w:t>
      </w:r>
      <w:r>
        <w:rPr/>
        <w:t>会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上</w:t>
      </w:r>
      <w:r>
        <w:rPr/>
        <w:t>市公司的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428" w:right="248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）公司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的的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度：公司有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择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</w:rPr>
        <w:t> 存在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9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之间无</w:t>
      </w:r>
      <w:r>
        <w:rPr>
          <w:rFonts w:ascii="宋体" w:hAnsi="宋体" w:cs="宋体" w:eastAsia="宋体" w:hint="default"/>
        </w:rPr>
        <w:t>大额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情况发生。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9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9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产发生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908" w:right="0" w:firstLine="4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发生</w:t>
      </w:r>
      <w:r>
        <w:rPr/>
        <w:t>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发生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footerReference w:type="default" r:id="rId18"/>
          <w:pgSz w:w="11900" w:h="16840"/>
          <w:pgMar w:footer="840" w:header="876" w:top="1100" w:bottom="1020" w:left="820" w:right="980"/>
        </w:sectPr>
      </w:pPr>
    </w:p>
    <w:p>
      <w:pPr>
        <w:pStyle w:val="BodyText"/>
        <w:spacing w:line="240" w:lineRule="auto" w:before="9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存在</w:t>
      </w:r>
      <w:r>
        <w:rPr/>
        <w:t>的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等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0" w:right="1279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before="138"/>
        <w:ind w:left="0" w:right="2751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3"/>
        <w:gridCol w:w="922"/>
        <w:gridCol w:w="1123"/>
        <w:gridCol w:w="1474"/>
        <w:gridCol w:w="1387"/>
        <w:gridCol w:w="1502"/>
      </w:tblGrid>
      <w:tr>
        <w:trPr>
          <w:trHeight w:val="427" w:hRule="exact"/>
        </w:trPr>
        <w:tc>
          <w:tcPr>
            <w:tcW w:w="30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30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</w:tr>
      <w:tr>
        <w:trPr>
          <w:trHeight w:val="432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纳伟仕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2,915,566.72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37,984,805.69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27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8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2,915,566.72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37,984,805.69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</w:tbl>
    <w:p>
      <w:pPr>
        <w:spacing w:line="241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中：报告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市公司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股股东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资金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BodyText"/>
        <w:spacing w:line="240" w:lineRule="auto" w:before="127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之间不存在担保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64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/>
        <w:t>的重大</w:t>
      </w:r>
      <w:r>
        <w:rPr>
          <w:rFonts w:ascii="Microsoft JhengHei" w:hAnsi="Microsoft JhengHei" w:cs="Microsoft JhengHei" w:eastAsia="Microsoft JhengHei" w:hint="default"/>
        </w:rPr>
        <w:t>合同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4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日常经营关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47" w:right="212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公司与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/>
        <w:t>市</w:t>
      </w:r>
      <w:r>
        <w:rPr>
          <w:rFonts w:ascii="宋体" w:hAnsi="宋体" w:cs="宋体" w:eastAsia="宋体" w:hint="default"/>
        </w:rPr>
        <w:t>纳伟仕视听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日常经营关</w:t>
      </w:r>
      <w:r>
        <w:rPr/>
        <w:t>联</w:t>
      </w:r>
      <w:r>
        <w:rPr>
          <w:rFonts w:ascii="宋体" w:hAnsi="宋体" w:cs="宋体" w:eastAsia="宋体" w:hint="default"/>
        </w:rPr>
        <w:t>交 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。根</w:t>
      </w:r>
      <w:r>
        <w:rPr>
          <w:rFonts w:ascii="宋体" w:hAnsi="宋体" w:cs="宋体" w:eastAsia="宋体" w:hint="default"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但不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乙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生产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多媒</w:t>
      </w:r>
      <w:r>
        <w:rPr>
          <w:rFonts w:ascii="宋体" w:hAnsi="宋体" w:cs="宋体" w:eastAsia="宋体" w:hint="default"/>
          <w:spacing w:val="-4"/>
        </w:rPr>
        <w:t>体音</w:t>
      </w:r>
      <w:r>
        <w:rPr>
          <w:spacing w:val="-4"/>
        </w:rPr>
        <w:t>箱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DVD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视听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娱乐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在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交易金额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</w:rPr>
        <w:t>5,000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公司 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十八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 </w:t>
      </w:r>
      <w:r>
        <w:rPr/>
        <w:t>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向惠</w:t>
      </w:r>
      <w:r>
        <w:rPr>
          <w:rFonts w:ascii="宋体" w:hAnsi="宋体" w:cs="宋体" w:eastAsia="宋体" w:hint="default"/>
        </w:rPr>
        <w:t>州</w:t>
      </w:r>
      <w:r>
        <w:rPr/>
        <w:t>市</w:t>
      </w:r>
      <w:r>
        <w:rPr>
          <w:rFonts w:ascii="宋体" w:hAnsi="宋体" w:cs="宋体" w:eastAsia="宋体" w:hint="default"/>
        </w:rPr>
        <w:t>纳伟仕视听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/>
        <w:t>电子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248.52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10"/>
        </w:rPr>
        <w:t>万</w:t>
      </w:r>
      <w:r>
        <w:rPr>
          <w:rFonts w:ascii="宋体" w:hAnsi="宋体" w:cs="宋体" w:eastAsia="宋体" w:hint="default"/>
          <w:spacing w:val="-10"/>
        </w:rPr>
        <w:t>元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该</w:t>
      </w:r>
      <w:r>
        <w:rPr>
          <w:spacing w:val="-10"/>
        </w:rPr>
        <w:t>事</w:t>
      </w:r>
      <w:r>
        <w:rPr>
          <w:rFonts w:ascii="宋体" w:hAnsi="宋体" w:cs="宋体" w:eastAsia="宋体" w:hint="default"/>
          <w:spacing w:val="-10"/>
        </w:rPr>
        <w:t>项</w:t>
      </w:r>
      <w:r>
        <w:rPr>
          <w:rFonts w:ascii="宋体" w:hAnsi="宋体" w:cs="宋体" w:eastAsia="宋体" w:hint="default"/>
          <w:spacing w:val="-10"/>
        </w:rPr>
        <w:t>为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利润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29.2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4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17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，本</w:t>
      </w:r>
      <w:r>
        <w:rPr/>
        <w:t>公司与中</w:t>
      </w:r>
      <w:r>
        <w:rPr>
          <w:rFonts w:ascii="宋体" w:hAnsi="宋体" w:cs="宋体" w:eastAsia="宋体" w:hint="default"/>
        </w:rPr>
        <w:t>国</w:t>
      </w:r>
      <w:r>
        <w:rPr/>
        <w:t>信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产管理</w:t>
      </w:r>
      <w:r>
        <w:rPr/>
        <w:t>公司深圳办事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/>
        <w:t>合 </w:t>
      </w:r>
      <w:r>
        <w:rPr>
          <w:rFonts w:ascii="宋体" w:hAnsi="宋体" w:cs="宋体" w:eastAsia="宋体" w:hint="default"/>
          <w:spacing w:val="-7"/>
        </w:rPr>
        <w:t>同</w:t>
      </w:r>
      <w:r>
        <w:rPr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达</w:t>
      </w:r>
      <w:r>
        <w:rPr>
          <w:rFonts w:ascii="宋体" w:hAnsi="宋体" w:cs="宋体" w:eastAsia="宋体" w:hint="default"/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产管理</w:t>
      </w:r>
      <w:r>
        <w:rPr>
          <w:spacing w:val="-7"/>
        </w:rPr>
        <w:t>公司深圳办事</w:t>
      </w:r>
      <w:r>
        <w:rPr>
          <w:rFonts w:ascii="宋体" w:hAnsi="宋体" w:cs="宋体" w:eastAsia="宋体" w:hint="default"/>
          <w:spacing w:val="-7"/>
        </w:rPr>
        <w:t>处同</w:t>
      </w:r>
      <w:r>
        <w:rPr>
          <w:rFonts w:ascii="宋体" w:hAnsi="宋体" w:cs="宋体" w:eastAsia="宋体" w:hint="default"/>
          <w:spacing w:val="-7"/>
        </w:rPr>
        <w:t>意对</w:t>
      </w:r>
      <w:r>
        <w:rPr>
          <w:rFonts w:ascii="宋体" w:hAnsi="宋体" w:cs="宋体" w:eastAsia="宋体" w:hint="default"/>
          <w:spacing w:val="-7"/>
        </w:rPr>
        <w:t>本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总</w:t>
      </w:r>
      <w:r>
        <w:rPr>
          <w:rFonts w:ascii="宋体" w:hAnsi="宋体" w:cs="宋体" w:eastAsia="宋体" w:hint="default"/>
          <w:spacing w:val="-7"/>
        </w:rPr>
        <w:t>债</w:t>
      </w:r>
      <w:r>
        <w:rPr>
          <w:spacing w:val="-7"/>
        </w:rPr>
        <w:t>务人</w:t>
      </w:r>
      <w:r>
        <w:rPr>
          <w:rFonts w:ascii="宋体" w:hAnsi="宋体" w:cs="宋体" w:eastAsia="宋体" w:hint="default"/>
          <w:spacing w:val="-7"/>
        </w:rPr>
        <w:t>民币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19,441,088.35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 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后本</w:t>
      </w:r>
      <w:r>
        <w:rPr/>
        <w:t>公司的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</w:rPr>
        <w:t>1,260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/>
        <w:t>中 </w:t>
      </w:r>
      <w:r>
        <w:rPr>
          <w:rFonts w:ascii="宋体" w:hAnsi="宋体" w:cs="宋体" w:eastAsia="宋体" w:hint="default"/>
        </w:rPr>
        <w:t>国</w:t>
      </w:r>
      <w:r>
        <w:rPr/>
        <w:t>信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产管理</w:t>
      </w:r>
      <w:r>
        <w:rPr/>
        <w:t>公司</w:t>
      </w:r>
      <w:r>
        <w:rPr>
          <w:rFonts w:ascii="宋体" w:hAnsi="宋体" w:cs="宋体" w:eastAsia="宋体" w:hint="default"/>
        </w:rPr>
        <w:t>和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还款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划共支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960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给</w:t>
      </w:r>
      <w:r>
        <w:rPr/>
        <w:t>公司</w:t>
      </w:r>
      <w:r>
        <w:rPr>
          <w:spacing w:val="-2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2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350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收益；如本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最终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9"/>
          <w:pgSz w:w="11900" w:h="16840"/>
          <w:pgMar w:footer="840" w:header="876" w:top="1100" w:bottom="1020" w:left="1100" w:right="1020"/>
          <w:pgNumType w:start="1"/>
        </w:sectPr>
      </w:pPr>
    </w:p>
    <w:p>
      <w:pPr>
        <w:pStyle w:val="BodyText"/>
        <w:spacing w:line="355" w:lineRule="auto" w:before="91"/>
        <w:ind w:left="228" w:right="5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顺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，本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3,341,088.35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的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将对</w:t>
      </w:r>
      <w:r>
        <w:rPr>
          <w:rFonts w:ascii="宋体" w:hAnsi="宋体" w:cs="宋体" w:eastAsia="宋体" w:hint="default"/>
        </w:rPr>
        <w:t>本</w:t>
      </w:r>
      <w:r>
        <w:rPr/>
        <w:t>公司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及未</w:t>
      </w:r>
      <w:r>
        <w:rPr>
          <w:rFonts w:ascii="宋体" w:hAnsi="宋体" w:cs="宋体" w:eastAsia="宋体" w:hint="default"/>
        </w:rPr>
        <w:t>来</w:t>
      </w:r>
      <w:r>
        <w:rPr/>
        <w:t>年度的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况和损益产生积</w:t>
      </w:r>
      <w:r>
        <w:rPr>
          <w:rFonts w:ascii="宋体" w:hAnsi="宋体" w:cs="宋体" w:eastAsia="宋体" w:hint="default"/>
        </w:rPr>
        <w:t>极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722" w:right="40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  <w:spacing w:val="-29"/>
        </w:rPr>
        <w:t>、</w:t>
      </w:r>
      <w:r>
        <w:rPr/>
        <w:t>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内发生或以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  <w:spacing w:val="-29"/>
        </w:rPr>
        <w:t>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  <w:spacing w:val="-29"/>
        </w:rPr>
        <w:t>、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其他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</w:p>
    <w:p>
      <w:pPr>
        <w:pStyle w:val="BodyText"/>
        <w:spacing w:line="240" w:lineRule="auto" w:before="41"/>
        <w:ind w:left="227" w:right="5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产或</w:t>
      </w:r>
      <w:r>
        <w:rPr>
          <w:rFonts w:ascii="宋体" w:hAnsi="宋体" w:cs="宋体" w:eastAsia="宋体" w:hint="default"/>
        </w:rPr>
        <w:t>其他</w:t>
      </w:r>
      <w:r>
        <w:rPr/>
        <w:t>公司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租赁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722" w:right="75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担保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722" w:right="52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发生重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担保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722" w:right="52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担保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1819"/>
        <w:gridCol w:w="1042"/>
        <w:gridCol w:w="1397"/>
        <w:gridCol w:w="1747"/>
        <w:gridCol w:w="840"/>
        <w:gridCol w:w="1430"/>
      </w:tblGrid>
      <w:tr>
        <w:trPr>
          <w:trHeight w:val="465" w:hRule="exact"/>
        </w:trPr>
        <w:tc>
          <w:tcPr>
            <w:tcW w:w="99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7"/>
              <w:ind w:left="3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80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3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3"/>
              <w:ind w:right="24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担保类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76" w:right="-10" w:firstLine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76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76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</w:rPr>
              <w:t>民企业</w:t>
            </w: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821.79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24" w:right="-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2006.5.1-2008.4.30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4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516" w:hRule="exact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4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821.79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99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2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170" w:hRule="exact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56" w:type="dxa"/>
            <w:gridSpan w:val="5"/>
            <w:vMerge w:val="restart"/>
            <w:tcBorders>
              <w:top w:val="single" w:sz="48" w:space="0" w:color="DCDCDC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50" w:hRule="exact"/>
        </w:trPr>
        <w:tc>
          <w:tcPr>
            <w:tcW w:w="348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456" w:type="dxa"/>
            <w:gridSpan w:val="5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15" w:hRule="exact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56" w:type="dxa"/>
            <w:gridSpan w:val="5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348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B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456" w:type="dxa"/>
            <w:gridSpan w:val="5"/>
            <w:vMerge/>
            <w:tcBorders>
              <w:left w:val="single" w:sz="13" w:space="0" w:color="DCDCDC"/>
              <w:bottom w:val="single" w:sz="48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99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170" w:hRule="exact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56" w:type="dxa"/>
            <w:gridSpan w:val="5"/>
            <w:vMerge w:val="restart"/>
            <w:tcBorders>
              <w:top w:val="single" w:sz="48" w:space="0" w:color="DCDCDC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821.79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48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A+B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456" w:type="dxa"/>
            <w:gridSpan w:val="5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15" w:hRule="exact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56" w:type="dxa"/>
            <w:gridSpan w:val="5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-6.54%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48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456" w:type="dxa"/>
            <w:gridSpan w:val="5"/>
            <w:vMerge/>
            <w:tcBorders>
              <w:left w:val="single" w:sz="13" w:space="0" w:color="DCDCDC"/>
              <w:bottom w:val="single" w:sz="48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99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35" w:hRule="exact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2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C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456" w:type="dxa"/>
            <w:gridSpan w:val="5"/>
            <w:tcBorders>
              <w:top w:val="single" w:sz="44" w:space="0" w:color="DCDCDC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-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75" w:hRule="exact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70%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D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456" w:type="dxa"/>
            <w:gridSpan w:val="5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-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115" w:hRule="exact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56" w:type="dxa"/>
            <w:gridSpan w:val="5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-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48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-2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50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E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456" w:type="dxa"/>
            <w:gridSpan w:val="5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15" w:hRule="exact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56" w:type="dxa"/>
            <w:gridSpan w:val="5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821.79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48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*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C+D+E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456" w:type="dxa"/>
            <w:gridSpan w:val="5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15" w:hRule="exact"/>
        </w:trPr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56" w:type="dxa"/>
            <w:gridSpan w:val="5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-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348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带清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456" w:type="dxa"/>
            <w:gridSpan w:val="5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69" w:lineRule="exact" w:before="0"/>
        <w:ind w:left="7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722" w:right="5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内或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他</w:t>
      </w:r>
      <w:r>
        <w:rPr/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行现</w:t>
      </w:r>
      <w:r>
        <w:rPr>
          <w:rFonts w:ascii="宋体" w:hAnsi="宋体" w:cs="宋体" w:eastAsia="宋体" w:hint="default"/>
        </w:rPr>
        <w:t>金资</w:t>
      </w:r>
      <w:r>
        <w:rPr>
          <w:rFonts w:ascii="宋体" w:hAnsi="宋体" w:cs="宋体" w:eastAsia="宋体" w:hint="default"/>
        </w:rPr>
        <w:t>产管理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722" w:right="55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5</w:t>
      </w:r>
      <w:r>
        <w:rPr>
          <w:rFonts w:ascii="宋体" w:hAnsi="宋体" w:cs="宋体" w:eastAsia="宋体" w:hint="default"/>
        </w:rPr>
        <w:t>、</w:t>
      </w:r>
      <w:r>
        <w:rPr/>
        <w:t>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020" w:right="700"/>
        </w:sectPr>
      </w:pPr>
    </w:p>
    <w:p>
      <w:pPr>
        <w:pStyle w:val="BodyText"/>
        <w:spacing w:line="240" w:lineRule="auto" w:before="91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64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95"/>
        </w:rPr>
        <w:t>（</w:t>
      </w:r>
      <w:r>
        <w:rPr>
          <w:rFonts w:ascii="Microsoft JhengHei" w:hAnsi="Microsoft JhengHei" w:cs="Microsoft JhengHei" w:eastAsia="Microsoft JhengHei" w:hint="default"/>
          <w:w w:val="95"/>
        </w:rPr>
        <w:t>五</w:t>
      </w:r>
      <w:r>
        <w:rPr>
          <w:w w:val="95"/>
        </w:rPr>
        <w:t>）公司或</w:t>
      </w:r>
      <w:r>
        <w:rPr>
          <w:rFonts w:ascii="Microsoft JhengHei" w:hAnsi="Microsoft JhengHei" w:cs="Microsoft JhengHei" w:eastAsia="Microsoft JhengHei" w:hint="default"/>
          <w:w w:val="95"/>
        </w:rPr>
        <w:t>持</w:t>
      </w:r>
      <w:r>
        <w:rPr>
          <w:w w:val="95"/>
        </w:rPr>
        <w:t>股  </w:t>
      </w:r>
      <w:r>
        <w:rPr>
          <w:spacing w:val="28"/>
          <w:w w:val="95"/>
        </w:rPr>
        <w:t> </w:t>
      </w:r>
      <w:r>
        <w:rPr>
          <w:rFonts w:ascii="Arial" w:hAnsi="Arial" w:cs="Arial" w:eastAsia="Arial" w:hint="default"/>
          <w:w w:val="95"/>
        </w:rPr>
        <w:t>5%</w:t>
      </w:r>
      <w:r>
        <w:rPr>
          <w:rFonts w:ascii="Microsoft JhengHei" w:hAnsi="Microsoft JhengHei" w:cs="Microsoft JhengHei" w:eastAsia="Microsoft JhengHei" w:hint="default"/>
          <w:w w:val="95"/>
        </w:rPr>
        <w:t>以</w:t>
      </w:r>
      <w:r>
        <w:rPr>
          <w:rFonts w:ascii="Microsoft JhengHei" w:hAnsi="Microsoft JhengHei" w:cs="Microsoft JhengHei" w:eastAsia="Microsoft JhengHei" w:hint="default"/>
          <w:w w:val="95"/>
        </w:rPr>
        <w:t>上</w:t>
      </w:r>
      <w:r>
        <w:rPr>
          <w:w w:val="95"/>
        </w:rPr>
        <w:t>股</w:t>
      </w:r>
      <w:r>
        <w:rPr>
          <w:rFonts w:ascii="Microsoft JhengHei" w:hAnsi="Microsoft JhengHei" w:cs="Microsoft JhengHei" w:eastAsia="Microsoft JhengHei" w:hint="default"/>
          <w:w w:val="95"/>
        </w:rPr>
        <w:t>东</w:t>
      </w:r>
      <w:r>
        <w:rPr>
          <w:w w:val="95"/>
        </w:rPr>
        <w:t>的有</w:t>
      </w:r>
      <w:r>
        <w:rPr>
          <w:rFonts w:ascii="Microsoft JhengHei" w:hAnsi="Microsoft JhengHei" w:cs="Microsoft JhengHei" w:eastAsia="Microsoft JhengHei" w:hint="default"/>
          <w:w w:val="95"/>
        </w:rPr>
        <w:t>关</w:t>
      </w:r>
      <w:r>
        <w:rPr>
          <w:w w:val="95"/>
        </w:rPr>
        <w:t>承</w:t>
      </w:r>
      <w:r>
        <w:rPr>
          <w:rFonts w:ascii="Microsoft JhengHei" w:hAnsi="Microsoft JhengHei" w:cs="Microsoft JhengHei" w:eastAsia="Microsoft JhengHei" w:hint="default"/>
          <w:w w:val="95"/>
        </w:rPr>
        <w:t>诺</w:t>
      </w:r>
      <w:r>
        <w:rPr>
          <w:w w:val="95"/>
        </w:rPr>
        <w:t>事</w:t>
      </w:r>
      <w:r>
        <w:rPr>
          <w:rFonts w:ascii="Microsoft JhengHei" w:hAnsi="Microsoft JhengHei" w:cs="Microsoft JhengHei" w:eastAsia="Microsoft JhengHei" w:hint="default"/>
          <w:w w:val="95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内或持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，持</w:t>
      </w:r>
      <w:r>
        <w:rPr/>
        <w:t>股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股东</w:t>
      </w:r>
      <w:r>
        <w:rPr>
          <w:rFonts w:ascii="宋体" w:hAnsi="宋体" w:cs="宋体" w:eastAsia="宋体" w:hint="default"/>
        </w:rPr>
        <w:t>在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无承</w:t>
      </w:r>
      <w:r>
        <w:rPr>
          <w:rFonts w:ascii="宋体" w:hAnsi="宋体" w:cs="宋体" w:eastAsia="宋体" w:hint="default"/>
        </w:rPr>
        <w:t>诺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股东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147" w:right="173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2006</w:t>
      </w:r>
      <w:r>
        <w:rPr/>
        <w:t>年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/>
        <w:t>股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，持</w:t>
      </w:r>
      <w:r>
        <w:rPr/>
        <w:t>股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的股东深圳市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 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华之达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贸</w:t>
      </w:r>
      <w:r>
        <w:rPr/>
        <w:t>有限公司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遵守</w:t>
      </w:r>
      <w:r>
        <w:rPr/>
        <w:t>法定限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期</w:t>
      </w:r>
      <w:r>
        <w:rPr/>
        <w:t>限的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Heading4"/>
        <w:spacing w:line="367" w:lineRule="exact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解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left="147" w:right="19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十八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2007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决</w:t>
      </w:r>
      <w:r>
        <w:rPr/>
        <w:t>定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 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2008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聘期</w:t>
      </w:r>
      <w:r>
        <w:rPr>
          <w:rFonts w:ascii="宋体" w:hAnsi="宋体" w:cs="宋体" w:eastAsia="宋体" w:hint="default"/>
        </w:rPr>
        <w:t>为</w:t>
      </w:r>
      <w:r>
        <w:rPr/>
        <w:t>一年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董事会公告</w:t>
      </w:r>
      <w:r>
        <w:rPr>
          <w:rFonts w:ascii="宋体" w:hAnsi="宋体" w:cs="宋体" w:eastAsia="宋体" w:hint="default"/>
        </w:rPr>
        <w:t>详 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。本</w:t>
      </w:r>
      <w:r>
        <w:rPr/>
        <w:t>报告年度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付给</w:t>
      </w:r>
      <w:r>
        <w:rPr/>
        <w:t>中</w:t>
      </w:r>
      <w:r>
        <w:rPr>
          <w:rFonts w:ascii="宋体" w:hAnsi="宋体" w:cs="宋体" w:eastAsia="宋体" w:hint="default"/>
        </w:rPr>
        <w:t>磊 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公司的报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服</w:t>
      </w:r>
      <w:r>
        <w:rPr/>
        <w:t>务 的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/>
        <w:t>年限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3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）公司及其董事、监事、高级管理人员、公司股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受处罚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情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line="367" w:lineRule="exact" w:before="0"/>
        <w:ind w:left="147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4"/>
        <w:ind w:left="627" w:right="0"/>
        <w:jc w:val="left"/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/>
        <w:t>公司股东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/>
        <w:t>有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57" w:lineRule="auto" w:before="26"/>
        <w:ind w:left="147" w:right="19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机关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、</w:t>
      </w:r>
      <w:r>
        <w:rPr/>
        <w:t>司法</w:t>
      </w:r>
      <w:r>
        <w:rPr>
          <w:rFonts w:ascii="宋体" w:hAnsi="宋体" w:cs="宋体" w:eastAsia="宋体" w:hint="default"/>
        </w:rPr>
        <w:t>纪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送</w:t>
      </w:r>
      <w:r>
        <w:rPr/>
        <w:t>司法</w:t>
      </w:r>
      <w:r>
        <w:rPr>
          <w:rFonts w:ascii="宋体" w:hAnsi="宋体" w:cs="宋体" w:eastAsia="宋体" w:hint="default"/>
        </w:rPr>
        <w:t>机关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刑</w:t>
      </w:r>
      <w:r>
        <w:rPr/>
        <w:t>事</w:t>
      </w:r>
      <w:r>
        <w:rPr>
          <w:rFonts w:ascii="宋体" w:hAnsi="宋体" w:cs="宋体" w:eastAsia="宋体" w:hint="default"/>
        </w:rPr>
        <w:t>责任、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 </w:t>
      </w:r>
      <w:r>
        <w:rPr>
          <w:rFonts w:ascii="宋体" w:hAnsi="宋体" w:cs="宋体" w:eastAsia="宋体" w:hint="default"/>
        </w:rPr>
        <w:t>稽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、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行</w:t>
      </w:r>
      <w:r>
        <w:rPr/>
        <w:t>政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、</w:t>
      </w:r>
      <w:r>
        <w:rPr/>
        <w:t>证券市场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通</w:t>
      </w:r>
      <w:r>
        <w:rPr/>
        <w:t>报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行</w:t>
      </w:r>
      <w:r>
        <w:rPr/>
        <w:t>政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及</w:t>
      </w:r>
      <w:r>
        <w:rPr/>
        <w:t>证券 </w:t>
      </w:r>
      <w:r>
        <w:rPr>
          <w:rFonts w:ascii="宋体" w:hAnsi="宋体" w:cs="宋体" w:eastAsia="宋体" w:hint="default"/>
        </w:rPr>
        <w:t>交易所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谴</w:t>
      </w:r>
      <w:r>
        <w:rPr>
          <w:rFonts w:ascii="宋体" w:hAnsi="宋体" w:cs="宋体" w:eastAsia="宋体" w:hint="default"/>
        </w:rPr>
        <w:t>责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47" w:right="1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委员</w:t>
      </w:r>
      <w:r>
        <w:rPr>
          <w:spacing w:val="-2"/>
        </w:rPr>
        <w:t>会公告</w:t>
      </w:r>
      <w:r>
        <w:rPr>
          <w:rFonts w:ascii="宋体" w:hAnsi="宋体" w:cs="宋体" w:eastAsia="宋体" w:hint="default"/>
          <w:spacing w:val="-2"/>
        </w:rPr>
        <w:t>[2008]27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深证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spacing w:val="-2"/>
        </w:rPr>
        <w:t>〔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rFonts w:ascii="宋体" w:hAnsi="宋体" w:cs="宋体" w:eastAsia="宋体" w:hint="default"/>
          <w:spacing w:val="-2"/>
        </w:rPr>
        <w:t>〕</w:t>
      </w:r>
      <w:r>
        <w:rPr>
          <w:rFonts w:ascii="宋体" w:hAnsi="宋体" w:cs="宋体" w:eastAsia="宋体" w:hint="default"/>
          <w:spacing w:val="-2"/>
        </w:rPr>
        <w:t>62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做好</w:t>
      </w:r>
      <w:r>
        <w:rPr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治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spacing w:val="-2"/>
        </w:rPr>
        <w:t>》的有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要求，本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18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情况说明。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 </w:t>
      </w:r>
      <w:r>
        <w:rPr>
          <w:rFonts w:ascii="宋体" w:hAnsi="宋体" w:cs="宋体" w:eastAsia="宋体" w:hint="default"/>
        </w:rPr>
        <w:t>2008</w:t>
      </w:r>
      <w:r>
        <w:rPr/>
        <w:t>年 </w:t>
      </w:r>
      <w:r>
        <w:rPr>
          <w:rFonts w:ascii="宋体" w:hAnsi="宋体" w:cs="宋体" w:eastAsia="宋体" w:hint="default"/>
        </w:rPr>
        <w:t>6 </w:t>
      </w:r>
      <w:r>
        <w:rPr>
          <w:rFonts w:ascii="宋体" w:hAnsi="宋体" w:cs="宋体" w:eastAsia="宋体" w:hint="default"/>
          <w:spacing w:val="4"/>
        </w:rPr>
        <w:t>月 </w:t>
      </w:r>
      <w:r>
        <w:rPr>
          <w:rFonts w:ascii="宋体" w:hAnsi="宋体" w:cs="宋体" w:eastAsia="宋体" w:hint="default"/>
          <w:spacing w:val="4"/>
        </w:rPr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30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公司《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 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报告》中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开第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106"/>
        </w:rPr>
        <w:t> </w:t>
      </w:r>
      <w:r>
        <w:rPr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spacing w:val="-5"/>
        </w:rPr>
        <w:t>三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临</w:t>
      </w:r>
      <w:r>
        <w:rPr>
          <w:spacing w:val="-5"/>
        </w:rPr>
        <w:t>时会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敏感</w:t>
      </w:r>
      <w:r>
        <w:rPr>
          <w:spacing w:val="-5"/>
        </w:rPr>
        <w:t>信息</w:t>
      </w:r>
      <w:r>
        <w:rPr>
          <w:rFonts w:ascii="宋体" w:hAnsi="宋体" w:cs="宋体" w:eastAsia="宋体" w:hint="default"/>
          <w:spacing w:val="-5"/>
        </w:rPr>
        <w:t>排查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spacing w:val="-5"/>
        </w:rPr>
        <w:t>股东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其关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全面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形成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关于大</w:t>
      </w:r>
      <w:r>
        <w:rPr/>
        <w:t>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情况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查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结</w:t>
      </w:r>
      <w:r>
        <w:rPr>
          <w:spacing w:val="-5"/>
        </w:rPr>
        <w:t>报告》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具体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容</w:t>
      </w:r>
      <w:r>
        <w:rPr>
          <w:rFonts w:ascii="宋体" w:hAnsi="宋体" w:cs="宋体" w:eastAsia="宋体" w:hint="default"/>
          <w:spacing w:val="-5"/>
        </w:rPr>
        <w:t>详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7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rFonts w:ascii="宋体" w:hAnsi="宋体" w:cs="宋体" w:eastAsia="宋体" w:hint="default"/>
          <w:spacing w:val="-5"/>
        </w:rPr>
        <w:t>21</w:t>
      </w:r>
      <w:r>
        <w:rPr>
          <w:rFonts w:ascii="宋体" w:hAnsi="宋体" w:cs="宋体" w:eastAsia="宋体" w:hint="default"/>
          <w:spacing w:val="-5"/>
        </w:rPr>
        <w:t>日、</w:t>
      </w:r>
      <w:r>
        <w:rPr>
          <w:rFonts w:ascii="宋体" w:hAnsi="宋体" w:cs="宋体" w:eastAsia="宋体" w:hint="default"/>
          <w:spacing w:val="-5"/>
        </w:rPr>
        <w:t>2008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7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rFonts w:ascii="宋体" w:hAnsi="宋体" w:cs="宋体" w:eastAsia="宋体" w:hint="default"/>
          <w:spacing w:val="-5"/>
        </w:rPr>
        <w:t>31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的《证券时报》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pStyle w:val="Heading4"/>
        <w:spacing w:line="240" w:lineRule="auto" w:before="14"/>
        <w:ind w:left="868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）其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left="387" w:right="2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办</w:t>
      </w:r>
      <w:r>
        <w:rPr>
          <w:rFonts w:ascii="宋体" w:hAnsi="宋体" w:cs="宋体" w:eastAsia="宋体" w:hint="default"/>
          <w:spacing w:val="-2"/>
        </w:rPr>
        <w:t>理解售</w:t>
      </w:r>
      <w:r>
        <w:rPr>
          <w:rFonts w:ascii="宋体" w:hAnsi="宋体" w:cs="宋体" w:eastAsia="宋体" w:hint="default"/>
          <w:spacing w:val="-2"/>
        </w:rPr>
        <w:t>手续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别为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23</w:t>
      </w:r>
      <w:r>
        <w:rPr>
          <w:rFonts w:ascii="宋体" w:hAnsi="宋体" w:cs="宋体" w:eastAsia="宋体" w:hint="default"/>
          <w:spacing w:val="-2"/>
        </w:rPr>
        <w:t>日、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日上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，原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荐</w:t>
      </w:r>
      <w:r>
        <w:rPr>
          <w:spacing w:val="-2"/>
        </w:rPr>
        <w:t>代表人</w:t>
      </w:r>
      <w:r>
        <w:rPr>
          <w:rFonts w:ascii="宋体" w:hAnsi="宋体" w:cs="宋体" w:eastAsia="宋体" w:hint="default"/>
          <w:spacing w:val="-2"/>
        </w:rPr>
        <w:t>刘</w:t>
      </w:r>
      <w:r>
        <w:rPr>
          <w:rFonts w:ascii="宋体" w:hAnsi="宋体" w:cs="宋体" w:eastAsia="宋体" w:hint="default"/>
          <w:spacing w:val="-2"/>
        </w:rPr>
        <w:t>奇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生因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动原因，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公司股</w:t>
      </w:r>
      <w:r>
        <w:rPr>
          <w:rFonts w:ascii="宋体" w:hAnsi="宋体" w:cs="宋体" w:eastAsia="宋体" w:hint="default"/>
          <w:spacing w:val="-2"/>
        </w:rPr>
        <w:t>权分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改革</w:t>
      </w:r>
      <w:r>
        <w:rPr>
          <w:spacing w:val="-2"/>
        </w:rPr>
        <w:t>的</w:t>
      </w:r>
      <w:r>
        <w:rPr>
          <w:spacing w:val="-108"/>
        </w:rPr>
        <w:t> 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荐</w:t>
      </w:r>
      <w:r>
        <w:rPr/>
        <w:t>代表人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荐</w:t>
      </w:r>
      <w:r>
        <w:rPr/>
        <w:t>代表人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奇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荐</w:t>
      </w:r>
      <w:r>
        <w:rPr/>
        <w:t>代表人</w:t>
      </w:r>
      <w:r>
        <w:rPr>
          <w:rFonts w:ascii="宋体" w:hAnsi="宋体" w:cs="宋体" w:eastAsia="宋体" w:hint="default"/>
        </w:rPr>
        <w:t>宋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即宋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先 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奇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本</w:t>
      </w:r>
      <w:r>
        <w:rPr/>
        <w:t>公司股</w:t>
      </w:r>
      <w:r>
        <w:rPr>
          <w:rFonts w:ascii="宋体" w:hAnsi="宋体" w:cs="宋体" w:eastAsia="宋体" w:hint="default"/>
        </w:rPr>
        <w:t>权分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荐</w:t>
      </w:r>
      <w:r>
        <w:rPr/>
        <w:t>代表人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387" w:right="13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深圳市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本</w:t>
      </w:r>
      <w:r>
        <w:rPr/>
        <w:t>公司限</w:t>
      </w:r>
      <w:r>
        <w:rPr>
          <w:rFonts w:ascii="宋体" w:hAnsi="宋体" w:cs="宋体" w:eastAsia="宋体" w:hint="default"/>
        </w:rPr>
        <w:t>售流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750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质 押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川</w:t>
      </w:r>
      <w:r>
        <w:rPr/>
        <w:t>电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有限公司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质押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质押</w:t>
      </w:r>
      <w:r>
        <w:rPr/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质为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售流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源</w:t>
      </w:r>
      <w:r>
        <w:rPr>
          <w:rFonts w:ascii="宋体" w:hAnsi="宋体" w:cs="宋体" w:eastAsia="宋体" w:hint="default"/>
          <w:spacing w:val="-2"/>
        </w:rPr>
        <w:t>川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气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750</w:t>
      </w:r>
      <w:r>
        <w:rPr>
          <w:rFonts w:ascii="宋体" w:hAnsi="宋体" w:cs="宋体" w:eastAsia="宋体" w:hint="default"/>
        </w:rPr>
        <w:t>万</w:t>
      </w:r>
      <w:r>
        <w:rPr/>
        <w:t>股的</w:t>
      </w:r>
      <w:r>
        <w:rPr>
          <w:rFonts w:ascii="宋体" w:hAnsi="宋体" w:cs="宋体" w:eastAsia="宋体" w:hint="default"/>
        </w:rPr>
        <w:t>质押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/>
        <w:t>时深圳市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限</w:t>
      </w:r>
      <w:r>
        <w:rPr>
          <w:rFonts w:ascii="宋体" w:hAnsi="宋体" w:cs="宋体" w:eastAsia="宋体" w:hint="default"/>
        </w:rPr>
        <w:t>售流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750 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质押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源</w:t>
      </w:r>
      <w:r>
        <w:rPr>
          <w:rFonts w:ascii="宋体" w:hAnsi="宋体" w:cs="宋体" w:eastAsia="宋体" w:hint="default"/>
          <w:spacing w:val="-2"/>
        </w:rPr>
        <w:t>川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气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质押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申</w:t>
      </w:r>
      <w:r>
        <w:rPr>
          <w:rFonts w:ascii="宋体" w:hAnsi="宋体" w:cs="宋体" w:eastAsia="宋体" w:hint="default"/>
          <w:spacing w:val="-2"/>
        </w:rPr>
        <w:t>请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质押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为止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深圳市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本</w:t>
      </w:r>
      <w:r>
        <w:rPr/>
        <w:t>公司限</w:t>
      </w:r>
      <w:r>
        <w:rPr>
          <w:rFonts w:ascii="宋体" w:hAnsi="宋体" w:cs="宋体" w:eastAsia="宋体" w:hint="default"/>
        </w:rPr>
        <w:t>售流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1000 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质押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苏</w:t>
      </w:r>
      <w:r>
        <w:rPr>
          <w:rFonts w:ascii="宋体" w:hAnsi="宋体" w:cs="宋体" w:eastAsia="宋体" w:hint="default"/>
          <w:spacing w:val="-2"/>
        </w:rPr>
        <w:t>州</w:t>
      </w:r>
      <w:r>
        <w:rPr>
          <w:rFonts w:ascii="宋体" w:hAnsi="宋体" w:cs="宋体" w:eastAsia="宋体" w:hint="default"/>
          <w:spacing w:val="-2"/>
        </w:rPr>
        <w:t>爱博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质押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申</w:t>
      </w:r>
      <w:r>
        <w:rPr>
          <w:rFonts w:ascii="宋体" w:hAnsi="宋体" w:cs="宋体" w:eastAsia="宋体" w:hint="default"/>
          <w:spacing w:val="-2"/>
        </w:rPr>
        <w:t>请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质押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为止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387" w:right="13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、上</w:t>
      </w:r>
      <w:r>
        <w:rPr>
          <w:rFonts w:ascii="宋体" w:hAnsi="宋体" w:cs="宋体" w:eastAsia="宋体" w:hint="default"/>
        </w:rPr>
        <w:t>海</w:t>
      </w:r>
      <w:r>
        <w:rPr/>
        <w:t>人</w:t>
      </w:r>
      <w:r>
        <w:rPr>
          <w:rFonts w:ascii="宋体" w:hAnsi="宋体" w:cs="宋体" w:eastAsia="宋体" w:hint="default"/>
        </w:rPr>
        <w:t>民企业</w:t>
      </w:r>
      <w:r>
        <w:rPr>
          <w:rFonts w:ascii="宋体" w:hAnsi="宋体" w:cs="宋体" w:eastAsia="宋体" w:hint="default"/>
        </w:rPr>
        <w:t>集团</w:t>
      </w:r>
      <w:r>
        <w:rPr/>
        <w:t>电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/>
        <w:t>有限公司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企业于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/>
        <w:t>与</w:t>
      </w:r>
      <w:r>
        <w:rPr>
          <w:rFonts w:ascii="宋体" w:hAnsi="宋体" w:cs="宋体" w:eastAsia="宋体" w:hint="default"/>
        </w:rPr>
        <w:t>金泰</w:t>
      </w:r>
      <w:r>
        <w:rPr>
          <w:rFonts w:ascii="宋体" w:hAnsi="宋体" w:cs="宋体" w:eastAsia="宋体" w:hint="default"/>
        </w:rPr>
        <w:t>克</w:t>
      </w:r>
      <w:r>
        <w:rPr/>
        <w:t>电子（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/>
        <w:t>） 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签</w:t>
      </w:r>
      <w:r>
        <w:rPr>
          <w:rFonts w:ascii="宋体" w:hAnsi="宋体" w:cs="宋体" w:eastAsia="宋体" w:hint="default"/>
          <w:spacing w:val="-5"/>
        </w:rPr>
        <w:t>署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债权</w:t>
      </w:r>
      <w:r>
        <w:rPr>
          <w:rFonts w:ascii="宋体" w:hAnsi="宋体" w:cs="宋体" w:eastAsia="宋体" w:hint="default"/>
          <w:spacing w:val="-5"/>
        </w:rPr>
        <w:t>转让</w:t>
      </w:r>
      <w:r>
        <w:rPr>
          <w:rFonts w:ascii="宋体" w:hAnsi="宋体" w:cs="宋体" w:eastAsia="宋体" w:hint="default"/>
          <w:spacing w:val="-5"/>
        </w:rPr>
        <w:t>协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本</w:t>
      </w:r>
      <w:r>
        <w:rPr>
          <w:spacing w:val="-5"/>
        </w:rPr>
        <w:t>公司的</w:t>
      </w:r>
      <w:r>
        <w:rPr>
          <w:rFonts w:ascii="宋体" w:hAnsi="宋体" w:cs="宋体" w:eastAsia="宋体" w:hint="default"/>
          <w:spacing w:val="-5"/>
        </w:rPr>
        <w:t>债权</w:t>
      </w:r>
      <w:r>
        <w:rPr>
          <w:rFonts w:ascii="宋体" w:hAnsi="宋体" w:cs="宋体" w:eastAsia="宋体" w:hint="default"/>
          <w:spacing w:val="-5"/>
        </w:rPr>
        <w:t>转让给</w:t>
      </w:r>
      <w:r>
        <w:rPr>
          <w:rFonts w:ascii="宋体" w:hAnsi="宋体" w:cs="宋体" w:eastAsia="宋体" w:hint="default"/>
          <w:spacing w:val="-5"/>
        </w:rPr>
        <w:t>金泰</w:t>
      </w:r>
      <w:r>
        <w:rPr>
          <w:rFonts w:ascii="宋体" w:hAnsi="宋体" w:cs="宋体" w:eastAsia="宋体" w:hint="default"/>
          <w:spacing w:val="-5"/>
        </w:rPr>
        <w:t>克</w:t>
      </w:r>
      <w:r>
        <w:rPr>
          <w:spacing w:val="-5"/>
        </w:rPr>
        <w:t>电子（</w:t>
      </w:r>
      <w:r>
        <w:rPr>
          <w:rFonts w:ascii="宋体" w:hAnsi="宋体" w:cs="宋体" w:eastAsia="宋体" w:hint="default"/>
          <w:spacing w:val="-5"/>
        </w:rPr>
        <w:t>惠</w:t>
      </w:r>
      <w:r>
        <w:rPr>
          <w:rFonts w:ascii="宋体" w:hAnsi="宋体" w:cs="宋体" w:eastAsia="宋体" w:hint="default"/>
          <w:spacing w:val="-5"/>
        </w:rPr>
        <w:t>州</w:t>
      </w:r>
      <w:r>
        <w:rPr>
          <w:spacing w:val="-5"/>
        </w:rPr>
        <w:t>）有限公</w:t>
      </w:r>
      <w:r>
        <w:rPr>
          <w:spacing w:val="-116"/>
        </w:rPr>
        <w:t> </w:t>
      </w:r>
      <w:r>
        <w:rPr>
          <w:spacing w:val="-116"/>
        </w:rPr>
      </w:r>
      <w:r>
        <w:rPr/>
        <w:t>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本</w:t>
      </w:r>
      <w:r>
        <w:rPr/>
        <w:t>公司与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债权</w:t>
      </w:r>
      <w:r>
        <w:rPr/>
        <w:t>的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6,334,203.15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债权 </w:t>
      </w:r>
      <w:r>
        <w:rPr>
          <w:rFonts w:ascii="宋体" w:hAnsi="宋体" w:cs="宋体" w:eastAsia="宋体" w:hint="default"/>
        </w:rPr>
        <w:t>转让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，本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《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年度报告》中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/>
        <w:t>披露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86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867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（九</w:t>
      </w:r>
      <w:r>
        <w:rPr>
          <w:spacing w:val="-120"/>
        </w:rPr>
        <w:t>）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接待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spacing w:val="4"/>
        </w:rPr>
        <w:t>、</w:t>
      </w:r>
      <w:r>
        <w:rPr>
          <w:rFonts w:ascii="Microsoft JhengHei" w:hAnsi="Microsoft JhengHei" w:cs="Microsoft JhengHei" w:eastAsia="Microsoft JhengHei" w:hint="default"/>
        </w:rPr>
        <w:t>沟通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采访</w:t>
      </w:r>
      <w:r>
        <w:rPr>
          <w:rFonts w:ascii="Microsoft JhengHei" w:hAnsi="Microsoft JhengHei" w:cs="Microsoft JhengHei" w:eastAsia="Microsoft JhengHei" w:hint="default"/>
        </w:rPr>
        <w:t>等活</w:t>
      </w:r>
      <w:r>
        <w:rPr>
          <w:rFonts w:ascii="Microsoft JhengHei" w:hAnsi="Microsoft JhengHei" w:cs="Microsoft JhengHei" w:eastAsia="Microsoft JhengHei" w:hint="default"/>
        </w:rPr>
        <w:t>动情况表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1574"/>
        <w:gridCol w:w="1574"/>
        <w:gridCol w:w="1469"/>
        <w:gridCol w:w="3115"/>
      </w:tblGrid>
      <w:tr>
        <w:trPr>
          <w:trHeight w:val="57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3"/>
              <w:ind w:left="60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3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3"/>
              <w:ind w:right="25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3"/>
              <w:ind w:right="1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3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要内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81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5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9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7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5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9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76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5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9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pStyle w:val="BodyText"/>
        <w:spacing w:line="269" w:lineRule="exact" w:before="0"/>
        <w:ind w:left="38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69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860" w:right="10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1"/>
        <w:spacing w:line="436" w:lineRule="exact"/>
        <w:ind w:right="98"/>
        <w:jc w:val="center"/>
        <w:rPr>
          <w:b w:val="0"/>
          <w:bCs w:val="0"/>
        </w:rPr>
      </w:pPr>
      <w:r>
        <w:rPr>
          <w:spacing w:val="-3"/>
        </w:rPr>
        <w:t>十、</w:t>
      </w:r>
      <w:r>
        <w:rPr>
          <w:rFonts w:ascii="Microsoft JhengHei" w:hAnsi="Microsoft JhengHei" w:cs="Microsoft JhengHei" w:eastAsia="Microsoft JhengHei" w:hint="default"/>
          <w:spacing w:val="-3"/>
        </w:rPr>
        <w:t>财务</w:t>
      </w:r>
      <w:r>
        <w:rPr>
          <w:spacing w:val="-3"/>
        </w:rPr>
        <w:t>报告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line="233" w:lineRule="exact" w:before="36"/>
        <w:ind w:left="1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Heading4"/>
        <w:spacing w:line="376" w:lineRule="exact"/>
        <w:ind w:left="148" w:right="0"/>
        <w:jc w:val="left"/>
        <w:rPr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410" w:lineRule="exact" w:before="0"/>
        <w:ind w:left="0" w:right="98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审  计 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  告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p>
      <w:pPr>
        <w:spacing w:before="36"/>
        <w:ind w:left="0" w:right="23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磊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[2009]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0221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147" w:right="0"/>
        <w:jc w:val="left"/>
        <w:rPr>
          <w:rFonts w:ascii="宋体" w:hAnsi="宋体" w:cs="宋体" w:eastAsia="宋体" w:hint="default"/>
        </w:rPr>
      </w:pPr>
      <w:r>
        <w:rPr/>
        <w:t>深圳市太光电信股份有限公司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股东：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我们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了后</w:t>
      </w:r>
      <w:r>
        <w:rPr>
          <w:rFonts w:ascii="宋体" w:hAnsi="宋体" w:cs="宋体" w:eastAsia="宋体" w:hint="default"/>
          <w:spacing w:val="-6"/>
        </w:rPr>
        <w:t>附</w:t>
      </w:r>
      <w:r>
        <w:rPr>
          <w:spacing w:val="-6"/>
        </w:rPr>
        <w:t>的深圳市太光电信股份有限公司（</w:t>
      </w:r>
      <w:r>
        <w:rPr>
          <w:rFonts w:ascii="宋体" w:hAnsi="宋体" w:cs="宋体" w:eastAsia="宋体" w:hint="default"/>
          <w:spacing w:val="-6"/>
        </w:rPr>
        <w:t>以下</w:t>
      </w:r>
      <w:r>
        <w:rPr>
          <w:rFonts w:ascii="宋体" w:hAnsi="宋体" w:cs="宋体" w:eastAsia="宋体" w:hint="default"/>
          <w:spacing w:val="-6"/>
        </w:rPr>
        <w:t>简</w:t>
      </w:r>
      <w:r>
        <w:rPr>
          <w:spacing w:val="-6"/>
        </w:rPr>
        <w:t>称太光电信公司）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务报表</w:t>
      </w:r>
      <w:r>
        <w:rPr>
          <w:rFonts w:ascii="宋体" w:hAnsi="宋体" w:cs="宋体" w:eastAsia="宋体" w:hint="default"/>
          <w:spacing w:val="-6"/>
        </w:rPr>
        <w:t>，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1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3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表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4"/>
        </w:rPr>
        <w:t>0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/>
        <w:t>表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/>
        <w:t>表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  <w:spacing w:val="-12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8" w:lineRule="exact" w:before="50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</w:p>
    <w:p>
      <w:pPr>
        <w:pStyle w:val="Heading4"/>
        <w:spacing w:line="352" w:lineRule="exact"/>
        <w:ind w:left="627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、管理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的责任</w:t>
      </w:r>
      <w:r>
        <w:rPr>
          <w:b w:val="0"/>
          <w:bCs w:val="0"/>
        </w:rPr>
      </w:r>
    </w:p>
    <w:p>
      <w:pPr>
        <w:pStyle w:val="BodyText"/>
        <w:spacing w:line="240" w:lineRule="auto" w:before="201"/>
        <w:ind w:left="627" w:right="0"/>
        <w:jc w:val="left"/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定编</w:t>
      </w:r>
      <w:r>
        <w:rPr>
          <w:rFonts w:ascii="宋体" w:hAnsi="宋体" w:cs="宋体" w:eastAsia="宋体" w:hint="default"/>
        </w:rPr>
        <w:t>制财</w:t>
      </w:r>
      <w:r>
        <w:rPr/>
        <w:t>务报表</w:t>
      </w:r>
      <w:r>
        <w:rPr>
          <w:rFonts w:ascii="宋体" w:hAnsi="宋体" w:cs="宋体" w:eastAsia="宋体" w:hint="default"/>
        </w:rPr>
        <w:t>是</w:t>
      </w:r>
      <w:r>
        <w:rPr/>
        <w:t>太光电信公司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/>
        <w:t>的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包括</w:t>
      </w:r>
      <w:r>
        <w:rPr/>
        <w:t>：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14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维护</w:t>
      </w:r>
      <w:r>
        <w:rPr/>
        <w:t>与</w:t>
      </w:r>
      <w:r>
        <w:rPr>
          <w:rFonts w:ascii="宋体" w:hAnsi="宋体" w:cs="宋体" w:eastAsia="宋体" w:hint="default"/>
        </w:rPr>
        <w:t>财</w:t>
      </w:r>
      <w:r>
        <w:rPr/>
        <w:t>务报表编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使财</w:t>
      </w:r>
      <w:r>
        <w:rPr/>
        <w:t>务报表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错误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；</w:t>
      </w: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  <w:spacing w:val="-120"/>
        </w:rPr>
        <w:t>；</w:t>
      </w: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6" w:lineRule="exact" w:before="55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50" w:lineRule="exact"/>
        <w:ind w:left="627" w:right="0"/>
        <w:jc w:val="left"/>
        <w:rPr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册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的责任</w:t>
      </w:r>
      <w:r>
        <w:rPr>
          <w:b w:val="0"/>
          <w:bCs w:val="0"/>
        </w:rPr>
      </w:r>
    </w:p>
    <w:p>
      <w:pPr>
        <w:pStyle w:val="BodyText"/>
        <w:spacing w:line="415" w:lineRule="auto" w:before="206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/>
        <w:t>的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是在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注册 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准则要求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和实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是否不存在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7" w:lineRule="auto" w:before="58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涉及实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和</w:t>
      </w:r>
      <w:r>
        <w:rPr/>
        <w:t>披露的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。</w:t>
      </w:r>
      <w:r>
        <w:rPr/>
        <w:t>选</w:t>
      </w:r>
      <w:r>
        <w:rPr>
          <w:rFonts w:ascii="宋体" w:hAnsi="宋体" w:cs="宋体" w:eastAsia="宋体" w:hint="default"/>
        </w:rPr>
        <w:t>择</w:t>
      </w:r>
      <w:r>
        <w:rPr/>
        <w:t>的</w:t>
      </w:r>
      <w:r>
        <w:rPr>
          <w:rFonts w:ascii="宋体" w:hAnsi="宋体" w:cs="宋体" w:eastAsia="宋体" w:hint="default"/>
        </w:rPr>
        <w:t>审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于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的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包括对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错误导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/>
        <w:t>与</w:t>
      </w:r>
      <w:r>
        <w:rPr>
          <w:rFonts w:ascii="宋体" w:hAnsi="宋体" w:cs="宋体" w:eastAsia="宋体" w:hint="default"/>
        </w:rPr>
        <w:t>财</w:t>
      </w:r>
      <w:r>
        <w:rPr/>
        <w:t>务报表编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作还包括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/>
        <w:t>选</w:t>
      </w:r>
      <w:r>
        <w:rPr>
          <w:rFonts w:ascii="宋体" w:hAnsi="宋体" w:cs="宋体" w:eastAsia="宋体" w:hint="default"/>
        </w:rPr>
        <w:t>用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政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/>
        <w:t>的合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，以及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价财</w:t>
      </w:r>
      <w:r>
        <w:rPr/>
        <w:t>务报表的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5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相</w:t>
      </w:r>
      <w:r>
        <w:rPr/>
        <w:t>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我们获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审计意见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pStyle w:val="BodyText"/>
        <w:spacing w:line="240" w:lineRule="auto" w:before="20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太光电信公司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方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太光电信公司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况以及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00"/>
        </w:sectPr>
      </w:pPr>
    </w:p>
    <w:p>
      <w:pPr>
        <w:pStyle w:val="BodyText"/>
        <w:spacing w:line="240" w:lineRule="auto" w:before="91"/>
        <w:ind w:left="143" w:right="8466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6" w:lineRule="exact" w:before="55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四、</w:t>
      </w:r>
      <w:r>
        <w:rPr>
          <w:rFonts w:ascii="Microsoft JhengHei" w:hAnsi="Microsoft JhengHei" w:cs="Microsoft JhengHei" w:eastAsia="Microsoft JhengHei" w:hint="default"/>
        </w:rPr>
        <w:t>强调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20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醒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关</w:t>
      </w:r>
      <w:r>
        <w:rPr/>
        <w:t>注</w:t>
      </w:r>
      <w:r>
        <w:rPr>
          <w:rFonts w:ascii="宋体" w:hAnsi="宋体" w:cs="宋体" w:eastAsia="宋体" w:hint="default"/>
        </w:rPr>
        <w:t>，如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六、</w:t>
      </w:r>
      <w:r>
        <w:rPr>
          <w:rFonts w:ascii="宋体" w:hAnsi="宋体" w:cs="宋体" w:eastAsia="宋体" w:hint="default"/>
        </w:rPr>
        <w:t>13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十</w:t>
      </w:r>
      <w:r>
        <w:rPr/>
        <w:t>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</w:rPr>
        <w:t>2008</w:t>
      </w:r>
    </w:p>
    <w:p>
      <w:pPr>
        <w:spacing w:before="151"/>
        <w:ind w:left="148" w:right="0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年 </w:t>
      </w:r>
      <w:r>
        <w:rPr>
          <w:rFonts w:ascii="宋体" w:hAnsi="宋体" w:cs="宋体" w:eastAsia="宋体" w:hint="default"/>
          <w:sz w:val="24"/>
          <w:szCs w:val="24"/>
        </w:rPr>
        <w:t>12 </w:t>
      </w:r>
      <w:r>
        <w:rPr>
          <w:rFonts w:ascii="宋体" w:hAnsi="宋体" w:cs="宋体" w:eastAsia="宋体" w:hint="default"/>
          <w:sz w:val="24"/>
          <w:szCs w:val="24"/>
        </w:rPr>
        <w:t>月 </w:t>
      </w:r>
      <w:r>
        <w:rPr>
          <w:rFonts w:ascii="宋体" w:hAnsi="宋体" w:cs="宋体" w:eastAsia="宋体" w:hint="default"/>
          <w:sz w:val="24"/>
          <w:szCs w:val="24"/>
        </w:rPr>
        <w:t>31 </w:t>
      </w:r>
      <w:r>
        <w:rPr>
          <w:rFonts w:ascii="宋体" w:hAnsi="宋体" w:cs="宋体" w:eastAsia="宋体" w:hint="default"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太光电信公司</w:t>
      </w:r>
      <w:r>
        <w:rPr>
          <w:rFonts w:ascii="宋体" w:hAnsi="宋体" w:cs="宋体" w:eastAsia="宋体" w:hint="default"/>
          <w:sz w:val="24"/>
          <w:szCs w:val="24"/>
        </w:rPr>
        <w:t>流动</w:t>
      </w:r>
      <w:r>
        <w:rPr>
          <w:rFonts w:ascii="宋体" w:hAnsi="宋体" w:cs="宋体" w:eastAsia="宋体" w:hint="default"/>
          <w:sz w:val="24"/>
          <w:szCs w:val="24"/>
        </w:rPr>
        <w:t>负</w:t>
      </w:r>
      <w:r>
        <w:rPr>
          <w:rFonts w:ascii="宋体" w:hAnsi="宋体" w:cs="宋体" w:eastAsia="宋体" w:hint="default"/>
          <w:sz w:val="24"/>
          <w:szCs w:val="24"/>
        </w:rPr>
        <w:t>债</w:t>
      </w:r>
      <w:r>
        <w:rPr>
          <w:rFonts w:ascii="宋体" w:hAnsi="宋体" w:cs="宋体" w:eastAsia="宋体" w:hint="default"/>
          <w:sz w:val="24"/>
          <w:szCs w:val="24"/>
        </w:rPr>
        <w:t>高</w:t>
      </w:r>
      <w:r>
        <w:rPr>
          <w:rFonts w:ascii="宋体" w:hAnsi="宋体" w:cs="宋体" w:eastAsia="宋体" w:hint="default"/>
          <w:sz w:val="24"/>
          <w:szCs w:val="24"/>
        </w:rPr>
        <w:t>于资</w:t>
      </w:r>
      <w:r>
        <w:rPr>
          <w:rFonts w:ascii="宋体" w:hAnsi="宋体" w:cs="宋体" w:eastAsia="宋体" w:hint="default"/>
          <w:sz w:val="24"/>
          <w:szCs w:val="24"/>
        </w:rPr>
        <w:t>产</w:t>
      </w:r>
      <w:r>
        <w:rPr>
          <w:rFonts w:ascii="宋体" w:hAnsi="宋体" w:cs="宋体" w:eastAsia="宋体" w:hint="default"/>
          <w:sz w:val="24"/>
          <w:szCs w:val="24"/>
        </w:rPr>
        <w:t>总额 </w:t>
      </w:r>
      <w:r>
        <w:rPr>
          <w:rFonts w:ascii="宋体" w:hAnsi="宋体" w:cs="宋体" w:eastAsia="宋体" w:hint="default"/>
          <w:sz w:val="22"/>
          <w:szCs w:val="22"/>
        </w:rPr>
        <w:t>12,556.92</w:t>
      </w:r>
      <w:r>
        <w:rPr>
          <w:rFonts w:ascii="宋体" w:hAnsi="宋体" w:cs="宋体" w:eastAsia="宋体" w:hint="default"/>
          <w:spacing w:val="23"/>
          <w:sz w:val="22"/>
          <w:szCs w:val="22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万</w:t>
      </w:r>
      <w:r>
        <w:rPr>
          <w:rFonts w:ascii="宋体" w:hAnsi="宋体" w:cs="宋体" w:eastAsia="宋体" w:hint="default"/>
          <w:sz w:val="24"/>
          <w:szCs w:val="24"/>
        </w:rPr>
        <w:t>元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累</w:t>
      </w:r>
      <w:r>
        <w:rPr>
          <w:rFonts w:ascii="宋体" w:hAnsi="宋体" w:cs="宋体" w:eastAsia="宋体" w:hint="default"/>
          <w:sz w:val="24"/>
          <w:szCs w:val="24"/>
        </w:rPr>
        <w:t>计</w:t>
      </w:r>
      <w:r>
        <w:rPr>
          <w:rFonts w:ascii="宋体" w:hAnsi="宋体" w:cs="宋体" w:eastAsia="宋体" w:hint="default"/>
          <w:sz w:val="24"/>
          <w:szCs w:val="24"/>
        </w:rPr>
        <w:t>亏</w:t>
      </w:r>
      <w:r>
        <w:rPr>
          <w:rFonts w:ascii="宋体" w:hAnsi="宋体" w:cs="宋体" w:eastAsia="宋体" w:hint="default"/>
          <w:sz w:val="24"/>
          <w:szCs w:val="24"/>
        </w:rPr>
        <w:t>损</w:t>
      </w:r>
      <w:r>
        <w:rPr>
          <w:rFonts w:ascii="宋体" w:hAnsi="宋体" w:cs="宋体" w:eastAsia="宋体" w:hint="default"/>
          <w:sz w:val="24"/>
          <w:szCs w:val="24"/>
        </w:rPr>
        <w:t>人</w:t>
      </w:r>
      <w:r>
        <w:rPr>
          <w:rFonts w:ascii="宋体" w:hAnsi="宋体" w:cs="宋体" w:eastAsia="宋体" w:hint="default"/>
          <w:sz w:val="24"/>
          <w:szCs w:val="24"/>
        </w:rPr>
        <w:t>民币</w:t>
      </w:r>
    </w:p>
    <w:p>
      <w:pPr>
        <w:pStyle w:val="BodyText"/>
        <w:spacing w:line="357" w:lineRule="auto" w:before="156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27,265.56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期日归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本</w:t>
      </w:r>
      <w:r>
        <w:rPr/>
        <w:t>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。</w:t>
      </w:r>
      <w:r>
        <w:rPr/>
        <w:t>太光电信公</w:t>
      </w:r>
      <w:r>
        <w:rPr>
          <w:spacing w:val="-118"/>
        </w:rPr>
        <w:t> </w:t>
      </w:r>
      <w:r>
        <w:rPr>
          <w:spacing w:val="-118"/>
        </w:rPr>
      </w:r>
      <w:r>
        <w:rPr/>
        <w:t>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十</w:t>
      </w:r>
      <w:r>
        <w:rPr/>
        <w:t>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披露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/>
        <w:t>表的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30"/>
          <w:szCs w:val="30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                 </w:t>
      </w:r>
      <w:r>
        <w:rPr>
          <w:rFonts w:ascii="宋体" w:hAnsi="宋体" w:cs="宋体" w:eastAsia="宋体" w:hint="default"/>
        </w:rPr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：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亮春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         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：</w:t>
      </w:r>
      <w:r>
        <w:rPr>
          <w:rFonts w:ascii="宋体" w:hAnsi="宋体" w:cs="宋体" w:eastAsia="宋体" w:hint="default"/>
        </w:rPr>
        <w:t>熊 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靖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·</w:t>
      </w:r>
      <w:r>
        <w:rPr/>
        <w:t>北</w:t>
      </w:r>
      <w:r>
        <w:rPr>
          <w:rFonts w:ascii="宋体" w:hAnsi="宋体" w:cs="宋体" w:eastAsia="宋体" w:hint="default"/>
        </w:rPr>
        <w:t>京                                 </w:t>
      </w:r>
      <w:r>
        <w:rPr>
          <w:rFonts w:ascii="宋体" w:hAnsi="宋体" w:cs="宋体" w:eastAsia="宋体" w:hint="default"/>
        </w:rPr>
      </w:r>
      <w:r>
        <w:rPr/>
        <w:t>二</w:t>
      </w:r>
      <w:r>
        <w:rPr>
          <w:rFonts w:ascii="宋体" w:hAnsi="宋体" w:cs="宋体" w:eastAsia="宋体" w:hint="default"/>
        </w:rPr>
        <w:t>○○</w:t>
      </w:r>
      <w:r>
        <w:rPr>
          <w:rFonts w:ascii="宋体" w:hAnsi="宋体" w:cs="宋体" w:eastAsia="宋体" w:hint="default"/>
        </w:rPr>
        <w:t>九</w:t>
      </w:r>
      <w:r>
        <w:rPr/>
        <w:t>年四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十</w:t>
      </w:r>
      <w:r>
        <w:rPr/>
        <w:t>一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（二）会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  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9"/>
        <w:gridCol w:w="946"/>
        <w:gridCol w:w="2400"/>
        <w:gridCol w:w="2520"/>
      </w:tblGrid>
      <w:tr>
        <w:trPr>
          <w:trHeight w:val="523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26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  <w:tr>
        <w:trPr>
          <w:trHeight w:val="69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705" w:val="left" w:leader="none"/>
              </w:tabs>
              <w:spacing w:line="240" w:lineRule="auto" w:before="115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26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36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42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2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币资金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17,253.6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13,613.18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交易性金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5,588,635.61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7,801,612.93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3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27,276,638.97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22,695,966.33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32,882,528.18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30,511,192.44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31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4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300,000.00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300,000.00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5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8,355.62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7,852.42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6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22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308,355.62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307,852.42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  总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33,190,883.80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30,819,044.86 </w:t>
            </w:r>
          </w:p>
        </w:tc>
      </w:tr>
      <w:tr>
        <w:trPr>
          <w:trHeight w:val="346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518" w:val="left" w:leader="none"/>
                <w:tab w:pos="7219" w:val="left" w:leader="none"/>
              </w:tabs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厉天福</w:t>
              <w:tab/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龚伟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杨永霞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</w:tbl>
    <w:p>
      <w:pPr>
        <w:spacing w:line="236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3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96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4"/>
        <w:gridCol w:w="1008"/>
        <w:gridCol w:w="2731"/>
        <w:gridCol w:w="2635"/>
      </w:tblGrid>
      <w:tr>
        <w:trPr>
          <w:trHeight w:val="523" w:hRule="exact"/>
        </w:trPr>
        <w:tc>
          <w:tcPr>
            <w:tcW w:w="97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26" w:lineRule="exact"/>
              <w:ind w:left="761" w:right="0"/>
              <w:jc w:val="center"/>
              <w:rPr>
                <w:rFonts w:ascii="Arial" w:hAnsi="Arial" w:cs="Arial" w:eastAsia="Arial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表</w:t>
            </w:r>
            <w:r>
              <w:rPr>
                <w:rFonts w:ascii="Arial" w:hAnsi="Arial" w:cs="Arial" w:eastAsia="Arial" w:hint="default"/>
                <w:b/>
                <w:bCs/>
                <w:sz w:val="28"/>
                <w:szCs w:val="28"/>
              </w:rPr>
              <w:t>(</w:t>
            </w:r>
            <w:r>
              <w:rPr>
                <w:rFonts w:ascii="Arial" w:hAnsi="Arial" w:cs="Arial" w:eastAsia="Arial" w:hint="default"/>
                <w:b/>
                <w:bCs/>
                <w:spacing w:val="-39"/>
                <w:sz w:val="28"/>
                <w:szCs w:val="2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8"/>
                <w:szCs w:val="28"/>
              </w:rPr>
              <w:t>续</w:t>
            </w:r>
            <w:r>
              <w:rPr>
                <w:rFonts w:ascii="Arial" w:hAnsi="Arial" w:cs="Arial" w:eastAsia="Arial" w:hint="default"/>
                <w:b/>
                <w:bCs/>
                <w:spacing w:val="3"/>
                <w:sz w:val="28"/>
                <w:szCs w:val="28"/>
              </w:rPr>
              <w:t>)</w:t>
            </w:r>
            <w:r>
              <w:rPr>
                <w:rFonts w:ascii="Arial" w:hAnsi="Arial" w:cs="Arial" w:eastAsia="Arial" w:hint="default"/>
                <w:spacing w:val="3"/>
                <w:sz w:val="28"/>
                <w:szCs w:val="28"/>
              </w:rPr>
            </w:r>
          </w:p>
        </w:tc>
      </w:tr>
      <w:tr>
        <w:trPr>
          <w:trHeight w:val="346" w:hRule="exact"/>
        </w:trPr>
        <w:tc>
          <w:tcPr>
            <w:tcW w:w="4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  <w:tr>
        <w:trPr>
          <w:trHeight w:val="69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18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和所有者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（或股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30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53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48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2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7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58,397,321.48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交易性金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8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9,158,698.47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11,462,983.13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9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1,644,360.64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1,648,860.64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10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414,692.43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512,064.61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11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311,738.23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-630,471.96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12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15,728,934.57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17,290,493.34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13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131,501,674.19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67,894,863.26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08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158,760,098.53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156,576,114.50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158,760,098.53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156,576,114.50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14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90,627,680.00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90,627,680.00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15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54,221,698.82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54,221,698.82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盈余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16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2,237,046.65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2,237,046.65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未分配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17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-272,655,640.20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-272,843,495.11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08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-125,569,214.73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-125,757,069.64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78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和股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权益总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33,190,883.80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30,819,044.86 </w:t>
            </w:r>
          </w:p>
        </w:tc>
      </w:tr>
      <w:tr>
        <w:trPr>
          <w:trHeight w:val="346" w:hRule="exact"/>
        </w:trPr>
        <w:tc>
          <w:tcPr>
            <w:tcW w:w="97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417" w:val="left" w:leader="none"/>
                <w:tab w:pos="7123" w:val="left" w:leader="none"/>
              </w:tabs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厉天福</w:t>
              <w:tab/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龚伟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杨永霞</w:t>
            </w:r>
            <w:r>
              <w:rPr>
                <w:rFonts w:ascii="Microsoft JhengHei" w:hAnsi="Microsoft JhengHei" w:cs="Microsoft JhengHei" w:eastAsia="Microsoft JhengHei" w:hint="default"/>
                <w:spacing w:val="-2"/>
                <w:sz w:val="20"/>
                <w:szCs w:val="20"/>
              </w:rPr>
            </w:r>
          </w:p>
        </w:tc>
      </w:tr>
    </w:tbl>
    <w:p>
      <w:pPr>
        <w:spacing w:line="236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3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96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7"/>
        <w:gridCol w:w="1109"/>
        <w:gridCol w:w="2218"/>
        <w:gridCol w:w="2611"/>
      </w:tblGrid>
      <w:tr>
        <w:trPr>
          <w:trHeight w:val="514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22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利润表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1032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1007" w:val="left" w:leader="none"/>
              </w:tabs>
              <w:spacing w:line="240" w:lineRule="auto"/>
              <w:ind w:left="105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0"/>
                <w:szCs w:val="20"/>
              </w:rPr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0"/>
                <w:szCs w:val="20"/>
              </w:rPr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18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20,616,013.42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7,942,699.58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18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18,472,727.65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7,148,395.02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营业税金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14,164.21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10,400.00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3,314,030.01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2,285,886.01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19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2,333,916.03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4,934,726.47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113,291.89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41,141.67 </w:t>
            </w:r>
          </w:p>
        </w:tc>
      </w:tr>
      <w:tr>
        <w:trPr>
          <w:trHeight w:val="523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”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6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23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亏损以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-3,632,116.37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-6,477,849.59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21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3,819,971.28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9,822,569.83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8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8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5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亏损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额以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pacing w:val="-8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187,854.91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3,344,720.24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净亏损以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187,854.91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3,344,720.24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（一）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基本每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0.002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0.04 </w:t>
            </w:r>
          </w:p>
        </w:tc>
      </w:tr>
      <w:tr>
        <w:trPr>
          <w:trHeight w:val="523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（二）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0.002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0.04 </w:t>
            </w:r>
          </w:p>
        </w:tc>
      </w:tr>
      <w:tr>
        <w:trPr>
          <w:trHeight w:val="514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019" w:val="left" w:leader="none"/>
                <w:tab w:pos="6719" w:val="left" w:leader="none"/>
              </w:tabs>
              <w:spacing w:line="240" w:lineRule="auto" w:before="29"/>
              <w:ind w:left="3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厉天福</w:t>
              <w:tab/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龚伟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杨永霞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</w:tbl>
    <w:p>
      <w:pPr>
        <w:spacing w:line="236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3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96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5"/>
        <w:gridCol w:w="898"/>
        <w:gridCol w:w="2333"/>
        <w:gridCol w:w="2242"/>
      </w:tblGrid>
      <w:tr>
        <w:trPr>
          <w:trHeight w:val="523" w:hRule="exact"/>
        </w:trPr>
        <w:tc>
          <w:tcPr>
            <w:tcW w:w="101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26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98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393" w:val="left" w:leader="none"/>
              </w:tabs>
              <w:spacing w:line="262" w:lineRule="exact"/>
              <w:ind w:left="108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24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3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0"/>
                <w:szCs w:val="20"/>
              </w:rPr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69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0"/>
                <w:szCs w:val="20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0"/>
                <w:szCs w:val="20"/>
              </w:rPr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27,759,998.77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182,000.00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返还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3,165,566.72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1,086,005.35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30,925,565.49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1,268,005.35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27,148,263.58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139,052.00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为职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925,642.33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522,754.51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50,000.00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6,924.20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2,795,219.16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594,053.40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30,919,125.07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1,262,784.11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流量净额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6,440.42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5,221.24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2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5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子公司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其他营业单位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金净额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2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2,800.00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5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子公司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其他营业单位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金净额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2,800.00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流量净额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-2,800.00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偿还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分配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利、利润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流量净额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汇率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现金等价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影响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现金等价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物净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加额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3,640.42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5,221.24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现金等价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物余额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3,640.42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5,221.24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101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619" w:val="left" w:leader="none"/>
                <w:tab w:pos="7324" w:val="left" w:leader="none"/>
              </w:tabs>
              <w:spacing w:line="262" w:lineRule="exact"/>
              <w:ind w:left="3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厉天福</w:t>
              <w:tab/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龚伟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杨永霞</w:t>
            </w:r>
            <w:r>
              <w:rPr>
                <w:rFonts w:ascii="Microsoft JhengHei" w:hAnsi="Microsoft JhengHei" w:cs="Microsoft JhengHei" w:eastAsia="Microsoft JhengHei" w:hint="default"/>
                <w:spacing w:val="-2"/>
                <w:sz w:val="20"/>
                <w:szCs w:val="20"/>
              </w:rPr>
            </w:r>
          </w:p>
        </w:tc>
      </w:tr>
    </w:tbl>
    <w:p>
      <w:pPr>
        <w:spacing w:line="236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3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20"/>
          <w:pgSz w:w="11900" w:h="16840"/>
          <w:pgMar w:footer="840" w:header="876" w:top="1100" w:bottom="1020" w:left="960" w:right="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166"/>
        <w:gridCol w:w="1330"/>
        <w:gridCol w:w="634"/>
        <w:gridCol w:w="1210"/>
        <w:gridCol w:w="1200"/>
        <w:gridCol w:w="1114"/>
        <w:gridCol w:w="998"/>
        <w:gridCol w:w="994"/>
        <w:gridCol w:w="634"/>
        <w:gridCol w:w="936"/>
        <w:gridCol w:w="1512"/>
        <w:gridCol w:w="1358"/>
      </w:tblGrid>
      <w:tr>
        <w:trPr>
          <w:trHeight w:val="624" w:hRule="exact"/>
        </w:trPr>
        <w:tc>
          <w:tcPr>
            <w:tcW w:w="15886" w:type="dxa"/>
            <w:gridSpan w:val="13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6"/>
              <w:ind w:right="65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变动情况表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</w:tc>
      </w:tr>
      <w:tr>
        <w:trPr>
          <w:trHeight w:val="470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0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12"/>
                <w:szCs w:val="12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2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726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514" w:hRule="exact"/>
        </w:trPr>
        <w:tc>
          <w:tcPr>
            <w:tcW w:w="2801" w:type="dxa"/>
            <w:vMerge w:val="restart"/>
            <w:tcBorders>
              <w:top w:val="single" w:sz="2" w:space="0" w:color="000000"/>
              <w:left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1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项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4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6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2"/>
                <w:szCs w:val="12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2"/>
                <w:szCs w:val="1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12"/>
                <w:szCs w:val="12"/>
              </w:rPr>
            </w:r>
          </w:p>
        </w:tc>
        <w:tc>
          <w:tcPr>
            <w:tcW w:w="64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2"/>
                <w:szCs w:val="12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2"/>
                <w:szCs w:val="1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12"/>
                <w:szCs w:val="12"/>
              </w:rPr>
            </w:r>
          </w:p>
        </w:tc>
      </w:tr>
      <w:tr>
        <w:trPr>
          <w:trHeight w:val="619" w:hRule="exact"/>
        </w:trPr>
        <w:tc>
          <w:tcPr>
            <w:tcW w:w="2801" w:type="dxa"/>
            <w:vMerge/>
            <w:tcBorders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资本公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exact" w:before="85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  <w:p>
            <w:pPr>
              <w:pStyle w:val="TableParagraph"/>
              <w:spacing w:line="184" w:lineRule="exact"/>
              <w:ind w:left="191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存股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盈余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资本公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exact" w:before="85"/>
              <w:ind w:left="139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  <w:p>
            <w:pPr>
              <w:pStyle w:val="TableParagraph"/>
              <w:spacing w:line="184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存股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盈余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56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left="278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-272,843,495.11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-125,757,069.64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left="110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left="105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5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2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1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left="110" w:right="-22" w:firstLine="72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3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0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-276,188,215.35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-129,101,789.88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加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：会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政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变更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差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二、本年年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初余额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、本年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减少以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12"/>
                <w:szCs w:val="12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2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left="278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-272,843,495.11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-125,757,069.64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left="110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left="110" w:right="-22" w:firstLine="72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3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0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-276,188,215.35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-129,101,789.88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（一）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净利润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45"/>
              <w:ind w:left="484" w:right="-17" w:firstLine="604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1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5</w:t>
            </w:r>
            <w:r>
              <w:rPr>
                <w:rFonts w:ascii="宋体"/>
                <w:spacing w:val="2"/>
                <w:sz w:val="12"/>
              </w:rPr>
              <w:t>4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91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45"/>
              <w:ind w:left="403" w:right="-22" w:firstLine="604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1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5</w:t>
            </w:r>
            <w:r>
              <w:rPr>
                <w:rFonts w:ascii="宋体"/>
                <w:spacing w:val="2"/>
                <w:sz w:val="12"/>
              </w:rPr>
              <w:t>4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91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4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45"/>
              <w:ind w:left="681" w:right="-22" w:firstLine="724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3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3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4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2</w:t>
            </w:r>
            <w:r>
              <w:rPr>
                <w:rFonts w:ascii="宋体"/>
                <w:spacing w:val="2"/>
                <w:sz w:val="12"/>
              </w:rPr>
              <w:t>0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24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45"/>
              <w:ind w:left="527" w:right="-22" w:firstLine="724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3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3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4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2</w:t>
            </w:r>
            <w:r>
              <w:rPr>
                <w:rFonts w:ascii="宋体"/>
                <w:spacing w:val="2"/>
                <w:sz w:val="12"/>
              </w:rPr>
              <w:t>0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24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（二）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利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得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和损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失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可供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售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产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价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值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净额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权益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被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资单位其他所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影响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项目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相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得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影响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4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述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（一）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（二）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right="35"/>
              <w:jc w:val="righ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/>
                <w:w w:val="99"/>
                <w:sz w:val="13"/>
              </w:rPr>
              <w:t> </w:t>
            </w:r>
            <w:r>
              <w:rPr>
                <w:rFonts w:ascii="宋体"/>
                <w:sz w:val="13"/>
              </w:rPr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right="38"/>
              <w:jc w:val="righ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/>
                <w:w w:val="99"/>
                <w:sz w:val="13"/>
              </w:rPr>
              <w:t> </w:t>
            </w:r>
            <w:r>
              <w:rPr>
                <w:rFonts w:ascii="宋体"/>
                <w:sz w:val="13"/>
              </w:rPr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right="38"/>
              <w:jc w:val="righ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/>
                <w:w w:val="99"/>
                <w:sz w:val="13"/>
              </w:rPr>
              <w:t> </w:t>
            </w:r>
            <w:r>
              <w:rPr>
                <w:rFonts w:ascii="宋体"/>
                <w:sz w:val="13"/>
              </w:rPr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right="38"/>
              <w:jc w:val="righ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/>
                <w:w w:val="99"/>
                <w:sz w:val="13"/>
              </w:rPr>
              <w:t> </w:t>
            </w:r>
            <w:r>
              <w:rPr>
                <w:rFonts w:ascii="宋体"/>
                <w:sz w:val="13"/>
              </w:rPr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484" w:right="-17" w:firstLine="604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1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5</w:t>
            </w:r>
            <w:r>
              <w:rPr>
                <w:rFonts w:ascii="宋体"/>
                <w:spacing w:val="2"/>
                <w:sz w:val="12"/>
              </w:rPr>
              <w:t>4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91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403" w:right="-22" w:firstLine="604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1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5</w:t>
            </w:r>
            <w:r>
              <w:rPr>
                <w:rFonts w:ascii="宋体"/>
                <w:spacing w:val="2"/>
                <w:sz w:val="12"/>
              </w:rPr>
              <w:t>4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91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681" w:right="-22" w:firstLine="724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3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3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4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2</w:t>
            </w:r>
            <w:r>
              <w:rPr>
                <w:rFonts w:ascii="宋体"/>
                <w:spacing w:val="2"/>
                <w:sz w:val="12"/>
              </w:rPr>
              <w:t>0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24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527" w:right="-22" w:firstLine="724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3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3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4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2</w:t>
            </w:r>
            <w:r>
              <w:rPr>
                <w:rFonts w:ascii="宋体"/>
                <w:spacing w:val="2"/>
                <w:sz w:val="12"/>
              </w:rPr>
              <w:t>0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24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（三）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入和减少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1. </w:t>
            </w:r>
            <w:r>
              <w:rPr>
                <w:rFonts w:ascii="宋体" w:hAnsi="宋体" w:cs="宋体" w:eastAsia="宋体" w:hint="default"/>
                <w:spacing w:val="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股份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金额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2"/>
          <w:szCs w:val="12"/>
        </w:rPr>
        <w:sectPr>
          <w:headerReference w:type="default" r:id="rId21"/>
          <w:footerReference w:type="default" r:id="rId22"/>
          <w:pgSz w:w="16840" w:h="11900" w:orient="landscape"/>
          <w:pgMar w:header="870" w:footer="840" w:top="1120" w:bottom="1020" w:left="180" w:right="240"/>
          <w:pgNumType w:start="1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9"/>
          <w:szCs w:val="9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166"/>
        <w:gridCol w:w="1330"/>
        <w:gridCol w:w="634"/>
        <w:gridCol w:w="1210"/>
        <w:gridCol w:w="1200"/>
        <w:gridCol w:w="1114"/>
        <w:gridCol w:w="998"/>
        <w:gridCol w:w="994"/>
        <w:gridCol w:w="634"/>
        <w:gridCol w:w="936"/>
        <w:gridCol w:w="1512"/>
        <w:gridCol w:w="1358"/>
      </w:tblGrid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（四）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利润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盈余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对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股东）的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（五）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者权益内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结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增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盈余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增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盈余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4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四、本年年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102"/>
              <w:ind w:left="278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-272,655,640.20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-125,569,214.73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102"/>
              <w:ind w:left="110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102"/>
              <w:ind w:left="105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5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2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1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102"/>
              <w:ind w:left="110" w:right="-22" w:firstLine="72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3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0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-272,843,495.11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-125,757,069.64 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350" w:hRule="exact"/>
        </w:trPr>
        <w:tc>
          <w:tcPr>
            <w:tcW w:w="5930" w:type="dxa"/>
            <w:gridSpan w:val="4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厉天福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551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龚伟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44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杨永霞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</w:tbl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  <w:sz w:val="12"/>
          <w:szCs w:val="12"/>
        </w:rPr>
        <w:sectPr>
          <w:pgSz w:w="16840" w:h="11900" w:orient="landscape"/>
          <w:pgMar w:header="870" w:footer="840" w:top="1120" w:bottom="1020" w:left="180" w:right="240"/>
        </w:sectPr>
      </w:pPr>
    </w:p>
    <w:p>
      <w:pPr>
        <w:pStyle w:val="Heading4"/>
        <w:spacing w:line="310" w:lineRule="exact"/>
        <w:ind w:left="287" w:right="0"/>
        <w:jc w:val="left"/>
        <w:rPr>
          <w:rFonts w:ascii="宋体" w:hAnsi="宋体" w:cs="宋体" w:eastAsia="宋体" w:hint="default"/>
          <w:b w:val="0"/>
          <w:bCs w:val="0"/>
          <w:sz w:val="21"/>
          <w:szCs w:val="21"/>
        </w:rPr>
      </w:pPr>
      <w:r>
        <w:rPr/>
        <w:pict>
          <v:group style="position:absolute;margin-left:60.959999pt;margin-top:.92069pt;width:473.55pt;height:.1pt;mso-position-horizontal-relative:page;mso-position-vertical-relative:paragraph;z-index:-381976" coordorigin="1219,18" coordsize="9471,2">
            <v:shape style="position:absolute;left:1219;top:18;width:9471;height:2" coordorigin="1219,18" coordsize="9471,0" path="m1219,18l10690,18e" filled="false" stroked="true" strokeweight=".72pt" strokecolor="#000000">
              <v:path arrowok="t"/>
            </v:shape>
            <w10:wrap type="none"/>
          </v:group>
        </w:pict>
      </w: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附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宋体" w:hAnsi="宋体" w:cs="宋体" w:eastAsia="宋体" w:hint="default"/>
          <w:b w:val="0"/>
          <w:bCs w:val="0"/>
          <w:w w:val="100"/>
          <w:sz w:val="21"/>
          <w:szCs w:val="21"/>
        </w:rPr>
        <w:t> </w:t>
      </w:r>
    </w:p>
    <w:p>
      <w:pPr>
        <w:spacing w:line="263" w:lineRule="exact" w:before="0"/>
        <w:ind w:left="28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387" w:lineRule="exact" w:before="0"/>
        <w:ind w:left="2121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32"/>
          <w:sz w:val="28"/>
          <w:szCs w:val="28"/>
        </w:rPr>
        <w:t>深圳市太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光</w:t>
      </w:r>
      <w:r>
        <w:rPr>
          <w:rFonts w:ascii="Microsoft JhengHei" w:hAnsi="Microsoft JhengHei" w:cs="Microsoft JhengHei" w:eastAsia="Microsoft JhengHei" w:hint="default"/>
          <w:b/>
          <w:bCs/>
          <w:spacing w:val="-3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1"/>
          <w:sz w:val="28"/>
          <w:szCs w:val="28"/>
        </w:rPr>
        <w:t>电信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3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8"/>
          <w:sz w:val="28"/>
          <w:szCs w:val="28"/>
        </w:rPr>
        <w:t>份有限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-3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1"/>
          <w:sz w:val="28"/>
          <w:szCs w:val="28"/>
        </w:rPr>
        <w:t>司财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-3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32"/>
          <w:sz w:val="28"/>
          <w:szCs w:val="28"/>
        </w:rPr>
        <w:t>报表附注</w:t>
      </w:r>
      <w:r>
        <w:rPr>
          <w:rFonts w:ascii="Microsoft JhengHei" w:hAnsi="Microsoft JhengHei" w:cs="Microsoft JhengHei" w:eastAsia="Microsoft JhengHei" w:hint="default"/>
          <w:b/>
          <w:bCs/>
          <w:spacing w:val="-27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32"/>
        <w:ind w:left="10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  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8860" w:val="left" w:leader="none"/>
        </w:tabs>
        <w:spacing w:before="26"/>
        <w:ind w:left="10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本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附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注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除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特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别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注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明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外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，均以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人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民币元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列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示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）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 </w:t>
        <w:tab/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left="10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、公司的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417" w:lineRule="auto" w:before="0"/>
        <w:ind w:left="100" w:right="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深圳市太光电信股份有限公司（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以下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）系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经贵州省经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体制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改革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委员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黔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体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字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1993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72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贵州省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府</w:t>
      </w:r>
      <w:r>
        <w:rPr>
          <w:rFonts w:ascii="宋体" w:hAnsi="宋体" w:cs="宋体" w:eastAsia="宋体" w:hint="default"/>
          <w:sz w:val="22"/>
          <w:szCs w:val="22"/>
        </w:rPr>
        <w:t>黔</w:t>
      </w:r>
      <w:r>
        <w:rPr>
          <w:rFonts w:ascii="宋体" w:hAnsi="宋体" w:cs="宋体" w:eastAsia="宋体" w:hint="default"/>
          <w:sz w:val="22"/>
          <w:szCs w:val="22"/>
        </w:rPr>
        <w:t>府</w:t>
      </w:r>
      <w:r>
        <w:rPr>
          <w:rFonts w:ascii="宋体" w:hAnsi="宋体" w:cs="宋体" w:eastAsia="宋体" w:hint="default"/>
          <w:sz w:val="22"/>
          <w:szCs w:val="22"/>
        </w:rPr>
        <w:t>函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1993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174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准，由</w:t>
      </w:r>
      <w:r>
        <w:rPr>
          <w:rFonts w:ascii="宋体" w:hAnsi="宋体" w:cs="宋体" w:eastAsia="宋体" w:hint="default"/>
          <w:sz w:val="22"/>
          <w:szCs w:val="22"/>
        </w:rPr>
        <w:t>贵州省凯里</w:t>
      </w:r>
      <w:r>
        <w:rPr>
          <w:rFonts w:ascii="宋体" w:hAnsi="宋体" w:cs="宋体" w:eastAsia="宋体" w:hint="default"/>
          <w:sz w:val="22"/>
          <w:szCs w:val="22"/>
        </w:rPr>
        <w:t>涤纶</w:t>
      </w:r>
      <w:r>
        <w:rPr>
          <w:rFonts w:ascii="宋体" w:hAnsi="宋体" w:cs="宋体" w:eastAsia="宋体" w:hint="default"/>
          <w:sz w:val="22"/>
          <w:szCs w:val="22"/>
        </w:rPr>
        <w:t>厂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社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设立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的股份有限公司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名称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贵州凯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股份有限公司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74,388,800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7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7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7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7"/>
          <w:sz w:val="22"/>
          <w:szCs w:val="22"/>
        </w:rPr>
        <w:t>国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证券</w:t>
      </w:r>
      <w:r>
        <w:rPr>
          <w:rFonts w:ascii="宋体" w:hAnsi="宋体" w:cs="宋体" w:eastAsia="宋体" w:hint="default"/>
          <w:sz w:val="22"/>
          <w:szCs w:val="22"/>
        </w:rPr>
        <w:t>监</w:t>
      </w:r>
      <w:r>
        <w:rPr>
          <w:rFonts w:ascii="宋体" w:hAnsi="宋体" w:cs="宋体" w:eastAsia="宋体" w:hint="default"/>
          <w:sz w:val="22"/>
          <w:szCs w:val="22"/>
        </w:rPr>
        <w:t>督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z w:val="22"/>
          <w:szCs w:val="22"/>
        </w:rPr>
        <w:t>委员</w:t>
      </w:r>
      <w:r>
        <w:rPr>
          <w:rFonts w:ascii="宋体" w:hAnsi="宋体" w:cs="宋体" w:eastAsia="宋体" w:hint="default"/>
          <w:sz w:val="22"/>
          <w:szCs w:val="22"/>
        </w:rPr>
        <w:t>会证</w:t>
      </w:r>
      <w:r>
        <w:rPr>
          <w:rFonts w:ascii="宋体" w:hAnsi="宋体" w:cs="宋体" w:eastAsia="宋体" w:hint="default"/>
          <w:sz w:val="22"/>
          <w:szCs w:val="22"/>
        </w:rPr>
        <w:t>监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1993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100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社</w:t>
      </w:r>
      <w:r>
        <w:rPr>
          <w:rFonts w:ascii="宋体" w:hAnsi="宋体" w:cs="宋体" w:eastAsia="宋体" w:hint="default"/>
          <w:sz w:val="22"/>
          <w:szCs w:val="22"/>
        </w:rPr>
        <w:t>会公</w:t>
      </w:r>
      <w:r>
        <w:rPr>
          <w:rFonts w:ascii="宋体" w:hAnsi="宋体" w:cs="宋体" w:eastAsia="宋体" w:hint="default"/>
          <w:sz w:val="22"/>
          <w:szCs w:val="22"/>
        </w:rPr>
        <w:t>开发行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股（</w:t>
      </w:r>
      <w:r>
        <w:rPr>
          <w:rFonts w:ascii="宋体" w:hAnsi="宋体" w:cs="宋体" w:eastAsia="宋体" w:hint="default"/>
          <w:sz w:val="22"/>
          <w:szCs w:val="22"/>
        </w:rPr>
        <w:t>A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20,000,000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1994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月经</w:t>
      </w:r>
      <w:r>
        <w:rPr>
          <w:rFonts w:ascii="宋体" w:hAnsi="宋体" w:cs="宋体" w:eastAsia="宋体" w:hint="default"/>
          <w:sz w:val="22"/>
          <w:szCs w:val="22"/>
        </w:rPr>
        <w:t>深圳证券</w:t>
      </w:r>
      <w:r>
        <w:rPr>
          <w:rFonts w:ascii="宋体" w:hAnsi="宋体" w:cs="宋体" w:eastAsia="宋体" w:hint="default"/>
          <w:sz w:val="22"/>
          <w:szCs w:val="22"/>
        </w:rPr>
        <w:t>交易所</w:t>
      </w:r>
      <w:r>
        <w:rPr>
          <w:rFonts w:ascii="宋体" w:hAnsi="宋体" w:cs="宋体" w:eastAsia="宋体" w:hint="default"/>
          <w:sz w:val="22"/>
          <w:szCs w:val="22"/>
        </w:rPr>
        <w:t>深证市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1994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深圳证券</w:t>
      </w:r>
      <w:r>
        <w:rPr>
          <w:rFonts w:ascii="宋体" w:hAnsi="宋体" w:cs="宋体" w:eastAsia="宋体" w:hint="default"/>
          <w:sz w:val="22"/>
          <w:szCs w:val="22"/>
        </w:rPr>
        <w:t>交易所</w:t>
      </w:r>
      <w:r>
        <w:rPr>
          <w:rFonts w:ascii="宋体" w:hAnsi="宋体" w:cs="宋体" w:eastAsia="宋体" w:hint="default"/>
          <w:sz w:val="22"/>
          <w:szCs w:val="22"/>
        </w:rPr>
        <w:t>挂牌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市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1995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月经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体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未分配</w:t>
      </w:r>
      <w:r>
        <w:rPr>
          <w:rFonts w:ascii="宋体" w:hAnsi="宋体" w:cs="宋体" w:eastAsia="宋体" w:hint="default"/>
          <w:sz w:val="22"/>
          <w:szCs w:val="22"/>
        </w:rPr>
        <w:t>利润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送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增加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本后，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81,827,680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4"/>
          <w:sz w:val="22"/>
          <w:szCs w:val="22"/>
        </w:rPr>
        <w:t>1996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贵州省工</w:t>
      </w:r>
      <w:r>
        <w:rPr>
          <w:rFonts w:ascii="宋体" w:hAnsi="宋体" w:cs="宋体" w:eastAsia="宋体" w:hint="default"/>
          <w:sz w:val="22"/>
          <w:szCs w:val="22"/>
        </w:rPr>
        <w:t>商行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管理局</w:t>
      </w:r>
      <w:r>
        <w:rPr>
          <w:rFonts w:ascii="宋体" w:hAnsi="宋体" w:cs="宋体" w:eastAsia="宋体" w:hint="default"/>
          <w:sz w:val="22"/>
          <w:szCs w:val="22"/>
        </w:rPr>
        <w:t>换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法人</w:t>
      </w:r>
      <w:r>
        <w:rPr>
          <w:rFonts w:ascii="宋体" w:hAnsi="宋体" w:cs="宋体" w:eastAsia="宋体" w:hint="default"/>
          <w:sz w:val="22"/>
          <w:szCs w:val="22"/>
        </w:rPr>
        <w:t>营业执照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公司注册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8182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注册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21443093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417" w:lineRule="auto" w:before="48"/>
        <w:ind w:left="100" w:right="211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2000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w w:val="100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原发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贵州省凯里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涤纶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厂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无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35,653,670 </w:t>
      </w:r>
      <w:r>
        <w:rPr>
          <w:rFonts w:ascii="宋体" w:hAnsi="宋体" w:cs="宋体" w:eastAsia="宋体" w:hint="default"/>
          <w:spacing w:val="8"/>
          <w:sz w:val="22"/>
          <w:szCs w:val="22"/>
        </w:rPr>
        <w:t>股法人股</w:t>
      </w:r>
      <w:r>
        <w:rPr>
          <w:rFonts w:ascii="宋体" w:hAnsi="宋体" w:cs="宋体" w:eastAsia="宋体" w:hint="default"/>
          <w:spacing w:val="8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8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8"/>
          <w:sz w:val="22"/>
          <w:szCs w:val="22"/>
        </w:rPr>
        <w:t>贵州省</w:t>
      </w:r>
      <w:r>
        <w:rPr>
          <w:rFonts w:ascii="宋体" w:hAnsi="宋体" w:cs="宋体" w:eastAsia="宋体" w:hint="default"/>
          <w:spacing w:val="8"/>
          <w:sz w:val="22"/>
          <w:szCs w:val="22"/>
        </w:rPr>
        <w:t>高级</w:t>
      </w:r>
      <w:r>
        <w:rPr>
          <w:rFonts w:ascii="宋体" w:hAnsi="宋体" w:cs="宋体" w:eastAsia="宋体" w:hint="default"/>
          <w:spacing w:val="8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8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8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8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8"/>
          <w:sz w:val="22"/>
          <w:szCs w:val="22"/>
        </w:rPr>
        <w:t>两</w:t>
      </w:r>
      <w:r>
        <w:rPr>
          <w:rFonts w:ascii="宋体" w:hAnsi="宋体" w:cs="宋体" w:eastAsia="宋体" w:hint="default"/>
          <w:spacing w:val="8"/>
          <w:sz w:val="22"/>
          <w:szCs w:val="22"/>
        </w:rPr>
        <w:t>次</w:t>
      </w:r>
      <w:r>
        <w:rPr>
          <w:rFonts w:ascii="宋体" w:hAnsi="宋体" w:cs="宋体" w:eastAsia="宋体" w:hint="default"/>
          <w:spacing w:val="8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8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8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8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8"/>
          <w:sz w:val="22"/>
          <w:szCs w:val="22"/>
        </w:rPr>
        <w:t>行，分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别</w:t>
      </w:r>
      <w:r>
        <w:rPr>
          <w:rFonts w:ascii="宋体" w:hAnsi="宋体" w:cs="宋体" w:eastAsia="宋体" w:hint="default"/>
          <w:spacing w:val="8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8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8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8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8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8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8"/>
          <w:sz w:val="22"/>
          <w:szCs w:val="22"/>
        </w:rPr>
        <w:t>唐</w:t>
      </w:r>
      <w:r>
        <w:rPr>
          <w:rFonts w:ascii="宋体" w:hAnsi="宋体" w:cs="宋体" w:eastAsia="宋体" w:hint="default"/>
          <w:spacing w:val="8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8"/>
          <w:sz w:val="22"/>
          <w:szCs w:val="22"/>
        </w:rPr>
        <w:t>筑装饰</w:t>
      </w:r>
      <w:r>
        <w:rPr>
          <w:rFonts w:ascii="宋体" w:hAnsi="宋体" w:cs="宋体" w:eastAsia="宋体" w:hint="default"/>
          <w:spacing w:val="8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8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8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18,861,412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占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总额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23.05%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德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俱乐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13,052,258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占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15.95%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广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鹏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3,740,000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占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总额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4.57%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深圳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证券登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户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415" w:lineRule="auto" w:before="48"/>
        <w:ind w:left="100" w:right="214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2000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深圳市太光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以下</w:t>
      </w:r>
      <w:r>
        <w:rPr>
          <w:rFonts w:ascii="宋体" w:hAnsi="宋体" w:cs="宋体" w:eastAsia="宋体" w:hint="default"/>
          <w:sz w:val="22"/>
          <w:szCs w:val="22"/>
        </w:rPr>
        <w:t>简</w:t>
      </w:r>
      <w:r>
        <w:rPr>
          <w:rFonts w:ascii="宋体" w:hAnsi="宋体" w:cs="宋体" w:eastAsia="宋体" w:hint="default"/>
          <w:sz w:val="22"/>
          <w:szCs w:val="22"/>
        </w:rPr>
        <w:t>称</w:t>
      </w:r>
      <w:r>
        <w:rPr>
          <w:rFonts w:ascii="宋体" w:hAnsi="宋体" w:cs="宋体" w:eastAsia="宋体" w:hint="default"/>
          <w:sz w:val="22"/>
          <w:szCs w:val="22"/>
        </w:rPr>
        <w:t>“</w:t>
      </w:r>
      <w:r>
        <w:rPr>
          <w:rFonts w:ascii="宋体" w:hAnsi="宋体" w:cs="宋体" w:eastAsia="宋体" w:hint="default"/>
          <w:sz w:val="22"/>
          <w:szCs w:val="22"/>
        </w:rPr>
        <w:t>太光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”</w:t>
      </w:r>
      <w:r>
        <w:rPr>
          <w:rFonts w:ascii="宋体" w:hAnsi="宋体" w:cs="宋体" w:eastAsia="宋体" w:hint="default"/>
          <w:sz w:val="22"/>
          <w:szCs w:val="22"/>
        </w:rPr>
        <w:t>)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原发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人股东广东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达成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购前述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公司的股份</w:t>
      </w:r>
      <w:r>
        <w:rPr>
          <w:rFonts w:ascii="宋体" w:hAnsi="宋体" w:cs="宋体" w:eastAsia="宋体" w:hint="default"/>
          <w:spacing w:val="-2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19,897,057</w:t>
      </w:r>
      <w:r>
        <w:rPr>
          <w:rFonts w:ascii="宋体" w:hAnsi="宋体" w:cs="宋体" w:eastAsia="宋体" w:hint="default"/>
          <w:spacing w:val="-2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8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8"/>
          <w:sz w:val="22"/>
          <w:szCs w:val="22"/>
        </w:rPr>
        <w:t>占</w:t>
      </w:r>
      <w:r>
        <w:rPr>
          <w:rFonts w:ascii="宋体" w:hAnsi="宋体" w:cs="宋体" w:eastAsia="宋体" w:hint="default"/>
          <w:spacing w:val="-8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8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8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24.32%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成为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417" w:lineRule="auto" w:before="50"/>
        <w:ind w:left="100" w:right="10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2001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址深圳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,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营业执照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行了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登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记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的注册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4403011059727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范围为</w:t>
      </w:r>
      <w:r>
        <w:rPr>
          <w:rFonts w:ascii="宋体" w:hAnsi="宋体" w:cs="宋体" w:eastAsia="宋体" w:hint="default"/>
          <w:sz w:val="22"/>
          <w:szCs w:val="22"/>
        </w:rPr>
        <w:t>生产销售 </w:t>
      </w:r>
      <w:r>
        <w:rPr>
          <w:rFonts w:ascii="宋体" w:hAnsi="宋体" w:cs="宋体" w:eastAsia="宋体" w:hint="default"/>
          <w:sz w:val="22"/>
          <w:szCs w:val="22"/>
        </w:rPr>
        <w:t>TEC5200</w:t>
      </w:r>
      <w:r>
        <w:rPr>
          <w:rFonts w:ascii="宋体" w:hAnsi="宋体" w:cs="宋体" w:eastAsia="宋体" w:hint="default"/>
          <w:spacing w:val="-8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综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网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内商</w:t>
      </w:r>
      <w:r>
        <w:rPr>
          <w:rFonts w:ascii="宋体" w:hAnsi="宋体" w:cs="宋体" w:eastAsia="宋体" w:hint="default"/>
          <w:sz w:val="22"/>
          <w:szCs w:val="22"/>
        </w:rPr>
        <w:t>业、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含专</w:t>
      </w:r>
      <w:r>
        <w:rPr>
          <w:rFonts w:ascii="宋体" w:hAnsi="宋体" w:cs="宋体" w:eastAsia="宋体" w:hint="default"/>
          <w:sz w:val="22"/>
          <w:szCs w:val="22"/>
        </w:rPr>
        <w:t>营、</w:t>
      </w:r>
      <w:r>
        <w:rPr>
          <w:rFonts w:ascii="宋体" w:hAnsi="宋体" w:cs="宋体" w:eastAsia="宋体" w:hint="default"/>
          <w:sz w:val="22"/>
          <w:szCs w:val="22"/>
        </w:rPr>
        <w:t>专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专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品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。本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公司注册名称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贵州凯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涤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股份有限公司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深圳市太光电信股份有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限公司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；本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公司注册地址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贵州省凯里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市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环城西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路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92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迁移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深圳市福田区天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安数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码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城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天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吉大厦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四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楼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A2</w:t>
      </w:r>
      <w:r>
        <w:rPr>
          <w:rFonts w:ascii="宋体" w:hAnsi="宋体" w:cs="宋体" w:eastAsia="宋体" w:hint="default"/>
          <w:spacing w:val="-10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48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2002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巨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信息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有限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sz w:val="22"/>
          <w:szCs w:val="22"/>
        </w:rPr>
        <w:t>(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以下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巨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信息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5"/>
          <w:sz w:val="22"/>
          <w:szCs w:val="22"/>
        </w:rPr>
        <w:t>)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筑装饰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、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headerReference w:type="default" r:id="rId23"/>
          <w:footerReference w:type="default" r:id="rId24"/>
          <w:pgSz w:w="11900" w:h="16840"/>
          <w:pgMar w:header="876" w:footer="840" w:top="1100" w:bottom="1020" w:left="960" w:right="480"/>
          <w:pgNumType w:start="3"/>
        </w:sectPr>
      </w:pPr>
    </w:p>
    <w:p>
      <w:pPr>
        <w:spacing w:line="20" w:lineRule="exact"/>
        <w:ind w:left="2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32"/>
        <w:ind w:left="10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9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9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9"/>
          <w:sz w:val="22"/>
          <w:szCs w:val="22"/>
        </w:rPr>
        <w:t>德</w:t>
      </w:r>
      <w:r>
        <w:rPr>
          <w:rFonts w:ascii="宋体" w:hAnsi="宋体" w:cs="宋体" w:eastAsia="宋体" w:hint="default"/>
          <w:spacing w:val="9"/>
          <w:sz w:val="22"/>
          <w:szCs w:val="22"/>
        </w:rPr>
        <w:t>惠</w:t>
      </w:r>
      <w:r>
        <w:rPr>
          <w:rFonts w:ascii="宋体" w:hAnsi="宋体" w:cs="宋体" w:eastAsia="宋体" w:hint="default"/>
          <w:spacing w:val="9"/>
          <w:sz w:val="22"/>
          <w:szCs w:val="22"/>
        </w:rPr>
        <w:t>俱乐</w:t>
      </w:r>
      <w:r>
        <w:rPr>
          <w:rFonts w:ascii="宋体" w:hAnsi="宋体" w:cs="宋体" w:eastAsia="宋体" w:hint="default"/>
          <w:spacing w:val="9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9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9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9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9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9"/>
          <w:sz w:val="22"/>
          <w:szCs w:val="22"/>
        </w:rPr>
        <w:t>流</w:t>
      </w:r>
      <w:r>
        <w:rPr>
          <w:rFonts w:ascii="宋体" w:hAnsi="宋体" w:cs="宋体" w:eastAsia="宋体" w:hint="default"/>
          <w:spacing w:val="9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9"/>
          <w:sz w:val="22"/>
          <w:szCs w:val="22"/>
        </w:rPr>
        <w:t>社</w:t>
      </w:r>
      <w:r>
        <w:rPr>
          <w:rFonts w:ascii="宋体" w:hAnsi="宋体" w:cs="宋体" w:eastAsia="宋体" w:hint="default"/>
          <w:spacing w:val="9"/>
          <w:sz w:val="22"/>
          <w:szCs w:val="22"/>
        </w:rPr>
        <w:t>会法人股</w:t>
      </w:r>
      <w:r>
        <w:rPr>
          <w:rFonts w:ascii="宋体" w:hAnsi="宋体" w:cs="宋体" w:eastAsia="宋体" w:hint="default"/>
          <w:spacing w:val="9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9"/>
          <w:sz w:val="22"/>
          <w:szCs w:val="22"/>
        </w:rPr>
        <w:t>计 </w:t>
      </w:r>
      <w:r>
        <w:rPr>
          <w:rFonts w:ascii="宋体" w:hAnsi="宋体" w:cs="宋体" w:eastAsia="宋体" w:hint="default"/>
          <w:sz w:val="22"/>
          <w:szCs w:val="22"/>
        </w:rPr>
        <w:t>19,833,670</w:t>
      </w:r>
      <w:r>
        <w:rPr>
          <w:rFonts w:ascii="宋体" w:hAnsi="宋体" w:cs="宋体" w:eastAsia="宋体" w:hint="default"/>
          <w:spacing w:val="91"/>
          <w:sz w:val="22"/>
          <w:szCs w:val="22"/>
        </w:rPr>
        <w:t> </w:t>
      </w:r>
      <w:r>
        <w:rPr>
          <w:rFonts w:ascii="宋体" w:hAnsi="宋体" w:cs="宋体" w:eastAsia="宋体" w:hint="default"/>
          <w:spacing w:val="9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9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9"/>
          <w:sz w:val="22"/>
          <w:szCs w:val="22"/>
        </w:rPr>
        <w:t>占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9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9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9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9"/>
          <w:sz w:val="22"/>
          <w:szCs w:val="22"/>
        </w:rPr>
        <w:t>的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24.24%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成为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办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登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手续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15" w:lineRule="auto" w:before="0"/>
        <w:ind w:left="100" w:right="219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22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巨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信息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公司的法人股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6,083,670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股（</w:t>
      </w:r>
      <w:r>
        <w:rPr>
          <w:rFonts w:ascii="宋体" w:hAnsi="宋体" w:cs="宋体" w:eastAsia="宋体" w:hint="default"/>
          <w:sz w:val="22"/>
          <w:szCs w:val="22"/>
        </w:rPr>
        <w:t>占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7.44</w:t>
      </w:r>
      <w:r>
        <w:rPr>
          <w:rFonts w:ascii="宋体" w:hAnsi="宋体" w:cs="宋体" w:eastAsia="宋体" w:hint="default"/>
          <w:sz w:val="22"/>
          <w:szCs w:val="22"/>
        </w:rPr>
        <w:t>％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因</w:t>
      </w:r>
      <w:r>
        <w:rPr>
          <w:rFonts w:ascii="宋体" w:hAnsi="宋体" w:cs="宋体" w:eastAsia="宋体" w:hint="default"/>
          <w:sz w:val="22"/>
          <w:szCs w:val="22"/>
        </w:rPr>
        <w:t>巨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信息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电子（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集团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）有限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司法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行，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华之达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户</w:t>
      </w:r>
      <w:r>
        <w:rPr>
          <w:rFonts w:ascii="宋体" w:hAnsi="宋体" w:cs="宋体" w:eastAsia="宋体" w:hint="default"/>
          <w:sz w:val="22"/>
          <w:szCs w:val="22"/>
        </w:rPr>
        <w:t>手续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华之达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贸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成为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三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415" w:lineRule="auto" w:before="50"/>
        <w:ind w:left="100" w:right="205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股东深圳市太光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更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申</w:t>
      </w:r>
      <w:r>
        <w:rPr>
          <w:rFonts w:ascii="宋体" w:hAnsi="宋体" w:cs="宋体" w:eastAsia="宋体" w:hint="default"/>
          <w:sz w:val="22"/>
          <w:szCs w:val="22"/>
        </w:rPr>
        <w:t>昌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有限公司（</w:t>
      </w:r>
      <w:r>
        <w:rPr>
          <w:rFonts w:ascii="宋体" w:hAnsi="宋体" w:cs="宋体" w:eastAsia="宋体" w:hint="default"/>
          <w:sz w:val="22"/>
          <w:szCs w:val="22"/>
        </w:rPr>
        <w:t>以下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3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23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23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23"/>
          <w:w w:val="100"/>
          <w:sz w:val="22"/>
          <w:szCs w:val="22"/>
        </w:rPr>
        <w:t>申</w:t>
      </w:r>
      <w:r>
        <w:rPr>
          <w:rFonts w:ascii="宋体" w:hAnsi="宋体" w:cs="宋体" w:eastAsia="宋体" w:hint="default"/>
          <w:spacing w:val="-23"/>
          <w:w w:val="100"/>
          <w:sz w:val="22"/>
          <w:szCs w:val="22"/>
        </w:rPr>
        <w:t>昌</w:t>
      </w:r>
      <w:r>
        <w:rPr>
          <w:rFonts w:ascii="宋体" w:hAnsi="宋体" w:cs="宋体" w:eastAsia="宋体" w:hint="default"/>
          <w:spacing w:val="-23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3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23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3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3"/>
          <w:w w:val="100"/>
          <w:sz w:val="22"/>
          <w:szCs w:val="22"/>
        </w:rPr>
        <w:t> </w:t>
      </w:r>
    </w:p>
    <w:p>
      <w:pPr>
        <w:spacing w:line="417" w:lineRule="auto" w:before="50"/>
        <w:ind w:left="100" w:right="10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8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8"/>
          <w:sz w:val="22"/>
          <w:szCs w:val="22"/>
        </w:rPr>
        <w:t>巨</w:t>
      </w:r>
      <w:r>
        <w:rPr>
          <w:rFonts w:ascii="宋体" w:hAnsi="宋体" w:cs="宋体" w:eastAsia="宋体" w:hint="default"/>
          <w:spacing w:val="-8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8"/>
          <w:sz w:val="22"/>
          <w:szCs w:val="22"/>
        </w:rPr>
        <w:t>信息名</w:t>
      </w:r>
      <w:r>
        <w:rPr>
          <w:rFonts w:ascii="宋体" w:hAnsi="宋体" w:cs="宋体" w:eastAsia="宋体" w:hint="default"/>
          <w:spacing w:val="-8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8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1375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拍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四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公司：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锯爱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400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优</w:t>
      </w:r>
      <w:r>
        <w:rPr>
          <w:rFonts w:ascii="宋体" w:hAnsi="宋体" w:cs="宋体" w:eastAsia="宋体" w:hint="default"/>
          <w:sz w:val="22"/>
          <w:szCs w:val="22"/>
        </w:rPr>
        <w:t>麦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广告有限公司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400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陕</w:t>
      </w:r>
      <w:r>
        <w:rPr>
          <w:rFonts w:ascii="宋体" w:hAnsi="宋体" w:cs="宋体" w:eastAsia="宋体" w:hint="default"/>
          <w:sz w:val="22"/>
          <w:szCs w:val="22"/>
        </w:rPr>
        <w:t>西</w:t>
      </w:r>
      <w:r>
        <w:rPr>
          <w:rFonts w:ascii="宋体" w:hAnsi="宋体" w:cs="宋体" w:eastAsia="宋体" w:hint="default"/>
          <w:sz w:val="22"/>
          <w:szCs w:val="22"/>
        </w:rPr>
        <w:t>瑞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400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，海</w:t>
      </w:r>
      <w:r>
        <w:rPr>
          <w:rFonts w:ascii="宋体" w:hAnsi="宋体" w:cs="宋体" w:eastAsia="宋体" w:hint="default"/>
          <w:sz w:val="22"/>
          <w:szCs w:val="22"/>
        </w:rPr>
        <w:t>南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旺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175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巨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信息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再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公司股份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48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根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临</w:t>
      </w:r>
      <w:r>
        <w:rPr>
          <w:rFonts w:ascii="宋体" w:hAnsi="宋体" w:cs="宋体" w:eastAsia="宋体" w:hint="default"/>
          <w:sz w:val="22"/>
          <w:szCs w:val="22"/>
        </w:rPr>
        <w:t>时股东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的股</w:t>
      </w:r>
      <w:r>
        <w:rPr>
          <w:rFonts w:ascii="宋体" w:hAnsi="宋体" w:cs="宋体" w:eastAsia="宋体" w:hint="default"/>
          <w:sz w:val="22"/>
          <w:szCs w:val="22"/>
        </w:rPr>
        <w:t>权分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改革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，及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召</w:t>
      </w:r>
      <w:r>
        <w:rPr>
          <w:rFonts w:ascii="宋体" w:hAnsi="宋体" w:cs="宋体" w:eastAsia="宋体" w:hint="default"/>
          <w:sz w:val="22"/>
          <w:szCs w:val="22"/>
        </w:rPr>
        <w:t>开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2005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17" w:lineRule="auto" w:before="0"/>
        <w:ind w:left="100" w:right="214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年度股东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的《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2005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利润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分配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2005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流</w:t>
      </w:r>
      <w:r>
        <w:rPr>
          <w:rFonts w:ascii="宋体" w:hAnsi="宋体" w:cs="宋体" w:eastAsia="宋体" w:hint="default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22,000,000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记日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册的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增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本，流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股股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东</w:t>
      </w:r>
      <w:r>
        <w:rPr>
          <w:rFonts w:ascii="宋体" w:hAnsi="宋体" w:cs="宋体" w:eastAsia="宋体" w:hint="default"/>
          <w:w w:val="100"/>
          <w:sz w:val="22"/>
          <w:szCs w:val="22"/>
        </w:rPr>
        <w:t>获</w:t>
      </w:r>
      <w:r>
        <w:rPr>
          <w:rFonts w:ascii="宋体" w:hAnsi="宋体" w:cs="宋体" w:eastAsia="宋体" w:hint="default"/>
          <w:w w:val="100"/>
          <w:sz w:val="22"/>
          <w:szCs w:val="22"/>
        </w:rPr>
        <w:t>得</w:t>
      </w:r>
      <w:r>
        <w:rPr>
          <w:rFonts w:ascii="宋体" w:hAnsi="宋体" w:cs="宋体" w:eastAsia="宋体" w:hint="default"/>
          <w:w w:val="100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w w:val="100"/>
          <w:sz w:val="22"/>
          <w:szCs w:val="22"/>
        </w:rPr>
        <w:t>转</w:t>
      </w:r>
      <w:r>
        <w:rPr>
          <w:rFonts w:ascii="宋体" w:hAnsi="宋体" w:cs="宋体" w:eastAsia="宋体" w:hint="default"/>
          <w:w w:val="100"/>
          <w:sz w:val="22"/>
          <w:szCs w:val="22"/>
        </w:rPr>
        <w:t>增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股的股份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增后，本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总额、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总额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情况下，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本由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81,827,678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90,627,680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48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2005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公司公告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办公地址：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办公地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南</w:t>
      </w:r>
      <w:r>
        <w:rPr>
          <w:rFonts w:ascii="宋体" w:hAnsi="宋体" w:cs="宋体" w:eastAsia="宋体" w:hint="default"/>
          <w:sz w:val="22"/>
          <w:szCs w:val="22"/>
        </w:rPr>
        <w:t>山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路</w:t>
      </w:r>
      <w:r>
        <w:rPr>
          <w:rFonts w:ascii="宋体" w:hAnsi="宋体" w:cs="宋体" w:eastAsia="宋体" w:hint="default"/>
          <w:sz w:val="22"/>
          <w:szCs w:val="22"/>
        </w:rPr>
        <w:t>星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城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期六组</w:t>
      </w:r>
      <w:r>
        <w:rPr>
          <w:rFonts w:ascii="宋体" w:hAnsi="宋体" w:cs="宋体" w:eastAsia="宋体" w:hint="default"/>
          <w:sz w:val="22"/>
          <w:szCs w:val="22"/>
        </w:rPr>
        <w:t>团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栋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1B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公司公告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办公地址：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办公地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南</w:t>
      </w:r>
      <w:r>
        <w:rPr>
          <w:rFonts w:ascii="宋体" w:hAnsi="宋体" w:cs="宋体" w:eastAsia="宋体" w:hint="default"/>
          <w:sz w:val="22"/>
          <w:szCs w:val="22"/>
        </w:rPr>
        <w:t>山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路</w:t>
      </w:r>
      <w:r>
        <w:rPr>
          <w:rFonts w:ascii="宋体" w:hAnsi="宋体" w:cs="宋体" w:eastAsia="宋体" w:hint="default"/>
          <w:sz w:val="22"/>
          <w:szCs w:val="22"/>
        </w:rPr>
        <w:t>星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城</w:t>
      </w:r>
      <w:r>
        <w:rPr>
          <w:rFonts w:ascii="宋体" w:hAnsi="宋体" w:cs="宋体" w:eastAsia="宋体" w:hint="default"/>
          <w:sz w:val="22"/>
          <w:szCs w:val="22"/>
        </w:rPr>
        <w:t>一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期六组</w:t>
      </w:r>
      <w:r>
        <w:rPr>
          <w:rFonts w:ascii="宋体" w:hAnsi="宋体" w:cs="宋体" w:eastAsia="宋体" w:hint="default"/>
          <w:sz w:val="22"/>
          <w:szCs w:val="22"/>
        </w:rPr>
        <w:t>团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栋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1B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深圳市滨河路北与彩田路东联合广场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A</w:t>
      </w:r>
      <w:r>
        <w:rPr>
          <w:rFonts w:ascii="宋体" w:hAnsi="宋体" w:cs="宋体" w:eastAsia="宋体" w:hint="default"/>
          <w:spacing w:val="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座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3608</w:t>
      </w:r>
      <w:r>
        <w:rPr>
          <w:rFonts w:ascii="宋体" w:hAnsi="宋体" w:cs="宋体" w:eastAsia="宋体" w:hint="default"/>
          <w:spacing w:val="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92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范围</w:t>
      </w:r>
      <w:r>
        <w:rPr>
          <w:rFonts w:ascii="宋体" w:hAnsi="宋体" w:cs="宋体" w:eastAsia="宋体" w:hint="default"/>
          <w:sz w:val="22"/>
          <w:szCs w:val="22"/>
        </w:rPr>
        <w:t>:</w:t>
      </w:r>
      <w:r>
        <w:rPr>
          <w:rFonts w:ascii="宋体" w:hAnsi="宋体" w:cs="宋体" w:eastAsia="宋体" w:hint="default"/>
          <w:sz w:val="22"/>
          <w:szCs w:val="22"/>
        </w:rPr>
        <w:t>生产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销售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TEC5200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综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网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国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内商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业、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物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不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含专</w:t>
      </w:r>
      <w:r>
        <w:rPr>
          <w:rFonts w:ascii="宋体" w:hAnsi="宋体" w:cs="宋体" w:eastAsia="宋体" w:hint="default"/>
          <w:w w:val="100"/>
          <w:sz w:val="22"/>
          <w:szCs w:val="22"/>
        </w:rPr>
        <w:t>营、</w:t>
      </w:r>
      <w:r>
        <w:rPr>
          <w:rFonts w:ascii="宋体" w:hAnsi="宋体" w:cs="宋体" w:eastAsia="宋体" w:hint="default"/>
          <w:w w:val="100"/>
          <w:sz w:val="22"/>
          <w:szCs w:val="22"/>
        </w:rPr>
        <w:t>专</w:t>
      </w:r>
      <w:r>
        <w:rPr>
          <w:rFonts w:ascii="宋体" w:hAnsi="宋体" w:cs="宋体" w:eastAsia="宋体" w:hint="default"/>
          <w:w w:val="100"/>
          <w:sz w:val="22"/>
          <w:szCs w:val="22"/>
        </w:rPr>
        <w:t>控</w:t>
      </w:r>
      <w:r>
        <w:rPr>
          <w:rFonts w:ascii="宋体" w:hAnsi="宋体" w:cs="宋体" w:eastAsia="宋体" w:hint="default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专</w:t>
      </w:r>
      <w:r>
        <w:rPr>
          <w:rFonts w:ascii="宋体" w:hAnsi="宋体" w:cs="宋体" w:eastAsia="宋体" w:hint="default"/>
          <w:w w:val="100"/>
          <w:sz w:val="22"/>
          <w:szCs w:val="22"/>
        </w:rPr>
        <w:t>卖</w:t>
      </w:r>
      <w:r>
        <w:rPr>
          <w:rFonts w:ascii="宋体" w:hAnsi="宋体" w:cs="宋体" w:eastAsia="宋体" w:hint="default"/>
          <w:w w:val="100"/>
          <w:sz w:val="22"/>
          <w:szCs w:val="22"/>
        </w:rPr>
        <w:t>商</w:t>
      </w:r>
      <w:r>
        <w:rPr>
          <w:rFonts w:ascii="宋体" w:hAnsi="宋体" w:cs="宋体" w:eastAsia="宋体" w:hint="default"/>
          <w:w w:val="100"/>
          <w:sz w:val="22"/>
          <w:szCs w:val="22"/>
        </w:rPr>
        <w:t>品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经</w:t>
      </w:r>
      <w:r>
        <w:rPr>
          <w:rFonts w:ascii="宋体" w:hAnsi="宋体" w:cs="宋体" w:eastAsia="宋体" w:hint="default"/>
          <w:w w:val="100"/>
          <w:sz w:val="22"/>
          <w:szCs w:val="22"/>
        </w:rPr>
        <w:t>营</w:t>
      </w:r>
      <w:r>
        <w:rPr>
          <w:rFonts w:ascii="宋体" w:hAnsi="宋体" w:cs="宋体" w:eastAsia="宋体" w:hint="default"/>
          <w:w w:val="100"/>
          <w:sz w:val="22"/>
          <w:szCs w:val="22"/>
        </w:rPr>
        <w:t>进</w:t>
      </w:r>
      <w:r>
        <w:rPr>
          <w:rFonts w:ascii="宋体" w:hAnsi="宋体" w:cs="宋体" w:eastAsia="宋体" w:hint="default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w w:val="100"/>
          <w:sz w:val="22"/>
          <w:szCs w:val="22"/>
        </w:rPr>
        <w:t>口</w:t>
      </w:r>
      <w:r>
        <w:rPr>
          <w:rFonts w:ascii="宋体" w:hAnsi="宋体" w:cs="宋体" w:eastAsia="宋体" w:hint="default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125"/>
        <w:ind w:left="10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before="32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流动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总额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12,556.92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累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27,265.56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spacing w:line="357" w:lineRule="auto" w:before="32"/>
        <w:ind w:left="100" w:right="214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期日归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还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续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依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流量及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机构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持。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战略投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者，加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机构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并采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如</w:t>
      </w:r>
      <w:r>
        <w:rPr>
          <w:rFonts w:ascii="宋体" w:hAnsi="宋体" w:cs="宋体" w:eastAsia="宋体" w:hint="default"/>
          <w:spacing w:val="-4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附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注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十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善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施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这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些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施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经营所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故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4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</w:p>
    <w:p>
      <w:pPr>
        <w:spacing w:before="36"/>
        <w:ind w:left="10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报表</w:t>
      </w:r>
      <w:r>
        <w:rPr>
          <w:rFonts w:ascii="宋体" w:hAnsi="宋体" w:cs="宋体" w:eastAsia="宋体" w:hint="default"/>
          <w:sz w:val="22"/>
          <w:szCs w:val="22"/>
        </w:rPr>
        <w:t>以持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假</w:t>
      </w:r>
      <w:r>
        <w:rPr>
          <w:rFonts w:ascii="宋体" w:hAnsi="宋体" w:cs="宋体" w:eastAsia="宋体" w:hint="default"/>
          <w:sz w:val="22"/>
          <w:szCs w:val="22"/>
        </w:rPr>
        <w:t>设为</w:t>
      </w:r>
      <w:r>
        <w:rPr>
          <w:rFonts w:ascii="宋体" w:hAnsi="宋体" w:cs="宋体" w:eastAsia="宋体" w:hint="default"/>
          <w:sz w:val="22"/>
          <w:szCs w:val="22"/>
        </w:rPr>
        <w:t>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960" w:right="480"/>
        </w:sectPr>
      </w:pPr>
    </w:p>
    <w:p>
      <w:pPr>
        <w:spacing w:line="20" w:lineRule="exact"/>
        <w:ind w:left="2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367" w:lineRule="exact"/>
        <w:ind w:left="10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遵循企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32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</w:t>
      </w:r>
      <w:r>
        <w:rPr>
          <w:rFonts w:ascii="宋体" w:hAnsi="宋体" w:cs="宋体" w:eastAsia="宋体" w:hint="default"/>
          <w:sz w:val="22"/>
          <w:szCs w:val="22"/>
        </w:rPr>
        <w:t>符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准则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要求，</w:t>
      </w:r>
      <w:r>
        <w:rPr>
          <w:rFonts w:ascii="宋体" w:hAnsi="宋体" w:cs="宋体" w:eastAsia="宋体" w:hint="default"/>
          <w:sz w:val="22"/>
          <w:szCs w:val="22"/>
        </w:rPr>
        <w:t>真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完整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反映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状</w:t>
      </w:r>
      <w:r>
        <w:rPr>
          <w:rFonts w:ascii="宋体" w:hAnsi="宋体" w:cs="宋体" w:eastAsia="宋体" w:hint="default"/>
          <w:sz w:val="22"/>
          <w:szCs w:val="22"/>
        </w:rPr>
        <w:t>况</w:t>
      </w:r>
      <w:r>
        <w:rPr>
          <w:rFonts w:ascii="宋体" w:hAnsi="宋体" w:cs="宋体" w:eastAsia="宋体" w:hint="default"/>
          <w:sz w:val="22"/>
          <w:szCs w:val="22"/>
        </w:rPr>
        <w:t>、经营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果</w:t>
      </w:r>
      <w:r>
        <w:rPr>
          <w:rFonts w:ascii="宋体" w:hAnsi="宋体" w:cs="宋体" w:eastAsia="宋体" w:hint="default"/>
          <w:sz w:val="22"/>
          <w:szCs w:val="22"/>
        </w:rPr>
        <w:t>和现</w:t>
      </w:r>
    </w:p>
    <w:p>
      <w:pPr>
        <w:spacing w:before="72"/>
        <w:ind w:left="10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信息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0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367" w:lineRule="exact"/>
        <w:ind w:left="10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四、重要会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32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600" w:lineRule="auto" w:before="144"/>
        <w:ind w:left="729" w:right="4587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公司的会</w:t>
      </w:r>
      <w:r>
        <w:rPr>
          <w:rFonts w:ascii="宋体" w:hAnsi="宋体" w:cs="宋体" w:eastAsia="宋体" w:hint="default"/>
          <w:sz w:val="22"/>
          <w:szCs w:val="22"/>
        </w:rPr>
        <w:t>计期</w:t>
      </w:r>
      <w:r>
        <w:rPr>
          <w:rFonts w:ascii="宋体" w:hAnsi="宋体" w:cs="宋体" w:eastAsia="宋体" w:hint="default"/>
          <w:sz w:val="22"/>
          <w:szCs w:val="22"/>
        </w:rPr>
        <w:t>间为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历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7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位币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before="102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位币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pacing w:val="8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核算以权</w:t>
      </w:r>
      <w:r>
        <w:rPr>
          <w:rFonts w:ascii="宋体" w:hAnsi="宋体" w:cs="宋体" w:eastAsia="宋体" w:hint="default"/>
          <w:sz w:val="22"/>
          <w:szCs w:val="22"/>
        </w:rPr>
        <w:t>责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除交易性金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可供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产以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</w:p>
    <w:p>
      <w:pPr>
        <w:spacing w:before="72"/>
        <w:ind w:left="28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，均以</w:t>
      </w:r>
      <w:r>
        <w:rPr>
          <w:rFonts w:ascii="宋体" w:hAnsi="宋体" w:cs="宋体" w:eastAsia="宋体" w:hint="default"/>
          <w:sz w:val="22"/>
          <w:szCs w:val="22"/>
        </w:rPr>
        <w:t>历</w:t>
      </w:r>
      <w:r>
        <w:rPr>
          <w:rFonts w:ascii="宋体" w:hAnsi="宋体" w:cs="宋体" w:eastAsia="宋体" w:hint="default"/>
          <w:sz w:val="22"/>
          <w:szCs w:val="22"/>
        </w:rPr>
        <w:t>史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原则。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28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4.</w:t>
      </w:r>
      <w:r>
        <w:rPr>
          <w:rFonts w:ascii="宋体" w:hAnsi="宋体" w:cs="宋体" w:eastAsia="宋体" w:hint="default"/>
          <w:spacing w:val="9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及现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金指</w:t>
      </w:r>
      <w:r>
        <w:rPr>
          <w:rFonts w:ascii="宋体" w:hAnsi="宋体" w:cs="宋体" w:eastAsia="宋体" w:hint="default"/>
          <w:sz w:val="22"/>
          <w:szCs w:val="22"/>
        </w:rPr>
        <w:t>库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以及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随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物</w:t>
      </w:r>
    </w:p>
    <w:p>
      <w:pPr>
        <w:spacing w:line="300" w:lineRule="auto" w:before="72"/>
        <w:ind w:left="28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（一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般是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从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流动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、易于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换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金、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5.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70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币交易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币交易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布</w:t>
      </w:r>
      <w:r>
        <w:rPr>
          <w:rFonts w:ascii="宋体" w:hAnsi="宋体" w:cs="宋体" w:eastAsia="宋体" w:hint="default"/>
          <w:sz w:val="22"/>
          <w:szCs w:val="22"/>
        </w:rPr>
        <w:t>的市场</w:t>
      </w:r>
      <w:r>
        <w:rPr>
          <w:rFonts w:ascii="宋体" w:hAnsi="宋体" w:cs="宋体" w:eastAsia="宋体" w:hint="default"/>
          <w:sz w:val="22"/>
          <w:szCs w:val="22"/>
        </w:rPr>
        <w:t>汇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民币记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</w:p>
    <w:p>
      <w:pPr>
        <w:spacing w:line="300" w:lineRule="auto" w:before="72"/>
        <w:ind w:left="288" w:right="637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的市场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属于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属于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</w:p>
    <w:p>
      <w:pPr>
        <w:spacing w:after="0" w:line="300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960" w:right="60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36"/>
        <w:ind w:left="1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币非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币性项目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汇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产生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公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损益。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务报表的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境外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表中的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产和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项目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汇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算，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权益</w:t>
      </w:r>
      <w:r>
        <w:rPr>
          <w:rFonts w:ascii="宋体" w:hAnsi="宋体" w:cs="宋体" w:eastAsia="宋体" w:hint="default"/>
          <w:sz w:val="22"/>
          <w:szCs w:val="22"/>
        </w:rPr>
        <w:t>项</w:t>
      </w:r>
    </w:p>
    <w:p>
      <w:pPr>
        <w:spacing w:line="300" w:lineRule="auto" w:before="72"/>
        <w:ind w:left="148" w:right="13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目除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未分配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利润项目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表中的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该境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报表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，按比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损益。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流量以及</w:t>
      </w:r>
      <w:r>
        <w:rPr>
          <w:rFonts w:ascii="宋体" w:hAnsi="宋体" w:cs="宋体" w:eastAsia="宋体" w:hint="default"/>
          <w:sz w:val="22"/>
          <w:szCs w:val="22"/>
        </w:rPr>
        <w:t>境外</w:t>
      </w:r>
      <w:r>
        <w:rPr>
          <w:rFonts w:ascii="宋体" w:hAnsi="宋体" w:cs="宋体" w:eastAsia="宋体" w:hint="default"/>
          <w:sz w:val="22"/>
          <w:szCs w:val="22"/>
        </w:rPr>
        <w:t>子公司的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流量发生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汇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汇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现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</w:t>
      </w:r>
      <w:r>
        <w:rPr>
          <w:rFonts w:ascii="宋体" w:hAnsi="宋体" w:cs="宋体" w:eastAsia="宋体" w:hint="default"/>
          <w:sz w:val="22"/>
          <w:szCs w:val="22"/>
        </w:rPr>
        <w:t>表中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6.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拥</w:t>
      </w:r>
      <w:r>
        <w:rPr>
          <w:rFonts w:ascii="宋体" w:hAnsi="宋体" w:cs="宋体" w:eastAsia="宋体" w:hint="default"/>
          <w:sz w:val="22"/>
          <w:szCs w:val="22"/>
        </w:rPr>
        <w:t>有的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产分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其变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损益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可供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四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132" w:firstLine="499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2"/>
          <w:sz w:val="22"/>
          <w:szCs w:val="22"/>
        </w:rPr>
        <w:t>损益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产，</w:t>
      </w:r>
      <w:r>
        <w:rPr>
          <w:rFonts w:ascii="宋体" w:hAnsi="宋体" w:cs="宋体" w:eastAsia="宋体" w:hint="default"/>
          <w:spacing w:val="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表中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交易性金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4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力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非</w:t>
      </w:r>
      <w:r>
        <w:rPr>
          <w:rFonts w:ascii="宋体" w:hAnsi="宋体" w:cs="宋体" w:eastAsia="宋体" w:hint="default"/>
          <w:sz w:val="22"/>
          <w:szCs w:val="22"/>
        </w:rPr>
        <w:t>衍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票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款等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8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可供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可供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衍</w:t>
      </w:r>
      <w:r>
        <w:rPr>
          <w:rFonts w:ascii="宋体" w:hAnsi="宋体" w:cs="宋体" w:eastAsia="宋体" w:hint="default"/>
          <w:spacing w:val="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产及未</w:t>
      </w:r>
      <w:r>
        <w:rPr>
          <w:rFonts w:ascii="宋体" w:hAnsi="宋体" w:cs="宋体" w:eastAsia="宋体" w:hint="default"/>
          <w:spacing w:val="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划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为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9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78"/>
          <w:sz w:val="22"/>
          <w:szCs w:val="22"/>
        </w:rPr>
        <w:t> </w:t>
      </w:r>
      <w:r>
        <w:rPr>
          <w:rFonts w:ascii="宋体" w:hAnsi="宋体" w:cs="宋体" w:eastAsia="宋体" w:hint="default"/>
          <w:spacing w:val="7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产以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行初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。以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其变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损益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产，</w:t>
      </w:r>
      <w:r>
        <w:rPr>
          <w:rFonts w:ascii="宋体" w:hAnsi="宋体" w:cs="宋体" w:eastAsia="宋体" w:hint="default"/>
          <w:sz w:val="22"/>
          <w:szCs w:val="22"/>
        </w:rPr>
        <w:t>取得</w:t>
      </w:r>
    </w:p>
    <w:p>
      <w:pPr>
        <w:spacing w:line="300" w:lineRule="auto" w:before="72"/>
        <w:ind w:left="148" w:right="13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某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项金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产收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流量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的合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已终</w:t>
      </w:r>
      <w:r>
        <w:rPr>
          <w:rFonts w:ascii="宋体" w:hAnsi="宋体" w:cs="宋体" w:eastAsia="宋体" w:hint="default"/>
          <w:spacing w:val="2"/>
          <w:sz w:val="22"/>
          <w:szCs w:val="22"/>
        </w:rPr>
        <w:t>止</w:t>
      </w:r>
      <w:r>
        <w:rPr>
          <w:rFonts w:ascii="宋体" w:hAnsi="宋体" w:cs="宋体" w:eastAsia="宋体" w:hint="default"/>
          <w:spacing w:val="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几</w:t>
      </w:r>
      <w:r>
        <w:rPr>
          <w:rFonts w:ascii="宋体" w:hAnsi="宋体" w:cs="宋体" w:eastAsia="宋体" w:hint="default"/>
          <w:spacing w:val="2"/>
          <w:sz w:val="22"/>
          <w:szCs w:val="22"/>
        </w:rPr>
        <w:t>乎</w:t>
      </w:r>
      <w:r>
        <w:rPr>
          <w:rFonts w:ascii="宋体" w:hAnsi="宋体" w:cs="宋体" w:eastAsia="宋体" w:hint="default"/>
          <w:spacing w:val="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2"/>
          <w:sz w:val="22"/>
          <w:szCs w:val="22"/>
        </w:rPr>
        <w:t>报</w:t>
      </w:r>
      <w:r>
        <w:rPr>
          <w:rFonts w:ascii="宋体" w:hAnsi="宋体" w:cs="宋体" w:eastAsia="宋体" w:hint="default"/>
          <w:spacing w:val="2"/>
          <w:sz w:val="22"/>
          <w:szCs w:val="22"/>
        </w:rPr>
        <w:t>酬已</w:t>
      </w:r>
      <w:r>
        <w:rPr>
          <w:rFonts w:ascii="宋体" w:hAnsi="宋体" w:cs="宋体" w:eastAsia="宋体" w:hint="default"/>
          <w:spacing w:val="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4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移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300" w:lineRule="auto" w:before="36"/>
        <w:ind w:left="147" w:right="20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2"/>
          <w:sz w:val="22"/>
          <w:szCs w:val="22"/>
        </w:rPr>
        <w:t>损益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可供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产按</w:t>
      </w:r>
      <w:r>
        <w:rPr>
          <w:rFonts w:ascii="宋体" w:hAnsi="宋体" w:cs="宋体" w:eastAsia="宋体" w:hint="default"/>
          <w:spacing w:val="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行后</w:t>
      </w:r>
      <w:r>
        <w:rPr>
          <w:rFonts w:ascii="宋体" w:hAnsi="宋体" w:cs="宋体" w:eastAsia="宋体" w:hint="default"/>
          <w:spacing w:val="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以及持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，以摊余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动损益；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收益；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损益，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动损益。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可供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权益；持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收益；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可供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售权益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宣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告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放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收益；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取得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扣除</w:t>
      </w:r>
      <w:r>
        <w:rPr>
          <w:rFonts w:ascii="宋体" w:hAnsi="宋体" w:cs="宋体" w:eastAsia="宋体" w:hint="default"/>
          <w:spacing w:val="2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2"/>
          <w:sz w:val="22"/>
          <w:szCs w:val="22"/>
        </w:rPr>
        <w:t>累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4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8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79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9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检查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产发生减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形成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予以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售权益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原减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后发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予以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权益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转回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7.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、其他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销售商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形成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，按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货方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，以摊余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本减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92" w:lineRule="auto" w:before="72"/>
        <w:ind w:left="148" w:right="169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单项金额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超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52"/>
          <w:w w:val="100"/>
          <w:sz w:val="22"/>
          <w:szCs w:val="22"/>
        </w:rPr>
        <w:t> </w:t>
      </w:r>
      <w:r>
        <w:rPr>
          <w:rFonts w:ascii="Arial" w:hAnsi="Arial" w:cs="Arial" w:eastAsia="Arial" w:hint="default"/>
          <w:spacing w:val="-1"/>
          <w:w w:val="100"/>
          <w:sz w:val="22"/>
          <w:szCs w:val="22"/>
        </w:rPr>
        <w:t>500</w:t>
      </w:r>
      <w:r>
        <w:rPr>
          <w:rFonts w:ascii="Arial" w:hAnsi="Arial" w:cs="Arial" w:eastAsia="Arial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视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存在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明本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流量现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于其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独进</w:t>
      </w:r>
      <w:r>
        <w:rPr>
          <w:rFonts w:ascii="宋体" w:hAnsi="宋体" w:cs="宋体" w:eastAsia="宋体" w:hint="default"/>
          <w:sz w:val="22"/>
          <w:szCs w:val="22"/>
        </w:rPr>
        <w:t>行减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测试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3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217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于单项金额非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后未减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划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分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年度与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情况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坏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65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1020"/>
        </w:sect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2601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1"/>
          <w:sz w:val="20"/>
          <w:szCs w:val="20"/>
        </w:rPr>
        <w:pict>
          <v:group style="width:483.6pt;height:130.1pt;mso-position-horizontal-relative:char;mso-position-vertical-relative:line" coordorigin="0,0" coordsize="9672,2602">
            <v:group style="position:absolute;left:29;top:14;width:4805;height:2" coordorigin="29,14" coordsize="4805,2">
              <v:shape style="position:absolute;left:29;top:14;width:4805;height:2" coordorigin="29,14" coordsize="4805,0" path="m29,14l4834,14e" filled="false" stroked="true" strokeweight="1.44pt" strokecolor="#000000">
                <v:path arrowok="t"/>
              </v:shape>
            </v:group>
            <v:group style="position:absolute;left:4834;top:14;width:29;height:2" coordorigin="4834,14" coordsize="29,2">
              <v:shape style="position:absolute;left:4834;top:14;width:29;height:2" coordorigin="4834,14" coordsize="29,0" path="m4834,14l4862,14e" filled="false" stroked="true" strokeweight="1.44pt" strokecolor="#000000">
                <v:path arrowok="t"/>
              </v:shape>
            </v:group>
            <v:group style="position:absolute;left:4862;top:14;width:4786;height:2" coordorigin="4862,14" coordsize="4786,2">
              <v:shape style="position:absolute;left:4862;top:14;width:4786;height:2" coordorigin="4862,14" coordsize="4786,0" path="m4862,14l9648,14e" filled="false" stroked="true" strokeweight="1.44pt" strokecolor="#000000">
                <v:path arrowok="t"/>
              </v:shape>
            </v:group>
            <v:group style="position:absolute;left:14;top:2587;width:4820;height:2" coordorigin="14,2587" coordsize="4820,2">
              <v:shape style="position:absolute;left:14;top:2587;width:4820;height:2" coordorigin="14,2587" coordsize="4820,0" path="m14,2587l4834,2587e" filled="false" stroked="true" strokeweight="1.44pt" strokecolor="#000000">
                <v:path arrowok="t"/>
              </v:shape>
              <v:shape style="position:absolute;left:29;top:29;width:9619;height:2544" type="#_x0000_t75" stroked="false">
                <v:imagedata r:id="rId25" o:title=""/>
              </v:shape>
            </v:group>
            <v:group style="position:absolute;left:4834;top:2587;width:29;height:2" coordorigin="4834,2587" coordsize="29,2">
              <v:shape style="position:absolute;left:4834;top:2587;width:29;height:2" coordorigin="4834,2587" coordsize="29,0" path="m4834,2587l4862,2587e" filled="false" stroked="true" strokeweight="1.44pt" strokecolor="#000000">
                <v:path arrowok="t"/>
              </v:shape>
            </v:group>
            <v:group style="position:absolute;left:4862;top:2587;width:4796;height:2" coordorigin="4862,2587" coordsize="4796,2">
              <v:shape style="position:absolute;left:4862;top:2587;width:4796;height:2" coordorigin="4862,2587" coordsize="4796,0" path="m4862,2587l9658,2587e" filled="false" stroked="true" strokeweight="1.44pt" strokecolor="#000000">
                <v:path arrowok="t"/>
              </v:shape>
              <v:shape style="position:absolute;left:2098;top:160;width:773;height:2367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158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账龄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3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以内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before="124"/>
                        <w:ind w:left="9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1-2</w:t>
                      </w:r>
                      <w:r>
                        <w:rPr>
                          <w:rFonts w:ascii="宋体" w:hAnsi="宋体" w:cs="宋体" w:eastAsia="宋体" w:hint="default"/>
                          <w:spacing w:val="-4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before="124"/>
                        <w:ind w:left="9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2-3</w:t>
                      </w:r>
                      <w:r>
                        <w:rPr>
                          <w:rFonts w:ascii="宋体" w:hAnsi="宋体" w:cs="宋体" w:eastAsia="宋体" w:hint="default"/>
                          <w:spacing w:val="-4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before="124"/>
                        <w:ind w:left="9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3-4</w:t>
                      </w:r>
                      <w:r>
                        <w:rPr>
                          <w:rFonts w:ascii="宋体" w:hAnsi="宋体" w:cs="宋体" w:eastAsia="宋体" w:hint="default"/>
                          <w:spacing w:val="-4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before="124"/>
                        <w:ind w:left="9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4-5</w:t>
                      </w:r>
                      <w:r>
                        <w:rPr>
                          <w:rFonts w:ascii="宋体" w:hAnsi="宋体" w:cs="宋体" w:eastAsia="宋体" w:hint="default"/>
                          <w:spacing w:val="-4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240" w:lineRule="auto" w:before="6"/>
                        <w:rPr>
                          <w:rFonts w:ascii="宋体" w:hAnsi="宋体" w:cs="宋体" w:eastAsia="宋体" w:hint="default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宋体" w:hAnsi="宋体" w:cs="宋体" w:eastAsia="宋体" w:hint="default"/>
                          <w:spacing w:val="-3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888;top:160;width:720;height:2328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89"/>
                        <w:ind w:left="10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1% </w:t>
                      </w:r>
                    </w:p>
                    <w:p>
                      <w:pPr>
                        <w:spacing w:before="124"/>
                        <w:ind w:left="10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3% </w:t>
                      </w:r>
                    </w:p>
                    <w:p>
                      <w:pPr>
                        <w:spacing w:before="124"/>
                        <w:ind w:left="10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5% </w:t>
                      </w:r>
                    </w:p>
                    <w:p>
                      <w:pPr>
                        <w:spacing w:before="124"/>
                        <w:ind w:left="95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30% </w:t>
                      </w:r>
                    </w:p>
                    <w:p>
                      <w:pPr>
                        <w:spacing w:before="124"/>
                        <w:ind w:left="95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50% </w:t>
                      </w:r>
                    </w:p>
                    <w:p>
                      <w:pPr>
                        <w:spacing w:before="124"/>
                        <w:ind w:left="10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100%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5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32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8.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料、</w:t>
      </w:r>
      <w:r>
        <w:rPr>
          <w:rFonts w:ascii="宋体" w:hAnsi="宋体" w:cs="宋体" w:eastAsia="宋体" w:hint="default"/>
          <w:sz w:val="22"/>
          <w:szCs w:val="22"/>
        </w:rPr>
        <w:t>包</w:t>
      </w:r>
      <w:r>
        <w:rPr>
          <w:rFonts w:ascii="宋体" w:hAnsi="宋体" w:cs="宋体" w:eastAsia="宋体" w:hint="default"/>
          <w:sz w:val="22"/>
          <w:szCs w:val="22"/>
        </w:rPr>
        <w:t>装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易</w:t>
      </w:r>
      <w:r>
        <w:rPr>
          <w:rFonts w:ascii="宋体" w:hAnsi="宋体" w:cs="宋体" w:eastAsia="宋体" w:hint="default"/>
          <w:sz w:val="22"/>
          <w:szCs w:val="22"/>
        </w:rPr>
        <w:t>耗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库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货取得</w:t>
      </w:r>
      <w:r>
        <w:rPr>
          <w:rFonts w:ascii="宋体" w:hAnsi="宋体" w:cs="宋体" w:eastAsia="宋体" w:hint="default"/>
          <w:sz w:val="22"/>
          <w:szCs w:val="22"/>
        </w:rPr>
        <w:t>和发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实行</w:t>
      </w:r>
      <w:r>
        <w:rPr>
          <w:rFonts w:ascii="宋体" w:hAnsi="宋体" w:cs="宋体" w:eastAsia="宋体" w:hint="default"/>
          <w:sz w:val="22"/>
          <w:szCs w:val="22"/>
        </w:rPr>
        <w:t>永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盘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入和入</w:t>
      </w:r>
      <w:r>
        <w:rPr>
          <w:rFonts w:ascii="宋体" w:hAnsi="宋体" w:cs="宋体" w:eastAsia="宋体" w:hint="default"/>
          <w:sz w:val="22"/>
          <w:szCs w:val="22"/>
        </w:rPr>
        <w:t>库</w:t>
      </w:r>
      <w:r>
        <w:rPr>
          <w:rFonts w:ascii="宋体" w:hAnsi="宋体" w:cs="宋体" w:eastAsia="宋体" w:hint="default"/>
          <w:sz w:val="22"/>
          <w:szCs w:val="22"/>
        </w:rPr>
        <w:t>按实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领用</w:t>
      </w:r>
    </w:p>
    <w:p>
      <w:pPr>
        <w:spacing w:before="72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和销售原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以及销售产</w:t>
      </w:r>
      <w:r>
        <w:rPr>
          <w:rFonts w:ascii="宋体" w:hAnsi="宋体" w:cs="宋体" w:eastAsia="宋体" w:hint="default"/>
          <w:sz w:val="22"/>
          <w:szCs w:val="22"/>
        </w:rPr>
        <w:t>成品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加权平均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易</w:t>
      </w:r>
      <w:r>
        <w:rPr>
          <w:rFonts w:ascii="宋体" w:hAnsi="宋体" w:cs="宋体" w:eastAsia="宋体" w:hint="default"/>
          <w:sz w:val="22"/>
          <w:szCs w:val="22"/>
        </w:rPr>
        <w:t>耗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包</w:t>
      </w:r>
      <w:r>
        <w:rPr>
          <w:rFonts w:ascii="宋体" w:hAnsi="宋体" w:cs="宋体" w:eastAsia="宋体" w:hint="default"/>
          <w:sz w:val="22"/>
          <w:szCs w:val="22"/>
        </w:rPr>
        <w:t>装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行摊销，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原则及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跌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净</w:t>
      </w:r>
      <w:r>
        <w:rPr>
          <w:rFonts w:ascii="宋体" w:hAnsi="宋体" w:cs="宋体" w:eastAsia="宋体" w:hint="default"/>
          <w:sz w:val="22"/>
          <w:szCs w:val="22"/>
        </w:rPr>
        <w:t>值</w:t>
      </w:r>
    </w:p>
    <w:p>
      <w:pPr>
        <w:spacing w:line="300" w:lineRule="auto" w:before="72"/>
        <w:ind w:left="248" w:right="23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末，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行全面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或销售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原因，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辅材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类别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跌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2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2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成品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品存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净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该存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行销售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或者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务合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价格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算；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79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9.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7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取得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取得被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者权益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面</w:t>
      </w:r>
    </w:p>
    <w:p>
      <w:pPr>
        <w:spacing w:line="300" w:lineRule="auto" w:before="72"/>
        <w:ind w:left="248" w:right="23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的份</w:t>
      </w:r>
      <w:r>
        <w:rPr>
          <w:rFonts w:ascii="宋体" w:hAnsi="宋体" w:cs="宋体" w:eastAsia="宋体" w:hint="default"/>
          <w:spacing w:val="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取得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4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债以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及发行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证券的公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</w:p>
    <w:p>
      <w:pPr>
        <w:spacing w:after="0" w:line="300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00" w:right="100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36"/>
        <w:ind w:left="1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初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除上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产或发行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，以债权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有股份的公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务人的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，则以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损益，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核算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子公司的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指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拥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的股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。本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子公司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采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核算，</w:t>
      </w:r>
      <w:r>
        <w:rPr>
          <w:rFonts w:ascii="宋体" w:hAnsi="宋体" w:cs="宋体" w:eastAsia="宋体" w:hint="default"/>
          <w:sz w:val="22"/>
          <w:szCs w:val="22"/>
        </w:rPr>
        <w:t>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务报表时</w:t>
      </w:r>
      <w:r>
        <w:rPr>
          <w:rFonts w:ascii="宋体" w:hAnsi="宋体" w:cs="宋体" w:eastAsia="宋体" w:hint="default"/>
          <w:sz w:val="22"/>
          <w:szCs w:val="22"/>
        </w:rPr>
        <w:t>按权益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权益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权益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核算。本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权益。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10.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指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以下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征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生产商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出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租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年限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一年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2000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的有</w:t>
      </w:r>
      <w:r>
        <w:rPr>
          <w:rFonts w:ascii="宋体" w:hAnsi="宋体" w:cs="宋体" w:eastAsia="宋体" w:hint="default"/>
          <w:sz w:val="22"/>
          <w:szCs w:val="22"/>
        </w:rPr>
        <w:t>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屋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筑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、机</w:t>
      </w:r>
      <w:r>
        <w:rPr>
          <w:rFonts w:ascii="宋体" w:hAnsi="宋体" w:cs="宋体" w:eastAsia="宋体" w:hint="default"/>
          <w:sz w:val="22"/>
          <w:szCs w:val="22"/>
        </w:rPr>
        <w:t>器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备、</w:t>
      </w:r>
      <w:r>
        <w:rPr>
          <w:rFonts w:ascii="宋体" w:hAnsi="宋体" w:cs="宋体" w:eastAsia="宋体" w:hint="default"/>
          <w:sz w:val="22"/>
          <w:szCs w:val="22"/>
        </w:rPr>
        <w:t>运</w:t>
      </w:r>
      <w:r>
        <w:rPr>
          <w:rFonts w:ascii="宋体" w:hAnsi="宋体" w:cs="宋体" w:eastAsia="宋体" w:hint="default"/>
          <w:sz w:val="22"/>
          <w:szCs w:val="22"/>
        </w:rPr>
        <w:t>输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备、</w:t>
      </w:r>
      <w:r>
        <w:rPr>
          <w:rFonts w:ascii="宋体" w:hAnsi="宋体" w:cs="宋体" w:eastAsia="宋体" w:hint="default"/>
          <w:sz w:val="22"/>
          <w:szCs w:val="22"/>
        </w:rPr>
        <w:t>办公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70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产按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外购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包括</w:t>
      </w:r>
    </w:p>
    <w:p>
      <w:pPr>
        <w:spacing w:line="300" w:lineRule="auto" w:before="72"/>
        <w:ind w:left="148" w:right="13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归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属于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造固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本，由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可使用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状态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</w:p>
    <w:p>
      <w:pPr>
        <w:spacing w:after="0" w:line="300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0" w:lineRule="exact"/>
        <w:ind w:left="1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36"/>
        <w:ind w:left="22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协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约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租赁租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产，按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开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</w:p>
    <w:p>
      <w:pPr>
        <w:spacing w:before="72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最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值两</w:t>
      </w:r>
      <w:r>
        <w:rPr>
          <w:rFonts w:ascii="宋体" w:hAnsi="宋体" w:cs="宋体" w:eastAsia="宋体" w:hint="default"/>
          <w:sz w:val="22"/>
          <w:szCs w:val="22"/>
        </w:rPr>
        <w:t>者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者，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228" w:right="2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折旧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提足</w:t>
      </w:r>
      <w:r>
        <w:rPr>
          <w:rFonts w:ascii="宋体" w:hAnsi="宋体" w:cs="宋体" w:eastAsia="宋体" w:hint="default"/>
          <w:sz w:val="22"/>
          <w:szCs w:val="22"/>
        </w:rPr>
        <w:t>折旧</w:t>
      </w:r>
      <w:r>
        <w:rPr>
          <w:rFonts w:ascii="宋体" w:hAnsi="宋体" w:cs="宋体" w:eastAsia="宋体" w:hint="default"/>
          <w:sz w:val="22"/>
          <w:szCs w:val="22"/>
        </w:rPr>
        <w:t>仍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平均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别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本或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折旧</w:t>
      </w:r>
      <w:r>
        <w:rPr>
          <w:rFonts w:ascii="宋体" w:hAnsi="宋体" w:cs="宋体" w:eastAsia="宋体" w:hint="default"/>
          <w:sz w:val="22"/>
          <w:szCs w:val="22"/>
        </w:rPr>
        <w:t>年限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折旧</w:t>
      </w:r>
      <w:r>
        <w:rPr>
          <w:rFonts w:ascii="宋体" w:hAnsi="宋体" w:cs="宋体" w:eastAsia="宋体" w:hint="default"/>
          <w:sz w:val="22"/>
          <w:szCs w:val="22"/>
        </w:rPr>
        <w:t>率如下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6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20.04767pt;width:482.4pt;height:95.55pt;mso-position-horizontal-relative:page;mso-position-vertical-relative:paragraph;z-index:-381712" coordorigin="1123,401" coordsize="9648,1911">
            <v:group style="position:absolute;left:1138;top:415;width:3672;height:2" coordorigin="1138,415" coordsize="3672,2">
              <v:shape style="position:absolute;left:1138;top:415;width:3672;height:2" coordorigin="1138,415" coordsize="3672,0" path="m1138,415l4810,415e" filled="false" stroked="true" strokeweight="1.44pt" strokecolor="#000000">
                <v:path arrowok="t"/>
              </v:shape>
            </v:group>
            <v:group style="position:absolute;left:4810;top:415;width:29;height:2" coordorigin="4810,415" coordsize="29,2">
              <v:shape style="position:absolute;left:4810;top:415;width:29;height:2" coordorigin="4810,415" coordsize="29,0" path="m4810,415l4838,415e" filled="false" stroked="true" strokeweight="1.44pt" strokecolor="#000000">
                <v:path arrowok="t"/>
              </v:shape>
            </v:group>
            <v:group style="position:absolute;left:4838;top:415;width:2948;height:2" coordorigin="4838,415" coordsize="2948,2">
              <v:shape style="position:absolute;left:4838;top:415;width:2948;height:2" coordorigin="4838,415" coordsize="2948,0" path="m4838,415l7786,415e" filled="false" stroked="true" strokeweight="1.44pt" strokecolor="#000000">
                <v:path arrowok="t"/>
              </v:shape>
            </v:group>
            <v:group style="position:absolute;left:7786;top:415;width:29;height:2" coordorigin="7786,415" coordsize="29,2">
              <v:shape style="position:absolute;left:7786;top:415;width:29;height:2" coordorigin="7786,415" coordsize="29,0" path="m7786,415l7814,415e" filled="false" stroked="true" strokeweight="1.44pt" strokecolor="#000000">
                <v:path arrowok="t"/>
              </v:shape>
            </v:group>
            <v:group style="position:absolute;left:7814;top:415;width:2943;height:2" coordorigin="7814,415" coordsize="2943,2">
              <v:shape style="position:absolute;left:7814;top:415;width:2943;height:2" coordorigin="7814,415" coordsize="2943,0" path="m7814,415l10757,415e" filled="false" stroked="true" strokeweight="1.44pt" strokecolor="#000000">
                <v:path arrowok="t"/>
              </v:shape>
              <v:shape style="position:absolute;left:1138;top:430;width:9619;height:1882" type="#_x0000_t75" stroked="false">
                <v:imagedata r:id="rId27" o:title=""/>
              </v:shape>
            </v:group>
            <w10:wrap type="none"/>
          </v:group>
        </w:pict>
      </w:r>
      <w:r>
        <w:rPr>
          <w:rFonts w:ascii="宋体"/>
          <w:w w:val="100"/>
          <w:sz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2832"/>
        <w:gridCol w:w="3130"/>
        <w:gridCol w:w="2952"/>
      </w:tblGrid>
      <w:tr>
        <w:trPr>
          <w:trHeight w:val="765" w:hRule="exact"/>
        </w:trPr>
        <w:tc>
          <w:tcPr>
            <w:tcW w:w="73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303" w:lineRule="exact"/>
              <w:ind w:right="583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类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别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8"/>
              <w:ind w:right="49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05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折旧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年限（年）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8"/>
              <w:ind w:left="1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 </w:t>
            </w:r>
          </w:p>
        </w:tc>
        <w:tc>
          <w:tcPr>
            <w:tcW w:w="2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折旧率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8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2.425 </w:t>
            </w:r>
          </w:p>
        </w:tc>
      </w:tr>
      <w:tr>
        <w:trPr>
          <w:trHeight w:val="379" w:hRule="exact"/>
        </w:trPr>
        <w:tc>
          <w:tcPr>
            <w:tcW w:w="73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48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0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 </w:t>
            </w:r>
          </w:p>
        </w:tc>
        <w:tc>
          <w:tcPr>
            <w:tcW w:w="2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19.40 </w:t>
            </w:r>
          </w:p>
        </w:tc>
      </w:tr>
      <w:tr>
        <w:trPr>
          <w:trHeight w:val="379" w:hRule="exact"/>
        </w:trPr>
        <w:tc>
          <w:tcPr>
            <w:tcW w:w="73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48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0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 </w:t>
            </w:r>
          </w:p>
        </w:tc>
        <w:tc>
          <w:tcPr>
            <w:tcW w:w="2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12.125 </w:t>
            </w:r>
          </w:p>
        </w:tc>
      </w:tr>
      <w:tr>
        <w:trPr>
          <w:trHeight w:val="342" w:hRule="exact"/>
        </w:trPr>
        <w:tc>
          <w:tcPr>
            <w:tcW w:w="730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83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48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31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0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5-8 </w:t>
            </w:r>
          </w:p>
        </w:tc>
        <w:tc>
          <w:tcPr>
            <w:tcW w:w="29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12.125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19.40 </w:t>
            </w:r>
          </w:p>
        </w:tc>
      </w:tr>
      <w:tr>
        <w:trPr>
          <w:trHeight w:val="433" w:hRule="exact"/>
        </w:trPr>
        <w:tc>
          <w:tcPr>
            <w:tcW w:w="7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83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5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60" w:lineRule="exact" w:before="0"/>
        <w:ind w:left="22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产后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修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、更</w:t>
      </w:r>
      <w:r>
        <w:rPr>
          <w:rFonts w:ascii="宋体" w:hAnsi="宋体" w:cs="宋体" w:eastAsia="宋体" w:hint="default"/>
          <w:sz w:val="22"/>
          <w:szCs w:val="22"/>
        </w:rPr>
        <w:t>新改</w:t>
      </w:r>
      <w:r>
        <w:rPr>
          <w:rFonts w:ascii="宋体" w:hAnsi="宋体" w:cs="宋体" w:eastAsia="宋体" w:hint="default"/>
          <w:sz w:val="22"/>
          <w:szCs w:val="22"/>
        </w:rPr>
        <w:t>良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装</w:t>
      </w:r>
    </w:p>
    <w:p>
      <w:pPr>
        <w:spacing w:before="72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修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容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流入本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成</w:t>
      </w:r>
    </w:p>
    <w:p>
      <w:pPr>
        <w:spacing w:before="72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本；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替</w:t>
      </w:r>
      <w:r>
        <w:rPr>
          <w:rFonts w:ascii="宋体" w:hAnsi="宋体" w:cs="宋体" w:eastAsia="宋体" w:hint="default"/>
          <w:sz w:val="22"/>
          <w:szCs w:val="22"/>
        </w:rPr>
        <w:t>换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分，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损益。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8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z w:val="22"/>
          <w:szCs w:val="22"/>
        </w:rPr>
        <w:t>年年度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了，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计净</w:t>
      </w:r>
      <w:r>
        <w:rPr>
          <w:rFonts w:ascii="宋体" w:hAnsi="宋体" w:cs="宋体" w:eastAsia="宋体" w:hint="default"/>
          <w:sz w:val="22"/>
          <w:szCs w:val="22"/>
        </w:rPr>
        <w:t>残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折旧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复</w:t>
      </w:r>
      <w:r>
        <w:rPr>
          <w:rFonts w:ascii="宋体" w:hAnsi="宋体" w:cs="宋体" w:eastAsia="宋体" w:hint="default"/>
          <w:sz w:val="22"/>
          <w:szCs w:val="22"/>
        </w:rPr>
        <w:t>核</w:t>
      </w:r>
    </w:p>
    <w:p>
      <w:pPr>
        <w:spacing w:before="72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92" w:lineRule="auto" w:before="72"/>
        <w:ind w:left="228" w:right="2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Arial" w:hAnsi="Arial" w:cs="Arial" w:eastAsia="Arial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置、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产生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扣除其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益。</w:t>
      </w:r>
    </w:p>
    <w:p>
      <w:pPr>
        <w:spacing w:before="23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11.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按实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营工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料、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工资、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工</w:t>
      </w:r>
    </w:p>
    <w:p>
      <w:pPr>
        <w:spacing w:line="300" w:lineRule="auto" w:before="72"/>
        <w:ind w:left="228" w:right="169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量；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应支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量；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备安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所安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还包括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22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22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在达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可使用</w:t>
      </w:r>
      <w:r>
        <w:rPr>
          <w:rFonts w:ascii="宋体" w:hAnsi="宋体" w:cs="宋体" w:eastAsia="宋体" w:hint="default"/>
          <w:sz w:val="22"/>
          <w:szCs w:val="22"/>
        </w:rPr>
        <w:t>状态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，根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产，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次月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折旧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待</w:t>
      </w:r>
      <w:r>
        <w:rPr>
          <w:rFonts w:ascii="宋体" w:hAnsi="宋体" w:cs="宋体" w:eastAsia="宋体" w:hint="default"/>
          <w:sz w:val="22"/>
          <w:szCs w:val="22"/>
        </w:rPr>
        <w:t>办</w:t>
      </w:r>
      <w:r>
        <w:rPr>
          <w:rFonts w:ascii="宋体" w:hAnsi="宋体" w:cs="宋体" w:eastAsia="宋体" w:hint="default"/>
          <w:sz w:val="22"/>
          <w:szCs w:val="22"/>
        </w:rPr>
        <w:t>理了</w:t>
      </w:r>
      <w:r>
        <w:rPr>
          <w:rFonts w:ascii="宋体" w:hAnsi="宋体" w:cs="宋体" w:eastAsia="宋体" w:hint="default"/>
          <w:sz w:val="22"/>
          <w:szCs w:val="22"/>
        </w:rPr>
        <w:t>竣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手续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再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产原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异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12.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需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过相当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活动</w:t>
      </w:r>
      <w:r>
        <w:rPr>
          <w:rFonts w:ascii="宋体" w:hAnsi="宋体" w:cs="宋体" w:eastAsia="宋体" w:hint="default"/>
          <w:sz w:val="22"/>
          <w:szCs w:val="22"/>
        </w:rPr>
        <w:t>才</w:t>
      </w:r>
      <w:r>
        <w:rPr>
          <w:rFonts w:ascii="宋体" w:hAnsi="宋体" w:cs="宋体" w:eastAsia="宋体" w:hint="default"/>
          <w:sz w:val="22"/>
          <w:szCs w:val="22"/>
        </w:rPr>
        <w:t>能</w:t>
      </w:r>
    </w:p>
    <w:p>
      <w:pPr>
        <w:spacing w:before="72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可使用</w:t>
      </w:r>
      <w:r>
        <w:rPr>
          <w:rFonts w:ascii="宋体" w:hAnsi="宋体" w:cs="宋体" w:eastAsia="宋体" w:hint="default"/>
          <w:sz w:val="22"/>
          <w:szCs w:val="22"/>
        </w:rPr>
        <w:t>状态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资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26"/>
          <w:pgSz w:w="11900" w:h="16840"/>
          <w:pgMar w:footer="840" w:header="876" w:top="1100" w:bottom="1020" w:left="1020" w:right="102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36"/>
        <w:ind w:left="1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可使用</w:t>
      </w:r>
      <w:r>
        <w:rPr>
          <w:rFonts w:ascii="宋体" w:hAnsi="宋体" w:cs="宋体" w:eastAsia="宋体" w:hint="default"/>
          <w:sz w:val="22"/>
          <w:szCs w:val="22"/>
        </w:rPr>
        <w:t>状态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必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活动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开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开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购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可使用</w:t>
      </w:r>
      <w:r>
        <w:rPr>
          <w:rFonts w:ascii="宋体" w:hAnsi="宋体" w:cs="宋体" w:eastAsia="宋体" w:hint="default"/>
          <w:sz w:val="22"/>
          <w:szCs w:val="22"/>
        </w:rPr>
        <w:t>状态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停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后发生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损益。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为购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满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活动发生</w:t>
      </w:r>
      <w:r>
        <w:rPr>
          <w:rFonts w:ascii="宋体" w:hAnsi="宋体" w:cs="宋体" w:eastAsia="宋体" w:hint="default"/>
          <w:sz w:val="22"/>
          <w:szCs w:val="22"/>
        </w:rPr>
        <w:t>非</w:t>
      </w:r>
      <w:r>
        <w:rPr>
          <w:rFonts w:ascii="宋体" w:hAnsi="宋体" w:cs="宋体" w:eastAsia="宋体" w:hint="default"/>
          <w:sz w:val="22"/>
          <w:szCs w:val="22"/>
        </w:rPr>
        <w:t>正</w:t>
      </w:r>
      <w:r>
        <w:rPr>
          <w:rFonts w:ascii="宋体" w:hAnsi="宋体" w:cs="宋体" w:eastAsia="宋体" w:hint="default"/>
          <w:sz w:val="22"/>
          <w:szCs w:val="22"/>
        </w:rPr>
        <w:t>常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断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连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本化，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活动重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本化，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后发生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2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为购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或者生产开发</w:t>
      </w:r>
      <w:r>
        <w:rPr>
          <w:rFonts w:ascii="宋体" w:hAnsi="宋体" w:cs="宋体" w:eastAsia="宋体" w:hint="default"/>
          <w:sz w:val="22"/>
          <w:szCs w:val="22"/>
        </w:rPr>
        <w:t>符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专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门借款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门借款当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去将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收入或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取得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收益后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13.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</w:p>
    <w:p>
      <w:pPr>
        <w:spacing w:line="300" w:lineRule="auto" w:before="72"/>
        <w:ind w:left="148" w:right="217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产，按实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产，按</w:t>
      </w:r>
      <w:r>
        <w:rPr>
          <w:rFonts w:ascii="宋体" w:hAnsi="宋体" w:cs="宋体" w:eastAsia="宋体" w:hint="default"/>
          <w:spacing w:val="-4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2"/>
          <w:sz w:val="22"/>
          <w:szCs w:val="22"/>
        </w:rPr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106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产摊销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限：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土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起始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，按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年限</w:t>
      </w:r>
      <w:r>
        <w:rPr>
          <w:rFonts w:ascii="宋体" w:hAnsi="宋体" w:cs="宋体" w:eastAsia="宋体" w:hint="default"/>
          <w:sz w:val="22"/>
          <w:szCs w:val="22"/>
        </w:rPr>
        <w:t>平均摊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销；本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平均摊销。摊销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z w:val="22"/>
          <w:szCs w:val="22"/>
        </w:rPr>
        <w:t>年年度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了，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有限的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及摊销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复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寿命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寿命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有限的</w:t>
      </w:r>
      <w:r>
        <w:rPr>
          <w:rFonts w:ascii="宋体" w:hAnsi="宋体" w:cs="宋体" w:eastAsia="宋体" w:hint="default"/>
          <w:sz w:val="22"/>
          <w:szCs w:val="22"/>
        </w:rPr>
        <w:t>，则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计其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内摊销。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14.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2"/>
          <w:sz w:val="22"/>
          <w:szCs w:val="22"/>
        </w:rPr>
        <w:t>研究</w:t>
      </w:r>
      <w:r>
        <w:rPr>
          <w:rFonts w:ascii="宋体" w:hAnsi="宋体" w:cs="宋体" w:eastAsia="宋体" w:hint="default"/>
          <w:spacing w:val="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根</w:t>
      </w:r>
      <w:r>
        <w:rPr>
          <w:rFonts w:ascii="宋体" w:hAnsi="宋体" w:cs="宋体" w:eastAsia="宋体" w:hint="default"/>
          <w:spacing w:val="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其性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质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以及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研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发活动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最终</w:t>
      </w:r>
      <w:r>
        <w:rPr>
          <w:rFonts w:ascii="宋体" w:hAnsi="宋体" w:cs="宋体" w:eastAsia="宋体" w:hint="default"/>
          <w:spacing w:val="2"/>
          <w:sz w:val="22"/>
          <w:szCs w:val="22"/>
        </w:rPr>
        <w:t>形成无形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是否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2"/>
          <w:sz w:val="22"/>
          <w:szCs w:val="22"/>
        </w:rPr>
        <w:t>确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，分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和开发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损益；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，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满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列条件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成该无形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产以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在技</w:t>
      </w:r>
      <w:r>
        <w:rPr>
          <w:rFonts w:ascii="宋体" w:hAnsi="宋体" w:cs="宋体" w:eastAsia="宋体" w:hint="default"/>
          <w:sz w:val="22"/>
          <w:szCs w:val="22"/>
        </w:rPr>
        <w:t>术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成该无形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意</w:t>
      </w:r>
      <w:r>
        <w:rPr>
          <w:rFonts w:ascii="宋体" w:hAnsi="宋体" w:cs="宋体" w:eastAsia="宋体" w:hint="default"/>
          <w:sz w:val="22"/>
          <w:szCs w:val="22"/>
        </w:rPr>
        <w:t>图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28"/>
          <w:pgSz w:w="11900" w:h="16840"/>
          <w:pgMar w:footer="840" w:header="876" w:top="1100" w:bottom="1020" w:left="1100" w:right="1020"/>
          <w:pgNumType w:start="1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36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运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该无形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产生产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品存在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身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）有</w:t>
      </w:r>
      <w:r>
        <w:rPr>
          <w:rFonts w:ascii="宋体" w:hAnsi="宋体" w:cs="宋体" w:eastAsia="宋体" w:hint="default"/>
          <w:sz w:val="22"/>
          <w:szCs w:val="22"/>
        </w:rPr>
        <w:t>足够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技</w:t>
      </w:r>
      <w:r>
        <w:rPr>
          <w:rFonts w:ascii="宋体" w:hAnsi="宋体" w:cs="宋体" w:eastAsia="宋体" w:hint="default"/>
          <w:sz w:val="22"/>
          <w:szCs w:val="22"/>
        </w:rPr>
        <w:t>术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其他资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持，以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成该无形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开发，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或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该无形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该无形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产开发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满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损益。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入损益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出不在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以后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自该</w:t>
      </w:r>
      <w:r>
        <w:rPr>
          <w:rFonts w:ascii="宋体" w:hAnsi="宋体" w:cs="宋体" w:eastAsia="宋体" w:hint="default"/>
          <w:sz w:val="22"/>
          <w:szCs w:val="22"/>
        </w:rPr>
        <w:t>项目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到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可使用</w:t>
      </w:r>
      <w:r>
        <w:rPr>
          <w:rFonts w:ascii="宋体" w:hAnsi="宋体" w:cs="宋体" w:eastAsia="宋体" w:hint="default"/>
          <w:sz w:val="22"/>
          <w:szCs w:val="22"/>
        </w:rPr>
        <w:t>状态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为无形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15.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活</w:t>
      </w:r>
      <w:r>
        <w:rPr>
          <w:rFonts w:ascii="宋体" w:hAnsi="宋体" w:cs="宋体" w:eastAsia="宋体" w:hint="default"/>
          <w:sz w:val="22"/>
          <w:szCs w:val="22"/>
        </w:rPr>
        <w:t>跃</w:t>
      </w:r>
      <w:r>
        <w:rPr>
          <w:rFonts w:ascii="宋体" w:hAnsi="宋体" w:cs="宋体" w:eastAsia="宋体" w:hint="default"/>
          <w:sz w:val="22"/>
          <w:szCs w:val="22"/>
        </w:rPr>
        <w:t>市场中</w:t>
      </w:r>
      <w:r>
        <w:rPr>
          <w:rFonts w:ascii="宋体" w:hAnsi="宋体" w:cs="宋体" w:eastAsia="宋体" w:hint="default"/>
          <w:sz w:val="22"/>
          <w:szCs w:val="22"/>
        </w:rPr>
        <w:t>没</w:t>
      </w:r>
      <w:r>
        <w:rPr>
          <w:rFonts w:ascii="宋体" w:hAnsi="宋体" w:cs="宋体" w:eastAsia="宋体" w:hint="default"/>
          <w:sz w:val="22"/>
          <w:szCs w:val="22"/>
        </w:rPr>
        <w:t>有报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公</w:t>
      </w:r>
    </w:p>
    <w:p>
      <w:pPr>
        <w:spacing w:line="300" w:lineRule="auto" w:before="72"/>
        <w:ind w:left="148" w:right="21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)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项目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检查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发生了减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末均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单项资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组组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测试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212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回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2"/>
          <w:sz w:val="22"/>
          <w:szCs w:val="22"/>
        </w:rPr>
        <w:t>指资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净额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流量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值两</w:t>
      </w:r>
      <w:r>
        <w:rPr>
          <w:rFonts w:ascii="宋体" w:hAnsi="宋体" w:cs="宋体" w:eastAsia="宋体" w:hint="default"/>
          <w:spacing w:val="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2"/>
          <w:sz w:val="22"/>
          <w:szCs w:val="22"/>
        </w:rPr>
        <w:t>之间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2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4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者。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现减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迹</w:t>
      </w:r>
      <w:r>
        <w:rPr>
          <w:rFonts w:ascii="宋体" w:hAnsi="宋体" w:cs="宋体" w:eastAsia="宋体" w:hint="default"/>
          <w:sz w:val="22"/>
          <w:szCs w:val="22"/>
        </w:rPr>
        <w:t>象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4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w w:val="100"/>
          <w:sz w:val="22"/>
          <w:szCs w:val="22"/>
        </w:rPr>
        <w:t>的市</w:t>
      </w:r>
      <w:r>
        <w:rPr>
          <w:rFonts w:ascii="宋体" w:hAnsi="宋体" w:cs="宋体" w:eastAsia="宋体" w:hint="default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当</w:t>
      </w:r>
      <w:r>
        <w:rPr>
          <w:rFonts w:ascii="宋体" w:hAnsi="宋体" w:cs="宋体" w:eastAsia="宋体" w:hint="default"/>
          <w:w w:val="100"/>
          <w:sz w:val="22"/>
          <w:szCs w:val="22"/>
        </w:rPr>
        <w:t>期大</w:t>
      </w:r>
      <w:r>
        <w:rPr>
          <w:rFonts w:ascii="宋体" w:hAnsi="宋体" w:cs="宋体" w:eastAsia="宋体" w:hint="default"/>
          <w:w w:val="100"/>
          <w:sz w:val="22"/>
          <w:szCs w:val="22"/>
        </w:rPr>
        <w:t>幅</w:t>
      </w:r>
      <w:r>
        <w:rPr>
          <w:rFonts w:ascii="宋体" w:hAnsi="宋体" w:cs="宋体" w:eastAsia="宋体" w:hint="default"/>
          <w:w w:val="100"/>
          <w:sz w:val="22"/>
          <w:szCs w:val="22"/>
        </w:rPr>
        <w:t>度</w:t>
      </w:r>
      <w:r>
        <w:rPr>
          <w:rFonts w:ascii="宋体" w:hAnsi="宋体" w:cs="宋体" w:eastAsia="宋体" w:hint="default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w w:val="100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39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其</w:t>
      </w:r>
      <w:r>
        <w:rPr>
          <w:rFonts w:ascii="宋体" w:hAnsi="宋体" w:cs="宋体" w:eastAsia="宋体" w:hint="default"/>
          <w:w w:val="100"/>
          <w:sz w:val="22"/>
          <w:szCs w:val="22"/>
        </w:rPr>
        <w:t>跌</w:t>
      </w:r>
      <w:r>
        <w:rPr>
          <w:rFonts w:ascii="宋体" w:hAnsi="宋体" w:cs="宋体" w:eastAsia="宋体" w:hint="default"/>
          <w:w w:val="100"/>
          <w:sz w:val="22"/>
          <w:szCs w:val="22"/>
        </w:rPr>
        <w:t>幅</w:t>
      </w:r>
      <w:r>
        <w:rPr>
          <w:rFonts w:ascii="宋体" w:hAnsi="宋体" w:cs="宋体" w:eastAsia="宋体" w:hint="default"/>
          <w:w w:val="100"/>
          <w:sz w:val="22"/>
          <w:szCs w:val="22"/>
        </w:rPr>
        <w:t>明</w:t>
      </w:r>
      <w:r>
        <w:rPr>
          <w:rFonts w:ascii="宋体" w:hAnsi="宋体" w:cs="宋体" w:eastAsia="宋体" w:hint="default"/>
          <w:w w:val="100"/>
          <w:sz w:val="22"/>
          <w:szCs w:val="22"/>
        </w:rPr>
        <w:t>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w w:val="100"/>
          <w:sz w:val="22"/>
          <w:szCs w:val="22"/>
        </w:rPr>
        <w:t>因</w:t>
      </w:r>
      <w:r>
        <w:rPr>
          <w:rFonts w:ascii="宋体" w:hAnsi="宋体" w:cs="宋体" w:eastAsia="宋体" w:hint="default"/>
          <w:w w:val="100"/>
          <w:sz w:val="22"/>
          <w:szCs w:val="22"/>
        </w:rPr>
        <w:t>时</w:t>
      </w:r>
      <w:r>
        <w:rPr>
          <w:rFonts w:ascii="宋体" w:hAnsi="宋体" w:cs="宋体" w:eastAsia="宋体" w:hint="default"/>
          <w:w w:val="100"/>
          <w:sz w:val="22"/>
          <w:szCs w:val="22"/>
        </w:rPr>
        <w:t>间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推</w:t>
      </w:r>
      <w:r>
        <w:rPr>
          <w:rFonts w:ascii="宋体" w:hAnsi="宋体" w:cs="宋体" w:eastAsia="宋体" w:hint="default"/>
          <w:w w:val="100"/>
          <w:sz w:val="22"/>
          <w:szCs w:val="22"/>
        </w:rPr>
        <w:t>移</w:t>
      </w:r>
      <w:r>
        <w:rPr>
          <w:rFonts w:ascii="宋体" w:hAnsi="宋体" w:cs="宋体" w:eastAsia="宋体" w:hint="default"/>
          <w:w w:val="100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者</w:t>
      </w:r>
      <w:r>
        <w:rPr>
          <w:rFonts w:ascii="宋体" w:hAnsi="宋体" w:cs="宋体" w:eastAsia="宋体" w:hint="default"/>
          <w:w w:val="100"/>
          <w:sz w:val="22"/>
          <w:szCs w:val="22"/>
        </w:rPr>
        <w:t>正</w:t>
      </w:r>
      <w:r>
        <w:rPr>
          <w:rFonts w:ascii="宋体" w:hAnsi="宋体" w:cs="宋体" w:eastAsia="宋体" w:hint="default"/>
          <w:w w:val="100"/>
          <w:sz w:val="22"/>
          <w:szCs w:val="22"/>
        </w:rPr>
        <w:t>常</w:t>
      </w:r>
      <w:r>
        <w:rPr>
          <w:rFonts w:ascii="宋体" w:hAnsi="宋体" w:cs="宋体" w:eastAsia="宋体" w:hint="default"/>
          <w:w w:val="100"/>
          <w:sz w:val="22"/>
          <w:szCs w:val="22"/>
        </w:rPr>
        <w:t>使用</w:t>
      </w:r>
      <w:r>
        <w:rPr>
          <w:rFonts w:ascii="宋体" w:hAnsi="宋体" w:cs="宋体" w:eastAsia="宋体" w:hint="default"/>
          <w:w w:val="100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预</w:t>
      </w:r>
      <w:r>
        <w:rPr>
          <w:rFonts w:ascii="宋体" w:hAnsi="宋体" w:cs="宋体" w:eastAsia="宋体" w:hint="default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w w:val="100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企业经营所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技</w:t>
      </w:r>
      <w:r>
        <w:rPr>
          <w:rFonts w:ascii="宋体" w:hAnsi="宋体" w:cs="宋体" w:eastAsia="宋体" w:hint="default"/>
          <w:sz w:val="22"/>
          <w:szCs w:val="22"/>
        </w:rPr>
        <w:t>术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律等</w:t>
      </w:r>
      <w:r>
        <w:rPr>
          <w:rFonts w:ascii="宋体" w:hAnsi="宋体" w:cs="宋体" w:eastAsia="宋体" w:hint="default"/>
          <w:sz w:val="22"/>
          <w:szCs w:val="22"/>
        </w:rPr>
        <w:t>环</w:t>
      </w:r>
      <w:r>
        <w:rPr>
          <w:rFonts w:ascii="宋体" w:hAnsi="宋体" w:cs="宋体" w:eastAsia="宋体" w:hint="default"/>
          <w:sz w:val="22"/>
          <w:szCs w:val="22"/>
        </w:rPr>
        <w:t>境</w:t>
      </w:r>
      <w:r>
        <w:rPr>
          <w:rFonts w:ascii="宋体" w:hAnsi="宋体" w:cs="宋体" w:eastAsia="宋体" w:hint="default"/>
          <w:sz w:val="22"/>
          <w:szCs w:val="22"/>
        </w:rPr>
        <w:t>以及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的市场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近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发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生重</w:t>
      </w:r>
      <w:r>
        <w:rPr>
          <w:rFonts w:ascii="宋体" w:hAnsi="宋体" w:cs="宋体" w:eastAsia="宋体" w:hint="default"/>
          <w:sz w:val="22"/>
          <w:szCs w:val="22"/>
        </w:rPr>
        <w:t>大变</w:t>
      </w:r>
      <w:r>
        <w:rPr>
          <w:rFonts w:ascii="宋体" w:hAnsi="宋体" w:cs="宋体" w:eastAsia="宋体" w:hint="default"/>
          <w:sz w:val="22"/>
          <w:szCs w:val="22"/>
        </w:rPr>
        <w:t>化，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产生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）市场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率或者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酬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企业计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现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流量现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现率，</w:t>
      </w:r>
      <w:r>
        <w:rPr>
          <w:rFonts w:ascii="宋体" w:hAnsi="宋体" w:cs="宋体" w:eastAsia="宋体" w:hint="default"/>
          <w:sz w:val="22"/>
          <w:szCs w:val="22"/>
        </w:rPr>
        <w:t>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回</w:t>
      </w:r>
      <w:r>
        <w:rPr>
          <w:rFonts w:ascii="宋体" w:hAnsi="宋体" w:cs="宋体" w:eastAsia="宋体" w:hint="default"/>
          <w:sz w:val="22"/>
          <w:szCs w:val="22"/>
        </w:rPr>
        <w:t>金额大</w:t>
      </w:r>
      <w:r>
        <w:rPr>
          <w:rFonts w:ascii="宋体" w:hAnsi="宋体" w:cs="宋体" w:eastAsia="宋体" w:hint="default"/>
          <w:sz w:val="22"/>
          <w:szCs w:val="22"/>
        </w:rPr>
        <w:t>幅</w:t>
      </w:r>
      <w:r>
        <w:rPr>
          <w:rFonts w:ascii="宋体" w:hAnsi="宋体" w:cs="宋体" w:eastAsia="宋体" w:hint="default"/>
          <w:sz w:val="22"/>
          <w:szCs w:val="22"/>
        </w:rPr>
        <w:t>度</w:t>
      </w:r>
      <w:r>
        <w:rPr>
          <w:rFonts w:ascii="宋体" w:hAnsi="宋体" w:cs="宋体" w:eastAsia="宋体" w:hint="default"/>
          <w:sz w:val="22"/>
          <w:szCs w:val="22"/>
        </w:rPr>
        <w:t>降低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陈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体已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闲</w:t>
      </w:r>
      <w:r>
        <w:rPr>
          <w:rFonts w:ascii="宋体" w:hAnsi="宋体" w:cs="宋体" w:eastAsia="宋体" w:hint="default"/>
          <w:sz w:val="22"/>
          <w:szCs w:val="22"/>
        </w:rPr>
        <w:t>置、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划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报告的证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济绩效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，如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净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流量或者实现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营业利润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远远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计金额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发生减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迹</w:t>
      </w:r>
      <w:r>
        <w:rPr>
          <w:rFonts w:ascii="宋体" w:hAnsi="宋体" w:cs="宋体" w:eastAsia="宋体" w:hint="default"/>
          <w:sz w:val="22"/>
          <w:szCs w:val="22"/>
        </w:rPr>
        <w:t>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1020"/>
        </w:sectPr>
      </w:pPr>
    </w:p>
    <w:p>
      <w:pPr>
        <w:spacing w:line="20" w:lineRule="exact"/>
        <w:ind w:left="17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9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16.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4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4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工资、</w:t>
      </w:r>
      <w:r>
        <w:rPr>
          <w:rFonts w:ascii="宋体" w:hAnsi="宋体" w:cs="宋体" w:eastAsia="宋体" w:hint="default"/>
          <w:sz w:val="22"/>
          <w:szCs w:val="22"/>
        </w:rPr>
        <w:t>奖</w:t>
      </w:r>
      <w:r>
        <w:rPr>
          <w:rFonts w:ascii="宋体" w:hAnsi="宋体" w:cs="宋体" w:eastAsia="宋体" w:hint="default"/>
          <w:sz w:val="22"/>
          <w:szCs w:val="22"/>
        </w:rPr>
        <w:t>金、</w:t>
      </w:r>
      <w:r>
        <w:rPr>
          <w:rFonts w:ascii="宋体" w:hAnsi="宋体" w:cs="宋体" w:eastAsia="宋体" w:hint="default"/>
          <w:sz w:val="22"/>
          <w:szCs w:val="22"/>
        </w:rPr>
        <w:t>津贴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贴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福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社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险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住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金、工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</w:p>
    <w:p>
      <w:pPr>
        <w:spacing w:before="72"/>
        <w:ind w:left="20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教育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获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服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20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20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务的会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薪酬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本和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。因解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补偿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损益。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20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17.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4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外担保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诉讼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仲</w:t>
      </w:r>
      <w:r>
        <w:rPr>
          <w:rFonts w:ascii="宋体" w:hAnsi="宋体" w:cs="宋体" w:eastAsia="宋体" w:hint="default"/>
          <w:sz w:val="22"/>
          <w:szCs w:val="22"/>
        </w:rPr>
        <w:t>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品质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裁</w:t>
      </w:r>
      <w:r>
        <w:rPr>
          <w:rFonts w:ascii="宋体" w:hAnsi="宋体" w:cs="宋体" w:eastAsia="宋体" w:hint="default"/>
          <w:sz w:val="22"/>
          <w:szCs w:val="22"/>
        </w:rPr>
        <w:t>员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划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亏</w:t>
      </w:r>
    </w:p>
    <w:p>
      <w:pPr>
        <w:spacing w:before="72"/>
        <w:ind w:left="20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弃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有事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符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以下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确</w:t>
      </w:r>
    </w:p>
    <w:p>
      <w:pPr>
        <w:spacing w:before="72"/>
        <w:ind w:left="20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20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tabs>
          <w:tab w:pos="1484" w:val="left" w:leader="none"/>
        </w:tabs>
        <w:spacing w:before="72"/>
        <w:ind w:left="9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1)</w:t>
        <w:tab/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承担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1484" w:val="left" w:leader="none"/>
        </w:tabs>
        <w:spacing w:before="144"/>
        <w:ind w:left="923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2)</w:t>
        <w:tab/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履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益流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1484" w:val="left" w:leader="none"/>
        </w:tabs>
        <w:spacing w:before="144"/>
        <w:ind w:left="923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3)</w:t>
        <w:tab/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4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履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需支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最</w:t>
      </w:r>
      <w:r>
        <w:rPr>
          <w:rFonts w:ascii="宋体" w:hAnsi="宋体" w:cs="宋体" w:eastAsia="宋体" w:hint="default"/>
          <w:sz w:val="22"/>
          <w:szCs w:val="22"/>
        </w:rPr>
        <w:t>佳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计数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行初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计</w:t>
      </w:r>
    </w:p>
    <w:p>
      <w:pPr>
        <w:spacing w:line="300" w:lineRule="auto" w:before="72"/>
        <w:ind w:left="208" w:right="13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量，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过对相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反映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增加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20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18.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4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销售商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收入和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收入和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相</w:t>
      </w:r>
    </w:p>
    <w:p>
      <w:pPr>
        <w:spacing w:before="72"/>
        <w:ind w:left="20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流入本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满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各</w:t>
      </w:r>
      <w:r>
        <w:rPr>
          <w:rFonts w:ascii="宋体" w:hAnsi="宋体" w:cs="宋体" w:eastAsia="宋体" w:hint="default"/>
          <w:sz w:val="22"/>
          <w:szCs w:val="22"/>
        </w:rPr>
        <w:t>项经营</w:t>
      </w:r>
      <w:r>
        <w:rPr>
          <w:rFonts w:ascii="宋体" w:hAnsi="宋体" w:cs="宋体" w:eastAsia="宋体" w:hint="default"/>
          <w:sz w:val="22"/>
          <w:szCs w:val="22"/>
        </w:rPr>
        <w:t>活动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</w:p>
    <w:p>
      <w:pPr>
        <w:spacing w:before="72"/>
        <w:ind w:left="20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20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3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销售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357" w:lineRule="auto" w:before="0"/>
        <w:ind w:left="116" w:right="143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销售商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己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酬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移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货方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没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留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常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联系的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管理权，</w:t>
      </w:r>
      <w:r>
        <w:rPr>
          <w:rFonts w:ascii="宋体" w:hAnsi="宋体" w:cs="宋体" w:eastAsia="宋体" w:hint="default"/>
          <w:sz w:val="22"/>
          <w:szCs w:val="22"/>
        </w:rPr>
        <w:t>也没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己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效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；收入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量；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流入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己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40" w:right="110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32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务（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果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收入及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量，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成程</w:t>
      </w:r>
      <w:r>
        <w:rPr>
          <w:rFonts w:ascii="宋体" w:hAnsi="宋体" w:cs="宋体" w:eastAsia="宋体" w:hint="default"/>
          <w:sz w:val="22"/>
          <w:szCs w:val="22"/>
        </w:rPr>
        <w:t>度</w:t>
      </w:r>
      <w:r>
        <w:rPr>
          <w:rFonts w:ascii="宋体" w:hAnsi="宋体" w:cs="宋体" w:eastAsia="宋体" w:hint="default"/>
          <w:sz w:val="22"/>
          <w:szCs w:val="22"/>
        </w:rPr>
        <w:t>能够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款能够</w:t>
      </w:r>
      <w:r>
        <w:rPr>
          <w:rFonts w:ascii="宋体" w:hAnsi="宋体" w:cs="宋体" w:eastAsia="宋体" w:hint="default"/>
          <w:sz w:val="22"/>
          <w:szCs w:val="22"/>
        </w:rPr>
        <w:t>流入</w:t>
      </w:r>
      <w:r>
        <w:rPr>
          <w:rFonts w:ascii="宋体" w:hAnsi="宋体" w:cs="宋体" w:eastAsia="宋体" w:hint="default"/>
          <w:sz w:val="22"/>
          <w:szCs w:val="22"/>
        </w:rPr>
        <w:t>）时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百</w:t>
      </w:r>
      <w:r>
        <w:rPr>
          <w:rFonts w:ascii="宋体" w:hAnsi="宋体" w:cs="宋体" w:eastAsia="宋体" w:hint="default"/>
          <w:sz w:val="22"/>
          <w:szCs w:val="22"/>
        </w:rPr>
        <w:t>分比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实现。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15" w:lineRule="auto" w:before="0"/>
        <w:ind w:left="148" w:right="0" w:firstLine="427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能够补偿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收入，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损益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账户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50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收入和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量，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以收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，按</w:t>
      </w:r>
      <w:r>
        <w:rPr>
          <w:rFonts w:ascii="宋体" w:hAnsi="宋体" w:cs="宋体" w:eastAsia="宋体" w:hint="default"/>
          <w:sz w:val="22"/>
          <w:szCs w:val="22"/>
        </w:rPr>
        <w:t>资金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约</w:t>
      </w:r>
      <w:r>
        <w:rPr>
          <w:rFonts w:ascii="宋体" w:hAnsi="宋体" w:cs="宋体" w:eastAsia="宋体" w:hint="default"/>
          <w:sz w:val="22"/>
          <w:szCs w:val="22"/>
        </w:rPr>
        <w:t>定的</w:t>
      </w:r>
      <w:r>
        <w:rPr>
          <w:rFonts w:ascii="宋体" w:hAnsi="宋体" w:cs="宋体" w:eastAsia="宋体" w:hint="default"/>
          <w:sz w:val="22"/>
          <w:szCs w:val="22"/>
        </w:rPr>
        <w:t>利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收入，按</w:t>
      </w:r>
      <w:r>
        <w:rPr>
          <w:rFonts w:ascii="宋体" w:hAnsi="宋体" w:cs="宋体" w:eastAsia="宋体" w:hint="default"/>
          <w:sz w:val="22"/>
          <w:szCs w:val="22"/>
        </w:rPr>
        <w:t>协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约</w:t>
      </w:r>
      <w:r>
        <w:rPr>
          <w:rFonts w:ascii="宋体" w:hAnsi="宋体" w:cs="宋体" w:eastAsia="宋体" w:hint="default"/>
          <w:sz w:val="22"/>
          <w:szCs w:val="22"/>
        </w:rPr>
        <w:t>定的时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6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19.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果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百</w:t>
      </w:r>
      <w:r>
        <w:rPr>
          <w:rFonts w:ascii="宋体" w:hAnsi="宋体" w:cs="宋体" w:eastAsia="宋体" w:hint="default"/>
          <w:sz w:val="22"/>
          <w:szCs w:val="22"/>
        </w:rPr>
        <w:t>分比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收入和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；</w:t>
      </w:r>
    </w:p>
    <w:p>
      <w:pPr>
        <w:spacing w:line="300" w:lineRule="auto" w:before="72"/>
        <w:ind w:left="148" w:right="21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本加以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立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600" w:lineRule="auto" w:before="72"/>
        <w:ind w:left="868" w:right="903" w:hanging="22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计总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计总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将预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20.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府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助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5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条件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以及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，予以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币性资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</w:p>
    <w:p>
      <w:pPr>
        <w:spacing w:line="283" w:lineRule="exact" w:before="0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金额计</w:t>
      </w:r>
      <w:r>
        <w:rPr>
          <w:rFonts w:ascii="宋体" w:hAnsi="宋体" w:cs="宋体" w:eastAsia="宋体" w:hint="default"/>
          <w:sz w:val="22"/>
          <w:szCs w:val="22"/>
        </w:rPr>
        <w:t>量；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定的定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拨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助</w:t>
      </w:r>
      <w:r>
        <w:rPr>
          <w:rFonts w:ascii="宋体" w:hAnsi="宋体" w:cs="宋体" w:eastAsia="宋体" w:hint="default"/>
          <w:sz w:val="22"/>
          <w:szCs w:val="22"/>
        </w:rPr>
        <w:t>，按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金额计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府</w:t>
      </w:r>
    </w:p>
    <w:p>
      <w:pPr>
        <w:spacing w:before="0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补</w:t>
      </w:r>
      <w:r>
        <w:rPr>
          <w:rFonts w:ascii="宋体" w:hAnsi="宋体" w:cs="宋体" w:eastAsia="宋体" w:hint="default"/>
          <w:w w:val="100"/>
          <w:sz w:val="22"/>
          <w:szCs w:val="22"/>
        </w:rPr>
        <w:t>助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w w:val="100"/>
          <w:sz w:val="22"/>
          <w:szCs w:val="22"/>
        </w:rPr>
        <w:t>非</w:t>
      </w:r>
      <w:r>
        <w:rPr>
          <w:rFonts w:ascii="宋体" w:hAnsi="宋体" w:cs="宋体" w:eastAsia="宋体" w:hint="default"/>
          <w:w w:val="100"/>
          <w:sz w:val="22"/>
          <w:szCs w:val="22"/>
        </w:rPr>
        <w:t>货</w:t>
      </w:r>
      <w:r>
        <w:rPr>
          <w:rFonts w:ascii="宋体" w:hAnsi="宋体" w:cs="宋体" w:eastAsia="宋体" w:hint="default"/>
          <w:w w:val="100"/>
          <w:sz w:val="22"/>
          <w:szCs w:val="22"/>
        </w:rPr>
        <w:t>币性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4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照</w:t>
      </w:r>
      <w:r>
        <w:rPr>
          <w:rFonts w:ascii="宋体" w:hAnsi="宋体" w:cs="宋体" w:eastAsia="宋体" w:hint="default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w w:val="100"/>
          <w:sz w:val="22"/>
          <w:szCs w:val="22"/>
        </w:rPr>
        <w:t>允</w:t>
      </w:r>
      <w:r>
        <w:rPr>
          <w:rFonts w:ascii="宋体" w:hAnsi="宋体" w:cs="宋体" w:eastAsia="宋体" w:hint="default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34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允</w:t>
      </w:r>
      <w:r>
        <w:rPr>
          <w:rFonts w:ascii="宋体" w:hAnsi="宋体" w:cs="宋体" w:eastAsia="宋体" w:hint="default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w w:val="100"/>
          <w:sz w:val="22"/>
          <w:szCs w:val="22"/>
        </w:rPr>
        <w:t>不</w:t>
      </w:r>
      <w:r>
        <w:rPr>
          <w:rFonts w:ascii="宋体" w:hAnsi="宋体" w:cs="宋体" w:eastAsia="宋体" w:hint="default"/>
          <w:w w:val="100"/>
          <w:sz w:val="22"/>
          <w:szCs w:val="22"/>
        </w:rPr>
        <w:t>能</w:t>
      </w:r>
      <w:r>
        <w:rPr>
          <w:rFonts w:ascii="宋体" w:hAnsi="宋体" w:cs="宋体" w:eastAsia="宋体" w:hint="default"/>
          <w:w w:val="100"/>
          <w:sz w:val="22"/>
          <w:szCs w:val="22"/>
        </w:rPr>
        <w:t>可</w:t>
      </w:r>
      <w:r>
        <w:rPr>
          <w:rFonts w:ascii="宋体" w:hAnsi="宋体" w:cs="宋体" w:eastAsia="宋体" w:hint="default"/>
          <w:w w:val="100"/>
          <w:sz w:val="22"/>
          <w:szCs w:val="22"/>
        </w:rPr>
        <w:t>靠</w:t>
      </w:r>
      <w:r>
        <w:rPr>
          <w:rFonts w:ascii="宋体" w:hAnsi="宋体" w:cs="宋体" w:eastAsia="宋体" w:hint="default"/>
          <w:w w:val="100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得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4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按</w:t>
      </w:r>
      <w:r>
        <w:rPr>
          <w:rFonts w:ascii="宋体" w:hAnsi="宋体" w:cs="宋体" w:eastAsia="宋体" w:hint="default"/>
          <w:w w:val="100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名</w:t>
      </w:r>
      <w:r>
        <w:rPr>
          <w:rFonts w:ascii="宋体" w:hAnsi="宋体" w:cs="宋体" w:eastAsia="宋体" w:hint="default"/>
          <w:w w:val="100"/>
          <w:sz w:val="22"/>
          <w:szCs w:val="22"/>
        </w:rPr>
        <w:t>义</w:t>
      </w:r>
      <w:r>
        <w:rPr>
          <w:rFonts w:ascii="宋体" w:hAnsi="宋体" w:cs="宋体" w:eastAsia="宋体" w:hint="default"/>
          <w:w w:val="100"/>
          <w:sz w:val="22"/>
          <w:szCs w:val="22"/>
        </w:rPr>
        <w:t>金额</w:t>
      </w:r>
      <w:r>
        <w:rPr>
          <w:rFonts w:ascii="宋体" w:hAnsi="宋体" w:cs="宋体" w:eastAsia="宋体" w:hint="default"/>
          <w:w w:val="100"/>
          <w:sz w:val="22"/>
          <w:szCs w:val="22"/>
        </w:rPr>
        <w:t>(1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w w:val="100"/>
          <w:sz w:val="22"/>
          <w:szCs w:val="22"/>
        </w:rPr>
        <w:t>)</w:t>
      </w:r>
      <w:r>
        <w:rPr>
          <w:rFonts w:ascii="宋体" w:hAnsi="宋体" w:cs="宋体" w:eastAsia="宋体" w:hint="default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w w:val="100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6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164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的政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助确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收益，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关资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寿命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内平均分配，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损益。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收益，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21.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产和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产和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债根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产和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计税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差</w:t>
      </w:r>
    </w:p>
    <w:p>
      <w:pPr>
        <w:spacing w:line="300" w:lineRule="auto" w:before="72"/>
        <w:ind w:left="148" w:right="21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异</w:t>
      </w:r>
      <w:r>
        <w:rPr>
          <w:rFonts w:ascii="宋体" w:hAnsi="宋体" w:cs="宋体" w:eastAsia="宋体" w:hint="default"/>
          <w:sz w:val="22"/>
          <w:szCs w:val="22"/>
        </w:rPr>
        <w:t>)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照税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以后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纳</w:t>
      </w:r>
      <w:r>
        <w:rPr>
          <w:rFonts w:ascii="宋体" w:hAnsi="宋体" w:cs="宋体" w:eastAsia="宋体" w:hint="default"/>
          <w:sz w:val="22"/>
          <w:szCs w:val="22"/>
        </w:rPr>
        <w:t>税所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损和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减，</w:t>
      </w:r>
      <w:r>
        <w:rPr>
          <w:rFonts w:ascii="宋体" w:hAnsi="宋体" w:cs="宋体" w:eastAsia="宋体" w:hint="default"/>
          <w:sz w:val="22"/>
          <w:szCs w:val="22"/>
        </w:rPr>
        <w:t>视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计利润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也不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(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)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</w:t>
      </w:r>
      <w:r>
        <w:rPr>
          <w:rFonts w:ascii="宋体" w:hAnsi="宋体" w:cs="宋体" w:eastAsia="宋体" w:hint="default"/>
          <w:spacing w:val="-7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形成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00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102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以本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取得用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异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损和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抵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纳</w:t>
      </w:r>
      <w:r>
        <w:rPr>
          <w:rFonts w:ascii="宋体" w:hAnsi="宋体" w:cs="宋体" w:eastAsia="宋体" w:hint="default"/>
          <w:sz w:val="22"/>
          <w:szCs w:val="22"/>
        </w:rPr>
        <w:t>税所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限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00" w:lineRule="auto" w:before="72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债，予以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转回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22.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720" w:lineRule="atLeast" w:before="0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核算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务法</w:t>
      </w:r>
      <w:r>
        <w:rPr>
          <w:rFonts w:ascii="宋体" w:hAnsi="宋体" w:cs="宋体" w:eastAsia="宋体" w:hint="default"/>
          <w:sz w:val="22"/>
          <w:szCs w:val="22"/>
        </w:rPr>
        <w:t>核算。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取得用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</w:p>
    <w:p>
      <w:pPr>
        <w:spacing w:line="300" w:lineRule="auto" w:before="72"/>
        <w:ind w:left="148" w:right="137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足够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纳</w:t>
      </w:r>
      <w:r>
        <w:rPr>
          <w:rFonts w:ascii="宋体" w:hAnsi="宋体" w:cs="宋体" w:eastAsia="宋体" w:hint="default"/>
          <w:sz w:val="22"/>
          <w:szCs w:val="22"/>
        </w:rPr>
        <w:t>税所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，减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予以</w:t>
      </w:r>
      <w:r>
        <w:rPr>
          <w:rFonts w:ascii="宋体" w:hAnsi="宋体" w:cs="宋体" w:eastAsia="宋体" w:hint="default"/>
          <w:sz w:val="22"/>
          <w:szCs w:val="22"/>
        </w:rPr>
        <w:t>转回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23.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报告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部是</w:t>
      </w:r>
      <w:r>
        <w:rPr>
          <w:rFonts w:ascii="宋体" w:hAnsi="宋体" w:cs="宋体" w:eastAsia="宋体" w:hint="default"/>
          <w:sz w:val="22"/>
          <w:szCs w:val="22"/>
        </w:rPr>
        <w:t>指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能够提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单项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成部</w:t>
      </w:r>
      <w:r>
        <w:rPr>
          <w:rFonts w:ascii="宋体" w:hAnsi="宋体" w:cs="宋体" w:eastAsia="宋体" w:hint="default"/>
          <w:sz w:val="22"/>
          <w:szCs w:val="22"/>
        </w:rPr>
        <w:t>分，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成部</w:t>
      </w:r>
    </w:p>
    <w:p>
      <w:pPr>
        <w:spacing w:line="300" w:lineRule="auto" w:before="72"/>
        <w:ind w:left="148" w:right="137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承担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于其他组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地区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部是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成部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酬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24.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00" w:lineRule="auto" w:before="170"/>
        <w:ind w:left="148" w:right="137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分，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分按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划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将整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列条件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成部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撤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转让</w:t>
      </w:r>
      <w:r>
        <w:rPr>
          <w:rFonts w:ascii="宋体" w:hAnsi="宋体" w:cs="宋体" w:eastAsia="宋体" w:hint="default"/>
          <w:sz w:val="22"/>
          <w:szCs w:val="22"/>
        </w:rPr>
        <w:t>协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以及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转让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一年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25.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的公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活</w:t>
      </w:r>
      <w:r>
        <w:rPr>
          <w:rFonts w:ascii="宋体" w:hAnsi="宋体" w:cs="宋体" w:eastAsia="宋体" w:hint="default"/>
          <w:sz w:val="22"/>
          <w:szCs w:val="22"/>
        </w:rPr>
        <w:t>跃</w:t>
      </w:r>
      <w:r>
        <w:rPr>
          <w:rFonts w:ascii="宋体" w:hAnsi="宋体" w:cs="宋体" w:eastAsia="宋体" w:hint="default"/>
          <w:sz w:val="22"/>
          <w:szCs w:val="22"/>
        </w:rPr>
        <w:t>市场的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，以活</w:t>
      </w:r>
      <w:r>
        <w:rPr>
          <w:rFonts w:ascii="宋体" w:hAnsi="宋体" w:cs="宋体" w:eastAsia="宋体" w:hint="default"/>
          <w:sz w:val="22"/>
          <w:szCs w:val="22"/>
        </w:rPr>
        <w:t>跃</w:t>
      </w:r>
      <w:r>
        <w:rPr>
          <w:rFonts w:ascii="宋体" w:hAnsi="宋体" w:cs="宋体" w:eastAsia="宋体" w:hint="default"/>
          <w:sz w:val="22"/>
          <w:szCs w:val="22"/>
        </w:rPr>
        <w:t>市场中的</w:t>
      </w:r>
      <w:r>
        <w:rPr>
          <w:rFonts w:ascii="宋体" w:hAnsi="宋体" w:cs="宋体" w:eastAsia="宋体" w:hint="default"/>
          <w:sz w:val="22"/>
          <w:szCs w:val="22"/>
        </w:rPr>
        <w:t>先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不存在</w:t>
      </w:r>
      <w:r>
        <w:rPr>
          <w:rFonts w:ascii="宋体" w:hAnsi="宋体" w:cs="宋体" w:eastAsia="宋体" w:hint="default"/>
          <w:sz w:val="22"/>
          <w:szCs w:val="22"/>
        </w:rPr>
        <w:t>活</w:t>
      </w:r>
      <w:r>
        <w:rPr>
          <w:rFonts w:ascii="宋体" w:hAnsi="宋体" w:cs="宋体" w:eastAsia="宋体" w:hint="default"/>
          <w:sz w:val="22"/>
          <w:szCs w:val="22"/>
        </w:rPr>
        <w:t>跃</w:t>
      </w:r>
      <w:r>
        <w:rPr>
          <w:rFonts w:ascii="宋体" w:hAnsi="宋体" w:cs="宋体" w:eastAsia="宋体" w:hint="default"/>
          <w:sz w:val="22"/>
          <w:szCs w:val="22"/>
        </w:rPr>
        <w:t>市场的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</w:p>
    <w:p>
      <w:pPr>
        <w:spacing w:line="300" w:lineRule="auto" w:before="72"/>
        <w:ind w:left="148" w:right="137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估值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估值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包括参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熟悉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情况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方最近进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的市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模</w:t>
      </w:r>
      <w:r>
        <w:rPr>
          <w:rFonts w:ascii="宋体" w:hAnsi="宋体" w:cs="宋体" w:eastAsia="宋体" w:hint="default"/>
          <w:sz w:val="22"/>
          <w:szCs w:val="22"/>
        </w:rPr>
        <w:t>型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估值</w:t>
      </w:r>
      <w:r>
        <w:rPr>
          <w:rFonts w:ascii="宋体" w:hAnsi="宋体" w:cs="宋体" w:eastAsia="宋体" w:hint="default"/>
          <w:sz w:val="22"/>
          <w:szCs w:val="22"/>
        </w:rPr>
        <w:t>技</w:t>
      </w:r>
      <w:r>
        <w:rPr>
          <w:rFonts w:ascii="宋体" w:hAnsi="宋体" w:cs="宋体" w:eastAsia="宋体" w:hint="default"/>
          <w:sz w:val="22"/>
          <w:szCs w:val="22"/>
        </w:rPr>
        <w:t>术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多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参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使用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参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52" w:lineRule="exact" w:before="0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67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26.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务报表的编</w:t>
      </w:r>
      <w:r>
        <w:rPr>
          <w:rFonts w:ascii="宋体" w:hAnsi="宋体" w:cs="宋体" w:eastAsia="宋体" w:hint="default"/>
          <w:sz w:val="22"/>
          <w:szCs w:val="22"/>
        </w:rPr>
        <w:t>制方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300" w:lineRule="auto" w:before="36"/>
        <w:ind w:left="1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范围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拥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的子公司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殊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主体纳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报表</w:t>
      </w:r>
      <w:r>
        <w:rPr>
          <w:rFonts w:ascii="宋体" w:hAnsi="宋体" w:cs="宋体" w:eastAsia="宋体" w:hint="default"/>
          <w:sz w:val="22"/>
          <w:szCs w:val="22"/>
        </w:rPr>
        <w:t>范围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准则第</w:t>
      </w:r>
      <w:r>
        <w:rPr>
          <w:rFonts w:ascii="宋体" w:hAnsi="宋体" w:cs="宋体" w:eastAsia="宋体" w:hint="default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33</w:t>
      </w:r>
      <w:r>
        <w:rPr>
          <w:rFonts w:ascii="宋体" w:hAnsi="宋体" w:cs="宋体" w:eastAsia="宋体" w:hint="default"/>
          <w:spacing w:val="-8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－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务报表》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规</w:t>
      </w:r>
      <w:r>
        <w:rPr>
          <w:rFonts w:ascii="宋体" w:hAnsi="宋体" w:cs="宋体" w:eastAsia="宋体" w:hint="default"/>
          <w:sz w:val="22"/>
          <w:szCs w:val="22"/>
        </w:rPr>
        <w:t>定的</w:t>
      </w:r>
      <w:r>
        <w:rPr>
          <w:rFonts w:ascii="宋体" w:hAnsi="宋体" w:cs="宋体" w:eastAsia="宋体" w:hint="default"/>
          <w:sz w:val="22"/>
          <w:szCs w:val="22"/>
        </w:rPr>
        <w:t>要求</w:t>
      </w:r>
      <w:r>
        <w:rPr>
          <w:rFonts w:ascii="宋体" w:hAnsi="宋体" w:cs="宋体" w:eastAsia="宋体" w:hint="default"/>
          <w:sz w:val="22"/>
          <w:szCs w:val="22"/>
        </w:rPr>
        <w:t>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时合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范围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往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销。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27.</w:t>
      </w:r>
      <w:r>
        <w:rPr>
          <w:rFonts w:ascii="宋体" w:hAnsi="宋体" w:cs="宋体" w:eastAsia="宋体" w:hint="default"/>
          <w:spacing w:val="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5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核算由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改为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核算，根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产。本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足够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税项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67" w:lineRule="exact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line="600" w:lineRule="auto" w:before="32"/>
        <w:ind w:left="546" w:right="4261" w:firstLine="43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种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02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18%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销售收入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中：</w:t>
      </w:r>
      <w:r>
        <w:rPr>
          <w:rFonts w:ascii="宋体" w:hAnsi="宋体" w:cs="宋体" w:eastAsia="宋体" w:hint="default"/>
          <w:sz w:val="22"/>
          <w:szCs w:val="22"/>
        </w:rPr>
        <w:t>内销商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买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项税额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中：</w:t>
      </w:r>
      <w:r>
        <w:rPr>
          <w:rFonts w:ascii="宋体" w:hAnsi="宋体" w:cs="宋体" w:eastAsia="宋体" w:hint="default"/>
          <w:sz w:val="22"/>
          <w:szCs w:val="22"/>
        </w:rPr>
        <w:t>为出</w:t>
      </w:r>
      <w:r>
        <w:rPr>
          <w:rFonts w:ascii="宋体" w:hAnsi="宋体" w:cs="宋体" w:eastAsia="宋体" w:hint="default"/>
          <w:sz w:val="22"/>
          <w:szCs w:val="22"/>
        </w:rPr>
        <w:t>口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品而</w:t>
      </w:r>
      <w:r>
        <w:rPr>
          <w:rFonts w:ascii="宋体" w:hAnsi="宋体" w:cs="宋体" w:eastAsia="宋体" w:hint="default"/>
          <w:sz w:val="22"/>
          <w:szCs w:val="22"/>
        </w:rPr>
        <w:t>支</w:t>
      </w:r>
    </w:p>
    <w:p>
      <w:pPr>
        <w:spacing w:line="286" w:lineRule="exact" w:before="1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申</w:t>
      </w:r>
      <w:r>
        <w:rPr>
          <w:rFonts w:ascii="宋体" w:hAnsi="宋体" w:cs="宋体" w:eastAsia="宋体" w:hint="default"/>
          <w:sz w:val="22"/>
          <w:szCs w:val="22"/>
        </w:rPr>
        <w:t>请</w:t>
      </w:r>
      <w:r>
        <w:rPr>
          <w:rFonts w:ascii="宋体" w:hAnsi="宋体" w:cs="宋体" w:eastAsia="宋体" w:hint="default"/>
          <w:sz w:val="22"/>
          <w:szCs w:val="22"/>
        </w:rPr>
        <w:t>退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86" w:lineRule="exact" w:before="0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0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纳</w:t>
      </w:r>
      <w:r>
        <w:rPr>
          <w:rFonts w:ascii="宋体" w:hAnsi="宋体" w:cs="宋体" w:eastAsia="宋体" w:hint="default"/>
          <w:sz w:val="22"/>
          <w:szCs w:val="22"/>
        </w:rPr>
        <w:t>税额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300" w:lineRule="auto" w:before="0"/>
        <w:ind w:left="589" w:right="807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营业税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营业税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00" w:lineRule="auto" w:before="72"/>
        <w:ind w:left="589" w:right="6761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4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教育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费附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</w:p>
    <w:p>
      <w:pPr>
        <w:spacing w:before="17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城</w:t>
      </w:r>
      <w:r>
        <w:rPr>
          <w:rFonts w:ascii="宋体" w:hAnsi="宋体" w:cs="宋体" w:eastAsia="宋体" w:hint="default"/>
          <w:w w:val="100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15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教育</w:t>
      </w:r>
      <w:r>
        <w:rPr>
          <w:rFonts w:ascii="宋体" w:hAnsi="宋体" w:cs="宋体" w:eastAsia="宋体" w:hint="default"/>
          <w:w w:val="100"/>
          <w:sz w:val="22"/>
          <w:szCs w:val="22"/>
        </w:rPr>
        <w:t>费附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加</w:t>
      </w:r>
      <w:r>
        <w:rPr>
          <w:rFonts w:ascii="宋体" w:hAnsi="宋体" w:cs="宋体" w:eastAsia="宋体" w:hint="default"/>
          <w:w w:val="100"/>
          <w:sz w:val="22"/>
          <w:szCs w:val="22"/>
        </w:rPr>
        <w:t>均以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纳</w:t>
      </w:r>
      <w:r>
        <w:rPr>
          <w:rFonts w:ascii="宋体" w:hAnsi="宋体" w:cs="宋体" w:eastAsia="宋体" w:hint="default"/>
          <w:w w:val="100"/>
          <w:sz w:val="22"/>
          <w:szCs w:val="22"/>
        </w:rPr>
        <w:t>增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w w:val="100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15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w w:val="100"/>
          <w:sz w:val="22"/>
          <w:szCs w:val="22"/>
        </w:rPr>
        <w:t>税额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w w:val="100"/>
          <w:sz w:val="22"/>
          <w:szCs w:val="22"/>
        </w:rPr>
        <w:t>计税</w:t>
      </w:r>
      <w:r>
        <w:rPr>
          <w:rFonts w:ascii="宋体" w:hAnsi="宋体" w:cs="宋体" w:eastAsia="宋体" w:hint="default"/>
          <w:w w:val="100"/>
          <w:sz w:val="22"/>
          <w:szCs w:val="22"/>
        </w:rPr>
        <w:t>依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1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适</w:t>
      </w:r>
      <w:r>
        <w:rPr>
          <w:rFonts w:ascii="宋体" w:hAnsi="宋体" w:cs="宋体" w:eastAsia="宋体" w:hint="default"/>
          <w:w w:val="100"/>
          <w:sz w:val="22"/>
          <w:szCs w:val="22"/>
        </w:rPr>
        <w:t>用</w:t>
      </w:r>
      <w:r>
        <w:rPr>
          <w:rFonts w:ascii="宋体" w:hAnsi="宋体" w:cs="宋体" w:eastAsia="宋体" w:hint="default"/>
          <w:w w:val="100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率</w:t>
      </w:r>
      <w:r>
        <w:rPr>
          <w:rFonts w:ascii="宋体" w:hAnsi="宋体" w:cs="宋体" w:eastAsia="宋体" w:hint="default"/>
          <w:w w:val="100"/>
          <w:sz w:val="22"/>
          <w:szCs w:val="22"/>
        </w:rPr>
        <w:t>分</w:t>
      </w:r>
      <w:r>
        <w:rPr>
          <w:rFonts w:ascii="宋体" w:hAnsi="宋体" w:cs="宋体" w:eastAsia="宋体" w:hint="default"/>
          <w:w w:val="100"/>
          <w:sz w:val="22"/>
          <w:szCs w:val="22"/>
        </w:rPr>
        <w:t>别为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1%</w:t>
      </w:r>
      <w:r>
        <w:rPr>
          <w:rFonts w:ascii="宋体" w:hAnsi="宋体" w:cs="宋体" w:eastAsia="宋体" w:hint="default"/>
          <w:w w:val="100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3%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1020"/>
        </w:sect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346" w:lineRule="exact" w:before="0"/>
        <w:ind w:left="699" w:right="133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表主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项目注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释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47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13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币资金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262" w:lineRule="exact"/>
        <w:ind w:left="33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4"/>
          <w:sz w:val="20"/>
          <w:szCs w:val="20"/>
        </w:rPr>
        <w:pict>
          <v:group style="width:469.2pt;height:63.15pt;mso-position-horizontal-relative:char;mso-position-vertical-relative:line" coordorigin="0,0" coordsize="9384,1263">
            <v:group style="position:absolute;left:14;top:1248;width:2837;height:2" coordorigin="14,1248" coordsize="2837,2">
              <v:shape style="position:absolute;left:14;top:1248;width:2837;height:2" coordorigin="14,1248" coordsize="2837,0" path="m14,1248l2851,1248e" filled="false" stroked="true" strokeweight="1.44pt" strokecolor="#000000">
                <v:path arrowok="t"/>
              </v:shape>
            </v:group>
            <v:group style="position:absolute;left:2851;top:1248;width:29;height:2" coordorigin="2851,1248" coordsize="29,2">
              <v:shape style="position:absolute;left:2851;top:1248;width:29;height:2" coordorigin="2851,1248" coordsize="29,0" path="m2851,1248l2880,1248e" filled="false" stroked="true" strokeweight="1.44pt" strokecolor="#000000">
                <v:path arrowok="t"/>
              </v:shape>
            </v:group>
            <v:group style="position:absolute;left:2880;top:1248;width:3226;height:2" coordorigin="2880,1248" coordsize="3226,2">
              <v:shape style="position:absolute;left:2880;top:1248;width:3226;height:2" coordorigin="2880,1248" coordsize="3226,0" path="m2880,1248l6106,1248e" filled="false" stroked="true" strokeweight="1.44pt" strokecolor="#000000">
                <v:path arrowok="t"/>
              </v:shape>
            </v:group>
            <v:group style="position:absolute;left:6106;top:1248;width:29;height:2" coordorigin="6106,1248" coordsize="29,2">
              <v:shape style="position:absolute;left:6106;top:1248;width:29;height:2" coordorigin="6106,1248" coordsize="29,0" path="m6106,1248l6134,1248e" filled="false" stroked="true" strokeweight="1.44pt" strokecolor="#000000">
                <v:path arrowok="t"/>
              </v:shape>
            </v:group>
            <v:group style="position:absolute;left:6134;top:1248;width:3226;height:2" coordorigin="6134,1248" coordsize="3226,2">
              <v:shape style="position:absolute;left:6134;top:1248;width:3226;height:2" coordorigin="6134,1248" coordsize="3226,0" path="m6134,1248l9360,1248e" filled="false" stroked="true" strokeweight="1.44pt" strokecolor="#000000">
                <v:path arrowok="t"/>
              </v:shape>
              <v:shape style="position:absolute;left:14;top:0;width:9355;height:1234" type="#_x0000_t75" stroked="false">
                <v:imagedata r:id="rId29" o:title=""/>
              </v:shape>
            </v:group>
            <v:group style="position:absolute;left:9360;top:1248;width:10;height:2" coordorigin="9360,1248" coordsize="10,2">
              <v:shape style="position:absolute;left:9360;top:1248;width:10;height:2" coordorigin="9360,1248" coordsize="10,0" path="m9360,1248l9370,1248e" filled="false" stroked="true" strokeweight="1.44pt" strokecolor="#000000">
                <v:path arrowok="t"/>
              </v:shape>
              <v:shape style="position:absolute;left:1118;top:88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1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570;top:88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1"/>
                          <w:sz w:val="18"/>
                          <w:szCs w:val="18"/>
                        </w:rPr>
                        <w:t>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070;top:400;width:816;height:802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-1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before="7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存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293" w:lineRule="exact" w:before="19"/>
                        <w:ind w:left="48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1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570;top:1019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1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734;top:88;width:1493;height:1123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56"/>
                        <w:ind w:left="91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266.31 </w:t>
                      </w:r>
                    </w:p>
                    <w:p>
                      <w:pPr>
                        <w:spacing w:before="71"/>
                        <w:ind w:left="86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16,987.29 </w:t>
                      </w:r>
                    </w:p>
                    <w:p>
                      <w:pPr>
                        <w:spacing w:line="203" w:lineRule="exact" w:before="118"/>
                        <w:ind w:left="0" w:right="1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17,</w:t>
                      </w:r>
                      <w:r>
                        <w:rPr>
                          <w:rFonts w:ascii="Arial"/>
                          <w:b/>
                          <w:spacing w:val="-20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253.</w:t>
                      </w:r>
                      <w:r>
                        <w:rPr>
                          <w:rFonts w:ascii="Arial"/>
                          <w:b/>
                          <w:spacing w:val="-20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60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989;top:88;width:1493;height:1123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56"/>
                        <w:ind w:left="91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23.84 </w:t>
                      </w:r>
                    </w:p>
                    <w:p>
                      <w:pPr>
                        <w:spacing w:before="71"/>
                        <w:ind w:left="86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13,589.34 </w:t>
                      </w:r>
                    </w:p>
                    <w:p>
                      <w:pPr>
                        <w:spacing w:line="203" w:lineRule="exact" w:before="118"/>
                        <w:ind w:left="0" w:right="1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13,</w:t>
                      </w:r>
                      <w:r>
                        <w:rPr>
                          <w:rFonts w:ascii="Arial"/>
                          <w:b/>
                          <w:spacing w:val="-20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613.</w:t>
                      </w:r>
                      <w:r>
                        <w:rPr>
                          <w:rFonts w:ascii="Arial"/>
                          <w:b/>
                          <w:spacing w:val="-20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18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4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46" w:right="13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9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89" w:right="13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9"/>
          <w:szCs w:val="29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7"/>
        <w:gridCol w:w="955"/>
        <w:gridCol w:w="1450"/>
        <w:gridCol w:w="1507"/>
        <w:gridCol w:w="883"/>
        <w:gridCol w:w="1555"/>
      </w:tblGrid>
      <w:tr>
        <w:trPr>
          <w:trHeight w:val="585" w:hRule="exact"/>
        </w:trPr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77" w:val="left" w:leader="none"/>
              </w:tabs>
              <w:spacing w:line="240" w:lineRule="auto" w:before="46"/>
              <w:ind w:right="3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position w:val="-4"/>
                <w:sz w:val="18"/>
                <w:szCs w:val="18"/>
              </w:rPr>
              <w:t>单项金额</w:t>
            </w:r>
            <w:r>
              <w:rPr>
                <w:rFonts w:ascii="宋体" w:hAnsi="宋体" w:cs="宋体" w:eastAsia="宋体" w:hint="default"/>
                <w:spacing w:val="-2"/>
                <w:position w:val="-4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position w:val="-4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position w:val="-4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5,626,462.87 </w:t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42.02 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56,264.63</w:t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21,686,181.48 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57.00 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6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15,009,529.20 </w:t>
            </w:r>
          </w:p>
        </w:tc>
      </w:tr>
      <w:tr>
        <w:trPr>
          <w:trHeight w:val="806" w:hRule="exact"/>
        </w:trPr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单项金额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按</w:t>
            </w:r>
          </w:p>
          <w:p>
            <w:pPr>
              <w:pStyle w:val="TableParagraph"/>
              <w:tabs>
                <w:tab w:pos="2102" w:val="left" w:leader="none"/>
              </w:tabs>
              <w:spacing w:line="240" w:lineRule="auto" w:before="76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position w:val="-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3"/>
                <w:position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3"/>
                <w:position w:val="-4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3"/>
                <w:position w:val="-4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3"/>
                <w:position w:val="-4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3"/>
                <w:position w:val="-4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3"/>
                <w:position w:val="-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3"/>
                <w:position w:val="-4"/>
                <w:sz w:val="18"/>
                <w:szCs w:val="18"/>
              </w:rPr>
              <w:t>后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7,743,355.74 </w:t>
            </w:r>
          </w:p>
          <w:p>
            <w:pPr>
              <w:pStyle w:val="TableParagraph"/>
              <w:spacing w:line="240" w:lineRule="auto" w:before="122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57.84 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7,743,355.74 </w:t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15,316,891.23 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40.00 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15,316,891.23 </w:t>
            </w:r>
          </w:p>
        </w:tc>
      </w:tr>
      <w:tr>
        <w:trPr>
          <w:trHeight w:val="771" w:hRule="exact"/>
        </w:trPr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18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其他单项金额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大</w:t>
            </w:r>
          </w:p>
          <w:p>
            <w:pPr>
              <w:pStyle w:val="TableParagraph"/>
              <w:spacing w:line="180" w:lineRule="exact"/>
              <w:ind w:left="22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19,007.60 </w:t>
            </w:r>
          </w:p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0.14 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570.23 </w:t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4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1,136,323.89 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3.00 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11,363.24 </w:t>
            </w:r>
          </w:p>
        </w:tc>
      </w:tr>
      <w:tr>
        <w:trPr>
          <w:trHeight w:val="452" w:hRule="exact"/>
        </w:trPr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001" w:val="left" w:leader="none"/>
              </w:tabs>
              <w:spacing w:line="240" w:lineRule="auto" w:before="98"/>
              <w:ind w:right="14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  <w:tab/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13,388,826.21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7,800,190.60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38,139,396.60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30,337,783.67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16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400002pt;margin-top:-170.672333pt;width:489.4pt;height:168.5pt;mso-position-horizontal-relative:page;mso-position-vertical-relative:paragraph;z-index:-381232" coordorigin="1128,-3413" coordsize="9788,3370">
            <v:group style="position:absolute;left:1142;top:-3399;width:1882;height:2" coordorigin="1142,-3399" coordsize="1882,2">
              <v:shape style="position:absolute;left:1142;top:-3399;width:1882;height:2" coordorigin="1142,-3399" coordsize="1882,0" path="m1142,-3399l3024,-3399e" filled="false" stroked="true" strokeweight="1.44pt" strokecolor="#000000">
                <v:path arrowok="t"/>
              </v:shape>
            </v:group>
            <v:group style="position:absolute;left:3024;top:-3399;width:29;height:2" coordorigin="3024,-3399" coordsize="29,2">
              <v:shape style="position:absolute;left:3024;top:-3399;width:29;height:2" coordorigin="3024,-3399" coordsize="29,0" path="m3024,-3399l3053,-3399e" filled="false" stroked="true" strokeweight="1.44pt" strokecolor="#000000">
                <v:path arrowok="t"/>
              </v:shape>
            </v:group>
            <v:group style="position:absolute;left:3053;top:-3399;width:3855;height:2" coordorigin="3053,-3399" coordsize="3855,2">
              <v:shape style="position:absolute;left:3053;top:-3399;width:3855;height:2" coordorigin="3053,-3399" coordsize="3855,0" path="m3053,-3399l6907,-3399e" filled="false" stroked="true" strokeweight="1.44pt" strokecolor="#000000">
                <v:path arrowok="t"/>
              </v:shape>
            </v:group>
            <v:group style="position:absolute;left:6907;top:-3399;width:29;height:2" coordorigin="6907,-3399" coordsize="29,2">
              <v:shape style="position:absolute;left:6907;top:-3399;width:29;height:2" coordorigin="6907,-3399" coordsize="29,0" path="m6907,-3399l6936,-3399e" filled="false" stroked="true" strokeweight="1.44pt" strokecolor="#000000">
                <v:path arrowok="t"/>
              </v:shape>
            </v:group>
            <v:group style="position:absolute;left:6936;top:-3399;width:3965;height:2" coordorigin="6936,-3399" coordsize="3965,2">
              <v:shape style="position:absolute;left:6936;top:-3399;width:3965;height:2" coordorigin="6936,-3399" coordsize="3965,0" path="m6936,-3399l10901,-3399e" filled="false" stroked="true" strokeweight="1.44pt" strokecolor="#000000">
                <v:path arrowok="t"/>
              </v:shape>
              <v:shape style="position:absolute;left:1138;top:-3385;width:9763;height:3341" type="#_x0000_t75" stroked="false">
                <v:imagedata r:id="rId30" o:title=""/>
              </v:shape>
              <v:shape style="position:absolute;left:1248;top:-3253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586;top:-2874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229;top:-3253;width:2367;height:571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1641" w:val="left" w:leader="none"/>
                        </w:tabs>
                        <w:spacing w:line="302" w:lineRule="exact" w:before="66"/>
                        <w:ind w:left="566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85"/>
                          <w:sz w:val="18"/>
                          <w:szCs w:val="18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85"/>
                          <w:sz w:val="18"/>
                          <w:szCs w:val="18"/>
                        </w:rPr>
                        <w:t>%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69;top:-2874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170;top:-3253;width:2314;height:571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1588" w:val="left" w:leader="none"/>
                        </w:tabs>
                        <w:spacing w:line="302" w:lineRule="exact" w:before="66"/>
                        <w:ind w:left="46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85"/>
                          <w:sz w:val="18"/>
                          <w:szCs w:val="18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85"/>
                          <w:sz w:val="18"/>
                          <w:szCs w:val="18"/>
                        </w:rPr>
                        <w:t>%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/>
          <w:w w:val="100"/>
          <w:sz w:val="22"/>
        </w:rPr>
        <w:t> </w:t>
      </w:r>
    </w:p>
    <w:p>
      <w:pPr>
        <w:tabs>
          <w:tab w:pos="675" w:val="left" w:leader="none"/>
        </w:tabs>
        <w:spacing w:before="72"/>
        <w:ind w:left="247" w:right="13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参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注四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89" w:right="13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20.047663pt;width:483.6pt;height:139.450pt;mso-position-horizontal-relative:page;mso-position-vertical-relative:paragraph;z-index:-380968" coordorigin="1109,401" coordsize="9672,2789">
            <v:group style="position:absolute;left:1142;top:415;width:1100;height:2" coordorigin="1142,415" coordsize="1100,2">
              <v:shape style="position:absolute;left:1142;top:415;width:1100;height:2" coordorigin="1142,415" coordsize="1100,0" path="m1142,415l2242,415e" filled="false" stroked="true" strokeweight="1.44pt" strokecolor="#000000">
                <v:path arrowok="t"/>
              </v:shape>
            </v:group>
            <v:group style="position:absolute;left:2242;top:415;width:29;height:2" coordorigin="2242,415" coordsize="29,2">
              <v:shape style="position:absolute;left:2242;top:415;width:29;height:2" coordorigin="2242,415" coordsize="29,0" path="m2242,415l2270,415e" filled="false" stroked="true" strokeweight="1.44pt" strokecolor="#000000">
                <v:path arrowok="t"/>
              </v:shape>
            </v:group>
            <v:group style="position:absolute;left:2270;top:415;width:4455;height:2" coordorigin="2270,415" coordsize="4455,2">
              <v:shape style="position:absolute;left:2270;top:415;width:4455;height:2" coordorigin="2270,415" coordsize="4455,0" path="m2270,415l6725,415e" filled="false" stroked="true" strokeweight="1.44pt" strokecolor="#000000">
                <v:path arrowok="t"/>
              </v:shape>
            </v:group>
            <v:group style="position:absolute;left:6725;top:415;width:29;height:2" coordorigin="6725,415" coordsize="29,2">
              <v:shape style="position:absolute;left:6725;top:415;width:29;height:2" coordorigin="6725,415" coordsize="29,0" path="m6725,415l6754,415e" filled="false" stroked="true" strokeweight="1.44pt" strokecolor="#000000">
                <v:path arrowok="t"/>
              </v:shape>
            </v:group>
            <v:group style="position:absolute;left:6754;top:415;width:4004;height:2" coordorigin="6754,415" coordsize="4004,2">
              <v:shape style="position:absolute;left:6754;top:415;width:4004;height:2" coordorigin="6754,415" coordsize="4004,0" path="m6754,415l10757,415e" filled="false" stroked="true" strokeweight="1.44pt" strokecolor="#000000">
                <v:path arrowok="t"/>
              </v:shape>
            </v:group>
            <v:group style="position:absolute;left:1123;top:3175;width:1119;height:2" coordorigin="1123,3175" coordsize="1119,2">
              <v:shape style="position:absolute;left:1123;top:3175;width:1119;height:2" coordorigin="1123,3175" coordsize="1119,0" path="m1123,3175l2242,3175e" filled="false" stroked="true" strokeweight="1.44pt" strokecolor="#000000">
                <v:path arrowok="t"/>
              </v:shape>
            </v:group>
            <v:group style="position:absolute;left:2242;top:3175;width:29;height:2" coordorigin="2242,3175" coordsize="29,2">
              <v:shape style="position:absolute;left:2242;top:3175;width:29;height:2" coordorigin="2242,3175" coordsize="29,0" path="m2242,3175l2270,3175e" filled="false" stroked="true" strokeweight="1.44pt" strokecolor="#000000">
                <v:path arrowok="t"/>
              </v:shape>
            </v:group>
            <v:group style="position:absolute;left:2270;top:3175;width:1575;height:2" coordorigin="2270,3175" coordsize="1575,2">
              <v:shape style="position:absolute;left:2270;top:3175;width:1575;height:2" coordorigin="2270,3175" coordsize="1575,0" path="m2270,3175l3845,3175e" filled="false" stroked="true" strokeweight="1.44pt" strokecolor="#000000">
                <v:path arrowok="t"/>
              </v:shape>
            </v:group>
            <v:group style="position:absolute;left:3845;top:3175;width:29;height:2" coordorigin="3845,3175" coordsize="29,2">
              <v:shape style="position:absolute;left:3845;top:3175;width:29;height:2" coordorigin="3845,3175" coordsize="29,0" path="m3845,3175l3874,3175e" filled="false" stroked="true" strokeweight="1.44pt" strokecolor="#000000">
                <v:path arrowok="t"/>
              </v:shape>
            </v:group>
            <v:group style="position:absolute;left:3874;top:3175;width:898;height:2" coordorigin="3874,3175" coordsize="898,2">
              <v:shape style="position:absolute;left:3874;top:3175;width:898;height:2" coordorigin="3874,3175" coordsize="898,0" path="m3874,3175l4771,3175e" filled="false" stroked="true" strokeweight="1.44pt" strokecolor="#000000">
                <v:path arrowok="t"/>
              </v:shape>
            </v:group>
            <v:group style="position:absolute;left:4771;top:3175;width:29;height:2" coordorigin="4771,3175" coordsize="29,2">
              <v:shape style="position:absolute;left:4771;top:3175;width:29;height:2" coordorigin="4771,3175" coordsize="29,0" path="m4771,3175l4800,3175e" filled="false" stroked="true" strokeweight="1.44pt" strokecolor="#000000">
                <v:path arrowok="t"/>
              </v:shape>
            </v:group>
            <v:group style="position:absolute;left:4800;top:3175;width:1925;height:2" coordorigin="4800,3175" coordsize="1925,2">
              <v:shape style="position:absolute;left:4800;top:3175;width:1925;height:2" coordorigin="4800,3175" coordsize="1925,0" path="m4800,3175l6725,3175e" filled="false" stroked="true" strokeweight="1.44pt" strokecolor="#000000">
                <v:path arrowok="t"/>
              </v:shape>
            </v:group>
            <v:group style="position:absolute;left:6725;top:3175;width:29;height:2" coordorigin="6725,3175" coordsize="29,2">
              <v:shape style="position:absolute;left:6725;top:3175;width:29;height:2" coordorigin="6725,3175" coordsize="29,0" path="m6725,3175l6754,3175e" filled="false" stroked="true" strokeweight="1.44pt" strokecolor="#000000">
                <v:path arrowok="t"/>
              </v:shape>
            </v:group>
            <v:group style="position:absolute;left:6754;top:3175;width:1450;height:2" coordorigin="6754,3175" coordsize="1450,2">
              <v:shape style="position:absolute;left:6754;top:3175;width:1450;height:2" coordorigin="6754,3175" coordsize="1450,0" path="m6754,3175l8203,3175e" filled="false" stroked="true" strokeweight="1.44pt" strokecolor="#000000">
                <v:path arrowok="t"/>
              </v:shape>
            </v:group>
            <v:group style="position:absolute;left:8203;top:3175;width:29;height:2" coordorigin="8203,3175" coordsize="29,2">
              <v:shape style="position:absolute;left:8203;top:3175;width:29;height:2" coordorigin="8203,3175" coordsize="29,0" path="m8203,3175l8232,3175e" filled="false" stroked="true" strokeweight="1.44pt" strokecolor="#000000">
                <v:path arrowok="t"/>
              </v:shape>
            </v:group>
            <v:group style="position:absolute;left:8232;top:3175;width:1090;height:2" coordorigin="8232,3175" coordsize="1090,2">
              <v:shape style="position:absolute;left:8232;top:3175;width:1090;height:2" coordorigin="8232,3175" coordsize="1090,0" path="m8232,3175l9322,3175e" filled="false" stroked="true" strokeweight="1.44pt" strokecolor="#000000">
                <v:path arrowok="t"/>
              </v:shape>
              <v:shape style="position:absolute;left:1138;top:430;width:9619;height:2731" type="#_x0000_t75" stroked="false">
                <v:imagedata r:id="rId31" o:title=""/>
              </v:shape>
            </v:group>
            <v:group style="position:absolute;left:9322;top:3175;width:29;height:2" coordorigin="9322,3175" coordsize="29,2">
              <v:shape style="position:absolute;left:9322;top:3175;width:29;height:2" coordorigin="9322,3175" coordsize="29,0" path="m9322,3175l9350,3175e" filled="false" stroked="true" strokeweight="1.44pt" strokecolor="#000000">
                <v:path arrowok="t"/>
              </v:shape>
            </v:group>
            <v:group style="position:absolute;left:9350;top:3175;width:1416;height:2" coordorigin="9350,3175" coordsize="1416,2">
              <v:shape style="position:absolute;left:9350;top:3175;width:1416;height:2" coordorigin="9350,3175" coordsize="1416,0" path="m9350,3175l10766,3175e" filled="false" stroked="true" strokeweight="1.44pt" strokecolor="#000000">
                <v:path arrowok="t"/>
              </v:shape>
              <v:shape style="position:absolute;left:1248;top:561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870;top:940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749;top:561;width:2372;height:571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1646" w:val="left" w:leader="none"/>
                        </w:tabs>
                        <w:spacing w:line="302" w:lineRule="exact" w:before="66"/>
                        <w:ind w:left="34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85"/>
                          <w:sz w:val="18"/>
                          <w:szCs w:val="18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85"/>
                          <w:sz w:val="18"/>
                          <w:szCs w:val="18"/>
                        </w:rPr>
                        <w:t>%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291;top:940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006;top:561;width:2405;height:571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1679" w:val="left" w:leader="none"/>
                        </w:tabs>
                        <w:spacing w:line="302" w:lineRule="exact" w:before="66"/>
                        <w:ind w:left="537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85"/>
                          <w:sz w:val="18"/>
                          <w:szCs w:val="18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85"/>
                          <w:sz w:val="18"/>
                          <w:szCs w:val="18"/>
                        </w:rPr>
                        <w:t>%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248;top:2841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419;top:2956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13,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388,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826.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21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042;top:2956;width:54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100.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00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213;top:2956;width:1087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3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800,</w:t>
                      </w:r>
                      <w:r>
                        <w:rPr>
                          <w:rFonts w:ascii="Arial"/>
                          <w:b/>
                          <w:spacing w:val="-3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190.</w:t>
                      </w:r>
                      <w:r>
                        <w:rPr>
                          <w:rFonts w:ascii="Arial"/>
                          <w:b/>
                          <w:spacing w:val="-3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3"/>
                          <w:sz w:val="18"/>
                        </w:rPr>
                        <w:t>60</w:t>
                      </w:r>
                      <w:r>
                        <w:rPr>
                          <w:rFonts w:ascii="Arial"/>
                          <w:spacing w:val="-3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845;top:2956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38,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139,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396.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60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1999" w:lineRule="exact"/>
        <w:ind w:left="213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position w:val="13"/>
          <w:sz w:val="20"/>
        </w:rPr>
        <w:pict>
          <v:shape style="width:348.9pt;height:73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53"/>
                    <w:gridCol w:w="1622"/>
                    <w:gridCol w:w="1070"/>
                    <w:gridCol w:w="1601"/>
                    <w:gridCol w:w="1631"/>
                  </w:tblGrid>
                  <w:tr>
                    <w:trPr>
                      <w:trHeight w:val="405" w:hRule="exact"/>
                    </w:trPr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4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5,626,462.87 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42.02 </w:t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56,264.63</w:t>
                        </w:r>
                      </w:p>
                    </w:tc>
                    <w:tc>
                      <w:tcPr>
                        <w:tcW w:w="16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8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7,880,417.10 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1-2</w:t>
                        </w:r>
                        <w:r>
                          <w:rPr>
                            <w:rFonts w:ascii="宋体" w:hAnsi="宋体" w:cs="宋体" w:eastAsia="宋体" w:hint="default"/>
                            <w:spacing w:val="-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4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19,007.60 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26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0.14</w:t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570.23</w:t>
                        </w:r>
                      </w:p>
                    </w:tc>
                    <w:tc>
                      <w:tcPr>
                        <w:tcW w:w="16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288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 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2-3</w:t>
                        </w:r>
                        <w:r>
                          <w:rPr>
                            <w:rFonts w:ascii="宋体" w:hAnsi="宋体" w:cs="宋体" w:eastAsia="宋体" w:hint="default"/>
                            <w:spacing w:val="-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4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 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28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3,024,075.82 </w:t>
                        </w:r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10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4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7,743,355.74 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2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57.84 </w:t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7,743,355.74</w:t>
                        </w:r>
                      </w:p>
                    </w:tc>
                    <w:tc>
                      <w:tcPr>
                        <w:tcW w:w="16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29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27,234,903.68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宋体"/>
          <w:position w:val="13"/>
          <w:sz w:val="20"/>
        </w:rPr>
      </w:r>
      <w:r>
        <w:rPr>
          <w:rFonts w:ascii="Times New Roman"/>
          <w:spacing w:val="52"/>
          <w:position w:val="13"/>
          <w:sz w:val="20"/>
        </w:rPr>
        <w:t> </w:t>
      </w:r>
      <w:r>
        <w:rPr>
          <w:rFonts w:ascii="宋体"/>
          <w:spacing w:val="52"/>
          <w:position w:val="-39"/>
          <w:sz w:val="20"/>
        </w:rPr>
        <w:pict>
          <v:shape style="width:123.7pt;height:91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1"/>
                    <w:gridCol w:w="1502"/>
                  </w:tblGrid>
                  <w:tr>
                    <w:trPr>
                      <w:trHeight w:val="271" w:hRule="exact"/>
                    </w:trPr>
                    <w:tc>
                      <w:tcPr>
                        <w:tcW w:w="9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right="19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20.66</w:t>
                        </w:r>
                        <w:r>
                          <w:rPr>
                            <w:rFonts w:ascii="宋体"/>
                            <w:spacing w:val="-1"/>
                            <w:w w:val="95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4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78,804.17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9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9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</w:t>
                        </w:r>
                        <w:r>
                          <w:rPr>
                            <w:rFonts w:ascii="宋体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60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 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9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9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7.93</w:t>
                        </w:r>
                        <w:r>
                          <w:rPr>
                            <w:rFonts w:ascii="宋体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24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3,024,075.82 </w:t>
                        </w:r>
                      </w:p>
                    </w:tc>
                  </w:tr>
                  <w:tr>
                    <w:trPr>
                      <w:trHeight w:val="436" w:hRule="exact"/>
                    </w:trPr>
                    <w:tc>
                      <w:tcPr>
                        <w:tcW w:w="9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9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18"/>
                          </w:rPr>
                          <w:t>71.41</w:t>
                        </w:r>
                        <w:r>
                          <w:rPr>
                            <w:rFonts w:ascii="宋体"/>
                            <w:spacing w:val="-1"/>
                            <w:w w:val="95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27,234,903.68 </w:t>
                        </w:r>
                      </w:p>
                    </w:tc>
                  </w:tr>
                  <w:tr>
                    <w:trPr>
                      <w:trHeight w:val="356" w:hRule="exact"/>
                    </w:trPr>
                    <w:tc>
                      <w:tcPr>
                        <w:tcW w:w="9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212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18"/>
                          </w:rPr>
                          <w:t>100.</w:t>
                        </w:r>
                        <w:r>
                          <w:rPr>
                            <w:rFonts w:ascii="Arial"/>
                            <w:b/>
                            <w:spacing w:val="-2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8"/>
                          </w:rPr>
                          <w:t>00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19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18"/>
                          </w:rPr>
                          <w:t>30,</w:t>
                        </w:r>
                        <w:r>
                          <w:rPr>
                            <w:rFonts w:ascii="Arial"/>
                            <w:b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8"/>
                          </w:rPr>
                          <w:t>337,</w:t>
                        </w:r>
                        <w:r>
                          <w:rPr>
                            <w:rFonts w:ascii="Arial"/>
                            <w:b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8"/>
                          </w:rPr>
                          <w:t>783.</w:t>
                        </w:r>
                        <w:r>
                          <w:rPr>
                            <w:rFonts w:ascii="Arial"/>
                            <w:b/>
                            <w:spacing w:val="-2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8"/>
                          </w:rPr>
                          <w:t>67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宋体"/>
          <w:spacing w:val="52"/>
          <w:position w:val="-39"/>
          <w:sz w:val="20"/>
        </w:rPr>
      </w:r>
    </w:p>
    <w:p>
      <w:pPr>
        <w:spacing w:line="266" w:lineRule="exact" w:before="0"/>
        <w:ind w:left="646" w:right="13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及比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参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注四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46" w:right="13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三年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 w:hint="default"/>
          <w:sz w:val="22"/>
          <w:szCs w:val="22"/>
        </w:rPr>
        <w:t>100%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比</w:t>
      </w:r>
    </w:p>
    <w:p>
      <w:pPr>
        <w:spacing w:before="122"/>
        <w:ind w:left="248" w:right="13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468" w:right="13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持本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0"/>
        <w:ind w:left="468" w:right="13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五</w:t>
      </w:r>
      <w:r>
        <w:rPr>
          <w:rFonts w:ascii="宋体" w:hAnsi="宋体" w:cs="宋体" w:eastAsia="宋体" w:hint="default"/>
          <w:sz w:val="22"/>
          <w:szCs w:val="22"/>
        </w:rPr>
        <w:t>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11,888,294.30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占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总额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88.79%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00" w:right="880"/>
        </w:sectPr>
      </w:pPr>
    </w:p>
    <w:p>
      <w:pPr>
        <w:spacing w:line="277" w:lineRule="exact" w:before="0"/>
        <w:ind w:left="22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.92069pt;width:473.55pt;height:.1pt;mso-position-horizontal-relative:page;mso-position-vertical-relative:paragraph;z-index:-380824" coordorigin="1219,18" coordsize="9471,2">
            <v:shape style="position:absolute;left:1219;top:18;width:9471;height:2" coordorigin="1219,18" coordsize="9471,0" path="m1219,18l10690,1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一年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5,626,462.87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上金额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6,261,831.43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227" w:right="277" w:firstLine="44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(6)</w:t>
      </w:r>
      <w:r>
        <w:rPr>
          <w:rFonts w:ascii="宋体" w:hAnsi="宋体" w:cs="宋体" w:eastAsia="宋体" w:hint="default"/>
          <w:spacing w:val="55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末</w:t>
      </w:r>
      <w:r>
        <w:rPr>
          <w:rFonts w:ascii="宋体" w:hAnsi="宋体" w:cs="宋体" w:eastAsia="宋体" w:hint="default"/>
          <w:spacing w:val="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末减少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2"/>
          <w:sz w:val="22"/>
          <w:szCs w:val="22"/>
        </w:rPr>
        <w:t>多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2"/>
          <w:sz w:val="22"/>
          <w:szCs w:val="22"/>
        </w:rPr>
        <w:t>要原因</w:t>
      </w:r>
      <w:r>
        <w:rPr>
          <w:rFonts w:ascii="宋体" w:hAnsi="宋体" w:cs="宋体" w:eastAsia="宋体" w:hint="default"/>
          <w:spacing w:val="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2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机</w:t>
      </w:r>
      <w:r>
        <w:rPr>
          <w:rFonts w:ascii="宋体" w:hAnsi="宋体" w:cs="宋体" w:eastAsia="宋体" w:hint="default"/>
          <w:spacing w:val="2"/>
          <w:sz w:val="22"/>
          <w:szCs w:val="22"/>
        </w:rPr>
        <w:t>电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限公司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2,484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转让给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慧峰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（北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）有限公司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核算</w:t>
      </w:r>
      <w:r>
        <w:rPr>
          <w:rFonts w:ascii="宋体" w:hAnsi="宋体" w:cs="宋体" w:eastAsia="宋体" w:hint="default"/>
          <w:spacing w:val="-10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等款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科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核算，由</w:t>
      </w:r>
      <w:r>
        <w:rPr>
          <w:rFonts w:ascii="宋体" w:hAnsi="宋体" w:cs="宋体" w:eastAsia="宋体" w:hint="default"/>
          <w:sz w:val="22"/>
          <w:szCs w:val="22"/>
        </w:rPr>
        <w:t>此导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减少。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05"/>
        <w:ind w:left="67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2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32" w:right="7171" w:firstLine="0"/>
        <w:jc w:val="center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400002pt;margin-top:20.047626pt;width:484.8pt;height:156pt;mso-position-horizontal-relative:page;mso-position-vertical-relative:paragraph;z-index:-380728" coordorigin="1128,401" coordsize="9696,3120">
            <v:group style="position:absolute;left:1142;top:415;width:1210;height:2" coordorigin="1142,415" coordsize="1210,2">
              <v:shape style="position:absolute;left:1142;top:415;width:1210;height:2" coordorigin="1142,415" coordsize="1210,0" path="m1142,415l2352,415e" filled="false" stroked="true" strokeweight="1.44pt" strokecolor="#000000">
                <v:path arrowok="t"/>
              </v:shape>
            </v:group>
            <v:group style="position:absolute;left:2352;top:415;width:29;height:2" coordorigin="2352,415" coordsize="29,2">
              <v:shape style="position:absolute;left:2352;top:415;width:29;height:2" coordorigin="2352,415" coordsize="29,0" path="m2352,415l2381,415e" filled="false" stroked="true" strokeweight="1.44pt" strokecolor="#000000">
                <v:path arrowok="t"/>
              </v:shape>
            </v:group>
            <v:group style="position:absolute;left:2381;top:415;width:4133;height:2" coordorigin="2381,415" coordsize="4133,2">
              <v:shape style="position:absolute;left:2381;top:415;width:4133;height:2" coordorigin="2381,415" coordsize="4133,0" path="m2381,415l6514,415e" filled="false" stroked="true" strokeweight="1.44pt" strokecolor="#000000">
                <v:path arrowok="t"/>
              </v:shape>
            </v:group>
            <v:group style="position:absolute;left:6514;top:415;width:29;height:2" coordorigin="6514,415" coordsize="29,2">
              <v:shape style="position:absolute;left:6514;top:415;width:29;height:2" coordorigin="6514,415" coordsize="29,0" path="m6514,415l6542,415e" filled="false" stroked="true" strokeweight="1.44pt" strokecolor="#000000">
                <v:path arrowok="t"/>
              </v:shape>
            </v:group>
            <v:group style="position:absolute;left:6542;top:415;width:4268;height:2" coordorigin="6542,415" coordsize="4268,2">
              <v:shape style="position:absolute;left:6542;top:415;width:4268;height:2" coordorigin="6542,415" coordsize="4268,0" path="m6542,415l10810,415e" filled="false" stroked="true" strokeweight="1.44pt" strokecolor="#000000">
                <v:path arrowok="t"/>
              </v:shape>
              <v:shape style="position:absolute;left:1138;top:430;width:9672;height:3091" type="#_x0000_t75" stroked="false">
                <v:imagedata r:id="rId32" o:title=""/>
              </v:shape>
              <v:shape style="position:absolute;left:1248;top:561;width:45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91;top:561;width:1493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925;top:561;width:1493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1738"/>
        <w:gridCol w:w="934"/>
        <w:gridCol w:w="1606"/>
        <w:gridCol w:w="1610"/>
        <w:gridCol w:w="972"/>
        <w:gridCol w:w="1644"/>
      </w:tblGrid>
      <w:tr>
        <w:trPr>
          <w:trHeight w:val="911" w:hRule="exact"/>
        </w:trPr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46,756.52 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比例</w:t>
            </w: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0.06 </w:t>
            </w:r>
          </w:p>
        </w:tc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467.57 </w:t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96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3,010,000.00 </w:t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比例</w:t>
            </w: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4.75 </w:t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3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30,100.00 </w:t>
            </w:r>
          </w:p>
        </w:tc>
      </w:tr>
      <w:tr>
        <w:trPr>
          <w:trHeight w:val="470" w:hRule="exact"/>
        </w:trPr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1-2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3,010,000.0 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3.65 </w:t>
            </w:r>
          </w:p>
        </w:tc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90,300.00 </w:t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52,583.09 </w:t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0.08 </w:t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1,577.49 </w:t>
            </w:r>
          </w:p>
        </w:tc>
      </w:tr>
      <w:tr>
        <w:trPr>
          <w:trHeight w:val="470" w:hRule="exact"/>
        </w:trPr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2-3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52,583.09 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0.06 </w:t>
            </w:r>
          </w:p>
        </w:tc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2,629.15 </w:t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7,227,570.14 </w:t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11.41 </w:t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1,427,570.14 </w:t>
            </w:r>
          </w:p>
        </w:tc>
      </w:tr>
      <w:tr>
        <w:trPr>
          <w:trHeight w:val="470" w:hRule="exact"/>
        </w:trPr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79,268,827.45 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96.23 </w:t>
            </w:r>
          </w:p>
        </w:tc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55,008,131.37 </w:t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53,088,285.17 </w:t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83.76 </w:t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39,223,224.44 </w:t>
            </w:r>
          </w:p>
        </w:tc>
      </w:tr>
      <w:tr>
        <w:trPr>
          <w:trHeight w:val="373" w:hRule="exact"/>
        </w:trPr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44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left="2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82,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378,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167.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06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left="1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100.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right="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55,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101,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528.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right="8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63,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378,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438.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40</w:t>
            </w:r>
            <w:r>
              <w:rPr>
                <w:rFonts w:ascii="Arial"/>
                <w:sz w:val="18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100.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right="4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40,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682,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472.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07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37" w:lineRule="exact" w:before="0"/>
        <w:ind w:left="62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及比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参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注四</w:t>
      </w:r>
      <w:r>
        <w:rPr>
          <w:rFonts w:ascii="宋体" w:hAnsi="宋体" w:cs="宋体" w:eastAsia="宋体" w:hint="default"/>
          <w:sz w:val="22"/>
          <w:szCs w:val="22"/>
        </w:rPr>
        <w:t>.7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55,008,131.37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性</w:t>
      </w:r>
    </w:p>
    <w:p>
      <w:pPr>
        <w:spacing w:before="144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100%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4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其他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前</w:t>
      </w:r>
      <w:r>
        <w:rPr>
          <w:rFonts w:ascii="宋体" w:hAnsi="宋体" w:cs="宋体" w:eastAsia="宋体" w:hint="default"/>
          <w:w w:val="100"/>
          <w:sz w:val="22"/>
          <w:szCs w:val="22"/>
        </w:rPr>
        <w:t>五名的</w:t>
      </w:r>
      <w:r>
        <w:rPr>
          <w:rFonts w:ascii="宋体" w:hAnsi="宋体" w:cs="宋体" w:eastAsia="宋体" w:hint="default"/>
          <w:w w:val="100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合</w:t>
      </w:r>
      <w:r>
        <w:rPr>
          <w:rFonts w:ascii="宋体" w:hAnsi="宋体" w:cs="宋体" w:eastAsia="宋体" w:hint="default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78,391,5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6</w:t>
      </w:r>
      <w:r>
        <w:rPr>
          <w:rFonts w:ascii="宋体" w:hAnsi="宋体" w:cs="宋体" w:eastAsia="宋体" w:hint="default"/>
          <w:w w:val="100"/>
          <w:sz w:val="22"/>
          <w:szCs w:val="22"/>
        </w:rPr>
        <w:t>5.97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占</w:t>
      </w:r>
      <w:r>
        <w:rPr>
          <w:rFonts w:ascii="宋体" w:hAnsi="宋体" w:cs="宋体" w:eastAsia="宋体" w:hint="default"/>
          <w:w w:val="100"/>
          <w:sz w:val="22"/>
          <w:szCs w:val="22"/>
        </w:rPr>
        <w:t>其他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比</w:t>
      </w:r>
      <w:r>
        <w:rPr>
          <w:rFonts w:ascii="宋体" w:hAnsi="宋体" w:cs="宋体" w:eastAsia="宋体" w:hint="default"/>
          <w:w w:val="100"/>
          <w:sz w:val="22"/>
          <w:szCs w:val="22"/>
        </w:rPr>
        <w:t>例为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95.16%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tabs>
          <w:tab w:pos="5330" w:val="left" w:leader="none"/>
        </w:tabs>
        <w:spacing w:before="0"/>
        <w:ind w:left="4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它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或内</w:t>
      </w:r>
      <w:r>
        <w:rPr>
          <w:rFonts w:ascii="宋体" w:hAnsi="宋体" w:cs="宋体" w:eastAsia="宋体" w:hint="default"/>
          <w:sz w:val="22"/>
          <w:szCs w:val="22"/>
        </w:rPr>
        <w:t>容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3038" w:lineRule="exact"/>
        <w:ind w:left="19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0"/>
          <w:sz w:val="20"/>
          <w:szCs w:val="20"/>
        </w:rPr>
        <w:pict>
          <v:group style="width:443.3pt;height:151.950pt;mso-position-horizontal-relative:char;mso-position-vertical-relative:line" coordorigin="0,0" coordsize="8866,3039">
            <v:shape style="position:absolute;left:29;top:0;width:3418;height:10" type="#_x0000_t75" stroked="false">
              <v:imagedata r:id="rId33" o:title=""/>
            </v:shape>
            <v:group style="position:absolute;left:3446;top:5;width:10;height:2" coordorigin="3446,5" coordsize="10,2">
              <v:shape style="position:absolute;left:3446;top:5;width:10;height:2" coordorigin="3446,5" coordsize="10,0" path="m3446,5l3456,5e" filled="false" stroked="true" strokeweight=".48pt" strokecolor="#000000">
                <v:path arrowok="t"/>
              </v:shape>
            </v:group>
            <v:group style="position:absolute;left:3456;top:5;width:20;height:2" coordorigin="3456,5" coordsize="20,2">
              <v:shape style="position:absolute;left:3456;top:5;width:20;height:2" coordorigin="3456,5" coordsize="20,0" path="m3456,5l3475,5e" filled="false" stroked="true" strokeweight=".48pt" strokecolor="#fefefe">
                <v:path arrowok="t"/>
              </v:shape>
            </v:group>
            <v:group style="position:absolute;left:3475;top:5;width:20;height:2" coordorigin="3475,5" coordsize="20,2">
              <v:shape style="position:absolute;left:3475;top:5;width:20;height:2" coordorigin="3475,5" coordsize="20,0" path="m3475,5l3494,5e" filled="false" stroked="true" strokeweight=".48pt" strokecolor="#fefefe">
                <v:path arrowok="t"/>
              </v:shape>
            </v:group>
            <v:group style="position:absolute;left:3494;top:5;width:20;height:2" coordorigin="3494,5" coordsize="20,2">
              <v:shape style="position:absolute;left:3494;top:5;width:20;height:2" coordorigin="3494,5" coordsize="20,0" path="m3494,5l3514,5e" filled="false" stroked="true" strokeweight=".48pt" strokecolor="#fefefe">
                <v:path arrowok="t"/>
              </v:shape>
            </v:group>
            <v:group style="position:absolute;left:3514;top:5;width:20;height:2" coordorigin="3514,5" coordsize="20,2">
              <v:shape style="position:absolute;left:3514;top:5;width:20;height:2" coordorigin="3514,5" coordsize="20,0" path="m3514,5l3533,5e" filled="false" stroked="true" strokeweight=".48pt" strokecolor="#fefefe">
                <v:path arrowok="t"/>
              </v:shape>
            </v:group>
            <v:group style="position:absolute;left:3533;top:5;width:20;height:2" coordorigin="3533,5" coordsize="20,2">
              <v:shape style="position:absolute;left:3533;top:5;width:20;height:2" coordorigin="3533,5" coordsize="20,0" path="m3533,5l3552,5e" filled="false" stroked="true" strokeweight=".48pt" strokecolor="#fefefe">
                <v:path arrowok="t"/>
              </v:shape>
            </v:group>
            <v:group style="position:absolute;left:3552;top:5;width:20;height:2" coordorigin="3552,5" coordsize="20,2">
              <v:shape style="position:absolute;left:3552;top:5;width:20;height:2" coordorigin="3552,5" coordsize="20,0" path="m3552,5l3571,5e" filled="false" stroked="true" strokeweight=".48pt" strokecolor="#fefefe">
                <v:path arrowok="t"/>
              </v:shape>
            </v:group>
            <v:group style="position:absolute;left:3571;top:5;width:20;height:2" coordorigin="3571,5" coordsize="20,2">
              <v:shape style="position:absolute;left:3571;top:5;width:20;height:2" coordorigin="3571,5" coordsize="20,0" path="m3571,5l3590,5e" filled="false" stroked="true" strokeweight=".48pt" strokecolor="#fefefe">
                <v:path arrowok="t"/>
              </v:shape>
            </v:group>
            <v:group style="position:absolute;left:3590;top:5;width:20;height:2" coordorigin="3590,5" coordsize="20,2">
              <v:shape style="position:absolute;left:3590;top:5;width:20;height:2" coordorigin="3590,5" coordsize="20,0" path="m3590,5l3610,5e" filled="false" stroked="true" strokeweight=".48pt" strokecolor="#fefefe">
                <v:path arrowok="t"/>
              </v:shape>
            </v:group>
            <v:group style="position:absolute;left:3610;top:5;width:20;height:2" coordorigin="3610,5" coordsize="20,2">
              <v:shape style="position:absolute;left:3610;top:5;width:20;height:2" coordorigin="3610,5" coordsize="20,0" path="m3610,5l3629,5e" filled="false" stroked="true" strokeweight=".48pt" strokecolor="#fefefe">
                <v:path arrowok="t"/>
              </v:shape>
            </v:group>
            <v:group style="position:absolute;left:3629;top:5;width:20;height:2" coordorigin="3629,5" coordsize="20,2">
              <v:shape style="position:absolute;left:3629;top:5;width:20;height:2" coordorigin="3629,5" coordsize="20,0" path="m3629,5l3648,5e" filled="false" stroked="true" strokeweight=".48pt" strokecolor="#fefefe">
                <v:path arrowok="t"/>
              </v:shape>
            </v:group>
            <v:group style="position:absolute;left:3648;top:5;width:20;height:2" coordorigin="3648,5" coordsize="20,2">
              <v:shape style="position:absolute;left:3648;top:5;width:20;height:2" coordorigin="3648,5" coordsize="20,0" path="m3648,5l3667,5e" filled="false" stroked="true" strokeweight=".48pt" strokecolor="#fefefe">
                <v:path arrowok="t"/>
              </v:shape>
            </v:group>
            <v:group style="position:absolute;left:3667;top:5;width:20;height:2" coordorigin="3667,5" coordsize="20,2">
              <v:shape style="position:absolute;left:3667;top:5;width:20;height:2" coordorigin="3667,5" coordsize="20,0" path="m3667,5l3686,5e" filled="false" stroked="true" strokeweight=".48pt" strokecolor="#fefefe">
                <v:path arrowok="t"/>
              </v:shape>
            </v:group>
            <v:group style="position:absolute;left:3686;top:5;width:20;height:2" coordorigin="3686,5" coordsize="20,2">
              <v:shape style="position:absolute;left:3686;top:5;width:20;height:2" coordorigin="3686,5" coordsize="20,0" path="m3686,5l3706,5e" filled="false" stroked="true" strokeweight=".48pt" strokecolor="#fefefe">
                <v:path arrowok="t"/>
              </v:shape>
            </v:group>
            <v:group style="position:absolute;left:3706;top:5;width:20;height:2" coordorigin="3706,5" coordsize="20,2">
              <v:shape style="position:absolute;left:3706;top:5;width:20;height:2" coordorigin="3706,5" coordsize="20,0" path="m3706,5l3725,5e" filled="false" stroked="true" strokeweight=".48pt" strokecolor="#fefefe">
                <v:path arrowok="t"/>
              </v:shape>
            </v:group>
            <v:group style="position:absolute;left:3725;top:5;width:20;height:2" coordorigin="3725,5" coordsize="20,2">
              <v:shape style="position:absolute;left:3725;top:5;width:20;height:2" coordorigin="3725,5" coordsize="20,0" path="m3725,5l3744,5e" filled="false" stroked="true" strokeweight=".48pt" strokecolor="#fefefe">
                <v:path arrowok="t"/>
              </v:shape>
            </v:group>
            <v:group style="position:absolute;left:3744;top:5;width:20;height:2" coordorigin="3744,5" coordsize="20,2">
              <v:shape style="position:absolute;left:3744;top:5;width:20;height:2" coordorigin="3744,5" coordsize="20,0" path="m3744,5l3763,5e" filled="false" stroked="true" strokeweight=".48pt" strokecolor="#fefefe">
                <v:path arrowok="t"/>
              </v:shape>
            </v:group>
            <v:group style="position:absolute;left:3763;top:5;width:20;height:2" coordorigin="3763,5" coordsize="20,2">
              <v:shape style="position:absolute;left:3763;top:5;width:20;height:2" coordorigin="3763,5" coordsize="20,0" path="m3763,5l3782,5e" filled="false" stroked="true" strokeweight=".48pt" strokecolor="#fefefe">
                <v:path arrowok="t"/>
              </v:shape>
            </v:group>
            <v:group style="position:absolute;left:3782;top:5;width:20;height:2" coordorigin="3782,5" coordsize="20,2">
              <v:shape style="position:absolute;left:3782;top:5;width:20;height:2" coordorigin="3782,5" coordsize="20,0" path="m3782,5l3802,5e" filled="false" stroked="true" strokeweight=".48pt" strokecolor="#fefefe">
                <v:path arrowok="t"/>
              </v:shape>
            </v:group>
            <v:group style="position:absolute;left:3802;top:5;width:20;height:2" coordorigin="3802,5" coordsize="20,2">
              <v:shape style="position:absolute;left:3802;top:5;width:20;height:2" coordorigin="3802,5" coordsize="20,0" path="m3802,5l3821,5e" filled="false" stroked="true" strokeweight=".48pt" strokecolor="#fefefe">
                <v:path arrowok="t"/>
              </v:shape>
            </v:group>
            <v:group style="position:absolute;left:3821;top:5;width:20;height:2" coordorigin="3821,5" coordsize="20,2">
              <v:shape style="position:absolute;left:3821;top:5;width:20;height:2" coordorigin="3821,5" coordsize="20,0" path="m3821,5l3840,5e" filled="false" stroked="true" strokeweight=".48pt" strokecolor="#fefefe">
                <v:path arrowok="t"/>
              </v:shape>
            </v:group>
            <v:group style="position:absolute;left:3840;top:5;width:20;height:2" coordorigin="3840,5" coordsize="20,2">
              <v:shape style="position:absolute;left:3840;top:5;width:20;height:2" coordorigin="3840,5" coordsize="20,0" path="m3840,5l3859,5e" filled="false" stroked="true" strokeweight=".48pt" strokecolor="#fefefe">
                <v:path arrowok="t"/>
              </v:shape>
            </v:group>
            <v:group style="position:absolute;left:3859;top:5;width:20;height:2" coordorigin="3859,5" coordsize="20,2">
              <v:shape style="position:absolute;left:3859;top:5;width:20;height:2" coordorigin="3859,5" coordsize="20,0" path="m3859,5l3878,5e" filled="false" stroked="true" strokeweight=".48pt" strokecolor="#fefefe">
                <v:path arrowok="t"/>
              </v:shape>
            </v:group>
            <v:group style="position:absolute;left:3878;top:5;width:20;height:2" coordorigin="3878,5" coordsize="20,2">
              <v:shape style="position:absolute;left:3878;top:5;width:20;height:2" coordorigin="3878,5" coordsize="20,0" path="m3878,5l3898,5e" filled="false" stroked="true" strokeweight=".48pt" strokecolor="#fefefe">
                <v:path arrowok="t"/>
              </v:shape>
            </v:group>
            <v:group style="position:absolute;left:3898;top:5;width:20;height:2" coordorigin="3898,5" coordsize="20,2">
              <v:shape style="position:absolute;left:3898;top:5;width:20;height:2" coordorigin="3898,5" coordsize="20,0" path="m3898,5l3917,5e" filled="false" stroked="true" strokeweight=".48pt" strokecolor="#fefefe">
                <v:path arrowok="t"/>
              </v:shape>
            </v:group>
            <v:group style="position:absolute;left:3917;top:5;width:20;height:2" coordorigin="3917,5" coordsize="20,2">
              <v:shape style="position:absolute;left:3917;top:5;width:20;height:2" coordorigin="3917,5" coordsize="20,0" path="m3917,5l3936,5e" filled="false" stroked="true" strokeweight=".48pt" strokecolor="#fefefe">
                <v:path arrowok="t"/>
              </v:shape>
            </v:group>
            <v:group style="position:absolute;left:3936;top:5;width:20;height:2" coordorigin="3936,5" coordsize="20,2">
              <v:shape style="position:absolute;left:3936;top:5;width:20;height:2" coordorigin="3936,5" coordsize="20,0" path="m3936,5l3955,5e" filled="false" stroked="true" strokeweight=".48pt" strokecolor="#fefefe">
                <v:path arrowok="t"/>
              </v:shape>
            </v:group>
            <v:group style="position:absolute;left:3955;top:5;width:20;height:2" coordorigin="3955,5" coordsize="20,2">
              <v:shape style="position:absolute;left:3955;top:5;width:20;height:2" coordorigin="3955,5" coordsize="20,0" path="m3955,5l3974,5e" filled="false" stroked="true" strokeweight=".48pt" strokecolor="#fefefe">
                <v:path arrowok="t"/>
              </v:shape>
            </v:group>
            <v:group style="position:absolute;left:3974;top:5;width:20;height:2" coordorigin="3974,5" coordsize="20,2">
              <v:shape style="position:absolute;left:3974;top:5;width:20;height:2" coordorigin="3974,5" coordsize="20,0" path="m3974,5l3994,5e" filled="false" stroked="true" strokeweight=".48pt" strokecolor="#fefefe">
                <v:path arrowok="t"/>
              </v:shape>
            </v:group>
            <v:group style="position:absolute;left:3994;top:5;width:20;height:2" coordorigin="3994,5" coordsize="20,2">
              <v:shape style="position:absolute;left:3994;top:5;width:20;height:2" coordorigin="3994,5" coordsize="20,0" path="m3994,5l4013,5e" filled="false" stroked="true" strokeweight=".48pt" strokecolor="#fefefe">
                <v:path arrowok="t"/>
              </v:shape>
            </v:group>
            <v:group style="position:absolute;left:4013;top:5;width:20;height:2" coordorigin="4013,5" coordsize="20,2">
              <v:shape style="position:absolute;left:4013;top:5;width:20;height:2" coordorigin="4013,5" coordsize="20,0" path="m4013,5l4032,5e" filled="false" stroked="true" strokeweight=".48pt" strokecolor="#fefefe">
                <v:path arrowok="t"/>
              </v:shape>
            </v:group>
            <v:group style="position:absolute;left:4032;top:5;width:20;height:2" coordorigin="4032,5" coordsize="20,2">
              <v:shape style="position:absolute;left:4032;top:5;width:20;height:2" coordorigin="4032,5" coordsize="20,0" path="m4032,5l4051,5e" filled="false" stroked="true" strokeweight=".48pt" strokecolor="#fefefe">
                <v:path arrowok="t"/>
              </v:shape>
            </v:group>
            <v:group style="position:absolute;left:4051;top:5;width:20;height:2" coordorigin="4051,5" coordsize="20,2">
              <v:shape style="position:absolute;left:4051;top:5;width:20;height:2" coordorigin="4051,5" coordsize="20,0" path="m4051,5l4070,5e" filled="false" stroked="true" strokeweight=".48pt" strokecolor="#fefefe">
                <v:path arrowok="t"/>
              </v:shape>
            </v:group>
            <v:group style="position:absolute;left:4070;top:5;width:20;height:2" coordorigin="4070,5" coordsize="20,2">
              <v:shape style="position:absolute;left:4070;top:5;width:20;height:2" coordorigin="4070,5" coordsize="20,0" path="m4070,5l4090,5e" filled="false" stroked="true" strokeweight=".48pt" strokecolor="#fefefe">
                <v:path arrowok="t"/>
              </v:shape>
            </v:group>
            <v:group style="position:absolute;left:4090;top:5;width:20;height:2" coordorigin="4090,5" coordsize="20,2">
              <v:shape style="position:absolute;left:4090;top:5;width:20;height:2" coordorigin="4090,5" coordsize="20,0" path="m4090,5l4109,5e" filled="false" stroked="true" strokeweight=".48pt" strokecolor="#fefefe">
                <v:path arrowok="t"/>
              </v:shape>
            </v:group>
            <v:group style="position:absolute;left:4109;top:5;width:20;height:2" coordorigin="4109,5" coordsize="20,2">
              <v:shape style="position:absolute;left:4109;top:5;width:20;height:2" coordorigin="4109,5" coordsize="20,0" path="m4109,5l4128,5e" filled="false" stroked="true" strokeweight=".48pt" strokecolor="#fefefe">
                <v:path arrowok="t"/>
              </v:shape>
            </v:group>
            <v:group style="position:absolute;left:4128;top:5;width:20;height:2" coordorigin="4128,5" coordsize="20,2">
              <v:shape style="position:absolute;left:4128;top:5;width:20;height:2" coordorigin="4128,5" coordsize="20,0" path="m4128,5l4147,5e" filled="false" stroked="true" strokeweight=".48pt" strokecolor="#fefefe">
                <v:path arrowok="t"/>
              </v:shape>
            </v:group>
            <v:group style="position:absolute;left:4147;top:5;width:20;height:2" coordorigin="4147,5" coordsize="20,2">
              <v:shape style="position:absolute;left:4147;top:5;width:20;height:2" coordorigin="4147,5" coordsize="20,0" path="m4147,5l4166,5e" filled="false" stroked="true" strokeweight=".48pt" strokecolor="#fefefe">
                <v:path arrowok="t"/>
              </v:shape>
            </v:group>
            <v:group style="position:absolute;left:4166;top:5;width:20;height:2" coordorigin="4166,5" coordsize="20,2">
              <v:shape style="position:absolute;left:4166;top:5;width:20;height:2" coordorigin="4166,5" coordsize="20,0" path="m4166,5l4186,5e" filled="false" stroked="true" strokeweight=".48pt" strokecolor="#fefefe">
                <v:path arrowok="t"/>
              </v:shape>
            </v:group>
            <v:group style="position:absolute;left:4186;top:5;width:20;height:2" coordorigin="4186,5" coordsize="20,2">
              <v:shape style="position:absolute;left:4186;top:5;width:20;height:2" coordorigin="4186,5" coordsize="20,0" path="m4186,5l4205,5e" filled="false" stroked="true" strokeweight=".48pt" strokecolor="#fefefe">
                <v:path arrowok="t"/>
              </v:shape>
            </v:group>
            <v:group style="position:absolute;left:4205;top:5;width:20;height:2" coordorigin="4205,5" coordsize="20,2">
              <v:shape style="position:absolute;left:4205;top:5;width:20;height:2" coordorigin="4205,5" coordsize="20,0" path="m4205,5l4224,5e" filled="false" stroked="true" strokeweight=".48pt" strokecolor="#fefefe">
                <v:path arrowok="t"/>
              </v:shape>
            </v:group>
            <v:group style="position:absolute;left:4224;top:5;width:20;height:2" coordorigin="4224,5" coordsize="20,2">
              <v:shape style="position:absolute;left:4224;top:5;width:20;height:2" coordorigin="4224,5" coordsize="20,0" path="m4224,5l4243,5e" filled="false" stroked="true" strokeweight=".48pt" strokecolor="#fefefe">
                <v:path arrowok="t"/>
              </v:shape>
            </v:group>
            <v:group style="position:absolute;left:4243;top:5;width:20;height:2" coordorigin="4243,5" coordsize="20,2">
              <v:shape style="position:absolute;left:4243;top:5;width:20;height:2" coordorigin="4243,5" coordsize="20,0" path="m4243,5l4262,5e" filled="false" stroked="true" strokeweight=".48pt" strokecolor="#fefefe">
                <v:path arrowok="t"/>
              </v:shape>
            </v:group>
            <v:group style="position:absolute;left:4262;top:5;width:20;height:2" coordorigin="4262,5" coordsize="20,2">
              <v:shape style="position:absolute;left:4262;top:5;width:20;height:2" coordorigin="4262,5" coordsize="20,0" path="m4262,5l4282,5e" filled="false" stroked="true" strokeweight=".48pt" strokecolor="#fefefe">
                <v:path arrowok="t"/>
              </v:shape>
            </v:group>
            <v:group style="position:absolute;left:4282;top:5;width:20;height:2" coordorigin="4282,5" coordsize="20,2">
              <v:shape style="position:absolute;left:4282;top:5;width:20;height:2" coordorigin="4282,5" coordsize="20,0" path="m4282,5l4301,5e" filled="false" stroked="true" strokeweight=".48pt" strokecolor="#fefefe">
                <v:path arrowok="t"/>
              </v:shape>
            </v:group>
            <v:group style="position:absolute;left:4301;top:5;width:20;height:2" coordorigin="4301,5" coordsize="20,2">
              <v:shape style="position:absolute;left:4301;top:5;width:20;height:2" coordorigin="4301,5" coordsize="20,0" path="m4301,5l4320,5e" filled="false" stroked="true" strokeweight=".48pt" strokecolor="#fefefe">
                <v:path arrowok="t"/>
              </v:shape>
            </v:group>
            <v:group style="position:absolute;left:4320;top:5;width:20;height:2" coordorigin="4320,5" coordsize="20,2">
              <v:shape style="position:absolute;left:4320;top:5;width:20;height:2" coordorigin="4320,5" coordsize="20,0" path="m4320,5l4339,5e" filled="false" stroked="true" strokeweight=".48pt" strokecolor="#fefefe">
                <v:path arrowok="t"/>
              </v:shape>
            </v:group>
            <v:group style="position:absolute;left:4339;top:5;width:20;height:2" coordorigin="4339,5" coordsize="20,2">
              <v:shape style="position:absolute;left:4339;top:5;width:20;height:2" coordorigin="4339,5" coordsize="20,0" path="m4339,5l4358,5e" filled="false" stroked="true" strokeweight=".48pt" strokecolor="#fefefe">
                <v:path arrowok="t"/>
              </v:shape>
            </v:group>
            <v:group style="position:absolute;left:4358;top:5;width:20;height:2" coordorigin="4358,5" coordsize="20,2">
              <v:shape style="position:absolute;left:4358;top:5;width:20;height:2" coordorigin="4358,5" coordsize="20,0" path="m4358,5l4378,5e" filled="false" stroked="true" strokeweight=".48pt" strokecolor="#fefefe">
                <v:path arrowok="t"/>
              </v:shape>
            </v:group>
            <v:group style="position:absolute;left:4378;top:5;width:20;height:2" coordorigin="4378,5" coordsize="20,2">
              <v:shape style="position:absolute;left:4378;top:5;width:20;height:2" coordorigin="4378,5" coordsize="20,0" path="m4378,5l4397,5e" filled="false" stroked="true" strokeweight=".48pt" strokecolor="#fefefe">
                <v:path arrowok="t"/>
              </v:shape>
            </v:group>
            <v:group style="position:absolute;left:4397;top:5;width:20;height:2" coordorigin="4397,5" coordsize="20,2">
              <v:shape style="position:absolute;left:4397;top:5;width:20;height:2" coordorigin="4397,5" coordsize="20,0" path="m4397,5l4416,5e" filled="false" stroked="true" strokeweight=".48pt" strokecolor="#fefefe">
                <v:path arrowok="t"/>
              </v:shape>
            </v:group>
            <v:group style="position:absolute;left:4416;top:5;width:20;height:2" coordorigin="4416,5" coordsize="20,2">
              <v:shape style="position:absolute;left:4416;top:5;width:20;height:2" coordorigin="4416,5" coordsize="20,0" path="m4416,5l4435,5e" filled="false" stroked="true" strokeweight=".48pt" strokecolor="#fefefe">
                <v:path arrowok="t"/>
              </v:shape>
            </v:group>
            <v:group style="position:absolute;left:4435;top:5;width:20;height:2" coordorigin="4435,5" coordsize="20,2">
              <v:shape style="position:absolute;left:4435;top:5;width:20;height:2" coordorigin="4435,5" coordsize="20,0" path="m4435,5l4454,5e" filled="false" stroked="true" strokeweight=".48pt" strokecolor="#fefefe">
                <v:path arrowok="t"/>
              </v:shape>
            </v:group>
            <v:group style="position:absolute;left:4454;top:5;width:20;height:2" coordorigin="4454,5" coordsize="20,2">
              <v:shape style="position:absolute;left:4454;top:5;width:20;height:2" coordorigin="4454,5" coordsize="20,0" path="m4454,5l4474,5e" filled="false" stroked="true" strokeweight=".48pt" strokecolor="#fefefe">
                <v:path arrowok="t"/>
              </v:shape>
            </v:group>
            <v:group style="position:absolute;left:4474;top:5;width:20;height:2" coordorigin="4474,5" coordsize="20,2">
              <v:shape style="position:absolute;left:4474;top:5;width:20;height:2" coordorigin="4474,5" coordsize="20,0" path="m4474,5l4493,5e" filled="false" stroked="true" strokeweight=".48pt" strokecolor="#fefefe">
                <v:path arrowok="t"/>
              </v:shape>
            </v:group>
            <v:group style="position:absolute;left:4493;top:5;width:20;height:2" coordorigin="4493,5" coordsize="20,2">
              <v:shape style="position:absolute;left:4493;top:5;width:20;height:2" coordorigin="4493,5" coordsize="20,0" path="m4493,5l4512,5e" filled="false" stroked="true" strokeweight=".48pt" strokecolor="#fefefe">
                <v:path arrowok="t"/>
              </v:shape>
            </v:group>
            <v:group style="position:absolute;left:4512;top:5;width:20;height:2" coordorigin="4512,5" coordsize="20,2">
              <v:shape style="position:absolute;left:4512;top:5;width:20;height:2" coordorigin="4512,5" coordsize="20,0" path="m4512,5l4531,5e" filled="false" stroked="true" strokeweight=".48pt" strokecolor="#fefefe">
                <v:path arrowok="t"/>
              </v:shape>
            </v:group>
            <v:group style="position:absolute;left:4531;top:5;width:20;height:2" coordorigin="4531,5" coordsize="20,2">
              <v:shape style="position:absolute;left:4531;top:5;width:20;height:2" coordorigin="4531,5" coordsize="20,0" path="m4531,5l4550,5e" filled="false" stroked="true" strokeweight=".48pt" strokecolor="#fefefe">
                <v:path arrowok="t"/>
              </v:shape>
            </v:group>
            <v:group style="position:absolute;left:4550;top:5;width:20;height:2" coordorigin="4550,5" coordsize="20,2">
              <v:shape style="position:absolute;left:4550;top:5;width:20;height:2" coordorigin="4550,5" coordsize="20,0" path="m4550,5l4570,5e" filled="false" stroked="true" strokeweight=".48pt" strokecolor="#fefefe">
                <v:path arrowok="t"/>
              </v:shape>
            </v:group>
            <v:group style="position:absolute;left:4570;top:5;width:20;height:2" coordorigin="4570,5" coordsize="20,2">
              <v:shape style="position:absolute;left:4570;top:5;width:20;height:2" coordorigin="4570,5" coordsize="20,0" path="m4570,5l4589,5e" filled="false" stroked="true" strokeweight=".48pt" strokecolor="#fefefe">
                <v:path arrowok="t"/>
              </v:shape>
            </v:group>
            <v:group style="position:absolute;left:4589;top:5;width:20;height:2" coordorigin="4589,5" coordsize="20,2">
              <v:shape style="position:absolute;left:4589;top:5;width:20;height:2" coordorigin="4589,5" coordsize="20,0" path="m4589,5l4608,5e" filled="false" stroked="true" strokeweight=".48pt" strokecolor="#fefefe">
                <v:path arrowok="t"/>
              </v:shape>
            </v:group>
            <v:group style="position:absolute;left:4608;top:5;width:20;height:2" coordorigin="4608,5" coordsize="20,2">
              <v:shape style="position:absolute;left:4608;top:5;width:20;height:2" coordorigin="4608,5" coordsize="20,0" path="m4608,5l4627,5e" filled="false" stroked="true" strokeweight=".48pt" strokecolor="#fefefe">
                <v:path arrowok="t"/>
              </v:shape>
            </v:group>
            <v:group style="position:absolute;left:4627;top:5;width:20;height:2" coordorigin="4627,5" coordsize="20,2">
              <v:shape style="position:absolute;left:4627;top:5;width:20;height:2" coordorigin="4627,5" coordsize="20,0" path="m4627,5l4646,5e" filled="false" stroked="true" strokeweight=".48pt" strokecolor="#fefefe">
                <v:path arrowok="t"/>
              </v:shape>
            </v:group>
            <v:group style="position:absolute;left:4646;top:5;width:20;height:2" coordorigin="4646,5" coordsize="20,2">
              <v:shape style="position:absolute;left:4646;top:5;width:20;height:2" coordorigin="4646,5" coordsize="20,0" path="m4646,5l4666,5e" filled="false" stroked="true" strokeweight=".48pt" strokecolor="#fefefe">
                <v:path arrowok="t"/>
              </v:shape>
            </v:group>
            <v:group style="position:absolute;left:4666;top:5;width:20;height:2" coordorigin="4666,5" coordsize="20,2">
              <v:shape style="position:absolute;left:4666;top:5;width:20;height:2" coordorigin="4666,5" coordsize="20,0" path="m4666,5l4685,5e" filled="false" stroked="true" strokeweight=".48pt" strokecolor="#fefefe">
                <v:path arrowok="t"/>
              </v:shape>
            </v:group>
            <v:group style="position:absolute;left:4685;top:5;width:20;height:2" coordorigin="4685,5" coordsize="20,2">
              <v:shape style="position:absolute;left:4685;top:5;width:20;height:2" coordorigin="4685,5" coordsize="20,0" path="m4685,5l4704,5e" filled="false" stroked="true" strokeweight=".48pt" strokecolor="#fefefe">
                <v:path arrowok="t"/>
              </v:shape>
            </v:group>
            <v:group style="position:absolute;left:4704;top:5;width:20;height:2" coordorigin="4704,5" coordsize="20,2">
              <v:shape style="position:absolute;left:4704;top:5;width:20;height:2" coordorigin="4704,5" coordsize="20,0" path="m4704,5l4723,5e" filled="false" stroked="true" strokeweight=".48pt" strokecolor="#fefefe">
                <v:path arrowok="t"/>
              </v:shape>
            </v:group>
            <v:group style="position:absolute;left:4723;top:5;width:20;height:2" coordorigin="4723,5" coordsize="20,2">
              <v:shape style="position:absolute;left:4723;top:5;width:20;height:2" coordorigin="4723,5" coordsize="20,0" path="m4723,5l4742,5e" filled="false" stroked="true" strokeweight=".48pt" strokecolor="#fefefe">
                <v:path arrowok="t"/>
              </v:shape>
            </v:group>
            <v:group style="position:absolute;left:4742;top:5;width:20;height:2" coordorigin="4742,5" coordsize="20,2">
              <v:shape style="position:absolute;left:4742;top:5;width:20;height:2" coordorigin="4742,5" coordsize="20,0" path="m4742,5l4762,5e" filled="false" stroked="true" strokeweight=".48pt" strokecolor="#fefefe">
                <v:path arrowok="t"/>
              </v:shape>
            </v:group>
            <v:group style="position:absolute;left:4762;top:5;width:20;height:2" coordorigin="4762,5" coordsize="20,2">
              <v:shape style="position:absolute;left:4762;top:5;width:20;height:2" coordorigin="4762,5" coordsize="20,0" path="m4762,5l4781,5e" filled="false" stroked="true" strokeweight=".48pt" strokecolor="#fefefe">
                <v:path arrowok="t"/>
              </v:shape>
            </v:group>
            <v:group style="position:absolute;left:4781;top:5;width:20;height:2" coordorigin="4781,5" coordsize="20,2">
              <v:shape style="position:absolute;left:4781;top:5;width:20;height:2" coordorigin="4781,5" coordsize="20,0" path="m4781,5l4800,5e" filled="false" stroked="true" strokeweight=".48pt" strokecolor="#fefefe">
                <v:path arrowok="t"/>
              </v:shape>
            </v:group>
            <v:group style="position:absolute;left:4800;top:5;width:20;height:2" coordorigin="4800,5" coordsize="20,2">
              <v:shape style="position:absolute;left:4800;top:5;width:20;height:2" coordorigin="4800,5" coordsize="20,0" path="m4800,5l4819,5e" filled="false" stroked="true" strokeweight=".48pt" strokecolor="#fefefe">
                <v:path arrowok="t"/>
              </v:shape>
            </v:group>
            <v:group style="position:absolute;left:4819;top:5;width:20;height:2" coordorigin="4819,5" coordsize="20,2">
              <v:shape style="position:absolute;left:4819;top:5;width:20;height:2" coordorigin="4819,5" coordsize="20,0" path="m4819,5l4838,5e" filled="false" stroked="true" strokeweight=".48pt" strokecolor="#fefefe">
                <v:path arrowok="t"/>
              </v:shape>
            </v:group>
            <v:group style="position:absolute;left:4838;top:5;width:20;height:2" coordorigin="4838,5" coordsize="20,2">
              <v:shape style="position:absolute;left:4838;top:5;width:20;height:2" coordorigin="4838,5" coordsize="20,0" path="m4838,5l4858,5e" filled="false" stroked="true" strokeweight=".48pt" strokecolor="#fefefe">
                <v:path arrowok="t"/>
              </v:shape>
            </v:group>
            <v:group style="position:absolute;left:4858;top:5;width:20;height:2" coordorigin="4858,5" coordsize="20,2">
              <v:shape style="position:absolute;left:4858;top:5;width:20;height:2" coordorigin="4858,5" coordsize="20,0" path="m4858,5l4877,5e" filled="false" stroked="true" strokeweight=".48pt" strokecolor="#fefefe">
                <v:path arrowok="t"/>
              </v:shape>
            </v:group>
            <v:group style="position:absolute;left:4877;top:5;width:20;height:2" coordorigin="4877,5" coordsize="20,2">
              <v:shape style="position:absolute;left:4877;top:5;width:20;height:2" coordorigin="4877,5" coordsize="20,0" path="m4877,5l4896,5e" filled="false" stroked="true" strokeweight=".48pt" strokecolor="#fefefe">
                <v:path arrowok="t"/>
              </v:shape>
            </v:group>
            <v:group style="position:absolute;left:4896;top:5;width:20;height:2" coordorigin="4896,5" coordsize="20,2">
              <v:shape style="position:absolute;left:4896;top:5;width:20;height:2" coordorigin="4896,5" coordsize="20,0" path="m4896,5l4915,5e" filled="false" stroked="true" strokeweight=".48pt" strokecolor="#fefefe">
                <v:path arrowok="t"/>
              </v:shape>
            </v:group>
            <v:group style="position:absolute;left:4915;top:5;width:20;height:2" coordorigin="4915,5" coordsize="20,2">
              <v:shape style="position:absolute;left:4915;top:5;width:20;height:2" coordorigin="4915,5" coordsize="20,0" path="m4915,5l4934,5e" filled="false" stroked="true" strokeweight=".48pt" strokecolor="#fefefe">
                <v:path arrowok="t"/>
              </v:shape>
            </v:group>
            <v:group style="position:absolute;left:4934;top:5;width:20;height:2" coordorigin="4934,5" coordsize="20,2">
              <v:shape style="position:absolute;left:4934;top:5;width:20;height:2" coordorigin="4934,5" coordsize="20,0" path="m4934,5l4954,5e" filled="false" stroked="true" strokeweight=".48pt" strokecolor="#fefefe">
                <v:path arrowok="t"/>
              </v:shape>
            </v:group>
            <v:group style="position:absolute;left:4954;top:5;width:20;height:2" coordorigin="4954,5" coordsize="20,2">
              <v:shape style="position:absolute;left:4954;top:5;width:20;height:2" coordorigin="4954,5" coordsize="20,0" path="m4954,5l4973,5e" filled="false" stroked="true" strokeweight=".48pt" strokecolor="#fefefe">
                <v:path arrowok="t"/>
              </v:shape>
            </v:group>
            <v:group style="position:absolute;left:4973;top:5;width:20;height:2" coordorigin="4973,5" coordsize="20,2">
              <v:shape style="position:absolute;left:4973;top:5;width:20;height:2" coordorigin="4973,5" coordsize="20,0" path="m4973,5l4992,5e" filled="false" stroked="true" strokeweight=".48pt" strokecolor="#fefefe">
                <v:path arrowok="t"/>
              </v:shape>
            </v:group>
            <v:group style="position:absolute;left:4992;top:5;width:20;height:2" coordorigin="4992,5" coordsize="20,2">
              <v:shape style="position:absolute;left:4992;top:5;width:20;height:2" coordorigin="4992,5" coordsize="20,0" path="m4992,5l5011,5e" filled="false" stroked="true" strokeweight=".48pt" strokecolor="#fefefe">
                <v:path arrowok="t"/>
              </v:shape>
            </v:group>
            <v:group style="position:absolute;left:5011;top:5;width:20;height:2" coordorigin="5011,5" coordsize="20,2">
              <v:shape style="position:absolute;left:5011;top:5;width:20;height:2" coordorigin="5011,5" coordsize="20,0" path="m5011,5l5030,5e" filled="false" stroked="true" strokeweight=".48pt" strokecolor="#fefefe">
                <v:path arrowok="t"/>
              </v:shape>
            </v:group>
            <v:group style="position:absolute;left:5030;top:5;width:20;height:2" coordorigin="5030,5" coordsize="20,2">
              <v:shape style="position:absolute;left:5030;top:5;width:20;height:2" coordorigin="5030,5" coordsize="20,0" path="m5030,5l5050,5e" filled="false" stroked="true" strokeweight=".48pt" strokecolor="#fefefe">
                <v:path arrowok="t"/>
              </v:shape>
            </v:group>
            <v:group style="position:absolute;left:5050;top:5;width:20;height:2" coordorigin="5050,5" coordsize="20,2">
              <v:shape style="position:absolute;left:5050;top:5;width:20;height:2" coordorigin="5050,5" coordsize="20,0" path="m5050,5l5069,5e" filled="false" stroked="true" strokeweight=".48pt" strokecolor="#fefefe">
                <v:path arrowok="t"/>
              </v:shape>
            </v:group>
            <v:group style="position:absolute;left:5069;top:5;width:20;height:2" coordorigin="5069,5" coordsize="20,2">
              <v:shape style="position:absolute;left:5069;top:5;width:20;height:2" coordorigin="5069,5" coordsize="20,0" path="m5069,5l5088,5e" filled="false" stroked="true" strokeweight=".48pt" strokecolor="#fefefe">
                <v:path arrowok="t"/>
              </v:shape>
            </v:group>
            <v:group style="position:absolute;left:5088;top:5;width:20;height:2" coordorigin="5088,5" coordsize="20,2">
              <v:shape style="position:absolute;left:5088;top:5;width:20;height:2" coordorigin="5088,5" coordsize="20,0" path="m5088,5l5107,5e" filled="false" stroked="true" strokeweight=".48pt" strokecolor="#fefefe">
                <v:path arrowok="t"/>
              </v:shape>
            </v:group>
            <v:group style="position:absolute;left:5107;top:5;width:20;height:2" coordorigin="5107,5" coordsize="20,2">
              <v:shape style="position:absolute;left:5107;top:5;width:20;height:2" coordorigin="5107,5" coordsize="20,0" path="m5107,5l5126,5e" filled="false" stroked="true" strokeweight=".48pt" strokecolor="#fefefe">
                <v:path arrowok="t"/>
              </v:shape>
            </v:group>
            <v:group style="position:absolute;left:5126;top:5;width:20;height:2" coordorigin="5126,5" coordsize="20,2">
              <v:shape style="position:absolute;left:5126;top:5;width:20;height:2" coordorigin="5126,5" coordsize="20,0" path="m5126,5l5146,5e" filled="false" stroked="true" strokeweight=".48pt" strokecolor="#fefefe">
                <v:path arrowok="t"/>
              </v:shape>
            </v:group>
            <v:group style="position:absolute;left:5146;top:5;width:20;height:2" coordorigin="5146,5" coordsize="20,2">
              <v:shape style="position:absolute;left:5146;top:5;width:20;height:2" coordorigin="5146,5" coordsize="20,0" path="m5146,5l5165,5e" filled="false" stroked="true" strokeweight=".48pt" strokecolor="#fefefe">
                <v:path arrowok="t"/>
              </v:shape>
            </v:group>
            <v:group style="position:absolute;left:5165;top:5;width:20;height:2" coordorigin="5165,5" coordsize="20,2">
              <v:shape style="position:absolute;left:5165;top:5;width:20;height:2" coordorigin="5165,5" coordsize="20,0" path="m5165,5l5184,5e" filled="false" stroked="true" strokeweight=".48pt" strokecolor="#fefefe">
                <v:path arrowok="t"/>
              </v:shape>
            </v:group>
            <v:group style="position:absolute;left:5184;top:5;width:20;height:2" coordorigin="5184,5" coordsize="20,2">
              <v:shape style="position:absolute;left:5184;top:5;width:20;height:2" coordorigin="5184,5" coordsize="20,0" path="m5184,5l5203,5e" filled="false" stroked="true" strokeweight=".48pt" strokecolor="#fefefe">
                <v:path arrowok="t"/>
              </v:shape>
            </v:group>
            <v:group style="position:absolute;left:5203;top:5;width:20;height:2" coordorigin="5203,5" coordsize="20,2">
              <v:shape style="position:absolute;left:5203;top:5;width:20;height:2" coordorigin="5203,5" coordsize="20,0" path="m5203,5l5222,5e" filled="false" stroked="true" strokeweight=".48pt" strokecolor="#fefefe">
                <v:path arrowok="t"/>
              </v:shape>
            </v:group>
            <v:group style="position:absolute;left:5222;top:5;width:20;height:2" coordorigin="5222,5" coordsize="20,2">
              <v:shape style="position:absolute;left:5222;top:5;width:20;height:2" coordorigin="5222,5" coordsize="20,0" path="m5222,5l5242,5e" filled="false" stroked="true" strokeweight=".48pt" strokecolor="#fefefe">
                <v:path arrowok="t"/>
              </v:shape>
            </v:group>
            <v:group style="position:absolute;left:5242;top:5;width:20;height:2" coordorigin="5242,5" coordsize="20,2">
              <v:shape style="position:absolute;left:5242;top:5;width:20;height:2" coordorigin="5242,5" coordsize="20,0" path="m5242,5l5261,5e" filled="false" stroked="true" strokeweight=".48pt" strokecolor="#fefefe">
                <v:path arrowok="t"/>
              </v:shape>
            </v:group>
            <v:group style="position:absolute;left:5261;top:5;width:20;height:2" coordorigin="5261,5" coordsize="20,2">
              <v:shape style="position:absolute;left:5261;top:5;width:20;height:2" coordorigin="5261,5" coordsize="20,0" path="m5261,5l5280,5e" filled="false" stroked="true" strokeweight=".48pt" strokecolor="#fefefe">
                <v:path arrowok="t"/>
              </v:shape>
            </v:group>
            <v:group style="position:absolute;left:5280;top:5;width:20;height:2" coordorigin="5280,5" coordsize="20,2">
              <v:shape style="position:absolute;left:5280;top:5;width:20;height:2" coordorigin="5280,5" coordsize="20,0" path="m5280,5l5299,5e" filled="false" stroked="true" strokeweight=".48pt" strokecolor="#fefefe">
                <v:path arrowok="t"/>
              </v:shape>
            </v:group>
            <v:group style="position:absolute;left:5299;top:5;width:20;height:2" coordorigin="5299,5" coordsize="20,2">
              <v:shape style="position:absolute;left:5299;top:5;width:20;height:2" coordorigin="5299,5" coordsize="20,0" path="m5299,5l5318,5e" filled="false" stroked="true" strokeweight=".48pt" strokecolor="#fefefe">
                <v:path arrowok="t"/>
              </v:shape>
            </v:group>
            <v:group style="position:absolute;left:5318;top:5;width:20;height:2" coordorigin="5318,5" coordsize="20,2">
              <v:shape style="position:absolute;left:5318;top:5;width:20;height:2" coordorigin="5318,5" coordsize="20,0" path="m5318,5l5338,5e" filled="false" stroked="true" strokeweight=".48pt" strokecolor="#fefefe">
                <v:path arrowok="t"/>
              </v:shape>
            </v:group>
            <v:group style="position:absolute;left:5338;top:5;width:20;height:2" coordorigin="5338,5" coordsize="20,2">
              <v:shape style="position:absolute;left:5338;top:5;width:20;height:2" coordorigin="5338,5" coordsize="20,0" path="m5338,5l5357,5e" filled="false" stroked="true" strokeweight=".48pt" strokecolor="#fefefe">
                <v:path arrowok="t"/>
              </v:shape>
            </v:group>
            <v:group style="position:absolute;left:5357;top:5;width:20;height:2" coordorigin="5357,5" coordsize="20,2">
              <v:shape style="position:absolute;left:5357;top:5;width:20;height:2" coordorigin="5357,5" coordsize="20,0" path="m5357,5l5376,5e" filled="false" stroked="true" strokeweight=".48pt" strokecolor="#fefefe">
                <v:path arrowok="t"/>
              </v:shape>
            </v:group>
            <v:group style="position:absolute;left:5376;top:5;width:20;height:2" coordorigin="5376,5" coordsize="20,2">
              <v:shape style="position:absolute;left:5376;top:5;width:20;height:2" coordorigin="5376,5" coordsize="20,0" path="m5376,5l5395,5e" filled="false" stroked="true" strokeweight=".48pt" strokecolor="#fefefe">
                <v:path arrowok="t"/>
              </v:shape>
            </v:group>
            <v:group style="position:absolute;left:5395;top:5;width:20;height:2" coordorigin="5395,5" coordsize="20,2">
              <v:shape style="position:absolute;left:5395;top:5;width:20;height:2" coordorigin="5395,5" coordsize="20,0" path="m5395,5l5414,5e" filled="false" stroked="true" strokeweight=".48pt" strokecolor="#fefefe">
                <v:path arrowok="t"/>
              </v:shape>
            </v:group>
            <v:group style="position:absolute;left:5414;top:5;width:10;height:2" coordorigin="5414,5" coordsize="10,2">
              <v:shape style="position:absolute;left:5414;top:5;width:10;height:2" coordorigin="5414,5" coordsize="10,0" path="m5414,5l5424,5e" filled="false" stroked="true" strokeweight=".48pt" strokecolor="#fefefe">
                <v:path arrowok="t"/>
              </v:shape>
            </v:group>
            <v:group style="position:absolute;left:5424;top:5;width:10;height:2" coordorigin="5424,5" coordsize="10,2">
              <v:shape style="position:absolute;left:5424;top:5;width:10;height:2" coordorigin="5424,5" coordsize="10,0" path="m5424,5l5434,5e" filled="false" stroked="true" strokeweight=".48pt" strokecolor="#000000">
                <v:path arrowok="t"/>
              </v:shape>
            </v:group>
            <v:group style="position:absolute;left:5434;top:5;width:20;height:2" coordorigin="5434,5" coordsize="20,2">
              <v:shape style="position:absolute;left:5434;top:5;width:20;height:2" coordorigin="5434,5" coordsize="20,0" path="m5434,5l5453,5e" filled="false" stroked="true" strokeweight=".48pt" strokecolor="#fefefe">
                <v:path arrowok="t"/>
              </v:shape>
            </v:group>
            <v:group style="position:absolute;left:5453;top:5;width:20;height:2" coordorigin="5453,5" coordsize="20,2">
              <v:shape style="position:absolute;left:5453;top:5;width:20;height:2" coordorigin="5453,5" coordsize="20,0" path="m5453,5l5472,5e" filled="false" stroked="true" strokeweight=".48pt" strokecolor="#fefefe">
                <v:path arrowok="t"/>
              </v:shape>
            </v:group>
            <v:group style="position:absolute;left:5472;top:5;width:20;height:2" coordorigin="5472,5" coordsize="20,2">
              <v:shape style="position:absolute;left:5472;top:5;width:20;height:2" coordorigin="5472,5" coordsize="20,0" path="m5472,5l5491,5e" filled="false" stroked="true" strokeweight=".48pt" strokecolor="#fefefe">
                <v:path arrowok="t"/>
              </v:shape>
            </v:group>
            <v:group style="position:absolute;left:5491;top:5;width:20;height:2" coordorigin="5491,5" coordsize="20,2">
              <v:shape style="position:absolute;left:5491;top:5;width:20;height:2" coordorigin="5491,5" coordsize="20,0" path="m5491,5l5510,5e" filled="false" stroked="true" strokeweight=".48pt" strokecolor="#fefefe">
                <v:path arrowok="t"/>
              </v:shape>
            </v:group>
            <v:group style="position:absolute;left:5510;top:5;width:20;height:2" coordorigin="5510,5" coordsize="20,2">
              <v:shape style="position:absolute;left:5510;top:5;width:20;height:2" coordorigin="5510,5" coordsize="20,0" path="m5510,5l5530,5e" filled="false" stroked="true" strokeweight=".48pt" strokecolor="#fefefe">
                <v:path arrowok="t"/>
              </v:shape>
            </v:group>
            <v:group style="position:absolute;left:5530;top:5;width:20;height:2" coordorigin="5530,5" coordsize="20,2">
              <v:shape style="position:absolute;left:5530;top:5;width:20;height:2" coordorigin="5530,5" coordsize="20,0" path="m5530,5l5549,5e" filled="false" stroked="true" strokeweight=".48pt" strokecolor="#fefefe">
                <v:path arrowok="t"/>
              </v:shape>
            </v:group>
            <v:group style="position:absolute;left:5549;top:5;width:20;height:2" coordorigin="5549,5" coordsize="20,2">
              <v:shape style="position:absolute;left:5549;top:5;width:20;height:2" coordorigin="5549,5" coordsize="20,0" path="m5549,5l5568,5e" filled="false" stroked="true" strokeweight=".48pt" strokecolor="#fefefe">
                <v:path arrowok="t"/>
              </v:shape>
            </v:group>
            <v:group style="position:absolute;left:5568;top:5;width:20;height:2" coordorigin="5568,5" coordsize="20,2">
              <v:shape style="position:absolute;left:5568;top:5;width:20;height:2" coordorigin="5568,5" coordsize="20,0" path="m5568,5l5587,5e" filled="false" stroked="true" strokeweight=".48pt" strokecolor="#fefefe">
                <v:path arrowok="t"/>
              </v:shape>
            </v:group>
            <v:group style="position:absolute;left:5587;top:5;width:20;height:2" coordorigin="5587,5" coordsize="20,2">
              <v:shape style="position:absolute;left:5587;top:5;width:20;height:2" coordorigin="5587,5" coordsize="20,0" path="m5587,5l5606,5e" filled="false" stroked="true" strokeweight=".48pt" strokecolor="#fefefe">
                <v:path arrowok="t"/>
              </v:shape>
            </v:group>
            <v:group style="position:absolute;left:5606;top:5;width:20;height:2" coordorigin="5606,5" coordsize="20,2">
              <v:shape style="position:absolute;left:5606;top:5;width:20;height:2" coordorigin="5606,5" coordsize="20,0" path="m5606,5l5626,5e" filled="false" stroked="true" strokeweight=".48pt" strokecolor="#fefefe">
                <v:path arrowok="t"/>
              </v:shape>
            </v:group>
            <v:group style="position:absolute;left:5626;top:5;width:20;height:2" coordorigin="5626,5" coordsize="20,2">
              <v:shape style="position:absolute;left:5626;top:5;width:20;height:2" coordorigin="5626,5" coordsize="20,0" path="m5626,5l5645,5e" filled="false" stroked="true" strokeweight=".48pt" strokecolor="#fefefe">
                <v:path arrowok="t"/>
              </v:shape>
            </v:group>
            <v:group style="position:absolute;left:5645;top:5;width:20;height:2" coordorigin="5645,5" coordsize="20,2">
              <v:shape style="position:absolute;left:5645;top:5;width:20;height:2" coordorigin="5645,5" coordsize="20,0" path="m5645,5l5664,5e" filled="false" stroked="true" strokeweight=".48pt" strokecolor="#fefefe">
                <v:path arrowok="t"/>
              </v:shape>
            </v:group>
            <v:group style="position:absolute;left:5664;top:5;width:20;height:2" coordorigin="5664,5" coordsize="20,2">
              <v:shape style="position:absolute;left:5664;top:5;width:20;height:2" coordorigin="5664,5" coordsize="20,0" path="m5664,5l5683,5e" filled="false" stroked="true" strokeweight=".48pt" strokecolor="#fefefe">
                <v:path arrowok="t"/>
              </v:shape>
            </v:group>
            <v:group style="position:absolute;left:5683;top:5;width:20;height:2" coordorigin="5683,5" coordsize="20,2">
              <v:shape style="position:absolute;left:5683;top:5;width:20;height:2" coordorigin="5683,5" coordsize="20,0" path="m5683,5l5702,5e" filled="false" stroked="true" strokeweight=".48pt" strokecolor="#fefefe">
                <v:path arrowok="t"/>
              </v:shape>
            </v:group>
            <v:group style="position:absolute;left:5702;top:5;width:20;height:2" coordorigin="5702,5" coordsize="20,2">
              <v:shape style="position:absolute;left:5702;top:5;width:20;height:2" coordorigin="5702,5" coordsize="20,0" path="m5702,5l5722,5e" filled="false" stroked="true" strokeweight=".48pt" strokecolor="#fefefe">
                <v:path arrowok="t"/>
              </v:shape>
            </v:group>
            <v:group style="position:absolute;left:5722;top:5;width:20;height:2" coordorigin="5722,5" coordsize="20,2">
              <v:shape style="position:absolute;left:5722;top:5;width:20;height:2" coordorigin="5722,5" coordsize="20,0" path="m5722,5l5741,5e" filled="false" stroked="true" strokeweight=".48pt" strokecolor="#fefefe">
                <v:path arrowok="t"/>
              </v:shape>
            </v:group>
            <v:group style="position:absolute;left:5741;top:5;width:20;height:2" coordorigin="5741,5" coordsize="20,2">
              <v:shape style="position:absolute;left:5741;top:5;width:20;height:2" coordorigin="5741,5" coordsize="20,0" path="m5741,5l5760,5e" filled="false" stroked="true" strokeweight=".48pt" strokecolor="#fefefe">
                <v:path arrowok="t"/>
              </v:shape>
            </v:group>
            <v:group style="position:absolute;left:5760;top:5;width:20;height:2" coordorigin="5760,5" coordsize="20,2">
              <v:shape style="position:absolute;left:5760;top:5;width:20;height:2" coordorigin="5760,5" coordsize="20,0" path="m5760,5l5779,5e" filled="false" stroked="true" strokeweight=".48pt" strokecolor="#fefefe">
                <v:path arrowok="t"/>
              </v:shape>
            </v:group>
            <v:group style="position:absolute;left:5779;top:5;width:20;height:2" coordorigin="5779,5" coordsize="20,2">
              <v:shape style="position:absolute;left:5779;top:5;width:20;height:2" coordorigin="5779,5" coordsize="20,0" path="m5779,5l5798,5e" filled="false" stroked="true" strokeweight=".48pt" strokecolor="#fefefe">
                <v:path arrowok="t"/>
              </v:shape>
            </v:group>
            <v:group style="position:absolute;left:5798;top:5;width:20;height:2" coordorigin="5798,5" coordsize="20,2">
              <v:shape style="position:absolute;left:5798;top:5;width:20;height:2" coordorigin="5798,5" coordsize="20,0" path="m5798,5l5818,5e" filled="false" stroked="true" strokeweight=".48pt" strokecolor="#fefefe">
                <v:path arrowok="t"/>
              </v:shape>
            </v:group>
            <v:group style="position:absolute;left:5818;top:5;width:20;height:2" coordorigin="5818,5" coordsize="20,2">
              <v:shape style="position:absolute;left:5818;top:5;width:20;height:2" coordorigin="5818,5" coordsize="20,0" path="m5818,5l5837,5e" filled="false" stroked="true" strokeweight=".48pt" strokecolor="#fefefe">
                <v:path arrowok="t"/>
              </v:shape>
            </v:group>
            <v:group style="position:absolute;left:5837;top:5;width:20;height:2" coordorigin="5837,5" coordsize="20,2">
              <v:shape style="position:absolute;left:5837;top:5;width:20;height:2" coordorigin="5837,5" coordsize="20,0" path="m5837,5l5856,5e" filled="false" stroked="true" strokeweight=".48pt" strokecolor="#fefefe">
                <v:path arrowok="t"/>
              </v:shape>
            </v:group>
            <v:group style="position:absolute;left:5856;top:5;width:20;height:2" coordorigin="5856,5" coordsize="20,2">
              <v:shape style="position:absolute;left:5856;top:5;width:20;height:2" coordorigin="5856,5" coordsize="20,0" path="m5856,5l5875,5e" filled="false" stroked="true" strokeweight=".48pt" strokecolor="#fefefe">
                <v:path arrowok="t"/>
              </v:shape>
            </v:group>
            <v:group style="position:absolute;left:5875;top:5;width:20;height:2" coordorigin="5875,5" coordsize="20,2">
              <v:shape style="position:absolute;left:5875;top:5;width:20;height:2" coordorigin="5875,5" coordsize="20,0" path="m5875,5l5894,5e" filled="false" stroked="true" strokeweight=".48pt" strokecolor="#fefefe">
                <v:path arrowok="t"/>
              </v:shape>
            </v:group>
            <v:group style="position:absolute;left:5894;top:5;width:20;height:2" coordorigin="5894,5" coordsize="20,2">
              <v:shape style="position:absolute;left:5894;top:5;width:20;height:2" coordorigin="5894,5" coordsize="20,0" path="m5894,5l5914,5e" filled="false" stroked="true" strokeweight=".48pt" strokecolor="#fefefe">
                <v:path arrowok="t"/>
              </v:shape>
            </v:group>
            <v:group style="position:absolute;left:5914;top:5;width:20;height:2" coordorigin="5914,5" coordsize="20,2">
              <v:shape style="position:absolute;left:5914;top:5;width:20;height:2" coordorigin="5914,5" coordsize="20,0" path="m5914,5l5933,5e" filled="false" stroked="true" strokeweight=".48pt" strokecolor="#fefefe">
                <v:path arrowok="t"/>
              </v:shape>
            </v:group>
            <v:group style="position:absolute;left:5933;top:5;width:20;height:2" coordorigin="5933,5" coordsize="20,2">
              <v:shape style="position:absolute;left:5933;top:5;width:20;height:2" coordorigin="5933,5" coordsize="20,0" path="m5933,5l5952,5e" filled="false" stroked="true" strokeweight=".48pt" strokecolor="#fefefe">
                <v:path arrowok="t"/>
              </v:shape>
            </v:group>
            <v:group style="position:absolute;left:5952;top:5;width:20;height:2" coordorigin="5952,5" coordsize="20,2">
              <v:shape style="position:absolute;left:5952;top:5;width:20;height:2" coordorigin="5952,5" coordsize="20,0" path="m5952,5l5971,5e" filled="false" stroked="true" strokeweight=".48pt" strokecolor="#fefefe">
                <v:path arrowok="t"/>
              </v:shape>
            </v:group>
            <v:group style="position:absolute;left:5971;top:5;width:20;height:2" coordorigin="5971,5" coordsize="20,2">
              <v:shape style="position:absolute;left:5971;top:5;width:20;height:2" coordorigin="5971,5" coordsize="20,0" path="m5971,5l5990,5e" filled="false" stroked="true" strokeweight=".48pt" strokecolor="#fefefe">
                <v:path arrowok="t"/>
              </v:shape>
            </v:group>
            <v:group style="position:absolute;left:5990;top:5;width:20;height:2" coordorigin="5990,5" coordsize="20,2">
              <v:shape style="position:absolute;left:5990;top:5;width:20;height:2" coordorigin="5990,5" coordsize="20,0" path="m5990,5l6010,5e" filled="false" stroked="true" strokeweight=".48pt" strokecolor="#fefefe">
                <v:path arrowok="t"/>
              </v:shape>
            </v:group>
            <v:group style="position:absolute;left:6010;top:5;width:20;height:2" coordorigin="6010,5" coordsize="20,2">
              <v:shape style="position:absolute;left:6010;top:5;width:20;height:2" coordorigin="6010,5" coordsize="20,0" path="m6010,5l6029,5e" filled="false" stroked="true" strokeweight=".48pt" strokecolor="#fefefe">
                <v:path arrowok="t"/>
              </v:shape>
            </v:group>
            <v:group style="position:absolute;left:6029;top:5;width:20;height:2" coordorigin="6029,5" coordsize="20,2">
              <v:shape style="position:absolute;left:6029;top:5;width:20;height:2" coordorigin="6029,5" coordsize="20,0" path="m6029,5l6048,5e" filled="false" stroked="true" strokeweight=".48pt" strokecolor="#fefefe">
                <v:path arrowok="t"/>
              </v:shape>
            </v:group>
            <v:group style="position:absolute;left:6048;top:5;width:20;height:2" coordorigin="6048,5" coordsize="20,2">
              <v:shape style="position:absolute;left:6048;top:5;width:20;height:2" coordorigin="6048,5" coordsize="20,0" path="m6048,5l6067,5e" filled="false" stroked="true" strokeweight=".48pt" strokecolor="#fefefe">
                <v:path arrowok="t"/>
              </v:shape>
            </v:group>
            <v:group style="position:absolute;left:6067;top:5;width:20;height:2" coordorigin="6067,5" coordsize="20,2">
              <v:shape style="position:absolute;left:6067;top:5;width:20;height:2" coordorigin="6067,5" coordsize="20,0" path="m6067,5l6086,5e" filled="false" stroked="true" strokeweight=".48pt" strokecolor="#fefefe">
                <v:path arrowok="t"/>
              </v:shape>
            </v:group>
            <v:group style="position:absolute;left:6086;top:5;width:20;height:2" coordorigin="6086,5" coordsize="20,2">
              <v:shape style="position:absolute;left:6086;top:5;width:20;height:2" coordorigin="6086,5" coordsize="20,0" path="m6086,5l6106,5e" filled="false" stroked="true" strokeweight=".48pt" strokecolor="#fefefe">
                <v:path arrowok="t"/>
              </v:shape>
            </v:group>
            <v:group style="position:absolute;left:6106;top:5;width:20;height:2" coordorigin="6106,5" coordsize="20,2">
              <v:shape style="position:absolute;left:6106;top:5;width:20;height:2" coordorigin="6106,5" coordsize="20,0" path="m6106,5l6125,5e" filled="false" stroked="true" strokeweight=".48pt" strokecolor="#fefefe">
                <v:path arrowok="t"/>
              </v:shape>
            </v:group>
            <v:group style="position:absolute;left:6125;top:5;width:20;height:2" coordorigin="6125,5" coordsize="20,2">
              <v:shape style="position:absolute;left:6125;top:5;width:20;height:2" coordorigin="6125,5" coordsize="20,0" path="m6125,5l6144,5e" filled="false" stroked="true" strokeweight=".48pt" strokecolor="#fefefe">
                <v:path arrowok="t"/>
              </v:shape>
            </v:group>
            <v:group style="position:absolute;left:6144;top:5;width:20;height:2" coordorigin="6144,5" coordsize="20,2">
              <v:shape style="position:absolute;left:6144;top:5;width:20;height:2" coordorigin="6144,5" coordsize="20,0" path="m6144,5l6163,5e" filled="false" stroked="true" strokeweight=".48pt" strokecolor="#fefefe">
                <v:path arrowok="t"/>
              </v:shape>
            </v:group>
            <v:group style="position:absolute;left:6163;top:5;width:20;height:2" coordorigin="6163,5" coordsize="20,2">
              <v:shape style="position:absolute;left:6163;top:5;width:20;height:2" coordorigin="6163,5" coordsize="20,0" path="m6163,5l6182,5e" filled="false" stroked="true" strokeweight=".48pt" strokecolor="#fefefe">
                <v:path arrowok="t"/>
              </v:shape>
            </v:group>
            <v:group style="position:absolute;left:6182;top:5;width:20;height:2" coordorigin="6182,5" coordsize="20,2">
              <v:shape style="position:absolute;left:6182;top:5;width:20;height:2" coordorigin="6182,5" coordsize="20,0" path="m6182,5l6202,5e" filled="false" stroked="true" strokeweight=".48pt" strokecolor="#fefefe">
                <v:path arrowok="t"/>
              </v:shape>
            </v:group>
            <v:group style="position:absolute;left:6202;top:5;width:20;height:2" coordorigin="6202,5" coordsize="20,2">
              <v:shape style="position:absolute;left:6202;top:5;width:20;height:2" coordorigin="6202,5" coordsize="20,0" path="m6202,5l6221,5e" filled="false" stroked="true" strokeweight=".48pt" strokecolor="#fefefe">
                <v:path arrowok="t"/>
              </v:shape>
            </v:group>
            <v:group style="position:absolute;left:6221;top:5;width:20;height:2" coordorigin="6221,5" coordsize="20,2">
              <v:shape style="position:absolute;left:6221;top:5;width:20;height:2" coordorigin="6221,5" coordsize="20,0" path="m6221,5l6240,5e" filled="false" stroked="true" strokeweight=".48pt" strokecolor="#fefefe">
                <v:path arrowok="t"/>
              </v:shape>
            </v:group>
            <v:group style="position:absolute;left:6240;top:5;width:20;height:2" coordorigin="6240,5" coordsize="20,2">
              <v:shape style="position:absolute;left:6240;top:5;width:20;height:2" coordorigin="6240,5" coordsize="20,0" path="m6240,5l6259,5e" filled="false" stroked="true" strokeweight=".48pt" strokecolor="#fefefe">
                <v:path arrowok="t"/>
              </v:shape>
            </v:group>
            <v:group style="position:absolute;left:6259;top:5;width:20;height:2" coordorigin="6259,5" coordsize="20,2">
              <v:shape style="position:absolute;left:6259;top:5;width:20;height:2" coordorigin="6259,5" coordsize="20,0" path="m6259,5l6278,5e" filled="false" stroked="true" strokeweight=".48pt" strokecolor="#fefefe">
                <v:path arrowok="t"/>
              </v:shape>
            </v:group>
            <v:group style="position:absolute;left:6278;top:5;width:20;height:2" coordorigin="6278,5" coordsize="20,2">
              <v:shape style="position:absolute;left:6278;top:5;width:20;height:2" coordorigin="6278,5" coordsize="20,0" path="m6278,5l6298,5e" filled="false" stroked="true" strokeweight=".48pt" strokecolor="#fefefe">
                <v:path arrowok="t"/>
              </v:shape>
            </v:group>
            <v:group style="position:absolute;left:6298;top:5;width:20;height:2" coordorigin="6298,5" coordsize="20,2">
              <v:shape style="position:absolute;left:6298;top:5;width:20;height:2" coordorigin="6298,5" coordsize="20,0" path="m6298,5l6317,5e" filled="false" stroked="true" strokeweight=".48pt" strokecolor="#fefefe">
                <v:path arrowok="t"/>
              </v:shape>
            </v:group>
            <v:group style="position:absolute;left:6317;top:5;width:20;height:2" coordorigin="6317,5" coordsize="20,2">
              <v:shape style="position:absolute;left:6317;top:5;width:20;height:2" coordorigin="6317,5" coordsize="20,0" path="m6317,5l6336,5e" filled="false" stroked="true" strokeweight=".48pt" strokecolor="#fefefe">
                <v:path arrowok="t"/>
              </v:shape>
            </v:group>
            <v:group style="position:absolute;left:6336;top:5;width:20;height:2" coordorigin="6336,5" coordsize="20,2">
              <v:shape style="position:absolute;left:6336;top:5;width:20;height:2" coordorigin="6336,5" coordsize="20,0" path="m6336,5l6355,5e" filled="false" stroked="true" strokeweight=".48pt" strokecolor="#fefefe">
                <v:path arrowok="t"/>
              </v:shape>
            </v:group>
            <v:group style="position:absolute;left:6355;top:5;width:20;height:2" coordorigin="6355,5" coordsize="20,2">
              <v:shape style="position:absolute;left:6355;top:5;width:20;height:2" coordorigin="6355,5" coordsize="20,0" path="m6355,5l6374,5e" filled="false" stroked="true" strokeweight=".48pt" strokecolor="#fefefe">
                <v:path arrowok="t"/>
              </v:shape>
            </v:group>
            <v:group style="position:absolute;left:6374;top:5;width:20;height:2" coordorigin="6374,5" coordsize="20,2">
              <v:shape style="position:absolute;left:6374;top:5;width:20;height:2" coordorigin="6374,5" coordsize="20,0" path="m6374,5l6394,5e" filled="false" stroked="true" strokeweight=".48pt" strokecolor="#fefefe">
                <v:path arrowok="t"/>
              </v:shape>
            </v:group>
            <v:group style="position:absolute;left:6394;top:5;width:20;height:2" coordorigin="6394,5" coordsize="20,2">
              <v:shape style="position:absolute;left:6394;top:5;width:20;height:2" coordorigin="6394,5" coordsize="20,0" path="m6394,5l6413,5e" filled="false" stroked="true" strokeweight=".48pt" strokecolor="#fefefe">
                <v:path arrowok="t"/>
              </v:shape>
            </v:group>
            <v:group style="position:absolute;left:6413;top:5;width:20;height:2" coordorigin="6413,5" coordsize="20,2">
              <v:shape style="position:absolute;left:6413;top:5;width:20;height:2" coordorigin="6413,5" coordsize="20,0" path="m6413,5l6432,5e" filled="false" stroked="true" strokeweight=".48pt" strokecolor="#fefefe">
                <v:path arrowok="t"/>
              </v:shape>
            </v:group>
            <v:group style="position:absolute;left:6432;top:5;width:20;height:2" coordorigin="6432,5" coordsize="20,2">
              <v:shape style="position:absolute;left:6432;top:5;width:20;height:2" coordorigin="6432,5" coordsize="20,0" path="m6432,5l6451,5e" filled="false" stroked="true" strokeweight=".48pt" strokecolor="#fefefe">
                <v:path arrowok="t"/>
              </v:shape>
            </v:group>
            <v:group style="position:absolute;left:6451;top:5;width:20;height:2" coordorigin="6451,5" coordsize="20,2">
              <v:shape style="position:absolute;left:6451;top:5;width:20;height:2" coordorigin="6451,5" coordsize="20,0" path="m6451,5l6470,5e" filled="false" stroked="true" strokeweight=".48pt" strokecolor="#fefefe">
                <v:path arrowok="t"/>
              </v:shape>
            </v:group>
            <v:group style="position:absolute;left:6470;top:5;width:20;height:2" coordorigin="6470,5" coordsize="20,2">
              <v:shape style="position:absolute;left:6470;top:5;width:20;height:2" coordorigin="6470,5" coordsize="20,0" path="m6470,5l6490,5e" filled="false" stroked="true" strokeweight=".48pt" strokecolor="#fefefe">
                <v:path arrowok="t"/>
              </v:shape>
            </v:group>
            <v:group style="position:absolute;left:6490;top:5;width:20;height:2" coordorigin="6490,5" coordsize="20,2">
              <v:shape style="position:absolute;left:6490;top:5;width:20;height:2" coordorigin="6490,5" coordsize="20,0" path="m6490,5l6509,5e" filled="false" stroked="true" strokeweight=".48pt" strokecolor="#fefefe">
                <v:path arrowok="t"/>
              </v:shape>
            </v:group>
            <v:group style="position:absolute;left:6509;top:5;width:20;height:2" coordorigin="6509,5" coordsize="20,2">
              <v:shape style="position:absolute;left:6509;top:5;width:20;height:2" coordorigin="6509,5" coordsize="20,0" path="m6509,5l6528,5e" filled="false" stroked="true" strokeweight=".48pt" strokecolor="#fefefe">
                <v:path arrowok="t"/>
              </v:shape>
            </v:group>
            <v:group style="position:absolute;left:6528;top:5;width:20;height:2" coordorigin="6528,5" coordsize="20,2">
              <v:shape style="position:absolute;left:6528;top:5;width:20;height:2" coordorigin="6528,5" coordsize="20,0" path="m6528,5l6547,5e" filled="false" stroked="true" strokeweight=".48pt" strokecolor="#fefefe">
                <v:path arrowok="t"/>
              </v:shape>
            </v:group>
            <v:group style="position:absolute;left:6547;top:5;width:20;height:2" coordorigin="6547,5" coordsize="20,2">
              <v:shape style="position:absolute;left:6547;top:5;width:20;height:2" coordorigin="6547,5" coordsize="20,0" path="m6547,5l6566,5e" filled="false" stroked="true" strokeweight=".48pt" strokecolor="#fefefe">
                <v:path arrowok="t"/>
              </v:shape>
            </v:group>
            <v:group style="position:absolute;left:6566;top:5;width:20;height:2" coordorigin="6566,5" coordsize="20,2">
              <v:shape style="position:absolute;left:6566;top:5;width:20;height:2" coordorigin="6566,5" coordsize="20,0" path="m6566,5l6586,5e" filled="false" stroked="true" strokeweight=".48pt" strokecolor="#fefefe">
                <v:path arrowok="t"/>
              </v:shape>
            </v:group>
            <v:group style="position:absolute;left:6586;top:5;width:20;height:2" coordorigin="6586,5" coordsize="20,2">
              <v:shape style="position:absolute;left:6586;top:5;width:20;height:2" coordorigin="6586,5" coordsize="20,0" path="m6586,5l6605,5e" filled="false" stroked="true" strokeweight=".48pt" strokecolor="#fefefe">
                <v:path arrowok="t"/>
              </v:shape>
            </v:group>
            <v:group style="position:absolute;left:6605;top:5;width:20;height:2" coordorigin="6605,5" coordsize="20,2">
              <v:shape style="position:absolute;left:6605;top:5;width:20;height:2" coordorigin="6605,5" coordsize="20,0" path="m6605,5l6624,5e" filled="false" stroked="true" strokeweight=".48pt" strokecolor="#fefefe">
                <v:path arrowok="t"/>
              </v:shape>
            </v:group>
            <v:group style="position:absolute;left:6624;top:5;width:20;height:2" coordorigin="6624,5" coordsize="20,2">
              <v:shape style="position:absolute;left:6624;top:5;width:20;height:2" coordorigin="6624,5" coordsize="20,0" path="m6624,5l6643,5e" filled="false" stroked="true" strokeweight=".48pt" strokecolor="#fefefe">
                <v:path arrowok="t"/>
              </v:shape>
            </v:group>
            <v:group style="position:absolute;left:6643;top:5;width:20;height:2" coordorigin="6643,5" coordsize="20,2">
              <v:shape style="position:absolute;left:6643;top:5;width:20;height:2" coordorigin="6643,5" coordsize="20,0" path="m6643,5l6662,5e" filled="false" stroked="true" strokeweight=".48pt" strokecolor="#fefefe">
                <v:path arrowok="t"/>
              </v:shape>
            </v:group>
            <v:group style="position:absolute;left:6662;top:5;width:20;height:2" coordorigin="6662,5" coordsize="20,2">
              <v:shape style="position:absolute;left:6662;top:5;width:20;height:2" coordorigin="6662,5" coordsize="20,0" path="m6662,5l6682,5e" filled="false" stroked="true" strokeweight=".48pt" strokecolor="#fefefe">
                <v:path arrowok="t"/>
              </v:shape>
            </v:group>
            <v:group style="position:absolute;left:6682;top:5;width:20;height:2" coordorigin="6682,5" coordsize="20,2">
              <v:shape style="position:absolute;left:6682;top:5;width:20;height:2" coordorigin="6682,5" coordsize="20,0" path="m6682,5l6701,5e" filled="false" stroked="true" strokeweight=".48pt" strokecolor="#fefefe">
                <v:path arrowok="t"/>
              </v:shape>
            </v:group>
            <v:group style="position:absolute;left:6701;top:5;width:20;height:2" coordorigin="6701,5" coordsize="20,2">
              <v:shape style="position:absolute;left:6701;top:5;width:20;height:2" coordorigin="6701,5" coordsize="20,0" path="m6701,5l6720,5e" filled="false" stroked="true" strokeweight=".48pt" strokecolor="#fefefe">
                <v:path arrowok="t"/>
              </v:shape>
            </v:group>
            <v:group style="position:absolute;left:6720;top:5;width:20;height:2" coordorigin="6720,5" coordsize="20,2">
              <v:shape style="position:absolute;left:6720;top:5;width:20;height:2" coordorigin="6720,5" coordsize="20,0" path="m6720,5l6739,5e" filled="false" stroked="true" strokeweight=".48pt" strokecolor="#fefefe">
                <v:path arrowok="t"/>
              </v:shape>
            </v:group>
            <v:group style="position:absolute;left:6739;top:5;width:20;height:2" coordorigin="6739,5" coordsize="20,2">
              <v:shape style="position:absolute;left:6739;top:5;width:20;height:2" coordorigin="6739,5" coordsize="20,0" path="m6739,5l6758,5e" filled="false" stroked="true" strokeweight=".48pt" strokecolor="#fefefe">
                <v:path arrowok="t"/>
              </v:shape>
            </v:group>
            <v:group style="position:absolute;left:6758;top:5;width:20;height:2" coordorigin="6758,5" coordsize="20,2">
              <v:shape style="position:absolute;left:6758;top:5;width:20;height:2" coordorigin="6758,5" coordsize="20,0" path="m6758,5l6778,5e" filled="false" stroked="true" strokeweight=".48pt" strokecolor="#fefefe">
                <v:path arrowok="t"/>
              </v:shape>
            </v:group>
            <v:group style="position:absolute;left:6778;top:5;width:20;height:2" coordorigin="6778,5" coordsize="20,2">
              <v:shape style="position:absolute;left:6778;top:5;width:20;height:2" coordorigin="6778,5" coordsize="20,0" path="m6778,5l6797,5e" filled="false" stroked="true" strokeweight=".48pt" strokecolor="#fefefe">
                <v:path arrowok="t"/>
              </v:shape>
            </v:group>
            <v:group style="position:absolute;left:6797;top:5;width:20;height:2" coordorigin="6797,5" coordsize="20,2">
              <v:shape style="position:absolute;left:6797;top:5;width:20;height:2" coordorigin="6797,5" coordsize="20,0" path="m6797,5l6816,5e" filled="false" stroked="true" strokeweight=".48pt" strokecolor="#fefefe">
                <v:path arrowok="t"/>
              </v:shape>
            </v:group>
            <v:group style="position:absolute;left:6816;top:5;width:20;height:2" coordorigin="6816,5" coordsize="20,2">
              <v:shape style="position:absolute;left:6816;top:5;width:20;height:2" coordorigin="6816,5" coordsize="20,0" path="m6816,5l6835,5e" filled="false" stroked="true" strokeweight=".48pt" strokecolor="#fefefe">
                <v:path arrowok="t"/>
              </v:shape>
            </v:group>
            <v:group style="position:absolute;left:6835;top:5;width:20;height:2" coordorigin="6835,5" coordsize="20,2">
              <v:shape style="position:absolute;left:6835;top:5;width:20;height:2" coordorigin="6835,5" coordsize="20,0" path="m6835,5l6854,5e" filled="false" stroked="true" strokeweight=".48pt" strokecolor="#fefefe">
                <v:path arrowok="t"/>
              </v:shape>
            </v:group>
            <v:group style="position:absolute;left:6854;top:5;width:20;height:2" coordorigin="6854,5" coordsize="20,2">
              <v:shape style="position:absolute;left:6854;top:5;width:20;height:2" coordorigin="6854,5" coordsize="20,0" path="m6854,5l6874,5e" filled="false" stroked="true" strokeweight=".48pt" strokecolor="#fefefe">
                <v:path arrowok="t"/>
              </v:shape>
            </v:group>
            <v:group style="position:absolute;left:6874;top:5;width:20;height:2" coordorigin="6874,5" coordsize="20,2">
              <v:shape style="position:absolute;left:6874;top:5;width:20;height:2" coordorigin="6874,5" coordsize="20,0" path="m6874,5l6893,5e" filled="false" stroked="true" strokeweight=".48pt" strokecolor="#fefefe">
                <v:path arrowok="t"/>
              </v:shape>
            </v:group>
            <v:group style="position:absolute;left:6893;top:5;width:20;height:2" coordorigin="6893,5" coordsize="20,2">
              <v:shape style="position:absolute;left:6893;top:5;width:20;height:2" coordorigin="6893,5" coordsize="20,0" path="m6893,5l6912,5e" filled="false" stroked="true" strokeweight=".48pt" strokecolor="#fefefe">
                <v:path arrowok="t"/>
              </v:shape>
            </v:group>
            <v:group style="position:absolute;left:6912;top:5;width:20;height:2" coordorigin="6912,5" coordsize="20,2">
              <v:shape style="position:absolute;left:6912;top:5;width:20;height:2" coordorigin="6912,5" coordsize="20,0" path="m6912,5l6931,5e" filled="false" stroked="true" strokeweight=".48pt" strokecolor="#fefefe">
                <v:path arrowok="t"/>
              </v:shape>
            </v:group>
            <v:group style="position:absolute;left:6931;top:5;width:20;height:2" coordorigin="6931,5" coordsize="20,2">
              <v:shape style="position:absolute;left:6931;top:5;width:20;height:2" coordorigin="6931,5" coordsize="20,0" path="m6931,5l6950,5e" filled="false" stroked="true" strokeweight=".48pt" strokecolor="#fefefe">
                <v:path arrowok="t"/>
              </v:shape>
            </v:group>
            <v:group style="position:absolute;left:6950;top:5;width:20;height:2" coordorigin="6950,5" coordsize="20,2">
              <v:shape style="position:absolute;left:6950;top:5;width:20;height:2" coordorigin="6950,5" coordsize="20,0" path="m6950,5l6970,5e" filled="false" stroked="true" strokeweight=".48pt" strokecolor="#fefefe">
                <v:path arrowok="t"/>
              </v:shape>
            </v:group>
            <v:group style="position:absolute;left:6970;top:5;width:20;height:2" coordorigin="6970,5" coordsize="20,2">
              <v:shape style="position:absolute;left:6970;top:5;width:20;height:2" coordorigin="6970,5" coordsize="20,0" path="m6970,5l6989,5e" filled="false" stroked="true" strokeweight=".48pt" strokecolor="#fefefe">
                <v:path arrowok="t"/>
              </v:shape>
            </v:group>
            <v:group style="position:absolute;left:6989;top:5;width:20;height:2" coordorigin="6989,5" coordsize="20,2">
              <v:shape style="position:absolute;left:6989;top:5;width:20;height:2" coordorigin="6989,5" coordsize="20,0" path="m6989,5l7008,5e" filled="false" stroked="true" strokeweight=".48pt" strokecolor="#fefefe">
                <v:path arrowok="t"/>
              </v:shape>
            </v:group>
            <v:group style="position:absolute;left:7008;top:5;width:20;height:2" coordorigin="7008,5" coordsize="20,2">
              <v:shape style="position:absolute;left:7008;top:5;width:20;height:2" coordorigin="7008,5" coordsize="20,0" path="m7008,5l7027,5e" filled="false" stroked="true" strokeweight=".48pt" strokecolor="#fefefe">
                <v:path arrowok="t"/>
              </v:shape>
            </v:group>
            <v:group style="position:absolute;left:7027;top:5;width:20;height:2" coordorigin="7027,5" coordsize="20,2">
              <v:shape style="position:absolute;left:7027;top:5;width:20;height:2" coordorigin="7027,5" coordsize="20,0" path="m7027,5l7046,5e" filled="false" stroked="true" strokeweight=".48pt" strokecolor="#fefefe">
                <v:path arrowok="t"/>
              </v:shape>
            </v:group>
            <v:group style="position:absolute;left:7046;top:5;width:10;height:2" coordorigin="7046,5" coordsize="10,2">
              <v:shape style="position:absolute;left:7046;top:5;width:10;height:2" coordorigin="7046,5" coordsize="10,0" path="m7046,5l7056,5e" filled="false" stroked="true" strokeweight=".48pt" strokecolor="#fefefe">
                <v:path arrowok="t"/>
              </v:shape>
              <v:shape style="position:absolute;left:29;top:10;width:3427;height:432" type="#_x0000_t75" stroked="false">
                <v:imagedata r:id="rId34" o:title=""/>
              </v:shape>
            </v:group>
            <v:group style="position:absolute;left:3446;top:437;width:10;height:2" coordorigin="3446,437" coordsize="10,2">
              <v:shape style="position:absolute;left:3446;top:437;width:10;height:2" coordorigin="3446,437" coordsize="10,0" path="m3446,437l3456,437e" filled="false" stroked="true" strokeweight=".48pt" strokecolor="#000000">
                <v:path arrowok="t"/>
              </v:shape>
            </v:group>
            <v:group style="position:absolute;left:3456;top:437;width:20;height:2" coordorigin="3456,437" coordsize="20,2">
              <v:shape style="position:absolute;left:3456;top:437;width:20;height:2" coordorigin="3456,437" coordsize="20,0" path="m3456,437l3475,437e" filled="false" stroked="true" strokeweight=".48pt" strokecolor="#fefefe">
                <v:path arrowok="t"/>
              </v:shape>
            </v:group>
            <v:group style="position:absolute;left:3475;top:437;width:20;height:2" coordorigin="3475,437" coordsize="20,2">
              <v:shape style="position:absolute;left:3475;top:437;width:20;height:2" coordorigin="3475,437" coordsize="20,0" path="m3475,437l3494,437e" filled="false" stroked="true" strokeweight=".48pt" strokecolor="#fefefe">
                <v:path arrowok="t"/>
              </v:shape>
            </v:group>
            <v:group style="position:absolute;left:3494;top:437;width:20;height:2" coordorigin="3494,437" coordsize="20,2">
              <v:shape style="position:absolute;left:3494;top:437;width:20;height:2" coordorigin="3494,437" coordsize="20,0" path="m3494,437l3514,437e" filled="false" stroked="true" strokeweight=".48pt" strokecolor="#fefefe">
                <v:path arrowok="t"/>
              </v:shape>
            </v:group>
            <v:group style="position:absolute;left:3514;top:437;width:20;height:2" coordorigin="3514,437" coordsize="20,2">
              <v:shape style="position:absolute;left:3514;top:437;width:20;height:2" coordorigin="3514,437" coordsize="20,0" path="m3514,437l3533,437e" filled="false" stroked="true" strokeweight=".48pt" strokecolor="#fefefe">
                <v:path arrowok="t"/>
              </v:shape>
            </v:group>
            <v:group style="position:absolute;left:3533;top:437;width:20;height:2" coordorigin="3533,437" coordsize="20,2">
              <v:shape style="position:absolute;left:3533;top:437;width:20;height:2" coordorigin="3533,437" coordsize="20,0" path="m3533,437l3552,437e" filled="false" stroked="true" strokeweight=".48pt" strokecolor="#fefefe">
                <v:path arrowok="t"/>
              </v:shape>
            </v:group>
            <v:group style="position:absolute;left:3552;top:437;width:20;height:2" coordorigin="3552,437" coordsize="20,2">
              <v:shape style="position:absolute;left:3552;top:437;width:20;height:2" coordorigin="3552,437" coordsize="20,0" path="m3552,437l3571,437e" filled="false" stroked="true" strokeweight=".48pt" strokecolor="#fefefe">
                <v:path arrowok="t"/>
              </v:shape>
            </v:group>
            <v:group style="position:absolute;left:3571;top:437;width:20;height:2" coordorigin="3571,437" coordsize="20,2">
              <v:shape style="position:absolute;left:3571;top:437;width:20;height:2" coordorigin="3571,437" coordsize="20,0" path="m3571,437l3590,437e" filled="false" stroked="true" strokeweight=".48pt" strokecolor="#fefefe">
                <v:path arrowok="t"/>
              </v:shape>
            </v:group>
            <v:group style="position:absolute;left:3590;top:437;width:20;height:2" coordorigin="3590,437" coordsize="20,2">
              <v:shape style="position:absolute;left:3590;top:437;width:20;height:2" coordorigin="3590,437" coordsize="20,0" path="m3590,437l3610,437e" filled="false" stroked="true" strokeweight=".48pt" strokecolor="#fefefe">
                <v:path arrowok="t"/>
              </v:shape>
            </v:group>
            <v:group style="position:absolute;left:3610;top:437;width:20;height:2" coordorigin="3610,437" coordsize="20,2">
              <v:shape style="position:absolute;left:3610;top:437;width:20;height:2" coordorigin="3610,437" coordsize="20,0" path="m3610,437l3629,437e" filled="false" stroked="true" strokeweight=".48pt" strokecolor="#fefefe">
                <v:path arrowok="t"/>
              </v:shape>
            </v:group>
            <v:group style="position:absolute;left:3629;top:437;width:20;height:2" coordorigin="3629,437" coordsize="20,2">
              <v:shape style="position:absolute;left:3629;top:437;width:20;height:2" coordorigin="3629,437" coordsize="20,0" path="m3629,437l3648,437e" filled="false" stroked="true" strokeweight=".48pt" strokecolor="#fefefe">
                <v:path arrowok="t"/>
              </v:shape>
            </v:group>
            <v:group style="position:absolute;left:3648;top:437;width:20;height:2" coordorigin="3648,437" coordsize="20,2">
              <v:shape style="position:absolute;left:3648;top:437;width:20;height:2" coordorigin="3648,437" coordsize="20,0" path="m3648,437l3667,437e" filled="false" stroked="true" strokeweight=".48pt" strokecolor="#fefefe">
                <v:path arrowok="t"/>
              </v:shape>
            </v:group>
            <v:group style="position:absolute;left:3667;top:437;width:20;height:2" coordorigin="3667,437" coordsize="20,2">
              <v:shape style="position:absolute;left:3667;top:437;width:20;height:2" coordorigin="3667,437" coordsize="20,0" path="m3667,437l3686,437e" filled="false" stroked="true" strokeweight=".48pt" strokecolor="#fefefe">
                <v:path arrowok="t"/>
              </v:shape>
            </v:group>
            <v:group style="position:absolute;left:3686;top:437;width:20;height:2" coordorigin="3686,437" coordsize="20,2">
              <v:shape style="position:absolute;left:3686;top:437;width:20;height:2" coordorigin="3686,437" coordsize="20,0" path="m3686,437l3706,437e" filled="false" stroked="true" strokeweight=".48pt" strokecolor="#fefefe">
                <v:path arrowok="t"/>
              </v:shape>
            </v:group>
            <v:group style="position:absolute;left:3706;top:437;width:20;height:2" coordorigin="3706,437" coordsize="20,2">
              <v:shape style="position:absolute;left:3706;top:437;width:20;height:2" coordorigin="3706,437" coordsize="20,0" path="m3706,437l3725,437e" filled="false" stroked="true" strokeweight=".48pt" strokecolor="#fefefe">
                <v:path arrowok="t"/>
              </v:shape>
            </v:group>
            <v:group style="position:absolute;left:3725;top:437;width:20;height:2" coordorigin="3725,437" coordsize="20,2">
              <v:shape style="position:absolute;left:3725;top:437;width:20;height:2" coordorigin="3725,437" coordsize="20,0" path="m3725,437l3744,437e" filled="false" stroked="true" strokeweight=".48pt" strokecolor="#fefefe">
                <v:path arrowok="t"/>
              </v:shape>
            </v:group>
            <v:group style="position:absolute;left:3744;top:437;width:20;height:2" coordorigin="3744,437" coordsize="20,2">
              <v:shape style="position:absolute;left:3744;top:437;width:20;height:2" coordorigin="3744,437" coordsize="20,0" path="m3744,437l3763,437e" filled="false" stroked="true" strokeweight=".48pt" strokecolor="#fefefe">
                <v:path arrowok="t"/>
              </v:shape>
            </v:group>
            <v:group style="position:absolute;left:3763;top:437;width:20;height:2" coordorigin="3763,437" coordsize="20,2">
              <v:shape style="position:absolute;left:3763;top:437;width:20;height:2" coordorigin="3763,437" coordsize="20,0" path="m3763,437l3782,437e" filled="false" stroked="true" strokeweight=".48pt" strokecolor="#fefefe">
                <v:path arrowok="t"/>
              </v:shape>
            </v:group>
            <v:group style="position:absolute;left:3782;top:437;width:20;height:2" coordorigin="3782,437" coordsize="20,2">
              <v:shape style="position:absolute;left:3782;top:437;width:20;height:2" coordorigin="3782,437" coordsize="20,0" path="m3782,437l3802,437e" filled="false" stroked="true" strokeweight=".48pt" strokecolor="#fefefe">
                <v:path arrowok="t"/>
              </v:shape>
            </v:group>
            <v:group style="position:absolute;left:3802;top:437;width:20;height:2" coordorigin="3802,437" coordsize="20,2">
              <v:shape style="position:absolute;left:3802;top:437;width:20;height:2" coordorigin="3802,437" coordsize="20,0" path="m3802,437l3821,437e" filled="false" stroked="true" strokeweight=".48pt" strokecolor="#fefefe">
                <v:path arrowok="t"/>
              </v:shape>
            </v:group>
            <v:group style="position:absolute;left:3821;top:437;width:20;height:2" coordorigin="3821,437" coordsize="20,2">
              <v:shape style="position:absolute;left:3821;top:437;width:20;height:2" coordorigin="3821,437" coordsize="20,0" path="m3821,437l3840,437e" filled="false" stroked="true" strokeweight=".48pt" strokecolor="#fefefe">
                <v:path arrowok="t"/>
              </v:shape>
            </v:group>
            <v:group style="position:absolute;left:3840;top:437;width:20;height:2" coordorigin="3840,437" coordsize="20,2">
              <v:shape style="position:absolute;left:3840;top:437;width:20;height:2" coordorigin="3840,437" coordsize="20,0" path="m3840,437l3859,437e" filled="false" stroked="true" strokeweight=".48pt" strokecolor="#fefefe">
                <v:path arrowok="t"/>
              </v:shape>
            </v:group>
            <v:group style="position:absolute;left:3859;top:437;width:20;height:2" coordorigin="3859,437" coordsize="20,2">
              <v:shape style="position:absolute;left:3859;top:437;width:20;height:2" coordorigin="3859,437" coordsize="20,0" path="m3859,437l3878,437e" filled="false" stroked="true" strokeweight=".48pt" strokecolor="#fefefe">
                <v:path arrowok="t"/>
              </v:shape>
            </v:group>
            <v:group style="position:absolute;left:3878;top:437;width:20;height:2" coordorigin="3878,437" coordsize="20,2">
              <v:shape style="position:absolute;left:3878;top:437;width:20;height:2" coordorigin="3878,437" coordsize="20,0" path="m3878,437l3898,437e" filled="false" stroked="true" strokeweight=".48pt" strokecolor="#fefefe">
                <v:path arrowok="t"/>
              </v:shape>
            </v:group>
            <v:group style="position:absolute;left:3898;top:437;width:20;height:2" coordorigin="3898,437" coordsize="20,2">
              <v:shape style="position:absolute;left:3898;top:437;width:20;height:2" coordorigin="3898,437" coordsize="20,0" path="m3898,437l3917,437e" filled="false" stroked="true" strokeweight=".48pt" strokecolor="#fefefe">
                <v:path arrowok="t"/>
              </v:shape>
            </v:group>
            <v:group style="position:absolute;left:3917;top:437;width:20;height:2" coordorigin="3917,437" coordsize="20,2">
              <v:shape style="position:absolute;left:3917;top:437;width:20;height:2" coordorigin="3917,437" coordsize="20,0" path="m3917,437l3936,437e" filled="false" stroked="true" strokeweight=".48pt" strokecolor="#fefefe">
                <v:path arrowok="t"/>
              </v:shape>
            </v:group>
            <v:group style="position:absolute;left:3936;top:437;width:20;height:2" coordorigin="3936,437" coordsize="20,2">
              <v:shape style="position:absolute;left:3936;top:437;width:20;height:2" coordorigin="3936,437" coordsize="20,0" path="m3936,437l3955,437e" filled="false" stroked="true" strokeweight=".48pt" strokecolor="#fefefe">
                <v:path arrowok="t"/>
              </v:shape>
            </v:group>
            <v:group style="position:absolute;left:3955;top:437;width:20;height:2" coordorigin="3955,437" coordsize="20,2">
              <v:shape style="position:absolute;left:3955;top:437;width:20;height:2" coordorigin="3955,437" coordsize="20,0" path="m3955,437l3974,437e" filled="false" stroked="true" strokeweight=".48pt" strokecolor="#fefefe">
                <v:path arrowok="t"/>
              </v:shape>
            </v:group>
            <v:group style="position:absolute;left:3974;top:437;width:20;height:2" coordorigin="3974,437" coordsize="20,2">
              <v:shape style="position:absolute;left:3974;top:437;width:20;height:2" coordorigin="3974,437" coordsize="20,0" path="m3974,437l3994,437e" filled="false" stroked="true" strokeweight=".48pt" strokecolor="#fefefe">
                <v:path arrowok="t"/>
              </v:shape>
            </v:group>
            <v:group style="position:absolute;left:3994;top:437;width:20;height:2" coordorigin="3994,437" coordsize="20,2">
              <v:shape style="position:absolute;left:3994;top:437;width:20;height:2" coordorigin="3994,437" coordsize="20,0" path="m3994,437l4013,437e" filled="false" stroked="true" strokeweight=".48pt" strokecolor="#fefefe">
                <v:path arrowok="t"/>
              </v:shape>
            </v:group>
            <v:group style="position:absolute;left:4013;top:437;width:20;height:2" coordorigin="4013,437" coordsize="20,2">
              <v:shape style="position:absolute;left:4013;top:437;width:20;height:2" coordorigin="4013,437" coordsize="20,0" path="m4013,437l4032,437e" filled="false" stroked="true" strokeweight=".48pt" strokecolor="#fefefe">
                <v:path arrowok="t"/>
              </v:shape>
            </v:group>
            <v:group style="position:absolute;left:4032;top:437;width:20;height:2" coordorigin="4032,437" coordsize="20,2">
              <v:shape style="position:absolute;left:4032;top:437;width:20;height:2" coordorigin="4032,437" coordsize="20,0" path="m4032,437l4051,437e" filled="false" stroked="true" strokeweight=".48pt" strokecolor="#fefefe">
                <v:path arrowok="t"/>
              </v:shape>
            </v:group>
            <v:group style="position:absolute;left:4051;top:437;width:20;height:2" coordorigin="4051,437" coordsize="20,2">
              <v:shape style="position:absolute;left:4051;top:437;width:20;height:2" coordorigin="4051,437" coordsize="20,0" path="m4051,437l4070,437e" filled="false" stroked="true" strokeweight=".48pt" strokecolor="#fefefe">
                <v:path arrowok="t"/>
              </v:shape>
            </v:group>
            <v:group style="position:absolute;left:4070;top:437;width:20;height:2" coordorigin="4070,437" coordsize="20,2">
              <v:shape style="position:absolute;left:4070;top:437;width:20;height:2" coordorigin="4070,437" coordsize="20,0" path="m4070,437l4090,437e" filled="false" stroked="true" strokeweight=".48pt" strokecolor="#fefefe">
                <v:path arrowok="t"/>
              </v:shape>
            </v:group>
            <v:group style="position:absolute;left:4090;top:437;width:20;height:2" coordorigin="4090,437" coordsize="20,2">
              <v:shape style="position:absolute;left:4090;top:437;width:20;height:2" coordorigin="4090,437" coordsize="20,0" path="m4090,437l4109,437e" filled="false" stroked="true" strokeweight=".48pt" strokecolor="#fefefe">
                <v:path arrowok="t"/>
              </v:shape>
            </v:group>
            <v:group style="position:absolute;left:4109;top:437;width:20;height:2" coordorigin="4109,437" coordsize="20,2">
              <v:shape style="position:absolute;left:4109;top:437;width:20;height:2" coordorigin="4109,437" coordsize="20,0" path="m4109,437l4128,437e" filled="false" stroked="true" strokeweight=".48pt" strokecolor="#fefefe">
                <v:path arrowok="t"/>
              </v:shape>
            </v:group>
            <v:group style="position:absolute;left:4128;top:437;width:20;height:2" coordorigin="4128,437" coordsize="20,2">
              <v:shape style="position:absolute;left:4128;top:437;width:20;height:2" coordorigin="4128,437" coordsize="20,0" path="m4128,437l4147,437e" filled="false" stroked="true" strokeweight=".48pt" strokecolor="#fefefe">
                <v:path arrowok="t"/>
              </v:shape>
            </v:group>
            <v:group style="position:absolute;left:4147;top:437;width:20;height:2" coordorigin="4147,437" coordsize="20,2">
              <v:shape style="position:absolute;left:4147;top:437;width:20;height:2" coordorigin="4147,437" coordsize="20,0" path="m4147,437l4166,437e" filled="false" stroked="true" strokeweight=".48pt" strokecolor="#fefefe">
                <v:path arrowok="t"/>
              </v:shape>
            </v:group>
            <v:group style="position:absolute;left:4166;top:437;width:20;height:2" coordorigin="4166,437" coordsize="20,2">
              <v:shape style="position:absolute;left:4166;top:437;width:20;height:2" coordorigin="4166,437" coordsize="20,0" path="m4166,437l4186,437e" filled="false" stroked="true" strokeweight=".48pt" strokecolor="#fefefe">
                <v:path arrowok="t"/>
              </v:shape>
            </v:group>
            <v:group style="position:absolute;left:4186;top:437;width:20;height:2" coordorigin="4186,437" coordsize="20,2">
              <v:shape style="position:absolute;left:4186;top:437;width:20;height:2" coordorigin="4186,437" coordsize="20,0" path="m4186,437l4205,437e" filled="false" stroked="true" strokeweight=".48pt" strokecolor="#fefefe">
                <v:path arrowok="t"/>
              </v:shape>
            </v:group>
            <v:group style="position:absolute;left:4205;top:437;width:20;height:2" coordorigin="4205,437" coordsize="20,2">
              <v:shape style="position:absolute;left:4205;top:437;width:20;height:2" coordorigin="4205,437" coordsize="20,0" path="m4205,437l4224,437e" filled="false" stroked="true" strokeweight=".48pt" strokecolor="#fefefe">
                <v:path arrowok="t"/>
              </v:shape>
            </v:group>
            <v:group style="position:absolute;left:4224;top:437;width:20;height:2" coordorigin="4224,437" coordsize="20,2">
              <v:shape style="position:absolute;left:4224;top:437;width:20;height:2" coordorigin="4224,437" coordsize="20,0" path="m4224,437l4243,437e" filled="false" stroked="true" strokeweight=".48pt" strokecolor="#fefefe">
                <v:path arrowok="t"/>
              </v:shape>
            </v:group>
            <v:group style="position:absolute;left:4243;top:437;width:20;height:2" coordorigin="4243,437" coordsize="20,2">
              <v:shape style="position:absolute;left:4243;top:437;width:20;height:2" coordorigin="4243,437" coordsize="20,0" path="m4243,437l4262,437e" filled="false" stroked="true" strokeweight=".48pt" strokecolor="#fefefe">
                <v:path arrowok="t"/>
              </v:shape>
            </v:group>
            <v:group style="position:absolute;left:4262;top:437;width:20;height:2" coordorigin="4262,437" coordsize="20,2">
              <v:shape style="position:absolute;left:4262;top:437;width:20;height:2" coordorigin="4262,437" coordsize="20,0" path="m4262,437l4282,437e" filled="false" stroked="true" strokeweight=".48pt" strokecolor="#fefefe">
                <v:path arrowok="t"/>
              </v:shape>
            </v:group>
            <v:group style="position:absolute;left:4282;top:437;width:20;height:2" coordorigin="4282,437" coordsize="20,2">
              <v:shape style="position:absolute;left:4282;top:437;width:20;height:2" coordorigin="4282,437" coordsize="20,0" path="m4282,437l4301,437e" filled="false" stroked="true" strokeweight=".48pt" strokecolor="#fefefe">
                <v:path arrowok="t"/>
              </v:shape>
            </v:group>
            <v:group style="position:absolute;left:4301;top:437;width:20;height:2" coordorigin="4301,437" coordsize="20,2">
              <v:shape style="position:absolute;left:4301;top:437;width:20;height:2" coordorigin="4301,437" coordsize="20,0" path="m4301,437l4320,437e" filled="false" stroked="true" strokeweight=".48pt" strokecolor="#fefefe">
                <v:path arrowok="t"/>
              </v:shape>
            </v:group>
            <v:group style="position:absolute;left:4320;top:437;width:20;height:2" coordorigin="4320,437" coordsize="20,2">
              <v:shape style="position:absolute;left:4320;top:437;width:20;height:2" coordorigin="4320,437" coordsize="20,0" path="m4320,437l4339,437e" filled="false" stroked="true" strokeweight=".48pt" strokecolor="#fefefe">
                <v:path arrowok="t"/>
              </v:shape>
            </v:group>
            <v:group style="position:absolute;left:4339;top:437;width:20;height:2" coordorigin="4339,437" coordsize="20,2">
              <v:shape style="position:absolute;left:4339;top:437;width:20;height:2" coordorigin="4339,437" coordsize="20,0" path="m4339,437l4358,437e" filled="false" stroked="true" strokeweight=".48pt" strokecolor="#fefefe">
                <v:path arrowok="t"/>
              </v:shape>
            </v:group>
            <v:group style="position:absolute;left:4358;top:437;width:20;height:2" coordorigin="4358,437" coordsize="20,2">
              <v:shape style="position:absolute;left:4358;top:437;width:20;height:2" coordorigin="4358,437" coordsize="20,0" path="m4358,437l4378,437e" filled="false" stroked="true" strokeweight=".48pt" strokecolor="#fefefe">
                <v:path arrowok="t"/>
              </v:shape>
            </v:group>
            <v:group style="position:absolute;left:4378;top:437;width:20;height:2" coordorigin="4378,437" coordsize="20,2">
              <v:shape style="position:absolute;left:4378;top:437;width:20;height:2" coordorigin="4378,437" coordsize="20,0" path="m4378,437l4397,437e" filled="false" stroked="true" strokeweight=".48pt" strokecolor="#fefefe">
                <v:path arrowok="t"/>
              </v:shape>
            </v:group>
            <v:group style="position:absolute;left:4397;top:437;width:20;height:2" coordorigin="4397,437" coordsize="20,2">
              <v:shape style="position:absolute;left:4397;top:437;width:20;height:2" coordorigin="4397,437" coordsize="20,0" path="m4397,437l4416,437e" filled="false" stroked="true" strokeweight=".48pt" strokecolor="#fefefe">
                <v:path arrowok="t"/>
              </v:shape>
            </v:group>
            <v:group style="position:absolute;left:4416;top:437;width:20;height:2" coordorigin="4416,437" coordsize="20,2">
              <v:shape style="position:absolute;left:4416;top:437;width:20;height:2" coordorigin="4416,437" coordsize="20,0" path="m4416,437l4435,437e" filled="false" stroked="true" strokeweight=".48pt" strokecolor="#fefefe">
                <v:path arrowok="t"/>
              </v:shape>
            </v:group>
            <v:group style="position:absolute;left:4435;top:437;width:20;height:2" coordorigin="4435,437" coordsize="20,2">
              <v:shape style="position:absolute;left:4435;top:437;width:20;height:2" coordorigin="4435,437" coordsize="20,0" path="m4435,437l4454,437e" filled="false" stroked="true" strokeweight=".48pt" strokecolor="#fefefe">
                <v:path arrowok="t"/>
              </v:shape>
            </v:group>
            <v:group style="position:absolute;left:4454;top:437;width:20;height:2" coordorigin="4454,437" coordsize="20,2">
              <v:shape style="position:absolute;left:4454;top:437;width:20;height:2" coordorigin="4454,437" coordsize="20,0" path="m4454,437l4474,437e" filled="false" stroked="true" strokeweight=".48pt" strokecolor="#fefefe">
                <v:path arrowok="t"/>
              </v:shape>
            </v:group>
            <v:group style="position:absolute;left:4474;top:437;width:20;height:2" coordorigin="4474,437" coordsize="20,2">
              <v:shape style="position:absolute;left:4474;top:437;width:20;height:2" coordorigin="4474,437" coordsize="20,0" path="m4474,437l4493,437e" filled="false" stroked="true" strokeweight=".48pt" strokecolor="#fefefe">
                <v:path arrowok="t"/>
              </v:shape>
            </v:group>
            <v:group style="position:absolute;left:4493;top:437;width:20;height:2" coordorigin="4493,437" coordsize="20,2">
              <v:shape style="position:absolute;left:4493;top:437;width:20;height:2" coordorigin="4493,437" coordsize="20,0" path="m4493,437l4512,437e" filled="false" stroked="true" strokeweight=".48pt" strokecolor="#fefefe">
                <v:path arrowok="t"/>
              </v:shape>
            </v:group>
            <v:group style="position:absolute;left:4512;top:437;width:20;height:2" coordorigin="4512,437" coordsize="20,2">
              <v:shape style="position:absolute;left:4512;top:437;width:20;height:2" coordorigin="4512,437" coordsize="20,0" path="m4512,437l4531,437e" filled="false" stroked="true" strokeweight=".48pt" strokecolor="#fefefe">
                <v:path arrowok="t"/>
              </v:shape>
            </v:group>
            <v:group style="position:absolute;left:4531;top:437;width:20;height:2" coordorigin="4531,437" coordsize="20,2">
              <v:shape style="position:absolute;left:4531;top:437;width:20;height:2" coordorigin="4531,437" coordsize="20,0" path="m4531,437l4550,437e" filled="false" stroked="true" strokeweight=".48pt" strokecolor="#fefefe">
                <v:path arrowok="t"/>
              </v:shape>
            </v:group>
            <v:group style="position:absolute;left:4550;top:437;width:20;height:2" coordorigin="4550,437" coordsize="20,2">
              <v:shape style="position:absolute;left:4550;top:437;width:20;height:2" coordorigin="4550,437" coordsize="20,0" path="m4550,437l4570,437e" filled="false" stroked="true" strokeweight=".48pt" strokecolor="#fefefe">
                <v:path arrowok="t"/>
              </v:shape>
            </v:group>
            <v:group style="position:absolute;left:4570;top:437;width:20;height:2" coordorigin="4570,437" coordsize="20,2">
              <v:shape style="position:absolute;left:4570;top:437;width:20;height:2" coordorigin="4570,437" coordsize="20,0" path="m4570,437l4589,437e" filled="false" stroked="true" strokeweight=".48pt" strokecolor="#fefefe">
                <v:path arrowok="t"/>
              </v:shape>
            </v:group>
            <v:group style="position:absolute;left:4589;top:437;width:20;height:2" coordorigin="4589,437" coordsize="20,2">
              <v:shape style="position:absolute;left:4589;top:437;width:20;height:2" coordorigin="4589,437" coordsize="20,0" path="m4589,437l4608,437e" filled="false" stroked="true" strokeweight=".48pt" strokecolor="#fefefe">
                <v:path arrowok="t"/>
              </v:shape>
            </v:group>
            <v:group style="position:absolute;left:4608;top:437;width:20;height:2" coordorigin="4608,437" coordsize="20,2">
              <v:shape style="position:absolute;left:4608;top:437;width:20;height:2" coordorigin="4608,437" coordsize="20,0" path="m4608,437l4627,437e" filled="false" stroked="true" strokeweight=".48pt" strokecolor="#fefefe">
                <v:path arrowok="t"/>
              </v:shape>
            </v:group>
            <v:group style="position:absolute;left:4627;top:437;width:20;height:2" coordorigin="4627,437" coordsize="20,2">
              <v:shape style="position:absolute;left:4627;top:437;width:20;height:2" coordorigin="4627,437" coordsize="20,0" path="m4627,437l4646,437e" filled="false" stroked="true" strokeweight=".48pt" strokecolor="#fefefe">
                <v:path arrowok="t"/>
              </v:shape>
            </v:group>
            <v:group style="position:absolute;left:4646;top:437;width:20;height:2" coordorigin="4646,437" coordsize="20,2">
              <v:shape style="position:absolute;left:4646;top:437;width:20;height:2" coordorigin="4646,437" coordsize="20,0" path="m4646,437l4666,437e" filled="false" stroked="true" strokeweight=".48pt" strokecolor="#fefefe">
                <v:path arrowok="t"/>
              </v:shape>
            </v:group>
            <v:group style="position:absolute;left:4666;top:437;width:20;height:2" coordorigin="4666,437" coordsize="20,2">
              <v:shape style="position:absolute;left:4666;top:437;width:20;height:2" coordorigin="4666,437" coordsize="20,0" path="m4666,437l4685,437e" filled="false" stroked="true" strokeweight=".48pt" strokecolor="#fefefe">
                <v:path arrowok="t"/>
              </v:shape>
            </v:group>
            <v:group style="position:absolute;left:4685;top:437;width:20;height:2" coordorigin="4685,437" coordsize="20,2">
              <v:shape style="position:absolute;left:4685;top:437;width:20;height:2" coordorigin="4685,437" coordsize="20,0" path="m4685,437l4704,437e" filled="false" stroked="true" strokeweight=".48pt" strokecolor="#fefefe">
                <v:path arrowok="t"/>
              </v:shape>
            </v:group>
            <v:group style="position:absolute;left:4704;top:437;width:20;height:2" coordorigin="4704,437" coordsize="20,2">
              <v:shape style="position:absolute;left:4704;top:437;width:20;height:2" coordorigin="4704,437" coordsize="20,0" path="m4704,437l4723,437e" filled="false" stroked="true" strokeweight=".48pt" strokecolor="#fefefe">
                <v:path arrowok="t"/>
              </v:shape>
            </v:group>
            <v:group style="position:absolute;left:4723;top:437;width:20;height:2" coordorigin="4723,437" coordsize="20,2">
              <v:shape style="position:absolute;left:4723;top:437;width:20;height:2" coordorigin="4723,437" coordsize="20,0" path="m4723,437l4742,437e" filled="false" stroked="true" strokeweight=".48pt" strokecolor="#fefefe">
                <v:path arrowok="t"/>
              </v:shape>
            </v:group>
            <v:group style="position:absolute;left:4742;top:437;width:20;height:2" coordorigin="4742,437" coordsize="20,2">
              <v:shape style="position:absolute;left:4742;top:437;width:20;height:2" coordorigin="4742,437" coordsize="20,0" path="m4742,437l4762,437e" filled="false" stroked="true" strokeweight=".48pt" strokecolor="#fefefe">
                <v:path arrowok="t"/>
              </v:shape>
            </v:group>
            <v:group style="position:absolute;left:4762;top:437;width:20;height:2" coordorigin="4762,437" coordsize="20,2">
              <v:shape style="position:absolute;left:4762;top:437;width:20;height:2" coordorigin="4762,437" coordsize="20,0" path="m4762,437l4781,437e" filled="false" stroked="true" strokeweight=".48pt" strokecolor="#fefefe">
                <v:path arrowok="t"/>
              </v:shape>
            </v:group>
            <v:group style="position:absolute;left:4781;top:437;width:20;height:2" coordorigin="4781,437" coordsize="20,2">
              <v:shape style="position:absolute;left:4781;top:437;width:20;height:2" coordorigin="4781,437" coordsize="20,0" path="m4781,437l4800,437e" filled="false" stroked="true" strokeweight=".48pt" strokecolor="#fefefe">
                <v:path arrowok="t"/>
              </v:shape>
            </v:group>
            <v:group style="position:absolute;left:4800;top:437;width:20;height:2" coordorigin="4800,437" coordsize="20,2">
              <v:shape style="position:absolute;left:4800;top:437;width:20;height:2" coordorigin="4800,437" coordsize="20,0" path="m4800,437l4819,437e" filled="false" stroked="true" strokeweight=".48pt" strokecolor="#fefefe">
                <v:path arrowok="t"/>
              </v:shape>
            </v:group>
            <v:group style="position:absolute;left:4819;top:437;width:20;height:2" coordorigin="4819,437" coordsize="20,2">
              <v:shape style="position:absolute;left:4819;top:437;width:20;height:2" coordorigin="4819,437" coordsize="20,0" path="m4819,437l4838,437e" filled="false" stroked="true" strokeweight=".48pt" strokecolor="#fefefe">
                <v:path arrowok="t"/>
              </v:shape>
            </v:group>
            <v:group style="position:absolute;left:4838;top:437;width:20;height:2" coordorigin="4838,437" coordsize="20,2">
              <v:shape style="position:absolute;left:4838;top:437;width:20;height:2" coordorigin="4838,437" coordsize="20,0" path="m4838,437l4858,437e" filled="false" stroked="true" strokeweight=".48pt" strokecolor="#fefefe">
                <v:path arrowok="t"/>
              </v:shape>
            </v:group>
            <v:group style="position:absolute;left:4858;top:437;width:20;height:2" coordorigin="4858,437" coordsize="20,2">
              <v:shape style="position:absolute;left:4858;top:437;width:20;height:2" coordorigin="4858,437" coordsize="20,0" path="m4858,437l4877,437e" filled="false" stroked="true" strokeweight=".48pt" strokecolor="#fefefe">
                <v:path arrowok="t"/>
              </v:shape>
            </v:group>
            <v:group style="position:absolute;left:4877;top:437;width:20;height:2" coordorigin="4877,437" coordsize="20,2">
              <v:shape style="position:absolute;left:4877;top:437;width:20;height:2" coordorigin="4877,437" coordsize="20,0" path="m4877,437l4896,437e" filled="false" stroked="true" strokeweight=".48pt" strokecolor="#fefefe">
                <v:path arrowok="t"/>
              </v:shape>
            </v:group>
            <v:group style="position:absolute;left:4896;top:437;width:20;height:2" coordorigin="4896,437" coordsize="20,2">
              <v:shape style="position:absolute;left:4896;top:437;width:20;height:2" coordorigin="4896,437" coordsize="20,0" path="m4896,437l4915,437e" filled="false" stroked="true" strokeweight=".48pt" strokecolor="#fefefe">
                <v:path arrowok="t"/>
              </v:shape>
            </v:group>
            <v:group style="position:absolute;left:4915;top:437;width:20;height:2" coordorigin="4915,437" coordsize="20,2">
              <v:shape style="position:absolute;left:4915;top:437;width:20;height:2" coordorigin="4915,437" coordsize="20,0" path="m4915,437l4934,437e" filled="false" stroked="true" strokeweight=".48pt" strokecolor="#fefefe">
                <v:path arrowok="t"/>
              </v:shape>
            </v:group>
            <v:group style="position:absolute;left:4934;top:437;width:20;height:2" coordorigin="4934,437" coordsize="20,2">
              <v:shape style="position:absolute;left:4934;top:437;width:20;height:2" coordorigin="4934,437" coordsize="20,0" path="m4934,437l4954,437e" filled="false" stroked="true" strokeweight=".48pt" strokecolor="#fefefe">
                <v:path arrowok="t"/>
              </v:shape>
            </v:group>
            <v:group style="position:absolute;left:4954;top:437;width:20;height:2" coordorigin="4954,437" coordsize="20,2">
              <v:shape style="position:absolute;left:4954;top:437;width:20;height:2" coordorigin="4954,437" coordsize="20,0" path="m4954,437l4973,437e" filled="false" stroked="true" strokeweight=".48pt" strokecolor="#fefefe">
                <v:path arrowok="t"/>
              </v:shape>
            </v:group>
            <v:group style="position:absolute;left:4973;top:437;width:20;height:2" coordorigin="4973,437" coordsize="20,2">
              <v:shape style="position:absolute;left:4973;top:437;width:20;height:2" coordorigin="4973,437" coordsize="20,0" path="m4973,437l4992,437e" filled="false" stroked="true" strokeweight=".48pt" strokecolor="#fefefe">
                <v:path arrowok="t"/>
              </v:shape>
            </v:group>
            <v:group style="position:absolute;left:4992;top:437;width:20;height:2" coordorigin="4992,437" coordsize="20,2">
              <v:shape style="position:absolute;left:4992;top:437;width:20;height:2" coordorigin="4992,437" coordsize="20,0" path="m4992,437l5011,437e" filled="false" stroked="true" strokeweight=".48pt" strokecolor="#fefefe">
                <v:path arrowok="t"/>
              </v:shape>
            </v:group>
            <v:group style="position:absolute;left:5011;top:437;width:20;height:2" coordorigin="5011,437" coordsize="20,2">
              <v:shape style="position:absolute;left:5011;top:437;width:20;height:2" coordorigin="5011,437" coordsize="20,0" path="m5011,437l5030,437e" filled="false" stroked="true" strokeweight=".48pt" strokecolor="#fefefe">
                <v:path arrowok="t"/>
              </v:shape>
            </v:group>
            <v:group style="position:absolute;left:5030;top:437;width:20;height:2" coordorigin="5030,437" coordsize="20,2">
              <v:shape style="position:absolute;left:5030;top:437;width:20;height:2" coordorigin="5030,437" coordsize="20,0" path="m5030,437l5050,437e" filled="false" stroked="true" strokeweight=".48pt" strokecolor="#fefefe">
                <v:path arrowok="t"/>
              </v:shape>
            </v:group>
            <v:group style="position:absolute;left:5050;top:437;width:20;height:2" coordorigin="5050,437" coordsize="20,2">
              <v:shape style="position:absolute;left:5050;top:437;width:20;height:2" coordorigin="5050,437" coordsize="20,0" path="m5050,437l5069,437e" filled="false" stroked="true" strokeweight=".48pt" strokecolor="#fefefe">
                <v:path arrowok="t"/>
              </v:shape>
            </v:group>
            <v:group style="position:absolute;left:5069;top:437;width:20;height:2" coordorigin="5069,437" coordsize="20,2">
              <v:shape style="position:absolute;left:5069;top:437;width:20;height:2" coordorigin="5069,437" coordsize="20,0" path="m5069,437l5088,437e" filled="false" stroked="true" strokeweight=".48pt" strokecolor="#fefefe">
                <v:path arrowok="t"/>
              </v:shape>
            </v:group>
            <v:group style="position:absolute;left:5088;top:437;width:20;height:2" coordorigin="5088,437" coordsize="20,2">
              <v:shape style="position:absolute;left:5088;top:437;width:20;height:2" coordorigin="5088,437" coordsize="20,0" path="m5088,437l5107,437e" filled="false" stroked="true" strokeweight=".48pt" strokecolor="#fefefe">
                <v:path arrowok="t"/>
              </v:shape>
            </v:group>
            <v:group style="position:absolute;left:5107;top:437;width:20;height:2" coordorigin="5107,437" coordsize="20,2">
              <v:shape style="position:absolute;left:5107;top:437;width:20;height:2" coordorigin="5107,437" coordsize="20,0" path="m5107,437l5126,437e" filled="false" stroked="true" strokeweight=".48pt" strokecolor="#fefefe">
                <v:path arrowok="t"/>
              </v:shape>
            </v:group>
            <v:group style="position:absolute;left:5126;top:437;width:20;height:2" coordorigin="5126,437" coordsize="20,2">
              <v:shape style="position:absolute;left:5126;top:437;width:20;height:2" coordorigin="5126,437" coordsize="20,0" path="m5126,437l5146,437e" filled="false" stroked="true" strokeweight=".48pt" strokecolor="#fefefe">
                <v:path arrowok="t"/>
              </v:shape>
            </v:group>
            <v:group style="position:absolute;left:5146;top:437;width:20;height:2" coordorigin="5146,437" coordsize="20,2">
              <v:shape style="position:absolute;left:5146;top:437;width:20;height:2" coordorigin="5146,437" coordsize="20,0" path="m5146,437l5165,437e" filled="false" stroked="true" strokeweight=".48pt" strokecolor="#fefefe">
                <v:path arrowok="t"/>
              </v:shape>
            </v:group>
            <v:group style="position:absolute;left:5165;top:437;width:20;height:2" coordorigin="5165,437" coordsize="20,2">
              <v:shape style="position:absolute;left:5165;top:437;width:20;height:2" coordorigin="5165,437" coordsize="20,0" path="m5165,437l5184,437e" filled="false" stroked="true" strokeweight=".48pt" strokecolor="#fefefe">
                <v:path arrowok="t"/>
              </v:shape>
            </v:group>
            <v:group style="position:absolute;left:5184;top:437;width:20;height:2" coordorigin="5184,437" coordsize="20,2">
              <v:shape style="position:absolute;left:5184;top:437;width:20;height:2" coordorigin="5184,437" coordsize="20,0" path="m5184,437l5203,437e" filled="false" stroked="true" strokeweight=".48pt" strokecolor="#fefefe">
                <v:path arrowok="t"/>
              </v:shape>
            </v:group>
            <v:group style="position:absolute;left:5203;top:437;width:20;height:2" coordorigin="5203,437" coordsize="20,2">
              <v:shape style="position:absolute;left:5203;top:437;width:20;height:2" coordorigin="5203,437" coordsize="20,0" path="m5203,437l5222,437e" filled="false" stroked="true" strokeweight=".48pt" strokecolor="#fefefe">
                <v:path arrowok="t"/>
              </v:shape>
            </v:group>
            <v:group style="position:absolute;left:5222;top:437;width:20;height:2" coordorigin="5222,437" coordsize="20,2">
              <v:shape style="position:absolute;left:5222;top:437;width:20;height:2" coordorigin="5222,437" coordsize="20,0" path="m5222,437l5242,437e" filled="false" stroked="true" strokeweight=".48pt" strokecolor="#fefefe">
                <v:path arrowok="t"/>
              </v:shape>
            </v:group>
            <v:group style="position:absolute;left:5242;top:437;width:20;height:2" coordorigin="5242,437" coordsize="20,2">
              <v:shape style="position:absolute;left:5242;top:437;width:20;height:2" coordorigin="5242,437" coordsize="20,0" path="m5242,437l5261,437e" filled="false" stroked="true" strokeweight=".48pt" strokecolor="#fefefe">
                <v:path arrowok="t"/>
              </v:shape>
            </v:group>
            <v:group style="position:absolute;left:5261;top:437;width:20;height:2" coordorigin="5261,437" coordsize="20,2">
              <v:shape style="position:absolute;left:5261;top:437;width:20;height:2" coordorigin="5261,437" coordsize="20,0" path="m5261,437l5280,437e" filled="false" stroked="true" strokeweight=".48pt" strokecolor="#fefefe">
                <v:path arrowok="t"/>
              </v:shape>
            </v:group>
            <v:group style="position:absolute;left:5280;top:437;width:20;height:2" coordorigin="5280,437" coordsize="20,2">
              <v:shape style="position:absolute;left:5280;top:437;width:20;height:2" coordorigin="5280,437" coordsize="20,0" path="m5280,437l5299,437e" filled="false" stroked="true" strokeweight=".48pt" strokecolor="#fefefe">
                <v:path arrowok="t"/>
              </v:shape>
            </v:group>
            <v:group style="position:absolute;left:5299;top:437;width:20;height:2" coordorigin="5299,437" coordsize="20,2">
              <v:shape style="position:absolute;left:5299;top:437;width:20;height:2" coordorigin="5299,437" coordsize="20,0" path="m5299,437l5318,437e" filled="false" stroked="true" strokeweight=".48pt" strokecolor="#fefefe">
                <v:path arrowok="t"/>
              </v:shape>
            </v:group>
            <v:group style="position:absolute;left:5318;top:437;width:20;height:2" coordorigin="5318,437" coordsize="20,2">
              <v:shape style="position:absolute;left:5318;top:437;width:20;height:2" coordorigin="5318,437" coordsize="20,0" path="m5318,437l5338,437e" filled="false" stroked="true" strokeweight=".48pt" strokecolor="#fefefe">
                <v:path arrowok="t"/>
              </v:shape>
            </v:group>
            <v:group style="position:absolute;left:5338;top:437;width:20;height:2" coordorigin="5338,437" coordsize="20,2">
              <v:shape style="position:absolute;left:5338;top:437;width:20;height:2" coordorigin="5338,437" coordsize="20,0" path="m5338,437l5357,437e" filled="false" stroked="true" strokeweight=".48pt" strokecolor="#fefefe">
                <v:path arrowok="t"/>
              </v:shape>
            </v:group>
            <v:group style="position:absolute;left:5357;top:437;width:20;height:2" coordorigin="5357,437" coordsize="20,2">
              <v:shape style="position:absolute;left:5357;top:437;width:20;height:2" coordorigin="5357,437" coordsize="20,0" path="m5357,437l5376,437e" filled="false" stroked="true" strokeweight=".48pt" strokecolor="#fefefe">
                <v:path arrowok="t"/>
              </v:shape>
            </v:group>
            <v:group style="position:absolute;left:5376;top:437;width:20;height:2" coordorigin="5376,437" coordsize="20,2">
              <v:shape style="position:absolute;left:5376;top:437;width:20;height:2" coordorigin="5376,437" coordsize="20,0" path="m5376,437l5395,437e" filled="false" stroked="true" strokeweight=".48pt" strokecolor="#fefefe">
                <v:path arrowok="t"/>
              </v:shape>
            </v:group>
            <v:group style="position:absolute;left:5395;top:437;width:20;height:2" coordorigin="5395,437" coordsize="20,2">
              <v:shape style="position:absolute;left:5395;top:437;width:20;height:2" coordorigin="5395,437" coordsize="20,0" path="m5395,437l5414,437e" filled="false" stroked="true" strokeweight=".48pt" strokecolor="#fefefe">
                <v:path arrowok="t"/>
              </v:shape>
            </v:group>
            <v:group style="position:absolute;left:5414;top:437;width:10;height:2" coordorigin="5414,437" coordsize="10,2">
              <v:shape style="position:absolute;left:5414;top:437;width:10;height:2" coordorigin="5414,437" coordsize="10,0" path="m5414,437l5424,437e" filled="false" stroked="true" strokeweight=".48pt" strokecolor="#fefefe">
                <v:path arrowok="t"/>
              </v:shape>
            </v:group>
            <v:group style="position:absolute;left:5424;top:437;width:10;height:2" coordorigin="5424,437" coordsize="10,2">
              <v:shape style="position:absolute;left:5424;top:437;width:10;height:2" coordorigin="5424,437" coordsize="10,0" path="m5424,437l5434,437e" filled="false" stroked="true" strokeweight=".48pt" strokecolor="#000000">
                <v:path arrowok="t"/>
              </v:shape>
            </v:group>
            <v:group style="position:absolute;left:5434;top:437;width:20;height:2" coordorigin="5434,437" coordsize="20,2">
              <v:shape style="position:absolute;left:5434;top:437;width:20;height:2" coordorigin="5434,437" coordsize="20,0" path="m5434,437l5453,437e" filled="false" stroked="true" strokeweight=".48pt" strokecolor="#fefefe">
                <v:path arrowok="t"/>
              </v:shape>
            </v:group>
            <v:group style="position:absolute;left:5453;top:437;width:20;height:2" coordorigin="5453,437" coordsize="20,2">
              <v:shape style="position:absolute;left:5453;top:437;width:20;height:2" coordorigin="5453,437" coordsize="20,0" path="m5453,437l5472,437e" filled="false" stroked="true" strokeweight=".48pt" strokecolor="#fefefe">
                <v:path arrowok="t"/>
              </v:shape>
            </v:group>
            <v:group style="position:absolute;left:5472;top:437;width:20;height:2" coordorigin="5472,437" coordsize="20,2">
              <v:shape style="position:absolute;left:5472;top:437;width:20;height:2" coordorigin="5472,437" coordsize="20,0" path="m5472,437l5491,437e" filled="false" stroked="true" strokeweight=".48pt" strokecolor="#fefefe">
                <v:path arrowok="t"/>
              </v:shape>
            </v:group>
            <v:group style="position:absolute;left:5491;top:437;width:20;height:2" coordorigin="5491,437" coordsize="20,2">
              <v:shape style="position:absolute;left:5491;top:437;width:20;height:2" coordorigin="5491,437" coordsize="20,0" path="m5491,437l5510,437e" filled="false" stroked="true" strokeweight=".48pt" strokecolor="#fefefe">
                <v:path arrowok="t"/>
              </v:shape>
            </v:group>
            <v:group style="position:absolute;left:5510;top:437;width:20;height:2" coordorigin="5510,437" coordsize="20,2">
              <v:shape style="position:absolute;left:5510;top:437;width:20;height:2" coordorigin="5510,437" coordsize="20,0" path="m5510,437l5530,437e" filled="false" stroked="true" strokeweight=".48pt" strokecolor="#fefefe">
                <v:path arrowok="t"/>
              </v:shape>
            </v:group>
            <v:group style="position:absolute;left:5530;top:437;width:20;height:2" coordorigin="5530,437" coordsize="20,2">
              <v:shape style="position:absolute;left:5530;top:437;width:20;height:2" coordorigin="5530,437" coordsize="20,0" path="m5530,437l5549,437e" filled="false" stroked="true" strokeweight=".48pt" strokecolor="#fefefe">
                <v:path arrowok="t"/>
              </v:shape>
            </v:group>
            <v:group style="position:absolute;left:5549;top:437;width:20;height:2" coordorigin="5549,437" coordsize="20,2">
              <v:shape style="position:absolute;left:5549;top:437;width:20;height:2" coordorigin="5549,437" coordsize="20,0" path="m5549,437l5568,437e" filled="false" stroked="true" strokeweight=".48pt" strokecolor="#fefefe">
                <v:path arrowok="t"/>
              </v:shape>
            </v:group>
            <v:group style="position:absolute;left:5568;top:437;width:20;height:2" coordorigin="5568,437" coordsize="20,2">
              <v:shape style="position:absolute;left:5568;top:437;width:20;height:2" coordorigin="5568,437" coordsize="20,0" path="m5568,437l5587,437e" filled="false" stroked="true" strokeweight=".48pt" strokecolor="#fefefe">
                <v:path arrowok="t"/>
              </v:shape>
            </v:group>
            <v:group style="position:absolute;left:5587;top:437;width:20;height:2" coordorigin="5587,437" coordsize="20,2">
              <v:shape style="position:absolute;left:5587;top:437;width:20;height:2" coordorigin="5587,437" coordsize="20,0" path="m5587,437l5606,437e" filled="false" stroked="true" strokeweight=".48pt" strokecolor="#fefefe">
                <v:path arrowok="t"/>
              </v:shape>
            </v:group>
            <v:group style="position:absolute;left:5606;top:437;width:20;height:2" coordorigin="5606,437" coordsize="20,2">
              <v:shape style="position:absolute;left:5606;top:437;width:20;height:2" coordorigin="5606,437" coordsize="20,0" path="m5606,437l5626,437e" filled="false" stroked="true" strokeweight=".48pt" strokecolor="#fefefe">
                <v:path arrowok="t"/>
              </v:shape>
            </v:group>
            <v:group style="position:absolute;left:5626;top:437;width:20;height:2" coordorigin="5626,437" coordsize="20,2">
              <v:shape style="position:absolute;left:5626;top:437;width:20;height:2" coordorigin="5626,437" coordsize="20,0" path="m5626,437l5645,437e" filled="false" stroked="true" strokeweight=".48pt" strokecolor="#fefefe">
                <v:path arrowok="t"/>
              </v:shape>
            </v:group>
            <v:group style="position:absolute;left:5645;top:437;width:20;height:2" coordorigin="5645,437" coordsize="20,2">
              <v:shape style="position:absolute;left:5645;top:437;width:20;height:2" coordorigin="5645,437" coordsize="20,0" path="m5645,437l5664,437e" filled="false" stroked="true" strokeweight=".48pt" strokecolor="#fefefe">
                <v:path arrowok="t"/>
              </v:shape>
            </v:group>
            <v:group style="position:absolute;left:5664;top:437;width:20;height:2" coordorigin="5664,437" coordsize="20,2">
              <v:shape style="position:absolute;left:5664;top:437;width:20;height:2" coordorigin="5664,437" coordsize="20,0" path="m5664,437l5683,437e" filled="false" stroked="true" strokeweight=".48pt" strokecolor="#fefefe">
                <v:path arrowok="t"/>
              </v:shape>
            </v:group>
            <v:group style="position:absolute;left:5683;top:437;width:20;height:2" coordorigin="5683,437" coordsize="20,2">
              <v:shape style="position:absolute;left:5683;top:437;width:20;height:2" coordorigin="5683,437" coordsize="20,0" path="m5683,437l5702,437e" filled="false" stroked="true" strokeweight=".48pt" strokecolor="#fefefe">
                <v:path arrowok="t"/>
              </v:shape>
            </v:group>
            <v:group style="position:absolute;left:5702;top:437;width:20;height:2" coordorigin="5702,437" coordsize="20,2">
              <v:shape style="position:absolute;left:5702;top:437;width:20;height:2" coordorigin="5702,437" coordsize="20,0" path="m5702,437l5722,437e" filled="false" stroked="true" strokeweight=".48pt" strokecolor="#fefefe">
                <v:path arrowok="t"/>
              </v:shape>
            </v:group>
            <v:group style="position:absolute;left:5722;top:437;width:20;height:2" coordorigin="5722,437" coordsize="20,2">
              <v:shape style="position:absolute;left:5722;top:437;width:20;height:2" coordorigin="5722,437" coordsize="20,0" path="m5722,437l5741,437e" filled="false" stroked="true" strokeweight=".48pt" strokecolor="#fefefe">
                <v:path arrowok="t"/>
              </v:shape>
            </v:group>
            <v:group style="position:absolute;left:5741;top:437;width:20;height:2" coordorigin="5741,437" coordsize="20,2">
              <v:shape style="position:absolute;left:5741;top:437;width:20;height:2" coordorigin="5741,437" coordsize="20,0" path="m5741,437l5760,437e" filled="false" stroked="true" strokeweight=".48pt" strokecolor="#fefefe">
                <v:path arrowok="t"/>
              </v:shape>
            </v:group>
            <v:group style="position:absolute;left:5760;top:437;width:20;height:2" coordorigin="5760,437" coordsize="20,2">
              <v:shape style="position:absolute;left:5760;top:437;width:20;height:2" coordorigin="5760,437" coordsize="20,0" path="m5760,437l5779,437e" filled="false" stroked="true" strokeweight=".48pt" strokecolor="#fefefe">
                <v:path arrowok="t"/>
              </v:shape>
            </v:group>
            <v:group style="position:absolute;left:5779;top:437;width:20;height:2" coordorigin="5779,437" coordsize="20,2">
              <v:shape style="position:absolute;left:5779;top:437;width:20;height:2" coordorigin="5779,437" coordsize="20,0" path="m5779,437l5798,437e" filled="false" stroked="true" strokeweight=".48pt" strokecolor="#fefefe">
                <v:path arrowok="t"/>
              </v:shape>
            </v:group>
            <v:group style="position:absolute;left:5798;top:437;width:20;height:2" coordorigin="5798,437" coordsize="20,2">
              <v:shape style="position:absolute;left:5798;top:437;width:20;height:2" coordorigin="5798,437" coordsize="20,0" path="m5798,437l5818,437e" filled="false" stroked="true" strokeweight=".48pt" strokecolor="#fefefe">
                <v:path arrowok="t"/>
              </v:shape>
            </v:group>
            <v:group style="position:absolute;left:5818;top:437;width:20;height:2" coordorigin="5818,437" coordsize="20,2">
              <v:shape style="position:absolute;left:5818;top:437;width:20;height:2" coordorigin="5818,437" coordsize="20,0" path="m5818,437l5837,437e" filled="false" stroked="true" strokeweight=".48pt" strokecolor="#fefefe">
                <v:path arrowok="t"/>
              </v:shape>
            </v:group>
            <v:group style="position:absolute;left:5837;top:437;width:20;height:2" coordorigin="5837,437" coordsize="20,2">
              <v:shape style="position:absolute;left:5837;top:437;width:20;height:2" coordorigin="5837,437" coordsize="20,0" path="m5837,437l5856,437e" filled="false" stroked="true" strokeweight=".48pt" strokecolor="#fefefe">
                <v:path arrowok="t"/>
              </v:shape>
            </v:group>
            <v:group style="position:absolute;left:5856;top:437;width:20;height:2" coordorigin="5856,437" coordsize="20,2">
              <v:shape style="position:absolute;left:5856;top:437;width:20;height:2" coordorigin="5856,437" coordsize="20,0" path="m5856,437l5875,437e" filled="false" stroked="true" strokeweight=".48pt" strokecolor="#fefefe">
                <v:path arrowok="t"/>
              </v:shape>
            </v:group>
            <v:group style="position:absolute;left:5875;top:437;width:20;height:2" coordorigin="5875,437" coordsize="20,2">
              <v:shape style="position:absolute;left:5875;top:437;width:20;height:2" coordorigin="5875,437" coordsize="20,0" path="m5875,437l5894,437e" filled="false" stroked="true" strokeweight=".48pt" strokecolor="#fefefe">
                <v:path arrowok="t"/>
              </v:shape>
            </v:group>
            <v:group style="position:absolute;left:5894;top:437;width:20;height:2" coordorigin="5894,437" coordsize="20,2">
              <v:shape style="position:absolute;left:5894;top:437;width:20;height:2" coordorigin="5894,437" coordsize="20,0" path="m5894,437l5914,437e" filled="false" stroked="true" strokeweight=".48pt" strokecolor="#fefefe">
                <v:path arrowok="t"/>
              </v:shape>
            </v:group>
            <v:group style="position:absolute;left:5914;top:437;width:20;height:2" coordorigin="5914,437" coordsize="20,2">
              <v:shape style="position:absolute;left:5914;top:437;width:20;height:2" coordorigin="5914,437" coordsize="20,0" path="m5914,437l5933,437e" filled="false" stroked="true" strokeweight=".48pt" strokecolor="#fefefe">
                <v:path arrowok="t"/>
              </v:shape>
            </v:group>
            <v:group style="position:absolute;left:5933;top:437;width:20;height:2" coordorigin="5933,437" coordsize="20,2">
              <v:shape style="position:absolute;left:5933;top:437;width:20;height:2" coordorigin="5933,437" coordsize="20,0" path="m5933,437l5952,437e" filled="false" stroked="true" strokeweight=".48pt" strokecolor="#fefefe">
                <v:path arrowok="t"/>
              </v:shape>
            </v:group>
            <v:group style="position:absolute;left:5952;top:437;width:20;height:2" coordorigin="5952,437" coordsize="20,2">
              <v:shape style="position:absolute;left:5952;top:437;width:20;height:2" coordorigin="5952,437" coordsize="20,0" path="m5952,437l5971,437e" filled="false" stroked="true" strokeweight=".48pt" strokecolor="#fefefe">
                <v:path arrowok="t"/>
              </v:shape>
            </v:group>
            <v:group style="position:absolute;left:5971;top:437;width:20;height:2" coordorigin="5971,437" coordsize="20,2">
              <v:shape style="position:absolute;left:5971;top:437;width:20;height:2" coordorigin="5971,437" coordsize="20,0" path="m5971,437l5990,437e" filled="false" stroked="true" strokeweight=".48pt" strokecolor="#fefefe">
                <v:path arrowok="t"/>
              </v:shape>
            </v:group>
            <v:group style="position:absolute;left:5990;top:437;width:20;height:2" coordorigin="5990,437" coordsize="20,2">
              <v:shape style="position:absolute;left:5990;top:437;width:20;height:2" coordorigin="5990,437" coordsize="20,0" path="m5990,437l6010,437e" filled="false" stroked="true" strokeweight=".48pt" strokecolor="#fefefe">
                <v:path arrowok="t"/>
              </v:shape>
            </v:group>
            <v:group style="position:absolute;left:6010;top:437;width:20;height:2" coordorigin="6010,437" coordsize="20,2">
              <v:shape style="position:absolute;left:6010;top:437;width:20;height:2" coordorigin="6010,437" coordsize="20,0" path="m6010,437l6029,437e" filled="false" stroked="true" strokeweight=".48pt" strokecolor="#fefefe">
                <v:path arrowok="t"/>
              </v:shape>
            </v:group>
            <v:group style="position:absolute;left:6029;top:437;width:20;height:2" coordorigin="6029,437" coordsize="20,2">
              <v:shape style="position:absolute;left:6029;top:437;width:20;height:2" coordorigin="6029,437" coordsize="20,0" path="m6029,437l6048,437e" filled="false" stroked="true" strokeweight=".48pt" strokecolor="#fefefe">
                <v:path arrowok="t"/>
              </v:shape>
            </v:group>
            <v:group style="position:absolute;left:6048;top:437;width:20;height:2" coordorigin="6048,437" coordsize="20,2">
              <v:shape style="position:absolute;left:6048;top:437;width:20;height:2" coordorigin="6048,437" coordsize="20,0" path="m6048,437l6067,437e" filled="false" stroked="true" strokeweight=".48pt" strokecolor="#fefefe">
                <v:path arrowok="t"/>
              </v:shape>
            </v:group>
            <v:group style="position:absolute;left:6067;top:437;width:20;height:2" coordorigin="6067,437" coordsize="20,2">
              <v:shape style="position:absolute;left:6067;top:437;width:20;height:2" coordorigin="6067,437" coordsize="20,0" path="m6067,437l6086,437e" filled="false" stroked="true" strokeweight=".48pt" strokecolor="#fefefe">
                <v:path arrowok="t"/>
              </v:shape>
            </v:group>
            <v:group style="position:absolute;left:6086;top:437;width:20;height:2" coordorigin="6086,437" coordsize="20,2">
              <v:shape style="position:absolute;left:6086;top:437;width:20;height:2" coordorigin="6086,437" coordsize="20,0" path="m6086,437l6106,437e" filled="false" stroked="true" strokeweight=".48pt" strokecolor="#fefefe">
                <v:path arrowok="t"/>
              </v:shape>
            </v:group>
            <v:group style="position:absolute;left:6106;top:437;width:20;height:2" coordorigin="6106,437" coordsize="20,2">
              <v:shape style="position:absolute;left:6106;top:437;width:20;height:2" coordorigin="6106,437" coordsize="20,0" path="m6106,437l6125,437e" filled="false" stroked="true" strokeweight=".48pt" strokecolor="#fefefe">
                <v:path arrowok="t"/>
              </v:shape>
            </v:group>
            <v:group style="position:absolute;left:6125;top:437;width:20;height:2" coordorigin="6125,437" coordsize="20,2">
              <v:shape style="position:absolute;left:6125;top:437;width:20;height:2" coordorigin="6125,437" coordsize="20,0" path="m6125,437l6144,437e" filled="false" stroked="true" strokeweight=".48pt" strokecolor="#fefefe">
                <v:path arrowok="t"/>
              </v:shape>
            </v:group>
            <v:group style="position:absolute;left:6144;top:437;width:20;height:2" coordorigin="6144,437" coordsize="20,2">
              <v:shape style="position:absolute;left:6144;top:437;width:20;height:2" coordorigin="6144,437" coordsize="20,0" path="m6144,437l6163,437e" filled="false" stroked="true" strokeweight=".48pt" strokecolor="#fefefe">
                <v:path arrowok="t"/>
              </v:shape>
            </v:group>
            <v:group style="position:absolute;left:6163;top:437;width:20;height:2" coordorigin="6163,437" coordsize="20,2">
              <v:shape style="position:absolute;left:6163;top:437;width:20;height:2" coordorigin="6163,437" coordsize="20,0" path="m6163,437l6182,437e" filled="false" stroked="true" strokeweight=".48pt" strokecolor="#fefefe">
                <v:path arrowok="t"/>
              </v:shape>
            </v:group>
            <v:group style="position:absolute;left:6182;top:437;width:20;height:2" coordorigin="6182,437" coordsize="20,2">
              <v:shape style="position:absolute;left:6182;top:437;width:20;height:2" coordorigin="6182,437" coordsize="20,0" path="m6182,437l6202,437e" filled="false" stroked="true" strokeweight=".48pt" strokecolor="#fefefe">
                <v:path arrowok="t"/>
              </v:shape>
            </v:group>
            <v:group style="position:absolute;left:6202;top:437;width:20;height:2" coordorigin="6202,437" coordsize="20,2">
              <v:shape style="position:absolute;left:6202;top:437;width:20;height:2" coordorigin="6202,437" coordsize="20,0" path="m6202,437l6221,437e" filled="false" stroked="true" strokeweight=".48pt" strokecolor="#fefefe">
                <v:path arrowok="t"/>
              </v:shape>
            </v:group>
            <v:group style="position:absolute;left:6221;top:437;width:20;height:2" coordorigin="6221,437" coordsize="20,2">
              <v:shape style="position:absolute;left:6221;top:437;width:20;height:2" coordorigin="6221,437" coordsize="20,0" path="m6221,437l6240,437e" filled="false" stroked="true" strokeweight=".48pt" strokecolor="#fefefe">
                <v:path arrowok="t"/>
              </v:shape>
            </v:group>
            <v:group style="position:absolute;left:6240;top:437;width:20;height:2" coordorigin="6240,437" coordsize="20,2">
              <v:shape style="position:absolute;left:6240;top:437;width:20;height:2" coordorigin="6240,437" coordsize="20,0" path="m6240,437l6259,437e" filled="false" stroked="true" strokeweight=".48pt" strokecolor="#fefefe">
                <v:path arrowok="t"/>
              </v:shape>
            </v:group>
            <v:group style="position:absolute;left:6259;top:437;width:20;height:2" coordorigin="6259,437" coordsize="20,2">
              <v:shape style="position:absolute;left:6259;top:437;width:20;height:2" coordorigin="6259,437" coordsize="20,0" path="m6259,437l6278,437e" filled="false" stroked="true" strokeweight=".48pt" strokecolor="#fefefe">
                <v:path arrowok="t"/>
              </v:shape>
            </v:group>
            <v:group style="position:absolute;left:6278;top:437;width:20;height:2" coordorigin="6278,437" coordsize="20,2">
              <v:shape style="position:absolute;left:6278;top:437;width:20;height:2" coordorigin="6278,437" coordsize="20,0" path="m6278,437l6298,437e" filled="false" stroked="true" strokeweight=".48pt" strokecolor="#fefefe">
                <v:path arrowok="t"/>
              </v:shape>
            </v:group>
            <v:group style="position:absolute;left:6298;top:437;width:20;height:2" coordorigin="6298,437" coordsize="20,2">
              <v:shape style="position:absolute;left:6298;top:437;width:20;height:2" coordorigin="6298,437" coordsize="20,0" path="m6298,437l6317,437e" filled="false" stroked="true" strokeweight=".48pt" strokecolor="#fefefe">
                <v:path arrowok="t"/>
              </v:shape>
            </v:group>
            <v:group style="position:absolute;left:6317;top:437;width:20;height:2" coordorigin="6317,437" coordsize="20,2">
              <v:shape style="position:absolute;left:6317;top:437;width:20;height:2" coordorigin="6317,437" coordsize="20,0" path="m6317,437l6336,437e" filled="false" stroked="true" strokeweight=".48pt" strokecolor="#fefefe">
                <v:path arrowok="t"/>
              </v:shape>
            </v:group>
            <v:group style="position:absolute;left:6336;top:437;width:20;height:2" coordorigin="6336,437" coordsize="20,2">
              <v:shape style="position:absolute;left:6336;top:437;width:20;height:2" coordorigin="6336,437" coordsize="20,0" path="m6336,437l6355,437e" filled="false" stroked="true" strokeweight=".48pt" strokecolor="#fefefe">
                <v:path arrowok="t"/>
              </v:shape>
            </v:group>
            <v:group style="position:absolute;left:6355;top:437;width:20;height:2" coordorigin="6355,437" coordsize="20,2">
              <v:shape style="position:absolute;left:6355;top:437;width:20;height:2" coordorigin="6355,437" coordsize="20,0" path="m6355,437l6374,437e" filled="false" stroked="true" strokeweight=".48pt" strokecolor="#fefefe">
                <v:path arrowok="t"/>
              </v:shape>
            </v:group>
            <v:group style="position:absolute;left:6374;top:437;width:20;height:2" coordorigin="6374,437" coordsize="20,2">
              <v:shape style="position:absolute;left:6374;top:437;width:20;height:2" coordorigin="6374,437" coordsize="20,0" path="m6374,437l6394,437e" filled="false" stroked="true" strokeweight=".48pt" strokecolor="#fefefe">
                <v:path arrowok="t"/>
              </v:shape>
            </v:group>
            <v:group style="position:absolute;left:6394;top:437;width:20;height:2" coordorigin="6394,437" coordsize="20,2">
              <v:shape style="position:absolute;left:6394;top:437;width:20;height:2" coordorigin="6394,437" coordsize="20,0" path="m6394,437l6413,437e" filled="false" stroked="true" strokeweight=".48pt" strokecolor="#fefefe">
                <v:path arrowok="t"/>
              </v:shape>
            </v:group>
            <v:group style="position:absolute;left:6413;top:437;width:20;height:2" coordorigin="6413,437" coordsize="20,2">
              <v:shape style="position:absolute;left:6413;top:437;width:20;height:2" coordorigin="6413,437" coordsize="20,0" path="m6413,437l6432,437e" filled="false" stroked="true" strokeweight=".48pt" strokecolor="#fefefe">
                <v:path arrowok="t"/>
              </v:shape>
            </v:group>
            <v:group style="position:absolute;left:6432;top:437;width:20;height:2" coordorigin="6432,437" coordsize="20,2">
              <v:shape style="position:absolute;left:6432;top:437;width:20;height:2" coordorigin="6432,437" coordsize="20,0" path="m6432,437l6451,437e" filled="false" stroked="true" strokeweight=".48pt" strokecolor="#fefefe">
                <v:path arrowok="t"/>
              </v:shape>
            </v:group>
            <v:group style="position:absolute;left:6451;top:437;width:20;height:2" coordorigin="6451,437" coordsize="20,2">
              <v:shape style="position:absolute;left:6451;top:437;width:20;height:2" coordorigin="6451,437" coordsize="20,0" path="m6451,437l6470,437e" filled="false" stroked="true" strokeweight=".48pt" strokecolor="#fefefe">
                <v:path arrowok="t"/>
              </v:shape>
            </v:group>
            <v:group style="position:absolute;left:6470;top:437;width:20;height:2" coordorigin="6470,437" coordsize="20,2">
              <v:shape style="position:absolute;left:6470;top:437;width:20;height:2" coordorigin="6470,437" coordsize="20,0" path="m6470,437l6490,437e" filled="false" stroked="true" strokeweight=".48pt" strokecolor="#fefefe">
                <v:path arrowok="t"/>
              </v:shape>
            </v:group>
            <v:group style="position:absolute;left:6490;top:437;width:20;height:2" coordorigin="6490,437" coordsize="20,2">
              <v:shape style="position:absolute;left:6490;top:437;width:20;height:2" coordorigin="6490,437" coordsize="20,0" path="m6490,437l6509,437e" filled="false" stroked="true" strokeweight=".48pt" strokecolor="#fefefe">
                <v:path arrowok="t"/>
              </v:shape>
            </v:group>
            <v:group style="position:absolute;left:6509;top:437;width:20;height:2" coordorigin="6509,437" coordsize="20,2">
              <v:shape style="position:absolute;left:6509;top:437;width:20;height:2" coordorigin="6509,437" coordsize="20,0" path="m6509,437l6528,437e" filled="false" stroked="true" strokeweight=".48pt" strokecolor="#fefefe">
                <v:path arrowok="t"/>
              </v:shape>
            </v:group>
            <v:group style="position:absolute;left:6528;top:437;width:20;height:2" coordorigin="6528,437" coordsize="20,2">
              <v:shape style="position:absolute;left:6528;top:437;width:20;height:2" coordorigin="6528,437" coordsize="20,0" path="m6528,437l6547,437e" filled="false" stroked="true" strokeweight=".48pt" strokecolor="#fefefe">
                <v:path arrowok="t"/>
              </v:shape>
            </v:group>
            <v:group style="position:absolute;left:6547;top:437;width:20;height:2" coordorigin="6547,437" coordsize="20,2">
              <v:shape style="position:absolute;left:6547;top:437;width:20;height:2" coordorigin="6547,437" coordsize="20,0" path="m6547,437l6566,437e" filled="false" stroked="true" strokeweight=".48pt" strokecolor="#fefefe">
                <v:path arrowok="t"/>
              </v:shape>
            </v:group>
            <v:group style="position:absolute;left:6566;top:437;width:20;height:2" coordorigin="6566,437" coordsize="20,2">
              <v:shape style="position:absolute;left:6566;top:437;width:20;height:2" coordorigin="6566,437" coordsize="20,0" path="m6566,437l6586,437e" filled="false" stroked="true" strokeweight=".48pt" strokecolor="#fefefe">
                <v:path arrowok="t"/>
              </v:shape>
            </v:group>
            <v:group style="position:absolute;left:6586;top:437;width:20;height:2" coordorigin="6586,437" coordsize="20,2">
              <v:shape style="position:absolute;left:6586;top:437;width:20;height:2" coordorigin="6586,437" coordsize="20,0" path="m6586,437l6605,437e" filled="false" stroked="true" strokeweight=".48pt" strokecolor="#fefefe">
                <v:path arrowok="t"/>
              </v:shape>
            </v:group>
            <v:group style="position:absolute;left:6605;top:437;width:20;height:2" coordorigin="6605,437" coordsize="20,2">
              <v:shape style="position:absolute;left:6605;top:437;width:20;height:2" coordorigin="6605,437" coordsize="20,0" path="m6605,437l6624,437e" filled="false" stroked="true" strokeweight=".48pt" strokecolor="#fefefe">
                <v:path arrowok="t"/>
              </v:shape>
            </v:group>
            <v:group style="position:absolute;left:6624;top:437;width:20;height:2" coordorigin="6624,437" coordsize="20,2">
              <v:shape style="position:absolute;left:6624;top:437;width:20;height:2" coordorigin="6624,437" coordsize="20,0" path="m6624,437l6643,437e" filled="false" stroked="true" strokeweight=".48pt" strokecolor="#fefefe">
                <v:path arrowok="t"/>
              </v:shape>
            </v:group>
            <v:group style="position:absolute;left:6643;top:437;width:20;height:2" coordorigin="6643,437" coordsize="20,2">
              <v:shape style="position:absolute;left:6643;top:437;width:20;height:2" coordorigin="6643,437" coordsize="20,0" path="m6643,437l6662,437e" filled="false" stroked="true" strokeweight=".48pt" strokecolor="#fefefe">
                <v:path arrowok="t"/>
              </v:shape>
            </v:group>
            <v:group style="position:absolute;left:6662;top:437;width:20;height:2" coordorigin="6662,437" coordsize="20,2">
              <v:shape style="position:absolute;left:6662;top:437;width:20;height:2" coordorigin="6662,437" coordsize="20,0" path="m6662,437l6682,437e" filled="false" stroked="true" strokeweight=".48pt" strokecolor="#fefefe">
                <v:path arrowok="t"/>
              </v:shape>
            </v:group>
            <v:group style="position:absolute;left:6682;top:437;width:20;height:2" coordorigin="6682,437" coordsize="20,2">
              <v:shape style="position:absolute;left:6682;top:437;width:20;height:2" coordorigin="6682,437" coordsize="20,0" path="m6682,437l6701,437e" filled="false" stroked="true" strokeweight=".48pt" strokecolor="#fefefe">
                <v:path arrowok="t"/>
              </v:shape>
            </v:group>
            <v:group style="position:absolute;left:6701;top:437;width:20;height:2" coordorigin="6701,437" coordsize="20,2">
              <v:shape style="position:absolute;left:6701;top:437;width:20;height:2" coordorigin="6701,437" coordsize="20,0" path="m6701,437l6720,437e" filled="false" stroked="true" strokeweight=".48pt" strokecolor="#fefefe">
                <v:path arrowok="t"/>
              </v:shape>
            </v:group>
            <v:group style="position:absolute;left:6720;top:437;width:20;height:2" coordorigin="6720,437" coordsize="20,2">
              <v:shape style="position:absolute;left:6720;top:437;width:20;height:2" coordorigin="6720,437" coordsize="20,0" path="m6720,437l6739,437e" filled="false" stroked="true" strokeweight=".48pt" strokecolor="#fefefe">
                <v:path arrowok="t"/>
              </v:shape>
            </v:group>
            <v:group style="position:absolute;left:6739;top:437;width:20;height:2" coordorigin="6739,437" coordsize="20,2">
              <v:shape style="position:absolute;left:6739;top:437;width:20;height:2" coordorigin="6739,437" coordsize="20,0" path="m6739,437l6758,437e" filled="false" stroked="true" strokeweight=".48pt" strokecolor="#fefefe">
                <v:path arrowok="t"/>
              </v:shape>
            </v:group>
            <v:group style="position:absolute;left:6758;top:437;width:20;height:2" coordorigin="6758,437" coordsize="20,2">
              <v:shape style="position:absolute;left:6758;top:437;width:20;height:2" coordorigin="6758,437" coordsize="20,0" path="m6758,437l6778,437e" filled="false" stroked="true" strokeweight=".48pt" strokecolor="#fefefe">
                <v:path arrowok="t"/>
              </v:shape>
            </v:group>
            <v:group style="position:absolute;left:6778;top:437;width:20;height:2" coordorigin="6778,437" coordsize="20,2">
              <v:shape style="position:absolute;left:6778;top:437;width:20;height:2" coordorigin="6778,437" coordsize="20,0" path="m6778,437l6797,437e" filled="false" stroked="true" strokeweight=".48pt" strokecolor="#fefefe">
                <v:path arrowok="t"/>
              </v:shape>
            </v:group>
            <v:group style="position:absolute;left:6797;top:437;width:20;height:2" coordorigin="6797,437" coordsize="20,2">
              <v:shape style="position:absolute;left:6797;top:437;width:20;height:2" coordorigin="6797,437" coordsize="20,0" path="m6797,437l6816,437e" filled="false" stroked="true" strokeweight=".48pt" strokecolor="#fefefe">
                <v:path arrowok="t"/>
              </v:shape>
            </v:group>
            <v:group style="position:absolute;left:6816;top:437;width:20;height:2" coordorigin="6816,437" coordsize="20,2">
              <v:shape style="position:absolute;left:6816;top:437;width:20;height:2" coordorigin="6816,437" coordsize="20,0" path="m6816,437l6835,437e" filled="false" stroked="true" strokeweight=".48pt" strokecolor="#fefefe">
                <v:path arrowok="t"/>
              </v:shape>
            </v:group>
            <v:group style="position:absolute;left:6835;top:437;width:20;height:2" coordorigin="6835,437" coordsize="20,2">
              <v:shape style="position:absolute;left:6835;top:437;width:20;height:2" coordorigin="6835,437" coordsize="20,0" path="m6835,437l6854,437e" filled="false" stroked="true" strokeweight=".48pt" strokecolor="#fefefe">
                <v:path arrowok="t"/>
              </v:shape>
            </v:group>
            <v:group style="position:absolute;left:6854;top:437;width:20;height:2" coordorigin="6854,437" coordsize="20,2">
              <v:shape style="position:absolute;left:6854;top:437;width:20;height:2" coordorigin="6854,437" coordsize="20,0" path="m6854,437l6874,437e" filled="false" stroked="true" strokeweight=".48pt" strokecolor="#fefefe">
                <v:path arrowok="t"/>
              </v:shape>
            </v:group>
            <v:group style="position:absolute;left:6874;top:437;width:20;height:2" coordorigin="6874,437" coordsize="20,2">
              <v:shape style="position:absolute;left:6874;top:437;width:20;height:2" coordorigin="6874,437" coordsize="20,0" path="m6874,437l6893,437e" filled="false" stroked="true" strokeweight=".48pt" strokecolor="#fefefe">
                <v:path arrowok="t"/>
              </v:shape>
            </v:group>
            <v:group style="position:absolute;left:6893;top:437;width:20;height:2" coordorigin="6893,437" coordsize="20,2">
              <v:shape style="position:absolute;left:6893;top:437;width:20;height:2" coordorigin="6893,437" coordsize="20,0" path="m6893,437l6912,437e" filled="false" stroked="true" strokeweight=".48pt" strokecolor="#fefefe">
                <v:path arrowok="t"/>
              </v:shape>
            </v:group>
            <v:group style="position:absolute;left:6912;top:437;width:20;height:2" coordorigin="6912,437" coordsize="20,2">
              <v:shape style="position:absolute;left:6912;top:437;width:20;height:2" coordorigin="6912,437" coordsize="20,0" path="m6912,437l6931,437e" filled="false" stroked="true" strokeweight=".48pt" strokecolor="#fefefe">
                <v:path arrowok="t"/>
              </v:shape>
            </v:group>
            <v:group style="position:absolute;left:6931;top:437;width:20;height:2" coordorigin="6931,437" coordsize="20,2">
              <v:shape style="position:absolute;left:6931;top:437;width:20;height:2" coordorigin="6931,437" coordsize="20,0" path="m6931,437l6950,437e" filled="false" stroked="true" strokeweight=".48pt" strokecolor="#fefefe">
                <v:path arrowok="t"/>
              </v:shape>
            </v:group>
            <v:group style="position:absolute;left:6950;top:437;width:20;height:2" coordorigin="6950,437" coordsize="20,2">
              <v:shape style="position:absolute;left:6950;top:437;width:20;height:2" coordorigin="6950,437" coordsize="20,0" path="m6950,437l6970,437e" filled="false" stroked="true" strokeweight=".48pt" strokecolor="#fefefe">
                <v:path arrowok="t"/>
              </v:shape>
            </v:group>
            <v:group style="position:absolute;left:6970;top:437;width:20;height:2" coordorigin="6970,437" coordsize="20,2">
              <v:shape style="position:absolute;left:6970;top:437;width:20;height:2" coordorigin="6970,437" coordsize="20,0" path="m6970,437l6989,437e" filled="false" stroked="true" strokeweight=".48pt" strokecolor="#fefefe">
                <v:path arrowok="t"/>
              </v:shape>
            </v:group>
            <v:group style="position:absolute;left:6989;top:437;width:20;height:2" coordorigin="6989,437" coordsize="20,2">
              <v:shape style="position:absolute;left:6989;top:437;width:20;height:2" coordorigin="6989,437" coordsize="20,0" path="m6989,437l7008,437e" filled="false" stroked="true" strokeweight=".48pt" strokecolor="#fefefe">
                <v:path arrowok="t"/>
              </v:shape>
            </v:group>
            <v:group style="position:absolute;left:7008;top:437;width:20;height:2" coordorigin="7008,437" coordsize="20,2">
              <v:shape style="position:absolute;left:7008;top:437;width:20;height:2" coordorigin="7008,437" coordsize="20,0" path="m7008,437l7027,437e" filled="false" stroked="true" strokeweight=".48pt" strokecolor="#fefefe">
                <v:path arrowok="t"/>
              </v:shape>
            </v:group>
            <v:group style="position:absolute;left:7027;top:437;width:20;height:2" coordorigin="7027,437" coordsize="20,2">
              <v:shape style="position:absolute;left:7027;top:437;width:20;height:2" coordorigin="7027,437" coordsize="20,0" path="m7027,437l7046,437e" filled="false" stroked="true" strokeweight=".48pt" strokecolor="#fefefe">
                <v:path arrowok="t"/>
              </v:shape>
            </v:group>
            <v:group style="position:absolute;left:7046;top:437;width:10;height:2" coordorigin="7046,437" coordsize="10,2">
              <v:shape style="position:absolute;left:7046;top:437;width:10;height:2" coordorigin="7046,437" coordsize="10,0" path="m7046,437l7056,437e" filled="false" stroked="true" strokeweight=".48pt" strokecolor="#000000">
                <v:path arrowok="t"/>
              </v:shape>
              <v:shape style="position:absolute;left:29;top:0;width:8813;height:1301" type="#_x0000_t75" stroked="false">
                <v:imagedata r:id="rId35" o:title=""/>
              </v:shape>
            </v:group>
            <v:group style="position:absolute;left:3446;top:1296;width:10;height:2" coordorigin="3446,1296" coordsize="10,2">
              <v:shape style="position:absolute;left:3446;top:1296;width:10;height:2" coordorigin="3446,1296" coordsize="10,0" path="m3446,1296l3456,1296e" filled="false" stroked="true" strokeweight=".48pt" strokecolor="#fefefe">
                <v:path arrowok="t"/>
              </v:shape>
            </v:group>
            <v:group style="position:absolute;left:3456;top:1296;width:20;height:2" coordorigin="3456,1296" coordsize="20,2">
              <v:shape style="position:absolute;left:3456;top:1296;width:20;height:2" coordorigin="3456,1296" coordsize="20,0" path="m3456,1296l3475,1296e" filled="false" stroked="true" strokeweight=".48pt" strokecolor="#fefefe">
                <v:path arrowok="t"/>
              </v:shape>
            </v:group>
            <v:group style="position:absolute;left:3475;top:1296;width:20;height:2" coordorigin="3475,1296" coordsize="20,2">
              <v:shape style="position:absolute;left:3475;top:1296;width:20;height:2" coordorigin="3475,1296" coordsize="20,0" path="m3475,1296l3494,1296e" filled="false" stroked="true" strokeweight=".48pt" strokecolor="#fefefe">
                <v:path arrowok="t"/>
              </v:shape>
            </v:group>
            <v:group style="position:absolute;left:3494;top:1296;width:20;height:2" coordorigin="3494,1296" coordsize="20,2">
              <v:shape style="position:absolute;left:3494;top:1296;width:20;height:2" coordorigin="3494,1296" coordsize="20,0" path="m3494,1296l3514,1296e" filled="false" stroked="true" strokeweight=".48pt" strokecolor="#fefefe">
                <v:path arrowok="t"/>
              </v:shape>
            </v:group>
            <v:group style="position:absolute;left:3514;top:1296;width:20;height:2" coordorigin="3514,1296" coordsize="20,2">
              <v:shape style="position:absolute;left:3514;top:1296;width:20;height:2" coordorigin="3514,1296" coordsize="20,0" path="m3514,1296l3533,1296e" filled="false" stroked="true" strokeweight=".48pt" strokecolor="#fefefe">
                <v:path arrowok="t"/>
              </v:shape>
            </v:group>
            <v:group style="position:absolute;left:3533;top:1296;width:20;height:2" coordorigin="3533,1296" coordsize="20,2">
              <v:shape style="position:absolute;left:3533;top:1296;width:20;height:2" coordorigin="3533,1296" coordsize="20,0" path="m3533,1296l3552,1296e" filled="false" stroked="true" strokeweight=".48pt" strokecolor="#fefefe">
                <v:path arrowok="t"/>
              </v:shape>
            </v:group>
            <v:group style="position:absolute;left:3552;top:1296;width:20;height:2" coordorigin="3552,1296" coordsize="20,2">
              <v:shape style="position:absolute;left:3552;top:1296;width:20;height:2" coordorigin="3552,1296" coordsize="20,0" path="m3552,1296l3571,1296e" filled="false" stroked="true" strokeweight=".48pt" strokecolor="#fefefe">
                <v:path arrowok="t"/>
              </v:shape>
            </v:group>
            <v:group style="position:absolute;left:3571;top:1296;width:20;height:2" coordorigin="3571,1296" coordsize="20,2">
              <v:shape style="position:absolute;left:3571;top:1296;width:20;height:2" coordorigin="3571,1296" coordsize="20,0" path="m3571,1296l3590,1296e" filled="false" stroked="true" strokeweight=".48pt" strokecolor="#fefefe">
                <v:path arrowok="t"/>
              </v:shape>
            </v:group>
            <v:group style="position:absolute;left:3590;top:1296;width:20;height:2" coordorigin="3590,1296" coordsize="20,2">
              <v:shape style="position:absolute;left:3590;top:1296;width:20;height:2" coordorigin="3590,1296" coordsize="20,0" path="m3590,1296l3610,1296e" filled="false" stroked="true" strokeweight=".48pt" strokecolor="#fefefe">
                <v:path arrowok="t"/>
              </v:shape>
            </v:group>
            <v:group style="position:absolute;left:3610;top:1296;width:20;height:2" coordorigin="3610,1296" coordsize="20,2">
              <v:shape style="position:absolute;left:3610;top:1296;width:20;height:2" coordorigin="3610,1296" coordsize="20,0" path="m3610,1296l3629,1296e" filled="false" stroked="true" strokeweight=".48pt" strokecolor="#fefefe">
                <v:path arrowok="t"/>
              </v:shape>
            </v:group>
            <v:group style="position:absolute;left:3629;top:1296;width:20;height:2" coordorigin="3629,1296" coordsize="20,2">
              <v:shape style="position:absolute;left:3629;top:1296;width:20;height:2" coordorigin="3629,1296" coordsize="20,0" path="m3629,1296l3648,1296e" filled="false" stroked="true" strokeweight=".48pt" strokecolor="#fefefe">
                <v:path arrowok="t"/>
              </v:shape>
            </v:group>
            <v:group style="position:absolute;left:3648;top:1296;width:20;height:2" coordorigin="3648,1296" coordsize="20,2">
              <v:shape style="position:absolute;left:3648;top:1296;width:20;height:2" coordorigin="3648,1296" coordsize="20,0" path="m3648,1296l3667,1296e" filled="false" stroked="true" strokeweight=".48pt" strokecolor="#fefefe">
                <v:path arrowok="t"/>
              </v:shape>
            </v:group>
            <v:group style="position:absolute;left:3667;top:1296;width:20;height:2" coordorigin="3667,1296" coordsize="20,2">
              <v:shape style="position:absolute;left:3667;top:1296;width:20;height:2" coordorigin="3667,1296" coordsize="20,0" path="m3667,1296l3686,1296e" filled="false" stroked="true" strokeweight=".48pt" strokecolor="#fefefe">
                <v:path arrowok="t"/>
              </v:shape>
            </v:group>
            <v:group style="position:absolute;left:3686;top:1296;width:20;height:2" coordorigin="3686,1296" coordsize="20,2">
              <v:shape style="position:absolute;left:3686;top:1296;width:20;height:2" coordorigin="3686,1296" coordsize="20,0" path="m3686,1296l3706,1296e" filled="false" stroked="true" strokeweight=".48pt" strokecolor="#fefefe">
                <v:path arrowok="t"/>
              </v:shape>
            </v:group>
            <v:group style="position:absolute;left:3706;top:1296;width:20;height:2" coordorigin="3706,1296" coordsize="20,2">
              <v:shape style="position:absolute;left:3706;top:1296;width:20;height:2" coordorigin="3706,1296" coordsize="20,0" path="m3706,1296l3725,1296e" filled="false" stroked="true" strokeweight=".48pt" strokecolor="#fefefe">
                <v:path arrowok="t"/>
              </v:shape>
            </v:group>
            <v:group style="position:absolute;left:3725;top:1296;width:20;height:2" coordorigin="3725,1296" coordsize="20,2">
              <v:shape style="position:absolute;left:3725;top:1296;width:20;height:2" coordorigin="3725,1296" coordsize="20,0" path="m3725,1296l3744,1296e" filled="false" stroked="true" strokeweight=".48pt" strokecolor="#fefefe">
                <v:path arrowok="t"/>
              </v:shape>
            </v:group>
            <v:group style="position:absolute;left:3744;top:1296;width:20;height:2" coordorigin="3744,1296" coordsize="20,2">
              <v:shape style="position:absolute;left:3744;top:1296;width:20;height:2" coordorigin="3744,1296" coordsize="20,0" path="m3744,1296l3763,1296e" filled="false" stroked="true" strokeweight=".48pt" strokecolor="#fefefe">
                <v:path arrowok="t"/>
              </v:shape>
            </v:group>
            <v:group style="position:absolute;left:3763;top:1296;width:20;height:2" coordorigin="3763,1296" coordsize="20,2">
              <v:shape style="position:absolute;left:3763;top:1296;width:20;height:2" coordorigin="3763,1296" coordsize="20,0" path="m3763,1296l3782,1296e" filled="false" stroked="true" strokeweight=".48pt" strokecolor="#fefefe">
                <v:path arrowok="t"/>
              </v:shape>
            </v:group>
            <v:group style="position:absolute;left:3782;top:1296;width:20;height:2" coordorigin="3782,1296" coordsize="20,2">
              <v:shape style="position:absolute;left:3782;top:1296;width:20;height:2" coordorigin="3782,1296" coordsize="20,0" path="m3782,1296l3802,1296e" filled="false" stroked="true" strokeweight=".48pt" strokecolor="#fefefe">
                <v:path arrowok="t"/>
              </v:shape>
            </v:group>
            <v:group style="position:absolute;left:3802;top:1296;width:20;height:2" coordorigin="3802,1296" coordsize="20,2">
              <v:shape style="position:absolute;left:3802;top:1296;width:20;height:2" coordorigin="3802,1296" coordsize="20,0" path="m3802,1296l3821,1296e" filled="false" stroked="true" strokeweight=".48pt" strokecolor="#fefefe">
                <v:path arrowok="t"/>
              </v:shape>
            </v:group>
            <v:group style="position:absolute;left:3821;top:1296;width:20;height:2" coordorigin="3821,1296" coordsize="20,2">
              <v:shape style="position:absolute;left:3821;top:1296;width:20;height:2" coordorigin="3821,1296" coordsize="20,0" path="m3821,1296l3840,1296e" filled="false" stroked="true" strokeweight=".48pt" strokecolor="#fefefe">
                <v:path arrowok="t"/>
              </v:shape>
            </v:group>
            <v:group style="position:absolute;left:3840;top:1296;width:20;height:2" coordorigin="3840,1296" coordsize="20,2">
              <v:shape style="position:absolute;left:3840;top:1296;width:20;height:2" coordorigin="3840,1296" coordsize="20,0" path="m3840,1296l3859,1296e" filled="false" stroked="true" strokeweight=".48pt" strokecolor="#fefefe">
                <v:path arrowok="t"/>
              </v:shape>
            </v:group>
            <v:group style="position:absolute;left:3859;top:1296;width:20;height:2" coordorigin="3859,1296" coordsize="20,2">
              <v:shape style="position:absolute;left:3859;top:1296;width:20;height:2" coordorigin="3859,1296" coordsize="20,0" path="m3859,1296l3878,1296e" filled="false" stroked="true" strokeweight=".48pt" strokecolor="#fefefe">
                <v:path arrowok="t"/>
              </v:shape>
            </v:group>
            <v:group style="position:absolute;left:3878;top:1296;width:20;height:2" coordorigin="3878,1296" coordsize="20,2">
              <v:shape style="position:absolute;left:3878;top:1296;width:20;height:2" coordorigin="3878,1296" coordsize="20,0" path="m3878,1296l3898,1296e" filled="false" stroked="true" strokeweight=".48pt" strokecolor="#fefefe">
                <v:path arrowok="t"/>
              </v:shape>
            </v:group>
            <v:group style="position:absolute;left:3898;top:1296;width:20;height:2" coordorigin="3898,1296" coordsize="20,2">
              <v:shape style="position:absolute;left:3898;top:1296;width:20;height:2" coordorigin="3898,1296" coordsize="20,0" path="m3898,1296l3917,1296e" filled="false" stroked="true" strokeweight=".48pt" strokecolor="#fefefe">
                <v:path arrowok="t"/>
              </v:shape>
            </v:group>
            <v:group style="position:absolute;left:3917;top:1296;width:20;height:2" coordorigin="3917,1296" coordsize="20,2">
              <v:shape style="position:absolute;left:3917;top:1296;width:20;height:2" coordorigin="3917,1296" coordsize="20,0" path="m3917,1296l3936,1296e" filled="false" stroked="true" strokeweight=".48pt" strokecolor="#fefefe">
                <v:path arrowok="t"/>
              </v:shape>
            </v:group>
            <v:group style="position:absolute;left:3936;top:1296;width:20;height:2" coordorigin="3936,1296" coordsize="20,2">
              <v:shape style="position:absolute;left:3936;top:1296;width:20;height:2" coordorigin="3936,1296" coordsize="20,0" path="m3936,1296l3955,1296e" filled="false" stroked="true" strokeweight=".48pt" strokecolor="#fefefe">
                <v:path arrowok="t"/>
              </v:shape>
            </v:group>
            <v:group style="position:absolute;left:3955;top:1296;width:20;height:2" coordorigin="3955,1296" coordsize="20,2">
              <v:shape style="position:absolute;left:3955;top:1296;width:20;height:2" coordorigin="3955,1296" coordsize="20,0" path="m3955,1296l3974,1296e" filled="false" stroked="true" strokeweight=".48pt" strokecolor="#fefefe">
                <v:path arrowok="t"/>
              </v:shape>
            </v:group>
            <v:group style="position:absolute;left:3974;top:1296;width:20;height:2" coordorigin="3974,1296" coordsize="20,2">
              <v:shape style="position:absolute;left:3974;top:1296;width:20;height:2" coordorigin="3974,1296" coordsize="20,0" path="m3974,1296l3994,1296e" filled="false" stroked="true" strokeweight=".48pt" strokecolor="#fefefe">
                <v:path arrowok="t"/>
              </v:shape>
            </v:group>
            <v:group style="position:absolute;left:3994;top:1296;width:20;height:2" coordorigin="3994,1296" coordsize="20,2">
              <v:shape style="position:absolute;left:3994;top:1296;width:20;height:2" coordorigin="3994,1296" coordsize="20,0" path="m3994,1296l4013,1296e" filled="false" stroked="true" strokeweight=".48pt" strokecolor="#fefefe">
                <v:path arrowok="t"/>
              </v:shape>
            </v:group>
            <v:group style="position:absolute;left:4013;top:1296;width:20;height:2" coordorigin="4013,1296" coordsize="20,2">
              <v:shape style="position:absolute;left:4013;top:1296;width:20;height:2" coordorigin="4013,1296" coordsize="20,0" path="m4013,1296l4032,1296e" filled="false" stroked="true" strokeweight=".48pt" strokecolor="#fefefe">
                <v:path arrowok="t"/>
              </v:shape>
            </v:group>
            <v:group style="position:absolute;left:4032;top:1296;width:20;height:2" coordorigin="4032,1296" coordsize="20,2">
              <v:shape style="position:absolute;left:4032;top:1296;width:20;height:2" coordorigin="4032,1296" coordsize="20,0" path="m4032,1296l4051,1296e" filled="false" stroked="true" strokeweight=".48pt" strokecolor="#fefefe">
                <v:path arrowok="t"/>
              </v:shape>
            </v:group>
            <v:group style="position:absolute;left:4051;top:1296;width:20;height:2" coordorigin="4051,1296" coordsize="20,2">
              <v:shape style="position:absolute;left:4051;top:1296;width:20;height:2" coordorigin="4051,1296" coordsize="20,0" path="m4051,1296l4070,1296e" filled="false" stroked="true" strokeweight=".48pt" strokecolor="#fefefe">
                <v:path arrowok="t"/>
              </v:shape>
            </v:group>
            <v:group style="position:absolute;left:4070;top:1296;width:20;height:2" coordorigin="4070,1296" coordsize="20,2">
              <v:shape style="position:absolute;left:4070;top:1296;width:20;height:2" coordorigin="4070,1296" coordsize="20,0" path="m4070,1296l4090,1296e" filled="false" stroked="true" strokeweight=".48pt" strokecolor="#fefefe">
                <v:path arrowok="t"/>
              </v:shape>
            </v:group>
            <v:group style="position:absolute;left:4090;top:1296;width:20;height:2" coordorigin="4090,1296" coordsize="20,2">
              <v:shape style="position:absolute;left:4090;top:1296;width:20;height:2" coordorigin="4090,1296" coordsize="20,0" path="m4090,1296l4109,1296e" filled="false" stroked="true" strokeweight=".48pt" strokecolor="#fefefe">
                <v:path arrowok="t"/>
              </v:shape>
            </v:group>
            <v:group style="position:absolute;left:4109;top:1296;width:20;height:2" coordorigin="4109,1296" coordsize="20,2">
              <v:shape style="position:absolute;left:4109;top:1296;width:20;height:2" coordorigin="4109,1296" coordsize="20,0" path="m4109,1296l4128,1296e" filled="false" stroked="true" strokeweight=".48pt" strokecolor="#fefefe">
                <v:path arrowok="t"/>
              </v:shape>
            </v:group>
            <v:group style="position:absolute;left:4128;top:1296;width:20;height:2" coordorigin="4128,1296" coordsize="20,2">
              <v:shape style="position:absolute;left:4128;top:1296;width:20;height:2" coordorigin="4128,1296" coordsize="20,0" path="m4128,1296l4147,1296e" filled="false" stroked="true" strokeweight=".48pt" strokecolor="#fefefe">
                <v:path arrowok="t"/>
              </v:shape>
            </v:group>
            <v:group style="position:absolute;left:4147;top:1296;width:20;height:2" coordorigin="4147,1296" coordsize="20,2">
              <v:shape style="position:absolute;left:4147;top:1296;width:20;height:2" coordorigin="4147,1296" coordsize="20,0" path="m4147,1296l4166,1296e" filled="false" stroked="true" strokeweight=".48pt" strokecolor="#fefefe">
                <v:path arrowok="t"/>
              </v:shape>
            </v:group>
            <v:group style="position:absolute;left:4166;top:1296;width:20;height:2" coordorigin="4166,1296" coordsize="20,2">
              <v:shape style="position:absolute;left:4166;top:1296;width:20;height:2" coordorigin="4166,1296" coordsize="20,0" path="m4166,1296l4186,1296e" filled="false" stroked="true" strokeweight=".48pt" strokecolor="#fefefe">
                <v:path arrowok="t"/>
              </v:shape>
            </v:group>
            <v:group style="position:absolute;left:4186;top:1296;width:20;height:2" coordorigin="4186,1296" coordsize="20,2">
              <v:shape style="position:absolute;left:4186;top:1296;width:20;height:2" coordorigin="4186,1296" coordsize="20,0" path="m4186,1296l4205,1296e" filled="false" stroked="true" strokeweight=".48pt" strokecolor="#fefefe">
                <v:path arrowok="t"/>
              </v:shape>
            </v:group>
            <v:group style="position:absolute;left:4205;top:1296;width:20;height:2" coordorigin="4205,1296" coordsize="20,2">
              <v:shape style="position:absolute;left:4205;top:1296;width:20;height:2" coordorigin="4205,1296" coordsize="20,0" path="m4205,1296l4224,1296e" filled="false" stroked="true" strokeweight=".48pt" strokecolor="#fefefe">
                <v:path arrowok="t"/>
              </v:shape>
            </v:group>
            <v:group style="position:absolute;left:4224;top:1296;width:20;height:2" coordorigin="4224,1296" coordsize="20,2">
              <v:shape style="position:absolute;left:4224;top:1296;width:20;height:2" coordorigin="4224,1296" coordsize="20,0" path="m4224,1296l4243,1296e" filled="false" stroked="true" strokeweight=".48pt" strokecolor="#fefefe">
                <v:path arrowok="t"/>
              </v:shape>
            </v:group>
            <v:group style="position:absolute;left:4243;top:1296;width:20;height:2" coordorigin="4243,1296" coordsize="20,2">
              <v:shape style="position:absolute;left:4243;top:1296;width:20;height:2" coordorigin="4243,1296" coordsize="20,0" path="m4243,1296l4262,1296e" filled="false" stroked="true" strokeweight=".48pt" strokecolor="#fefefe">
                <v:path arrowok="t"/>
              </v:shape>
            </v:group>
            <v:group style="position:absolute;left:4262;top:1296;width:20;height:2" coordorigin="4262,1296" coordsize="20,2">
              <v:shape style="position:absolute;left:4262;top:1296;width:20;height:2" coordorigin="4262,1296" coordsize="20,0" path="m4262,1296l4282,1296e" filled="false" stroked="true" strokeweight=".48pt" strokecolor="#fefefe">
                <v:path arrowok="t"/>
              </v:shape>
            </v:group>
            <v:group style="position:absolute;left:4282;top:1296;width:20;height:2" coordorigin="4282,1296" coordsize="20,2">
              <v:shape style="position:absolute;left:4282;top:1296;width:20;height:2" coordorigin="4282,1296" coordsize="20,0" path="m4282,1296l4301,1296e" filled="false" stroked="true" strokeweight=".48pt" strokecolor="#fefefe">
                <v:path arrowok="t"/>
              </v:shape>
            </v:group>
            <v:group style="position:absolute;left:4301;top:1296;width:20;height:2" coordorigin="4301,1296" coordsize="20,2">
              <v:shape style="position:absolute;left:4301;top:1296;width:20;height:2" coordorigin="4301,1296" coordsize="20,0" path="m4301,1296l4320,1296e" filled="false" stroked="true" strokeweight=".48pt" strokecolor="#fefefe">
                <v:path arrowok="t"/>
              </v:shape>
            </v:group>
            <v:group style="position:absolute;left:4320;top:1296;width:20;height:2" coordorigin="4320,1296" coordsize="20,2">
              <v:shape style="position:absolute;left:4320;top:1296;width:20;height:2" coordorigin="4320,1296" coordsize="20,0" path="m4320,1296l4339,1296e" filled="false" stroked="true" strokeweight=".48pt" strokecolor="#fefefe">
                <v:path arrowok="t"/>
              </v:shape>
            </v:group>
            <v:group style="position:absolute;left:4339;top:1296;width:20;height:2" coordorigin="4339,1296" coordsize="20,2">
              <v:shape style="position:absolute;left:4339;top:1296;width:20;height:2" coordorigin="4339,1296" coordsize="20,0" path="m4339,1296l4358,1296e" filled="false" stroked="true" strokeweight=".48pt" strokecolor="#fefefe">
                <v:path arrowok="t"/>
              </v:shape>
            </v:group>
            <v:group style="position:absolute;left:4358;top:1296;width:20;height:2" coordorigin="4358,1296" coordsize="20,2">
              <v:shape style="position:absolute;left:4358;top:1296;width:20;height:2" coordorigin="4358,1296" coordsize="20,0" path="m4358,1296l4378,1296e" filled="false" stroked="true" strokeweight=".48pt" strokecolor="#fefefe">
                <v:path arrowok="t"/>
              </v:shape>
            </v:group>
            <v:group style="position:absolute;left:4378;top:1296;width:20;height:2" coordorigin="4378,1296" coordsize="20,2">
              <v:shape style="position:absolute;left:4378;top:1296;width:20;height:2" coordorigin="4378,1296" coordsize="20,0" path="m4378,1296l4397,1296e" filled="false" stroked="true" strokeweight=".48pt" strokecolor="#fefefe">
                <v:path arrowok="t"/>
              </v:shape>
            </v:group>
            <v:group style="position:absolute;left:4397;top:1296;width:20;height:2" coordorigin="4397,1296" coordsize="20,2">
              <v:shape style="position:absolute;left:4397;top:1296;width:20;height:2" coordorigin="4397,1296" coordsize="20,0" path="m4397,1296l4416,1296e" filled="false" stroked="true" strokeweight=".48pt" strokecolor="#fefefe">
                <v:path arrowok="t"/>
              </v:shape>
            </v:group>
            <v:group style="position:absolute;left:4416;top:1296;width:20;height:2" coordorigin="4416,1296" coordsize="20,2">
              <v:shape style="position:absolute;left:4416;top:1296;width:20;height:2" coordorigin="4416,1296" coordsize="20,0" path="m4416,1296l4435,1296e" filled="false" stroked="true" strokeweight=".48pt" strokecolor="#fefefe">
                <v:path arrowok="t"/>
              </v:shape>
            </v:group>
            <v:group style="position:absolute;left:4435;top:1296;width:20;height:2" coordorigin="4435,1296" coordsize="20,2">
              <v:shape style="position:absolute;left:4435;top:1296;width:20;height:2" coordorigin="4435,1296" coordsize="20,0" path="m4435,1296l4454,1296e" filled="false" stroked="true" strokeweight=".48pt" strokecolor="#fefefe">
                <v:path arrowok="t"/>
              </v:shape>
            </v:group>
            <v:group style="position:absolute;left:4454;top:1296;width:20;height:2" coordorigin="4454,1296" coordsize="20,2">
              <v:shape style="position:absolute;left:4454;top:1296;width:20;height:2" coordorigin="4454,1296" coordsize="20,0" path="m4454,1296l4474,1296e" filled="false" stroked="true" strokeweight=".48pt" strokecolor="#fefefe">
                <v:path arrowok="t"/>
              </v:shape>
            </v:group>
            <v:group style="position:absolute;left:4474;top:1296;width:20;height:2" coordorigin="4474,1296" coordsize="20,2">
              <v:shape style="position:absolute;left:4474;top:1296;width:20;height:2" coordorigin="4474,1296" coordsize="20,0" path="m4474,1296l4493,1296e" filled="false" stroked="true" strokeweight=".48pt" strokecolor="#fefefe">
                <v:path arrowok="t"/>
              </v:shape>
            </v:group>
            <v:group style="position:absolute;left:4493;top:1296;width:20;height:2" coordorigin="4493,1296" coordsize="20,2">
              <v:shape style="position:absolute;left:4493;top:1296;width:20;height:2" coordorigin="4493,1296" coordsize="20,0" path="m4493,1296l4512,1296e" filled="false" stroked="true" strokeweight=".48pt" strokecolor="#fefefe">
                <v:path arrowok="t"/>
              </v:shape>
            </v:group>
            <v:group style="position:absolute;left:4512;top:1296;width:20;height:2" coordorigin="4512,1296" coordsize="20,2">
              <v:shape style="position:absolute;left:4512;top:1296;width:20;height:2" coordorigin="4512,1296" coordsize="20,0" path="m4512,1296l4531,1296e" filled="false" stroked="true" strokeweight=".48pt" strokecolor="#fefefe">
                <v:path arrowok="t"/>
              </v:shape>
            </v:group>
            <v:group style="position:absolute;left:4531;top:1296;width:20;height:2" coordorigin="4531,1296" coordsize="20,2">
              <v:shape style="position:absolute;left:4531;top:1296;width:20;height:2" coordorigin="4531,1296" coordsize="20,0" path="m4531,1296l4550,1296e" filled="false" stroked="true" strokeweight=".48pt" strokecolor="#fefefe">
                <v:path arrowok="t"/>
              </v:shape>
            </v:group>
            <v:group style="position:absolute;left:4550;top:1296;width:20;height:2" coordorigin="4550,1296" coordsize="20,2">
              <v:shape style="position:absolute;left:4550;top:1296;width:20;height:2" coordorigin="4550,1296" coordsize="20,0" path="m4550,1296l4570,1296e" filled="false" stroked="true" strokeweight=".48pt" strokecolor="#fefefe">
                <v:path arrowok="t"/>
              </v:shape>
            </v:group>
            <v:group style="position:absolute;left:4570;top:1296;width:20;height:2" coordorigin="4570,1296" coordsize="20,2">
              <v:shape style="position:absolute;left:4570;top:1296;width:20;height:2" coordorigin="4570,1296" coordsize="20,0" path="m4570,1296l4589,1296e" filled="false" stroked="true" strokeweight=".48pt" strokecolor="#fefefe">
                <v:path arrowok="t"/>
              </v:shape>
            </v:group>
            <v:group style="position:absolute;left:4589;top:1296;width:20;height:2" coordorigin="4589,1296" coordsize="20,2">
              <v:shape style="position:absolute;left:4589;top:1296;width:20;height:2" coordorigin="4589,1296" coordsize="20,0" path="m4589,1296l4608,1296e" filled="false" stroked="true" strokeweight=".48pt" strokecolor="#fefefe">
                <v:path arrowok="t"/>
              </v:shape>
            </v:group>
            <v:group style="position:absolute;left:4608;top:1296;width:20;height:2" coordorigin="4608,1296" coordsize="20,2">
              <v:shape style="position:absolute;left:4608;top:1296;width:20;height:2" coordorigin="4608,1296" coordsize="20,0" path="m4608,1296l4627,1296e" filled="false" stroked="true" strokeweight=".48pt" strokecolor="#fefefe">
                <v:path arrowok="t"/>
              </v:shape>
            </v:group>
            <v:group style="position:absolute;left:4627;top:1296;width:20;height:2" coordorigin="4627,1296" coordsize="20,2">
              <v:shape style="position:absolute;left:4627;top:1296;width:20;height:2" coordorigin="4627,1296" coordsize="20,0" path="m4627,1296l4646,1296e" filled="false" stroked="true" strokeweight=".48pt" strokecolor="#fefefe">
                <v:path arrowok="t"/>
              </v:shape>
            </v:group>
            <v:group style="position:absolute;left:4646;top:1296;width:20;height:2" coordorigin="4646,1296" coordsize="20,2">
              <v:shape style="position:absolute;left:4646;top:1296;width:20;height:2" coordorigin="4646,1296" coordsize="20,0" path="m4646,1296l4666,1296e" filled="false" stroked="true" strokeweight=".48pt" strokecolor="#fefefe">
                <v:path arrowok="t"/>
              </v:shape>
            </v:group>
            <v:group style="position:absolute;left:4666;top:1296;width:20;height:2" coordorigin="4666,1296" coordsize="20,2">
              <v:shape style="position:absolute;left:4666;top:1296;width:20;height:2" coordorigin="4666,1296" coordsize="20,0" path="m4666,1296l4685,1296e" filled="false" stroked="true" strokeweight=".48pt" strokecolor="#fefefe">
                <v:path arrowok="t"/>
              </v:shape>
            </v:group>
            <v:group style="position:absolute;left:4685;top:1296;width:20;height:2" coordorigin="4685,1296" coordsize="20,2">
              <v:shape style="position:absolute;left:4685;top:1296;width:20;height:2" coordorigin="4685,1296" coordsize="20,0" path="m4685,1296l4704,1296e" filled="false" stroked="true" strokeweight=".48pt" strokecolor="#fefefe">
                <v:path arrowok="t"/>
              </v:shape>
            </v:group>
            <v:group style="position:absolute;left:4704;top:1296;width:20;height:2" coordorigin="4704,1296" coordsize="20,2">
              <v:shape style="position:absolute;left:4704;top:1296;width:20;height:2" coordorigin="4704,1296" coordsize="20,0" path="m4704,1296l4723,1296e" filled="false" stroked="true" strokeweight=".48pt" strokecolor="#fefefe">
                <v:path arrowok="t"/>
              </v:shape>
            </v:group>
            <v:group style="position:absolute;left:4723;top:1296;width:20;height:2" coordorigin="4723,1296" coordsize="20,2">
              <v:shape style="position:absolute;left:4723;top:1296;width:20;height:2" coordorigin="4723,1296" coordsize="20,0" path="m4723,1296l4742,1296e" filled="false" stroked="true" strokeweight=".48pt" strokecolor="#fefefe">
                <v:path arrowok="t"/>
              </v:shape>
            </v:group>
            <v:group style="position:absolute;left:4742;top:1296;width:20;height:2" coordorigin="4742,1296" coordsize="20,2">
              <v:shape style="position:absolute;left:4742;top:1296;width:20;height:2" coordorigin="4742,1296" coordsize="20,0" path="m4742,1296l4762,1296e" filled="false" stroked="true" strokeweight=".48pt" strokecolor="#fefefe">
                <v:path arrowok="t"/>
              </v:shape>
            </v:group>
            <v:group style="position:absolute;left:4762;top:1296;width:20;height:2" coordorigin="4762,1296" coordsize="20,2">
              <v:shape style="position:absolute;left:4762;top:1296;width:20;height:2" coordorigin="4762,1296" coordsize="20,0" path="m4762,1296l4781,1296e" filled="false" stroked="true" strokeweight=".48pt" strokecolor="#fefefe">
                <v:path arrowok="t"/>
              </v:shape>
            </v:group>
            <v:group style="position:absolute;left:4781;top:1296;width:20;height:2" coordorigin="4781,1296" coordsize="20,2">
              <v:shape style="position:absolute;left:4781;top:1296;width:20;height:2" coordorigin="4781,1296" coordsize="20,0" path="m4781,1296l4800,1296e" filled="false" stroked="true" strokeweight=".48pt" strokecolor="#fefefe">
                <v:path arrowok="t"/>
              </v:shape>
            </v:group>
            <v:group style="position:absolute;left:4800;top:1296;width:20;height:2" coordorigin="4800,1296" coordsize="20,2">
              <v:shape style="position:absolute;left:4800;top:1296;width:20;height:2" coordorigin="4800,1296" coordsize="20,0" path="m4800,1296l4819,1296e" filled="false" stroked="true" strokeweight=".48pt" strokecolor="#fefefe">
                <v:path arrowok="t"/>
              </v:shape>
            </v:group>
            <v:group style="position:absolute;left:4819;top:1296;width:20;height:2" coordorigin="4819,1296" coordsize="20,2">
              <v:shape style="position:absolute;left:4819;top:1296;width:20;height:2" coordorigin="4819,1296" coordsize="20,0" path="m4819,1296l4838,1296e" filled="false" stroked="true" strokeweight=".48pt" strokecolor="#fefefe">
                <v:path arrowok="t"/>
              </v:shape>
            </v:group>
            <v:group style="position:absolute;left:4838;top:1296;width:20;height:2" coordorigin="4838,1296" coordsize="20,2">
              <v:shape style="position:absolute;left:4838;top:1296;width:20;height:2" coordorigin="4838,1296" coordsize="20,0" path="m4838,1296l4858,1296e" filled="false" stroked="true" strokeweight=".48pt" strokecolor="#fefefe">
                <v:path arrowok="t"/>
              </v:shape>
            </v:group>
            <v:group style="position:absolute;left:4858;top:1296;width:20;height:2" coordorigin="4858,1296" coordsize="20,2">
              <v:shape style="position:absolute;left:4858;top:1296;width:20;height:2" coordorigin="4858,1296" coordsize="20,0" path="m4858,1296l4877,1296e" filled="false" stroked="true" strokeweight=".48pt" strokecolor="#fefefe">
                <v:path arrowok="t"/>
              </v:shape>
            </v:group>
            <v:group style="position:absolute;left:4877;top:1296;width:20;height:2" coordorigin="4877,1296" coordsize="20,2">
              <v:shape style="position:absolute;left:4877;top:1296;width:20;height:2" coordorigin="4877,1296" coordsize="20,0" path="m4877,1296l4896,1296e" filled="false" stroked="true" strokeweight=".48pt" strokecolor="#fefefe">
                <v:path arrowok="t"/>
              </v:shape>
            </v:group>
            <v:group style="position:absolute;left:4896;top:1296;width:20;height:2" coordorigin="4896,1296" coordsize="20,2">
              <v:shape style="position:absolute;left:4896;top:1296;width:20;height:2" coordorigin="4896,1296" coordsize="20,0" path="m4896,1296l4915,1296e" filled="false" stroked="true" strokeweight=".48pt" strokecolor="#fefefe">
                <v:path arrowok="t"/>
              </v:shape>
            </v:group>
            <v:group style="position:absolute;left:4915;top:1296;width:20;height:2" coordorigin="4915,1296" coordsize="20,2">
              <v:shape style="position:absolute;left:4915;top:1296;width:20;height:2" coordorigin="4915,1296" coordsize="20,0" path="m4915,1296l4934,1296e" filled="false" stroked="true" strokeweight=".48pt" strokecolor="#fefefe">
                <v:path arrowok="t"/>
              </v:shape>
            </v:group>
            <v:group style="position:absolute;left:4934;top:1296;width:20;height:2" coordorigin="4934,1296" coordsize="20,2">
              <v:shape style="position:absolute;left:4934;top:1296;width:20;height:2" coordorigin="4934,1296" coordsize="20,0" path="m4934,1296l4954,1296e" filled="false" stroked="true" strokeweight=".48pt" strokecolor="#fefefe">
                <v:path arrowok="t"/>
              </v:shape>
            </v:group>
            <v:group style="position:absolute;left:4954;top:1296;width:20;height:2" coordorigin="4954,1296" coordsize="20,2">
              <v:shape style="position:absolute;left:4954;top:1296;width:20;height:2" coordorigin="4954,1296" coordsize="20,0" path="m4954,1296l4973,1296e" filled="false" stroked="true" strokeweight=".48pt" strokecolor="#fefefe">
                <v:path arrowok="t"/>
              </v:shape>
            </v:group>
            <v:group style="position:absolute;left:4973;top:1296;width:20;height:2" coordorigin="4973,1296" coordsize="20,2">
              <v:shape style="position:absolute;left:4973;top:1296;width:20;height:2" coordorigin="4973,1296" coordsize="20,0" path="m4973,1296l4992,1296e" filled="false" stroked="true" strokeweight=".48pt" strokecolor="#fefefe">
                <v:path arrowok="t"/>
              </v:shape>
            </v:group>
            <v:group style="position:absolute;left:4992;top:1296;width:20;height:2" coordorigin="4992,1296" coordsize="20,2">
              <v:shape style="position:absolute;left:4992;top:1296;width:20;height:2" coordorigin="4992,1296" coordsize="20,0" path="m4992,1296l5011,1296e" filled="false" stroked="true" strokeweight=".48pt" strokecolor="#fefefe">
                <v:path arrowok="t"/>
              </v:shape>
            </v:group>
            <v:group style="position:absolute;left:5011;top:1296;width:20;height:2" coordorigin="5011,1296" coordsize="20,2">
              <v:shape style="position:absolute;left:5011;top:1296;width:20;height:2" coordorigin="5011,1296" coordsize="20,0" path="m5011,1296l5030,1296e" filled="false" stroked="true" strokeweight=".48pt" strokecolor="#fefefe">
                <v:path arrowok="t"/>
              </v:shape>
            </v:group>
            <v:group style="position:absolute;left:5030;top:1296;width:20;height:2" coordorigin="5030,1296" coordsize="20,2">
              <v:shape style="position:absolute;left:5030;top:1296;width:20;height:2" coordorigin="5030,1296" coordsize="20,0" path="m5030,1296l5050,1296e" filled="false" stroked="true" strokeweight=".48pt" strokecolor="#fefefe">
                <v:path arrowok="t"/>
              </v:shape>
            </v:group>
            <v:group style="position:absolute;left:5050;top:1296;width:20;height:2" coordorigin="5050,1296" coordsize="20,2">
              <v:shape style="position:absolute;left:5050;top:1296;width:20;height:2" coordorigin="5050,1296" coordsize="20,0" path="m5050,1296l5069,1296e" filled="false" stroked="true" strokeweight=".48pt" strokecolor="#fefefe">
                <v:path arrowok="t"/>
              </v:shape>
            </v:group>
            <v:group style="position:absolute;left:5069;top:1296;width:20;height:2" coordorigin="5069,1296" coordsize="20,2">
              <v:shape style="position:absolute;left:5069;top:1296;width:20;height:2" coordorigin="5069,1296" coordsize="20,0" path="m5069,1296l5088,1296e" filled="false" stroked="true" strokeweight=".48pt" strokecolor="#fefefe">
                <v:path arrowok="t"/>
              </v:shape>
            </v:group>
            <v:group style="position:absolute;left:5088;top:1296;width:20;height:2" coordorigin="5088,1296" coordsize="20,2">
              <v:shape style="position:absolute;left:5088;top:1296;width:20;height:2" coordorigin="5088,1296" coordsize="20,0" path="m5088,1296l5107,1296e" filled="false" stroked="true" strokeweight=".48pt" strokecolor="#fefefe">
                <v:path arrowok="t"/>
              </v:shape>
            </v:group>
            <v:group style="position:absolute;left:5107;top:1296;width:20;height:2" coordorigin="5107,1296" coordsize="20,2">
              <v:shape style="position:absolute;left:5107;top:1296;width:20;height:2" coordorigin="5107,1296" coordsize="20,0" path="m5107,1296l5126,1296e" filled="false" stroked="true" strokeweight=".48pt" strokecolor="#fefefe">
                <v:path arrowok="t"/>
              </v:shape>
            </v:group>
            <v:group style="position:absolute;left:5126;top:1296;width:20;height:2" coordorigin="5126,1296" coordsize="20,2">
              <v:shape style="position:absolute;left:5126;top:1296;width:20;height:2" coordorigin="5126,1296" coordsize="20,0" path="m5126,1296l5146,1296e" filled="false" stroked="true" strokeweight=".48pt" strokecolor="#fefefe">
                <v:path arrowok="t"/>
              </v:shape>
            </v:group>
            <v:group style="position:absolute;left:5146;top:1296;width:20;height:2" coordorigin="5146,1296" coordsize="20,2">
              <v:shape style="position:absolute;left:5146;top:1296;width:20;height:2" coordorigin="5146,1296" coordsize="20,0" path="m5146,1296l5165,1296e" filled="false" stroked="true" strokeweight=".48pt" strokecolor="#fefefe">
                <v:path arrowok="t"/>
              </v:shape>
            </v:group>
            <v:group style="position:absolute;left:5165;top:1296;width:20;height:2" coordorigin="5165,1296" coordsize="20,2">
              <v:shape style="position:absolute;left:5165;top:1296;width:20;height:2" coordorigin="5165,1296" coordsize="20,0" path="m5165,1296l5184,1296e" filled="false" stroked="true" strokeweight=".48pt" strokecolor="#fefefe">
                <v:path arrowok="t"/>
              </v:shape>
            </v:group>
            <v:group style="position:absolute;left:5184;top:1296;width:20;height:2" coordorigin="5184,1296" coordsize="20,2">
              <v:shape style="position:absolute;left:5184;top:1296;width:20;height:2" coordorigin="5184,1296" coordsize="20,0" path="m5184,1296l5203,1296e" filled="false" stroked="true" strokeweight=".48pt" strokecolor="#fefefe">
                <v:path arrowok="t"/>
              </v:shape>
            </v:group>
            <v:group style="position:absolute;left:5203;top:1296;width:20;height:2" coordorigin="5203,1296" coordsize="20,2">
              <v:shape style="position:absolute;left:5203;top:1296;width:20;height:2" coordorigin="5203,1296" coordsize="20,0" path="m5203,1296l5222,1296e" filled="false" stroked="true" strokeweight=".48pt" strokecolor="#fefefe">
                <v:path arrowok="t"/>
              </v:shape>
            </v:group>
            <v:group style="position:absolute;left:5222;top:1296;width:20;height:2" coordorigin="5222,1296" coordsize="20,2">
              <v:shape style="position:absolute;left:5222;top:1296;width:20;height:2" coordorigin="5222,1296" coordsize="20,0" path="m5222,1296l5242,1296e" filled="false" stroked="true" strokeweight=".48pt" strokecolor="#fefefe">
                <v:path arrowok="t"/>
              </v:shape>
            </v:group>
            <v:group style="position:absolute;left:5242;top:1296;width:20;height:2" coordorigin="5242,1296" coordsize="20,2">
              <v:shape style="position:absolute;left:5242;top:1296;width:20;height:2" coordorigin="5242,1296" coordsize="20,0" path="m5242,1296l5261,1296e" filled="false" stroked="true" strokeweight=".48pt" strokecolor="#fefefe">
                <v:path arrowok="t"/>
              </v:shape>
            </v:group>
            <v:group style="position:absolute;left:5261;top:1296;width:20;height:2" coordorigin="5261,1296" coordsize="20,2">
              <v:shape style="position:absolute;left:5261;top:1296;width:20;height:2" coordorigin="5261,1296" coordsize="20,0" path="m5261,1296l5280,1296e" filled="false" stroked="true" strokeweight=".48pt" strokecolor="#fefefe">
                <v:path arrowok="t"/>
              </v:shape>
            </v:group>
            <v:group style="position:absolute;left:5280;top:1296;width:20;height:2" coordorigin="5280,1296" coordsize="20,2">
              <v:shape style="position:absolute;left:5280;top:1296;width:20;height:2" coordorigin="5280,1296" coordsize="20,0" path="m5280,1296l5299,1296e" filled="false" stroked="true" strokeweight=".48pt" strokecolor="#fefefe">
                <v:path arrowok="t"/>
              </v:shape>
            </v:group>
            <v:group style="position:absolute;left:5299;top:1296;width:20;height:2" coordorigin="5299,1296" coordsize="20,2">
              <v:shape style="position:absolute;left:5299;top:1296;width:20;height:2" coordorigin="5299,1296" coordsize="20,0" path="m5299,1296l5318,1296e" filled="false" stroked="true" strokeweight=".48pt" strokecolor="#fefefe">
                <v:path arrowok="t"/>
              </v:shape>
            </v:group>
            <v:group style="position:absolute;left:5318;top:1296;width:20;height:2" coordorigin="5318,1296" coordsize="20,2">
              <v:shape style="position:absolute;left:5318;top:1296;width:20;height:2" coordorigin="5318,1296" coordsize="20,0" path="m5318,1296l5338,1296e" filled="false" stroked="true" strokeweight=".48pt" strokecolor="#fefefe">
                <v:path arrowok="t"/>
              </v:shape>
            </v:group>
            <v:group style="position:absolute;left:5338;top:1296;width:20;height:2" coordorigin="5338,1296" coordsize="20,2">
              <v:shape style="position:absolute;left:5338;top:1296;width:20;height:2" coordorigin="5338,1296" coordsize="20,0" path="m5338,1296l5357,1296e" filled="false" stroked="true" strokeweight=".48pt" strokecolor="#fefefe">
                <v:path arrowok="t"/>
              </v:shape>
            </v:group>
            <v:group style="position:absolute;left:5357;top:1296;width:20;height:2" coordorigin="5357,1296" coordsize="20,2">
              <v:shape style="position:absolute;left:5357;top:1296;width:20;height:2" coordorigin="5357,1296" coordsize="20,0" path="m5357,1296l5376,1296e" filled="false" stroked="true" strokeweight=".48pt" strokecolor="#fefefe">
                <v:path arrowok="t"/>
              </v:shape>
            </v:group>
            <v:group style="position:absolute;left:5376;top:1296;width:20;height:2" coordorigin="5376,1296" coordsize="20,2">
              <v:shape style="position:absolute;left:5376;top:1296;width:20;height:2" coordorigin="5376,1296" coordsize="20,0" path="m5376,1296l5395,1296e" filled="false" stroked="true" strokeweight=".48pt" strokecolor="#fefefe">
                <v:path arrowok="t"/>
              </v:shape>
            </v:group>
            <v:group style="position:absolute;left:5395;top:1296;width:20;height:2" coordorigin="5395,1296" coordsize="20,2">
              <v:shape style="position:absolute;left:5395;top:1296;width:20;height:2" coordorigin="5395,1296" coordsize="20,0" path="m5395,1296l5414,1296e" filled="false" stroked="true" strokeweight=".48pt" strokecolor="#fefefe">
                <v:path arrowok="t"/>
              </v:shape>
            </v:group>
            <v:group style="position:absolute;left:5414;top:1296;width:10;height:2" coordorigin="5414,1296" coordsize="10,2">
              <v:shape style="position:absolute;left:5414;top:1296;width:10;height:2" coordorigin="5414,1296" coordsize="10,0" path="m5414,1296l5424,1296e" filled="false" stroked="true" strokeweight=".48pt" strokecolor="#fefefe">
                <v:path arrowok="t"/>
              </v:shape>
            </v:group>
            <v:group style="position:absolute;left:5424;top:1296;width:10;height:2" coordorigin="5424,1296" coordsize="10,2">
              <v:shape style="position:absolute;left:5424;top:1296;width:10;height:2" coordorigin="5424,1296" coordsize="10,0" path="m5424,1296l5434,1296e" filled="false" stroked="true" strokeweight=".48pt" strokecolor="#fefefe">
                <v:path arrowok="t"/>
              </v:shape>
            </v:group>
            <v:group style="position:absolute;left:5434;top:1296;width:20;height:2" coordorigin="5434,1296" coordsize="20,2">
              <v:shape style="position:absolute;left:5434;top:1296;width:20;height:2" coordorigin="5434,1296" coordsize="20,0" path="m5434,1296l5453,1296e" filled="false" stroked="true" strokeweight=".48pt" strokecolor="#fefefe">
                <v:path arrowok="t"/>
              </v:shape>
            </v:group>
            <v:group style="position:absolute;left:5453;top:1296;width:20;height:2" coordorigin="5453,1296" coordsize="20,2">
              <v:shape style="position:absolute;left:5453;top:1296;width:20;height:2" coordorigin="5453,1296" coordsize="20,0" path="m5453,1296l5472,1296e" filled="false" stroked="true" strokeweight=".48pt" strokecolor="#fefefe">
                <v:path arrowok="t"/>
              </v:shape>
            </v:group>
            <v:group style="position:absolute;left:5472;top:1296;width:20;height:2" coordorigin="5472,1296" coordsize="20,2">
              <v:shape style="position:absolute;left:5472;top:1296;width:20;height:2" coordorigin="5472,1296" coordsize="20,0" path="m5472,1296l5491,1296e" filled="false" stroked="true" strokeweight=".48pt" strokecolor="#fefefe">
                <v:path arrowok="t"/>
              </v:shape>
            </v:group>
            <v:group style="position:absolute;left:5491;top:1296;width:20;height:2" coordorigin="5491,1296" coordsize="20,2">
              <v:shape style="position:absolute;left:5491;top:1296;width:20;height:2" coordorigin="5491,1296" coordsize="20,0" path="m5491,1296l5510,1296e" filled="false" stroked="true" strokeweight=".48pt" strokecolor="#fefefe">
                <v:path arrowok="t"/>
              </v:shape>
            </v:group>
            <v:group style="position:absolute;left:5510;top:1296;width:20;height:2" coordorigin="5510,1296" coordsize="20,2">
              <v:shape style="position:absolute;left:5510;top:1296;width:20;height:2" coordorigin="5510,1296" coordsize="20,0" path="m5510,1296l5530,1296e" filled="false" stroked="true" strokeweight=".48pt" strokecolor="#fefefe">
                <v:path arrowok="t"/>
              </v:shape>
            </v:group>
            <v:group style="position:absolute;left:5530;top:1296;width:20;height:2" coordorigin="5530,1296" coordsize="20,2">
              <v:shape style="position:absolute;left:5530;top:1296;width:20;height:2" coordorigin="5530,1296" coordsize="20,0" path="m5530,1296l5549,1296e" filled="false" stroked="true" strokeweight=".48pt" strokecolor="#fefefe">
                <v:path arrowok="t"/>
              </v:shape>
            </v:group>
            <v:group style="position:absolute;left:5549;top:1296;width:20;height:2" coordorigin="5549,1296" coordsize="20,2">
              <v:shape style="position:absolute;left:5549;top:1296;width:20;height:2" coordorigin="5549,1296" coordsize="20,0" path="m5549,1296l5568,1296e" filled="false" stroked="true" strokeweight=".48pt" strokecolor="#fefefe">
                <v:path arrowok="t"/>
              </v:shape>
            </v:group>
            <v:group style="position:absolute;left:5568;top:1296;width:20;height:2" coordorigin="5568,1296" coordsize="20,2">
              <v:shape style="position:absolute;left:5568;top:1296;width:20;height:2" coordorigin="5568,1296" coordsize="20,0" path="m5568,1296l5587,1296e" filled="false" stroked="true" strokeweight=".48pt" strokecolor="#fefefe">
                <v:path arrowok="t"/>
              </v:shape>
            </v:group>
            <v:group style="position:absolute;left:5587;top:1296;width:20;height:2" coordorigin="5587,1296" coordsize="20,2">
              <v:shape style="position:absolute;left:5587;top:1296;width:20;height:2" coordorigin="5587,1296" coordsize="20,0" path="m5587,1296l5606,1296e" filled="false" stroked="true" strokeweight=".48pt" strokecolor="#fefefe">
                <v:path arrowok="t"/>
              </v:shape>
            </v:group>
            <v:group style="position:absolute;left:5606;top:1296;width:20;height:2" coordorigin="5606,1296" coordsize="20,2">
              <v:shape style="position:absolute;left:5606;top:1296;width:20;height:2" coordorigin="5606,1296" coordsize="20,0" path="m5606,1296l5626,1296e" filled="false" stroked="true" strokeweight=".48pt" strokecolor="#fefefe">
                <v:path arrowok="t"/>
              </v:shape>
            </v:group>
            <v:group style="position:absolute;left:5626;top:1296;width:20;height:2" coordorigin="5626,1296" coordsize="20,2">
              <v:shape style="position:absolute;left:5626;top:1296;width:20;height:2" coordorigin="5626,1296" coordsize="20,0" path="m5626,1296l5645,1296e" filled="false" stroked="true" strokeweight=".48pt" strokecolor="#fefefe">
                <v:path arrowok="t"/>
              </v:shape>
            </v:group>
            <v:group style="position:absolute;left:5645;top:1296;width:20;height:2" coordorigin="5645,1296" coordsize="20,2">
              <v:shape style="position:absolute;left:5645;top:1296;width:20;height:2" coordorigin="5645,1296" coordsize="20,0" path="m5645,1296l5664,1296e" filled="false" stroked="true" strokeweight=".48pt" strokecolor="#fefefe">
                <v:path arrowok="t"/>
              </v:shape>
            </v:group>
            <v:group style="position:absolute;left:5664;top:1296;width:20;height:2" coordorigin="5664,1296" coordsize="20,2">
              <v:shape style="position:absolute;left:5664;top:1296;width:20;height:2" coordorigin="5664,1296" coordsize="20,0" path="m5664,1296l5683,1296e" filled="false" stroked="true" strokeweight=".48pt" strokecolor="#fefefe">
                <v:path arrowok="t"/>
              </v:shape>
            </v:group>
            <v:group style="position:absolute;left:5683;top:1296;width:20;height:2" coordorigin="5683,1296" coordsize="20,2">
              <v:shape style="position:absolute;left:5683;top:1296;width:20;height:2" coordorigin="5683,1296" coordsize="20,0" path="m5683,1296l5702,1296e" filled="false" stroked="true" strokeweight=".48pt" strokecolor="#fefefe">
                <v:path arrowok="t"/>
              </v:shape>
            </v:group>
            <v:group style="position:absolute;left:5702;top:1296;width:20;height:2" coordorigin="5702,1296" coordsize="20,2">
              <v:shape style="position:absolute;left:5702;top:1296;width:20;height:2" coordorigin="5702,1296" coordsize="20,0" path="m5702,1296l5722,1296e" filled="false" stroked="true" strokeweight=".48pt" strokecolor="#fefefe">
                <v:path arrowok="t"/>
              </v:shape>
            </v:group>
            <v:group style="position:absolute;left:5722;top:1296;width:20;height:2" coordorigin="5722,1296" coordsize="20,2">
              <v:shape style="position:absolute;left:5722;top:1296;width:20;height:2" coordorigin="5722,1296" coordsize="20,0" path="m5722,1296l5741,1296e" filled="false" stroked="true" strokeweight=".48pt" strokecolor="#fefefe">
                <v:path arrowok="t"/>
              </v:shape>
            </v:group>
            <v:group style="position:absolute;left:5741;top:1296;width:20;height:2" coordorigin="5741,1296" coordsize="20,2">
              <v:shape style="position:absolute;left:5741;top:1296;width:20;height:2" coordorigin="5741,1296" coordsize="20,0" path="m5741,1296l5760,1296e" filled="false" stroked="true" strokeweight=".48pt" strokecolor="#fefefe">
                <v:path arrowok="t"/>
              </v:shape>
            </v:group>
            <v:group style="position:absolute;left:5760;top:1296;width:20;height:2" coordorigin="5760,1296" coordsize="20,2">
              <v:shape style="position:absolute;left:5760;top:1296;width:20;height:2" coordorigin="5760,1296" coordsize="20,0" path="m5760,1296l5779,1296e" filled="false" stroked="true" strokeweight=".48pt" strokecolor="#fefefe">
                <v:path arrowok="t"/>
              </v:shape>
            </v:group>
            <v:group style="position:absolute;left:5779;top:1296;width:20;height:2" coordorigin="5779,1296" coordsize="20,2">
              <v:shape style="position:absolute;left:5779;top:1296;width:20;height:2" coordorigin="5779,1296" coordsize="20,0" path="m5779,1296l5798,1296e" filled="false" stroked="true" strokeweight=".48pt" strokecolor="#fefefe">
                <v:path arrowok="t"/>
              </v:shape>
            </v:group>
            <v:group style="position:absolute;left:5798;top:1296;width:20;height:2" coordorigin="5798,1296" coordsize="20,2">
              <v:shape style="position:absolute;left:5798;top:1296;width:20;height:2" coordorigin="5798,1296" coordsize="20,0" path="m5798,1296l5818,1296e" filled="false" stroked="true" strokeweight=".48pt" strokecolor="#fefefe">
                <v:path arrowok="t"/>
              </v:shape>
            </v:group>
            <v:group style="position:absolute;left:5818;top:1296;width:20;height:2" coordorigin="5818,1296" coordsize="20,2">
              <v:shape style="position:absolute;left:5818;top:1296;width:20;height:2" coordorigin="5818,1296" coordsize="20,0" path="m5818,1296l5837,1296e" filled="false" stroked="true" strokeweight=".48pt" strokecolor="#fefefe">
                <v:path arrowok="t"/>
              </v:shape>
            </v:group>
            <v:group style="position:absolute;left:5837;top:1296;width:20;height:2" coordorigin="5837,1296" coordsize="20,2">
              <v:shape style="position:absolute;left:5837;top:1296;width:20;height:2" coordorigin="5837,1296" coordsize="20,0" path="m5837,1296l5856,1296e" filled="false" stroked="true" strokeweight=".48pt" strokecolor="#fefefe">
                <v:path arrowok="t"/>
              </v:shape>
            </v:group>
            <v:group style="position:absolute;left:5856;top:1296;width:20;height:2" coordorigin="5856,1296" coordsize="20,2">
              <v:shape style="position:absolute;left:5856;top:1296;width:20;height:2" coordorigin="5856,1296" coordsize="20,0" path="m5856,1296l5875,1296e" filled="false" stroked="true" strokeweight=".48pt" strokecolor="#fefefe">
                <v:path arrowok="t"/>
              </v:shape>
            </v:group>
            <v:group style="position:absolute;left:5875;top:1296;width:20;height:2" coordorigin="5875,1296" coordsize="20,2">
              <v:shape style="position:absolute;left:5875;top:1296;width:20;height:2" coordorigin="5875,1296" coordsize="20,0" path="m5875,1296l5894,1296e" filled="false" stroked="true" strokeweight=".48pt" strokecolor="#fefefe">
                <v:path arrowok="t"/>
              </v:shape>
            </v:group>
            <v:group style="position:absolute;left:5894;top:1296;width:20;height:2" coordorigin="5894,1296" coordsize="20,2">
              <v:shape style="position:absolute;left:5894;top:1296;width:20;height:2" coordorigin="5894,1296" coordsize="20,0" path="m5894,1296l5914,1296e" filled="false" stroked="true" strokeweight=".48pt" strokecolor="#fefefe">
                <v:path arrowok="t"/>
              </v:shape>
            </v:group>
            <v:group style="position:absolute;left:5914;top:1296;width:20;height:2" coordorigin="5914,1296" coordsize="20,2">
              <v:shape style="position:absolute;left:5914;top:1296;width:20;height:2" coordorigin="5914,1296" coordsize="20,0" path="m5914,1296l5933,1296e" filled="false" stroked="true" strokeweight=".48pt" strokecolor="#fefefe">
                <v:path arrowok="t"/>
              </v:shape>
            </v:group>
            <v:group style="position:absolute;left:5933;top:1296;width:20;height:2" coordorigin="5933,1296" coordsize="20,2">
              <v:shape style="position:absolute;left:5933;top:1296;width:20;height:2" coordorigin="5933,1296" coordsize="20,0" path="m5933,1296l5952,1296e" filled="false" stroked="true" strokeweight=".48pt" strokecolor="#fefefe">
                <v:path arrowok="t"/>
              </v:shape>
            </v:group>
            <v:group style="position:absolute;left:5952;top:1296;width:20;height:2" coordorigin="5952,1296" coordsize="20,2">
              <v:shape style="position:absolute;left:5952;top:1296;width:20;height:2" coordorigin="5952,1296" coordsize="20,0" path="m5952,1296l5971,1296e" filled="false" stroked="true" strokeweight=".48pt" strokecolor="#fefefe">
                <v:path arrowok="t"/>
              </v:shape>
            </v:group>
            <v:group style="position:absolute;left:5971;top:1296;width:20;height:2" coordorigin="5971,1296" coordsize="20,2">
              <v:shape style="position:absolute;left:5971;top:1296;width:20;height:2" coordorigin="5971,1296" coordsize="20,0" path="m5971,1296l5990,1296e" filled="false" stroked="true" strokeweight=".48pt" strokecolor="#fefefe">
                <v:path arrowok="t"/>
              </v:shape>
            </v:group>
            <v:group style="position:absolute;left:5990;top:1296;width:20;height:2" coordorigin="5990,1296" coordsize="20,2">
              <v:shape style="position:absolute;left:5990;top:1296;width:20;height:2" coordorigin="5990,1296" coordsize="20,0" path="m5990,1296l6010,1296e" filled="false" stroked="true" strokeweight=".48pt" strokecolor="#fefefe">
                <v:path arrowok="t"/>
              </v:shape>
            </v:group>
            <v:group style="position:absolute;left:6010;top:1296;width:20;height:2" coordorigin="6010,1296" coordsize="20,2">
              <v:shape style="position:absolute;left:6010;top:1296;width:20;height:2" coordorigin="6010,1296" coordsize="20,0" path="m6010,1296l6029,1296e" filled="false" stroked="true" strokeweight=".48pt" strokecolor="#fefefe">
                <v:path arrowok="t"/>
              </v:shape>
            </v:group>
            <v:group style="position:absolute;left:6029;top:1296;width:20;height:2" coordorigin="6029,1296" coordsize="20,2">
              <v:shape style="position:absolute;left:6029;top:1296;width:20;height:2" coordorigin="6029,1296" coordsize="20,0" path="m6029,1296l6048,1296e" filled="false" stroked="true" strokeweight=".48pt" strokecolor="#fefefe">
                <v:path arrowok="t"/>
              </v:shape>
            </v:group>
            <v:group style="position:absolute;left:6048;top:1296;width:20;height:2" coordorigin="6048,1296" coordsize="20,2">
              <v:shape style="position:absolute;left:6048;top:1296;width:20;height:2" coordorigin="6048,1296" coordsize="20,0" path="m6048,1296l6067,1296e" filled="false" stroked="true" strokeweight=".48pt" strokecolor="#fefefe">
                <v:path arrowok="t"/>
              </v:shape>
            </v:group>
            <v:group style="position:absolute;left:6067;top:1296;width:20;height:2" coordorigin="6067,1296" coordsize="20,2">
              <v:shape style="position:absolute;left:6067;top:1296;width:20;height:2" coordorigin="6067,1296" coordsize="20,0" path="m6067,1296l6086,1296e" filled="false" stroked="true" strokeweight=".48pt" strokecolor="#fefefe">
                <v:path arrowok="t"/>
              </v:shape>
            </v:group>
            <v:group style="position:absolute;left:6086;top:1296;width:20;height:2" coordorigin="6086,1296" coordsize="20,2">
              <v:shape style="position:absolute;left:6086;top:1296;width:20;height:2" coordorigin="6086,1296" coordsize="20,0" path="m6086,1296l6106,1296e" filled="false" stroked="true" strokeweight=".48pt" strokecolor="#fefefe">
                <v:path arrowok="t"/>
              </v:shape>
            </v:group>
            <v:group style="position:absolute;left:6106;top:1296;width:20;height:2" coordorigin="6106,1296" coordsize="20,2">
              <v:shape style="position:absolute;left:6106;top:1296;width:20;height:2" coordorigin="6106,1296" coordsize="20,0" path="m6106,1296l6125,1296e" filled="false" stroked="true" strokeweight=".48pt" strokecolor="#fefefe">
                <v:path arrowok="t"/>
              </v:shape>
            </v:group>
            <v:group style="position:absolute;left:6125;top:1296;width:20;height:2" coordorigin="6125,1296" coordsize="20,2">
              <v:shape style="position:absolute;left:6125;top:1296;width:20;height:2" coordorigin="6125,1296" coordsize="20,0" path="m6125,1296l6144,1296e" filled="false" stroked="true" strokeweight=".48pt" strokecolor="#fefefe">
                <v:path arrowok="t"/>
              </v:shape>
            </v:group>
            <v:group style="position:absolute;left:6144;top:1296;width:20;height:2" coordorigin="6144,1296" coordsize="20,2">
              <v:shape style="position:absolute;left:6144;top:1296;width:20;height:2" coordorigin="6144,1296" coordsize="20,0" path="m6144,1296l6163,1296e" filled="false" stroked="true" strokeweight=".48pt" strokecolor="#fefefe">
                <v:path arrowok="t"/>
              </v:shape>
            </v:group>
            <v:group style="position:absolute;left:6163;top:1296;width:20;height:2" coordorigin="6163,1296" coordsize="20,2">
              <v:shape style="position:absolute;left:6163;top:1296;width:20;height:2" coordorigin="6163,1296" coordsize="20,0" path="m6163,1296l6182,1296e" filled="false" stroked="true" strokeweight=".48pt" strokecolor="#fefefe">
                <v:path arrowok="t"/>
              </v:shape>
            </v:group>
            <v:group style="position:absolute;left:6182;top:1296;width:20;height:2" coordorigin="6182,1296" coordsize="20,2">
              <v:shape style="position:absolute;left:6182;top:1296;width:20;height:2" coordorigin="6182,1296" coordsize="20,0" path="m6182,1296l6202,1296e" filled="false" stroked="true" strokeweight=".48pt" strokecolor="#fefefe">
                <v:path arrowok="t"/>
              </v:shape>
            </v:group>
            <v:group style="position:absolute;left:6202;top:1296;width:20;height:2" coordorigin="6202,1296" coordsize="20,2">
              <v:shape style="position:absolute;left:6202;top:1296;width:20;height:2" coordorigin="6202,1296" coordsize="20,0" path="m6202,1296l6221,1296e" filled="false" stroked="true" strokeweight=".48pt" strokecolor="#fefefe">
                <v:path arrowok="t"/>
              </v:shape>
            </v:group>
            <v:group style="position:absolute;left:6221;top:1296;width:20;height:2" coordorigin="6221,1296" coordsize="20,2">
              <v:shape style="position:absolute;left:6221;top:1296;width:20;height:2" coordorigin="6221,1296" coordsize="20,0" path="m6221,1296l6240,1296e" filled="false" stroked="true" strokeweight=".48pt" strokecolor="#fefefe">
                <v:path arrowok="t"/>
              </v:shape>
            </v:group>
            <v:group style="position:absolute;left:6240;top:1296;width:20;height:2" coordorigin="6240,1296" coordsize="20,2">
              <v:shape style="position:absolute;left:6240;top:1296;width:20;height:2" coordorigin="6240,1296" coordsize="20,0" path="m6240,1296l6259,1296e" filled="false" stroked="true" strokeweight=".48pt" strokecolor="#fefefe">
                <v:path arrowok="t"/>
              </v:shape>
            </v:group>
            <v:group style="position:absolute;left:6259;top:1296;width:20;height:2" coordorigin="6259,1296" coordsize="20,2">
              <v:shape style="position:absolute;left:6259;top:1296;width:20;height:2" coordorigin="6259,1296" coordsize="20,0" path="m6259,1296l6278,1296e" filled="false" stroked="true" strokeweight=".48pt" strokecolor="#fefefe">
                <v:path arrowok="t"/>
              </v:shape>
            </v:group>
            <v:group style="position:absolute;left:6278;top:1296;width:20;height:2" coordorigin="6278,1296" coordsize="20,2">
              <v:shape style="position:absolute;left:6278;top:1296;width:20;height:2" coordorigin="6278,1296" coordsize="20,0" path="m6278,1296l6298,1296e" filled="false" stroked="true" strokeweight=".48pt" strokecolor="#fefefe">
                <v:path arrowok="t"/>
              </v:shape>
            </v:group>
            <v:group style="position:absolute;left:6298;top:1296;width:20;height:2" coordorigin="6298,1296" coordsize="20,2">
              <v:shape style="position:absolute;left:6298;top:1296;width:20;height:2" coordorigin="6298,1296" coordsize="20,0" path="m6298,1296l6317,1296e" filled="false" stroked="true" strokeweight=".48pt" strokecolor="#fefefe">
                <v:path arrowok="t"/>
              </v:shape>
            </v:group>
            <v:group style="position:absolute;left:6317;top:1296;width:20;height:2" coordorigin="6317,1296" coordsize="20,2">
              <v:shape style="position:absolute;left:6317;top:1296;width:20;height:2" coordorigin="6317,1296" coordsize="20,0" path="m6317,1296l6336,1296e" filled="false" stroked="true" strokeweight=".48pt" strokecolor="#fefefe">
                <v:path arrowok="t"/>
              </v:shape>
            </v:group>
            <v:group style="position:absolute;left:6336;top:1296;width:20;height:2" coordorigin="6336,1296" coordsize="20,2">
              <v:shape style="position:absolute;left:6336;top:1296;width:20;height:2" coordorigin="6336,1296" coordsize="20,0" path="m6336,1296l6355,1296e" filled="false" stroked="true" strokeweight=".48pt" strokecolor="#fefefe">
                <v:path arrowok="t"/>
              </v:shape>
            </v:group>
            <v:group style="position:absolute;left:6355;top:1296;width:20;height:2" coordorigin="6355,1296" coordsize="20,2">
              <v:shape style="position:absolute;left:6355;top:1296;width:20;height:2" coordorigin="6355,1296" coordsize="20,0" path="m6355,1296l6374,1296e" filled="false" stroked="true" strokeweight=".48pt" strokecolor="#fefefe">
                <v:path arrowok="t"/>
              </v:shape>
            </v:group>
            <v:group style="position:absolute;left:6374;top:1296;width:20;height:2" coordorigin="6374,1296" coordsize="20,2">
              <v:shape style="position:absolute;left:6374;top:1296;width:20;height:2" coordorigin="6374,1296" coordsize="20,0" path="m6374,1296l6394,1296e" filled="false" stroked="true" strokeweight=".48pt" strokecolor="#fefefe">
                <v:path arrowok="t"/>
              </v:shape>
            </v:group>
            <v:group style="position:absolute;left:6394;top:1296;width:20;height:2" coordorigin="6394,1296" coordsize="20,2">
              <v:shape style="position:absolute;left:6394;top:1296;width:20;height:2" coordorigin="6394,1296" coordsize="20,0" path="m6394,1296l6413,1296e" filled="false" stroked="true" strokeweight=".48pt" strokecolor="#fefefe">
                <v:path arrowok="t"/>
              </v:shape>
            </v:group>
            <v:group style="position:absolute;left:6413;top:1296;width:20;height:2" coordorigin="6413,1296" coordsize="20,2">
              <v:shape style="position:absolute;left:6413;top:1296;width:20;height:2" coordorigin="6413,1296" coordsize="20,0" path="m6413,1296l6432,1296e" filled="false" stroked="true" strokeweight=".48pt" strokecolor="#fefefe">
                <v:path arrowok="t"/>
              </v:shape>
            </v:group>
            <v:group style="position:absolute;left:6432;top:1296;width:20;height:2" coordorigin="6432,1296" coordsize="20,2">
              <v:shape style="position:absolute;left:6432;top:1296;width:20;height:2" coordorigin="6432,1296" coordsize="20,0" path="m6432,1296l6451,1296e" filled="false" stroked="true" strokeweight=".48pt" strokecolor="#fefefe">
                <v:path arrowok="t"/>
              </v:shape>
            </v:group>
            <v:group style="position:absolute;left:6451;top:1296;width:20;height:2" coordorigin="6451,1296" coordsize="20,2">
              <v:shape style="position:absolute;left:6451;top:1296;width:20;height:2" coordorigin="6451,1296" coordsize="20,0" path="m6451,1296l6470,1296e" filled="false" stroked="true" strokeweight=".48pt" strokecolor="#fefefe">
                <v:path arrowok="t"/>
              </v:shape>
            </v:group>
            <v:group style="position:absolute;left:6470;top:1296;width:20;height:2" coordorigin="6470,1296" coordsize="20,2">
              <v:shape style="position:absolute;left:6470;top:1296;width:20;height:2" coordorigin="6470,1296" coordsize="20,0" path="m6470,1296l6490,1296e" filled="false" stroked="true" strokeweight=".48pt" strokecolor="#fefefe">
                <v:path arrowok="t"/>
              </v:shape>
            </v:group>
            <v:group style="position:absolute;left:6490;top:1296;width:20;height:2" coordorigin="6490,1296" coordsize="20,2">
              <v:shape style="position:absolute;left:6490;top:1296;width:20;height:2" coordorigin="6490,1296" coordsize="20,0" path="m6490,1296l6509,1296e" filled="false" stroked="true" strokeweight=".48pt" strokecolor="#fefefe">
                <v:path arrowok="t"/>
              </v:shape>
            </v:group>
            <v:group style="position:absolute;left:6509;top:1296;width:20;height:2" coordorigin="6509,1296" coordsize="20,2">
              <v:shape style="position:absolute;left:6509;top:1296;width:20;height:2" coordorigin="6509,1296" coordsize="20,0" path="m6509,1296l6528,1296e" filled="false" stroked="true" strokeweight=".48pt" strokecolor="#fefefe">
                <v:path arrowok="t"/>
              </v:shape>
            </v:group>
            <v:group style="position:absolute;left:6528;top:1296;width:20;height:2" coordorigin="6528,1296" coordsize="20,2">
              <v:shape style="position:absolute;left:6528;top:1296;width:20;height:2" coordorigin="6528,1296" coordsize="20,0" path="m6528,1296l6547,1296e" filled="false" stroked="true" strokeweight=".48pt" strokecolor="#fefefe">
                <v:path arrowok="t"/>
              </v:shape>
            </v:group>
            <v:group style="position:absolute;left:6547;top:1296;width:20;height:2" coordorigin="6547,1296" coordsize="20,2">
              <v:shape style="position:absolute;left:6547;top:1296;width:20;height:2" coordorigin="6547,1296" coordsize="20,0" path="m6547,1296l6566,1296e" filled="false" stroked="true" strokeweight=".48pt" strokecolor="#fefefe">
                <v:path arrowok="t"/>
              </v:shape>
            </v:group>
            <v:group style="position:absolute;left:6566;top:1296;width:20;height:2" coordorigin="6566,1296" coordsize="20,2">
              <v:shape style="position:absolute;left:6566;top:1296;width:20;height:2" coordorigin="6566,1296" coordsize="20,0" path="m6566,1296l6586,1296e" filled="false" stroked="true" strokeweight=".48pt" strokecolor="#fefefe">
                <v:path arrowok="t"/>
              </v:shape>
            </v:group>
            <v:group style="position:absolute;left:6586;top:1296;width:20;height:2" coordorigin="6586,1296" coordsize="20,2">
              <v:shape style="position:absolute;left:6586;top:1296;width:20;height:2" coordorigin="6586,1296" coordsize="20,0" path="m6586,1296l6605,1296e" filled="false" stroked="true" strokeweight=".48pt" strokecolor="#fefefe">
                <v:path arrowok="t"/>
              </v:shape>
            </v:group>
            <v:group style="position:absolute;left:6605;top:1296;width:20;height:2" coordorigin="6605,1296" coordsize="20,2">
              <v:shape style="position:absolute;left:6605;top:1296;width:20;height:2" coordorigin="6605,1296" coordsize="20,0" path="m6605,1296l6624,1296e" filled="false" stroked="true" strokeweight=".48pt" strokecolor="#fefefe">
                <v:path arrowok="t"/>
              </v:shape>
            </v:group>
            <v:group style="position:absolute;left:6624;top:1296;width:20;height:2" coordorigin="6624,1296" coordsize="20,2">
              <v:shape style="position:absolute;left:6624;top:1296;width:20;height:2" coordorigin="6624,1296" coordsize="20,0" path="m6624,1296l6643,1296e" filled="false" stroked="true" strokeweight=".48pt" strokecolor="#fefefe">
                <v:path arrowok="t"/>
              </v:shape>
            </v:group>
            <v:group style="position:absolute;left:6643;top:1296;width:20;height:2" coordorigin="6643,1296" coordsize="20,2">
              <v:shape style="position:absolute;left:6643;top:1296;width:20;height:2" coordorigin="6643,1296" coordsize="20,0" path="m6643,1296l6662,1296e" filled="false" stroked="true" strokeweight=".48pt" strokecolor="#fefefe">
                <v:path arrowok="t"/>
              </v:shape>
            </v:group>
            <v:group style="position:absolute;left:6662;top:1296;width:20;height:2" coordorigin="6662,1296" coordsize="20,2">
              <v:shape style="position:absolute;left:6662;top:1296;width:20;height:2" coordorigin="6662,1296" coordsize="20,0" path="m6662,1296l6682,1296e" filled="false" stroked="true" strokeweight=".48pt" strokecolor="#fefefe">
                <v:path arrowok="t"/>
              </v:shape>
            </v:group>
            <v:group style="position:absolute;left:6682;top:1296;width:20;height:2" coordorigin="6682,1296" coordsize="20,2">
              <v:shape style="position:absolute;left:6682;top:1296;width:20;height:2" coordorigin="6682,1296" coordsize="20,0" path="m6682,1296l6701,1296e" filled="false" stroked="true" strokeweight=".48pt" strokecolor="#fefefe">
                <v:path arrowok="t"/>
              </v:shape>
            </v:group>
            <v:group style="position:absolute;left:6701;top:1296;width:20;height:2" coordorigin="6701,1296" coordsize="20,2">
              <v:shape style="position:absolute;left:6701;top:1296;width:20;height:2" coordorigin="6701,1296" coordsize="20,0" path="m6701,1296l6720,1296e" filled="false" stroked="true" strokeweight=".48pt" strokecolor="#fefefe">
                <v:path arrowok="t"/>
              </v:shape>
            </v:group>
            <v:group style="position:absolute;left:6720;top:1296;width:20;height:2" coordorigin="6720,1296" coordsize="20,2">
              <v:shape style="position:absolute;left:6720;top:1296;width:20;height:2" coordorigin="6720,1296" coordsize="20,0" path="m6720,1296l6739,1296e" filled="false" stroked="true" strokeweight=".48pt" strokecolor="#fefefe">
                <v:path arrowok="t"/>
              </v:shape>
            </v:group>
            <v:group style="position:absolute;left:6739;top:1296;width:20;height:2" coordorigin="6739,1296" coordsize="20,2">
              <v:shape style="position:absolute;left:6739;top:1296;width:20;height:2" coordorigin="6739,1296" coordsize="20,0" path="m6739,1296l6758,1296e" filled="false" stroked="true" strokeweight=".48pt" strokecolor="#fefefe">
                <v:path arrowok="t"/>
              </v:shape>
            </v:group>
            <v:group style="position:absolute;left:6758;top:1296;width:20;height:2" coordorigin="6758,1296" coordsize="20,2">
              <v:shape style="position:absolute;left:6758;top:1296;width:20;height:2" coordorigin="6758,1296" coordsize="20,0" path="m6758,1296l6778,1296e" filled="false" stroked="true" strokeweight=".48pt" strokecolor="#fefefe">
                <v:path arrowok="t"/>
              </v:shape>
            </v:group>
            <v:group style="position:absolute;left:6778;top:1296;width:20;height:2" coordorigin="6778,1296" coordsize="20,2">
              <v:shape style="position:absolute;left:6778;top:1296;width:20;height:2" coordorigin="6778,1296" coordsize="20,0" path="m6778,1296l6797,1296e" filled="false" stroked="true" strokeweight=".48pt" strokecolor="#fefefe">
                <v:path arrowok="t"/>
              </v:shape>
            </v:group>
            <v:group style="position:absolute;left:6797;top:1296;width:20;height:2" coordorigin="6797,1296" coordsize="20,2">
              <v:shape style="position:absolute;left:6797;top:1296;width:20;height:2" coordorigin="6797,1296" coordsize="20,0" path="m6797,1296l6816,1296e" filled="false" stroked="true" strokeweight=".48pt" strokecolor="#fefefe">
                <v:path arrowok="t"/>
              </v:shape>
            </v:group>
            <v:group style="position:absolute;left:6816;top:1296;width:20;height:2" coordorigin="6816,1296" coordsize="20,2">
              <v:shape style="position:absolute;left:6816;top:1296;width:20;height:2" coordorigin="6816,1296" coordsize="20,0" path="m6816,1296l6835,1296e" filled="false" stroked="true" strokeweight=".48pt" strokecolor="#fefefe">
                <v:path arrowok="t"/>
              </v:shape>
            </v:group>
            <v:group style="position:absolute;left:6835;top:1296;width:20;height:2" coordorigin="6835,1296" coordsize="20,2">
              <v:shape style="position:absolute;left:6835;top:1296;width:20;height:2" coordorigin="6835,1296" coordsize="20,0" path="m6835,1296l6854,1296e" filled="false" stroked="true" strokeweight=".48pt" strokecolor="#fefefe">
                <v:path arrowok="t"/>
              </v:shape>
            </v:group>
            <v:group style="position:absolute;left:6854;top:1296;width:20;height:2" coordorigin="6854,1296" coordsize="20,2">
              <v:shape style="position:absolute;left:6854;top:1296;width:20;height:2" coordorigin="6854,1296" coordsize="20,0" path="m6854,1296l6874,1296e" filled="false" stroked="true" strokeweight=".48pt" strokecolor="#fefefe">
                <v:path arrowok="t"/>
              </v:shape>
            </v:group>
            <v:group style="position:absolute;left:6874;top:1296;width:20;height:2" coordorigin="6874,1296" coordsize="20,2">
              <v:shape style="position:absolute;left:6874;top:1296;width:20;height:2" coordorigin="6874,1296" coordsize="20,0" path="m6874,1296l6893,1296e" filled="false" stroked="true" strokeweight=".48pt" strokecolor="#fefefe">
                <v:path arrowok="t"/>
              </v:shape>
            </v:group>
            <v:group style="position:absolute;left:6893;top:1296;width:20;height:2" coordorigin="6893,1296" coordsize="20,2">
              <v:shape style="position:absolute;left:6893;top:1296;width:20;height:2" coordorigin="6893,1296" coordsize="20,0" path="m6893,1296l6912,1296e" filled="false" stroked="true" strokeweight=".48pt" strokecolor="#fefefe">
                <v:path arrowok="t"/>
              </v:shape>
            </v:group>
            <v:group style="position:absolute;left:6912;top:1296;width:20;height:2" coordorigin="6912,1296" coordsize="20,2">
              <v:shape style="position:absolute;left:6912;top:1296;width:20;height:2" coordorigin="6912,1296" coordsize="20,0" path="m6912,1296l6931,1296e" filled="false" stroked="true" strokeweight=".48pt" strokecolor="#fefefe">
                <v:path arrowok="t"/>
              </v:shape>
            </v:group>
            <v:group style="position:absolute;left:6931;top:1296;width:20;height:2" coordorigin="6931,1296" coordsize="20,2">
              <v:shape style="position:absolute;left:6931;top:1296;width:20;height:2" coordorigin="6931,1296" coordsize="20,0" path="m6931,1296l6950,1296e" filled="false" stroked="true" strokeweight=".48pt" strokecolor="#fefefe">
                <v:path arrowok="t"/>
              </v:shape>
            </v:group>
            <v:group style="position:absolute;left:6950;top:1296;width:20;height:2" coordorigin="6950,1296" coordsize="20,2">
              <v:shape style="position:absolute;left:6950;top:1296;width:20;height:2" coordorigin="6950,1296" coordsize="20,0" path="m6950,1296l6970,1296e" filled="false" stroked="true" strokeweight=".48pt" strokecolor="#fefefe">
                <v:path arrowok="t"/>
              </v:shape>
            </v:group>
            <v:group style="position:absolute;left:6970;top:1296;width:20;height:2" coordorigin="6970,1296" coordsize="20,2">
              <v:shape style="position:absolute;left:6970;top:1296;width:20;height:2" coordorigin="6970,1296" coordsize="20,0" path="m6970,1296l6989,1296e" filled="false" stroked="true" strokeweight=".48pt" strokecolor="#fefefe">
                <v:path arrowok="t"/>
              </v:shape>
            </v:group>
            <v:group style="position:absolute;left:6989;top:1296;width:20;height:2" coordorigin="6989,1296" coordsize="20,2">
              <v:shape style="position:absolute;left:6989;top:1296;width:20;height:2" coordorigin="6989,1296" coordsize="20,0" path="m6989,1296l7008,1296e" filled="false" stroked="true" strokeweight=".48pt" strokecolor="#fefefe">
                <v:path arrowok="t"/>
              </v:shape>
            </v:group>
            <v:group style="position:absolute;left:7008;top:1296;width:20;height:2" coordorigin="7008,1296" coordsize="20,2">
              <v:shape style="position:absolute;left:7008;top:1296;width:20;height:2" coordorigin="7008,1296" coordsize="20,0" path="m7008,1296l7027,1296e" filled="false" stroked="true" strokeweight=".48pt" strokecolor="#fefefe">
                <v:path arrowok="t"/>
              </v:shape>
            </v:group>
            <v:group style="position:absolute;left:7027;top:1296;width:20;height:2" coordorigin="7027,1296" coordsize="20,2">
              <v:shape style="position:absolute;left:7027;top:1296;width:20;height:2" coordorigin="7027,1296" coordsize="20,0" path="m7027,1296l7046,1296e" filled="false" stroked="true" strokeweight=".48pt" strokecolor="#fefefe">
                <v:path arrowok="t"/>
              </v:shape>
            </v:group>
            <v:group style="position:absolute;left:7046;top:1296;width:10;height:2" coordorigin="7046,1296" coordsize="10,2">
              <v:shape style="position:absolute;left:7046;top:1296;width:10;height:2" coordorigin="7046,1296" coordsize="10,0" path="m7046,1296l7056,1296e" filled="false" stroked="true" strokeweight=".48pt" strokecolor="#fefefe">
                <v:path arrowok="t"/>
              </v:shape>
              <v:shape style="position:absolute;left:29;top:1291;width:8813;height:869" type="#_x0000_t75" stroked="false">
                <v:imagedata r:id="rId36" o:title=""/>
              </v:shape>
            </v:group>
            <v:group style="position:absolute;left:3446;top:2155;width:10;height:2" coordorigin="3446,2155" coordsize="10,2">
              <v:shape style="position:absolute;left:3446;top:2155;width:10;height:2" coordorigin="3446,2155" coordsize="10,0" path="m3446,2155l3456,2155e" filled="false" stroked="true" strokeweight=".48pt" strokecolor="#fefefe">
                <v:path arrowok="t"/>
              </v:shape>
            </v:group>
            <v:group style="position:absolute;left:3456;top:2155;width:20;height:2" coordorigin="3456,2155" coordsize="20,2">
              <v:shape style="position:absolute;left:3456;top:2155;width:20;height:2" coordorigin="3456,2155" coordsize="20,0" path="m3456,2155l3475,2155e" filled="false" stroked="true" strokeweight=".48pt" strokecolor="#fefefe">
                <v:path arrowok="t"/>
              </v:shape>
            </v:group>
            <v:group style="position:absolute;left:3475;top:2155;width:20;height:2" coordorigin="3475,2155" coordsize="20,2">
              <v:shape style="position:absolute;left:3475;top:2155;width:20;height:2" coordorigin="3475,2155" coordsize="20,0" path="m3475,2155l3494,2155e" filled="false" stroked="true" strokeweight=".48pt" strokecolor="#fefefe">
                <v:path arrowok="t"/>
              </v:shape>
            </v:group>
            <v:group style="position:absolute;left:3494;top:2155;width:20;height:2" coordorigin="3494,2155" coordsize="20,2">
              <v:shape style="position:absolute;left:3494;top:2155;width:20;height:2" coordorigin="3494,2155" coordsize="20,0" path="m3494,2155l3514,2155e" filled="false" stroked="true" strokeweight=".48pt" strokecolor="#fefefe">
                <v:path arrowok="t"/>
              </v:shape>
            </v:group>
            <v:group style="position:absolute;left:3514;top:2155;width:20;height:2" coordorigin="3514,2155" coordsize="20,2">
              <v:shape style="position:absolute;left:3514;top:2155;width:20;height:2" coordorigin="3514,2155" coordsize="20,0" path="m3514,2155l3533,2155e" filled="false" stroked="true" strokeweight=".48pt" strokecolor="#fefefe">
                <v:path arrowok="t"/>
              </v:shape>
            </v:group>
            <v:group style="position:absolute;left:3533;top:2155;width:20;height:2" coordorigin="3533,2155" coordsize="20,2">
              <v:shape style="position:absolute;left:3533;top:2155;width:20;height:2" coordorigin="3533,2155" coordsize="20,0" path="m3533,2155l3552,2155e" filled="false" stroked="true" strokeweight=".48pt" strokecolor="#fefefe">
                <v:path arrowok="t"/>
              </v:shape>
            </v:group>
            <v:group style="position:absolute;left:3552;top:2155;width:20;height:2" coordorigin="3552,2155" coordsize="20,2">
              <v:shape style="position:absolute;left:3552;top:2155;width:20;height:2" coordorigin="3552,2155" coordsize="20,0" path="m3552,2155l3571,2155e" filled="false" stroked="true" strokeweight=".48pt" strokecolor="#fefefe">
                <v:path arrowok="t"/>
              </v:shape>
            </v:group>
            <v:group style="position:absolute;left:3571;top:2155;width:20;height:2" coordorigin="3571,2155" coordsize="20,2">
              <v:shape style="position:absolute;left:3571;top:2155;width:20;height:2" coordorigin="3571,2155" coordsize="20,0" path="m3571,2155l3590,2155e" filled="false" stroked="true" strokeweight=".48pt" strokecolor="#fefefe">
                <v:path arrowok="t"/>
              </v:shape>
            </v:group>
            <v:group style="position:absolute;left:3590;top:2155;width:20;height:2" coordorigin="3590,2155" coordsize="20,2">
              <v:shape style="position:absolute;left:3590;top:2155;width:20;height:2" coordorigin="3590,2155" coordsize="20,0" path="m3590,2155l3610,2155e" filled="false" stroked="true" strokeweight=".48pt" strokecolor="#fefefe">
                <v:path arrowok="t"/>
              </v:shape>
            </v:group>
            <v:group style="position:absolute;left:3610;top:2155;width:20;height:2" coordorigin="3610,2155" coordsize="20,2">
              <v:shape style="position:absolute;left:3610;top:2155;width:20;height:2" coordorigin="3610,2155" coordsize="20,0" path="m3610,2155l3629,2155e" filled="false" stroked="true" strokeweight=".48pt" strokecolor="#fefefe">
                <v:path arrowok="t"/>
              </v:shape>
            </v:group>
            <v:group style="position:absolute;left:3629;top:2155;width:20;height:2" coordorigin="3629,2155" coordsize="20,2">
              <v:shape style="position:absolute;left:3629;top:2155;width:20;height:2" coordorigin="3629,2155" coordsize="20,0" path="m3629,2155l3648,2155e" filled="false" stroked="true" strokeweight=".48pt" strokecolor="#fefefe">
                <v:path arrowok="t"/>
              </v:shape>
            </v:group>
            <v:group style="position:absolute;left:3648;top:2155;width:20;height:2" coordorigin="3648,2155" coordsize="20,2">
              <v:shape style="position:absolute;left:3648;top:2155;width:20;height:2" coordorigin="3648,2155" coordsize="20,0" path="m3648,2155l3667,2155e" filled="false" stroked="true" strokeweight=".48pt" strokecolor="#fefefe">
                <v:path arrowok="t"/>
              </v:shape>
            </v:group>
            <v:group style="position:absolute;left:3667;top:2155;width:20;height:2" coordorigin="3667,2155" coordsize="20,2">
              <v:shape style="position:absolute;left:3667;top:2155;width:20;height:2" coordorigin="3667,2155" coordsize="20,0" path="m3667,2155l3686,2155e" filled="false" stroked="true" strokeweight=".48pt" strokecolor="#fefefe">
                <v:path arrowok="t"/>
              </v:shape>
            </v:group>
            <v:group style="position:absolute;left:3686;top:2155;width:20;height:2" coordorigin="3686,2155" coordsize="20,2">
              <v:shape style="position:absolute;left:3686;top:2155;width:20;height:2" coordorigin="3686,2155" coordsize="20,0" path="m3686,2155l3706,2155e" filled="false" stroked="true" strokeweight=".48pt" strokecolor="#fefefe">
                <v:path arrowok="t"/>
              </v:shape>
            </v:group>
            <v:group style="position:absolute;left:3706;top:2155;width:20;height:2" coordorigin="3706,2155" coordsize="20,2">
              <v:shape style="position:absolute;left:3706;top:2155;width:20;height:2" coordorigin="3706,2155" coordsize="20,0" path="m3706,2155l3725,2155e" filled="false" stroked="true" strokeweight=".48pt" strokecolor="#fefefe">
                <v:path arrowok="t"/>
              </v:shape>
            </v:group>
            <v:group style="position:absolute;left:3725;top:2155;width:20;height:2" coordorigin="3725,2155" coordsize="20,2">
              <v:shape style="position:absolute;left:3725;top:2155;width:20;height:2" coordorigin="3725,2155" coordsize="20,0" path="m3725,2155l3744,2155e" filled="false" stroked="true" strokeweight=".48pt" strokecolor="#fefefe">
                <v:path arrowok="t"/>
              </v:shape>
            </v:group>
            <v:group style="position:absolute;left:3744;top:2155;width:20;height:2" coordorigin="3744,2155" coordsize="20,2">
              <v:shape style="position:absolute;left:3744;top:2155;width:20;height:2" coordorigin="3744,2155" coordsize="20,0" path="m3744,2155l3763,2155e" filled="false" stroked="true" strokeweight=".48pt" strokecolor="#fefefe">
                <v:path arrowok="t"/>
              </v:shape>
            </v:group>
            <v:group style="position:absolute;left:3763;top:2155;width:20;height:2" coordorigin="3763,2155" coordsize="20,2">
              <v:shape style="position:absolute;left:3763;top:2155;width:20;height:2" coordorigin="3763,2155" coordsize="20,0" path="m3763,2155l3782,2155e" filled="false" stroked="true" strokeweight=".48pt" strokecolor="#fefefe">
                <v:path arrowok="t"/>
              </v:shape>
            </v:group>
            <v:group style="position:absolute;left:3782;top:2155;width:20;height:2" coordorigin="3782,2155" coordsize="20,2">
              <v:shape style="position:absolute;left:3782;top:2155;width:20;height:2" coordorigin="3782,2155" coordsize="20,0" path="m3782,2155l3802,2155e" filled="false" stroked="true" strokeweight=".48pt" strokecolor="#fefefe">
                <v:path arrowok="t"/>
              </v:shape>
            </v:group>
            <v:group style="position:absolute;left:3802;top:2155;width:20;height:2" coordorigin="3802,2155" coordsize="20,2">
              <v:shape style="position:absolute;left:3802;top:2155;width:20;height:2" coordorigin="3802,2155" coordsize="20,0" path="m3802,2155l3821,2155e" filled="false" stroked="true" strokeweight=".48pt" strokecolor="#fefefe">
                <v:path arrowok="t"/>
              </v:shape>
            </v:group>
            <v:group style="position:absolute;left:3821;top:2155;width:20;height:2" coordorigin="3821,2155" coordsize="20,2">
              <v:shape style="position:absolute;left:3821;top:2155;width:20;height:2" coordorigin="3821,2155" coordsize="20,0" path="m3821,2155l3840,2155e" filled="false" stroked="true" strokeweight=".48pt" strokecolor="#fefefe">
                <v:path arrowok="t"/>
              </v:shape>
            </v:group>
            <v:group style="position:absolute;left:3840;top:2155;width:20;height:2" coordorigin="3840,2155" coordsize="20,2">
              <v:shape style="position:absolute;left:3840;top:2155;width:20;height:2" coordorigin="3840,2155" coordsize="20,0" path="m3840,2155l3859,2155e" filled="false" stroked="true" strokeweight=".48pt" strokecolor="#fefefe">
                <v:path arrowok="t"/>
              </v:shape>
            </v:group>
            <v:group style="position:absolute;left:3859;top:2155;width:20;height:2" coordorigin="3859,2155" coordsize="20,2">
              <v:shape style="position:absolute;left:3859;top:2155;width:20;height:2" coordorigin="3859,2155" coordsize="20,0" path="m3859,2155l3878,2155e" filled="false" stroked="true" strokeweight=".48pt" strokecolor="#fefefe">
                <v:path arrowok="t"/>
              </v:shape>
            </v:group>
            <v:group style="position:absolute;left:3878;top:2155;width:20;height:2" coordorigin="3878,2155" coordsize="20,2">
              <v:shape style="position:absolute;left:3878;top:2155;width:20;height:2" coordorigin="3878,2155" coordsize="20,0" path="m3878,2155l3898,2155e" filled="false" stroked="true" strokeweight=".48pt" strokecolor="#fefefe">
                <v:path arrowok="t"/>
              </v:shape>
            </v:group>
            <v:group style="position:absolute;left:3898;top:2155;width:20;height:2" coordorigin="3898,2155" coordsize="20,2">
              <v:shape style="position:absolute;left:3898;top:2155;width:20;height:2" coordorigin="3898,2155" coordsize="20,0" path="m3898,2155l3917,2155e" filled="false" stroked="true" strokeweight=".48pt" strokecolor="#fefefe">
                <v:path arrowok="t"/>
              </v:shape>
            </v:group>
            <v:group style="position:absolute;left:3917;top:2155;width:20;height:2" coordorigin="3917,2155" coordsize="20,2">
              <v:shape style="position:absolute;left:3917;top:2155;width:20;height:2" coordorigin="3917,2155" coordsize="20,0" path="m3917,2155l3936,2155e" filled="false" stroked="true" strokeweight=".48pt" strokecolor="#fefefe">
                <v:path arrowok="t"/>
              </v:shape>
            </v:group>
            <v:group style="position:absolute;left:3936;top:2155;width:20;height:2" coordorigin="3936,2155" coordsize="20,2">
              <v:shape style="position:absolute;left:3936;top:2155;width:20;height:2" coordorigin="3936,2155" coordsize="20,0" path="m3936,2155l3955,2155e" filled="false" stroked="true" strokeweight=".48pt" strokecolor="#fefefe">
                <v:path arrowok="t"/>
              </v:shape>
            </v:group>
            <v:group style="position:absolute;left:3955;top:2155;width:20;height:2" coordorigin="3955,2155" coordsize="20,2">
              <v:shape style="position:absolute;left:3955;top:2155;width:20;height:2" coordorigin="3955,2155" coordsize="20,0" path="m3955,2155l3974,2155e" filled="false" stroked="true" strokeweight=".48pt" strokecolor="#fefefe">
                <v:path arrowok="t"/>
              </v:shape>
            </v:group>
            <v:group style="position:absolute;left:3974;top:2155;width:20;height:2" coordorigin="3974,2155" coordsize="20,2">
              <v:shape style="position:absolute;left:3974;top:2155;width:20;height:2" coordorigin="3974,2155" coordsize="20,0" path="m3974,2155l3994,2155e" filled="false" stroked="true" strokeweight=".48pt" strokecolor="#fefefe">
                <v:path arrowok="t"/>
              </v:shape>
            </v:group>
            <v:group style="position:absolute;left:3994;top:2155;width:20;height:2" coordorigin="3994,2155" coordsize="20,2">
              <v:shape style="position:absolute;left:3994;top:2155;width:20;height:2" coordorigin="3994,2155" coordsize="20,0" path="m3994,2155l4013,2155e" filled="false" stroked="true" strokeweight=".48pt" strokecolor="#fefefe">
                <v:path arrowok="t"/>
              </v:shape>
            </v:group>
            <v:group style="position:absolute;left:4013;top:2155;width:20;height:2" coordorigin="4013,2155" coordsize="20,2">
              <v:shape style="position:absolute;left:4013;top:2155;width:20;height:2" coordorigin="4013,2155" coordsize="20,0" path="m4013,2155l4032,2155e" filled="false" stroked="true" strokeweight=".48pt" strokecolor="#fefefe">
                <v:path arrowok="t"/>
              </v:shape>
            </v:group>
            <v:group style="position:absolute;left:4032;top:2155;width:20;height:2" coordorigin="4032,2155" coordsize="20,2">
              <v:shape style="position:absolute;left:4032;top:2155;width:20;height:2" coordorigin="4032,2155" coordsize="20,0" path="m4032,2155l4051,2155e" filled="false" stroked="true" strokeweight=".48pt" strokecolor="#fefefe">
                <v:path arrowok="t"/>
              </v:shape>
            </v:group>
            <v:group style="position:absolute;left:4051;top:2155;width:20;height:2" coordorigin="4051,2155" coordsize="20,2">
              <v:shape style="position:absolute;left:4051;top:2155;width:20;height:2" coordorigin="4051,2155" coordsize="20,0" path="m4051,2155l4070,2155e" filled="false" stroked="true" strokeweight=".48pt" strokecolor="#fefefe">
                <v:path arrowok="t"/>
              </v:shape>
            </v:group>
            <v:group style="position:absolute;left:4070;top:2155;width:20;height:2" coordorigin="4070,2155" coordsize="20,2">
              <v:shape style="position:absolute;left:4070;top:2155;width:20;height:2" coordorigin="4070,2155" coordsize="20,0" path="m4070,2155l4090,2155e" filled="false" stroked="true" strokeweight=".48pt" strokecolor="#fefefe">
                <v:path arrowok="t"/>
              </v:shape>
            </v:group>
            <v:group style="position:absolute;left:4090;top:2155;width:20;height:2" coordorigin="4090,2155" coordsize="20,2">
              <v:shape style="position:absolute;left:4090;top:2155;width:20;height:2" coordorigin="4090,2155" coordsize="20,0" path="m4090,2155l4109,2155e" filled="false" stroked="true" strokeweight=".48pt" strokecolor="#fefefe">
                <v:path arrowok="t"/>
              </v:shape>
            </v:group>
            <v:group style="position:absolute;left:4109;top:2155;width:20;height:2" coordorigin="4109,2155" coordsize="20,2">
              <v:shape style="position:absolute;left:4109;top:2155;width:20;height:2" coordorigin="4109,2155" coordsize="20,0" path="m4109,2155l4128,2155e" filled="false" stroked="true" strokeweight=".48pt" strokecolor="#fefefe">
                <v:path arrowok="t"/>
              </v:shape>
            </v:group>
            <v:group style="position:absolute;left:4128;top:2155;width:20;height:2" coordorigin="4128,2155" coordsize="20,2">
              <v:shape style="position:absolute;left:4128;top:2155;width:20;height:2" coordorigin="4128,2155" coordsize="20,0" path="m4128,2155l4147,2155e" filled="false" stroked="true" strokeweight=".48pt" strokecolor="#fefefe">
                <v:path arrowok="t"/>
              </v:shape>
            </v:group>
            <v:group style="position:absolute;left:4147;top:2155;width:20;height:2" coordorigin="4147,2155" coordsize="20,2">
              <v:shape style="position:absolute;left:4147;top:2155;width:20;height:2" coordorigin="4147,2155" coordsize="20,0" path="m4147,2155l4166,2155e" filled="false" stroked="true" strokeweight=".48pt" strokecolor="#fefefe">
                <v:path arrowok="t"/>
              </v:shape>
            </v:group>
            <v:group style="position:absolute;left:4166;top:2155;width:20;height:2" coordorigin="4166,2155" coordsize="20,2">
              <v:shape style="position:absolute;left:4166;top:2155;width:20;height:2" coordorigin="4166,2155" coordsize="20,0" path="m4166,2155l4186,2155e" filled="false" stroked="true" strokeweight=".48pt" strokecolor="#fefefe">
                <v:path arrowok="t"/>
              </v:shape>
            </v:group>
            <v:group style="position:absolute;left:4186;top:2155;width:20;height:2" coordorigin="4186,2155" coordsize="20,2">
              <v:shape style="position:absolute;left:4186;top:2155;width:20;height:2" coordorigin="4186,2155" coordsize="20,0" path="m4186,2155l4205,2155e" filled="false" stroked="true" strokeweight=".48pt" strokecolor="#fefefe">
                <v:path arrowok="t"/>
              </v:shape>
            </v:group>
            <v:group style="position:absolute;left:4205;top:2155;width:20;height:2" coordorigin="4205,2155" coordsize="20,2">
              <v:shape style="position:absolute;left:4205;top:2155;width:20;height:2" coordorigin="4205,2155" coordsize="20,0" path="m4205,2155l4224,2155e" filled="false" stroked="true" strokeweight=".48pt" strokecolor="#fefefe">
                <v:path arrowok="t"/>
              </v:shape>
            </v:group>
            <v:group style="position:absolute;left:4224;top:2155;width:20;height:2" coordorigin="4224,2155" coordsize="20,2">
              <v:shape style="position:absolute;left:4224;top:2155;width:20;height:2" coordorigin="4224,2155" coordsize="20,0" path="m4224,2155l4243,2155e" filled="false" stroked="true" strokeweight=".48pt" strokecolor="#fefefe">
                <v:path arrowok="t"/>
              </v:shape>
            </v:group>
            <v:group style="position:absolute;left:4243;top:2155;width:20;height:2" coordorigin="4243,2155" coordsize="20,2">
              <v:shape style="position:absolute;left:4243;top:2155;width:20;height:2" coordorigin="4243,2155" coordsize="20,0" path="m4243,2155l4262,2155e" filled="false" stroked="true" strokeweight=".48pt" strokecolor="#fefefe">
                <v:path arrowok="t"/>
              </v:shape>
            </v:group>
            <v:group style="position:absolute;left:4262;top:2155;width:20;height:2" coordorigin="4262,2155" coordsize="20,2">
              <v:shape style="position:absolute;left:4262;top:2155;width:20;height:2" coordorigin="4262,2155" coordsize="20,0" path="m4262,2155l4282,2155e" filled="false" stroked="true" strokeweight=".48pt" strokecolor="#fefefe">
                <v:path arrowok="t"/>
              </v:shape>
            </v:group>
            <v:group style="position:absolute;left:4282;top:2155;width:20;height:2" coordorigin="4282,2155" coordsize="20,2">
              <v:shape style="position:absolute;left:4282;top:2155;width:20;height:2" coordorigin="4282,2155" coordsize="20,0" path="m4282,2155l4301,2155e" filled="false" stroked="true" strokeweight=".48pt" strokecolor="#fefefe">
                <v:path arrowok="t"/>
              </v:shape>
            </v:group>
            <v:group style="position:absolute;left:4301;top:2155;width:20;height:2" coordorigin="4301,2155" coordsize="20,2">
              <v:shape style="position:absolute;left:4301;top:2155;width:20;height:2" coordorigin="4301,2155" coordsize="20,0" path="m4301,2155l4320,2155e" filled="false" stroked="true" strokeweight=".48pt" strokecolor="#fefefe">
                <v:path arrowok="t"/>
              </v:shape>
            </v:group>
            <v:group style="position:absolute;left:4320;top:2155;width:20;height:2" coordorigin="4320,2155" coordsize="20,2">
              <v:shape style="position:absolute;left:4320;top:2155;width:20;height:2" coordorigin="4320,2155" coordsize="20,0" path="m4320,2155l4339,2155e" filled="false" stroked="true" strokeweight=".48pt" strokecolor="#fefefe">
                <v:path arrowok="t"/>
              </v:shape>
            </v:group>
            <v:group style="position:absolute;left:4339;top:2155;width:20;height:2" coordorigin="4339,2155" coordsize="20,2">
              <v:shape style="position:absolute;left:4339;top:2155;width:20;height:2" coordorigin="4339,2155" coordsize="20,0" path="m4339,2155l4358,2155e" filled="false" stroked="true" strokeweight=".48pt" strokecolor="#fefefe">
                <v:path arrowok="t"/>
              </v:shape>
            </v:group>
            <v:group style="position:absolute;left:4358;top:2155;width:20;height:2" coordorigin="4358,2155" coordsize="20,2">
              <v:shape style="position:absolute;left:4358;top:2155;width:20;height:2" coordorigin="4358,2155" coordsize="20,0" path="m4358,2155l4378,2155e" filled="false" stroked="true" strokeweight=".48pt" strokecolor="#fefefe">
                <v:path arrowok="t"/>
              </v:shape>
            </v:group>
            <v:group style="position:absolute;left:4378;top:2155;width:20;height:2" coordorigin="4378,2155" coordsize="20,2">
              <v:shape style="position:absolute;left:4378;top:2155;width:20;height:2" coordorigin="4378,2155" coordsize="20,0" path="m4378,2155l4397,2155e" filled="false" stroked="true" strokeweight=".48pt" strokecolor="#fefefe">
                <v:path arrowok="t"/>
              </v:shape>
            </v:group>
            <v:group style="position:absolute;left:4397;top:2155;width:20;height:2" coordorigin="4397,2155" coordsize="20,2">
              <v:shape style="position:absolute;left:4397;top:2155;width:20;height:2" coordorigin="4397,2155" coordsize="20,0" path="m4397,2155l4416,2155e" filled="false" stroked="true" strokeweight=".48pt" strokecolor="#fefefe">
                <v:path arrowok="t"/>
              </v:shape>
            </v:group>
            <v:group style="position:absolute;left:4416;top:2155;width:20;height:2" coordorigin="4416,2155" coordsize="20,2">
              <v:shape style="position:absolute;left:4416;top:2155;width:20;height:2" coordorigin="4416,2155" coordsize="20,0" path="m4416,2155l4435,2155e" filled="false" stroked="true" strokeweight=".48pt" strokecolor="#fefefe">
                <v:path arrowok="t"/>
              </v:shape>
            </v:group>
            <v:group style="position:absolute;left:4435;top:2155;width:20;height:2" coordorigin="4435,2155" coordsize="20,2">
              <v:shape style="position:absolute;left:4435;top:2155;width:20;height:2" coordorigin="4435,2155" coordsize="20,0" path="m4435,2155l4454,2155e" filled="false" stroked="true" strokeweight=".48pt" strokecolor="#fefefe">
                <v:path arrowok="t"/>
              </v:shape>
            </v:group>
            <v:group style="position:absolute;left:4454;top:2155;width:20;height:2" coordorigin="4454,2155" coordsize="20,2">
              <v:shape style="position:absolute;left:4454;top:2155;width:20;height:2" coordorigin="4454,2155" coordsize="20,0" path="m4454,2155l4474,2155e" filled="false" stroked="true" strokeweight=".48pt" strokecolor="#fefefe">
                <v:path arrowok="t"/>
              </v:shape>
            </v:group>
            <v:group style="position:absolute;left:4474;top:2155;width:20;height:2" coordorigin="4474,2155" coordsize="20,2">
              <v:shape style="position:absolute;left:4474;top:2155;width:20;height:2" coordorigin="4474,2155" coordsize="20,0" path="m4474,2155l4493,2155e" filled="false" stroked="true" strokeweight=".48pt" strokecolor="#fefefe">
                <v:path arrowok="t"/>
              </v:shape>
            </v:group>
            <v:group style="position:absolute;left:4493;top:2155;width:20;height:2" coordorigin="4493,2155" coordsize="20,2">
              <v:shape style="position:absolute;left:4493;top:2155;width:20;height:2" coordorigin="4493,2155" coordsize="20,0" path="m4493,2155l4512,2155e" filled="false" stroked="true" strokeweight=".48pt" strokecolor="#fefefe">
                <v:path arrowok="t"/>
              </v:shape>
            </v:group>
            <v:group style="position:absolute;left:4512;top:2155;width:20;height:2" coordorigin="4512,2155" coordsize="20,2">
              <v:shape style="position:absolute;left:4512;top:2155;width:20;height:2" coordorigin="4512,2155" coordsize="20,0" path="m4512,2155l4531,2155e" filled="false" stroked="true" strokeweight=".48pt" strokecolor="#fefefe">
                <v:path arrowok="t"/>
              </v:shape>
            </v:group>
            <v:group style="position:absolute;left:4531;top:2155;width:20;height:2" coordorigin="4531,2155" coordsize="20,2">
              <v:shape style="position:absolute;left:4531;top:2155;width:20;height:2" coordorigin="4531,2155" coordsize="20,0" path="m4531,2155l4550,2155e" filled="false" stroked="true" strokeweight=".48pt" strokecolor="#fefefe">
                <v:path arrowok="t"/>
              </v:shape>
            </v:group>
            <v:group style="position:absolute;left:4550;top:2155;width:20;height:2" coordorigin="4550,2155" coordsize="20,2">
              <v:shape style="position:absolute;left:4550;top:2155;width:20;height:2" coordorigin="4550,2155" coordsize="20,0" path="m4550,2155l4570,2155e" filled="false" stroked="true" strokeweight=".48pt" strokecolor="#fefefe">
                <v:path arrowok="t"/>
              </v:shape>
            </v:group>
            <v:group style="position:absolute;left:4570;top:2155;width:20;height:2" coordorigin="4570,2155" coordsize="20,2">
              <v:shape style="position:absolute;left:4570;top:2155;width:20;height:2" coordorigin="4570,2155" coordsize="20,0" path="m4570,2155l4589,2155e" filled="false" stroked="true" strokeweight=".48pt" strokecolor="#fefefe">
                <v:path arrowok="t"/>
              </v:shape>
            </v:group>
            <v:group style="position:absolute;left:4589;top:2155;width:20;height:2" coordorigin="4589,2155" coordsize="20,2">
              <v:shape style="position:absolute;left:4589;top:2155;width:20;height:2" coordorigin="4589,2155" coordsize="20,0" path="m4589,2155l4608,2155e" filled="false" stroked="true" strokeweight=".48pt" strokecolor="#fefefe">
                <v:path arrowok="t"/>
              </v:shape>
            </v:group>
            <v:group style="position:absolute;left:4608;top:2155;width:20;height:2" coordorigin="4608,2155" coordsize="20,2">
              <v:shape style="position:absolute;left:4608;top:2155;width:20;height:2" coordorigin="4608,2155" coordsize="20,0" path="m4608,2155l4627,2155e" filled="false" stroked="true" strokeweight=".48pt" strokecolor="#fefefe">
                <v:path arrowok="t"/>
              </v:shape>
            </v:group>
            <v:group style="position:absolute;left:4627;top:2155;width:20;height:2" coordorigin="4627,2155" coordsize="20,2">
              <v:shape style="position:absolute;left:4627;top:2155;width:20;height:2" coordorigin="4627,2155" coordsize="20,0" path="m4627,2155l4646,2155e" filled="false" stroked="true" strokeweight=".48pt" strokecolor="#fefefe">
                <v:path arrowok="t"/>
              </v:shape>
            </v:group>
            <v:group style="position:absolute;left:4646;top:2155;width:20;height:2" coordorigin="4646,2155" coordsize="20,2">
              <v:shape style="position:absolute;left:4646;top:2155;width:20;height:2" coordorigin="4646,2155" coordsize="20,0" path="m4646,2155l4666,2155e" filled="false" stroked="true" strokeweight=".48pt" strokecolor="#fefefe">
                <v:path arrowok="t"/>
              </v:shape>
            </v:group>
            <v:group style="position:absolute;left:4666;top:2155;width:20;height:2" coordorigin="4666,2155" coordsize="20,2">
              <v:shape style="position:absolute;left:4666;top:2155;width:20;height:2" coordorigin="4666,2155" coordsize="20,0" path="m4666,2155l4685,2155e" filled="false" stroked="true" strokeweight=".48pt" strokecolor="#fefefe">
                <v:path arrowok="t"/>
              </v:shape>
            </v:group>
            <v:group style="position:absolute;left:4685;top:2155;width:20;height:2" coordorigin="4685,2155" coordsize="20,2">
              <v:shape style="position:absolute;left:4685;top:2155;width:20;height:2" coordorigin="4685,2155" coordsize="20,0" path="m4685,2155l4704,2155e" filled="false" stroked="true" strokeweight=".48pt" strokecolor="#fefefe">
                <v:path arrowok="t"/>
              </v:shape>
            </v:group>
            <v:group style="position:absolute;left:4704;top:2155;width:20;height:2" coordorigin="4704,2155" coordsize="20,2">
              <v:shape style="position:absolute;left:4704;top:2155;width:20;height:2" coordorigin="4704,2155" coordsize="20,0" path="m4704,2155l4723,2155e" filled="false" stroked="true" strokeweight=".48pt" strokecolor="#fefefe">
                <v:path arrowok="t"/>
              </v:shape>
            </v:group>
            <v:group style="position:absolute;left:4723;top:2155;width:20;height:2" coordorigin="4723,2155" coordsize="20,2">
              <v:shape style="position:absolute;left:4723;top:2155;width:20;height:2" coordorigin="4723,2155" coordsize="20,0" path="m4723,2155l4742,2155e" filled="false" stroked="true" strokeweight=".48pt" strokecolor="#fefefe">
                <v:path arrowok="t"/>
              </v:shape>
            </v:group>
            <v:group style="position:absolute;left:4742;top:2155;width:20;height:2" coordorigin="4742,2155" coordsize="20,2">
              <v:shape style="position:absolute;left:4742;top:2155;width:20;height:2" coordorigin="4742,2155" coordsize="20,0" path="m4742,2155l4762,2155e" filled="false" stroked="true" strokeweight=".48pt" strokecolor="#fefefe">
                <v:path arrowok="t"/>
              </v:shape>
            </v:group>
            <v:group style="position:absolute;left:4762;top:2155;width:20;height:2" coordorigin="4762,2155" coordsize="20,2">
              <v:shape style="position:absolute;left:4762;top:2155;width:20;height:2" coordorigin="4762,2155" coordsize="20,0" path="m4762,2155l4781,2155e" filled="false" stroked="true" strokeweight=".48pt" strokecolor="#fefefe">
                <v:path arrowok="t"/>
              </v:shape>
            </v:group>
            <v:group style="position:absolute;left:4781;top:2155;width:20;height:2" coordorigin="4781,2155" coordsize="20,2">
              <v:shape style="position:absolute;left:4781;top:2155;width:20;height:2" coordorigin="4781,2155" coordsize="20,0" path="m4781,2155l4800,2155e" filled="false" stroked="true" strokeweight=".48pt" strokecolor="#fefefe">
                <v:path arrowok="t"/>
              </v:shape>
            </v:group>
            <v:group style="position:absolute;left:4800;top:2155;width:20;height:2" coordorigin="4800,2155" coordsize="20,2">
              <v:shape style="position:absolute;left:4800;top:2155;width:20;height:2" coordorigin="4800,2155" coordsize="20,0" path="m4800,2155l4819,2155e" filled="false" stroked="true" strokeweight=".48pt" strokecolor="#fefefe">
                <v:path arrowok="t"/>
              </v:shape>
            </v:group>
            <v:group style="position:absolute;left:4819;top:2155;width:20;height:2" coordorigin="4819,2155" coordsize="20,2">
              <v:shape style="position:absolute;left:4819;top:2155;width:20;height:2" coordorigin="4819,2155" coordsize="20,0" path="m4819,2155l4838,2155e" filled="false" stroked="true" strokeweight=".48pt" strokecolor="#fefefe">
                <v:path arrowok="t"/>
              </v:shape>
            </v:group>
            <v:group style="position:absolute;left:4838;top:2155;width:20;height:2" coordorigin="4838,2155" coordsize="20,2">
              <v:shape style="position:absolute;left:4838;top:2155;width:20;height:2" coordorigin="4838,2155" coordsize="20,0" path="m4838,2155l4858,2155e" filled="false" stroked="true" strokeweight=".48pt" strokecolor="#fefefe">
                <v:path arrowok="t"/>
              </v:shape>
            </v:group>
            <v:group style="position:absolute;left:4858;top:2155;width:20;height:2" coordorigin="4858,2155" coordsize="20,2">
              <v:shape style="position:absolute;left:4858;top:2155;width:20;height:2" coordorigin="4858,2155" coordsize="20,0" path="m4858,2155l4877,2155e" filled="false" stroked="true" strokeweight=".48pt" strokecolor="#fefefe">
                <v:path arrowok="t"/>
              </v:shape>
            </v:group>
            <v:group style="position:absolute;left:4877;top:2155;width:20;height:2" coordorigin="4877,2155" coordsize="20,2">
              <v:shape style="position:absolute;left:4877;top:2155;width:20;height:2" coordorigin="4877,2155" coordsize="20,0" path="m4877,2155l4896,2155e" filled="false" stroked="true" strokeweight=".48pt" strokecolor="#fefefe">
                <v:path arrowok="t"/>
              </v:shape>
            </v:group>
            <v:group style="position:absolute;left:4896;top:2155;width:20;height:2" coordorigin="4896,2155" coordsize="20,2">
              <v:shape style="position:absolute;left:4896;top:2155;width:20;height:2" coordorigin="4896,2155" coordsize="20,0" path="m4896,2155l4915,2155e" filled="false" stroked="true" strokeweight=".48pt" strokecolor="#fefefe">
                <v:path arrowok="t"/>
              </v:shape>
            </v:group>
            <v:group style="position:absolute;left:4915;top:2155;width:20;height:2" coordorigin="4915,2155" coordsize="20,2">
              <v:shape style="position:absolute;left:4915;top:2155;width:20;height:2" coordorigin="4915,2155" coordsize="20,0" path="m4915,2155l4934,2155e" filled="false" stroked="true" strokeweight=".48pt" strokecolor="#fefefe">
                <v:path arrowok="t"/>
              </v:shape>
            </v:group>
            <v:group style="position:absolute;left:4934;top:2155;width:20;height:2" coordorigin="4934,2155" coordsize="20,2">
              <v:shape style="position:absolute;left:4934;top:2155;width:20;height:2" coordorigin="4934,2155" coordsize="20,0" path="m4934,2155l4954,2155e" filled="false" stroked="true" strokeweight=".48pt" strokecolor="#fefefe">
                <v:path arrowok="t"/>
              </v:shape>
            </v:group>
            <v:group style="position:absolute;left:4954;top:2155;width:20;height:2" coordorigin="4954,2155" coordsize="20,2">
              <v:shape style="position:absolute;left:4954;top:2155;width:20;height:2" coordorigin="4954,2155" coordsize="20,0" path="m4954,2155l4973,2155e" filled="false" stroked="true" strokeweight=".48pt" strokecolor="#fefefe">
                <v:path arrowok="t"/>
              </v:shape>
            </v:group>
            <v:group style="position:absolute;left:4973;top:2155;width:20;height:2" coordorigin="4973,2155" coordsize="20,2">
              <v:shape style="position:absolute;left:4973;top:2155;width:20;height:2" coordorigin="4973,2155" coordsize="20,0" path="m4973,2155l4992,2155e" filled="false" stroked="true" strokeweight=".48pt" strokecolor="#fefefe">
                <v:path arrowok="t"/>
              </v:shape>
            </v:group>
            <v:group style="position:absolute;left:4992;top:2155;width:20;height:2" coordorigin="4992,2155" coordsize="20,2">
              <v:shape style="position:absolute;left:4992;top:2155;width:20;height:2" coordorigin="4992,2155" coordsize="20,0" path="m4992,2155l5011,2155e" filled="false" stroked="true" strokeweight=".48pt" strokecolor="#fefefe">
                <v:path arrowok="t"/>
              </v:shape>
            </v:group>
            <v:group style="position:absolute;left:5011;top:2155;width:20;height:2" coordorigin="5011,2155" coordsize="20,2">
              <v:shape style="position:absolute;left:5011;top:2155;width:20;height:2" coordorigin="5011,2155" coordsize="20,0" path="m5011,2155l5030,2155e" filled="false" stroked="true" strokeweight=".48pt" strokecolor="#fefefe">
                <v:path arrowok="t"/>
              </v:shape>
            </v:group>
            <v:group style="position:absolute;left:5030;top:2155;width:20;height:2" coordorigin="5030,2155" coordsize="20,2">
              <v:shape style="position:absolute;left:5030;top:2155;width:20;height:2" coordorigin="5030,2155" coordsize="20,0" path="m5030,2155l5050,2155e" filled="false" stroked="true" strokeweight=".48pt" strokecolor="#fefefe">
                <v:path arrowok="t"/>
              </v:shape>
            </v:group>
            <v:group style="position:absolute;left:5050;top:2155;width:20;height:2" coordorigin="5050,2155" coordsize="20,2">
              <v:shape style="position:absolute;left:5050;top:2155;width:20;height:2" coordorigin="5050,2155" coordsize="20,0" path="m5050,2155l5069,2155e" filled="false" stroked="true" strokeweight=".48pt" strokecolor="#fefefe">
                <v:path arrowok="t"/>
              </v:shape>
            </v:group>
            <v:group style="position:absolute;left:5069;top:2155;width:20;height:2" coordorigin="5069,2155" coordsize="20,2">
              <v:shape style="position:absolute;left:5069;top:2155;width:20;height:2" coordorigin="5069,2155" coordsize="20,0" path="m5069,2155l5088,2155e" filled="false" stroked="true" strokeweight=".48pt" strokecolor="#fefefe">
                <v:path arrowok="t"/>
              </v:shape>
            </v:group>
            <v:group style="position:absolute;left:5088;top:2155;width:20;height:2" coordorigin="5088,2155" coordsize="20,2">
              <v:shape style="position:absolute;left:5088;top:2155;width:20;height:2" coordorigin="5088,2155" coordsize="20,0" path="m5088,2155l5107,2155e" filled="false" stroked="true" strokeweight=".48pt" strokecolor="#fefefe">
                <v:path arrowok="t"/>
              </v:shape>
            </v:group>
            <v:group style="position:absolute;left:5107;top:2155;width:20;height:2" coordorigin="5107,2155" coordsize="20,2">
              <v:shape style="position:absolute;left:5107;top:2155;width:20;height:2" coordorigin="5107,2155" coordsize="20,0" path="m5107,2155l5126,2155e" filled="false" stroked="true" strokeweight=".48pt" strokecolor="#fefefe">
                <v:path arrowok="t"/>
              </v:shape>
            </v:group>
            <v:group style="position:absolute;left:5126;top:2155;width:20;height:2" coordorigin="5126,2155" coordsize="20,2">
              <v:shape style="position:absolute;left:5126;top:2155;width:20;height:2" coordorigin="5126,2155" coordsize="20,0" path="m5126,2155l5146,2155e" filled="false" stroked="true" strokeweight=".48pt" strokecolor="#fefefe">
                <v:path arrowok="t"/>
              </v:shape>
            </v:group>
            <v:group style="position:absolute;left:5146;top:2155;width:20;height:2" coordorigin="5146,2155" coordsize="20,2">
              <v:shape style="position:absolute;left:5146;top:2155;width:20;height:2" coordorigin="5146,2155" coordsize="20,0" path="m5146,2155l5165,2155e" filled="false" stroked="true" strokeweight=".48pt" strokecolor="#fefefe">
                <v:path arrowok="t"/>
              </v:shape>
            </v:group>
            <v:group style="position:absolute;left:5165;top:2155;width:20;height:2" coordorigin="5165,2155" coordsize="20,2">
              <v:shape style="position:absolute;left:5165;top:2155;width:20;height:2" coordorigin="5165,2155" coordsize="20,0" path="m5165,2155l5184,2155e" filled="false" stroked="true" strokeweight=".48pt" strokecolor="#fefefe">
                <v:path arrowok="t"/>
              </v:shape>
            </v:group>
            <v:group style="position:absolute;left:5184;top:2155;width:20;height:2" coordorigin="5184,2155" coordsize="20,2">
              <v:shape style="position:absolute;left:5184;top:2155;width:20;height:2" coordorigin="5184,2155" coordsize="20,0" path="m5184,2155l5203,2155e" filled="false" stroked="true" strokeweight=".48pt" strokecolor="#fefefe">
                <v:path arrowok="t"/>
              </v:shape>
            </v:group>
            <v:group style="position:absolute;left:5203;top:2155;width:20;height:2" coordorigin="5203,2155" coordsize="20,2">
              <v:shape style="position:absolute;left:5203;top:2155;width:20;height:2" coordorigin="5203,2155" coordsize="20,0" path="m5203,2155l5222,2155e" filled="false" stroked="true" strokeweight=".48pt" strokecolor="#fefefe">
                <v:path arrowok="t"/>
              </v:shape>
            </v:group>
            <v:group style="position:absolute;left:5222;top:2155;width:20;height:2" coordorigin="5222,2155" coordsize="20,2">
              <v:shape style="position:absolute;left:5222;top:2155;width:20;height:2" coordorigin="5222,2155" coordsize="20,0" path="m5222,2155l5242,2155e" filled="false" stroked="true" strokeweight=".48pt" strokecolor="#fefefe">
                <v:path arrowok="t"/>
              </v:shape>
            </v:group>
            <v:group style="position:absolute;left:5242;top:2155;width:20;height:2" coordorigin="5242,2155" coordsize="20,2">
              <v:shape style="position:absolute;left:5242;top:2155;width:20;height:2" coordorigin="5242,2155" coordsize="20,0" path="m5242,2155l5261,2155e" filled="false" stroked="true" strokeweight=".48pt" strokecolor="#fefefe">
                <v:path arrowok="t"/>
              </v:shape>
            </v:group>
            <v:group style="position:absolute;left:5261;top:2155;width:20;height:2" coordorigin="5261,2155" coordsize="20,2">
              <v:shape style="position:absolute;left:5261;top:2155;width:20;height:2" coordorigin="5261,2155" coordsize="20,0" path="m5261,2155l5280,2155e" filled="false" stroked="true" strokeweight=".48pt" strokecolor="#fefefe">
                <v:path arrowok="t"/>
              </v:shape>
            </v:group>
            <v:group style="position:absolute;left:5280;top:2155;width:20;height:2" coordorigin="5280,2155" coordsize="20,2">
              <v:shape style="position:absolute;left:5280;top:2155;width:20;height:2" coordorigin="5280,2155" coordsize="20,0" path="m5280,2155l5299,2155e" filled="false" stroked="true" strokeweight=".48pt" strokecolor="#fefefe">
                <v:path arrowok="t"/>
              </v:shape>
            </v:group>
            <v:group style="position:absolute;left:5299;top:2155;width:20;height:2" coordorigin="5299,2155" coordsize="20,2">
              <v:shape style="position:absolute;left:5299;top:2155;width:20;height:2" coordorigin="5299,2155" coordsize="20,0" path="m5299,2155l5318,2155e" filled="false" stroked="true" strokeweight=".48pt" strokecolor="#fefefe">
                <v:path arrowok="t"/>
              </v:shape>
            </v:group>
            <v:group style="position:absolute;left:5318;top:2155;width:20;height:2" coordorigin="5318,2155" coordsize="20,2">
              <v:shape style="position:absolute;left:5318;top:2155;width:20;height:2" coordorigin="5318,2155" coordsize="20,0" path="m5318,2155l5338,2155e" filled="false" stroked="true" strokeweight=".48pt" strokecolor="#fefefe">
                <v:path arrowok="t"/>
              </v:shape>
            </v:group>
            <v:group style="position:absolute;left:5338;top:2155;width:20;height:2" coordorigin="5338,2155" coordsize="20,2">
              <v:shape style="position:absolute;left:5338;top:2155;width:20;height:2" coordorigin="5338,2155" coordsize="20,0" path="m5338,2155l5357,2155e" filled="false" stroked="true" strokeweight=".48pt" strokecolor="#fefefe">
                <v:path arrowok="t"/>
              </v:shape>
            </v:group>
            <v:group style="position:absolute;left:5357;top:2155;width:20;height:2" coordorigin="5357,2155" coordsize="20,2">
              <v:shape style="position:absolute;left:5357;top:2155;width:20;height:2" coordorigin="5357,2155" coordsize="20,0" path="m5357,2155l5376,2155e" filled="false" stroked="true" strokeweight=".48pt" strokecolor="#fefefe">
                <v:path arrowok="t"/>
              </v:shape>
            </v:group>
            <v:group style="position:absolute;left:5376;top:2155;width:20;height:2" coordorigin="5376,2155" coordsize="20,2">
              <v:shape style="position:absolute;left:5376;top:2155;width:20;height:2" coordorigin="5376,2155" coordsize="20,0" path="m5376,2155l5395,2155e" filled="false" stroked="true" strokeweight=".48pt" strokecolor="#fefefe">
                <v:path arrowok="t"/>
              </v:shape>
            </v:group>
            <v:group style="position:absolute;left:5395;top:2155;width:20;height:2" coordorigin="5395,2155" coordsize="20,2">
              <v:shape style="position:absolute;left:5395;top:2155;width:20;height:2" coordorigin="5395,2155" coordsize="20,0" path="m5395,2155l5414,2155e" filled="false" stroked="true" strokeweight=".48pt" strokecolor="#fefefe">
                <v:path arrowok="t"/>
              </v:shape>
            </v:group>
            <v:group style="position:absolute;left:5414;top:2155;width:10;height:2" coordorigin="5414,2155" coordsize="10,2">
              <v:shape style="position:absolute;left:5414;top:2155;width:10;height:2" coordorigin="5414,2155" coordsize="10,0" path="m5414,2155l5424,2155e" filled="false" stroked="true" strokeweight=".48pt" strokecolor="#fefefe">
                <v:path arrowok="t"/>
              </v:shape>
            </v:group>
            <v:group style="position:absolute;left:5424;top:2155;width:10;height:2" coordorigin="5424,2155" coordsize="10,2">
              <v:shape style="position:absolute;left:5424;top:2155;width:10;height:2" coordorigin="5424,2155" coordsize="10,0" path="m5424,2155l5434,2155e" filled="false" stroked="true" strokeweight=".48pt" strokecolor="#fefefe">
                <v:path arrowok="t"/>
              </v:shape>
            </v:group>
            <v:group style="position:absolute;left:5434;top:2155;width:20;height:2" coordorigin="5434,2155" coordsize="20,2">
              <v:shape style="position:absolute;left:5434;top:2155;width:20;height:2" coordorigin="5434,2155" coordsize="20,0" path="m5434,2155l5453,2155e" filled="false" stroked="true" strokeweight=".48pt" strokecolor="#fefefe">
                <v:path arrowok="t"/>
              </v:shape>
            </v:group>
            <v:group style="position:absolute;left:5453;top:2155;width:20;height:2" coordorigin="5453,2155" coordsize="20,2">
              <v:shape style="position:absolute;left:5453;top:2155;width:20;height:2" coordorigin="5453,2155" coordsize="20,0" path="m5453,2155l5472,2155e" filled="false" stroked="true" strokeweight=".48pt" strokecolor="#fefefe">
                <v:path arrowok="t"/>
              </v:shape>
            </v:group>
            <v:group style="position:absolute;left:5472;top:2155;width:20;height:2" coordorigin="5472,2155" coordsize="20,2">
              <v:shape style="position:absolute;left:5472;top:2155;width:20;height:2" coordorigin="5472,2155" coordsize="20,0" path="m5472,2155l5491,2155e" filled="false" stroked="true" strokeweight=".48pt" strokecolor="#fefefe">
                <v:path arrowok="t"/>
              </v:shape>
            </v:group>
            <v:group style="position:absolute;left:5491;top:2155;width:20;height:2" coordorigin="5491,2155" coordsize="20,2">
              <v:shape style="position:absolute;left:5491;top:2155;width:20;height:2" coordorigin="5491,2155" coordsize="20,0" path="m5491,2155l5510,2155e" filled="false" stroked="true" strokeweight=".48pt" strokecolor="#fefefe">
                <v:path arrowok="t"/>
              </v:shape>
            </v:group>
            <v:group style="position:absolute;left:5510;top:2155;width:20;height:2" coordorigin="5510,2155" coordsize="20,2">
              <v:shape style="position:absolute;left:5510;top:2155;width:20;height:2" coordorigin="5510,2155" coordsize="20,0" path="m5510,2155l5530,2155e" filled="false" stroked="true" strokeweight=".48pt" strokecolor="#fefefe">
                <v:path arrowok="t"/>
              </v:shape>
            </v:group>
            <v:group style="position:absolute;left:5530;top:2155;width:20;height:2" coordorigin="5530,2155" coordsize="20,2">
              <v:shape style="position:absolute;left:5530;top:2155;width:20;height:2" coordorigin="5530,2155" coordsize="20,0" path="m5530,2155l5549,2155e" filled="false" stroked="true" strokeweight=".48pt" strokecolor="#fefefe">
                <v:path arrowok="t"/>
              </v:shape>
            </v:group>
            <v:group style="position:absolute;left:5549;top:2155;width:20;height:2" coordorigin="5549,2155" coordsize="20,2">
              <v:shape style="position:absolute;left:5549;top:2155;width:20;height:2" coordorigin="5549,2155" coordsize="20,0" path="m5549,2155l5568,2155e" filled="false" stroked="true" strokeweight=".48pt" strokecolor="#fefefe">
                <v:path arrowok="t"/>
              </v:shape>
            </v:group>
            <v:group style="position:absolute;left:5568;top:2155;width:20;height:2" coordorigin="5568,2155" coordsize="20,2">
              <v:shape style="position:absolute;left:5568;top:2155;width:20;height:2" coordorigin="5568,2155" coordsize="20,0" path="m5568,2155l5587,2155e" filled="false" stroked="true" strokeweight=".48pt" strokecolor="#fefefe">
                <v:path arrowok="t"/>
              </v:shape>
            </v:group>
            <v:group style="position:absolute;left:5587;top:2155;width:20;height:2" coordorigin="5587,2155" coordsize="20,2">
              <v:shape style="position:absolute;left:5587;top:2155;width:20;height:2" coordorigin="5587,2155" coordsize="20,0" path="m5587,2155l5606,2155e" filled="false" stroked="true" strokeweight=".48pt" strokecolor="#fefefe">
                <v:path arrowok="t"/>
              </v:shape>
            </v:group>
            <v:group style="position:absolute;left:5606;top:2155;width:20;height:2" coordorigin="5606,2155" coordsize="20,2">
              <v:shape style="position:absolute;left:5606;top:2155;width:20;height:2" coordorigin="5606,2155" coordsize="20,0" path="m5606,2155l5626,2155e" filled="false" stroked="true" strokeweight=".48pt" strokecolor="#fefefe">
                <v:path arrowok="t"/>
              </v:shape>
            </v:group>
            <v:group style="position:absolute;left:5626;top:2155;width:20;height:2" coordorigin="5626,2155" coordsize="20,2">
              <v:shape style="position:absolute;left:5626;top:2155;width:20;height:2" coordorigin="5626,2155" coordsize="20,0" path="m5626,2155l5645,2155e" filled="false" stroked="true" strokeweight=".48pt" strokecolor="#fefefe">
                <v:path arrowok="t"/>
              </v:shape>
            </v:group>
            <v:group style="position:absolute;left:5645;top:2155;width:20;height:2" coordorigin="5645,2155" coordsize="20,2">
              <v:shape style="position:absolute;left:5645;top:2155;width:20;height:2" coordorigin="5645,2155" coordsize="20,0" path="m5645,2155l5664,2155e" filled="false" stroked="true" strokeweight=".48pt" strokecolor="#fefefe">
                <v:path arrowok="t"/>
              </v:shape>
            </v:group>
            <v:group style="position:absolute;left:5664;top:2155;width:20;height:2" coordorigin="5664,2155" coordsize="20,2">
              <v:shape style="position:absolute;left:5664;top:2155;width:20;height:2" coordorigin="5664,2155" coordsize="20,0" path="m5664,2155l5683,2155e" filled="false" stroked="true" strokeweight=".48pt" strokecolor="#fefefe">
                <v:path arrowok="t"/>
              </v:shape>
            </v:group>
            <v:group style="position:absolute;left:5683;top:2155;width:20;height:2" coordorigin="5683,2155" coordsize="20,2">
              <v:shape style="position:absolute;left:5683;top:2155;width:20;height:2" coordorigin="5683,2155" coordsize="20,0" path="m5683,2155l5702,2155e" filled="false" stroked="true" strokeweight=".48pt" strokecolor="#fefefe">
                <v:path arrowok="t"/>
              </v:shape>
            </v:group>
            <v:group style="position:absolute;left:5702;top:2155;width:20;height:2" coordorigin="5702,2155" coordsize="20,2">
              <v:shape style="position:absolute;left:5702;top:2155;width:20;height:2" coordorigin="5702,2155" coordsize="20,0" path="m5702,2155l5722,2155e" filled="false" stroked="true" strokeweight=".48pt" strokecolor="#fefefe">
                <v:path arrowok="t"/>
              </v:shape>
            </v:group>
            <v:group style="position:absolute;left:5722;top:2155;width:20;height:2" coordorigin="5722,2155" coordsize="20,2">
              <v:shape style="position:absolute;left:5722;top:2155;width:20;height:2" coordorigin="5722,2155" coordsize="20,0" path="m5722,2155l5741,2155e" filled="false" stroked="true" strokeweight=".48pt" strokecolor="#fefefe">
                <v:path arrowok="t"/>
              </v:shape>
            </v:group>
            <v:group style="position:absolute;left:5741;top:2155;width:20;height:2" coordorigin="5741,2155" coordsize="20,2">
              <v:shape style="position:absolute;left:5741;top:2155;width:20;height:2" coordorigin="5741,2155" coordsize="20,0" path="m5741,2155l5760,2155e" filled="false" stroked="true" strokeweight=".48pt" strokecolor="#fefefe">
                <v:path arrowok="t"/>
              </v:shape>
            </v:group>
            <v:group style="position:absolute;left:5760;top:2155;width:20;height:2" coordorigin="5760,2155" coordsize="20,2">
              <v:shape style="position:absolute;left:5760;top:2155;width:20;height:2" coordorigin="5760,2155" coordsize="20,0" path="m5760,2155l5779,2155e" filled="false" stroked="true" strokeweight=".48pt" strokecolor="#fefefe">
                <v:path arrowok="t"/>
              </v:shape>
            </v:group>
            <v:group style="position:absolute;left:5779;top:2155;width:20;height:2" coordorigin="5779,2155" coordsize="20,2">
              <v:shape style="position:absolute;left:5779;top:2155;width:20;height:2" coordorigin="5779,2155" coordsize="20,0" path="m5779,2155l5798,2155e" filled="false" stroked="true" strokeweight=".48pt" strokecolor="#fefefe">
                <v:path arrowok="t"/>
              </v:shape>
            </v:group>
            <v:group style="position:absolute;left:5798;top:2155;width:20;height:2" coordorigin="5798,2155" coordsize="20,2">
              <v:shape style="position:absolute;left:5798;top:2155;width:20;height:2" coordorigin="5798,2155" coordsize="20,0" path="m5798,2155l5818,2155e" filled="false" stroked="true" strokeweight=".48pt" strokecolor="#fefefe">
                <v:path arrowok="t"/>
              </v:shape>
            </v:group>
            <v:group style="position:absolute;left:5818;top:2155;width:20;height:2" coordorigin="5818,2155" coordsize="20,2">
              <v:shape style="position:absolute;left:5818;top:2155;width:20;height:2" coordorigin="5818,2155" coordsize="20,0" path="m5818,2155l5837,2155e" filled="false" stroked="true" strokeweight=".48pt" strokecolor="#fefefe">
                <v:path arrowok="t"/>
              </v:shape>
            </v:group>
            <v:group style="position:absolute;left:5837;top:2155;width:20;height:2" coordorigin="5837,2155" coordsize="20,2">
              <v:shape style="position:absolute;left:5837;top:2155;width:20;height:2" coordorigin="5837,2155" coordsize="20,0" path="m5837,2155l5856,2155e" filled="false" stroked="true" strokeweight=".48pt" strokecolor="#fefefe">
                <v:path arrowok="t"/>
              </v:shape>
            </v:group>
            <v:group style="position:absolute;left:5856;top:2155;width:20;height:2" coordorigin="5856,2155" coordsize="20,2">
              <v:shape style="position:absolute;left:5856;top:2155;width:20;height:2" coordorigin="5856,2155" coordsize="20,0" path="m5856,2155l5875,2155e" filled="false" stroked="true" strokeweight=".48pt" strokecolor="#fefefe">
                <v:path arrowok="t"/>
              </v:shape>
            </v:group>
            <v:group style="position:absolute;left:5875;top:2155;width:20;height:2" coordorigin="5875,2155" coordsize="20,2">
              <v:shape style="position:absolute;left:5875;top:2155;width:20;height:2" coordorigin="5875,2155" coordsize="20,0" path="m5875,2155l5894,2155e" filled="false" stroked="true" strokeweight=".48pt" strokecolor="#fefefe">
                <v:path arrowok="t"/>
              </v:shape>
            </v:group>
            <v:group style="position:absolute;left:5894;top:2155;width:20;height:2" coordorigin="5894,2155" coordsize="20,2">
              <v:shape style="position:absolute;left:5894;top:2155;width:20;height:2" coordorigin="5894,2155" coordsize="20,0" path="m5894,2155l5914,2155e" filled="false" stroked="true" strokeweight=".48pt" strokecolor="#fefefe">
                <v:path arrowok="t"/>
              </v:shape>
            </v:group>
            <v:group style="position:absolute;left:5914;top:2155;width:20;height:2" coordorigin="5914,2155" coordsize="20,2">
              <v:shape style="position:absolute;left:5914;top:2155;width:20;height:2" coordorigin="5914,2155" coordsize="20,0" path="m5914,2155l5933,2155e" filled="false" stroked="true" strokeweight=".48pt" strokecolor="#fefefe">
                <v:path arrowok="t"/>
              </v:shape>
            </v:group>
            <v:group style="position:absolute;left:5933;top:2155;width:20;height:2" coordorigin="5933,2155" coordsize="20,2">
              <v:shape style="position:absolute;left:5933;top:2155;width:20;height:2" coordorigin="5933,2155" coordsize="20,0" path="m5933,2155l5952,2155e" filled="false" stroked="true" strokeweight=".48pt" strokecolor="#fefefe">
                <v:path arrowok="t"/>
              </v:shape>
            </v:group>
            <v:group style="position:absolute;left:5952;top:2155;width:20;height:2" coordorigin="5952,2155" coordsize="20,2">
              <v:shape style="position:absolute;left:5952;top:2155;width:20;height:2" coordorigin="5952,2155" coordsize="20,0" path="m5952,2155l5971,2155e" filled="false" stroked="true" strokeweight=".48pt" strokecolor="#fefefe">
                <v:path arrowok="t"/>
              </v:shape>
            </v:group>
            <v:group style="position:absolute;left:5971;top:2155;width:20;height:2" coordorigin="5971,2155" coordsize="20,2">
              <v:shape style="position:absolute;left:5971;top:2155;width:20;height:2" coordorigin="5971,2155" coordsize="20,0" path="m5971,2155l5990,2155e" filled="false" stroked="true" strokeweight=".48pt" strokecolor="#fefefe">
                <v:path arrowok="t"/>
              </v:shape>
            </v:group>
            <v:group style="position:absolute;left:5990;top:2155;width:20;height:2" coordorigin="5990,2155" coordsize="20,2">
              <v:shape style="position:absolute;left:5990;top:2155;width:20;height:2" coordorigin="5990,2155" coordsize="20,0" path="m5990,2155l6010,2155e" filled="false" stroked="true" strokeweight=".48pt" strokecolor="#fefefe">
                <v:path arrowok="t"/>
              </v:shape>
            </v:group>
            <v:group style="position:absolute;left:6010;top:2155;width:20;height:2" coordorigin="6010,2155" coordsize="20,2">
              <v:shape style="position:absolute;left:6010;top:2155;width:20;height:2" coordorigin="6010,2155" coordsize="20,0" path="m6010,2155l6029,2155e" filled="false" stroked="true" strokeweight=".48pt" strokecolor="#fefefe">
                <v:path arrowok="t"/>
              </v:shape>
            </v:group>
            <v:group style="position:absolute;left:6029;top:2155;width:20;height:2" coordorigin="6029,2155" coordsize="20,2">
              <v:shape style="position:absolute;left:6029;top:2155;width:20;height:2" coordorigin="6029,2155" coordsize="20,0" path="m6029,2155l6048,2155e" filled="false" stroked="true" strokeweight=".48pt" strokecolor="#fefefe">
                <v:path arrowok="t"/>
              </v:shape>
            </v:group>
            <v:group style="position:absolute;left:6048;top:2155;width:20;height:2" coordorigin="6048,2155" coordsize="20,2">
              <v:shape style="position:absolute;left:6048;top:2155;width:20;height:2" coordorigin="6048,2155" coordsize="20,0" path="m6048,2155l6067,2155e" filled="false" stroked="true" strokeweight=".48pt" strokecolor="#fefefe">
                <v:path arrowok="t"/>
              </v:shape>
            </v:group>
            <v:group style="position:absolute;left:6067;top:2155;width:20;height:2" coordorigin="6067,2155" coordsize="20,2">
              <v:shape style="position:absolute;left:6067;top:2155;width:20;height:2" coordorigin="6067,2155" coordsize="20,0" path="m6067,2155l6086,2155e" filled="false" stroked="true" strokeweight=".48pt" strokecolor="#fefefe">
                <v:path arrowok="t"/>
              </v:shape>
            </v:group>
            <v:group style="position:absolute;left:6086;top:2155;width:20;height:2" coordorigin="6086,2155" coordsize="20,2">
              <v:shape style="position:absolute;left:6086;top:2155;width:20;height:2" coordorigin="6086,2155" coordsize="20,0" path="m6086,2155l6106,2155e" filled="false" stroked="true" strokeweight=".48pt" strokecolor="#fefefe">
                <v:path arrowok="t"/>
              </v:shape>
            </v:group>
            <v:group style="position:absolute;left:6106;top:2155;width:20;height:2" coordorigin="6106,2155" coordsize="20,2">
              <v:shape style="position:absolute;left:6106;top:2155;width:20;height:2" coordorigin="6106,2155" coordsize="20,0" path="m6106,2155l6125,2155e" filled="false" stroked="true" strokeweight=".48pt" strokecolor="#fefefe">
                <v:path arrowok="t"/>
              </v:shape>
            </v:group>
            <v:group style="position:absolute;left:6125;top:2155;width:20;height:2" coordorigin="6125,2155" coordsize="20,2">
              <v:shape style="position:absolute;left:6125;top:2155;width:20;height:2" coordorigin="6125,2155" coordsize="20,0" path="m6125,2155l6144,2155e" filled="false" stroked="true" strokeweight=".48pt" strokecolor="#fefefe">
                <v:path arrowok="t"/>
              </v:shape>
            </v:group>
            <v:group style="position:absolute;left:6144;top:2155;width:20;height:2" coordorigin="6144,2155" coordsize="20,2">
              <v:shape style="position:absolute;left:6144;top:2155;width:20;height:2" coordorigin="6144,2155" coordsize="20,0" path="m6144,2155l6163,2155e" filled="false" stroked="true" strokeweight=".48pt" strokecolor="#fefefe">
                <v:path arrowok="t"/>
              </v:shape>
            </v:group>
            <v:group style="position:absolute;left:6163;top:2155;width:20;height:2" coordorigin="6163,2155" coordsize="20,2">
              <v:shape style="position:absolute;left:6163;top:2155;width:20;height:2" coordorigin="6163,2155" coordsize="20,0" path="m6163,2155l6182,2155e" filled="false" stroked="true" strokeweight=".48pt" strokecolor="#fefefe">
                <v:path arrowok="t"/>
              </v:shape>
            </v:group>
            <v:group style="position:absolute;left:6182;top:2155;width:20;height:2" coordorigin="6182,2155" coordsize="20,2">
              <v:shape style="position:absolute;left:6182;top:2155;width:20;height:2" coordorigin="6182,2155" coordsize="20,0" path="m6182,2155l6202,2155e" filled="false" stroked="true" strokeweight=".48pt" strokecolor="#fefefe">
                <v:path arrowok="t"/>
              </v:shape>
            </v:group>
            <v:group style="position:absolute;left:6202;top:2155;width:20;height:2" coordorigin="6202,2155" coordsize="20,2">
              <v:shape style="position:absolute;left:6202;top:2155;width:20;height:2" coordorigin="6202,2155" coordsize="20,0" path="m6202,2155l6221,2155e" filled="false" stroked="true" strokeweight=".48pt" strokecolor="#fefefe">
                <v:path arrowok="t"/>
              </v:shape>
            </v:group>
            <v:group style="position:absolute;left:6221;top:2155;width:20;height:2" coordorigin="6221,2155" coordsize="20,2">
              <v:shape style="position:absolute;left:6221;top:2155;width:20;height:2" coordorigin="6221,2155" coordsize="20,0" path="m6221,2155l6240,2155e" filled="false" stroked="true" strokeweight=".48pt" strokecolor="#fefefe">
                <v:path arrowok="t"/>
              </v:shape>
            </v:group>
            <v:group style="position:absolute;left:6240;top:2155;width:20;height:2" coordorigin="6240,2155" coordsize="20,2">
              <v:shape style="position:absolute;left:6240;top:2155;width:20;height:2" coordorigin="6240,2155" coordsize="20,0" path="m6240,2155l6259,2155e" filled="false" stroked="true" strokeweight=".48pt" strokecolor="#fefefe">
                <v:path arrowok="t"/>
              </v:shape>
            </v:group>
            <v:group style="position:absolute;left:6259;top:2155;width:20;height:2" coordorigin="6259,2155" coordsize="20,2">
              <v:shape style="position:absolute;left:6259;top:2155;width:20;height:2" coordorigin="6259,2155" coordsize="20,0" path="m6259,2155l6278,2155e" filled="false" stroked="true" strokeweight=".48pt" strokecolor="#fefefe">
                <v:path arrowok="t"/>
              </v:shape>
            </v:group>
            <v:group style="position:absolute;left:6278;top:2155;width:20;height:2" coordorigin="6278,2155" coordsize="20,2">
              <v:shape style="position:absolute;left:6278;top:2155;width:20;height:2" coordorigin="6278,2155" coordsize="20,0" path="m6278,2155l6298,2155e" filled="false" stroked="true" strokeweight=".48pt" strokecolor="#fefefe">
                <v:path arrowok="t"/>
              </v:shape>
            </v:group>
            <v:group style="position:absolute;left:6298;top:2155;width:20;height:2" coordorigin="6298,2155" coordsize="20,2">
              <v:shape style="position:absolute;left:6298;top:2155;width:20;height:2" coordorigin="6298,2155" coordsize="20,0" path="m6298,2155l6317,2155e" filled="false" stroked="true" strokeweight=".48pt" strokecolor="#fefefe">
                <v:path arrowok="t"/>
              </v:shape>
            </v:group>
            <v:group style="position:absolute;left:6317;top:2155;width:20;height:2" coordorigin="6317,2155" coordsize="20,2">
              <v:shape style="position:absolute;left:6317;top:2155;width:20;height:2" coordorigin="6317,2155" coordsize="20,0" path="m6317,2155l6336,2155e" filled="false" stroked="true" strokeweight=".48pt" strokecolor="#fefefe">
                <v:path arrowok="t"/>
              </v:shape>
            </v:group>
            <v:group style="position:absolute;left:6336;top:2155;width:20;height:2" coordorigin="6336,2155" coordsize="20,2">
              <v:shape style="position:absolute;left:6336;top:2155;width:20;height:2" coordorigin="6336,2155" coordsize="20,0" path="m6336,2155l6355,2155e" filled="false" stroked="true" strokeweight=".48pt" strokecolor="#fefefe">
                <v:path arrowok="t"/>
              </v:shape>
            </v:group>
            <v:group style="position:absolute;left:6355;top:2155;width:20;height:2" coordorigin="6355,2155" coordsize="20,2">
              <v:shape style="position:absolute;left:6355;top:2155;width:20;height:2" coordorigin="6355,2155" coordsize="20,0" path="m6355,2155l6374,2155e" filled="false" stroked="true" strokeweight=".48pt" strokecolor="#fefefe">
                <v:path arrowok="t"/>
              </v:shape>
            </v:group>
            <v:group style="position:absolute;left:6374;top:2155;width:20;height:2" coordorigin="6374,2155" coordsize="20,2">
              <v:shape style="position:absolute;left:6374;top:2155;width:20;height:2" coordorigin="6374,2155" coordsize="20,0" path="m6374,2155l6394,2155e" filled="false" stroked="true" strokeweight=".48pt" strokecolor="#fefefe">
                <v:path arrowok="t"/>
              </v:shape>
            </v:group>
            <v:group style="position:absolute;left:6394;top:2155;width:20;height:2" coordorigin="6394,2155" coordsize="20,2">
              <v:shape style="position:absolute;left:6394;top:2155;width:20;height:2" coordorigin="6394,2155" coordsize="20,0" path="m6394,2155l6413,2155e" filled="false" stroked="true" strokeweight=".48pt" strokecolor="#fefefe">
                <v:path arrowok="t"/>
              </v:shape>
            </v:group>
            <v:group style="position:absolute;left:6413;top:2155;width:20;height:2" coordorigin="6413,2155" coordsize="20,2">
              <v:shape style="position:absolute;left:6413;top:2155;width:20;height:2" coordorigin="6413,2155" coordsize="20,0" path="m6413,2155l6432,2155e" filled="false" stroked="true" strokeweight=".48pt" strokecolor="#fefefe">
                <v:path arrowok="t"/>
              </v:shape>
            </v:group>
            <v:group style="position:absolute;left:6432;top:2155;width:20;height:2" coordorigin="6432,2155" coordsize="20,2">
              <v:shape style="position:absolute;left:6432;top:2155;width:20;height:2" coordorigin="6432,2155" coordsize="20,0" path="m6432,2155l6451,2155e" filled="false" stroked="true" strokeweight=".48pt" strokecolor="#fefefe">
                <v:path arrowok="t"/>
              </v:shape>
            </v:group>
            <v:group style="position:absolute;left:6451;top:2155;width:20;height:2" coordorigin="6451,2155" coordsize="20,2">
              <v:shape style="position:absolute;left:6451;top:2155;width:20;height:2" coordorigin="6451,2155" coordsize="20,0" path="m6451,2155l6470,2155e" filled="false" stroked="true" strokeweight=".48pt" strokecolor="#fefefe">
                <v:path arrowok="t"/>
              </v:shape>
            </v:group>
            <v:group style="position:absolute;left:6470;top:2155;width:20;height:2" coordorigin="6470,2155" coordsize="20,2">
              <v:shape style="position:absolute;left:6470;top:2155;width:20;height:2" coordorigin="6470,2155" coordsize="20,0" path="m6470,2155l6490,2155e" filled="false" stroked="true" strokeweight=".48pt" strokecolor="#fefefe">
                <v:path arrowok="t"/>
              </v:shape>
            </v:group>
            <v:group style="position:absolute;left:6490;top:2155;width:20;height:2" coordorigin="6490,2155" coordsize="20,2">
              <v:shape style="position:absolute;left:6490;top:2155;width:20;height:2" coordorigin="6490,2155" coordsize="20,0" path="m6490,2155l6509,2155e" filled="false" stroked="true" strokeweight=".48pt" strokecolor="#fefefe">
                <v:path arrowok="t"/>
              </v:shape>
            </v:group>
            <v:group style="position:absolute;left:6509;top:2155;width:20;height:2" coordorigin="6509,2155" coordsize="20,2">
              <v:shape style="position:absolute;left:6509;top:2155;width:20;height:2" coordorigin="6509,2155" coordsize="20,0" path="m6509,2155l6528,2155e" filled="false" stroked="true" strokeweight=".48pt" strokecolor="#fefefe">
                <v:path arrowok="t"/>
              </v:shape>
            </v:group>
            <v:group style="position:absolute;left:6528;top:2155;width:20;height:2" coordorigin="6528,2155" coordsize="20,2">
              <v:shape style="position:absolute;left:6528;top:2155;width:20;height:2" coordorigin="6528,2155" coordsize="20,0" path="m6528,2155l6547,2155e" filled="false" stroked="true" strokeweight=".48pt" strokecolor="#fefefe">
                <v:path arrowok="t"/>
              </v:shape>
            </v:group>
            <v:group style="position:absolute;left:6547;top:2155;width:20;height:2" coordorigin="6547,2155" coordsize="20,2">
              <v:shape style="position:absolute;left:6547;top:2155;width:20;height:2" coordorigin="6547,2155" coordsize="20,0" path="m6547,2155l6566,2155e" filled="false" stroked="true" strokeweight=".48pt" strokecolor="#fefefe">
                <v:path arrowok="t"/>
              </v:shape>
            </v:group>
            <v:group style="position:absolute;left:6566;top:2155;width:20;height:2" coordorigin="6566,2155" coordsize="20,2">
              <v:shape style="position:absolute;left:6566;top:2155;width:20;height:2" coordorigin="6566,2155" coordsize="20,0" path="m6566,2155l6586,2155e" filled="false" stroked="true" strokeweight=".48pt" strokecolor="#fefefe">
                <v:path arrowok="t"/>
              </v:shape>
            </v:group>
            <v:group style="position:absolute;left:6586;top:2155;width:20;height:2" coordorigin="6586,2155" coordsize="20,2">
              <v:shape style="position:absolute;left:6586;top:2155;width:20;height:2" coordorigin="6586,2155" coordsize="20,0" path="m6586,2155l6605,2155e" filled="false" stroked="true" strokeweight=".48pt" strokecolor="#fefefe">
                <v:path arrowok="t"/>
              </v:shape>
            </v:group>
            <v:group style="position:absolute;left:6605;top:2155;width:20;height:2" coordorigin="6605,2155" coordsize="20,2">
              <v:shape style="position:absolute;left:6605;top:2155;width:20;height:2" coordorigin="6605,2155" coordsize="20,0" path="m6605,2155l6624,2155e" filled="false" stroked="true" strokeweight=".48pt" strokecolor="#fefefe">
                <v:path arrowok="t"/>
              </v:shape>
            </v:group>
            <v:group style="position:absolute;left:6624;top:2155;width:20;height:2" coordorigin="6624,2155" coordsize="20,2">
              <v:shape style="position:absolute;left:6624;top:2155;width:20;height:2" coordorigin="6624,2155" coordsize="20,0" path="m6624,2155l6643,2155e" filled="false" stroked="true" strokeweight=".48pt" strokecolor="#fefefe">
                <v:path arrowok="t"/>
              </v:shape>
            </v:group>
            <v:group style="position:absolute;left:6643;top:2155;width:20;height:2" coordorigin="6643,2155" coordsize="20,2">
              <v:shape style="position:absolute;left:6643;top:2155;width:20;height:2" coordorigin="6643,2155" coordsize="20,0" path="m6643,2155l6662,2155e" filled="false" stroked="true" strokeweight=".48pt" strokecolor="#fefefe">
                <v:path arrowok="t"/>
              </v:shape>
            </v:group>
            <v:group style="position:absolute;left:6662;top:2155;width:20;height:2" coordorigin="6662,2155" coordsize="20,2">
              <v:shape style="position:absolute;left:6662;top:2155;width:20;height:2" coordorigin="6662,2155" coordsize="20,0" path="m6662,2155l6682,2155e" filled="false" stroked="true" strokeweight=".48pt" strokecolor="#fefefe">
                <v:path arrowok="t"/>
              </v:shape>
            </v:group>
            <v:group style="position:absolute;left:6682;top:2155;width:20;height:2" coordorigin="6682,2155" coordsize="20,2">
              <v:shape style="position:absolute;left:6682;top:2155;width:20;height:2" coordorigin="6682,2155" coordsize="20,0" path="m6682,2155l6701,2155e" filled="false" stroked="true" strokeweight=".48pt" strokecolor="#fefefe">
                <v:path arrowok="t"/>
              </v:shape>
            </v:group>
            <v:group style="position:absolute;left:6701;top:2155;width:20;height:2" coordorigin="6701,2155" coordsize="20,2">
              <v:shape style="position:absolute;left:6701;top:2155;width:20;height:2" coordorigin="6701,2155" coordsize="20,0" path="m6701,2155l6720,2155e" filled="false" stroked="true" strokeweight=".48pt" strokecolor="#fefefe">
                <v:path arrowok="t"/>
              </v:shape>
            </v:group>
            <v:group style="position:absolute;left:6720;top:2155;width:20;height:2" coordorigin="6720,2155" coordsize="20,2">
              <v:shape style="position:absolute;left:6720;top:2155;width:20;height:2" coordorigin="6720,2155" coordsize="20,0" path="m6720,2155l6739,2155e" filled="false" stroked="true" strokeweight=".48pt" strokecolor="#fefefe">
                <v:path arrowok="t"/>
              </v:shape>
            </v:group>
            <v:group style="position:absolute;left:6739;top:2155;width:20;height:2" coordorigin="6739,2155" coordsize="20,2">
              <v:shape style="position:absolute;left:6739;top:2155;width:20;height:2" coordorigin="6739,2155" coordsize="20,0" path="m6739,2155l6758,2155e" filled="false" stroked="true" strokeweight=".48pt" strokecolor="#fefefe">
                <v:path arrowok="t"/>
              </v:shape>
            </v:group>
            <v:group style="position:absolute;left:6758;top:2155;width:20;height:2" coordorigin="6758,2155" coordsize="20,2">
              <v:shape style="position:absolute;left:6758;top:2155;width:20;height:2" coordorigin="6758,2155" coordsize="20,0" path="m6758,2155l6778,2155e" filled="false" stroked="true" strokeweight=".48pt" strokecolor="#fefefe">
                <v:path arrowok="t"/>
              </v:shape>
            </v:group>
            <v:group style="position:absolute;left:6778;top:2155;width:20;height:2" coordorigin="6778,2155" coordsize="20,2">
              <v:shape style="position:absolute;left:6778;top:2155;width:20;height:2" coordorigin="6778,2155" coordsize="20,0" path="m6778,2155l6797,2155e" filled="false" stroked="true" strokeweight=".48pt" strokecolor="#fefefe">
                <v:path arrowok="t"/>
              </v:shape>
            </v:group>
            <v:group style="position:absolute;left:6797;top:2155;width:20;height:2" coordorigin="6797,2155" coordsize="20,2">
              <v:shape style="position:absolute;left:6797;top:2155;width:20;height:2" coordorigin="6797,2155" coordsize="20,0" path="m6797,2155l6816,2155e" filled="false" stroked="true" strokeweight=".48pt" strokecolor="#fefefe">
                <v:path arrowok="t"/>
              </v:shape>
            </v:group>
            <v:group style="position:absolute;left:6816;top:2155;width:20;height:2" coordorigin="6816,2155" coordsize="20,2">
              <v:shape style="position:absolute;left:6816;top:2155;width:20;height:2" coordorigin="6816,2155" coordsize="20,0" path="m6816,2155l6835,2155e" filled="false" stroked="true" strokeweight=".48pt" strokecolor="#fefefe">
                <v:path arrowok="t"/>
              </v:shape>
            </v:group>
            <v:group style="position:absolute;left:6835;top:2155;width:20;height:2" coordorigin="6835,2155" coordsize="20,2">
              <v:shape style="position:absolute;left:6835;top:2155;width:20;height:2" coordorigin="6835,2155" coordsize="20,0" path="m6835,2155l6854,2155e" filled="false" stroked="true" strokeweight=".48pt" strokecolor="#fefefe">
                <v:path arrowok="t"/>
              </v:shape>
            </v:group>
            <v:group style="position:absolute;left:6854;top:2155;width:20;height:2" coordorigin="6854,2155" coordsize="20,2">
              <v:shape style="position:absolute;left:6854;top:2155;width:20;height:2" coordorigin="6854,2155" coordsize="20,0" path="m6854,2155l6874,2155e" filled="false" stroked="true" strokeweight=".48pt" strokecolor="#fefefe">
                <v:path arrowok="t"/>
              </v:shape>
            </v:group>
            <v:group style="position:absolute;left:6874;top:2155;width:20;height:2" coordorigin="6874,2155" coordsize="20,2">
              <v:shape style="position:absolute;left:6874;top:2155;width:20;height:2" coordorigin="6874,2155" coordsize="20,0" path="m6874,2155l6893,2155e" filled="false" stroked="true" strokeweight=".48pt" strokecolor="#fefefe">
                <v:path arrowok="t"/>
              </v:shape>
            </v:group>
            <v:group style="position:absolute;left:6893;top:2155;width:20;height:2" coordorigin="6893,2155" coordsize="20,2">
              <v:shape style="position:absolute;left:6893;top:2155;width:20;height:2" coordorigin="6893,2155" coordsize="20,0" path="m6893,2155l6912,2155e" filled="false" stroked="true" strokeweight=".48pt" strokecolor="#fefefe">
                <v:path arrowok="t"/>
              </v:shape>
            </v:group>
            <v:group style="position:absolute;left:6912;top:2155;width:20;height:2" coordorigin="6912,2155" coordsize="20,2">
              <v:shape style="position:absolute;left:6912;top:2155;width:20;height:2" coordorigin="6912,2155" coordsize="20,0" path="m6912,2155l6931,2155e" filled="false" stroked="true" strokeweight=".48pt" strokecolor="#fefefe">
                <v:path arrowok="t"/>
              </v:shape>
            </v:group>
            <v:group style="position:absolute;left:6931;top:2155;width:20;height:2" coordorigin="6931,2155" coordsize="20,2">
              <v:shape style="position:absolute;left:6931;top:2155;width:20;height:2" coordorigin="6931,2155" coordsize="20,0" path="m6931,2155l6950,2155e" filled="false" stroked="true" strokeweight=".48pt" strokecolor="#fefefe">
                <v:path arrowok="t"/>
              </v:shape>
            </v:group>
            <v:group style="position:absolute;left:6950;top:2155;width:20;height:2" coordorigin="6950,2155" coordsize="20,2">
              <v:shape style="position:absolute;left:6950;top:2155;width:20;height:2" coordorigin="6950,2155" coordsize="20,0" path="m6950,2155l6970,2155e" filled="false" stroked="true" strokeweight=".48pt" strokecolor="#fefefe">
                <v:path arrowok="t"/>
              </v:shape>
            </v:group>
            <v:group style="position:absolute;left:6970;top:2155;width:20;height:2" coordorigin="6970,2155" coordsize="20,2">
              <v:shape style="position:absolute;left:6970;top:2155;width:20;height:2" coordorigin="6970,2155" coordsize="20,0" path="m6970,2155l6989,2155e" filled="false" stroked="true" strokeweight=".48pt" strokecolor="#fefefe">
                <v:path arrowok="t"/>
              </v:shape>
            </v:group>
            <v:group style="position:absolute;left:6989;top:2155;width:20;height:2" coordorigin="6989,2155" coordsize="20,2">
              <v:shape style="position:absolute;left:6989;top:2155;width:20;height:2" coordorigin="6989,2155" coordsize="20,0" path="m6989,2155l7008,2155e" filled="false" stroked="true" strokeweight=".48pt" strokecolor="#fefefe">
                <v:path arrowok="t"/>
              </v:shape>
            </v:group>
            <v:group style="position:absolute;left:7008;top:2155;width:20;height:2" coordorigin="7008,2155" coordsize="20,2">
              <v:shape style="position:absolute;left:7008;top:2155;width:20;height:2" coordorigin="7008,2155" coordsize="20,0" path="m7008,2155l7027,2155e" filled="false" stroked="true" strokeweight=".48pt" strokecolor="#fefefe">
                <v:path arrowok="t"/>
              </v:shape>
            </v:group>
            <v:group style="position:absolute;left:7027;top:2155;width:20;height:2" coordorigin="7027,2155" coordsize="20,2">
              <v:shape style="position:absolute;left:7027;top:2155;width:20;height:2" coordorigin="7027,2155" coordsize="20,0" path="m7027,2155l7046,2155e" filled="false" stroked="true" strokeweight=".48pt" strokecolor="#fefefe">
                <v:path arrowok="t"/>
              </v:shape>
            </v:group>
            <v:group style="position:absolute;left:7046;top:2155;width:10;height:2" coordorigin="7046,2155" coordsize="10,2">
              <v:shape style="position:absolute;left:7046;top:2155;width:10;height:2" coordorigin="7046,2155" coordsize="10,0" path="m7046,2155l7056,2155e" filled="false" stroked="true" strokeweight=".48pt" strokecolor="#fefefe">
                <v:path arrowok="t"/>
              </v:shape>
              <v:shape style="position:absolute;left:29;top:2160;width:3427;height:432" type="#_x0000_t75" stroked="false">
                <v:imagedata r:id="rId34" o:title=""/>
              </v:shape>
            </v:group>
            <v:group style="position:absolute;left:3446;top:2587;width:10;height:2" coordorigin="3446,2587" coordsize="10,2">
              <v:shape style="position:absolute;left:3446;top:2587;width:10;height:2" coordorigin="3446,2587" coordsize="10,0" path="m3446,2587l3456,2587e" filled="false" stroked="true" strokeweight=".48pt" strokecolor="#000000">
                <v:path arrowok="t"/>
              </v:shape>
            </v:group>
            <v:group style="position:absolute;left:3456;top:2587;width:20;height:2" coordorigin="3456,2587" coordsize="20,2">
              <v:shape style="position:absolute;left:3456;top:2587;width:20;height:2" coordorigin="3456,2587" coordsize="20,0" path="m3456,2587l3475,2587e" filled="false" stroked="true" strokeweight=".48pt" strokecolor="#fefefe">
                <v:path arrowok="t"/>
              </v:shape>
            </v:group>
            <v:group style="position:absolute;left:3475;top:2587;width:20;height:2" coordorigin="3475,2587" coordsize="20,2">
              <v:shape style="position:absolute;left:3475;top:2587;width:20;height:2" coordorigin="3475,2587" coordsize="20,0" path="m3475,2587l3494,2587e" filled="false" stroked="true" strokeweight=".48pt" strokecolor="#fefefe">
                <v:path arrowok="t"/>
              </v:shape>
            </v:group>
            <v:group style="position:absolute;left:3494;top:2587;width:20;height:2" coordorigin="3494,2587" coordsize="20,2">
              <v:shape style="position:absolute;left:3494;top:2587;width:20;height:2" coordorigin="3494,2587" coordsize="20,0" path="m3494,2587l3514,2587e" filled="false" stroked="true" strokeweight=".48pt" strokecolor="#fefefe">
                <v:path arrowok="t"/>
              </v:shape>
            </v:group>
            <v:group style="position:absolute;left:3514;top:2587;width:20;height:2" coordorigin="3514,2587" coordsize="20,2">
              <v:shape style="position:absolute;left:3514;top:2587;width:20;height:2" coordorigin="3514,2587" coordsize="20,0" path="m3514,2587l3533,2587e" filled="false" stroked="true" strokeweight=".48pt" strokecolor="#fefefe">
                <v:path arrowok="t"/>
              </v:shape>
            </v:group>
            <v:group style="position:absolute;left:3533;top:2587;width:20;height:2" coordorigin="3533,2587" coordsize="20,2">
              <v:shape style="position:absolute;left:3533;top:2587;width:20;height:2" coordorigin="3533,2587" coordsize="20,0" path="m3533,2587l3552,2587e" filled="false" stroked="true" strokeweight=".48pt" strokecolor="#fefefe">
                <v:path arrowok="t"/>
              </v:shape>
            </v:group>
            <v:group style="position:absolute;left:3552;top:2587;width:20;height:2" coordorigin="3552,2587" coordsize="20,2">
              <v:shape style="position:absolute;left:3552;top:2587;width:20;height:2" coordorigin="3552,2587" coordsize="20,0" path="m3552,2587l3571,2587e" filled="false" stroked="true" strokeweight=".48pt" strokecolor="#fefefe">
                <v:path arrowok="t"/>
              </v:shape>
            </v:group>
            <v:group style="position:absolute;left:3571;top:2587;width:20;height:2" coordorigin="3571,2587" coordsize="20,2">
              <v:shape style="position:absolute;left:3571;top:2587;width:20;height:2" coordorigin="3571,2587" coordsize="20,0" path="m3571,2587l3590,2587e" filled="false" stroked="true" strokeweight=".48pt" strokecolor="#fefefe">
                <v:path arrowok="t"/>
              </v:shape>
            </v:group>
            <v:group style="position:absolute;left:3590;top:2587;width:20;height:2" coordorigin="3590,2587" coordsize="20,2">
              <v:shape style="position:absolute;left:3590;top:2587;width:20;height:2" coordorigin="3590,2587" coordsize="20,0" path="m3590,2587l3610,2587e" filled="false" stroked="true" strokeweight=".48pt" strokecolor="#fefefe">
                <v:path arrowok="t"/>
              </v:shape>
            </v:group>
            <v:group style="position:absolute;left:3610;top:2587;width:20;height:2" coordorigin="3610,2587" coordsize="20,2">
              <v:shape style="position:absolute;left:3610;top:2587;width:20;height:2" coordorigin="3610,2587" coordsize="20,0" path="m3610,2587l3629,2587e" filled="false" stroked="true" strokeweight=".48pt" strokecolor="#fefefe">
                <v:path arrowok="t"/>
              </v:shape>
            </v:group>
            <v:group style="position:absolute;left:3629;top:2587;width:20;height:2" coordorigin="3629,2587" coordsize="20,2">
              <v:shape style="position:absolute;left:3629;top:2587;width:20;height:2" coordorigin="3629,2587" coordsize="20,0" path="m3629,2587l3648,2587e" filled="false" stroked="true" strokeweight=".48pt" strokecolor="#fefefe">
                <v:path arrowok="t"/>
              </v:shape>
            </v:group>
            <v:group style="position:absolute;left:3648;top:2587;width:20;height:2" coordorigin="3648,2587" coordsize="20,2">
              <v:shape style="position:absolute;left:3648;top:2587;width:20;height:2" coordorigin="3648,2587" coordsize="20,0" path="m3648,2587l3667,2587e" filled="false" stroked="true" strokeweight=".48pt" strokecolor="#fefefe">
                <v:path arrowok="t"/>
              </v:shape>
            </v:group>
            <v:group style="position:absolute;left:3667;top:2587;width:20;height:2" coordorigin="3667,2587" coordsize="20,2">
              <v:shape style="position:absolute;left:3667;top:2587;width:20;height:2" coordorigin="3667,2587" coordsize="20,0" path="m3667,2587l3686,2587e" filled="false" stroked="true" strokeweight=".48pt" strokecolor="#fefefe">
                <v:path arrowok="t"/>
              </v:shape>
            </v:group>
            <v:group style="position:absolute;left:3686;top:2587;width:20;height:2" coordorigin="3686,2587" coordsize="20,2">
              <v:shape style="position:absolute;left:3686;top:2587;width:20;height:2" coordorigin="3686,2587" coordsize="20,0" path="m3686,2587l3706,2587e" filled="false" stroked="true" strokeweight=".48pt" strokecolor="#fefefe">
                <v:path arrowok="t"/>
              </v:shape>
            </v:group>
            <v:group style="position:absolute;left:3706;top:2587;width:20;height:2" coordorigin="3706,2587" coordsize="20,2">
              <v:shape style="position:absolute;left:3706;top:2587;width:20;height:2" coordorigin="3706,2587" coordsize="20,0" path="m3706,2587l3725,2587e" filled="false" stroked="true" strokeweight=".48pt" strokecolor="#fefefe">
                <v:path arrowok="t"/>
              </v:shape>
            </v:group>
            <v:group style="position:absolute;left:3725;top:2587;width:20;height:2" coordorigin="3725,2587" coordsize="20,2">
              <v:shape style="position:absolute;left:3725;top:2587;width:20;height:2" coordorigin="3725,2587" coordsize="20,0" path="m3725,2587l3744,2587e" filled="false" stroked="true" strokeweight=".48pt" strokecolor="#fefefe">
                <v:path arrowok="t"/>
              </v:shape>
            </v:group>
            <v:group style="position:absolute;left:3744;top:2587;width:20;height:2" coordorigin="3744,2587" coordsize="20,2">
              <v:shape style="position:absolute;left:3744;top:2587;width:20;height:2" coordorigin="3744,2587" coordsize="20,0" path="m3744,2587l3763,2587e" filled="false" stroked="true" strokeweight=".48pt" strokecolor="#fefefe">
                <v:path arrowok="t"/>
              </v:shape>
            </v:group>
            <v:group style="position:absolute;left:3763;top:2587;width:20;height:2" coordorigin="3763,2587" coordsize="20,2">
              <v:shape style="position:absolute;left:3763;top:2587;width:20;height:2" coordorigin="3763,2587" coordsize="20,0" path="m3763,2587l3782,2587e" filled="false" stroked="true" strokeweight=".48pt" strokecolor="#fefefe">
                <v:path arrowok="t"/>
              </v:shape>
            </v:group>
            <v:group style="position:absolute;left:3782;top:2587;width:20;height:2" coordorigin="3782,2587" coordsize="20,2">
              <v:shape style="position:absolute;left:3782;top:2587;width:20;height:2" coordorigin="3782,2587" coordsize="20,0" path="m3782,2587l3802,2587e" filled="false" stroked="true" strokeweight=".48pt" strokecolor="#fefefe">
                <v:path arrowok="t"/>
              </v:shape>
            </v:group>
            <v:group style="position:absolute;left:3802;top:2587;width:20;height:2" coordorigin="3802,2587" coordsize="20,2">
              <v:shape style="position:absolute;left:3802;top:2587;width:20;height:2" coordorigin="3802,2587" coordsize="20,0" path="m3802,2587l3821,2587e" filled="false" stroked="true" strokeweight=".48pt" strokecolor="#fefefe">
                <v:path arrowok="t"/>
              </v:shape>
            </v:group>
            <v:group style="position:absolute;left:3821;top:2587;width:20;height:2" coordorigin="3821,2587" coordsize="20,2">
              <v:shape style="position:absolute;left:3821;top:2587;width:20;height:2" coordorigin="3821,2587" coordsize="20,0" path="m3821,2587l3840,2587e" filled="false" stroked="true" strokeweight=".48pt" strokecolor="#fefefe">
                <v:path arrowok="t"/>
              </v:shape>
            </v:group>
            <v:group style="position:absolute;left:3840;top:2587;width:20;height:2" coordorigin="3840,2587" coordsize="20,2">
              <v:shape style="position:absolute;left:3840;top:2587;width:20;height:2" coordorigin="3840,2587" coordsize="20,0" path="m3840,2587l3859,2587e" filled="false" stroked="true" strokeweight=".48pt" strokecolor="#fefefe">
                <v:path arrowok="t"/>
              </v:shape>
            </v:group>
            <v:group style="position:absolute;left:3859;top:2587;width:20;height:2" coordorigin="3859,2587" coordsize="20,2">
              <v:shape style="position:absolute;left:3859;top:2587;width:20;height:2" coordorigin="3859,2587" coordsize="20,0" path="m3859,2587l3878,2587e" filled="false" stroked="true" strokeweight=".48pt" strokecolor="#fefefe">
                <v:path arrowok="t"/>
              </v:shape>
            </v:group>
            <v:group style="position:absolute;left:3878;top:2587;width:20;height:2" coordorigin="3878,2587" coordsize="20,2">
              <v:shape style="position:absolute;left:3878;top:2587;width:20;height:2" coordorigin="3878,2587" coordsize="20,0" path="m3878,2587l3898,2587e" filled="false" stroked="true" strokeweight=".48pt" strokecolor="#fefefe">
                <v:path arrowok="t"/>
              </v:shape>
            </v:group>
            <v:group style="position:absolute;left:3898;top:2587;width:20;height:2" coordorigin="3898,2587" coordsize="20,2">
              <v:shape style="position:absolute;left:3898;top:2587;width:20;height:2" coordorigin="3898,2587" coordsize="20,0" path="m3898,2587l3917,2587e" filled="false" stroked="true" strokeweight=".48pt" strokecolor="#fefefe">
                <v:path arrowok="t"/>
              </v:shape>
            </v:group>
            <v:group style="position:absolute;left:3917;top:2587;width:20;height:2" coordorigin="3917,2587" coordsize="20,2">
              <v:shape style="position:absolute;left:3917;top:2587;width:20;height:2" coordorigin="3917,2587" coordsize="20,0" path="m3917,2587l3936,2587e" filled="false" stroked="true" strokeweight=".48pt" strokecolor="#fefefe">
                <v:path arrowok="t"/>
              </v:shape>
            </v:group>
            <v:group style="position:absolute;left:3936;top:2587;width:20;height:2" coordorigin="3936,2587" coordsize="20,2">
              <v:shape style="position:absolute;left:3936;top:2587;width:20;height:2" coordorigin="3936,2587" coordsize="20,0" path="m3936,2587l3955,2587e" filled="false" stroked="true" strokeweight=".48pt" strokecolor="#fefefe">
                <v:path arrowok="t"/>
              </v:shape>
            </v:group>
            <v:group style="position:absolute;left:3955;top:2587;width:20;height:2" coordorigin="3955,2587" coordsize="20,2">
              <v:shape style="position:absolute;left:3955;top:2587;width:20;height:2" coordorigin="3955,2587" coordsize="20,0" path="m3955,2587l3974,2587e" filled="false" stroked="true" strokeweight=".48pt" strokecolor="#fefefe">
                <v:path arrowok="t"/>
              </v:shape>
            </v:group>
            <v:group style="position:absolute;left:3974;top:2587;width:20;height:2" coordorigin="3974,2587" coordsize="20,2">
              <v:shape style="position:absolute;left:3974;top:2587;width:20;height:2" coordorigin="3974,2587" coordsize="20,0" path="m3974,2587l3994,2587e" filled="false" stroked="true" strokeweight=".48pt" strokecolor="#fefefe">
                <v:path arrowok="t"/>
              </v:shape>
            </v:group>
            <v:group style="position:absolute;left:3994;top:2587;width:20;height:2" coordorigin="3994,2587" coordsize="20,2">
              <v:shape style="position:absolute;left:3994;top:2587;width:20;height:2" coordorigin="3994,2587" coordsize="20,0" path="m3994,2587l4013,2587e" filled="false" stroked="true" strokeweight=".48pt" strokecolor="#fefefe">
                <v:path arrowok="t"/>
              </v:shape>
            </v:group>
            <v:group style="position:absolute;left:4013;top:2587;width:20;height:2" coordorigin="4013,2587" coordsize="20,2">
              <v:shape style="position:absolute;left:4013;top:2587;width:20;height:2" coordorigin="4013,2587" coordsize="20,0" path="m4013,2587l4032,2587e" filled="false" stroked="true" strokeweight=".48pt" strokecolor="#fefefe">
                <v:path arrowok="t"/>
              </v:shape>
            </v:group>
            <v:group style="position:absolute;left:4032;top:2587;width:20;height:2" coordorigin="4032,2587" coordsize="20,2">
              <v:shape style="position:absolute;left:4032;top:2587;width:20;height:2" coordorigin="4032,2587" coordsize="20,0" path="m4032,2587l4051,2587e" filled="false" stroked="true" strokeweight=".48pt" strokecolor="#fefefe">
                <v:path arrowok="t"/>
              </v:shape>
            </v:group>
            <v:group style="position:absolute;left:4051;top:2587;width:20;height:2" coordorigin="4051,2587" coordsize="20,2">
              <v:shape style="position:absolute;left:4051;top:2587;width:20;height:2" coordorigin="4051,2587" coordsize="20,0" path="m4051,2587l4070,2587e" filled="false" stroked="true" strokeweight=".48pt" strokecolor="#fefefe">
                <v:path arrowok="t"/>
              </v:shape>
            </v:group>
            <v:group style="position:absolute;left:4070;top:2587;width:20;height:2" coordorigin="4070,2587" coordsize="20,2">
              <v:shape style="position:absolute;left:4070;top:2587;width:20;height:2" coordorigin="4070,2587" coordsize="20,0" path="m4070,2587l4090,2587e" filled="false" stroked="true" strokeweight=".48pt" strokecolor="#fefefe">
                <v:path arrowok="t"/>
              </v:shape>
            </v:group>
            <v:group style="position:absolute;left:4090;top:2587;width:20;height:2" coordorigin="4090,2587" coordsize="20,2">
              <v:shape style="position:absolute;left:4090;top:2587;width:20;height:2" coordorigin="4090,2587" coordsize="20,0" path="m4090,2587l4109,2587e" filled="false" stroked="true" strokeweight=".48pt" strokecolor="#fefefe">
                <v:path arrowok="t"/>
              </v:shape>
            </v:group>
            <v:group style="position:absolute;left:4109;top:2587;width:20;height:2" coordorigin="4109,2587" coordsize="20,2">
              <v:shape style="position:absolute;left:4109;top:2587;width:20;height:2" coordorigin="4109,2587" coordsize="20,0" path="m4109,2587l4128,2587e" filled="false" stroked="true" strokeweight=".48pt" strokecolor="#fefefe">
                <v:path arrowok="t"/>
              </v:shape>
            </v:group>
            <v:group style="position:absolute;left:4128;top:2587;width:20;height:2" coordorigin="4128,2587" coordsize="20,2">
              <v:shape style="position:absolute;left:4128;top:2587;width:20;height:2" coordorigin="4128,2587" coordsize="20,0" path="m4128,2587l4147,2587e" filled="false" stroked="true" strokeweight=".48pt" strokecolor="#fefefe">
                <v:path arrowok="t"/>
              </v:shape>
            </v:group>
            <v:group style="position:absolute;left:4147;top:2587;width:20;height:2" coordorigin="4147,2587" coordsize="20,2">
              <v:shape style="position:absolute;left:4147;top:2587;width:20;height:2" coordorigin="4147,2587" coordsize="20,0" path="m4147,2587l4166,2587e" filled="false" stroked="true" strokeweight=".48pt" strokecolor="#fefefe">
                <v:path arrowok="t"/>
              </v:shape>
            </v:group>
            <v:group style="position:absolute;left:4166;top:2587;width:20;height:2" coordorigin="4166,2587" coordsize="20,2">
              <v:shape style="position:absolute;left:4166;top:2587;width:20;height:2" coordorigin="4166,2587" coordsize="20,0" path="m4166,2587l4186,2587e" filled="false" stroked="true" strokeweight=".48pt" strokecolor="#fefefe">
                <v:path arrowok="t"/>
              </v:shape>
            </v:group>
            <v:group style="position:absolute;left:4186;top:2587;width:20;height:2" coordorigin="4186,2587" coordsize="20,2">
              <v:shape style="position:absolute;left:4186;top:2587;width:20;height:2" coordorigin="4186,2587" coordsize="20,0" path="m4186,2587l4205,2587e" filled="false" stroked="true" strokeweight=".48pt" strokecolor="#fefefe">
                <v:path arrowok="t"/>
              </v:shape>
            </v:group>
            <v:group style="position:absolute;left:4205;top:2587;width:20;height:2" coordorigin="4205,2587" coordsize="20,2">
              <v:shape style="position:absolute;left:4205;top:2587;width:20;height:2" coordorigin="4205,2587" coordsize="20,0" path="m4205,2587l4224,2587e" filled="false" stroked="true" strokeweight=".48pt" strokecolor="#fefefe">
                <v:path arrowok="t"/>
              </v:shape>
            </v:group>
            <v:group style="position:absolute;left:4224;top:2587;width:20;height:2" coordorigin="4224,2587" coordsize="20,2">
              <v:shape style="position:absolute;left:4224;top:2587;width:20;height:2" coordorigin="4224,2587" coordsize="20,0" path="m4224,2587l4243,2587e" filled="false" stroked="true" strokeweight=".48pt" strokecolor="#fefefe">
                <v:path arrowok="t"/>
              </v:shape>
            </v:group>
            <v:group style="position:absolute;left:4243;top:2587;width:20;height:2" coordorigin="4243,2587" coordsize="20,2">
              <v:shape style="position:absolute;left:4243;top:2587;width:20;height:2" coordorigin="4243,2587" coordsize="20,0" path="m4243,2587l4262,2587e" filled="false" stroked="true" strokeweight=".48pt" strokecolor="#fefefe">
                <v:path arrowok="t"/>
              </v:shape>
            </v:group>
            <v:group style="position:absolute;left:4262;top:2587;width:20;height:2" coordorigin="4262,2587" coordsize="20,2">
              <v:shape style="position:absolute;left:4262;top:2587;width:20;height:2" coordorigin="4262,2587" coordsize="20,0" path="m4262,2587l4282,2587e" filled="false" stroked="true" strokeweight=".48pt" strokecolor="#fefefe">
                <v:path arrowok="t"/>
              </v:shape>
            </v:group>
            <v:group style="position:absolute;left:4282;top:2587;width:20;height:2" coordorigin="4282,2587" coordsize="20,2">
              <v:shape style="position:absolute;left:4282;top:2587;width:20;height:2" coordorigin="4282,2587" coordsize="20,0" path="m4282,2587l4301,2587e" filled="false" stroked="true" strokeweight=".48pt" strokecolor="#fefefe">
                <v:path arrowok="t"/>
              </v:shape>
            </v:group>
            <v:group style="position:absolute;left:4301;top:2587;width:20;height:2" coordorigin="4301,2587" coordsize="20,2">
              <v:shape style="position:absolute;left:4301;top:2587;width:20;height:2" coordorigin="4301,2587" coordsize="20,0" path="m4301,2587l4320,2587e" filled="false" stroked="true" strokeweight=".48pt" strokecolor="#fefefe">
                <v:path arrowok="t"/>
              </v:shape>
            </v:group>
            <v:group style="position:absolute;left:4320;top:2587;width:20;height:2" coordorigin="4320,2587" coordsize="20,2">
              <v:shape style="position:absolute;left:4320;top:2587;width:20;height:2" coordorigin="4320,2587" coordsize="20,0" path="m4320,2587l4339,2587e" filled="false" stroked="true" strokeweight=".48pt" strokecolor="#fefefe">
                <v:path arrowok="t"/>
              </v:shape>
            </v:group>
            <v:group style="position:absolute;left:4339;top:2587;width:20;height:2" coordorigin="4339,2587" coordsize="20,2">
              <v:shape style="position:absolute;left:4339;top:2587;width:20;height:2" coordorigin="4339,2587" coordsize="20,0" path="m4339,2587l4358,2587e" filled="false" stroked="true" strokeweight=".48pt" strokecolor="#fefefe">
                <v:path arrowok="t"/>
              </v:shape>
            </v:group>
            <v:group style="position:absolute;left:4358;top:2587;width:20;height:2" coordorigin="4358,2587" coordsize="20,2">
              <v:shape style="position:absolute;left:4358;top:2587;width:20;height:2" coordorigin="4358,2587" coordsize="20,0" path="m4358,2587l4378,2587e" filled="false" stroked="true" strokeweight=".48pt" strokecolor="#fefefe">
                <v:path arrowok="t"/>
              </v:shape>
            </v:group>
            <v:group style="position:absolute;left:4378;top:2587;width:20;height:2" coordorigin="4378,2587" coordsize="20,2">
              <v:shape style="position:absolute;left:4378;top:2587;width:20;height:2" coordorigin="4378,2587" coordsize="20,0" path="m4378,2587l4397,2587e" filled="false" stroked="true" strokeweight=".48pt" strokecolor="#fefefe">
                <v:path arrowok="t"/>
              </v:shape>
            </v:group>
            <v:group style="position:absolute;left:4397;top:2587;width:20;height:2" coordorigin="4397,2587" coordsize="20,2">
              <v:shape style="position:absolute;left:4397;top:2587;width:20;height:2" coordorigin="4397,2587" coordsize="20,0" path="m4397,2587l4416,2587e" filled="false" stroked="true" strokeweight=".48pt" strokecolor="#fefefe">
                <v:path arrowok="t"/>
              </v:shape>
            </v:group>
            <v:group style="position:absolute;left:4416;top:2587;width:20;height:2" coordorigin="4416,2587" coordsize="20,2">
              <v:shape style="position:absolute;left:4416;top:2587;width:20;height:2" coordorigin="4416,2587" coordsize="20,0" path="m4416,2587l4435,2587e" filled="false" stroked="true" strokeweight=".48pt" strokecolor="#fefefe">
                <v:path arrowok="t"/>
              </v:shape>
            </v:group>
            <v:group style="position:absolute;left:4435;top:2587;width:20;height:2" coordorigin="4435,2587" coordsize="20,2">
              <v:shape style="position:absolute;left:4435;top:2587;width:20;height:2" coordorigin="4435,2587" coordsize="20,0" path="m4435,2587l4454,2587e" filled="false" stroked="true" strokeweight=".48pt" strokecolor="#fefefe">
                <v:path arrowok="t"/>
              </v:shape>
            </v:group>
            <v:group style="position:absolute;left:4454;top:2587;width:20;height:2" coordorigin="4454,2587" coordsize="20,2">
              <v:shape style="position:absolute;left:4454;top:2587;width:20;height:2" coordorigin="4454,2587" coordsize="20,0" path="m4454,2587l4474,2587e" filled="false" stroked="true" strokeweight=".48pt" strokecolor="#fefefe">
                <v:path arrowok="t"/>
              </v:shape>
            </v:group>
            <v:group style="position:absolute;left:4474;top:2587;width:20;height:2" coordorigin="4474,2587" coordsize="20,2">
              <v:shape style="position:absolute;left:4474;top:2587;width:20;height:2" coordorigin="4474,2587" coordsize="20,0" path="m4474,2587l4493,2587e" filled="false" stroked="true" strokeweight=".48pt" strokecolor="#fefefe">
                <v:path arrowok="t"/>
              </v:shape>
            </v:group>
            <v:group style="position:absolute;left:4493;top:2587;width:20;height:2" coordorigin="4493,2587" coordsize="20,2">
              <v:shape style="position:absolute;left:4493;top:2587;width:20;height:2" coordorigin="4493,2587" coordsize="20,0" path="m4493,2587l4512,2587e" filled="false" stroked="true" strokeweight=".48pt" strokecolor="#fefefe">
                <v:path arrowok="t"/>
              </v:shape>
            </v:group>
            <v:group style="position:absolute;left:4512;top:2587;width:20;height:2" coordorigin="4512,2587" coordsize="20,2">
              <v:shape style="position:absolute;left:4512;top:2587;width:20;height:2" coordorigin="4512,2587" coordsize="20,0" path="m4512,2587l4531,2587e" filled="false" stroked="true" strokeweight=".48pt" strokecolor="#fefefe">
                <v:path arrowok="t"/>
              </v:shape>
            </v:group>
            <v:group style="position:absolute;left:4531;top:2587;width:20;height:2" coordorigin="4531,2587" coordsize="20,2">
              <v:shape style="position:absolute;left:4531;top:2587;width:20;height:2" coordorigin="4531,2587" coordsize="20,0" path="m4531,2587l4550,2587e" filled="false" stroked="true" strokeweight=".48pt" strokecolor="#fefefe">
                <v:path arrowok="t"/>
              </v:shape>
            </v:group>
            <v:group style="position:absolute;left:4550;top:2587;width:20;height:2" coordorigin="4550,2587" coordsize="20,2">
              <v:shape style="position:absolute;left:4550;top:2587;width:20;height:2" coordorigin="4550,2587" coordsize="20,0" path="m4550,2587l4570,2587e" filled="false" stroked="true" strokeweight=".48pt" strokecolor="#fefefe">
                <v:path arrowok="t"/>
              </v:shape>
            </v:group>
            <v:group style="position:absolute;left:4570;top:2587;width:20;height:2" coordorigin="4570,2587" coordsize="20,2">
              <v:shape style="position:absolute;left:4570;top:2587;width:20;height:2" coordorigin="4570,2587" coordsize="20,0" path="m4570,2587l4589,2587e" filled="false" stroked="true" strokeweight=".48pt" strokecolor="#fefefe">
                <v:path arrowok="t"/>
              </v:shape>
            </v:group>
            <v:group style="position:absolute;left:4589;top:2587;width:20;height:2" coordorigin="4589,2587" coordsize="20,2">
              <v:shape style="position:absolute;left:4589;top:2587;width:20;height:2" coordorigin="4589,2587" coordsize="20,0" path="m4589,2587l4608,2587e" filled="false" stroked="true" strokeweight=".48pt" strokecolor="#fefefe">
                <v:path arrowok="t"/>
              </v:shape>
            </v:group>
            <v:group style="position:absolute;left:4608;top:2587;width:20;height:2" coordorigin="4608,2587" coordsize="20,2">
              <v:shape style="position:absolute;left:4608;top:2587;width:20;height:2" coordorigin="4608,2587" coordsize="20,0" path="m4608,2587l4627,2587e" filled="false" stroked="true" strokeweight=".48pt" strokecolor="#fefefe">
                <v:path arrowok="t"/>
              </v:shape>
            </v:group>
            <v:group style="position:absolute;left:4627;top:2587;width:20;height:2" coordorigin="4627,2587" coordsize="20,2">
              <v:shape style="position:absolute;left:4627;top:2587;width:20;height:2" coordorigin="4627,2587" coordsize="20,0" path="m4627,2587l4646,2587e" filled="false" stroked="true" strokeweight=".48pt" strokecolor="#fefefe">
                <v:path arrowok="t"/>
              </v:shape>
            </v:group>
            <v:group style="position:absolute;left:4646;top:2587;width:20;height:2" coordorigin="4646,2587" coordsize="20,2">
              <v:shape style="position:absolute;left:4646;top:2587;width:20;height:2" coordorigin="4646,2587" coordsize="20,0" path="m4646,2587l4666,2587e" filled="false" stroked="true" strokeweight=".48pt" strokecolor="#fefefe">
                <v:path arrowok="t"/>
              </v:shape>
            </v:group>
            <v:group style="position:absolute;left:4666;top:2587;width:20;height:2" coordorigin="4666,2587" coordsize="20,2">
              <v:shape style="position:absolute;left:4666;top:2587;width:20;height:2" coordorigin="4666,2587" coordsize="20,0" path="m4666,2587l4685,2587e" filled="false" stroked="true" strokeweight=".48pt" strokecolor="#fefefe">
                <v:path arrowok="t"/>
              </v:shape>
            </v:group>
            <v:group style="position:absolute;left:4685;top:2587;width:20;height:2" coordorigin="4685,2587" coordsize="20,2">
              <v:shape style="position:absolute;left:4685;top:2587;width:20;height:2" coordorigin="4685,2587" coordsize="20,0" path="m4685,2587l4704,2587e" filled="false" stroked="true" strokeweight=".48pt" strokecolor="#fefefe">
                <v:path arrowok="t"/>
              </v:shape>
            </v:group>
            <v:group style="position:absolute;left:4704;top:2587;width:20;height:2" coordorigin="4704,2587" coordsize="20,2">
              <v:shape style="position:absolute;left:4704;top:2587;width:20;height:2" coordorigin="4704,2587" coordsize="20,0" path="m4704,2587l4723,2587e" filled="false" stroked="true" strokeweight=".48pt" strokecolor="#fefefe">
                <v:path arrowok="t"/>
              </v:shape>
            </v:group>
            <v:group style="position:absolute;left:4723;top:2587;width:20;height:2" coordorigin="4723,2587" coordsize="20,2">
              <v:shape style="position:absolute;left:4723;top:2587;width:20;height:2" coordorigin="4723,2587" coordsize="20,0" path="m4723,2587l4742,2587e" filled="false" stroked="true" strokeweight=".48pt" strokecolor="#fefefe">
                <v:path arrowok="t"/>
              </v:shape>
            </v:group>
            <v:group style="position:absolute;left:4742;top:2587;width:20;height:2" coordorigin="4742,2587" coordsize="20,2">
              <v:shape style="position:absolute;left:4742;top:2587;width:20;height:2" coordorigin="4742,2587" coordsize="20,0" path="m4742,2587l4762,2587e" filled="false" stroked="true" strokeweight=".48pt" strokecolor="#fefefe">
                <v:path arrowok="t"/>
              </v:shape>
            </v:group>
            <v:group style="position:absolute;left:4762;top:2587;width:20;height:2" coordorigin="4762,2587" coordsize="20,2">
              <v:shape style="position:absolute;left:4762;top:2587;width:20;height:2" coordorigin="4762,2587" coordsize="20,0" path="m4762,2587l4781,2587e" filled="false" stroked="true" strokeweight=".48pt" strokecolor="#fefefe">
                <v:path arrowok="t"/>
              </v:shape>
            </v:group>
            <v:group style="position:absolute;left:4781;top:2587;width:20;height:2" coordorigin="4781,2587" coordsize="20,2">
              <v:shape style="position:absolute;left:4781;top:2587;width:20;height:2" coordorigin="4781,2587" coordsize="20,0" path="m4781,2587l4800,2587e" filled="false" stroked="true" strokeweight=".48pt" strokecolor="#fefefe">
                <v:path arrowok="t"/>
              </v:shape>
            </v:group>
            <v:group style="position:absolute;left:4800;top:2587;width:20;height:2" coordorigin="4800,2587" coordsize="20,2">
              <v:shape style="position:absolute;left:4800;top:2587;width:20;height:2" coordorigin="4800,2587" coordsize="20,0" path="m4800,2587l4819,2587e" filled="false" stroked="true" strokeweight=".48pt" strokecolor="#fefefe">
                <v:path arrowok="t"/>
              </v:shape>
            </v:group>
            <v:group style="position:absolute;left:4819;top:2587;width:20;height:2" coordorigin="4819,2587" coordsize="20,2">
              <v:shape style="position:absolute;left:4819;top:2587;width:20;height:2" coordorigin="4819,2587" coordsize="20,0" path="m4819,2587l4838,2587e" filled="false" stroked="true" strokeweight=".48pt" strokecolor="#fefefe">
                <v:path arrowok="t"/>
              </v:shape>
            </v:group>
            <v:group style="position:absolute;left:4838;top:2587;width:20;height:2" coordorigin="4838,2587" coordsize="20,2">
              <v:shape style="position:absolute;left:4838;top:2587;width:20;height:2" coordorigin="4838,2587" coordsize="20,0" path="m4838,2587l4858,2587e" filled="false" stroked="true" strokeweight=".48pt" strokecolor="#fefefe">
                <v:path arrowok="t"/>
              </v:shape>
            </v:group>
            <v:group style="position:absolute;left:4858;top:2587;width:20;height:2" coordorigin="4858,2587" coordsize="20,2">
              <v:shape style="position:absolute;left:4858;top:2587;width:20;height:2" coordorigin="4858,2587" coordsize="20,0" path="m4858,2587l4877,2587e" filled="false" stroked="true" strokeweight=".48pt" strokecolor="#fefefe">
                <v:path arrowok="t"/>
              </v:shape>
            </v:group>
            <v:group style="position:absolute;left:4877;top:2587;width:20;height:2" coordorigin="4877,2587" coordsize="20,2">
              <v:shape style="position:absolute;left:4877;top:2587;width:20;height:2" coordorigin="4877,2587" coordsize="20,0" path="m4877,2587l4896,2587e" filled="false" stroked="true" strokeweight=".48pt" strokecolor="#fefefe">
                <v:path arrowok="t"/>
              </v:shape>
            </v:group>
            <v:group style="position:absolute;left:4896;top:2587;width:20;height:2" coordorigin="4896,2587" coordsize="20,2">
              <v:shape style="position:absolute;left:4896;top:2587;width:20;height:2" coordorigin="4896,2587" coordsize="20,0" path="m4896,2587l4915,2587e" filled="false" stroked="true" strokeweight=".48pt" strokecolor="#fefefe">
                <v:path arrowok="t"/>
              </v:shape>
            </v:group>
            <v:group style="position:absolute;left:4915;top:2587;width:20;height:2" coordorigin="4915,2587" coordsize="20,2">
              <v:shape style="position:absolute;left:4915;top:2587;width:20;height:2" coordorigin="4915,2587" coordsize="20,0" path="m4915,2587l4934,2587e" filled="false" stroked="true" strokeweight=".48pt" strokecolor="#fefefe">
                <v:path arrowok="t"/>
              </v:shape>
            </v:group>
            <v:group style="position:absolute;left:4934;top:2587;width:20;height:2" coordorigin="4934,2587" coordsize="20,2">
              <v:shape style="position:absolute;left:4934;top:2587;width:20;height:2" coordorigin="4934,2587" coordsize="20,0" path="m4934,2587l4954,2587e" filled="false" stroked="true" strokeweight=".48pt" strokecolor="#fefefe">
                <v:path arrowok="t"/>
              </v:shape>
            </v:group>
            <v:group style="position:absolute;left:4954;top:2587;width:20;height:2" coordorigin="4954,2587" coordsize="20,2">
              <v:shape style="position:absolute;left:4954;top:2587;width:20;height:2" coordorigin="4954,2587" coordsize="20,0" path="m4954,2587l4973,2587e" filled="false" stroked="true" strokeweight=".48pt" strokecolor="#fefefe">
                <v:path arrowok="t"/>
              </v:shape>
            </v:group>
            <v:group style="position:absolute;left:4973;top:2587;width:20;height:2" coordorigin="4973,2587" coordsize="20,2">
              <v:shape style="position:absolute;left:4973;top:2587;width:20;height:2" coordorigin="4973,2587" coordsize="20,0" path="m4973,2587l4992,2587e" filled="false" stroked="true" strokeweight=".48pt" strokecolor="#fefefe">
                <v:path arrowok="t"/>
              </v:shape>
            </v:group>
            <v:group style="position:absolute;left:4992;top:2587;width:20;height:2" coordorigin="4992,2587" coordsize="20,2">
              <v:shape style="position:absolute;left:4992;top:2587;width:20;height:2" coordorigin="4992,2587" coordsize="20,0" path="m4992,2587l5011,2587e" filled="false" stroked="true" strokeweight=".48pt" strokecolor="#fefefe">
                <v:path arrowok="t"/>
              </v:shape>
            </v:group>
            <v:group style="position:absolute;left:5011;top:2587;width:20;height:2" coordorigin="5011,2587" coordsize="20,2">
              <v:shape style="position:absolute;left:5011;top:2587;width:20;height:2" coordorigin="5011,2587" coordsize="20,0" path="m5011,2587l5030,2587e" filled="false" stroked="true" strokeweight=".48pt" strokecolor="#fefefe">
                <v:path arrowok="t"/>
              </v:shape>
            </v:group>
            <v:group style="position:absolute;left:5030;top:2587;width:20;height:2" coordorigin="5030,2587" coordsize="20,2">
              <v:shape style="position:absolute;left:5030;top:2587;width:20;height:2" coordorigin="5030,2587" coordsize="20,0" path="m5030,2587l5050,2587e" filled="false" stroked="true" strokeweight=".48pt" strokecolor="#fefefe">
                <v:path arrowok="t"/>
              </v:shape>
            </v:group>
            <v:group style="position:absolute;left:5050;top:2587;width:20;height:2" coordorigin="5050,2587" coordsize="20,2">
              <v:shape style="position:absolute;left:5050;top:2587;width:20;height:2" coordorigin="5050,2587" coordsize="20,0" path="m5050,2587l5069,2587e" filled="false" stroked="true" strokeweight=".48pt" strokecolor="#fefefe">
                <v:path arrowok="t"/>
              </v:shape>
            </v:group>
            <v:group style="position:absolute;left:5069;top:2587;width:20;height:2" coordorigin="5069,2587" coordsize="20,2">
              <v:shape style="position:absolute;left:5069;top:2587;width:20;height:2" coordorigin="5069,2587" coordsize="20,0" path="m5069,2587l5088,2587e" filled="false" stroked="true" strokeweight=".48pt" strokecolor="#fefefe">
                <v:path arrowok="t"/>
              </v:shape>
            </v:group>
            <v:group style="position:absolute;left:5088;top:2587;width:20;height:2" coordorigin="5088,2587" coordsize="20,2">
              <v:shape style="position:absolute;left:5088;top:2587;width:20;height:2" coordorigin="5088,2587" coordsize="20,0" path="m5088,2587l5107,2587e" filled="false" stroked="true" strokeweight=".48pt" strokecolor="#fefefe">
                <v:path arrowok="t"/>
              </v:shape>
            </v:group>
            <v:group style="position:absolute;left:5107;top:2587;width:20;height:2" coordorigin="5107,2587" coordsize="20,2">
              <v:shape style="position:absolute;left:5107;top:2587;width:20;height:2" coordorigin="5107,2587" coordsize="20,0" path="m5107,2587l5126,2587e" filled="false" stroked="true" strokeweight=".48pt" strokecolor="#fefefe">
                <v:path arrowok="t"/>
              </v:shape>
            </v:group>
            <v:group style="position:absolute;left:5126;top:2587;width:20;height:2" coordorigin="5126,2587" coordsize="20,2">
              <v:shape style="position:absolute;left:5126;top:2587;width:20;height:2" coordorigin="5126,2587" coordsize="20,0" path="m5126,2587l5146,2587e" filled="false" stroked="true" strokeweight=".48pt" strokecolor="#fefefe">
                <v:path arrowok="t"/>
              </v:shape>
            </v:group>
            <v:group style="position:absolute;left:5146;top:2587;width:20;height:2" coordorigin="5146,2587" coordsize="20,2">
              <v:shape style="position:absolute;left:5146;top:2587;width:20;height:2" coordorigin="5146,2587" coordsize="20,0" path="m5146,2587l5165,2587e" filled="false" stroked="true" strokeweight=".48pt" strokecolor="#fefefe">
                <v:path arrowok="t"/>
              </v:shape>
            </v:group>
            <v:group style="position:absolute;left:5165;top:2587;width:20;height:2" coordorigin="5165,2587" coordsize="20,2">
              <v:shape style="position:absolute;left:5165;top:2587;width:20;height:2" coordorigin="5165,2587" coordsize="20,0" path="m5165,2587l5184,2587e" filled="false" stroked="true" strokeweight=".48pt" strokecolor="#fefefe">
                <v:path arrowok="t"/>
              </v:shape>
            </v:group>
            <v:group style="position:absolute;left:5184;top:2587;width:20;height:2" coordorigin="5184,2587" coordsize="20,2">
              <v:shape style="position:absolute;left:5184;top:2587;width:20;height:2" coordorigin="5184,2587" coordsize="20,0" path="m5184,2587l5203,2587e" filled="false" stroked="true" strokeweight=".48pt" strokecolor="#fefefe">
                <v:path arrowok="t"/>
              </v:shape>
            </v:group>
            <v:group style="position:absolute;left:5203;top:2587;width:20;height:2" coordorigin="5203,2587" coordsize="20,2">
              <v:shape style="position:absolute;left:5203;top:2587;width:20;height:2" coordorigin="5203,2587" coordsize="20,0" path="m5203,2587l5222,2587e" filled="false" stroked="true" strokeweight=".48pt" strokecolor="#fefefe">
                <v:path arrowok="t"/>
              </v:shape>
            </v:group>
            <v:group style="position:absolute;left:5222;top:2587;width:20;height:2" coordorigin="5222,2587" coordsize="20,2">
              <v:shape style="position:absolute;left:5222;top:2587;width:20;height:2" coordorigin="5222,2587" coordsize="20,0" path="m5222,2587l5242,2587e" filled="false" stroked="true" strokeweight=".48pt" strokecolor="#fefefe">
                <v:path arrowok="t"/>
              </v:shape>
            </v:group>
            <v:group style="position:absolute;left:5242;top:2587;width:20;height:2" coordorigin="5242,2587" coordsize="20,2">
              <v:shape style="position:absolute;left:5242;top:2587;width:20;height:2" coordorigin="5242,2587" coordsize="20,0" path="m5242,2587l5261,2587e" filled="false" stroked="true" strokeweight=".48pt" strokecolor="#fefefe">
                <v:path arrowok="t"/>
              </v:shape>
            </v:group>
            <v:group style="position:absolute;left:5261;top:2587;width:20;height:2" coordorigin="5261,2587" coordsize="20,2">
              <v:shape style="position:absolute;left:5261;top:2587;width:20;height:2" coordorigin="5261,2587" coordsize="20,0" path="m5261,2587l5280,2587e" filled="false" stroked="true" strokeweight=".48pt" strokecolor="#fefefe">
                <v:path arrowok="t"/>
              </v:shape>
            </v:group>
            <v:group style="position:absolute;left:5280;top:2587;width:20;height:2" coordorigin="5280,2587" coordsize="20,2">
              <v:shape style="position:absolute;left:5280;top:2587;width:20;height:2" coordorigin="5280,2587" coordsize="20,0" path="m5280,2587l5299,2587e" filled="false" stroked="true" strokeweight=".48pt" strokecolor="#fefefe">
                <v:path arrowok="t"/>
              </v:shape>
            </v:group>
            <v:group style="position:absolute;left:5299;top:2587;width:20;height:2" coordorigin="5299,2587" coordsize="20,2">
              <v:shape style="position:absolute;left:5299;top:2587;width:20;height:2" coordorigin="5299,2587" coordsize="20,0" path="m5299,2587l5318,2587e" filled="false" stroked="true" strokeweight=".48pt" strokecolor="#fefefe">
                <v:path arrowok="t"/>
              </v:shape>
            </v:group>
            <v:group style="position:absolute;left:5318;top:2587;width:20;height:2" coordorigin="5318,2587" coordsize="20,2">
              <v:shape style="position:absolute;left:5318;top:2587;width:20;height:2" coordorigin="5318,2587" coordsize="20,0" path="m5318,2587l5338,2587e" filled="false" stroked="true" strokeweight=".48pt" strokecolor="#fefefe">
                <v:path arrowok="t"/>
              </v:shape>
            </v:group>
            <v:group style="position:absolute;left:5338;top:2587;width:20;height:2" coordorigin="5338,2587" coordsize="20,2">
              <v:shape style="position:absolute;left:5338;top:2587;width:20;height:2" coordorigin="5338,2587" coordsize="20,0" path="m5338,2587l5357,2587e" filled="false" stroked="true" strokeweight=".48pt" strokecolor="#fefefe">
                <v:path arrowok="t"/>
              </v:shape>
            </v:group>
            <v:group style="position:absolute;left:5357;top:2587;width:20;height:2" coordorigin="5357,2587" coordsize="20,2">
              <v:shape style="position:absolute;left:5357;top:2587;width:20;height:2" coordorigin="5357,2587" coordsize="20,0" path="m5357,2587l5376,2587e" filled="false" stroked="true" strokeweight=".48pt" strokecolor="#fefefe">
                <v:path arrowok="t"/>
              </v:shape>
            </v:group>
            <v:group style="position:absolute;left:5376;top:2587;width:20;height:2" coordorigin="5376,2587" coordsize="20,2">
              <v:shape style="position:absolute;left:5376;top:2587;width:20;height:2" coordorigin="5376,2587" coordsize="20,0" path="m5376,2587l5395,2587e" filled="false" stroked="true" strokeweight=".48pt" strokecolor="#fefefe">
                <v:path arrowok="t"/>
              </v:shape>
            </v:group>
            <v:group style="position:absolute;left:5395;top:2587;width:20;height:2" coordorigin="5395,2587" coordsize="20,2">
              <v:shape style="position:absolute;left:5395;top:2587;width:20;height:2" coordorigin="5395,2587" coordsize="20,0" path="m5395,2587l5414,2587e" filled="false" stroked="true" strokeweight=".48pt" strokecolor="#fefefe">
                <v:path arrowok="t"/>
              </v:shape>
            </v:group>
            <v:group style="position:absolute;left:5414;top:2587;width:10;height:2" coordorigin="5414,2587" coordsize="10,2">
              <v:shape style="position:absolute;left:5414;top:2587;width:10;height:2" coordorigin="5414,2587" coordsize="10,0" path="m5414,2587l5424,2587e" filled="false" stroked="true" strokeweight=".48pt" strokecolor="#fefefe">
                <v:path arrowok="t"/>
              </v:shape>
            </v:group>
            <v:group style="position:absolute;left:5424;top:2587;width:10;height:2" coordorigin="5424,2587" coordsize="10,2">
              <v:shape style="position:absolute;left:5424;top:2587;width:10;height:2" coordorigin="5424,2587" coordsize="10,0" path="m5424,2587l5434,2587e" filled="false" stroked="true" strokeweight=".48pt" strokecolor="#000000">
                <v:path arrowok="t"/>
              </v:shape>
            </v:group>
            <v:group style="position:absolute;left:5434;top:2587;width:20;height:2" coordorigin="5434,2587" coordsize="20,2">
              <v:shape style="position:absolute;left:5434;top:2587;width:20;height:2" coordorigin="5434,2587" coordsize="20,0" path="m5434,2587l5453,2587e" filled="false" stroked="true" strokeweight=".48pt" strokecolor="#fefefe">
                <v:path arrowok="t"/>
              </v:shape>
            </v:group>
            <v:group style="position:absolute;left:5453;top:2587;width:20;height:2" coordorigin="5453,2587" coordsize="20,2">
              <v:shape style="position:absolute;left:5453;top:2587;width:20;height:2" coordorigin="5453,2587" coordsize="20,0" path="m5453,2587l5472,2587e" filled="false" stroked="true" strokeweight=".48pt" strokecolor="#fefefe">
                <v:path arrowok="t"/>
              </v:shape>
            </v:group>
            <v:group style="position:absolute;left:5472;top:2587;width:20;height:2" coordorigin="5472,2587" coordsize="20,2">
              <v:shape style="position:absolute;left:5472;top:2587;width:20;height:2" coordorigin="5472,2587" coordsize="20,0" path="m5472,2587l5491,2587e" filled="false" stroked="true" strokeweight=".48pt" strokecolor="#fefefe">
                <v:path arrowok="t"/>
              </v:shape>
            </v:group>
            <v:group style="position:absolute;left:5491;top:2587;width:20;height:2" coordorigin="5491,2587" coordsize="20,2">
              <v:shape style="position:absolute;left:5491;top:2587;width:20;height:2" coordorigin="5491,2587" coordsize="20,0" path="m5491,2587l5510,2587e" filled="false" stroked="true" strokeweight=".48pt" strokecolor="#fefefe">
                <v:path arrowok="t"/>
              </v:shape>
            </v:group>
            <v:group style="position:absolute;left:5510;top:2587;width:20;height:2" coordorigin="5510,2587" coordsize="20,2">
              <v:shape style="position:absolute;left:5510;top:2587;width:20;height:2" coordorigin="5510,2587" coordsize="20,0" path="m5510,2587l5530,2587e" filled="false" stroked="true" strokeweight=".48pt" strokecolor="#fefefe">
                <v:path arrowok="t"/>
              </v:shape>
            </v:group>
            <v:group style="position:absolute;left:5530;top:2587;width:20;height:2" coordorigin="5530,2587" coordsize="20,2">
              <v:shape style="position:absolute;left:5530;top:2587;width:20;height:2" coordorigin="5530,2587" coordsize="20,0" path="m5530,2587l5549,2587e" filled="false" stroked="true" strokeweight=".48pt" strokecolor="#fefefe">
                <v:path arrowok="t"/>
              </v:shape>
            </v:group>
            <v:group style="position:absolute;left:5549;top:2587;width:20;height:2" coordorigin="5549,2587" coordsize="20,2">
              <v:shape style="position:absolute;left:5549;top:2587;width:20;height:2" coordorigin="5549,2587" coordsize="20,0" path="m5549,2587l5568,2587e" filled="false" stroked="true" strokeweight=".48pt" strokecolor="#fefefe">
                <v:path arrowok="t"/>
              </v:shape>
            </v:group>
            <v:group style="position:absolute;left:5568;top:2587;width:20;height:2" coordorigin="5568,2587" coordsize="20,2">
              <v:shape style="position:absolute;left:5568;top:2587;width:20;height:2" coordorigin="5568,2587" coordsize="20,0" path="m5568,2587l5587,2587e" filled="false" stroked="true" strokeweight=".48pt" strokecolor="#fefefe">
                <v:path arrowok="t"/>
              </v:shape>
            </v:group>
            <v:group style="position:absolute;left:5587;top:2587;width:20;height:2" coordorigin="5587,2587" coordsize="20,2">
              <v:shape style="position:absolute;left:5587;top:2587;width:20;height:2" coordorigin="5587,2587" coordsize="20,0" path="m5587,2587l5606,2587e" filled="false" stroked="true" strokeweight=".48pt" strokecolor="#fefefe">
                <v:path arrowok="t"/>
              </v:shape>
            </v:group>
            <v:group style="position:absolute;left:5606;top:2587;width:20;height:2" coordorigin="5606,2587" coordsize="20,2">
              <v:shape style="position:absolute;left:5606;top:2587;width:20;height:2" coordorigin="5606,2587" coordsize="20,0" path="m5606,2587l5626,2587e" filled="false" stroked="true" strokeweight=".48pt" strokecolor="#fefefe">
                <v:path arrowok="t"/>
              </v:shape>
            </v:group>
            <v:group style="position:absolute;left:5626;top:2587;width:20;height:2" coordorigin="5626,2587" coordsize="20,2">
              <v:shape style="position:absolute;left:5626;top:2587;width:20;height:2" coordorigin="5626,2587" coordsize="20,0" path="m5626,2587l5645,2587e" filled="false" stroked="true" strokeweight=".48pt" strokecolor="#fefefe">
                <v:path arrowok="t"/>
              </v:shape>
            </v:group>
            <v:group style="position:absolute;left:5645;top:2587;width:20;height:2" coordorigin="5645,2587" coordsize="20,2">
              <v:shape style="position:absolute;left:5645;top:2587;width:20;height:2" coordorigin="5645,2587" coordsize="20,0" path="m5645,2587l5664,2587e" filled="false" stroked="true" strokeweight=".48pt" strokecolor="#fefefe">
                <v:path arrowok="t"/>
              </v:shape>
            </v:group>
            <v:group style="position:absolute;left:5664;top:2587;width:20;height:2" coordorigin="5664,2587" coordsize="20,2">
              <v:shape style="position:absolute;left:5664;top:2587;width:20;height:2" coordorigin="5664,2587" coordsize="20,0" path="m5664,2587l5683,2587e" filled="false" stroked="true" strokeweight=".48pt" strokecolor="#fefefe">
                <v:path arrowok="t"/>
              </v:shape>
            </v:group>
            <v:group style="position:absolute;left:5683;top:2587;width:20;height:2" coordorigin="5683,2587" coordsize="20,2">
              <v:shape style="position:absolute;left:5683;top:2587;width:20;height:2" coordorigin="5683,2587" coordsize="20,0" path="m5683,2587l5702,2587e" filled="false" stroked="true" strokeweight=".48pt" strokecolor="#fefefe">
                <v:path arrowok="t"/>
              </v:shape>
            </v:group>
            <v:group style="position:absolute;left:5702;top:2587;width:20;height:2" coordorigin="5702,2587" coordsize="20,2">
              <v:shape style="position:absolute;left:5702;top:2587;width:20;height:2" coordorigin="5702,2587" coordsize="20,0" path="m5702,2587l5722,2587e" filled="false" stroked="true" strokeweight=".48pt" strokecolor="#fefefe">
                <v:path arrowok="t"/>
              </v:shape>
            </v:group>
            <v:group style="position:absolute;left:5722;top:2587;width:20;height:2" coordorigin="5722,2587" coordsize="20,2">
              <v:shape style="position:absolute;left:5722;top:2587;width:20;height:2" coordorigin="5722,2587" coordsize="20,0" path="m5722,2587l5741,2587e" filled="false" stroked="true" strokeweight=".48pt" strokecolor="#fefefe">
                <v:path arrowok="t"/>
              </v:shape>
            </v:group>
            <v:group style="position:absolute;left:5741;top:2587;width:20;height:2" coordorigin="5741,2587" coordsize="20,2">
              <v:shape style="position:absolute;left:5741;top:2587;width:20;height:2" coordorigin="5741,2587" coordsize="20,0" path="m5741,2587l5760,2587e" filled="false" stroked="true" strokeweight=".48pt" strokecolor="#fefefe">
                <v:path arrowok="t"/>
              </v:shape>
            </v:group>
            <v:group style="position:absolute;left:5760;top:2587;width:20;height:2" coordorigin="5760,2587" coordsize="20,2">
              <v:shape style="position:absolute;left:5760;top:2587;width:20;height:2" coordorigin="5760,2587" coordsize="20,0" path="m5760,2587l5779,2587e" filled="false" stroked="true" strokeweight=".48pt" strokecolor="#fefefe">
                <v:path arrowok="t"/>
              </v:shape>
            </v:group>
            <v:group style="position:absolute;left:5779;top:2587;width:20;height:2" coordorigin="5779,2587" coordsize="20,2">
              <v:shape style="position:absolute;left:5779;top:2587;width:20;height:2" coordorigin="5779,2587" coordsize="20,0" path="m5779,2587l5798,2587e" filled="false" stroked="true" strokeweight=".48pt" strokecolor="#fefefe">
                <v:path arrowok="t"/>
              </v:shape>
            </v:group>
            <v:group style="position:absolute;left:5798;top:2587;width:20;height:2" coordorigin="5798,2587" coordsize="20,2">
              <v:shape style="position:absolute;left:5798;top:2587;width:20;height:2" coordorigin="5798,2587" coordsize="20,0" path="m5798,2587l5818,2587e" filled="false" stroked="true" strokeweight=".48pt" strokecolor="#fefefe">
                <v:path arrowok="t"/>
              </v:shape>
            </v:group>
            <v:group style="position:absolute;left:5818;top:2587;width:20;height:2" coordorigin="5818,2587" coordsize="20,2">
              <v:shape style="position:absolute;left:5818;top:2587;width:20;height:2" coordorigin="5818,2587" coordsize="20,0" path="m5818,2587l5837,2587e" filled="false" stroked="true" strokeweight=".48pt" strokecolor="#fefefe">
                <v:path arrowok="t"/>
              </v:shape>
            </v:group>
            <v:group style="position:absolute;left:5837;top:2587;width:20;height:2" coordorigin="5837,2587" coordsize="20,2">
              <v:shape style="position:absolute;left:5837;top:2587;width:20;height:2" coordorigin="5837,2587" coordsize="20,0" path="m5837,2587l5856,2587e" filled="false" stroked="true" strokeweight=".48pt" strokecolor="#fefefe">
                <v:path arrowok="t"/>
              </v:shape>
            </v:group>
            <v:group style="position:absolute;left:5856;top:2587;width:20;height:2" coordorigin="5856,2587" coordsize="20,2">
              <v:shape style="position:absolute;left:5856;top:2587;width:20;height:2" coordorigin="5856,2587" coordsize="20,0" path="m5856,2587l5875,2587e" filled="false" stroked="true" strokeweight=".48pt" strokecolor="#fefefe">
                <v:path arrowok="t"/>
              </v:shape>
            </v:group>
            <v:group style="position:absolute;left:5875;top:2587;width:20;height:2" coordorigin="5875,2587" coordsize="20,2">
              <v:shape style="position:absolute;left:5875;top:2587;width:20;height:2" coordorigin="5875,2587" coordsize="20,0" path="m5875,2587l5894,2587e" filled="false" stroked="true" strokeweight=".48pt" strokecolor="#fefefe">
                <v:path arrowok="t"/>
              </v:shape>
            </v:group>
            <v:group style="position:absolute;left:5894;top:2587;width:20;height:2" coordorigin="5894,2587" coordsize="20,2">
              <v:shape style="position:absolute;left:5894;top:2587;width:20;height:2" coordorigin="5894,2587" coordsize="20,0" path="m5894,2587l5914,2587e" filled="false" stroked="true" strokeweight=".48pt" strokecolor="#fefefe">
                <v:path arrowok="t"/>
              </v:shape>
            </v:group>
            <v:group style="position:absolute;left:5914;top:2587;width:20;height:2" coordorigin="5914,2587" coordsize="20,2">
              <v:shape style="position:absolute;left:5914;top:2587;width:20;height:2" coordorigin="5914,2587" coordsize="20,0" path="m5914,2587l5933,2587e" filled="false" stroked="true" strokeweight=".48pt" strokecolor="#fefefe">
                <v:path arrowok="t"/>
              </v:shape>
            </v:group>
            <v:group style="position:absolute;left:5933;top:2587;width:20;height:2" coordorigin="5933,2587" coordsize="20,2">
              <v:shape style="position:absolute;left:5933;top:2587;width:20;height:2" coordorigin="5933,2587" coordsize="20,0" path="m5933,2587l5952,2587e" filled="false" stroked="true" strokeweight=".48pt" strokecolor="#fefefe">
                <v:path arrowok="t"/>
              </v:shape>
            </v:group>
            <v:group style="position:absolute;left:5952;top:2587;width:20;height:2" coordorigin="5952,2587" coordsize="20,2">
              <v:shape style="position:absolute;left:5952;top:2587;width:20;height:2" coordorigin="5952,2587" coordsize="20,0" path="m5952,2587l5971,2587e" filled="false" stroked="true" strokeweight=".48pt" strokecolor="#fefefe">
                <v:path arrowok="t"/>
              </v:shape>
            </v:group>
            <v:group style="position:absolute;left:5971;top:2587;width:20;height:2" coordorigin="5971,2587" coordsize="20,2">
              <v:shape style="position:absolute;left:5971;top:2587;width:20;height:2" coordorigin="5971,2587" coordsize="20,0" path="m5971,2587l5990,2587e" filled="false" stroked="true" strokeweight=".48pt" strokecolor="#fefefe">
                <v:path arrowok="t"/>
              </v:shape>
            </v:group>
            <v:group style="position:absolute;left:5990;top:2587;width:20;height:2" coordorigin="5990,2587" coordsize="20,2">
              <v:shape style="position:absolute;left:5990;top:2587;width:20;height:2" coordorigin="5990,2587" coordsize="20,0" path="m5990,2587l6010,2587e" filled="false" stroked="true" strokeweight=".48pt" strokecolor="#fefefe">
                <v:path arrowok="t"/>
              </v:shape>
            </v:group>
            <v:group style="position:absolute;left:6010;top:2587;width:20;height:2" coordorigin="6010,2587" coordsize="20,2">
              <v:shape style="position:absolute;left:6010;top:2587;width:20;height:2" coordorigin="6010,2587" coordsize="20,0" path="m6010,2587l6029,2587e" filled="false" stroked="true" strokeweight=".48pt" strokecolor="#fefefe">
                <v:path arrowok="t"/>
              </v:shape>
            </v:group>
            <v:group style="position:absolute;left:6029;top:2587;width:20;height:2" coordorigin="6029,2587" coordsize="20,2">
              <v:shape style="position:absolute;left:6029;top:2587;width:20;height:2" coordorigin="6029,2587" coordsize="20,0" path="m6029,2587l6048,2587e" filled="false" stroked="true" strokeweight=".48pt" strokecolor="#fefefe">
                <v:path arrowok="t"/>
              </v:shape>
            </v:group>
            <v:group style="position:absolute;left:6048;top:2587;width:20;height:2" coordorigin="6048,2587" coordsize="20,2">
              <v:shape style="position:absolute;left:6048;top:2587;width:20;height:2" coordorigin="6048,2587" coordsize="20,0" path="m6048,2587l6067,2587e" filled="false" stroked="true" strokeweight=".48pt" strokecolor="#fefefe">
                <v:path arrowok="t"/>
              </v:shape>
            </v:group>
            <v:group style="position:absolute;left:6067;top:2587;width:20;height:2" coordorigin="6067,2587" coordsize="20,2">
              <v:shape style="position:absolute;left:6067;top:2587;width:20;height:2" coordorigin="6067,2587" coordsize="20,0" path="m6067,2587l6086,2587e" filled="false" stroked="true" strokeweight=".48pt" strokecolor="#fefefe">
                <v:path arrowok="t"/>
              </v:shape>
            </v:group>
            <v:group style="position:absolute;left:6086;top:2587;width:20;height:2" coordorigin="6086,2587" coordsize="20,2">
              <v:shape style="position:absolute;left:6086;top:2587;width:20;height:2" coordorigin="6086,2587" coordsize="20,0" path="m6086,2587l6106,2587e" filled="false" stroked="true" strokeweight=".48pt" strokecolor="#fefefe">
                <v:path arrowok="t"/>
              </v:shape>
            </v:group>
            <v:group style="position:absolute;left:6106;top:2587;width:20;height:2" coordorigin="6106,2587" coordsize="20,2">
              <v:shape style="position:absolute;left:6106;top:2587;width:20;height:2" coordorigin="6106,2587" coordsize="20,0" path="m6106,2587l6125,2587e" filled="false" stroked="true" strokeweight=".48pt" strokecolor="#fefefe">
                <v:path arrowok="t"/>
              </v:shape>
            </v:group>
            <v:group style="position:absolute;left:6125;top:2587;width:20;height:2" coordorigin="6125,2587" coordsize="20,2">
              <v:shape style="position:absolute;left:6125;top:2587;width:20;height:2" coordorigin="6125,2587" coordsize="20,0" path="m6125,2587l6144,2587e" filled="false" stroked="true" strokeweight=".48pt" strokecolor="#fefefe">
                <v:path arrowok="t"/>
              </v:shape>
            </v:group>
            <v:group style="position:absolute;left:6144;top:2587;width:20;height:2" coordorigin="6144,2587" coordsize="20,2">
              <v:shape style="position:absolute;left:6144;top:2587;width:20;height:2" coordorigin="6144,2587" coordsize="20,0" path="m6144,2587l6163,2587e" filled="false" stroked="true" strokeweight=".48pt" strokecolor="#fefefe">
                <v:path arrowok="t"/>
              </v:shape>
            </v:group>
            <v:group style="position:absolute;left:6163;top:2587;width:20;height:2" coordorigin="6163,2587" coordsize="20,2">
              <v:shape style="position:absolute;left:6163;top:2587;width:20;height:2" coordorigin="6163,2587" coordsize="20,0" path="m6163,2587l6182,2587e" filled="false" stroked="true" strokeweight=".48pt" strokecolor="#fefefe">
                <v:path arrowok="t"/>
              </v:shape>
            </v:group>
            <v:group style="position:absolute;left:6182;top:2587;width:20;height:2" coordorigin="6182,2587" coordsize="20,2">
              <v:shape style="position:absolute;left:6182;top:2587;width:20;height:2" coordorigin="6182,2587" coordsize="20,0" path="m6182,2587l6202,2587e" filled="false" stroked="true" strokeweight=".48pt" strokecolor="#fefefe">
                <v:path arrowok="t"/>
              </v:shape>
            </v:group>
            <v:group style="position:absolute;left:6202;top:2587;width:20;height:2" coordorigin="6202,2587" coordsize="20,2">
              <v:shape style="position:absolute;left:6202;top:2587;width:20;height:2" coordorigin="6202,2587" coordsize="20,0" path="m6202,2587l6221,2587e" filled="false" stroked="true" strokeweight=".48pt" strokecolor="#fefefe">
                <v:path arrowok="t"/>
              </v:shape>
            </v:group>
            <v:group style="position:absolute;left:6221;top:2587;width:20;height:2" coordorigin="6221,2587" coordsize="20,2">
              <v:shape style="position:absolute;left:6221;top:2587;width:20;height:2" coordorigin="6221,2587" coordsize="20,0" path="m6221,2587l6240,2587e" filled="false" stroked="true" strokeweight=".48pt" strokecolor="#fefefe">
                <v:path arrowok="t"/>
              </v:shape>
            </v:group>
            <v:group style="position:absolute;left:6240;top:2587;width:20;height:2" coordorigin="6240,2587" coordsize="20,2">
              <v:shape style="position:absolute;left:6240;top:2587;width:20;height:2" coordorigin="6240,2587" coordsize="20,0" path="m6240,2587l6259,2587e" filled="false" stroked="true" strokeweight=".48pt" strokecolor="#fefefe">
                <v:path arrowok="t"/>
              </v:shape>
            </v:group>
            <v:group style="position:absolute;left:6259;top:2587;width:20;height:2" coordorigin="6259,2587" coordsize="20,2">
              <v:shape style="position:absolute;left:6259;top:2587;width:20;height:2" coordorigin="6259,2587" coordsize="20,0" path="m6259,2587l6278,2587e" filled="false" stroked="true" strokeweight=".48pt" strokecolor="#fefefe">
                <v:path arrowok="t"/>
              </v:shape>
            </v:group>
            <v:group style="position:absolute;left:6278;top:2587;width:20;height:2" coordorigin="6278,2587" coordsize="20,2">
              <v:shape style="position:absolute;left:6278;top:2587;width:20;height:2" coordorigin="6278,2587" coordsize="20,0" path="m6278,2587l6298,2587e" filled="false" stroked="true" strokeweight=".48pt" strokecolor="#fefefe">
                <v:path arrowok="t"/>
              </v:shape>
            </v:group>
            <v:group style="position:absolute;left:6298;top:2587;width:20;height:2" coordorigin="6298,2587" coordsize="20,2">
              <v:shape style="position:absolute;left:6298;top:2587;width:20;height:2" coordorigin="6298,2587" coordsize="20,0" path="m6298,2587l6317,2587e" filled="false" stroked="true" strokeweight=".48pt" strokecolor="#fefefe">
                <v:path arrowok="t"/>
              </v:shape>
            </v:group>
            <v:group style="position:absolute;left:6317;top:2587;width:20;height:2" coordorigin="6317,2587" coordsize="20,2">
              <v:shape style="position:absolute;left:6317;top:2587;width:20;height:2" coordorigin="6317,2587" coordsize="20,0" path="m6317,2587l6336,2587e" filled="false" stroked="true" strokeweight=".48pt" strokecolor="#fefefe">
                <v:path arrowok="t"/>
              </v:shape>
            </v:group>
            <v:group style="position:absolute;left:6336;top:2587;width:20;height:2" coordorigin="6336,2587" coordsize="20,2">
              <v:shape style="position:absolute;left:6336;top:2587;width:20;height:2" coordorigin="6336,2587" coordsize="20,0" path="m6336,2587l6355,2587e" filled="false" stroked="true" strokeweight=".48pt" strokecolor="#fefefe">
                <v:path arrowok="t"/>
              </v:shape>
            </v:group>
            <v:group style="position:absolute;left:6355;top:2587;width:20;height:2" coordorigin="6355,2587" coordsize="20,2">
              <v:shape style="position:absolute;left:6355;top:2587;width:20;height:2" coordorigin="6355,2587" coordsize="20,0" path="m6355,2587l6374,2587e" filled="false" stroked="true" strokeweight=".48pt" strokecolor="#fefefe">
                <v:path arrowok="t"/>
              </v:shape>
            </v:group>
            <v:group style="position:absolute;left:6374;top:2587;width:20;height:2" coordorigin="6374,2587" coordsize="20,2">
              <v:shape style="position:absolute;left:6374;top:2587;width:20;height:2" coordorigin="6374,2587" coordsize="20,0" path="m6374,2587l6394,2587e" filled="false" stroked="true" strokeweight=".48pt" strokecolor="#fefefe">
                <v:path arrowok="t"/>
              </v:shape>
            </v:group>
            <v:group style="position:absolute;left:6394;top:2587;width:20;height:2" coordorigin="6394,2587" coordsize="20,2">
              <v:shape style="position:absolute;left:6394;top:2587;width:20;height:2" coordorigin="6394,2587" coordsize="20,0" path="m6394,2587l6413,2587e" filled="false" stroked="true" strokeweight=".48pt" strokecolor="#fefefe">
                <v:path arrowok="t"/>
              </v:shape>
            </v:group>
            <v:group style="position:absolute;left:6413;top:2587;width:20;height:2" coordorigin="6413,2587" coordsize="20,2">
              <v:shape style="position:absolute;left:6413;top:2587;width:20;height:2" coordorigin="6413,2587" coordsize="20,0" path="m6413,2587l6432,2587e" filled="false" stroked="true" strokeweight=".48pt" strokecolor="#fefefe">
                <v:path arrowok="t"/>
              </v:shape>
            </v:group>
            <v:group style="position:absolute;left:6432;top:2587;width:20;height:2" coordorigin="6432,2587" coordsize="20,2">
              <v:shape style="position:absolute;left:6432;top:2587;width:20;height:2" coordorigin="6432,2587" coordsize="20,0" path="m6432,2587l6451,2587e" filled="false" stroked="true" strokeweight=".48pt" strokecolor="#fefefe">
                <v:path arrowok="t"/>
              </v:shape>
            </v:group>
            <v:group style="position:absolute;left:6451;top:2587;width:20;height:2" coordorigin="6451,2587" coordsize="20,2">
              <v:shape style="position:absolute;left:6451;top:2587;width:20;height:2" coordorigin="6451,2587" coordsize="20,0" path="m6451,2587l6470,2587e" filled="false" stroked="true" strokeweight=".48pt" strokecolor="#fefefe">
                <v:path arrowok="t"/>
              </v:shape>
            </v:group>
            <v:group style="position:absolute;left:6470;top:2587;width:20;height:2" coordorigin="6470,2587" coordsize="20,2">
              <v:shape style="position:absolute;left:6470;top:2587;width:20;height:2" coordorigin="6470,2587" coordsize="20,0" path="m6470,2587l6490,2587e" filled="false" stroked="true" strokeweight=".48pt" strokecolor="#fefefe">
                <v:path arrowok="t"/>
              </v:shape>
            </v:group>
            <v:group style="position:absolute;left:6490;top:2587;width:20;height:2" coordorigin="6490,2587" coordsize="20,2">
              <v:shape style="position:absolute;left:6490;top:2587;width:20;height:2" coordorigin="6490,2587" coordsize="20,0" path="m6490,2587l6509,2587e" filled="false" stroked="true" strokeweight=".48pt" strokecolor="#fefefe">
                <v:path arrowok="t"/>
              </v:shape>
            </v:group>
            <v:group style="position:absolute;left:6509;top:2587;width:20;height:2" coordorigin="6509,2587" coordsize="20,2">
              <v:shape style="position:absolute;left:6509;top:2587;width:20;height:2" coordorigin="6509,2587" coordsize="20,0" path="m6509,2587l6528,2587e" filled="false" stroked="true" strokeweight=".48pt" strokecolor="#fefefe">
                <v:path arrowok="t"/>
              </v:shape>
            </v:group>
            <v:group style="position:absolute;left:6528;top:2587;width:20;height:2" coordorigin="6528,2587" coordsize="20,2">
              <v:shape style="position:absolute;left:6528;top:2587;width:20;height:2" coordorigin="6528,2587" coordsize="20,0" path="m6528,2587l6547,2587e" filled="false" stroked="true" strokeweight=".48pt" strokecolor="#fefefe">
                <v:path arrowok="t"/>
              </v:shape>
            </v:group>
            <v:group style="position:absolute;left:6547;top:2587;width:20;height:2" coordorigin="6547,2587" coordsize="20,2">
              <v:shape style="position:absolute;left:6547;top:2587;width:20;height:2" coordorigin="6547,2587" coordsize="20,0" path="m6547,2587l6566,2587e" filled="false" stroked="true" strokeweight=".48pt" strokecolor="#fefefe">
                <v:path arrowok="t"/>
              </v:shape>
            </v:group>
            <v:group style="position:absolute;left:6566;top:2587;width:20;height:2" coordorigin="6566,2587" coordsize="20,2">
              <v:shape style="position:absolute;left:6566;top:2587;width:20;height:2" coordorigin="6566,2587" coordsize="20,0" path="m6566,2587l6586,2587e" filled="false" stroked="true" strokeweight=".48pt" strokecolor="#fefefe">
                <v:path arrowok="t"/>
              </v:shape>
            </v:group>
            <v:group style="position:absolute;left:6586;top:2587;width:20;height:2" coordorigin="6586,2587" coordsize="20,2">
              <v:shape style="position:absolute;left:6586;top:2587;width:20;height:2" coordorigin="6586,2587" coordsize="20,0" path="m6586,2587l6605,2587e" filled="false" stroked="true" strokeweight=".48pt" strokecolor="#fefefe">
                <v:path arrowok="t"/>
              </v:shape>
            </v:group>
            <v:group style="position:absolute;left:6605;top:2587;width:20;height:2" coordorigin="6605,2587" coordsize="20,2">
              <v:shape style="position:absolute;left:6605;top:2587;width:20;height:2" coordorigin="6605,2587" coordsize="20,0" path="m6605,2587l6624,2587e" filled="false" stroked="true" strokeweight=".48pt" strokecolor="#fefefe">
                <v:path arrowok="t"/>
              </v:shape>
            </v:group>
            <v:group style="position:absolute;left:6624;top:2587;width:20;height:2" coordorigin="6624,2587" coordsize="20,2">
              <v:shape style="position:absolute;left:6624;top:2587;width:20;height:2" coordorigin="6624,2587" coordsize="20,0" path="m6624,2587l6643,2587e" filled="false" stroked="true" strokeweight=".48pt" strokecolor="#fefefe">
                <v:path arrowok="t"/>
              </v:shape>
            </v:group>
            <v:group style="position:absolute;left:6643;top:2587;width:20;height:2" coordorigin="6643,2587" coordsize="20,2">
              <v:shape style="position:absolute;left:6643;top:2587;width:20;height:2" coordorigin="6643,2587" coordsize="20,0" path="m6643,2587l6662,2587e" filled="false" stroked="true" strokeweight=".48pt" strokecolor="#fefefe">
                <v:path arrowok="t"/>
              </v:shape>
            </v:group>
            <v:group style="position:absolute;left:6662;top:2587;width:20;height:2" coordorigin="6662,2587" coordsize="20,2">
              <v:shape style="position:absolute;left:6662;top:2587;width:20;height:2" coordorigin="6662,2587" coordsize="20,0" path="m6662,2587l6682,2587e" filled="false" stroked="true" strokeweight=".48pt" strokecolor="#fefefe">
                <v:path arrowok="t"/>
              </v:shape>
            </v:group>
            <v:group style="position:absolute;left:6682;top:2587;width:20;height:2" coordorigin="6682,2587" coordsize="20,2">
              <v:shape style="position:absolute;left:6682;top:2587;width:20;height:2" coordorigin="6682,2587" coordsize="20,0" path="m6682,2587l6701,2587e" filled="false" stroked="true" strokeweight=".48pt" strokecolor="#fefefe">
                <v:path arrowok="t"/>
              </v:shape>
            </v:group>
            <v:group style="position:absolute;left:6701;top:2587;width:20;height:2" coordorigin="6701,2587" coordsize="20,2">
              <v:shape style="position:absolute;left:6701;top:2587;width:20;height:2" coordorigin="6701,2587" coordsize="20,0" path="m6701,2587l6720,2587e" filled="false" stroked="true" strokeweight=".48pt" strokecolor="#fefefe">
                <v:path arrowok="t"/>
              </v:shape>
            </v:group>
            <v:group style="position:absolute;left:6720;top:2587;width:20;height:2" coordorigin="6720,2587" coordsize="20,2">
              <v:shape style="position:absolute;left:6720;top:2587;width:20;height:2" coordorigin="6720,2587" coordsize="20,0" path="m6720,2587l6739,2587e" filled="false" stroked="true" strokeweight=".48pt" strokecolor="#fefefe">
                <v:path arrowok="t"/>
              </v:shape>
            </v:group>
            <v:group style="position:absolute;left:6739;top:2587;width:20;height:2" coordorigin="6739,2587" coordsize="20,2">
              <v:shape style="position:absolute;left:6739;top:2587;width:20;height:2" coordorigin="6739,2587" coordsize="20,0" path="m6739,2587l6758,2587e" filled="false" stroked="true" strokeweight=".48pt" strokecolor="#fefefe">
                <v:path arrowok="t"/>
              </v:shape>
            </v:group>
            <v:group style="position:absolute;left:6758;top:2587;width:20;height:2" coordorigin="6758,2587" coordsize="20,2">
              <v:shape style="position:absolute;left:6758;top:2587;width:20;height:2" coordorigin="6758,2587" coordsize="20,0" path="m6758,2587l6778,2587e" filled="false" stroked="true" strokeweight=".48pt" strokecolor="#fefefe">
                <v:path arrowok="t"/>
              </v:shape>
            </v:group>
            <v:group style="position:absolute;left:6778;top:2587;width:20;height:2" coordorigin="6778,2587" coordsize="20,2">
              <v:shape style="position:absolute;left:6778;top:2587;width:20;height:2" coordorigin="6778,2587" coordsize="20,0" path="m6778,2587l6797,2587e" filled="false" stroked="true" strokeweight=".48pt" strokecolor="#fefefe">
                <v:path arrowok="t"/>
              </v:shape>
            </v:group>
            <v:group style="position:absolute;left:6797;top:2587;width:20;height:2" coordorigin="6797,2587" coordsize="20,2">
              <v:shape style="position:absolute;left:6797;top:2587;width:20;height:2" coordorigin="6797,2587" coordsize="20,0" path="m6797,2587l6816,2587e" filled="false" stroked="true" strokeweight=".48pt" strokecolor="#fefefe">
                <v:path arrowok="t"/>
              </v:shape>
            </v:group>
            <v:group style="position:absolute;left:6816;top:2587;width:20;height:2" coordorigin="6816,2587" coordsize="20,2">
              <v:shape style="position:absolute;left:6816;top:2587;width:20;height:2" coordorigin="6816,2587" coordsize="20,0" path="m6816,2587l6835,2587e" filled="false" stroked="true" strokeweight=".48pt" strokecolor="#fefefe">
                <v:path arrowok="t"/>
              </v:shape>
            </v:group>
            <v:group style="position:absolute;left:6835;top:2587;width:20;height:2" coordorigin="6835,2587" coordsize="20,2">
              <v:shape style="position:absolute;left:6835;top:2587;width:20;height:2" coordorigin="6835,2587" coordsize="20,0" path="m6835,2587l6854,2587e" filled="false" stroked="true" strokeweight=".48pt" strokecolor="#fefefe">
                <v:path arrowok="t"/>
              </v:shape>
            </v:group>
            <v:group style="position:absolute;left:6854;top:2587;width:20;height:2" coordorigin="6854,2587" coordsize="20,2">
              <v:shape style="position:absolute;left:6854;top:2587;width:20;height:2" coordorigin="6854,2587" coordsize="20,0" path="m6854,2587l6874,2587e" filled="false" stroked="true" strokeweight=".48pt" strokecolor="#fefefe">
                <v:path arrowok="t"/>
              </v:shape>
            </v:group>
            <v:group style="position:absolute;left:6874;top:2587;width:20;height:2" coordorigin="6874,2587" coordsize="20,2">
              <v:shape style="position:absolute;left:6874;top:2587;width:20;height:2" coordorigin="6874,2587" coordsize="20,0" path="m6874,2587l6893,2587e" filled="false" stroked="true" strokeweight=".48pt" strokecolor="#fefefe">
                <v:path arrowok="t"/>
              </v:shape>
            </v:group>
            <v:group style="position:absolute;left:6893;top:2587;width:20;height:2" coordorigin="6893,2587" coordsize="20,2">
              <v:shape style="position:absolute;left:6893;top:2587;width:20;height:2" coordorigin="6893,2587" coordsize="20,0" path="m6893,2587l6912,2587e" filled="false" stroked="true" strokeweight=".48pt" strokecolor="#fefefe">
                <v:path arrowok="t"/>
              </v:shape>
            </v:group>
            <v:group style="position:absolute;left:6912;top:2587;width:20;height:2" coordorigin="6912,2587" coordsize="20,2">
              <v:shape style="position:absolute;left:6912;top:2587;width:20;height:2" coordorigin="6912,2587" coordsize="20,0" path="m6912,2587l6931,2587e" filled="false" stroked="true" strokeweight=".48pt" strokecolor="#fefefe">
                <v:path arrowok="t"/>
              </v:shape>
            </v:group>
            <v:group style="position:absolute;left:6931;top:2587;width:20;height:2" coordorigin="6931,2587" coordsize="20,2">
              <v:shape style="position:absolute;left:6931;top:2587;width:20;height:2" coordorigin="6931,2587" coordsize="20,0" path="m6931,2587l6950,2587e" filled="false" stroked="true" strokeweight=".48pt" strokecolor="#fefefe">
                <v:path arrowok="t"/>
              </v:shape>
            </v:group>
            <v:group style="position:absolute;left:6950;top:2587;width:20;height:2" coordorigin="6950,2587" coordsize="20,2">
              <v:shape style="position:absolute;left:6950;top:2587;width:20;height:2" coordorigin="6950,2587" coordsize="20,0" path="m6950,2587l6970,2587e" filled="false" stroked="true" strokeweight=".48pt" strokecolor="#fefefe">
                <v:path arrowok="t"/>
              </v:shape>
            </v:group>
            <v:group style="position:absolute;left:6970;top:2587;width:20;height:2" coordorigin="6970,2587" coordsize="20,2">
              <v:shape style="position:absolute;left:6970;top:2587;width:20;height:2" coordorigin="6970,2587" coordsize="20,0" path="m6970,2587l6989,2587e" filled="false" stroked="true" strokeweight=".48pt" strokecolor="#fefefe">
                <v:path arrowok="t"/>
              </v:shape>
            </v:group>
            <v:group style="position:absolute;left:6989;top:2587;width:20;height:2" coordorigin="6989,2587" coordsize="20,2">
              <v:shape style="position:absolute;left:6989;top:2587;width:20;height:2" coordorigin="6989,2587" coordsize="20,0" path="m6989,2587l7008,2587e" filled="false" stroked="true" strokeweight=".48pt" strokecolor="#fefefe">
                <v:path arrowok="t"/>
              </v:shape>
            </v:group>
            <v:group style="position:absolute;left:7008;top:2587;width:20;height:2" coordorigin="7008,2587" coordsize="20,2">
              <v:shape style="position:absolute;left:7008;top:2587;width:20;height:2" coordorigin="7008,2587" coordsize="20,0" path="m7008,2587l7027,2587e" filled="false" stroked="true" strokeweight=".48pt" strokecolor="#fefefe">
                <v:path arrowok="t"/>
              </v:shape>
            </v:group>
            <v:group style="position:absolute;left:7027;top:2587;width:20;height:2" coordorigin="7027,2587" coordsize="20,2">
              <v:shape style="position:absolute;left:7027;top:2587;width:20;height:2" coordorigin="7027,2587" coordsize="20,0" path="m7027,2587l7046,2587e" filled="false" stroked="true" strokeweight=".48pt" strokecolor="#fefefe">
                <v:path arrowok="t"/>
              </v:shape>
            </v:group>
            <v:group style="position:absolute;left:7046;top:2587;width:10;height:2" coordorigin="7046,2587" coordsize="10,2">
              <v:shape style="position:absolute;left:7046;top:2587;width:10;height:2" coordorigin="7046,2587" coordsize="10,0" path="m7046,2587l7056,2587e" filled="false" stroked="true" strokeweight=".48pt" strokecolor="#000000">
                <v:path arrowok="t"/>
              </v:shape>
            </v:group>
            <v:group style="position:absolute;left:14;top:3024;width:3432;height:2" coordorigin="14,3024" coordsize="3432,2">
              <v:shape style="position:absolute;left:14;top:3024;width:3432;height:2" coordorigin="14,3024" coordsize="3432,0" path="m14,3024l3446,3024e" filled="false" stroked="true" strokeweight="1.44pt" strokecolor="#000000">
                <v:path arrowok="t"/>
              </v:shape>
              <v:shape style="position:absolute;left:3446;top:2592;width:10;height:418" type="#_x0000_t75" stroked="false">
                <v:imagedata r:id="rId37" o:title=""/>
              </v:shape>
            </v:group>
            <v:group style="position:absolute;left:3446;top:3024;width:29;height:2" coordorigin="3446,3024" coordsize="29,2">
              <v:shape style="position:absolute;left:3446;top:3024;width:29;height:2" coordorigin="3446,3024" coordsize="29,0" path="m3446,3024l3475,3024e" filled="false" stroked="true" strokeweight="1.44pt" strokecolor="#000000">
                <v:path arrowok="t"/>
              </v:shape>
            </v:group>
            <v:group style="position:absolute;left:3475;top:3024;width:1949;height:2" coordorigin="3475,3024" coordsize="1949,2">
              <v:shape style="position:absolute;left:3475;top:3024;width:1949;height:2" coordorigin="3475,3024" coordsize="1949,0" path="m3475,3024l5424,3024e" filled="false" stroked="true" strokeweight="1.44pt" strokecolor="#000000">
                <v:path arrowok="t"/>
              </v:shape>
              <v:shape style="position:absolute;left:5424;top:2160;width:10;height:850" type="#_x0000_t75" stroked="false">
                <v:imagedata r:id="rId38" o:title=""/>
              </v:shape>
            </v:group>
            <v:group style="position:absolute;left:5424;top:3024;width:29;height:2" coordorigin="5424,3024" coordsize="29,2">
              <v:shape style="position:absolute;left:5424;top:3024;width:29;height:2" coordorigin="5424,3024" coordsize="29,0" path="m5424,3024l5453,3024e" filled="false" stroked="true" strokeweight="1.44pt" strokecolor="#000000">
                <v:path arrowok="t"/>
              </v:shape>
            </v:group>
            <v:group style="position:absolute;left:5453;top:3024;width:1594;height:2" coordorigin="5453,3024" coordsize="1594,2">
              <v:shape style="position:absolute;left:5453;top:3024;width:1594;height:2" coordorigin="5453,3024" coordsize="1594,0" path="m5453,3024l7046,3024e" filled="false" stroked="true" strokeweight="1.44pt" strokecolor="#000000">
                <v:path arrowok="t"/>
              </v:shape>
              <v:shape style="position:absolute;left:7046;top:2150;width:1795;height:859" type="#_x0000_t75" stroked="false">
                <v:imagedata r:id="rId39" o:title=""/>
              </v:shape>
            </v:group>
            <v:group style="position:absolute;left:7046;top:3024;width:29;height:2" coordorigin="7046,3024" coordsize="29,2">
              <v:shape style="position:absolute;left:7046;top:3024;width:29;height:2" coordorigin="7046,3024" coordsize="29,0" path="m7046,3024l7075,3024e" filled="false" stroked="true" strokeweight="1.44pt" strokecolor="#000000">
                <v:path arrowok="t"/>
              </v:shape>
            </v:group>
            <v:group style="position:absolute;left:7075;top:3024;width:1776;height:2" coordorigin="7075,3024" coordsize="1776,2">
              <v:shape style="position:absolute;left:7075;top:3024;width:1776;height:2" coordorigin="7075,3024" coordsize="1776,0" path="m7075,3024l8851,3024e" filled="false" stroked="true" strokeweight="1.44pt" strokecolor="#000000">
                <v:path arrowok="t"/>
              </v:shape>
              <v:shape style="position:absolute;left:58;top:175;width:3197;height:280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1104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欠款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单位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57" w:lineRule="auto" w:before="1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房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产开发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pacing w:val="-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5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慧峰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源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科技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（北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）有限公司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电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京金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冠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3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佳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74"/>
                        <w:ind w:left="153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965;top:175;width:1439;height:281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249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19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19,984,760.00</w:t>
                      </w:r>
                    </w:p>
                    <w:p>
                      <w:pPr>
                        <w:spacing w:before="139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44,234,805.97</w:t>
                      </w:r>
                    </w:p>
                    <w:p>
                      <w:pPr>
                        <w:spacing w:before="144"/>
                        <w:ind w:left="107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5,800,000.00</w:t>
                      </w:r>
                    </w:p>
                    <w:p>
                      <w:pPr>
                        <w:spacing w:before="139"/>
                        <w:ind w:left="107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5,020,000.00</w:t>
                      </w:r>
                    </w:p>
                    <w:p>
                      <w:pPr>
                        <w:spacing w:before="144"/>
                        <w:ind w:left="107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3,352,000.00</w:t>
                      </w:r>
                    </w:p>
                    <w:p>
                      <w:pPr>
                        <w:spacing w:line="248" w:lineRule="exact" w:before="194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78,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391,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565.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97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880;top:175;width:903;height:280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19"/>
                        <w:ind w:left="0" w:right="74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2001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139"/>
                        <w:ind w:left="0" w:right="74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2004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144"/>
                        <w:ind w:left="0" w:right="74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2005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139"/>
                        <w:ind w:left="0" w:right="74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2001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144"/>
                        <w:ind w:left="0" w:right="74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2001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144"/>
                        <w:ind w:left="0" w:right="79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618;top:175;width:773;height:280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331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内容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57" w:lineRule="auto" w:before="119"/>
                        <w:ind w:left="0" w:right="0" w:firstLine="0"/>
                        <w:jc w:val="both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36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60"/>
          <w:sz w:val="20"/>
          <w:szCs w:val="20"/>
        </w:rPr>
      </w:r>
    </w:p>
    <w:p>
      <w:pPr>
        <w:spacing w:before="31"/>
        <w:ind w:left="9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5"/>
        <w:ind w:left="55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持本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228" w:right="27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(6)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末增加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多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要原因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华</w:t>
      </w:r>
      <w:r>
        <w:rPr>
          <w:rFonts w:ascii="宋体" w:hAnsi="宋体" w:cs="宋体" w:eastAsia="宋体" w:hint="default"/>
          <w:sz w:val="22"/>
          <w:szCs w:val="22"/>
        </w:rPr>
        <w:t>机</w:t>
      </w:r>
      <w:r>
        <w:rPr>
          <w:rFonts w:ascii="宋体" w:hAnsi="宋体" w:cs="宋体" w:eastAsia="宋体" w:hint="default"/>
          <w:sz w:val="22"/>
          <w:szCs w:val="22"/>
        </w:rPr>
        <w:t>电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限公司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2,484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转让给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慧峰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（北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）有限公司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核算</w:t>
      </w:r>
      <w:r>
        <w:rPr>
          <w:rFonts w:ascii="宋体" w:hAnsi="宋体" w:cs="宋体" w:eastAsia="宋体" w:hint="default"/>
          <w:spacing w:val="-10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核算，由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此导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增加。本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慧峰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before="31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）有限公司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四</w:t>
      </w:r>
      <w:r>
        <w:rPr>
          <w:rFonts w:ascii="宋体" w:hAnsi="宋体" w:cs="宋体" w:eastAsia="宋体" w:hint="default"/>
          <w:sz w:val="22"/>
          <w:szCs w:val="22"/>
        </w:rPr>
        <w:t>说明。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    </w:t>
      </w:r>
    </w:p>
    <w:p>
      <w:pPr>
        <w:spacing w:before="72"/>
        <w:ind w:left="62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4.</w:t>
      </w:r>
      <w:r>
        <w:rPr>
          <w:rFonts w:ascii="宋体" w:hAnsi="宋体" w:cs="宋体" w:eastAsia="宋体" w:hint="default"/>
          <w:spacing w:val="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20" w:right="96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⑴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细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6992" w:val="left" w:leader="none"/>
        </w:tabs>
        <w:spacing w:line="303" w:lineRule="exact" w:before="0"/>
        <w:ind w:left="3229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Arial" w:hAnsi="Arial" w:cs="Arial" w:eastAsia="Arial" w:hint="default"/>
          <w:b/>
          <w:bCs/>
          <w:sz w:val="18"/>
          <w:szCs w:val="18"/>
        </w:rPr>
        <w:t>2008</w:t>
      </w:r>
      <w:r>
        <w:rPr>
          <w:rFonts w:ascii="Arial" w:hAnsi="Arial" w:cs="Arial" w:eastAsia="Arial" w:hint="default"/>
          <w:b/>
          <w:bCs/>
          <w:spacing w:val="-2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-15"/>
          <w:sz w:val="18"/>
          <w:szCs w:val="18"/>
        </w:rPr>
        <w:t> </w:t>
      </w:r>
      <w:r>
        <w:rPr>
          <w:rFonts w:ascii="Arial" w:hAnsi="Arial" w:cs="Arial" w:eastAsia="Arial" w:hint="default"/>
          <w:b/>
          <w:bCs/>
          <w:sz w:val="18"/>
          <w:szCs w:val="18"/>
        </w:rPr>
        <w:t>12</w:t>
      </w:r>
      <w:r>
        <w:rPr>
          <w:rFonts w:ascii="Arial" w:hAnsi="Arial" w:cs="Arial" w:eastAsia="Arial" w:hint="default"/>
          <w:b/>
          <w:bCs/>
          <w:spacing w:val="-2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月</w:t>
      </w:r>
      <w:r>
        <w:rPr>
          <w:rFonts w:ascii="Microsoft JhengHei" w:hAnsi="Microsoft JhengHei" w:cs="Microsoft JhengHei" w:eastAsia="Microsoft JhengHei" w:hint="default"/>
          <w:b/>
          <w:bCs/>
          <w:spacing w:val="-15"/>
          <w:sz w:val="18"/>
          <w:szCs w:val="18"/>
        </w:rPr>
        <w:t> </w:t>
      </w:r>
      <w:r>
        <w:rPr>
          <w:rFonts w:ascii="Arial" w:hAnsi="Arial" w:cs="Arial" w:eastAsia="Arial" w:hint="default"/>
          <w:b/>
          <w:bCs/>
          <w:sz w:val="18"/>
          <w:szCs w:val="18"/>
        </w:rPr>
        <w:t>31</w:t>
      </w:r>
      <w:r>
        <w:rPr>
          <w:rFonts w:ascii="Arial" w:hAnsi="Arial" w:cs="Arial" w:eastAsia="Arial" w:hint="default"/>
          <w:b/>
          <w:bCs/>
          <w:spacing w:val="-2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日</w:t>
        <w:tab/>
      </w:r>
      <w:r>
        <w:rPr>
          <w:rFonts w:ascii="Arial" w:hAnsi="Arial" w:cs="Arial" w:eastAsia="Arial" w:hint="default"/>
          <w:b/>
          <w:bCs/>
          <w:sz w:val="18"/>
          <w:szCs w:val="18"/>
        </w:rPr>
        <w:t>2007</w:t>
      </w:r>
      <w:r>
        <w:rPr>
          <w:rFonts w:ascii="Arial" w:hAnsi="Arial" w:cs="Arial" w:eastAsia="Arial" w:hint="default"/>
          <w:b/>
          <w:bCs/>
          <w:spacing w:val="-2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-15"/>
          <w:sz w:val="18"/>
          <w:szCs w:val="18"/>
        </w:rPr>
        <w:t> </w:t>
      </w:r>
      <w:r>
        <w:rPr>
          <w:rFonts w:ascii="Arial" w:hAnsi="Arial" w:cs="Arial" w:eastAsia="Arial" w:hint="default"/>
          <w:b/>
          <w:bCs/>
          <w:sz w:val="18"/>
          <w:szCs w:val="18"/>
        </w:rPr>
        <w:t>12</w:t>
      </w:r>
      <w:r>
        <w:rPr>
          <w:rFonts w:ascii="Arial" w:hAnsi="Arial" w:cs="Arial" w:eastAsia="Arial" w:hint="default"/>
          <w:b/>
          <w:bCs/>
          <w:spacing w:val="-2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月</w:t>
      </w:r>
      <w:r>
        <w:rPr>
          <w:rFonts w:ascii="Microsoft JhengHei" w:hAnsi="Microsoft JhengHei" w:cs="Microsoft JhengHei" w:eastAsia="Microsoft JhengHei" w:hint="default"/>
          <w:b/>
          <w:bCs/>
          <w:spacing w:val="-15"/>
          <w:sz w:val="18"/>
          <w:szCs w:val="18"/>
        </w:rPr>
        <w:t> </w:t>
      </w:r>
      <w:r>
        <w:rPr>
          <w:rFonts w:ascii="Arial" w:hAnsi="Arial" w:cs="Arial" w:eastAsia="Arial" w:hint="default"/>
          <w:b/>
          <w:bCs/>
          <w:sz w:val="18"/>
          <w:szCs w:val="18"/>
        </w:rPr>
        <w:t>31</w:t>
      </w:r>
      <w:r>
        <w:rPr>
          <w:rFonts w:ascii="Arial" w:hAnsi="Arial" w:cs="Arial" w:eastAsia="Arial" w:hint="default"/>
          <w:b/>
          <w:bCs/>
          <w:spacing w:val="-21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日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0" w:lineRule="exact"/>
        <w:ind w:left="2130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/>
          <w:sz w:val="2"/>
        </w:rPr>
        <w:pict>
          <v:group style="width:183.6pt;height:.5pt;mso-position-horizontal-relative:char;mso-position-vertical-relative:line" coordorigin="0,0" coordsize="3672,10">
            <v:group style="position:absolute;left:5;top:5;width:1162;height:2" coordorigin="5,5" coordsize="1162,2">
              <v:shape style="position:absolute;left:5;top:5;width:1162;height:2" coordorigin="5,5" coordsize="1162,0" path="m5,5l1166,5e" filled="false" stroked="true" strokeweight=".48pt" strokecolor="#000000">
                <v:path arrowok="t"/>
              </v:shape>
            </v:group>
            <v:group style="position:absolute;left:1166;top:5;width:10;height:2" coordorigin="1166,5" coordsize="10,2">
              <v:shape style="position:absolute;left:1166;top:5;width:10;height:2" coordorigin="1166,5" coordsize="10,0" path="m1166,5l1176,5e" filled="false" stroked="true" strokeweight=".48pt" strokecolor="#000000">
                <v:path arrowok="t"/>
              </v:shape>
            </v:group>
            <v:group style="position:absolute;left:1176;top:5;width:72;height:2" coordorigin="1176,5" coordsize="72,2">
              <v:shape style="position:absolute;left:1176;top:5;width:72;height:2" coordorigin="1176,5" coordsize="72,0" path="m1176,5l1248,5e" filled="false" stroked="true" strokeweight=".48pt" strokecolor="#000000">
                <v:path arrowok="t"/>
              </v:shape>
            </v:group>
            <v:group style="position:absolute;left:1248;top:5;width:10;height:2" coordorigin="1248,5" coordsize="10,2">
              <v:shape style="position:absolute;left:1248;top:5;width:10;height:2" coordorigin="1248,5" coordsize="10,0" path="m1248,5l1258,5e" filled="false" stroked="true" strokeweight=".48pt" strokecolor="#000000">
                <v:path arrowok="t"/>
              </v:shape>
            </v:group>
            <v:group style="position:absolute;left:1258;top:5;width:1071;height:2" coordorigin="1258,5" coordsize="1071,2">
              <v:shape style="position:absolute;left:1258;top:5;width:1071;height:2" coordorigin="1258,5" coordsize="1071,0" path="m1258,5l2328,5e" filled="false" stroked="true" strokeweight=".48pt" strokecolor="#000000">
                <v:path arrowok="t"/>
              </v:shape>
            </v:group>
            <v:group style="position:absolute;left:2328;top:5;width:10;height:2" coordorigin="2328,5" coordsize="10,2">
              <v:shape style="position:absolute;left:2328;top:5;width:10;height:2" coordorigin="2328,5" coordsize="10,0" path="m2328,5l2338,5e" filled="false" stroked="true" strokeweight=".48pt" strokecolor="#000000">
                <v:path arrowok="t"/>
              </v:shape>
            </v:group>
            <v:group style="position:absolute;left:2338;top:5;width:72;height:2" coordorigin="2338,5" coordsize="72,2">
              <v:shape style="position:absolute;left:2338;top:5;width:72;height:2" coordorigin="2338,5" coordsize="72,0" path="m2338,5l2410,5e" filled="false" stroked="true" strokeweight=".48pt" strokecolor="#000000">
                <v:path arrowok="t"/>
              </v:shape>
            </v:group>
            <v:group style="position:absolute;left:2410;top:5;width:10;height:2" coordorigin="2410,5" coordsize="10,2">
              <v:shape style="position:absolute;left:2410;top:5;width:10;height:2" coordorigin="2410,5" coordsize="10,0" path="m2410,5l2419,5e" filled="false" stroked="true" strokeweight=".48pt" strokecolor="#000000">
                <v:path arrowok="t"/>
              </v:shape>
            </v:group>
            <v:group style="position:absolute;left:2419;top:5;width:1248;height:2" coordorigin="2419,5" coordsize="1248,2">
              <v:shape style="position:absolute;left:2419;top:5;width:1248;height:2" coordorigin="2419,5" coordsize="1248,0" path="m2419,5l3667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sz w:val="2"/>
        </w:rPr>
      </w:r>
      <w:r>
        <w:rPr>
          <w:rFonts w:ascii="Times New Roman"/>
          <w:spacing w:val="62"/>
          <w:sz w:val="2"/>
        </w:rPr>
        <w:t> </w:t>
      </w:r>
      <w:r>
        <w:rPr>
          <w:rFonts w:ascii="Microsoft JhengHei"/>
          <w:spacing w:val="62"/>
          <w:sz w:val="2"/>
        </w:rPr>
        <w:pict>
          <v:group style="width:186pt;height:.5pt;mso-position-horizontal-relative:char;mso-position-vertical-relative:line" coordorigin="0,0" coordsize="3720,10">
            <v:group style="position:absolute;left:5;top:5;width:1181;height:2" coordorigin="5,5" coordsize="1181,2">
              <v:shape style="position:absolute;left:5;top:5;width:1181;height:2" coordorigin="5,5" coordsize="1181,0" path="m5,5l1186,5e" filled="false" stroked="true" strokeweight=".48pt" strokecolor="#000000">
                <v:path arrowok="t"/>
              </v:shape>
            </v:group>
            <v:group style="position:absolute;left:1186;top:5;width:10;height:2" coordorigin="1186,5" coordsize="10,2">
              <v:shape style="position:absolute;left:1186;top:5;width:10;height:2" coordorigin="1186,5" coordsize="10,0" path="m1186,5l1195,5e" filled="false" stroked="true" strokeweight=".48pt" strokecolor="#000000">
                <v:path arrowok="t"/>
              </v:shape>
            </v:group>
            <v:group style="position:absolute;left:1195;top:5;width:68;height:2" coordorigin="1195,5" coordsize="68,2">
              <v:shape style="position:absolute;left:1195;top:5;width:68;height:2" coordorigin="1195,5" coordsize="68,0" path="m1195,5l1262,5e" filled="false" stroked="true" strokeweight=".48pt" strokecolor="#000000">
                <v:path arrowok="t"/>
              </v:shape>
            </v:group>
            <v:group style="position:absolute;left:1262;top:5;width:10;height:2" coordorigin="1262,5" coordsize="10,2">
              <v:shape style="position:absolute;left:1262;top:5;width:10;height:2" coordorigin="1262,5" coordsize="10,0" path="m1262,5l1272,5e" filled="false" stroked="true" strokeweight=".48pt" strokecolor="#000000">
                <v:path arrowok="t"/>
              </v:shape>
            </v:group>
            <v:group style="position:absolute;left:1272;top:5;width:1172;height:2" coordorigin="1272,5" coordsize="1172,2">
              <v:shape style="position:absolute;left:1272;top:5;width:1172;height:2" coordorigin="1272,5" coordsize="1172,0" path="m1272,5l2443,5e" filled="false" stroked="true" strokeweight=".48pt" strokecolor="#000000">
                <v:path arrowok="t"/>
              </v:shape>
            </v:group>
            <v:group style="position:absolute;left:2443;top:5;width:10;height:2" coordorigin="2443,5" coordsize="10,2">
              <v:shape style="position:absolute;left:2443;top:5;width:10;height:2" coordorigin="2443,5" coordsize="10,0" path="m2443,5l2453,5e" filled="false" stroked="true" strokeweight=".48pt" strokecolor="#000000">
                <v:path arrowok="t"/>
              </v:shape>
            </v:group>
            <v:group style="position:absolute;left:2453;top:5;width:72;height:2" coordorigin="2453,5" coordsize="72,2">
              <v:shape style="position:absolute;left:2453;top:5;width:72;height:2" coordorigin="2453,5" coordsize="72,0" path="m2453,5l2525,5e" filled="false" stroked="true" strokeweight=".48pt" strokecolor="#000000">
                <v:path arrowok="t"/>
              </v:shape>
            </v:group>
            <v:group style="position:absolute;left:2525;top:5;width:10;height:2" coordorigin="2525,5" coordsize="10,2">
              <v:shape style="position:absolute;left:2525;top:5;width:10;height:2" coordorigin="2525,5" coordsize="10,0" path="m2525,5l2534,5e" filled="false" stroked="true" strokeweight=".48pt" strokecolor="#000000">
                <v:path arrowok="t"/>
              </v:shape>
            </v:group>
            <v:group style="position:absolute;left:2534;top:5;width:1181;height:2" coordorigin="2534,5" coordsize="1181,2">
              <v:shape style="position:absolute;left:2534;top:5;width:1181;height:2" coordorigin="2534,5" coordsize="1181,0" path="m2534,5l3715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spacing w:val="62"/>
          <w:sz w:val="2"/>
        </w:rPr>
      </w:r>
    </w:p>
    <w:p>
      <w:pPr>
        <w:tabs>
          <w:tab w:pos="2351" w:val="left" w:leader="none"/>
          <w:tab w:pos="3503" w:val="left" w:leader="none"/>
          <w:tab w:pos="4755" w:val="left" w:leader="none"/>
          <w:tab w:pos="6095" w:val="left" w:leader="none"/>
          <w:tab w:pos="7266" w:val="left" w:leader="none"/>
          <w:tab w:pos="8615" w:val="left" w:leader="none"/>
        </w:tabs>
        <w:spacing w:before="113"/>
        <w:ind w:left="896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项目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账面余额</w:t>
        <w:tab/>
        <w:t>减值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备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账面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值</w:t>
        <w:tab/>
        <w:t>账面余额</w:t>
        <w:tab/>
        <w:t>减值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备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账面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值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0" w:lineRule="exact"/>
        <w:ind w:left="114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/>
          <w:sz w:val="2"/>
        </w:rPr>
        <w:pict>
          <v:group style="width:96pt;height:.5pt;mso-position-horizontal-relative:char;mso-position-vertical-relative:line" coordorigin="0,0" coordsize="1920,10">
            <v:group style="position:absolute;left:5;top:5;width:1911;height:2" coordorigin="5,5" coordsize="1911,2">
              <v:shape style="position:absolute;left:5;top:5;width:1911;height:2" coordorigin="5,5" coordsize="1911,0" path="m5,5l1915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sz w:val="2"/>
        </w:rPr>
      </w:r>
      <w:r>
        <w:rPr>
          <w:rFonts w:ascii="Times New Roman"/>
          <w:spacing w:val="86"/>
          <w:sz w:val="2"/>
        </w:rPr>
        <w:t> </w:t>
      </w:r>
      <w:r>
        <w:rPr>
          <w:rFonts w:ascii="Microsoft JhengHei"/>
          <w:spacing w:val="86"/>
          <w:sz w:val="2"/>
        </w:rPr>
        <w:pict>
          <v:group style="width:373.2pt;height:.5pt;mso-position-horizontal-relative:char;mso-position-vertical-relative:line" coordorigin="0,0" coordsize="7464,10">
            <v:group style="position:absolute;left:5;top:5;width:1162;height:2" coordorigin="5,5" coordsize="1162,2">
              <v:shape style="position:absolute;left:5;top:5;width:1162;height:2" coordorigin="5,5" coordsize="1162,0" path="m5,5l1166,5e" filled="false" stroked="true" strokeweight=".48pt" strokecolor="#000000">
                <v:path arrowok="t"/>
              </v:shape>
            </v:group>
            <v:group style="position:absolute;left:1166;top:5;width:10;height:2" coordorigin="1166,5" coordsize="10,2">
              <v:shape style="position:absolute;left:1166;top:5;width:10;height:2" coordorigin="1166,5" coordsize="10,0" path="m1166,5l1176,5e" filled="false" stroked="true" strokeweight=".48pt" strokecolor="#000000">
                <v:path arrowok="t"/>
              </v:shape>
            </v:group>
            <v:group style="position:absolute;left:1176;top:5;width:72;height:2" coordorigin="1176,5" coordsize="72,2">
              <v:shape style="position:absolute;left:1176;top:5;width:72;height:2" coordorigin="1176,5" coordsize="72,0" path="m1176,5l1248,5e" filled="false" stroked="true" strokeweight=".48pt" strokecolor="#000000">
                <v:path arrowok="t"/>
              </v:shape>
            </v:group>
            <v:group style="position:absolute;left:1248;top:5;width:10;height:2" coordorigin="1248,5" coordsize="10,2">
              <v:shape style="position:absolute;left:1248;top:5;width:10;height:2" coordorigin="1248,5" coordsize="10,0" path="m1248,5l1258,5e" filled="false" stroked="true" strokeweight=".48pt" strokecolor="#000000">
                <v:path arrowok="t"/>
              </v:shape>
            </v:group>
            <v:group style="position:absolute;left:1258;top:5;width:1071;height:2" coordorigin="1258,5" coordsize="1071,2">
              <v:shape style="position:absolute;left:1258;top:5;width:1071;height:2" coordorigin="1258,5" coordsize="1071,0" path="m1258,5l2328,5e" filled="false" stroked="true" strokeweight=".48pt" strokecolor="#000000">
                <v:path arrowok="t"/>
              </v:shape>
            </v:group>
            <v:group style="position:absolute;left:2328;top:5;width:10;height:2" coordorigin="2328,5" coordsize="10,2">
              <v:shape style="position:absolute;left:2328;top:5;width:10;height:2" coordorigin="2328,5" coordsize="10,0" path="m2328,5l2338,5e" filled="false" stroked="true" strokeweight=".48pt" strokecolor="#000000">
                <v:path arrowok="t"/>
              </v:shape>
            </v:group>
            <v:group style="position:absolute;left:2338;top:5;width:72;height:2" coordorigin="2338,5" coordsize="72,2">
              <v:shape style="position:absolute;left:2338;top:5;width:72;height:2" coordorigin="2338,5" coordsize="72,0" path="m2338,5l2410,5e" filled="false" stroked="true" strokeweight=".48pt" strokecolor="#000000">
                <v:path arrowok="t"/>
              </v:shape>
            </v:group>
            <v:group style="position:absolute;left:2410;top:5;width:10;height:2" coordorigin="2410,5" coordsize="10,2">
              <v:shape style="position:absolute;left:2410;top:5;width:10;height:2" coordorigin="2410,5" coordsize="10,0" path="m2410,5l2419,5e" filled="false" stroked="true" strokeweight=".48pt" strokecolor="#000000">
                <v:path arrowok="t"/>
              </v:shape>
            </v:group>
            <v:group style="position:absolute;left:2419;top:5;width:1248;height:2" coordorigin="2419,5" coordsize="1248,2">
              <v:shape style="position:absolute;left:2419;top:5;width:1248;height:2" coordorigin="2419,5" coordsize="1248,0" path="m2419,5l3667,5e" filled="false" stroked="true" strokeweight=".48pt" strokecolor="#000000">
                <v:path arrowok="t"/>
              </v:shape>
            </v:group>
            <v:group style="position:absolute;left:3667;top:5;width:10;height:2" coordorigin="3667,5" coordsize="10,2">
              <v:shape style="position:absolute;left:3667;top:5;width:10;height:2" coordorigin="3667,5" coordsize="10,0" path="m3667,5l3677,5e" filled="false" stroked="true" strokeweight=".48pt" strokecolor="#000000">
                <v:path arrowok="t"/>
              </v:shape>
            </v:group>
            <v:group style="position:absolute;left:3677;top:5;width:72;height:2" coordorigin="3677,5" coordsize="72,2">
              <v:shape style="position:absolute;left:3677;top:5;width:72;height:2" coordorigin="3677,5" coordsize="72,0" path="m3677,5l3749,5e" filled="false" stroked="true" strokeweight=".48pt" strokecolor="#000000">
                <v:path arrowok="t"/>
              </v:shape>
            </v:group>
            <v:group style="position:absolute;left:3749;top:5;width:10;height:2" coordorigin="3749,5" coordsize="10,2">
              <v:shape style="position:absolute;left:3749;top:5;width:10;height:2" coordorigin="3749,5" coordsize="10,0" path="m3749,5l3758,5e" filled="false" stroked="true" strokeweight=".48pt" strokecolor="#000000">
                <v:path arrowok="t"/>
              </v:shape>
            </v:group>
            <v:group style="position:absolute;left:3758;top:5;width:1172;height:2" coordorigin="3758,5" coordsize="1172,2">
              <v:shape style="position:absolute;left:3758;top:5;width:1172;height:2" coordorigin="3758,5" coordsize="1172,0" path="m3758,5l4930,5e" filled="false" stroked="true" strokeweight=".48pt" strokecolor="#000000">
                <v:path arrowok="t"/>
              </v:shape>
            </v:group>
            <v:group style="position:absolute;left:4930;top:5;width:10;height:2" coordorigin="4930,5" coordsize="10,2">
              <v:shape style="position:absolute;left:4930;top:5;width:10;height:2" coordorigin="4930,5" coordsize="10,0" path="m4930,5l4939,5e" filled="false" stroked="true" strokeweight=".48pt" strokecolor="#000000">
                <v:path arrowok="t"/>
              </v:shape>
            </v:group>
            <v:group style="position:absolute;left:4939;top:5;width:68;height:2" coordorigin="4939,5" coordsize="68,2">
              <v:shape style="position:absolute;left:4939;top:5;width:68;height:2" coordorigin="4939,5" coordsize="68,0" path="m4939,5l5006,5e" filled="false" stroked="true" strokeweight=".48pt" strokecolor="#000000">
                <v:path arrowok="t"/>
              </v:shape>
            </v:group>
            <v:group style="position:absolute;left:5006;top:5;width:10;height:2" coordorigin="5006,5" coordsize="10,2">
              <v:shape style="position:absolute;left:5006;top:5;width:10;height:2" coordorigin="5006,5" coordsize="10,0" path="m5006,5l5016,5e" filled="false" stroked="true" strokeweight=".48pt" strokecolor="#000000">
                <v:path arrowok="t"/>
              </v:shape>
            </v:group>
            <v:group style="position:absolute;left:5016;top:5;width:1172;height:2" coordorigin="5016,5" coordsize="1172,2">
              <v:shape style="position:absolute;left:5016;top:5;width:1172;height:2" coordorigin="5016,5" coordsize="1172,0" path="m5016,5l6187,5e" filled="false" stroked="true" strokeweight=".48pt" strokecolor="#000000">
                <v:path arrowok="t"/>
              </v:shape>
            </v:group>
            <v:group style="position:absolute;left:6187;top:5;width:10;height:2" coordorigin="6187,5" coordsize="10,2">
              <v:shape style="position:absolute;left:6187;top:5;width:10;height:2" coordorigin="6187,5" coordsize="10,0" path="m6187,5l6197,5e" filled="false" stroked="true" strokeweight=".48pt" strokecolor="#000000">
                <v:path arrowok="t"/>
              </v:shape>
            </v:group>
            <v:group style="position:absolute;left:6197;top:5;width:72;height:2" coordorigin="6197,5" coordsize="72,2">
              <v:shape style="position:absolute;left:6197;top:5;width:72;height:2" coordorigin="6197,5" coordsize="72,0" path="m6197,5l6269,5e" filled="false" stroked="true" strokeweight=".48pt" strokecolor="#000000">
                <v:path arrowok="t"/>
              </v:shape>
            </v:group>
            <v:group style="position:absolute;left:6269;top:5;width:10;height:2" coordorigin="6269,5" coordsize="10,2">
              <v:shape style="position:absolute;left:6269;top:5;width:10;height:2" coordorigin="6269,5" coordsize="10,0" path="m6269,5l6278,5e" filled="false" stroked="true" strokeweight=".48pt" strokecolor="#000000">
                <v:path arrowok="t"/>
              </v:shape>
            </v:group>
            <v:group style="position:absolute;left:6278;top:5;width:1181;height:2" coordorigin="6278,5" coordsize="1181,2">
              <v:shape style="position:absolute;left:6278;top:5;width:1181;height:2" coordorigin="6278,5" coordsize="1181,0" path="m6278,5l7459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spacing w:val="86"/>
          <w:sz w:val="2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before="46"/>
        <w:ind w:left="1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176.330002pt;margin-top:5.953082pt;width:358.7pt;height:58.05pt;mso-position-horizontal-relative:page;mso-position-vertical-relative:paragraph;z-index:3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1"/>
                    <w:gridCol w:w="970"/>
                    <w:gridCol w:w="1231"/>
                    <w:gridCol w:w="1294"/>
                    <w:gridCol w:w="1332"/>
                    <w:gridCol w:w="1077"/>
                  </w:tblGrid>
                  <w:tr>
                    <w:trPr>
                      <w:trHeight w:val="197" w:hRule="exact"/>
                    </w:trPr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4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300,000.00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21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18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300,000.00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15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5,165,926.68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4,865,926.68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300,000.00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4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19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8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5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433,499.42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433,499.42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4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19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8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5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4,432,427.26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4,432,427.26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</w:p>
    <w:p>
      <w:pPr>
        <w:spacing w:line="240" w:lineRule="auto" w:before="3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46"/>
        <w:ind w:left="1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46"/>
        <w:ind w:left="69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营企业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</w:p>
    <w:p>
      <w:pPr>
        <w:spacing w:line="240" w:lineRule="auto" w:before="3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2135" w:val="left" w:leader="none"/>
          <w:tab w:pos="2461" w:val="left" w:leader="none"/>
          <w:tab w:pos="4117" w:val="left" w:leader="none"/>
          <w:tab w:pos="4895" w:val="left" w:leader="none"/>
          <w:tab w:pos="6219" w:val="left" w:leader="none"/>
          <w:tab w:pos="7976" w:val="left" w:leader="none"/>
          <w:tab w:pos="8749" w:val="left" w:leader="none"/>
        </w:tabs>
        <w:spacing w:before="46"/>
        <w:ind w:left="69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资</w:t>
        <w:tab/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300,000.00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0.00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300,000.00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 </w:t>
        <w:tab/>
        <w:t>300,000.00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0.00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300,000.00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2461" w:val="left" w:leader="none"/>
          <w:tab w:pos="4117" w:val="left" w:leader="none"/>
          <w:tab w:pos="4895" w:val="left" w:leader="none"/>
          <w:tab w:pos="6085" w:val="left" w:leader="none"/>
          <w:tab w:pos="7347" w:val="left" w:leader="none"/>
          <w:tab w:pos="8749" w:val="left" w:leader="none"/>
        </w:tabs>
        <w:spacing w:before="0"/>
        <w:ind w:left="89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1"/>
          <w:sz w:val="18"/>
          <w:szCs w:val="18"/>
        </w:rPr>
        <w:t>合</w:t>
      </w:r>
      <w:r>
        <w:rPr>
          <w:rFonts w:ascii="宋体" w:hAnsi="宋体" w:cs="宋体" w:eastAsia="宋体" w:hint="default"/>
          <w:position w:val="1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300,000.00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300,000.00</w:t>
        <w:tab/>
        <w:t>5,165,926.68</w:t>
        <w:tab/>
        <w:t>4,865,926.68</w:t>
        <w:tab/>
        <w:t>300,000.00</w:t>
      </w:r>
    </w:p>
    <w:p>
      <w:pPr>
        <w:spacing w:line="28" w:lineRule="exact"/>
        <w:ind w:left="212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373.95pt;height:1.45pt;mso-position-horizontal-relative:char;mso-position-vertical-relative:line" coordorigin="0,0" coordsize="7479,29">
            <v:group style="position:absolute;left:5;top:24;width:1176;height:2" coordorigin="5,24" coordsize="1176,2">
              <v:shape style="position:absolute;left:5;top:24;width:1176;height:2" coordorigin="5,24" coordsize="1176,0" path="m5,24l1181,24e" filled="false" stroked="true" strokeweight=".48pt" strokecolor="#000000">
                <v:path arrowok="t"/>
              </v:shape>
            </v:group>
            <v:group style="position:absolute;left:5;top:5;width:1176;height:2" coordorigin="5,5" coordsize="1176,2">
              <v:shape style="position:absolute;left:5;top:5;width:1176;height:2" coordorigin="5,5" coordsize="1176,0" path="m5,5l1181,5e" filled="false" stroked="true" strokeweight=".48pt" strokecolor="#000000">
                <v:path arrowok="t"/>
              </v:shape>
            </v:group>
            <v:group style="position:absolute;left:1248;top:24;width:1095;height:2" coordorigin="1248,24" coordsize="1095,2">
              <v:shape style="position:absolute;left:1248;top:24;width:1095;height:2" coordorigin="1248,24" coordsize="1095,0" path="m1248,24l2342,24e" filled="false" stroked="true" strokeweight=".48pt" strokecolor="#000000">
                <v:path arrowok="t"/>
              </v:shape>
            </v:group>
            <v:group style="position:absolute;left:1248;top:5;width:1095;height:2" coordorigin="1248,5" coordsize="1095,2">
              <v:shape style="position:absolute;left:1248;top:5;width:1095;height:2" coordorigin="1248,5" coordsize="1095,0" path="m1248,5l2342,5e" filled="false" stroked="true" strokeweight=".48pt" strokecolor="#000000">
                <v:path arrowok="t"/>
              </v:shape>
            </v:group>
            <v:group style="position:absolute;left:2410;top:24;width:1272;height:2" coordorigin="2410,24" coordsize="1272,2">
              <v:shape style="position:absolute;left:2410;top:24;width:1272;height:2" coordorigin="2410,24" coordsize="1272,0" path="m2410,24l3682,24e" filled="false" stroked="true" strokeweight=".48pt" strokecolor="#000000">
                <v:path arrowok="t"/>
              </v:shape>
            </v:group>
            <v:group style="position:absolute;left:2410;top:5;width:1272;height:2" coordorigin="2410,5" coordsize="1272,2">
              <v:shape style="position:absolute;left:2410;top:5;width:1272;height:2" coordorigin="2410,5" coordsize="1272,0" path="m2410,5l3682,5e" filled="false" stroked="true" strokeweight=".48pt" strokecolor="#000000">
                <v:path arrowok="t"/>
              </v:shape>
            </v:group>
            <v:group style="position:absolute;left:3749;top:24;width:1196;height:2" coordorigin="3749,24" coordsize="1196,2">
              <v:shape style="position:absolute;left:3749;top:24;width:1196;height:2" coordorigin="3749,24" coordsize="1196,0" path="m3749,24l4944,24e" filled="false" stroked="true" strokeweight=".48pt" strokecolor="#000000">
                <v:path arrowok="t"/>
              </v:shape>
            </v:group>
            <v:group style="position:absolute;left:3749;top:5;width:1196;height:2" coordorigin="3749,5" coordsize="1196,2">
              <v:shape style="position:absolute;left:3749;top:5;width:1196;height:2" coordorigin="3749,5" coordsize="1196,0" path="m3749,5l4944,5e" filled="false" stroked="true" strokeweight=".48pt" strokecolor="#000000">
                <v:path arrowok="t"/>
              </v:shape>
            </v:group>
            <v:group style="position:absolute;left:5006;top:24;width:1196;height:2" coordorigin="5006,24" coordsize="1196,2">
              <v:shape style="position:absolute;left:5006;top:24;width:1196;height:2" coordorigin="5006,24" coordsize="1196,0" path="m5006,24l6202,24e" filled="false" stroked="true" strokeweight=".48pt" strokecolor="#000000">
                <v:path arrowok="t"/>
              </v:shape>
            </v:group>
            <v:group style="position:absolute;left:5006;top:5;width:1196;height:2" coordorigin="5006,5" coordsize="1196,2">
              <v:shape style="position:absolute;left:5006;top:5;width:1196;height:2" coordorigin="5006,5" coordsize="1196,0" path="m5006,5l6202,5e" filled="false" stroked="true" strokeweight=".48pt" strokecolor="#000000">
                <v:path arrowok="t"/>
              </v:shape>
            </v:group>
            <v:group style="position:absolute;left:6269;top:24;width:1205;height:2" coordorigin="6269,24" coordsize="1205,2">
              <v:shape style="position:absolute;left:6269;top:24;width:1205;height:2" coordorigin="6269,24" coordsize="1205,0" path="m6269,24l7474,24e" filled="false" stroked="true" strokeweight=".48pt" strokecolor="#000000">
                <v:path arrowok="t"/>
              </v:shape>
            </v:group>
            <v:group style="position:absolute;left:6269;top:5;width:1205;height:2" coordorigin="6269,5" coordsize="1205,2">
              <v:shape style="position:absolute;left:6269;top:5;width:1205;height:2" coordorigin="6269,5" coordsize="1205,0" path="m6269,5l747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7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1900" w:h="16840"/>
          <w:pgMar w:header="876" w:footer="840" w:top="1100" w:bottom="1020" w:left="1100" w:right="8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1991" w:val="left" w:leader="none"/>
        </w:tabs>
        <w:spacing w:before="0"/>
        <w:ind w:left="359" w:right="-7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被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单位名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称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限</w:t>
      </w:r>
      <w:r>
        <w:rPr>
          <w:rFonts w:ascii="Microsoft JhengHei" w:hAnsi="Microsoft JhengHei" w:cs="Microsoft JhengHei" w:eastAsia="Microsoft JhengHei" w:hint="default"/>
          <w:spacing w:val="-2"/>
          <w:sz w:val="18"/>
          <w:szCs w:val="18"/>
        </w:rPr>
      </w:r>
    </w:p>
    <w:p>
      <w:pPr>
        <w:spacing w:line="303" w:lineRule="exact" w:before="0"/>
        <w:ind w:left="142" w:right="-2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spacing w:val="-3"/>
        </w:rPr>
        <w:br w:type="column"/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占被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单位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before="128"/>
        <w:ind w:left="137" w:right="-2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册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资本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比例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  <w:r>
        <w:rPr/>
        <w:br w:type="column"/>
      </w:r>
      <w:r>
        <w:rPr>
          <w:rFonts w:ascii="Microsoft JhengHei"/>
          <w:b/>
          <w:sz w:val="12"/>
        </w:rPr>
      </w:r>
    </w:p>
    <w:p>
      <w:pPr>
        <w:tabs>
          <w:tab w:pos="1428" w:val="left" w:leader="none"/>
          <w:tab w:pos="2518" w:val="left" w:leader="none"/>
          <w:tab w:pos="3454" w:val="left" w:leader="none"/>
          <w:tab w:pos="4471" w:val="left" w:leader="none"/>
        </w:tabs>
        <w:spacing w:before="0"/>
        <w:ind w:left="1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初始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本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2007-12-31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增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加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减少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2008-12-31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00" w:bottom="1020" w:left="1100" w:right="880"/>
          <w:cols w:num="3" w:equalWidth="0">
            <w:col w:w="2717" w:space="40"/>
            <w:col w:w="1223" w:space="40"/>
            <w:col w:w="5900"/>
          </w:cols>
        </w:sectPr>
      </w:pPr>
    </w:p>
    <w:p>
      <w:pPr>
        <w:spacing w:line="20" w:lineRule="exact"/>
        <w:ind w:left="11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87.4pt;height:.5pt;mso-position-horizontal-relative:char;mso-position-vertical-relative:line" coordorigin="0,0" coordsize="1748,10">
            <v:group style="position:absolute;left:5;top:5;width:1738;height:2" coordorigin="5,5" coordsize="1738,2">
              <v:shape style="position:absolute;left:5;top:5;width:1738;height:2" coordorigin="5,5" coordsize="1738,0" path="m5,5l1742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w:pict>
          <v:group style="width:41.55pt;height:.5pt;mso-position-horizontal-relative:char;mso-position-vertical-relative:line" coordorigin="0,0" coordsize="831,10">
            <v:group style="position:absolute;left:5;top:5;width:821;height:2" coordorigin="5,5" coordsize="821,2">
              <v:shape style="position:absolute;left:5;top:5;width:821;height:2" coordorigin="5,5" coordsize="821,0" path="m5,5l82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w:pict>
          <v:group style="width:59.3pt;height:.5pt;mso-position-horizontal-relative:char;mso-position-vertical-relative:line" coordorigin="0,0" coordsize="1186,10">
            <v:group style="position:absolute;left:5;top:5;width:1176;height:2" coordorigin="5,5" coordsize="1176,2">
              <v:shape style="position:absolute;left:5;top:5;width:1176;height:2" coordorigin="5,5" coordsize="1176,0" path="m5,5l1181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w:pict>
          <v:group style="width:59.55pt;height:.5pt;mso-position-horizontal-relative:char;mso-position-vertical-relative:line" coordorigin="0,0" coordsize="1191,10">
            <v:group style="position:absolute;left:5;top:5;width:1181;height:2" coordorigin="5,5" coordsize="1181,2">
              <v:shape style="position:absolute;left:5;top:5;width:1181;height:2" coordorigin="5,5" coordsize="1181,0" path="m5,5l118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w:pict>
          <v:group style="width:50.4pt;height:.5pt;mso-position-horizontal-relative:char;mso-position-vertical-relative:line" coordorigin="0,0" coordsize="1008,10">
            <v:group style="position:absolute;left:5;top:5;width:999;height:2" coordorigin="5,5" coordsize="999,2">
              <v:shape style="position:absolute;left:5;top:5;width:999;height:2" coordorigin="5,5" coordsize="999,0" path="m5,5l1003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2"/>
          <w:sz w:val="2"/>
        </w:rPr>
        <w:t> </w:t>
      </w:r>
      <w:r>
        <w:rPr>
          <w:rFonts w:ascii="Times New Roman"/>
          <w:spacing w:val="62"/>
          <w:sz w:val="2"/>
        </w:rPr>
        <w:pict>
          <v:group style="width:45.4pt;height:.5pt;mso-position-horizontal-relative:char;mso-position-vertical-relative:line" coordorigin="0,0" coordsize="908,10">
            <v:group style="position:absolute;left:5;top:5;width:898;height:2" coordorigin="5,5" coordsize="898,2">
              <v:shape style="position:absolute;left:5;top:5;width:898;height:2" coordorigin="5,5" coordsize="898,0" path="m5,5l902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62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w:pict>
          <v:group style="width:41.55pt;height:.5pt;mso-position-horizontal-relative:char;mso-position-vertical-relative:line" coordorigin="0,0" coordsize="831,10">
            <v:group style="position:absolute;left:5;top:5;width:821;height:2" coordorigin="5,5" coordsize="821,2">
              <v:shape style="position:absolute;left:5;top:5;width:821;height:2" coordorigin="5,5" coordsize="821,0" path="m5,5l82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Times New Roman"/>
          <w:spacing w:val="56"/>
          <w:sz w:val="2"/>
        </w:rPr>
        <w:pict>
          <v:group style="width:59.55pt;height:.5pt;mso-position-horizontal-relative:char;mso-position-vertical-relative:line" coordorigin="0,0" coordsize="1191,10">
            <v:group style="position:absolute;left:5;top:5;width:1181;height:2" coordorigin="5,5" coordsize="1181,2">
              <v:shape style="position:absolute;left:5;top:5;width:1181;height:2" coordorigin="5,5" coordsize="1181,0" path="m5,5l118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6"/>
          <w:sz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0"/>
          <w:szCs w:val="10"/>
        </w:rPr>
        <w:sectPr>
          <w:type w:val="continuous"/>
          <w:pgSz w:w="11900" w:h="16840"/>
          <w:pgMar w:top="1100" w:bottom="1020" w:left="1100" w:right="880"/>
        </w:sectPr>
      </w:pPr>
    </w:p>
    <w:p>
      <w:pPr>
        <w:spacing w:line="448" w:lineRule="auto" w:before="46"/>
        <w:ind w:left="1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22.559998pt;margin-top:37.771709pt;width:208.1pt;height:1.45pt;mso-position-horizontal-relative:page;mso-position-vertical-relative:paragraph;z-index:2992" coordorigin="6451,755" coordsize="4162,29">
            <v:group style="position:absolute;left:6456;top:779;width:1013;height:2" coordorigin="6456,779" coordsize="1013,2">
              <v:shape style="position:absolute;left:6456;top:779;width:1013;height:2" coordorigin="6456,779" coordsize="1013,0" path="m6456,779l7469,779e" filled="false" stroked="true" strokeweight=".48pt" strokecolor="#000000">
                <v:path arrowok="t"/>
              </v:shape>
            </v:group>
            <v:group style="position:absolute;left:6456;top:760;width:1013;height:2" coordorigin="6456,760" coordsize="1013,2">
              <v:shape style="position:absolute;left:6456;top:760;width:1013;height:2" coordorigin="6456,760" coordsize="1013,0" path="m6456,760l7469,760e" filled="false" stroked="true" strokeweight=".48pt" strokecolor="#000000">
                <v:path arrowok="t"/>
              </v:shape>
            </v:group>
            <v:group style="position:absolute;left:7536;top:779;width:912;height:2" coordorigin="7536,779" coordsize="912,2">
              <v:shape style="position:absolute;left:7536;top:779;width:912;height:2" coordorigin="7536,779" coordsize="912,0" path="m7536,779l8448,779e" filled="false" stroked="true" strokeweight=".48pt" strokecolor="#000000">
                <v:path arrowok="t"/>
              </v:shape>
            </v:group>
            <v:group style="position:absolute;left:7536;top:760;width:912;height:2" coordorigin="7536,760" coordsize="912,2">
              <v:shape style="position:absolute;left:7536;top:760;width:912;height:2" coordorigin="7536,760" coordsize="912,0" path="m7536,760l8448,760e" filled="false" stroked="true" strokeweight=".48pt" strokecolor="#000000">
                <v:path arrowok="t"/>
              </v:shape>
            </v:group>
            <v:group style="position:absolute;left:8515;top:779;width:836;height:2" coordorigin="8515,779" coordsize="836,2">
              <v:shape style="position:absolute;left:8515;top:779;width:836;height:2" coordorigin="8515,779" coordsize="836,0" path="m8515,779l9350,779e" filled="false" stroked="true" strokeweight=".48pt" strokecolor="#000000">
                <v:path arrowok="t"/>
              </v:shape>
            </v:group>
            <v:group style="position:absolute;left:8515;top:760;width:836;height:2" coordorigin="8515,760" coordsize="836,2">
              <v:shape style="position:absolute;left:8515;top:760;width:836;height:2" coordorigin="8515,760" coordsize="836,0" path="m8515,760l9350,760e" filled="false" stroked="true" strokeweight=".48pt" strokecolor="#000000">
                <v:path arrowok="t"/>
              </v:shape>
            </v:group>
            <v:group style="position:absolute;left:9413;top:779;width:1196;height:2" coordorigin="9413,779" coordsize="1196,2">
              <v:shape style="position:absolute;left:9413;top:779;width:1196;height:2" coordorigin="9413,779" coordsize="1196,0" path="m9413,779l10608,779e" filled="false" stroked="true" strokeweight=".48pt" strokecolor="#000000">
                <v:path arrowok="t"/>
              </v:shape>
            </v:group>
            <v:group style="position:absolute;left:9413;top:760;width:1196;height:2" coordorigin="9413,760" coordsize="1196,2">
              <v:shape style="position:absolute;left:9413;top:760;width:1196;height:2" coordorigin="9413,760" coordsize="1196,0" path="m9413,760l10608,76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4"/>
          <w:sz w:val="18"/>
          <w:szCs w:val="18"/>
        </w:rPr>
        <w:t>北</w:t>
      </w:r>
      <w:r>
        <w:rPr>
          <w:rFonts w:ascii="宋体" w:hAnsi="宋体" w:cs="宋体" w:eastAsia="宋体" w:hint="default"/>
          <w:spacing w:val="4"/>
          <w:sz w:val="18"/>
          <w:szCs w:val="18"/>
        </w:rPr>
        <w:t>京</w:t>
      </w:r>
      <w:r>
        <w:rPr>
          <w:rFonts w:ascii="宋体" w:hAnsi="宋体" w:cs="宋体" w:eastAsia="宋体" w:hint="default"/>
          <w:spacing w:val="4"/>
          <w:sz w:val="18"/>
          <w:szCs w:val="18"/>
        </w:rPr>
        <w:t>巨</w:t>
      </w:r>
      <w:r>
        <w:rPr>
          <w:rFonts w:ascii="宋体" w:hAnsi="宋体" w:cs="宋体" w:eastAsia="宋体" w:hint="default"/>
          <w:spacing w:val="4"/>
          <w:sz w:val="18"/>
          <w:szCs w:val="18"/>
        </w:rPr>
        <w:t>龙</w:t>
      </w:r>
      <w:r>
        <w:rPr>
          <w:rFonts w:ascii="宋体" w:hAnsi="宋体" w:cs="宋体" w:eastAsia="宋体" w:hint="default"/>
          <w:spacing w:val="4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4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4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4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4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tabs>
          <w:tab w:pos="1314" w:val="left" w:leader="none"/>
          <w:tab w:pos="2432" w:val="left" w:leader="none"/>
          <w:tab w:pos="3522" w:val="left" w:leader="none"/>
          <w:tab w:pos="5111" w:val="left" w:leader="none"/>
          <w:tab w:pos="6008" w:val="left" w:leader="none"/>
          <w:tab w:pos="6651" w:val="left" w:leader="none"/>
        </w:tabs>
        <w:spacing w:before="0"/>
        <w:ind w:left="14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position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2"/>
          <w:position w:val="1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"/>
          <w:sz w:val="18"/>
          <w:szCs w:val="18"/>
        </w:rPr>
        <w:t>年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6%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300,000.00</w:t>
        <w:tab/>
        <w:t>300,000.00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  <w:tab/>
        <w:t>-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300,000.00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00" w:bottom="1020" w:left="1100" w:right="880"/>
          <w:cols w:num="2" w:equalWidth="0">
            <w:col w:w="1843" w:space="159"/>
            <w:col w:w="7918"/>
          </w:cols>
        </w:sectPr>
      </w:pPr>
    </w:p>
    <w:p>
      <w:pPr>
        <w:spacing w:before="2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权益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53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82"/>
        <w:gridCol w:w="1896"/>
        <w:gridCol w:w="79"/>
        <w:gridCol w:w="1183"/>
        <w:gridCol w:w="82"/>
        <w:gridCol w:w="826"/>
        <w:gridCol w:w="970"/>
        <w:gridCol w:w="1044"/>
        <w:gridCol w:w="1399"/>
      </w:tblGrid>
      <w:tr>
        <w:trPr>
          <w:trHeight w:val="500" w:hRule="exact"/>
        </w:trPr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单位名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 w:before="18"/>
              <w:ind w:left="796" w:right="0"/>
              <w:jc w:val="left"/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占被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册</w:t>
            </w:r>
            <w:r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r>
          </w:p>
          <w:p>
            <w:pPr>
              <w:pStyle w:val="TableParagraph"/>
              <w:spacing w:line="221" w:lineRule="exact"/>
              <w:ind w:left="67" w:right="0"/>
              <w:jc w:val="left"/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限</w:t>
            </w:r>
            <w:r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r>
          </w:p>
        </w:tc>
        <w:tc>
          <w:tcPr>
            <w:tcW w:w="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初始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b/>
                <w:sz w:val="13"/>
              </w:rPr>
              <w:t>2007-12-31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180"/>
              <w:jc w:val="right"/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3"/>
                <w:szCs w:val="13"/>
              </w:rPr>
              <w:t>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3"/>
                <w:szCs w:val="13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3"/>
                <w:szCs w:val="13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20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b/>
                <w:sz w:val="13"/>
              </w:rPr>
              <w:t>2008-12-31</w:t>
            </w:r>
            <w:r>
              <w:rPr>
                <w:rFonts w:ascii="Times New Roman"/>
                <w:sz w:val="13"/>
              </w:rPr>
            </w:r>
          </w:p>
        </w:tc>
      </w:tr>
      <w:tr>
        <w:trPr>
          <w:trHeight w:val="197" w:hRule="exact"/>
        </w:trPr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right="319"/>
              <w:jc w:val="right"/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3"/>
                <w:szCs w:val="13"/>
              </w:rPr>
              <w:t>资本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3"/>
                <w:szCs w:val="13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r>
          </w:p>
        </w:tc>
        <w:tc>
          <w:tcPr>
            <w:tcW w:w="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331" w:right="0"/>
              <w:jc w:val="left"/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  <w:t>减额</w:t>
            </w:r>
            <w:r>
              <w:rPr>
                <w:rFonts w:ascii="Microsoft JhengHei" w:hAnsi="Microsoft JhengHei" w:cs="Microsoft JhengHei" w:eastAsia="Microsoft JhengHei" w:hint="default"/>
                <w:sz w:val="13"/>
                <w:szCs w:val="13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83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left="28"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 w:hAnsi="宋体" w:cs="宋体" w:eastAsia="宋体" w:hint="default"/>
                <w:sz w:val="13"/>
                <w:szCs w:val="13"/>
              </w:rPr>
              <w:t>贵州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新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兴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织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布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印染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有限公司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-5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32.4pt;height:.5pt;mso-position-horizontal-relative:char;mso-position-vertical-relative:line" coordorigin="0,0" coordsize="648,10">
                  <v:group style="position:absolute;left:5;top:5;width:639;height:2" coordorigin="5,5" coordsize="639,2">
                    <v:shape style="position:absolute;left:5;top:5;width:639;height:2" coordorigin="5,5" coordsize="639,0" path="m5,5l643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8"/>
                <w:szCs w:val="8"/>
              </w:rPr>
            </w:pPr>
          </w:p>
          <w:p>
            <w:pPr>
              <w:pStyle w:val="TableParagraph"/>
              <w:tabs>
                <w:tab w:pos="806" w:val="left" w:leader="none"/>
              </w:tabs>
              <w:spacing w:line="240" w:lineRule="auto"/>
              <w:ind w:right="374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5"/>
                <w:sz w:val="13"/>
              </w:rPr>
              <w:t>-</w:t>
              <w:tab/>
            </w:r>
            <w:r>
              <w:rPr>
                <w:rFonts w:ascii="Times New Roman"/>
                <w:sz w:val="13"/>
              </w:rPr>
              <w:t>71.43%</w:t>
            </w:r>
          </w:p>
        </w:tc>
        <w:tc>
          <w:tcPr>
            <w:tcW w:w="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6,000,000.00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433,499.42</w:t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130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-5,566,500.58</w:t>
            </w:r>
          </w:p>
        </w:tc>
        <w:tc>
          <w:tcPr>
            <w:tcW w:w="10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-   </w:t>
            </w:r>
            <w:r>
              <w:rPr>
                <w:rFonts w:ascii="Times New Roman"/>
                <w:spacing w:val="28"/>
                <w:sz w:val="13"/>
              </w:rPr>
              <w:t> </w:t>
            </w:r>
            <w:r>
              <w:rPr>
                <w:rFonts w:ascii="Times New Roman"/>
                <w:sz w:val="13"/>
              </w:rPr>
              <w:t>433,499.42</w:t>
            </w:r>
          </w:p>
        </w:tc>
        <w:tc>
          <w:tcPr>
            <w:tcW w:w="13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168"/>
              <w:jc w:val="center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9"/>
                <w:sz w:val="13"/>
              </w:rPr>
              <w:t>-</w:t>
            </w:r>
            <w:r>
              <w:rPr>
                <w:rFonts w:ascii="Times New Roman"/>
                <w:sz w:val="13"/>
              </w:rPr>
            </w:r>
          </w:p>
        </w:tc>
      </w:tr>
      <w:tr>
        <w:trPr>
          <w:trHeight w:val="439" w:hRule="exact"/>
        </w:trPr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 w:hAnsi="宋体" w:cs="宋体" w:eastAsia="宋体" w:hint="default"/>
                <w:sz w:val="13"/>
                <w:szCs w:val="13"/>
              </w:rPr>
              <w:t>广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州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龙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凯经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济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发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展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联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营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公司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40" w:lineRule="auto" w:before="114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3"/>
                <w:szCs w:val="13"/>
              </w:rPr>
              <w:t> 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年</w:t>
              <w:tab/>
            </w:r>
            <w:r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  <w:t>50%</w:t>
            </w:r>
          </w:p>
        </w:tc>
        <w:tc>
          <w:tcPr>
            <w:tcW w:w="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1,990,000.00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1,960,427.26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39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-29,572.74</w:t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-</w:t>
            </w:r>
            <w:r>
              <w:rPr>
                <w:rFonts w:ascii="Times New Roman"/>
                <w:spacing w:val="23"/>
                <w:sz w:val="13"/>
              </w:rPr>
              <w:t> </w:t>
            </w:r>
            <w:r>
              <w:rPr>
                <w:rFonts w:ascii="Times New Roman"/>
                <w:sz w:val="13"/>
              </w:rPr>
              <w:t>1,960,427.26</w:t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68"/>
              <w:jc w:val="center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9"/>
                <w:sz w:val="13"/>
              </w:rPr>
              <w:t>-</w:t>
            </w:r>
            <w:r>
              <w:rPr>
                <w:rFonts w:ascii="Times New Roman"/>
                <w:sz w:val="13"/>
              </w:rPr>
            </w:r>
          </w:p>
        </w:tc>
      </w:tr>
      <w:tr>
        <w:trPr>
          <w:trHeight w:val="439" w:hRule="exact"/>
        </w:trPr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28"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 w:hAnsi="宋体" w:cs="宋体" w:eastAsia="宋体" w:hint="default"/>
                <w:sz w:val="13"/>
                <w:szCs w:val="13"/>
              </w:rPr>
              <w:t>上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海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科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发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印刷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厂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40" w:lineRule="auto" w:before="112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  <w:t>50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3"/>
                <w:szCs w:val="13"/>
              </w:rPr>
              <w:t> 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年</w:t>
              <w:tab/>
            </w:r>
            <w:r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  <w:t>50%</w:t>
            </w:r>
          </w:p>
        </w:tc>
        <w:tc>
          <w:tcPr>
            <w:tcW w:w="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2,472,000.00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2,472,000.00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623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9"/>
                <w:sz w:val="13"/>
              </w:rPr>
              <w:t>-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-</w:t>
            </w:r>
            <w:r>
              <w:rPr>
                <w:rFonts w:ascii="Times New Roman"/>
                <w:spacing w:val="23"/>
                <w:sz w:val="13"/>
              </w:rPr>
              <w:t> </w:t>
            </w:r>
            <w:r>
              <w:rPr>
                <w:rFonts w:ascii="Times New Roman"/>
                <w:sz w:val="13"/>
              </w:rPr>
              <w:t>2,472,000.00</w:t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68"/>
              <w:jc w:val="center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9"/>
                <w:sz w:val="13"/>
              </w:rPr>
              <w:t>-</w:t>
            </w:r>
            <w:r>
              <w:rPr>
                <w:rFonts w:ascii="Times New Roman"/>
                <w:sz w:val="13"/>
              </w:rPr>
            </w:r>
          </w:p>
        </w:tc>
      </w:tr>
      <w:tr>
        <w:trPr>
          <w:trHeight w:val="442" w:hRule="exact"/>
        </w:trPr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 w:hAnsi="宋体" w:cs="宋体" w:eastAsia="宋体" w:hint="default"/>
                <w:sz w:val="13"/>
                <w:szCs w:val="13"/>
              </w:rPr>
              <w:t>上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海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首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佳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塑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料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有限公司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40" w:lineRule="auto" w:before="114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3"/>
                <w:szCs w:val="13"/>
              </w:rPr>
              <w:t> 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年</w:t>
              <w:tab/>
            </w:r>
            <w:r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  <w:t>45%</w:t>
            </w:r>
          </w:p>
        </w:tc>
        <w:tc>
          <w:tcPr>
            <w:tcW w:w="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1,946,835.00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99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9"/>
                <w:sz w:val="13"/>
              </w:rPr>
              <w:t>-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30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-1,946,835.00</w:t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tabs>
                <w:tab w:pos="734" w:val="left" w:leader="none"/>
              </w:tabs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5"/>
                <w:sz w:val="13"/>
              </w:rPr>
              <w:t>-</w:t>
              <w:tab/>
            </w:r>
            <w:r>
              <w:rPr>
                <w:rFonts w:ascii="Times New Roman"/>
                <w:sz w:val="13"/>
              </w:rPr>
              <w:t>-</w:t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68"/>
              <w:jc w:val="center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9"/>
                <w:sz w:val="13"/>
              </w:rPr>
              <w:t>-</w:t>
            </w:r>
            <w:r>
              <w:rPr>
                <w:rFonts w:ascii="Times New Roman"/>
                <w:sz w:val="13"/>
              </w:rPr>
            </w:r>
          </w:p>
        </w:tc>
      </w:tr>
      <w:tr>
        <w:trPr>
          <w:trHeight w:val="444" w:hRule="exact"/>
        </w:trPr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 w:hAnsi="宋体" w:cs="宋体" w:eastAsia="宋体" w:hint="default"/>
                <w:sz w:val="13"/>
                <w:szCs w:val="13"/>
              </w:rPr>
              <w:t>深圳光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神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电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器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有限公司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13" w:val="left" w:leader="none"/>
              </w:tabs>
              <w:spacing w:line="240" w:lineRule="auto" w:before="114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3"/>
                <w:szCs w:val="13"/>
              </w:rPr>
              <w:t> 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年</w:t>
              <w:tab/>
            </w:r>
            <w:r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  <w:t>36.50%</w:t>
            </w:r>
          </w:p>
        </w:tc>
        <w:tc>
          <w:tcPr>
            <w:tcW w:w="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tabs>
                <w:tab w:pos="470" w:val="left" w:leader="none"/>
              </w:tabs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9"/>
                <w:sz w:val="13"/>
              </w:rPr>
            </w:r>
            <w:r>
              <w:rPr>
                <w:rFonts w:ascii="Times New Roman"/>
                <w:w w:val="99"/>
                <w:sz w:val="13"/>
                <w:u w:val="single" w:color="000000"/>
              </w:rPr>
              <w:t> </w:t>
            </w:r>
            <w:r>
              <w:rPr>
                <w:rFonts w:ascii="Times New Roman"/>
                <w:sz w:val="13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3"/>
                <w:u w:val="single" w:color="000000"/>
              </w:rPr>
              <w:t>2,190,000.00</w:t>
            </w:r>
            <w:r>
              <w:rPr>
                <w:rFonts w:ascii="Times New Roman"/>
                <w:spacing w:val="-1"/>
                <w:sz w:val="13"/>
              </w:rPr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tabs>
                <w:tab w:pos="580" w:val="left" w:leader="none"/>
                <w:tab w:pos="815" w:val="left" w:leader="none"/>
              </w:tabs>
              <w:spacing w:line="240" w:lineRule="auto"/>
              <w:ind w:right="7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9"/>
                <w:sz w:val="13"/>
              </w:rPr>
            </w:r>
            <w:r>
              <w:rPr>
                <w:rFonts w:ascii="Times New Roman"/>
                <w:w w:val="99"/>
                <w:sz w:val="13"/>
                <w:u w:val="single" w:color="000000"/>
              </w:rPr>
              <w:t> </w:t>
            </w:r>
            <w:r>
              <w:rPr>
                <w:rFonts w:ascii="Times New Roman"/>
                <w:sz w:val="13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13"/>
                <w:u w:val="single" w:color="000000"/>
              </w:rPr>
              <w:t>-</w:t>
            </w:r>
            <w:r>
              <w:rPr>
                <w:rFonts w:ascii="Times New Roman"/>
                <w:sz w:val="13"/>
                <w:u w:val="single" w:color="000000"/>
              </w:rPr>
              <w:tab/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30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-2,190,000.00</w:t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tabs>
                <w:tab w:pos="734" w:val="left" w:leader="none"/>
                <w:tab w:pos="1003" w:val="left" w:leader="none"/>
              </w:tabs>
              <w:spacing w:line="240" w:lineRule="auto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9"/>
                <w:sz w:val="13"/>
              </w:rPr>
            </w:r>
            <w:r>
              <w:rPr>
                <w:rFonts w:ascii="Times New Roman"/>
                <w:w w:val="99"/>
                <w:sz w:val="13"/>
                <w:u w:val="single" w:color="000000"/>
              </w:rPr>
              <w:t> </w:t>
            </w:r>
            <w:r>
              <w:rPr>
                <w:rFonts w:ascii="Times New Roman"/>
                <w:sz w:val="13"/>
                <w:u w:val="single" w:color="000000"/>
              </w:rPr>
              <w:t>  </w:t>
            </w:r>
            <w:r>
              <w:rPr>
                <w:rFonts w:ascii="Times New Roman"/>
                <w:spacing w:val="14"/>
                <w:sz w:val="13"/>
                <w:u w:val="single" w:color="000000"/>
              </w:rPr>
              <w:t> </w:t>
            </w:r>
            <w:r>
              <w:rPr>
                <w:rFonts w:ascii="Times New Roman"/>
                <w:w w:val="95"/>
                <w:sz w:val="13"/>
                <w:u w:val="single" w:color="000000"/>
              </w:rPr>
              <w:t>-</w:t>
              <w:tab/>
            </w:r>
            <w:r>
              <w:rPr>
                <w:rFonts w:ascii="Times New Roman"/>
                <w:sz w:val="13"/>
                <w:u w:val="single" w:color="000000"/>
              </w:rPr>
              <w:t>-</w:t>
              <w:tab/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tabs>
                <w:tab w:pos="592" w:val="left" w:leader="none"/>
                <w:tab w:pos="1389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9"/>
                <w:sz w:val="13"/>
              </w:rPr>
            </w:r>
            <w:r>
              <w:rPr>
                <w:rFonts w:ascii="Times New Roman"/>
                <w:w w:val="99"/>
                <w:sz w:val="13"/>
                <w:u w:val="single" w:color="000000"/>
              </w:rPr>
              <w:t> </w:t>
            </w:r>
            <w:r>
              <w:rPr>
                <w:rFonts w:ascii="Times New Roman"/>
                <w:sz w:val="13"/>
                <w:u w:val="single" w:color="000000"/>
              </w:rPr>
              <w:tab/>
              <w:t>-</w:t>
              <w:tab/>
            </w:r>
            <w:r>
              <w:rPr>
                <w:rFonts w:ascii="Times New Roman"/>
                <w:sz w:val="13"/>
              </w:rPr>
            </w:r>
          </w:p>
        </w:tc>
      </w:tr>
      <w:tr>
        <w:trPr>
          <w:trHeight w:val="329" w:hRule="exact"/>
        </w:trPr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 w:hAnsi="宋体" w:cs="宋体" w:eastAsia="宋体" w:hint="default"/>
                <w:sz w:val="13"/>
                <w:szCs w:val="13"/>
              </w:rPr>
              <w:t>合</w:t>
            </w:r>
            <w:r>
              <w:rPr>
                <w:rFonts w:ascii="宋体" w:hAnsi="宋体" w:cs="宋体" w:eastAsia="宋体" w:hint="default"/>
                <w:sz w:val="13"/>
                <w:szCs w:val="13"/>
              </w:rPr>
              <w:t>计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14,598,835.00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4,865,926.68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30"/>
              <w:jc w:val="righ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-9,732,908.32</w:t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-</w:t>
            </w:r>
            <w:r>
              <w:rPr>
                <w:rFonts w:ascii="Times New Roman"/>
                <w:spacing w:val="23"/>
                <w:sz w:val="13"/>
              </w:rPr>
              <w:t> </w:t>
            </w:r>
            <w:r>
              <w:rPr>
                <w:rFonts w:ascii="Times New Roman"/>
                <w:sz w:val="13"/>
              </w:rPr>
              <w:t>4,865,926.68</w:t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68"/>
              <w:jc w:val="center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  <w:r>
              <w:rPr>
                <w:rFonts w:ascii="Times New Roman"/>
                <w:w w:val="99"/>
                <w:sz w:val="13"/>
              </w:rPr>
              <w:t>-</w:t>
            </w:r>
            <w:r>
              <w:rPr>
                <w:rFonts w:ascii="Times New Roman"/>
                <w:sz w:val="13"/>
              </w:rPr>
            </w:r>
          </w:p>
        </w:tc>
      </w:tr>
      <w:tr>
        <w:trPr>
          <w:trHeight w:val="589" w:hRule="exact"/>
        </w:trPr>
        <w:tc>
          <w:tcPr>
            <w:tcW w:w="9451" w:type="dxa"/>
            <w:gridSpan w:val="10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述投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已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，本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核销。</w:t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2"/>
        <w:gridCol w:w="178"/>
        <w:gridCol w:w="1181"/>
        <w:gridCol w:w="82"/>
        <w:gridCol w:w="1358"/>
        <w:gridCol w:w="82"/>
        <w:gridCol w:w="1181"/>
        <w:gridCol w:w="77"/>
        <w:gridCol w:w="1181"/>
        <w:gridCol w:w="82"/>
        <w:gridCol w:w="1891"/>
      </w:tblGrid>
      <w:tr>
        <w:trPr>
          <w:trHeight w:val="848" w:hRule="exact"/>
        </w:trPr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4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  <w:p>
            <w:pPr>
              <w:pStyle w:val="TableParagraph"/>
              <w:spacing w:line="240" w:lineRule="auto" w:before="19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单位名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2007-12-31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05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spacing w:val="-2"/>
                <w:sz w:val="18"/>
                <w:szCs w:val="18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5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2008-12-31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备注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596" w:hRule="exact"/>
        </w:trPr>
        <w:tc>
          <w:tcPr>
            <w:tcW w:w="23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贵州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印染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433,499.42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4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433,499.42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执照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100" w:bottom="1020" w:left="1100" w:right="8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2787" w:val="left" w:leader="none"/>
          <w:tab w:pos="2998" w:val="left" w:leader="none"/>
          <w:tab w:pos="4932" w:val="left" w:leader="none"/>
          <w:tab w:pos="5407" w:val="left" w:leader="none"/>
          <w:tab w:pos="5695" w:val="left" w:leader="none"/>
          <w:tab w:pos="7635" w:val="left" w:leader="none"/>
          <w:tab w:pos="7927" w:val="left" w:leader="none"/>
          <w:tab w:pos="8508" w:val="left" w:leader="none"/>
        </w:tabs>
        <w:spacing w:line="463" w:lineRule="auto" w:before="46"/>
        <w:ind w:left="276" w:right="63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广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州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龙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凯经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济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公司</w:t>
        <w:tab/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1,960,427.26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  <w:tab/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1,960,427.26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  <w:tab/>
        <w:tab/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吊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执照</w:t>
      </w:r>
      <w:r>
        <w:rPr>
          <w:rFonts w:ascii="宋体" w:hAnsi="宋体" w:cs="宋体" w:eastAsia="宋体" w:hint="default"/>
          <w:spacing w:val="-78"/>
          <w:position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印刷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厂</w:t>
        <w:tab/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2,472,000.00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-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2,472,000.00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-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吊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执照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2998" w:val="left" w:leader="none"/>
          <w:tab w:pos="4932" w:val="left" w:leader="none"/>
          <w:tab w:pos="5695" w:val="left" w:leader="none"/>
          <w:tab w:pos="7635" w:val="left" w:leader="none"/>
        </w:tabs>
        <w:spacing w:before="65"/>
        <w:ind w:left="124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1"/>
          <w:sz w:val="18"/>
          <w:szCs w:val="18"/>
        </w:rPr>
        <w:t>合</w:t>
      </w:r>
      <w:r>
        <w:rPr>
          <w:rFonts w:ascii="宋体" w:hAnsi="宋体" w:cs="宋体" w:eastAsia="宋体" w:hint="default"/>
          <w:position w:val="1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4,865,926.68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4,865,926.68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</w:r>
    </w:p>
    <w:p>
      <w:pPr>
        <w:spacing w:line="43" w:lineRule="exact"/>
        <w:ind w:left="2777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  <w:pict>
          <v:group style="width:258.4pt;height:2.2pt;mso-position-horizontal-relative:char;mso-position-vertical-relative:line" coordorigin="0,0" coordsize="5168,44">
            <v:group style="position:absolute;left:5;top:24;width:1196;height:2" coordorigin="5,24" coordsize="1196,2">
              <v:shape style="position:absolute;left:5;top:24;width:1196;height:2" coordorigin="5,24" coordsize="1196,0" path="m5,24l1200,24e" filled="false" stroked="true" strokeweight=".48pt" strokecolor="#000000">
                <v:path arrowok="t"/>
              </v:shape>
            </v:group>
            <v:group style="position:absolute;left:5;top:5;width:1196;height:2" coordorigin="5,5" coordsize="1196,2">
              <v:shape style="position:absolute;left:5;top:5;width:1196;height:2" coordorigin="5,5" coordsize="1196,0" path="m5,5l1200,5e" filled="false" stroked="true" strokeweight=".48pt" strokecolor="#000000">
                <v:path arrowok="t"/>
              </v:shape>
            </v:group>
            <v:group style="position:absolute;left:1267;top:36;width:1373;height:2" coordorigin="1267,36" coordsize="1373,2">
              <v:shape style="position:absolute;left:1267;top:36;width:1373;height:2" coordorigin="1267,36" coordsize="1373,0" path="m1267,36l2640,36e" filled="false" stroked="true" strokeweight=".72pt" strokecolor="#000000">
                <v:path arrowok="t"/>
              </v:shape>
            </v:group>
            <v:group style="position:absolute;left:1267;top:7;width:1373;height:2" coordorigin="1267,7" coordsize="1373,2">
              <v:shape style="position:absolute;left:1267;top:7;width:1373;height:2" coordorigin="1267,7" coordsize="1373,0" path="m1267,7l2640,7e" filled="false" stroked="true" strokeweight=".72pt" strokecolor="#000000">
                <v:path arrowok="t"/>
              </v:shape>
            </v:group>
            <v:group style="position:absolute;left:2707;top:24;width:1196;height:2" coordorigin="2707,24" coordsize="1196,2">
              <v:shape style="position:absolute;left:2707;top:24;width:1196;height:2" coordorigin="2707,24" coordsize="1196,0" path="m2707,24l3902,24e" filled="false" stroked="true" strokeweight=".48pt" strokecolor="#000000">
                <v:path arrowok="t"/>
              </v:shape>
            </v:group>
            <v:group style="position:absolute;left:2707;top:5;width:1196;height:2" coordorigin="2707,5" coordsize="1196,2">
              <v:shape style="position:absolute;left:2707;top:5;width:1196;height:2" coordorigin="2707,5" coordsize="1196,0" path="m2707,5l3902,5e" filled="false" stroked="true" strokeweight=".48pt" strokecolor="#000000">
                <v:path arrowok="t"/>
              </v:shape>
            </v:group>
            <v:group style="position:absolute;left:3965;top:36;width:1196;height:2" coordorigin="3965,36" coordsize="1196,2">
              <v:shape style="position:absolute;left:3965;top:36;width:1196;height:2" coordorigin="3965,36" coordsize="1196,0" path="m3965,36l5160,36e" filled="false" stroked="true" strokeweight=".72pt" strokecolor="#000000">
                <v:path arrowok="t"/>
              </v:shape>
            </v:group>
            <v:group style="position:absolute;left:3965;top:7;width:1196;height:2" coordorigin="3965,7" coordsize="1196,2">
              <v:shape style="position:absolute;left:3965;top:7;width:1196;height:2" coordorigin="3965,7" coordsize="1196,0" path="m3965,7l516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65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5.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产明</w:t>
      </w:r>
      <w:r>
        <w:rPr>
          <w:rFonts w:ascii="宋体" w:hAnsi="宋体" w:cs="宋体" w:eastAsia="宋体" w:hint="default"/>
          <w:sz w:val="22"/>
          <w:szCs w:val="22"/>
        </w:rPr>
        <w:t>细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0"/>
        <w:gridCol w:w="1397"/>
        <w:gridCol w:w="641"/>
        <w:gridCol w:w="920"/>
        <w:gridCol w:w="592"/>
        <w:gridCol w:w="1577"/>
        <w:gridCol w:w="518"/>
        <w:gridCol w:w="1630"/>
        <w:gridCol w:w="299"/>
      </w:tblGrid>
      <w:tr>
        <w:trPr>
          <w:trHeight w:val="288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4616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4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减少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0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7,168,661.63 </w:t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0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7,168,661.63 </w:t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51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4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5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  <w:p>
            <w:pPr>
              <w:pStyle w:val="TableParagraph"/>
              <w:spacing w:line="240" w:lineRule="auto" w:before="143"/>
              <w:ind w:left="45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  <w:p>
            <w:pPr>
              <w:pStyle w:val="TableParagraph"/>
              <w:spacing w:line="240" w:lineRule="auto" w:before="129"/>
              <w:ind w:left="15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0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12,175.65 </w:t>
            </w:r>
          </w:p>
          <w:p>
            <w:pPr>
              <w:pStyle w:val="TableParagraph"/>
              <w:spacing w:line="240" w:lineRule="auto" w:before="143"/>
              <w:ind w:left="10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0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12,175.65 </w:t>
            </w:r>
          </w:p>
          <w:p>
            <w:pPr>
              <w:pStyle w:val="TableParagraph"/>
              <w:spacing w:line="240" w:lineRule="auto" w:before="143"/>
              <w:ind w:left="10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折旧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8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2007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5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0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7,170,184.86 </w:t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0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7,170,184.86 </w:t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4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2,296.80 </w:t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0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2,296.80 </w:t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4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减少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0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7,168,661.63 </w:t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0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7,168,661.63 </w:t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51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4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5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  <w:p>
            <w:pPr>
              <w:pStyle w:val="TableParagraph"/>
              <w:spacing w:line="240" w:lineRule="auto" w:before="143"/>
              <w:ind w:left="45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  <w:p>
            <w:pPr>
              <w:pStyle w:val="TableParagraph"/>
              <w:spacing w:line="240" w:lineRule="auto" w:before="129"/>
              <w:ind w:left="15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3,820.03 </w:t>
            </w:r>
          </w:p>
          <w:p>
            <w:pPr>
              <w:pStyle w:val="TableParagraph"/>
              <w:spacing w:line="240" w:lineRule="auto" w:before="143"/>
              <w:ind w:left="10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0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3,820.03 </w:t>
            </w:r>
          </w:p>
          <w:p>
            <w:pPr>
              <w:pStyle w:val="TableParagraph"/>
              <w:spacing w:line="240" w:lineRule="auto" w:before="143"/>
              <w:ind w:left="10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2007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6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0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5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4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转回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6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0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75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2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2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净值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8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2007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0.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6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0.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4616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45" w:val="left" w:leader="none"/>
              </w:tabs>
              <w:spacing w:line="183" w:lineRule="exact"/>
              <w:ind w:left="10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7,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852.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42</w:t>
              <w:tab/>
              <w:t>7,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852.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42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32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6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0.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6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0.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4616" w:type="dxa"/>
            <w:gridSpan w:val="5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145" w:val="left" w:leader="none"/>
              </w:tabs>
              <w:spacing w:line="174" w:lineRule="exact"/>
              <w:ind w:left="10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8,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355.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62</w:t>
              <w:tab/>
              <w:t>8,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355.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62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before="16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-401.792358pt;width:482.4pt;height:399.6pt;mso-position-horizontal-relative:page;mso-position-vertical-relative:paragraph;z-index:-379600" coordorigin="1123,-8036" coordsize="9648,7992">
            <v:group style="position:absolute;left:1138;top:-8021;width:2079;height:2" coordorigin="1138,-8021" coordsize="2079,2">
              <v:shape style="position:absolute;left:1138;top:-8021;width:2079;height:2" coordorigin="1138,-8021" coordsize="2079,0" path="m1138,-8021l3216,-8021e" filled="false" stroked="true" strokeweight="1.44pt" strokecolor="#000000">
                <v:path arrowok="t"/>
              </v:shape>
            </v:group>
            <v:group style="position:absolute;left:3216;top:-8021;width:29;height:2" coordorigin="3216,-8021" coordsize="29,2">
              <v:shape style="position:absolute;left:3216;top:-8021;width:29;height:2" coordorigin="3216,-8021" coordsize="29,0" path="m3216,-8021l3245,-8021e" filled="false" stroked="true" strokeweight="1.44pt" strokecolor="#000000">
                <v:path arrowok="t"/>
              </v:shape>
            </v:group>
            <v:group style="position:absolute;left:3245;top:-8021;width:1709;height:2" coordorigin="3245,-8021" coordsize="1709,2">
              <v:shape style="position:absolute;left:3245;top:-8021;width:1709;height:2" coordorigin="3245,-8021" coordsize="1709,0" path="m3245,-8021l4954,-8021e" filled="false" stroked="true" strokeweight="1.44pt" strokecolor="#000000">
                <v:path arrowok="t"/>
              </v:shape>
            </v:group>
            <v:group style="position:absolute;left:4954;top:-8021;width:29;height:2" coordorigin="4954,-8021" coordsize="29,2">
              <v:shape style="position:absolute;left:4954;top:-8021;width:29;height:2" coordorigin="4954,-8021" coordsize="29,0" path="m4954,-8021l4982,-8021e" filled="false" stroked="true" strokeweight="1.44pt" strokecolor="#000000">
                <v:path arrowok="t"/>
              </v:shape>
            </v:group>
            <v:group style="position:absolute;left:4982;top:-8021;width:1536;height:2" coordorigin="4982,-8021" coordsize="1536,2">
              <v:shape style="position:absolute;left:4982;top:-8021;width:1536;height:2" coordorigin="4982,-8021" coordsize="1536,0" path="m4982,-8021l6518,-8021e" filled="false" stroked="true" strokeweight="1.44pt" strokecolor="#000000">
                <v:path arrowok="t"/>
              </v:shape>
            </v:group>
            <v:group style="position:absolute;left:6518;top:-8021;width:29;height:2" coordorigin="6518,-8021" coordsize="29,2">
              <v:shape style="position:absolute;left:6518;top:-8021;width:29;height:2" coordorigin="6518,-8021" coordsize="29,0" path="m6518,-8021l6547,-8021e" filled="false" stroked="true" strokeweight="1.44pt" strokecolor="#000000">
                <v:path arrowok="t"/>
              </v:shape>
            </v:group>
            <v:group style="position:absolute;left:6547;top:-8021;width:2036;height:2" coordorigin="6547,-8021" coordsize="2036,2">
              <v:shape style="position:absolute;left:6547;top:-8021;width:2036;height:2" coordorigin="6547,-8021" coordsize="2036,0" path="m6547,-8021l8582,-8021e" filled="false" stroked="true" strokeweight="1.44pt" strokecolor="#000000">
                <v:path arrowok="t"/>
              </v:shape>
            </v:group>
            <v:group style="position:absolute;left:8582;top:-8021;width:29;height:2" coordorigin="8582,-8021" coordsize="29,2">
              <v:shape style="position:absolute;left:8582;top:-8021;width:29;height:2" coordorigin="8582,-8021" coordsize="29,0" path="m8582,-8021l8611,-8021e" filled="false" stroked="true" strokeweight="1.44pt" strokecolor="#000000">
                <v:path arrowok="t"/>
              </v:shape>
            </v:group>
            <v:group style="position:absolute;left:8611;top:-8021;width:2146;height:2" coordorigin="8611,-8021" coordsize="2146,2">
              <v:shape style="position:absolute;left:8611;top:-8021;width:2146;height:2" coordorigin="8611,-8021" coordsize="2146,0" path="m8611,-8021l10757,-8021e" filled="false" stroked="true" strokeweight="1.44pt" strokecolor="#000000">
                <v:path arrowok="t"/>
              </v:shape>
              <v:shape style="position:absolute;left:1138;top:-8007;width:9619;height:7963" type="#_x0000_t75" stroked="false">
                <v:imagedata r:id="rId41" o:title=""/>
              </v:shape>
              <v:shape style="position:absolute;left:3638;top:-7876;width:90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"/>
                          <w:sz w:val="18"/>
                          <w:szCs w:val="18"/>
                        </w:rPr>
                        <w:t>房屋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"/>
                          <w:sz w:val="18"/>
                          <w:szCs w:val="18"/>
                        </w:rPr>
                        <w:t>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"/>
                          <w:sz w:val="18"/>
                          <w:szCs w:val="18"/>
                        </w:rPr>
                        <w:t>筑物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1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381;top:-7876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200;top:-7876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电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499;top:-7876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248;top:-7497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值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094;top:-7497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560;top:-7497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682;top:-7497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248;top:-7113;width:1268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912;top:-7113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5558;top:-7098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7018;top:-7113;width:1176;height:452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7,178,037.28 </w:t>
                      </w:r>
                    </w:p>
                    <w:p>
                      <w:pPr>
                        <w:spacing w:before="33"/>
                        <w:ind w:left="4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2,800.00 </w:t>
                      </w:r>
                    </w:p>
                  </w:txbxContent>
                </v:textbox>
                <w10:wrap type="none"/>
              </v:shape>
              <v:shape style="position:absolute;left:9139;top:-7113;width:1176;height:452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7,178,037.28 </w:t>
                      </w:r>
                    </w:p>
                    <w:p>
                      <w:pPr>
                        <w:spacing w:before="33"/>
                        <w:ind w:left="0" w:right="2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2,800.00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淘汰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产原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累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折旧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6.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118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90.8pt;height:59.05pt;mso-position-horizontal-relative:char;mso-position-vertical-relative:line" coordorigin="0,0" coordsize="9816,1181">
            <v:group style="position:absolute;left:29;top:14;width:2276;height:2" coordorigin="29,14" coordsize="2276,2">
              <v:shape style="position:absolute;left:29;top:14;width:2276;height:2" coordorigin="29,14" coordsize="2276,0" path="m29,14l2304,14e" filled="false" stroked="true" strokeweight="1.44pt" strokecolor="#000000">
                <v:path arrowok="t"/>
              </v:shape>
            </v:group>
            <v:group style="position:absolute;left:2304;top:14;width:29;height:2" coordorigin="2304,14" coordsize="29,2">
              <v:shape style="position:absolute;left:2304;top:14;width:29;height:2" coordorigin="2304,14" coordsize="29,0" path="m2304,14l2333,14e" filled="false" stroked="true" strokeweight="1.44pt" strokecolor="#000000">
                <v:path arrowok="t"/>
              </v:shape>
            </v:group>
            <v:group style="position:absolute;left:2333;top:14;width:1666;height:2" coordorigin="2333,14" coordsize="1666,2">
              <v:shape style="position:absolute;left:2333;top:14;width:1666;height:2" coordorigin="2333,14" coordsize="1666,0" path="m2333,14l3998,14e" filled="false" stroked="true" strokeweight="1.44pt" strokecolor="#000000">
                <v:path arrowok="t"/>
              </v:shape>
            </v:group>
            <v:group style="position:absolute;left:3998;top:14;width:29;height:2" coordorigin="3998,14" coordsize="29,2">
              <v:shape style="position:absolute;left:3998;top:14;width:29;height:2" coordorigin="3998,14" coordsize="29,0" path="m3998,14l4027,14e" filled="false" stroked="true" strokeweight="1.44pt" strokecolor="#000000">
                <v:path arrowok="t"/>
              </v:shape>
            </v:group>
            <v:group style="position:absolute;left:4027;top:14;width:1796;height:2" coordorigin="4027,14" coordsize="1796,2">
              <v:shape style="position:absolute;left:4027;top:14;width:1796;height:2" coordorigin="4027,14" coordsize="1796,0" path="m4027,14l5822,14e" filled="false" stroked="true" strokeweight="1.44pt" strokecolor="#000000">
                <v:path arrowok="t"/>
              </v:shape>
            </v:group>
            <v:group style="position:absolute;left:5822;top:14;width:29;height:2" coordorigin="5822,14" coordsize="29,2">
              <v:shape style="position:absolute;left:5822;top:14;width:29;height:2" coordorigin="5822,14" coordsize="29,0" path="m5822,14l5851,14e" filled="false" stroked="true" strokeweight="1.44pt" strokecolor="#000000">
                <v:path arrowok="t"/>
              </v:shape>
            </v:group>
            <v:group style="position:absolute;left:5851;top:14;width:1944;height:2" coordorigin="5851,14" coordsize="1944,2">
              <v:shape style="position:absolute;left:5851;top:14;width:1944;height:2" coordorigin="5851,14" coordsize="1944,0" path="m5851,14l7795,14e" filled="false" stroked="true" strokeweight="1.44pt" strokecolor="#000000">
                <v:path arrowok="t"/>
              </v:shape>
            </v:group>
            <v:group style="position:absolute;left:7795;top:14;width:29;height:2" coordorigin="7795,14" coordsize="29,2">
              <v:shape style="position:absolute;left:7795;top:14;width:29;height:2" coordorigin="7795,14" coordsize="29,0" path="m7795,14l7824,14e" filled="false" stroked="true" strokeweight="1.44pt" strokecolor="#000000">
                <v:path arrowok="t"/>
              </v:shape>
            </v:group>
            <v:group style="position:absolute;left:7824;top:14;width:1968;height:2" coordorigin="7824,14" coordsize="1968,2">
              <v:shape style="position:absolute;left:7824;top:14;width:1968;height:2" coordorigin="7824,14" coordsize="1968,0" path="m7824,14l9792,14e" filled="false" stroked="true" strokeweight="1.44pt" strokecolor="#000000">
                <v:path arrowok="t"/>
              </v:shape>
            </v:group>
            <v:group style="position:absolute;left:14;top:1166;width:2290;height:2" coordorigin="14,1166" coordsize="2290,2">
              <v:shape style="position:absolute;left:14;top:1166;width:2290;height:2" coordorigin="14,1166" coordsize="2290,0" path="m14,1166l2304,1166e" filled="false" stroked="true" strokeweight="1.44pt" strokecolor="#000000">
                <v:path arrowok="t"/>
              </v:shape>
            </v:group>
            <v:group style="position:absolute;left:2304;top:1166;width:29;height:2" coordorigin="2304,1166" coordsize="29,2">
              <v:shape style="position:absolute;left:2304;top:1166;width:29;height:2" coordorigin="2304,1166" coordsize="29,0" path="m2304,1166l2333,1166e" filled="false" stroked="true" strokeweight="1.44pt" strokecolor="#000000">
                <v:path arrowok="t"/>
              </v:shape>
            </v:group>
            <v:group style="position:absolute;left:2333;top:1166;width:1666;height:2" coordorigin="2333,1166" coordsize="1666,2">
              <v:shape style="position:absolute;left:2333;top:1166;width:1666;height:2" coordorigin="2333,1166" coordsize="1666,0" path="m2333,1166l3998,1166e" filled="false" stroked="true" strokeweight="1.44pt" strokecolor="#000000">
                <v:path arrowok="t"/>
              </v:shape>
            </v:group>
            <v:group style="position:absolute;left:3998;top:1166;width:29;height:2" coordorigin="3998,1166" coordsize="29,2">
              <v:shape style="position:absolute;left:3998;top:1166;width:29;height:2" coordorigin="3998,1166" coordsize="29,0" path="m3998,1166l4027,1166e" filled="false" stroked="true" strokeweight="1.44pt" strokecolor="#000000">
                <v:path arrowok="t"/>
              </v:shape>
            </v:group>
            <v:group style="position:absolute;left:4027;top:1166;width:1796;height:2" coordorigin="4027,1166" coordsize="1796,2">
              <v:shape style="position:absolute;left:4027;top:1166;width:1796;height:2" coordorigin="4027,1166" coordsize="1796,0" path="m4027,1166l5822,1166e" filled="false" stroked="true" strokeweight="1.44pt" strokecolor="#000000">
                <v:path arrowok="t"/>
              </v:shape>
            </v:group>
            <v:group style="position:absolute;left:5822;top:1166;width:29;height:2" coordorigin="5822,1166" coordsize="29,2">
              <v:shape style="position:absolute;left:5822;top:1166;width:29;height:2" coordorigin="5822,1166" coordsize="29,0" path="m5822,1166l5851,1166e" filled="false" stroked="true" strokeweight="1.44pt" strokecolor="#000000">
                <v:path arrowok="t"/>
              </v:shape>
            </v:group>
            <v:group style="position:absolute;left:5851;top:1166;width:1944;height:2" coordorigin="5851,1166" coordsize="1944,2">
              <v:shape style="position:absolute;left:5851;top:1166;width:1944;height:2" coordorigin="5851,1166" coordsize="1944,0" path="m5851,1166l7795,1166e" filled="false" stroked="true" strokeweight="1.44pt" strokecolor="#000000">
                <v:path arrowok="t"/>
              </v:shape>
              <v:shape style="position:absolute;left:29;top:29;width:9763;height:1123" type="#_x0000_t75" stroked="false">
                <v:imagedata r:id="rId42" o:title=""/>
              </v:shape>
            </v:group>
            <v:group style="position:absolute;left:7795;top:1166;width:29;height:2" coordorigin="7795,1166" coordsize="29,2">
              <v:shape style="position:absolute;left:7795;top:1166;width:29;height:2" coordorigin="7795,1166" coordsize="29,0" path="m7795,1166l7824,1166e" filled="false" stroked="true" strokeweight="1.44pt" strokecolor="#000000">
                <v:path arrowok="t"/>
              </v:shape>
            </v:group>
            <v:group style="position:absolute;left:7824;top:1166;width:1978;height:2" coordorigin="7824,1166" coordsize="1978,2">
              <v:shape style="position:absolute;left:7824;top:1166;width:1978;height:2" coordorigin="7824,1166" coordsize="1978,0" path="m7824,1166l9802,1166e" filled="false" stroked="true" strokeweight="1.44pt" strokecolor="#000000">
                <v:path arrowok="t"/>
              </v:shape>
              <v:shape style="position:absolute;left:139;top:160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707;top:160;width:90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使用权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464;top:160;width:90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房屋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使用权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029;top:160;width:1575;height:56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TEC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14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4"/>
                          <w:w w:val="95"/>
                          <w:sz w:val="18"/>
                          <w:szCs w:val="18"/>
                        </w:rPr>
                        <w:t>接入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4"/>
                          <w:w w:val="95"/>
                          <w:sz w:val="18"/>
                          <w:szCs w:val="18"/>
                        </w:rPr>
                        <w:t>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4"/>
                          <w:w w:val="95"/>
                          <w:sz w:val="18"/>
                          <w:szCs w:val="18"/>
                        </w:rPr>
                        <w:t>专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4"/>
                          <w:w w:val="95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4"/>
                          <w:w w:val="95"/>
                          <w:sz w:val="18"/>
                          <w:szCs w:val="18"/>
                        </w:rPr>
                        <w:t>技术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3"/>
                        <w:ind w:left="10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616;top:160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539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原价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163;top:539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915;top:539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798;top:539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918;width:1493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981;top:918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4690;top:918;width:54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00.00 </w:t>
                      </w:r>
                    </w:p>
                  </w:txbxContent>
                </v:textbox>
                <w10:wrap type="none"/>
              </v:shape>
              <v:shape style="position:absolute;left:6230;top:918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12,915,599.88 </w:t>
                      </w:r>
                    </w:p>
                  </w:txbxContent>
                </v:textbox>
                <w10:wrap type="none"/>
              </v:shape>
              <v:shape style="position:absolute;left:8213;top:918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12,915,599.88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after="0" w:line="1180" w:lineRule="exact"/>
        <w:rPr>
          <w:rFonts w:ascii="宋体" w:hAnsi="宋体" w:cs="宋体" w:eastAsia="宋体" w:hint="default"/>
          <w:sz w:val="20"/>
          <w:szCs w:val="20"/>
        </w:rPr>
        <w:sectPr>
          <w:footerReference w:type="default" r:id="rId40"/>
          <w:pgSz w:w="11900" w:h="16840"/>
          <w:pgMar w:footer="840" w:header="876" w:top="1100" w:bottom="1020" w:left="1000" w:right="86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7"/>
        <w:gridCol w:w="1117"/>
        <w:gridCol w:w="1670"/>
        <w:gridCol w:w="2122"/>
        <w:gridCol w:w="1660"/>
      </w:tblGrid>
      <w:tr>
        <w:trPr>
          <w:trHeight w:val="383" w:hRule="exact"/>
        </w:trPr>
        <w:tc>
          <w:tcPr>
            <w:tcW w:w="2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 </w:t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4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1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82" w:hRule="exact"/>
        </w:trPr>
        <w:tc>
          <w:tcPr>
            <w:tcW w:w="2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 </w:t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3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12,915,599.88 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12,915,599.88 </w:t>
            </w:r>
          </w:p>
        </w:tc>
      </w:tr>
      <w:tr>
        <w:trPr>
          <w:trHeight w:val="384" w:hRule="exact"/>
        </w:trPr>
        <w:tc>
          <w:tcPr>
            <w:tcW w:w="2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 </w:t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4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1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75" w:hRule="exact"/>
        </w:trPr>
        <w:tc>
          <w:tcPr>
            <w:tcW w:w="2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2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4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31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2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摊销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4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1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39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11" w:val="left" w:leader="none"/>
              </w:tabs>
              <w:spacing w:line="356" w:lineRule="exact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position w:val="11"/>
                <w:sz w:val="18"/>
                <w:szCs w:val="18"/>
              </w:rPr>
              <w:tab/>
              <w:t>0.00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3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5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22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82" w:hRule="exact"/>
        </w:trPr>
        <w:tc>
          <w:tcPr>
            <w:tcW w:w="39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11" w:val="left" w:leader="none"/>
              </w:tabs>
              <w:spacing w:line="240" w:lineRule="auto" w:before="45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position w:val="-10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position w:val="-10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position w:val="-10"/>
                <w:sz w:val="18"/>
                <w:szCs w:val="18"/>
              </w:rPr>
              <w:t>摊销</w:t>
            </w:r>
            <w:r>
              <w:rPr>
                <w:rFonts w:ascii="宋体" w:hAnsi="宋体" w:cs="宋体" w:eastAsia="宋体" w:hint="default"/>
                <w:spacing w:val="-2"/>
                <w:position w:val="-1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0.00</w:t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2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283" w:hRule="exact"/>
        </w:trPr>
        <w:tc>
          <w:tcPr>
            <w:tcW w:w="39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11" w:val="left" w:leader="none"/>
              </w:tabs>
              <w:spacing w:line="275" w:lineRule="exact" w:before="47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position w:val="-10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position w:val="-10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position w:val="-10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2"/>
                <w:position w:val="-1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0.00</w:t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5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2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209" w:hRule="exact"/>
        </w:trPr>
        <w:tc>
          <w:tcPr>
            <w:tcW w:w="2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2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3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5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22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75" w:hRule="exact"/>
        </w:trPr>
        <w:tc>
          <w:tcPr>
            <w:tcW w:w="2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2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4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31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账面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值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4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1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84" w:hRule="exact"/>
        </w:trPr>
        <w:tc>
          <w:tcPr>
            <w:tcW w:w="2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 </w:t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3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 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2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 </w:t>
            </w:r>
          </w:p>
        </w:tc>
      </w:tr>
      <w:tr>
        <w:trPr>
          <w:trHeight w:val="342" w:hRule="exact"/>
        </w:trPr>
        <w:tc>
          <w:tcPr>
            <w:tcW w:w="2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6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 </w:t>
            </w:r>
          </w:p>
        </w:tc>
        <w:tc>
          <w:tcPr>
            <w:tcW w:w="2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3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 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32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 </w:t>
            </w:r>
          </w:p>
        </w:tc>
      </w:tr>
    </w:tbl>
    <w:p>
      <w:pPr>
        <w:spacing w:before="45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-249.142319pt;width:490.8pt;height:249.85pt;mso-position-horizontal-relative:page;mso-position-vertical-relative:paragraph;z-index:-379048" coordorigin="1109,-4983" coordsize="9816,4997">
            <v:group style="position:absolute;left:1219;top:-4976;width:9471;height:2" coordorigin="1219,-4976" coordsize="9471,2">
              <v:shape style="position:absolute;left:1219;top:-4976;width:9471;height:2" coordorigin="1219,-4976" coordsize="9471,0" path="m1219,-4976l10690,-4976e" filled="false" stroked="true" strokeweight=".72pt" strokecolor="#000000">
                <v:path arrowok="t"/>
              </v:shape>
            </v:group>
            <v:group style="position:absolute;left:1138;top:-4954;width:2276;height:2" coordorigin="1138,-4954" coordsize="2276,2">
              <v:shape style="position:absolute;left:1138;top:-4954;width:2276;height:2" coordorigin="1138,-4954" coordsize="2276,0" path="m1138,-4954l3413,-4954e" filled="false" stroked="true" strokeweight="1.44pt" strokecolor="#000000">
                <v:path arrowok="t"/>
              </v:shape>
            </v:group>
            <v:group style="position:absolute;left:3413;top:-4954;width:29;height:2" coordorigin="3413,-4954" coordsize="29,2">
              <v:shape style="position:absolute;left:3413;top:-4954;width:29;height:2" coordorigin="3413,-4954" coordsize="29,0" path="m3413,-4954l3442,-4954e" filled="false" stroked="true" strokeweight="1.44pt" strokecolor="#000000">
                <v:path arrowok="t"/>
              </v:shape>
            </v:group>
            <v:group style="position:absolute;left:3442;top:-4954;width:1666;height:2" coordorigin="3442,-4954" coordsize="1666,2">
              <v:shape style="position:absolute;left:3442;top:-4954;width:1666;height:2" coordorigin="3442,-4954" coordsize="1666,0" path="m3442,-4954l5107,-4954e" filled="false" stroked="true" strokeweight="1.44pt" strokecolor="#000000">
                <v:path arrowok="t"/>
              </v:shape>
            </v:group>
            <v:group style="position:absolute;left:5107;top:-4954;width:29;height:2" coordorigin="5107,-4954" coordsize="29,2">
              <v:shape style="position:absolute;left:5107;top:-4954;width:29;height:2" coordorigin="5107,-4954" coordsize="29,0" path="m5107,-4954l5136,-4954e" filled="false" stroked="true" strokeweight="1.44pt" strokecolor="#000000">
                <v:path arrowok="t"/>
              </v:shape>
            </v:group>
            <v:group style="position:absolute;left:5136;top:-4954;width:1796;height:2" coordorigin="5136,-4954" coordsize="1796,2">
              <v:shape style="position:absolute;left:5136;top:-4954;width:1796;height:2" coordorigin="5136,-4954" coordsize="1796,0" path="m5136,-4954l6931,-4954e" filled="false" stroked="true" strokeweight="1.44pt" strokecolor="#000000">
                <v:path arrowok="t"/>
              </v:shape>
            </v:group>
            <v:group style="position:absolute;left:6931;top:-4954;width:29;height:2" coordorigin="6931,-4954" coordsize="29,2">
              <v:shape style="position:absolute;left:6931;top:-4954;width:29;height:2" coordorigin="6931,-4954" coordsize="29,0" path="m6931,-4954l6960,-4954e" filled="false" stroked="true" strokeweight="1.44pt" strokecolor="#000000">
                <v:path arrowok="t"/>
              </v:shape>
            </v:group>
            <v:group style="position:absolute;left:6960;top:-4954;width:1944;height:2" coordorigin="6960,-4954" coordsize="1944,2">
              <v:shape style="position:absolute;left:6960;top:-4954;width:1944;height:2" coordorigin="6960,-4954" coordsize="1944,0" path="m6960,-4954l8904,-4954e" filled="false" stroked="true" strokeweight="1.44pt" strokecolor="#000000">
                <v:path arrowok="t"/>
              </v:shape>
            </v:group>
            <v:group style="position:absolute;left:8904;top:-4954;width:29;height:2" coordorigin="8904,-4954" coordsize="29,2">
              <v:shape style="position:absolute;left:8904;top:-4954;width:29;height:2" coordorigin="8904,-4954" coordsize="29,0" path="m8904,-4954l8933,-4954e" filled="false" stroked="true" strokeweight="1.44pt" strokecolor="#000000">
                <v:path arrowok="t"/>
              </v:shape>
            </v:group>
            <v:group style="position:absolute;left:8933;top:-4954;width:1968;height:2" coordorigin="8933,-4954" coordsize="1968,2">
              <v:shape style="position:absolute;left:8933;top:-4954;width:1968;height:2" coordorigin="8933,-4954" coordsize="1968,0" path="m8933,-4954l10901,-4954e" filled="false" stroked="true" strokeweight="1.44pt" strokecolor="#000000">
                <v:path arrowok="t"/>
              </v:shape>
            </v:group>
            <v:group style="position:absolute;left:1123;top:0;width:2290;height:2" coordorigin="1123,0" coordsize="2290,2">
              <v:shape style="position:absolute;left:1123;top:0;width:2290;height:2" coordorigin="1123,0" coordsize="2290,0" path="m1123,0l3413,0e" filled="false" stroked="true" strokeweight="1.44pt" strokecolor="#000000">
                <v:path arrowok="t"/>
              </v:shape>
            </v:group>
            <v:group style="position:absolute;left:3413;top:0;width:29;height:2" coordorigin="3413,0" coordsize="29,2">
              <v:shape style="position:absolute;left:3413;top:0;width:29;height:2" coordorigin="3413,0" coordsize="29,0" path="m3413,0l3442,0e" filled="false" stroked="true" strokeweight="1.44pt" strokecolor="#000000">
                <v:path arrowok="t"/>
              </v:shape>
            </v:group>
            <v:group style="position:absolute;left:3442;top:0;width:1666;height:2" coordorigin="3442,0" coordsize="1666,2">
              <v:shape style="position:absolute;left:3442;top:0;width:1666;height:2" coordorigin="3442,0" coordsize="1666,0" path="m3442,0l5107,0e" filled="false" stroked="true" strokeweight="1.44pt" strokecolor="#000000">
                <v:path arrowok="t"/>
              </v:shape>
            </v:group>
            <v:group style="position:absolute;left:5107;top:0;width:29;height:2" coordorigin="5107,0" coordsize="29,2">
              <v:shape style="position:absolute;left:5107;top:0;width:29;height:2" coordorigin="5107,0" coordsize="29,0" path="m5107,0l5136,0e" filled="false" stroked="true" strokeweight="1.44pt" strokecolor="#000000">
                <v:path arrowok="t"/>
              </v:shape>
            </v:group>
            <v:group style="position:absolute;left:5136;top:0;width:1796;height:2" coordorigin="5136,0" coordsize="1796,2">
              <v:shape style="position:absolute;left:5136;top:0;width:1796;height:2" coordorigin="5136,0" coordsize="1796,0" path="m5136,0l6931,0e" filled="false" stroked="true" strokeweight="1.44pt" strokecolor="#000000">
                <v:path arrowok="t"/>
              </v:shape>
            </v:group>
            <v:group style="position:absolute;left:6931;top:0;width:29;height:2" coordorigin="6931,0" coordsize="29,2">
              <v:shape style="position:absolute;left:6931;top:0;width:29;height:2" coordorigin="6931,0" coordsize="29,0" path="m6931,0l6960,0e" filled="false" stroked="true" strokeweight="1.44pt" strokecolor="#000000">
                <v:path arrowok="t"/>
              </v:shape>
            </v:group>
            <v:group style="position:absolute;left:6960;top:0;width:1944;height:2" coordorigin="6960,0" coordsize="1944,2">
              <v:shape style="position:absolute;left:6960;top:0;width:1944;height:2" coordorigin="6960,0" coordsize="1944,0" path="m6960,0l8904,0e" filled="false" stroked="true" strokeweight="1.44pt" strokecolor="#000000">
                <v:path arrowok="t"/>
              </v:shape>
              <v:shape style="position:absolute;left:1138;top:-4940;width:9763;height:4925" type="#_x0000_t75" stroked="false">
                <v:imagedata r:id="rId44" o:title=""/>
              </v:shape>
            </v:group>
            <v:group style="position:absolute;left:8904;top:0;width:29;height:2" coordorigin="8904,0" coordsize="29,2">
              <v:shape style="position:absolute;left:8904;top:0;width:29;height:2" coordorigin="8904,0" coordsize="29,0" path="m8904,0l8933,0e" filled="false" stroked="true" strokeweight="1.44pt" strokecolor="#000000">
                <v:path arrowok="t"/>
              </v:shape>
            </v:group>
            <v:group style="position:absolute;left:8933;top:0;width:1978;height:2" coordorigin="8933,0" coordsize="1978,2">
              <v:shape style="position:absolute;left:8933;top:0;width:1978;height:2" coordorigin="8933,0" coordsize="1978,0" path="m8933,0l10910,0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淘汰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产原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和减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214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522.5pt;height:60.75pt;mso-position-horizontal-relative:char;mso-position-vertical-relative:line" coordorigin="0,0" coordsize="10450,1215">
            <v:group style="position:absolute;left:29;top:14;width:2304;height:2" coordorigin="29,14" coordsize="2304,2">
              <v:shape style="position:absolute;left:29;top:14;width:2304;height:2" coordorigin="29,14" coordsize="2304,0" path="m29,14l2333,14e" filled="false" stroked="true" strokeweight="1.44pt" strokecolor="#000000">
                <v:path arrowok="t"/>
              </v:shape>
            </v:group>
            <v:group style="position:absolute;left:2333;top:14;width:29;height:2" coordorigin="2333,14" coordsize="29,2">
              <v:shape style="position:absolute;left:2333;top:14;width:29;height:2" coordorigin="2333,14" coordsize="29,0" path="m2333,14l2362,14e" filled="false" stroked="true" strokeweight="1.44pt" strokecolor="#000000">
                <v:path arrowok="t"/>
              </v:shape>
            </v:group>
            <v:group style="position:absolute;left:2362;top:14;width:2280;height:2" coordorigin="2362,14" coordsize="2280,2">
              <v:shape style="position:absolute;left:2362;top:14;width:2280;height:2" coordorigin="2362,14" coordsize="2280,0" path="m2362,14l4642,14e" filled="false" stroked="true" strokeweight="1.44pt" strokecolor="#000000">
                <v:path arrowok="t"/>
              </v:shape>
            </v:group>
            <v:group style="position:absolute;left:4642;top:14;width:29;height:2" coordorigin="4642,14" coordsize="29,2">
              <v:shape style="position:absolute;left:4642;top:14;width:29;height:2" coordorigin="4642,14" coordsize="29,0" path="m4642,14l4670,14e" filled="false" stroked="true" strokeweight="1.44pt" strokecolor="#000000">
                <v:path arrowok="t"/>
              </v:shape>
            </v:group>
            <v:group style="position:absolute;left:4670;top:14;width:1445;height:2" coordorigin="4670,14" coordsize="1445,2">
              <v:shape style="position:absolute;left:4670;top:14;width:1445;height:2" coordorigin="4670,14" coordsize="1445,0" path="m4670,14l6115,14e" filled="false" stroked="true" strokeweight="1.44pt" strokecolor="#000000">
                <v:path arrowok="t"/>
              </v:shape>
            </v:group>
            <v:group style="position:absolute;left:6115;top:14;width:29;height:2" coordorigin="6115,14" coordsize="29,2">
              <v:shape style="position:absolute;left:6115;top:14;width:29;height:2" coordorigin="6115,14" coordsize="29,0" path="m6115,14l6144,14e" filled="false" stroked="true" strokeweight="1.44pt" strokecolor="#000000">
                <v:path arrowok="t"/>
              </v:shape>
            </v:group>
            <v:group style="position:absolute;left:6144;top:14;width:1757;height:2" coordorigin="6144,14" coordsize="1757,2">
              <v:shape style="position:absolute;left:6144;top:14;width:1757;height:2" coordorigin="6144,14" coordsize="1757,0" path="m6144,14l7901,14e" filled="false" stroked="true" strokeweight="1.44pt" strokecolor="#000000">
                <v:path arrowok="t"/>
              </v:shape>
            </v:group>
            <v:group style="position:absolute;left:7901;top:14;width:29;height:2" coordorigin="7901,14" coordsize="29,2">
              <v:shape style="position:absolute;left:7901;top:14;width:29;height:2" coordorigin="7901,14" coordsize="29,0" path="m7901,14l7930,14e" filled="false" stroked="true" strokeweight="1.44pt" strokecolor="#000000">
                <v:path arrowok="t"/>
              </v:shape>
            </v:group>
            <v:group style="position:absolute;left:7930;top:14;width:2506;height:2" coordorigin="7930,14" coordsize="2506,2">
              <v:shape style="position:absolute;left:7930;top:14;width:2506;height:2" coordorigin="7930,14" coordsize="2506,0" path="m7930,14l10435,14e" filled="false" stroked="true" strokeweight="1.44pt" strokecolor="#000000">
                <v:path arrowok="t"/>
              </v:shape>
            </v:group>
            <v:group style="position:absolute;left:14;top:1200;width:2319;height:2" coordorigin="14,1200" coordsize="2319,2">
              <v:shape style="position:absolute;left:14;top:1200;width:2319;height:2" coordorigin="14,1200" coordsize="2319,0" path="m14,1200l2333,1200e" filled="false" stroked="true" strokeweight="1.44pt" strokecolor="#000000">
                <v:path arrowok="t"/>
              </v:shape>
            </v:group>
            <v:group style="position:absolute;left:2333;top:1200;width:29;height:2" coordorigin="2333,1200" coordsize="29,2">
              <v:shape style="position:absolute;left:2333;top:1200;width:29;height:2" coordorigin="2333,1200" coordsize="29,0" path="m2333,1200l2362,1200e" filled="false" stroked="true" strokeweight="1.44pt" strokecolor="#000000">
                <v:path arrowok="t"/>
              </v:shape>
            </v:group>
            <v:group style="position:absolute;left:2362;top:1200;width:2280;height:2" coordorigin="2362,1200" coordsize="2280,2">
              <v:shape style="position:absolute;left:2362;top:1200;width:2280;height:2" coordorigin="2362,1200" coordsize="2280,0" path="m2362,1200l4642,1200e" filled="false" stroked="true" strokeweight="1.44pt" strokecolor="#000000">
                <v:path arrowok="t"/>
              </v:shape>
            </v:group>
            <v:group style="position:absolute;left:4642;top:1200;width:29;height:2" coordorigin="4642,1200" coordsize="29,2">
              <v:shape style="position:absolute;left:4642;top:1200;width:29;height:2" coordorigin="4642,1200" coordsize="29,0" path="m4642,1200l4670,1200e" filled="false" stroked="true" strokeweight="1.44pt" strokecolor="#000000">
                <v:path arrowok="t"/>
              </v:shape>
            </v:group>
            <v:group style="position:absolute;left:4670;top:1200;width:1445;height:2" coordorigin="4670,1200" coordsize="1445,2">
              <v:shape style="position:absolute;left:4670;top:1200;width:1445;height:2" coordorigin="4670,1200" coordsize="1445,0" path="m4670,1200l6115,1200e" filled="false" stroked="true" strokeweight="1.44pt" strokecolor="#000000">
                <v:path arrowok="t"/>
              </v:shape>
            </v:group>
            <v:group style="position:absolute;left:6115;top:1200;width:29;height:2" coordorigin="6115,1200" coordsize="29,2">
              <v:shape style="position:absolute;left:6115;top:1200;width:29;height:2" coordorigin="6115,1200" coordsize="29,0" path="m6115,1200l6144,1200e" filled="false" stroked="true" strokeweight="1.44pt" strokecolor="#000000">
                <v:path arrowok="t"/>
              </v:shape>
            </v:group>
            <v:group style="position:absolute;left:6144;top:1200;width:1757;height:2" coordorigin="6144,1200" coordsize="1757,2">
              <v:shape style="position:absolute;left:6144;top:1200;width:1757;height:2" coordorigin="6144,1200" coordsize="1757,0" path="m6144,1200l7901,1200e" filled="false" stroked="true" strokeweight="1.44pt" strokecolor="#000000">
                <v:path arrowok="t"/>
              </v:shape>
              <v:shape style="position:absolute;left:29;top:29;width:10406;height:1157" type="#_x0000_t75" stroked="false">
                <v:imagedata r:id="rId45" o:title=""/>
              </v:shape>
            </v:group>
            <v:group style="position:absolute;left:7901;top:1200;width:29;height:2" coordorigin="7901,1200" coordsize="29,2">
              <v:shape style="position:absolute;left:7901;top:1200;width:29;height:2" coordorigin="7901,1200" coordsize="29,0" path="m7901,1200l7930,1200e" filled="false" stroked="true" strokeweight="1.44pt" strokecolor="#000000">
                <v:path arrowok="t"/>
              </v:shape>
            </v:group>
            <v:group style="position:absolute;left:7930;top:1200;width:2506;height:2" coordorigin="7930,1200" coordsize="2506,2">
              <v:shape style="position:absolute;left:7930;top:1200;width:2506;height:2" coordorigin="7930,1200" coordsize="2506,0" path="m7930,1200l10435,1200e" filled="false" stroked="true" strokeweight="1.44pt" strokecolor="#000000">
                <v:path arrowok="t"/>
              </v:shape>
              <v:shape style="position:absolute;left:1003;top:160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053;top:160;width:1493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934;top:160;width:90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期计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653;top:160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477;top:160;width:1493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98;top:573;width:1575;height:56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-1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TEC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14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4"/>
                          <w:w w:val="95"/>
                          <w:sz w:val="18"/>
                          <w:szCs w:val="18"/>
                        </w:rPr>
                        <w:t>接入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4"/>
                          <w:w w:val="95"/>
                          <w:sz w:val="18"/>
                          <w:szCs w:val="18"/>
                        </w:rPr>
                        <w:t>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4"/>
                          <w:w w:val="95"/>
                          <w:sz w:val="18"/>
                          <w:szCs w:val="18"/>
                        </w:rPr>
                        <w:t>专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4"/>
                          <w:w w:val="95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4"/>
                          <w:w w:val="95"/>
                          <w:sz w:val="18"/>
                          <w:szCs w:val="18"/>
                        </w:rPr>
                        <w:t>技术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line="293" w:lineRule="exact" w:before="66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909;top:573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12,915,599.88 </w:t>
                      </w:r>
                    </w:p>
                  </w:txbxContent>
                </v:textbox>
                <w10:wrap type="none"/>
              </v:shape>
              <v:shape style="position:absolute;left:5203;top:573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6427;top:573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12,915,599.88 </w:t>
                      </w:r>
                    </w:p>
                  </w:txbxContent>
                </v:textbox>
                <w10:wrap type="none"/>
              </v:shape>
              <v:shape style="position:absolute;left:9038;top:573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2909;top:961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12,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915,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599.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88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203;top:952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6427;top:961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12,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915,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599.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88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038;top:952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before="31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7.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短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118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83.6pt;height:59.05pt;mso-position-horizontal-relative:char;mso-position-vertical-relative:line" coordorigin="0,0" coordsize="9672,1181">
            <v:group style="position:absolute;left:29;top:14;width:3159;height:2" coordorigin="29,14" coordsize="3159,2">
              <v:shape style="position:absolute;left:29;top:14;width:3159;height:2" coordorigin="29,14" coordsize="3159,0" path="m29,14l3187,14e" filled="false" stroked="true" strokeweight="1.44pt" strokecolor="#000000">
                <v:path arrowok="t"/>
              </v:shape>
            </v:group>
            <v:group style="position:absolute;left:3187;top:14;width:29;height:2" coordorigin="3187,14" coordsize="29,2">
              <v:shape style="position:absolute;left:3187;top:14;width:29;height:2" coordorigin="3187,14" coordsize="29,0" path="m3187,14l3216,14e" filled="false" stroked="true" strokeweight="1.44pt" strokecolor="#000000">
                <v:path arrowok="t"/>
              </v:shape>
            </v:group>
            <v:group style="position:absolute;left:3216;top:14;width:3125;height:2" coordorigin="3216,14" coordsize="3125,2">
              <v:shape style="position:absolute;left:3216;top:14;width:3125;height:2" coordorigin="3216,14" coordsize="3125,0" path="m3216,14l6341,14e" filled="false" stroked="true" strokeweight="1.44pt" strokecolor="#000000">
                <v:path arrowok="t"/>
              </v:shape>
            </v:group>
            <v:group style="position:absolute;left:6341;top:14;width:29;height:2" coordorigin="6341,14" coordsize="29,2">
              <v:shape style="position:absolute;left:6341;top:14;width:29;height:2" coordorigin="6341,14" coordsize="29,0" path="m6341,14l6370,14e" filled="false" stroked="true" strokeweight="1.44pt" strokecolor="#000000">
                <v:path arrowok="t"/>
              </v:shape>
            </v:group>
            <v:group style="position:absolute;left:6370;top:14;width:3279;height:2" coordorigin="6370,14" coordsize="3279,2">
              <v:shape style="position:absolute;left:6370;top:14;width:3279;height:2" coordorigin="6370,14" coordsize="3279,0" path="m6370,14l9648,14e" filled="false" stroked="true" strokeweight="1.44pt" strokecolor="#000000">
                <v:path arrowok="t"/>
              </v:shape>
            </v:group>
            <v:group style="position:absolute;left:14;top:1166;width:3173;height:2" coordorigin="14,1166" coordsize="3173,2">
              <v:shape style="position:absolute;left:14;top:1166;width:3173;height:2" coordorigin="14,1166" coordsize="3173,0" path="m14,1166l3187,1166e" filled="false" stroked="true" strokeweight="1.44pt" strokecolor="#000000">
                <v:path arrowok="t"/>
              </v:shape>
            </v:group>
            <v:group style="position:absolute;left:3187;top:1166;width:29;height:2" coordorigin="3187,1166" coordsize="29,2">
              <v:shape style="position:absolute;left:3187;top:1166;width:29;height:2" coordorigin="3187,1166" coordsize="29,0" path="m3187,1166l3216,1166e" filled="false" stroked="true" strokeweight="1.44pt" strokecolor="#000000">
                <v:path arrowok="t"/>
              </v:shape>
            </v:group>
            <v:group style="position:absolute;left:3216;top:1166;width:3125;height:2" coordorigin="3216,1166" coordsize="3125,2">
              <v:shape style="position:absolute;left:3216;top:1166;width:3125;height:2" coordorigin="3216,1166" coordsize="3125,0" path="m3216,1166l6341,1166e" filled="false" stroked="true" strokeweight="1.44pt" strokecolor="#000000">
                <v:path arrowok="t"/>
              </v:shape>
              <v:shape style="position:absolute;left:29;top:29;width:9619;height:1123" type="#_x0000_t75" stroked="false">
                <v:imagedata r:id="rId46" o:title=""/>
              </v:shape>
            </v:group>
            <v:group style="position:absolute;left:6341;top:1166;width:29;height:2" coordorigin="6341,1166" coordsize="29,2">
              <v:shape style="position:absolute;left:6341;top:1166;width:29;height:2" coordorigin="6341,1166" coordsize="29,0" path="m6341,1166l6370,1166e" filled="false" stroked="true" strokeweight="1.44pt" strokecolor="#000000">
                <v:path arrowok="t"/>
              </v:shape>
            </v:group>
            <v:group style="position:absolute;left:6370;top:1166;width:3288;height:2" coordorigin="6370,1166" coordsize="3288,2">
              <v:shape style="position:absolute;left:6370;top:1166;width:3288;height:2" coordorigin="6370,1166" coordsize="3288,0" path="m6370,1166l9658,1166e" filled="false" stroked="true" strokeweight="1.44pt" strokecolor="#000000">
                <v:path arrowok="t"/>
              </v:shape>
              <v:shape style="position:absolute;left:1253;top:160;width:816;height:56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款类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借款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027;top:160;width:1493;height:56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3"/>
                        <w:ind w:left="96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7258;top:160;width:1493;height:56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3"/>
                        <w:ind w:left="91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58,397,321.48 </w:t>
                      </w:r>
                    </w:p>
                  </w:txbxContent>
                </v:textbox>
                <w10:wrap type="none"/>
              </v:shape>
              <v:shape style="position:absolute;left:1430;top:918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594;top:927;width:36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00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16;top:927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58,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397,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321.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48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before="3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短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减少原因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将对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转让给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关单位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重分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其他</w:t>
      </w:r>
    </w:p>
    <w:p>
      <w:pPr>
        <w:spacing w:before="72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科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核算。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8.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29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账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67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67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67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7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9,158,698.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4</w:t>
      </w:r>
      <w:r>
        <w:rPr>
          <w:rFonts w:ascii="宋体" w:hAnsi="宋体" w:cs="宋体" w:eastAsia="宋体" w:hint="default"/>
          <w:w w:val="100"/>
          <w:sz w:val="22"/>
          <w:szCs w:val="22"/>
        </w:rPr>
        <w:t>7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2007</w:t>
      </w:r>
      <w:r>
        <w:rPr>
          <w:rFonts w:ascii="宋体" w:hAnsi="宋体" w:cs="宋体" w:eastAsia="宋体" w:hint="default"/>
          <w:spacing w:val="-67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7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67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67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11,462,983.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13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before="33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w w:val="100"/>
          <w:sz w:val="22"/>
          <w:szCs w:val="22"/>
        </w:rPr>
        <w:t>末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比</w:t>
      </w:r>
      <w:r>
        <w:rPr>
          <w:rFonts w:ascii="宋体" w:hAnsi="宋体" w:cs="宋体" w:eastAsia="宋体" w:hint="default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w w:val="100"/>
          <w:sz w:val="22"/>
          <w:szCs w:val="22"/>
        </w:rPr>
        <w:t>末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减少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原因</w:t>
      </w:r>
      <w:r>
        <w:rPr>
          <w:rFonts w:ascii="宋体" w:hAnsi="宋体" w:cs="宋体" w:eastAsia="宋体" w:hint="default"/>
          <w:w w:val="100"/>
          <w:sz w:val="22"/>
          <w:szCs w:val="22"/>
        </w:rPr>
        <w:t>系</w:t>
      </w:r>
      <w:r>
        <w:rPr>
          <w:rFonts w:ascii="宋体" w:hAnsi="宋体" w:cs="宋体" w:eastAsia="宋体" w:hint="default"/>
          <w:w w:val="100"/>
          <w:sz w:val="22"/>
          <w:szCs w:val="22"/>
        </w:rPr>
        <w:t>归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还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所</w:t>
      </w:r>
      <w:r>
        <w:rPr>
          <w:rFonts w:ascii="宋体" w:hAnsi="宋体" w:cs="宋体" w:eastAsia="宋体" w:hint="default"/>
          <w:w w:val="100"/>
          <w:sz w:val="22"/>
          <w:szCs w:val="22"/>
        </w:rPr>
        <w:t>致。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33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72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8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股股东深圳市</w:t>
      </w:r>
      <w:r>
        <w:rPr>
          <w:rFonts w:ascii="宋体" w:hAnsi="宋体" w:cs="宋体" w:eastAsia="宋体" w:hint="default"/>
          <w:sz w:val="22"/>
          <w:szCs w:val="22"/>
        </w:rPr>
        <w:t>纳伟仕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有限公司的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1,169,344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.</w:t>
      </w:r>
      <w:r>
        <w:rPr>
          <w:rFonts w:ascii="宋体" w:hAnsi="宋体" w:cs="宋体" w:eastAsia="宋体" w:hint="default"/>
          <w:w w:val="100"/>
          <w:sz w:val="22"/>
          <w:szCs w:val="22"/>
        </w:rPr>
        <w:t>16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详</w:t>
      </w:r>
      <w:r>
        <w:rPr>
          <w:rFonts w:ascii="宋体" w:hAnsi="宋体" w:cs="宋体" w:eastAsia="宋体" w:hint="default"/>
          <w:w w:val="100"/>
          <w:sz w:val="22"/>
          <w:szCs w:val="22"/>
        </w:rPr>
        <w:t>见</w:t>
      </w:r>
      <w:r>
        <w:rPr>
          <w:rFonts w:ascii="宋体" w:hAnsi="宋体" w:cs="宋体" w:eastAsia="宋体" w:hint="default"/>
          <w:w w:val="100"/>
          <w:sz w:val="22"/>
          <w:szCs w:val="22"/>
        </w:rPr>
        <w:t>附</w:t>
      </w:r>
      <w:r>
        <w:rPr>
          <w:rFonts w:ascii="宋体" w:hAnsi="宋体" w:cs="宋体" w:eastAsia="宋体" w:hint="default"/>
          <w:w w:val="100"/>
          <w:sz w:val="22"/>
          <w:szCs w:val="22"/>
        </w:rPr>
        <w:t>注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七</w:t>
      </w:r>
      <w:r>
        <w:rPr>
          <w:rFonts w:ascii="Times New Roman" w:hAnsi="Times New Roman" w:cs="Times New Roman" w:eastAsia="Times New Roman" w:hint="default"/>
          <w:spacing w:val="2"/>
          <w:w w:val="100"/>
          <w:sz w:val="22"/>
          <w:szCs w:val="22"/>
        </w:rPr>
        <w:t>.</w:t>
      </w:r>
      <w:r>
        <w:rPr>
          <w:rFonts w:ascii="宋体" w:hAnsi="宋体" w:cs="宋体" w:eastAsia="宋体" w:hint="default"/>
          <w:w w:val="100"/>
          <w:sz w:val="22"/>
          <w:szCs w:val="22"/>
        </w:rPr>
        <w:t>（四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。</w:t>
      </w:r>
    </w:p>
    <w:p>
      <w:pPr>
        <w:spacing w:line="286" w:lineRule="exact" w:before="17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93" w:lineRule="exact"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Arial" w:hAnsi="Arial" w:cs="Arial" w:eastAsia="Arial" w:hint="default"/>
          <w:b/>
          <w:bCs/>
          <w:spacing w:val="-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年的</w:t>
      </w:r>
      <w:r>
        <w:rPr>
          <w:rFonts w:ascii="宋体" w:hAnsi="宋体" w:cs="宋体" w:eastAsia="宋体" w:hint="default"/>
          <w:sz w:val="22"/>
          <w:szCs w:val="22"/>
        </w:rPr>
        <w:t>大额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2,810,435.15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，未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原因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所</w:t>
      </w:r>
    </w:p>
    <w:p>
      <w:pPr>
        <w:spacing w:line="280" w:lineRule="exact" w:before="0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致。</w:t>
      </w: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</w:t>
      </w:r>
      <w:r>
        <w:rPr>
          <w:rFonts w:ascii="宋体" w:hAnsi="宋体" w:cs="宋体" w:eastAsia="宋体" w:hint="default"/>
          <w:sz w:val="22"/>
          <w:szCs w:val="22"/>
        </w:rPr>
        <w:t>签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仍尚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after="0" w:line="280" w:lineRule="exact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43"/>
          <w:pgSz w:w="11900" w:h="16840"/>
          <w:pgMar w:footer="840" w:header="876" w:top="1100" w:bottom="1020" w:left="1000" w:right="240"/>
          <w:pgNumType w:start="1"/>
        </w:sect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9.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33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预</w:t>
      </w:r>
      <w:r>
        <w:rPr>
          <w:rFonts w:ascii="宋体" w:hAnsi="宋体" w:cs="宋体" w:eastAsia="宋体" w:hint="default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w w:val="100"/>
          <w:sz w:val="22"/>
          <w:szCs w:val="22"/>
        </w:rPr>
        <w:t>账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0</w:t>
      </w:r>
      <w:r>
        <w:rPr>
          <w:rFonts w:ascii="宋体" w:hAnsi="宋体" w:cs="宋体" w:eastAsia="宋体" w:hint="default"/>
          <w:w w:val="100"/>
          <w:sz w:val="22"/>
          <w:szCs w:val="22"/>
        </w:rPr>
        <w:t>8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1,644,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w w:val="100"/>
          <w:sz w:val="22"/>
          <w:szCs w:val="22"/>
        </w:rPr>
        <w:t>60.64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2007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1,648,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8</w:t>
      </w:r>
      <w:r>
        <w:rPr>
          <w:rFonts w:ascii="宋体" w:hAnsi="宋体" w:cs="宋体" w:eastAsia="宋体" w:hint="default"/>
          <w:w w:val="100"/>
          <w:sz w:val="22"/>
          <w:szCs w:val="22"/>
        </w:rPr>
        <w:t>60.64</w:t>
      </w:r>
    </w:p>
    <w:p>
      <w:pPr>
        <w:spacing w:before="33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29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1,644,360.64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，未结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原因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销售</w:t>
      </w:r>
      <w:r>
        <w:rPr>
          <w:rFonts w:ascii="宋体" w:hAnsi="宋体" w:cs="宋体" w:eastAsia="宋体" w:hint="default"/>
          <w:sz w:val="22"/>
          <w:szCs w:val="22"/>
        </w:rPr>
        <w:t>尾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持本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34.447647pt;width:479.05pt;height:131.550pt;mso-position-horizontal-relative:page;mso-position-vertical-relative:paragraph;z-index:-378760" coordorigin="1123,689" coordsize="9581,2631">
            <v:group style="position:absolute;left:1138;top:703;width:2108;height:2" coordorigin="1138,703" coordsize="2108,2">
              <v:shape style="position:absolute;left:1138;top:703;width:2108;height:2" coordorigin="1138,703" coordsize="2108,0" path="m1138,703l3245,703e" filled="false" stroked="true" strokeweight="1.44pt" strokecolor="#000000">
                <v:path arrowok="t"/>
              </v:shape>
            </v:group>
            <v:group style="position:absolute;left:3245;top:703;width:29;height:2" coordorigin="3245,703" coordsize="29,2">
              <v:shape style="position:absolute;left:3245;top:703;width:29;height:2" coordorigin="3245,703" coordsize="29,0" path="m3245,703l3274,703e" filled="false" stroked="true" strokeweight="1.44pt" strokecolor="#000000">
                <v:path arrowok="t"/>
              </v:shape>
            </v:group>
            <v:group style="position:absolute;left:3274;top:703;width:1954;height:2" coordorigin="3274,703" coordsize="1954,2">
              <v:shape style="position:absolute;left:3274;top:703;width:1954;height:2" coordorigin="3274,703" coordsize="1954,0" path="m3274,703l5227,703e" filled="false" stroked="true" strokeweight="1.44pt" strokecolor="#000000">
                <v:path arrowok="t"/>
              </v:shape>
            </v:group>
            <v:group style="position:absolute;left:5227;top:703;width:29;height:2" coordorigin="5227,703" coordsize="29,2">
              <v:shape style="position:absolute;left:5227;top:703;width:29;height:2" coordorigin="5227,703" coordsize="29,0" path="m5227,703l5256,703e" filled="false" stroked="true" strokeweight="1.44pt" strokecolor="#000000">
                <v:path arrowok="t"/>
              </v:shape>
            </v:group>
            <v:group style="position:absolute;left:5256;top:703;width:1652;height:2" coordorigin="5256,703" coordsize="1652,2">
              <v:shape style="position:absolute;left:5256;top:703;width:1652;height:2" coordorigin="5256,703" coordsize="1652,0" path="m5256,703l6907,703e" filled="false" stroked="true" strokeweight="1.44pt" strokecolor="#000000">
                <v:path arrowok="t"/>
              </v:shape>
            </v:group>
            <v:group style="position:absolute;left:6907;top:703;width:29;height:2" coordorigin="6907,703" coordsize="29,2">
              <v:shape style="position:absolute;left:6907;top:703;width:29;height:2" coordorigin="6907,703" coordsize="29,0" path="m6907,703l6936,703e" filled="false" stroked="true" strokeweight="1.44pt" strokecolor="#000000">
                <v:path arrowok="t"/>
              </v:shape>
            </v:group>
            <v:group style="position:absolute;left:6936;top:703;width:1546;height:2" coordorigin="6936,703" coordsize="1546,2">
              <v:shape style="position:absolute;left:6936;top:703;width:1546;height:2" coordorigin="6936,703" coordsize="1546,0" path="m6936,703l8482,703e" filled="false" stroked="true" strokeweight="1.44pt" strokecolor="#000000">
                <v:path arrowok="t"/>
              </v:shape>
            </v:group>
            <v:group style="position:absolute;left:8482;top:703;width:29;height:2" coordorigin="8482,703" coordsize="29,2">
              <v:shape style="position:absolute;left:8482;top:703;width:29;height:2" coordorigin="8482,703" coordsize="29,0" path="m8482,703l8510,703e" filled="false" stroked="true" strokeweight="1.44pt" strokecolor="#000000">
                <v:path arrowok="t"/>
              </v:shape>
            </v:group>
            <v:group style="position:absolute;left:8510;top:703;width:2180;height:2" coordorigin="8510,703" coordsize="2180,2">
              <v:shape style="position:absolute;left:8510;top:703;width:2180;height:2" coordorigin="8510,703" coordsize="2180,0" path="m8510,703l10690,703e" filled="false" stroked="true" strokeweight="1.44pt" strokecolor="#000000">
                <v:path arrowok="t"/>
              </v:shape>
              <v:shape style="position:absolute;left:1138;top:718;width:9552;height:2602" type="#_x0000_t75" stroked="false">
                <v:imagedata r:id="rId47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10.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2119"/>
        <w:gridCol w:w="1430"/>
        <w:gridCol w:w="1639"/>
        <w:gridCol w:w="2126"/>
      </w:tblGrid>
      <w:tr>
        <w:trPr>
          <w:trHeight w:val="750" w:hRule="exact"/>
        </w:trPr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08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3"/>
              <w:ind w:right="10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</w:tc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89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2007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86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加额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91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支付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88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91" w:hRule="exact"/>
        </w:trPr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 </w:t>
            </w:r>
          </w:p>
        </w:tc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2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256,359.98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9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800,531.75 </w:t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897,903.93 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158,987.80</w:t>
            </w:r>
            <w:r>
              <w:rPr>
                <w:rFonts w:ascii="宋体"/>
                <w:sz w:val="18"/>
              </w:rPr>
              <w:t> </w:t>
            </w:r>
          </w:p>
        </w:tc>
      </w:tr>
      <w:tr>
        <w:trPr>
          <w:trHeight w:val="382" w:hRule="exact"/>
        </w:trPr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30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9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27,738.40 </w:t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27,738.40 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  <w:r>
              <w:rPr>
                <w:rFonts w:ascii="宋体"/>
                <w:sz w:val="18"/>
              </w:rPr>
              <w:t> </w:t>
            </w:r>
          </w:p>
        </w:tc>
      </w:tr>
      <w:tr>
        <w:trPr>
          <w:trHeight w:val="350" w:hRule="exact"/>
        </w:trPr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经</w:t>
            </w:r>
          </w:p>
        </w:tc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9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255,704.63 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29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255,704.63 </w:t>
            </w:r>
          </w:p>
        </w:tc>
      </w:tr>
      <w:tr>
        <w:trPr>
          <w:trHeight w:val="334" w:hRule="exact"/>
        </w:trPr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4" w:lineRule="exact"/>
              <w:ind w:right="108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39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512,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064.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61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28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828,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270.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8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925,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642.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33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5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414,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692.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43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93" w:hRule="exact"/>
        </w:trPr>
        <w:tc>
          <w:tcPr>
            <w:tcW w:w="226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6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spacing w:line="240" w:lineRule="auto" w:before="72"/>
              <w:ind w:left="5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11.</w:t>
            </w:r>
            <w:r>
              <w:rPr>
                <w:rFonts w:ascii="宋体" w:hAnsi="宋体" w:cs="宋体" w:eastAsia="宋体" w:hint="default"/>
                <w:spacing w:val="-7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交税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211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27"/>
          <w:szCs w:val="27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1"/>
        <w:gridCol w:w="4747"/>
        <w:gridCol w:w="2046"/>
      </w:tblGrid>
      <w:tr>
        <w:trPr>
          <w:trHeight w:val="772" w:hRule="exact"/>
        </w:trPr>
        <w:tc>
          <w:tcPr>
            <w:tcW w:w="2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种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8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17" w:val="left" w:leader="none"/>
              </w:tabs>
              <w:spacing w:line="303" w:lineRule="exact"/>
              <w:ind w:left="513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税率</w:t>
              <w:tab/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tabs>
                <w:tab w:pos="2308" w:val="left" w:leader="none"/>
              </w:tabs>
              <w:spacing w:line="240" w:lineRule="auto" w:before="132"/>
              <w:ind w:left="6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position w:val="1"/>
                <w:sz w:val="18"/>
              </w:rPr>
              <w:t>17%</w:t>
              <w:tab/>
            </w:r>
            <w:r>
              <w:rPr>
                <w:rFonts w:ascii="宋体"/>
                <w:sz w:val="18"/>
              </w:rPr>
              <w:t>-1,352,656.57 </w:t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83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2"/>
              <w:ind w:left="57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-2,264,176.16 </w:t>
            </w:r>
          </w:p>
        </w:tc>
      </w:tr>
      <w:tr>
        <w:trPr>
          <w:trHeight w:val="422" w:hRule="exact"/>
        </w:trPr>
        <w:tc>
          <w:tcPr>
            <w:tcW w:w="2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7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42" w:val="left" w:leader="none"/>
                <w:tab w:pos="5471" w:val="left" w:leader="none"/>
              </w:tabs>
              <w:spacing w:line="240" w:lineRule="auto" w:before="33"/>
              <w:ind w:left="13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position w:val="12"/>
                <w:sz w:val="18"/>
              </w:rPr>
              <w:t>5%</w:t>
              <w:tab/>
            </w:r>
            <w:r>
              <w:rPr>
                <w:rFonts w:ascii="宋体"/>
                <w:spacing w:val="-1"/>
                <w:sz w:val="18"/>
              </w:rPr>
              <w:t>1,252,767.99</w:t>
              <w:tab/>
              <w:t>1,252,767.99 </w:t>
            </w:r>
          </w:p>
        </w:tc>
      </w:tr>
      <w:tr>
        <w:trPr>
          <w:trHeight w:val="480" w:hRule="exact"/>
        </w:trPr>
        <w:tc>
          <w:tcPr>
            <w:tcW w:w="2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7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76" w:val="left" w:leader="none"/>
                <w:tab w:pos="5606" w:val="left" w:leader="none"/>
              </w:tabs>
              <w:spacing w:line="240" w:lineRule="auto" w:before="90"/>
              <w:ind w:left="13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position w:val="12"/>
                <w:sz w:val="18"/>
              </w:rPr>
              <w:t>1%</w:t>
              <w:tab/>
            </w:r>
            <w:r>
              <w:rPr>
                <w:rFonts w:ascii="宋体"/>
                <w:spacing w:val="-1"/>
                <w:sz w:val="18"/>
              </w:rPr>
              <w:t>95,403.92</w:t>
              <w:tab/>
              <w:t>95,403.92 </w:t>
            </w:r>
          </w:p>
        </w:tc>
      </w:tr>
      <w:tr>
        <w:trPr>
          <w:trHeight w:val="331" w:hRule="exact"/>
        </w:trPr>
        <w:tc>
          <w:tcPr>
            <w:tcW w:w="2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7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33" w:val="left" w:leader="none"/>
                <w:tab w:pos="5563" w:val="left" w:leader="none"/>
              </w:tabs>
              <w:spacing w:line="281" w:lineRule="exact" w:before="90"/>
              <w:ind w:left="12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position w:val="12"/>
                <w:sz w:val="18"/>
              </w:rPr>
              <w:t>12%</w:t>
              <w:tab/>
            </w:r>
            <w:r>
              <w:rPr>
                <w:rFonts w:ascii="宋体"/>
                <w:spacing w:val="-1"/>
                <w:sz w:val="18"/>
              </w:rPr>
              <w:t>106,381.70</w:t>
              <w:tab/>
              <w:t>106,381.70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-209.952347pt;width:490.8pt;height:174pt;mso-position-horizontal-relative:page;mso-position-vertical-relative:paragraph;z-index:-378544" coordorigin="1109,-4199" coordsize="9816,3480">
            <v:group style="position:absolute;left:1138;top:-4185;width:3068;height:2" coordorigin="1138,-4185" coordsize="3068,2">
              <v:shape style="position:absolute;left:1138;top:-4185;width:3068;height:2" coordorigin="1138,-4185" coordsize="3068,0" path="m1138,-4185l4205,-4185e" filled="false" stroked="true" strokeweight="1.44pt" strokecolor="#000000">
                <v:path arrowok="t"/>
              </v:shape>
            </v:group>
            <v:group style="position:absolute;left:4205;top:-4185;width:29;height:2" coordorigin="4205,-4185" coordsize="29,2">
              <v:shape style="position:absolute;left:4205;top:-4185;width:29;height:2" coordorigin="4205,-4185" coordsize="29,0" path="m4205,-4185l4234,-4185e" filled="false" stroked="true" strokeweight="1.44pt" strokecolor="#000000">
                <v:path arrowok="t"/>
              </v:shape>
            </v:group>
            <v:group style="position:absolute;left:4234;top:-4185;width:1608;height:2" coordorigin="4234,-4185" coordsize="1608,2">
              <v:shape style="position:absolute;left:4234;top:-4185;width:1608;height:2" coordorigin="4234,-4185" coordsize="1608,0" path="m4234,-4185l5842,-4185e" filled="false" stroked="true" strokeweight="1.44pt" strokecolor="#000000">
                <v:path arrowok="t"/>
              </v:shape>
            </v:group>
            <v:group style="position:absolute;left:5842;top:-4185;width:29;height:2" coordorigin="5842,-4185" coordsize="29,2">
              <v:shape style="position:absolute;left:5842;top:-4185;width:29;height:2" coordorigin="5842,-4185" coordsize="29,0" path="m5842,-4185l5870,-4185e" filled="false" stroked="true" strokeweight="1.44pt" strokecolor="#000000">
                <v:path arrowok="t"/>
              </v:shape>
            </v:group>
            <v:group style="position:absolute;left:5870;top:-4185;width:2511;height:2" coordorigin="5870,-4185" coordsize="2511,2">
              <v:shape style="position:absolute;left:5870;top:-4185;width:2511;height:2" coordorigin="5870,-4185" coordsize="2511,0" path="m5870,-4185l8381,-4185e" filled="false" stroked="true" strokeweight="1.44pt" strokecolor="#000000">
                <v:path arrowok="t"/>
              </v:shape>
            </v:group>
            <v:group style="position:absolute;left:8381;top:-4185;width:29;height:2" coordorigin="8381,-4185" coordsize="29,2">
              <v:shape style="position:absolute;left:8381;top:-4185;width:29;height:2" coordorigin="8381,-4185" coordsize="29,0" path="m8381,-4185l8410,-4185e" filled="false" stroked="true" strokeweight="1.44pt" strokecolor="#000000">
                <v:path arrowok="t"/>
              </v:shape>
            </v:group>
            <v:group style="position:absolute;left:8410;top:-4185;width:2492;height:2" coordorigin="8410,-4185" coordsize="2492,2">
              <v:shape style="position:absolute;left:8410;top:-4185;width:2492;height:2" coordorigin="8410,-4185" coordsize="2492,0" path="m8410,-4185l10901,-4185e" filled="false" stroked="true" strokeweight="1.44pt" strokecolor="#000000">
                <v:path arrowok="t"/>
              </v:shape>
            </v:group>
            <v:group style="position:absolute;left:1123;top:-733;width:3082;height:2" coordorigin="1123,-733" coordsize="3082,2">
              <v:shape style="position:absolute;left:1123;top:-733;width:3082;height:2" coordorigin="1123,-733" coordsize="3082,0" path="m1123,-733l4205,-733e" filled="false" stroked="true" strokeweight="1.44pt" strokecolor="#000000">
                <v:path arrowok="t"/>
              </v:shape>
            </v:group>
            <v:group style="position:absolute;left:4205;top:-733;width:29;height:2" coordorigin="4205,-733" coordsize="29,2">
              <v:shape style="position:absolute;left:4205;top:-733;width:29;height:2" coordorigin="4205,-733" coordsize="29,0" path="m4205,-733l4234,-733e" filled="false" stroked="true" strokeweight="1.44pt" strokecolor="#000000">
                <v:path arrowok="t"/>
              </v:shape>
            </v:group>
            <v:group style="position:absolute;left:4234;top:-733;width:1608;height:2" coordorigin="4234,-733" coordsize="1608,2">
              <v:shape style="position:absolute;left:4234;top:-733;width:1608;height:2" coordorigin="4234,-733" coordsize="1608,0" path="m4234,-733l5842,-733e" filled="false" stroked="true" strokeweight="1.44pt" strokecolor="#000000">
                <v:path arrowok="t"/>
              </v:shape>
            </v:group>
            <v:group style="position:absolute;left:5842;top:-733;width:29;height:2" coordorigin="5842,-733" coordsize="29,2">
              <v:shape style="position:absolute;left:5842;top:-733;width:29;height:2" coordorigin="5842,-733" coordsize="29,0" path="m5842,-733l5870,-733e" filled="false" stroked="true" strokeweight="1.44pt" strokecolor="#000000">
                <v:path arrowok="t"/>
              </v:shape>
            </v:group>
            <v:group style="position:absolute;left:5870;top:-733;width:2511;height:2" coordorigin="5870,-733" coordsize="2511,2">
              <v:shape style="position:absolute;left:5870;top:-733;width:2511;height:2" coordorigin="5870,-733" coordsize="2511,0" path="m5870,-733l8381,-733e" filled="false" stroked="true" strokeweight="1.44pt" strokecolor="#000000">
                <v:path arrowok="t"/>
              </v:shape>
              <v:shape style="position:absolute;left:1138;top:-4170;width:9763;height:3422" type="#_x0000_t75" stroked="false">
                <v:imagedata r:id="rId48" o:title=""/>
              </v:shape>
            </v:group>
            <v:group style="position:absolute;left:8381;top:-733;width:29;height:2" coordorigin="8381,-733" coordsize="29,2">
              <v:shape style="position:absolute;left:8381;top:-733;width:29;height:2" coordorigin="8381,-733" coordsize="29,0" path="m8381,-733l8410,-733e" filled="false" stroked="true" strokeweight="1.44pt" strokecolor="#000000">
                <v:path arrowok="t"/>
              </v:shape>
            </v:group>
            <v:group style="position:absolute;left:8410;top:-733;width:2501;height:2" coordorigin="8410,-733" coordsize="2501,2">
              <v:shape style="position:absolute;left:8410;top:-733;width:2501;height:2" coordorigin="8410,-733" coordsize="2501,0" path="m8410,-733l10910,-733e" filled="false" stroked="true" strokeweight="1.44pt" strokecolor="#000000">
                <v:path arrowok="t"/>
              </v:shape>
              <v:shape style="position:absolute;left:1248;top:-1836;width:99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个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得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030;top:-1836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248;top:-1356;width:903;height:562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教育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费附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加</w:t>
                      </w:r>
                    </w:p>
                    <w:p>
                      <w:pPr>
                        <w:spacing w:line="293" w:lineRule="exact" w:before="86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939;top:-1356;width:274;height:562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3% </w:t>
                      </w:r>
                    </w:p>
                    <w:p>
                      <w:pPr>
                        <w:spacing w:before="143"/>
                        <w:ind w:left="9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667;top:-1721;width:994;height:548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43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78,955.92 </w:t>
                      </w:r>
                    </w:p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130,885.27 </w:t>
                      </w:r>
                    </w:p>
                  </w:txbxContent>
                </v:textbox>
                <w10:wrap type="none"/>
              </v:shape>
              <v:shape style="position:absolute;left:9197;top:-1721;width:994;height:548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43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48,265.32 </w:t>
                      </w:r>
                    </w:p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130,885.27 </w:t>
                      </w:r>
                    </w:p>
                  </w:txbxContent>
                </v:textbox>
                <w10:wrap type="none"/>
              </v:shape>
              <v:shape style="position:absolute;left:6662;top:-968;width:90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311,</w:t>
                      </w:r>
                      <w:r>
                        <w:rPr>
                          <w:rFonts w:ascii="Arial"/>
                          <w:b/>
                          <w:spacing w:val="-22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738.</w:t>
                      </w:r>
                      <w:r>
                        <w:rPr>
                          <w:rFonts w:ascii="Arial"/>
                          <w:b/>
                          <w:spacing w:val="-22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23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150;top:-968;width:99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-</w:t>
                      </w:r>
                      <w:r>
                        <w:rPr>
                          <w:rFonts w:ascii="Arial"/>
                          <w:b/>
                          <w:spacing w:val="-4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630,</w:t>
                      </w:r>
                      <w:r>
                        <w:rPr>
                          <w:rFonts w:ascii="Arial"/>
                          <w:b/>
                          <w:spacing w:val="-3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471.</w:t>
                      </w:r>
                      <w:r>
                        <w:rPr>
                          <w:rFonts w:ascii="Arial"/>
                          <w:b/>
                          <w:spacing w:val="-3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96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12.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1094" w:lineRule="exact"/>
        <w:ind w:left="21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1"/>
          <w:sz w:val="20"/>
          <w:szCs w:val="20"/>
        </w:rPr>
        <w:pict>
          <v:group style="width:485.3pt;height:54.75pt;mso-position-horizontal-relative:char;mso-position-vertical-relative:line" coordorigin="0,0" coordsize="9706,1095">
            <v:group style="position:absolute;left:29;top:14;width:2621;height:2" coordorigin="29,14" coordsize="2621,2">
              <v:shape style="position:absolute;left:29;top:14;width:2621;height:2" coordorigin="29,14" coordsize="2621,0" path="m29,14l2650,14e" filled="false" stroked="true" strokeweight="1.44pt" strokecolor="#000000">
                <v:path arrowok="t"/>
              </v:shape>
            </v:group>
            <v:group style="position:absolute;left:2650;top:14;width:29;height:2" coordorigin="2650,14" coordsize="29,2">
              <v:shape style="position:absolute;left:2650;top:14;width:29;height:2" coordorigin="2650,14" coordsize="29,0" path="m2650,14l2678,14e" filled="false" stroked="true" strokeweight="1.44pt" strokecolor="#000000">
                <v:path arrowok="t"/>
              </v:shape>
            </v:group>
            <v:group style="position:absolute;left:2678;top:14;width:2175;height:2" coordorigin="2678,14" coordsize="2175,2">
              <v:shape style="position:absolute;left:2678;top:14;width:2175;height:2" coordorigin="2678,14" coordsize="2175,0" path="m2678,14l4853,14e" filled="false" stroked="true" strokeweight="1.44pt" strokecolor="#000000">
                <v:path arrowok="t"/>
              </v:shape>
            </v:group>
            <v:group style="position:absolute;left:4853;top:14;width:29;height:2" coordorigin="4853,14" coordsize="29,2">
              <v:shape style="position:absolute;left:4853;top:14;width:29;height:2" coordorigin="4853,14" coordsize="29,0" path="m4853,14l4882,14e" filled="false" stroked="true" strokeweight="1.44pt" strokecolor="#000000">
                <v:path arrowok="t"/>
              </v:shape>
            </v:group>
            <v:group style="position:absolute;left:4882;top:14;width:2285;height:2" coordorigin="4882,14" coordsize="2285,2">
              <v:shape style="position:absolute;left:4882;top:14;width:2285;height:2" coordorigin="4882,14" coordsize="2285,0" path="m4882,14l7166,14e" filled="false" stroked="true" strokeweight="1.44pt" strokecolor="#000000">
                <v:path arrowok="t"/>
              </v:shape>
            </v:group>
            <v:group style="position:absolute;left:7166;top:14;width:29;height:2" coordorigin="7166,14" coordsize="29,2">
              <v:shape style="position:absolute;left:7166;top:14;width:29;height:2" coordorigin="7166,14" coordsize="29,0" path="m7166,14l7195,14e" filled="false" stroked="true" strokeweight="1.44pt" strokecolor="#000000">
                <v:path arrowok="t"/>
              </v:shape>
            </v:group>
            <v:group style="position:absolute;left:7195;top:14;width:2487;height:2" coordorigin="7195,14" coordsize="2487,2">
              <v:shape style="position:absolute;left:7195;top:14;width:2487;height:2" coordorigin="7195,14" coordsize="2487,0" path="m7195,14l9682,14e" filled="false" stroked="true" strokeweight="1.44pt" strokecolor="#000000">
                <v:path arrowok="t"/>
              </v:shape>
              <v:shape style="position:absolute;left:29;top:29;width:7147;height:427" type="#_x0000_t75" stroked="false">
                <v:imagedata r:id="rId49" o:title=""/>
              </v:shape>
            </v:group>
            <v:group style="position:absolute;left:7166;top:451;width:10;height:2" coordorigin="7166,451" coordsize="10,2">
              <v:shape style="position:absolute;left:7166;top:451;width:10;height:2" coordorigin="7166,451" coordsize="10,0" path="m7166,451l7176,451e" filled="false" stroked="true" strokeweight=".48pt" strokecolor="#fefefe">
                <v:path arrowok="t"/>
              </v:shape>
            </v:group>
            <v:group style="position:absolute;left:7176;top:451;width:20;height:2" coordorigin="7176,451" coordsize="20,2">
              <v:shape style="position:absolute;left:7176;top:451;width:20;height:2" coordorigin="7176,451" coordsize="20,0" path="m7176,451l7195,451e" filled="false" stroked="true" strokeweight=".48pt" strokecolor="#fefefe">
                <v:path arrowok="t"/>
              </v:shape>
            </v:group>
            <v:group style="position:absolute;left:7195;top:451;width:20;height:2" coordorigin="7195,451" coordsize="20,2">
              <v:shape style="position:absolute;left:7195;top:451;width:20;height:2" coordorigin="7195,451" coordsize="20,0" path="m7195,451l7214,451e" filled="false" stroked="true" strokeweight=".48pt" strokecolor="#fefefe">
                <v:path arrowok="t"/>
              </v:shape>
            </v:group>
            <v:group style="position:absolute;left:7214;top:451;width:20;height:2" coordorigin="7214,451" coordsize="20,2">
              <v:shape style="position:absolute;left:7214;top:451;width:20;height:2" coordorigin="7214,451" coordsize="20,0" path="m7214,451l7234,451e" filled="false" stroked="true" strokeweight=".48pt" strokecolor="#fefefe">
                <v:path arrowok="t"/>
              </v:shape>
            </v:group>
            <v:group style="position:absolute;left:7234;top:451;width:20;height:2" coordorigin="7234,451" coordsize="20,2">
              <v:shape style="position:absolute;left:7234;top:451;width:20;height:2" coordorigin="7234,451" coordsize="20,0" path="m7234,451l7253,451e" filled="false" stroked="true" strokeweight=".48pt" strokecolor="#fefefe">
                <v:path arrowok="t"/>
              </v:shape>
            </v:group>
            <v:group style="position:absolute;left:7253;top:451;width:20;height:2" coordorigin="7253,451" coordsize="20,2">
              <v:shape style="position:absolute;left:7253;top:451;width:20;height:2" coordorigin="7253,451" coordsize="20,0" path="m7253,451l7272,451e" filled="false" stroked="true" strokeweight=".48pt" strokecolor="#fefefe">
                <v:path arrowok="t"/>
              </v:shape>
            </v:group>
            <v:group style="position:absolute;left:7272;top:451;width:20;height:2" coordorigin="7272,451" coordsize="20,2">
              <v:shape style="position:absolute;left:7272;top:451;width:20;height:2" coordorigin="7272,451" coordsize="20,0" path="m7272,451l7291,451e" filled="false" stroked="true" strokeweight=".48pt" strokecolor="#fefefe">
                <v:path arrowok="t"/>
              </v:shape>
            </v:group>
            <v:group style="position:absolute;left:7291;top:451;width:20;height:2" coordorigin="7291,451" coordsize="20,2">
              <v:shape style="position:absolute;left:7291;top:451;width:20;height:2" coordorigin="7291,451" coordsize="20,0" path="m7291,451l7310,451e" filled="false" stroked="true" strokeweight=".48pt" strokecolor="#fefefe">
                <v:path arrowok="t"/>
              </v:shape>
            </v:group>
            <v:group style="position:absolute;left:7310;top:451;width:20;height:2" coordorigin="7310,451" coordsize="20,2">
              <v:shape style="position:absolute;left:7310;top:451;width:20;height:2" coordorigin="7310,451" coordsize="20,0" path="m7310,451l7330,451e" filled="false" stroked="true" strokeweight=".48pt" strokecolor="#fefefe">
                <v:path arrowok="t"/>
              </v:shape>
            </v:group>
            <v:group style="position:absolute;left:7330;top:451;width:20;height:2" coordorigin="7330,451" coordsize="20,2">
              <v:shape style="position:absolute;left:7330;top:451;width:20;height:2" coordorigin="7330,451" coordsize="20,0" path="m7330,451l7349,451e" filled="false" stroked="true" strokeweight=".48pt" strokecolor="#fefefe">
                <v:path arrowok="t"/>
              </v:shape>
            </v:group>
            <v:group style="position:absolute;left:7349;top:451;width:20;height:2" coordorigin="7349,451" coordsize="20,2">
              <v:shape style="position:absolute;left:7349;top:451;width:20;height:2" coordorigin="7349,451" coordsize="20,0" path="m7349,451l7368,451e" filled="false" stroked="true" strokeweight=".48pt" strokecolor="#fefefe">
                <v:path arrowok="t"/>
              </v:shape>
            </v:group>
            <v:group style="position:absolute;left:7368;top:451;width:20;height:2" coordorigin="7368,451" coordsize="20,2">
              <v:shape style="position:absolute;left:7368;top:451;width:20;height:2" coordorigin="7368,451" coordsize="20,0" path="m7368,451l7387,451e" filled="false" stroked="true" strokeweight=".48pt" strokecolor="#fefefe">
                <v:path arrowok="t"/>
              </v:shape>
            </v:group>
            <v:group style="position:absolute;left:7387;top:451;width:20;height:2" coordorigin="7387,451" coordsize="20,2">
              <v:shape style="position:absolute;left:7387;top:451;width:20;height:2" coordorigin="7387,451" coordsize="20,0" path="m7387,451l7406,451e" filled="false" stroked="true" strokeweight=".48pt" strokecolor="#fefefe">
                <v:path arrowok="t"/>
              </v:shape>
            </v:group>
            <v:group style="position:absolute;left:7406;top:451;width:20;height:2" coordorigin="7406,451" coordsize="20,2">
              <v:shape style="position:absolute;left:7406;top:451;width:20;height:2" coordorigin="7406,451" coordsize="20,0" path="m7406,451l7426,451e" filled="false" stroked="true" strokeweight=".48pt" strokecolor="#fefefe">
                <v:path arrowok="t"/>
              </v:shape>
            </v:group>
            <v:group style="position:absolute;left:7426;top:451;width:20;height:2" coordorigin="7426,451" coordsize="20,2">
              <v:shape style="position:absolute;left:7426;top:451;width:20;height:2" coordorigin="7426,451" coordsize="20,0" path="m7426,451l7445,451e" filled="false" stroked="true" strokeweight=".48pt" strokecolor="#fefefe">
                <v:path arrowok="t"/>
              </v:shape>
            </v:group>
            <v:group style="position:absolute;left:7445;top:451;width:20;height:2" coordorigin="7445,451" coordsize="20,2">
              <v:shape style="position:absolute;left:7445;top:451;width:20;height:2" coordorigin="7445,451" coordsize="20,0" path="m7445,451l7464,451e" filled="false" stroked="true" strokeweight=".48pt" strokecolor="#fefefe">
                <v:path arrowok="t"/>
              </v:shape>
            </v:group>
            <v:group style="position:absolute;left:7464;top:451;width:20;height:2" coordorigin="7464,451" coordsize="20,2">
              <v:shape style="position:absolute;left:7464;top:451;width:20;height:2" coordorigin="7464,451" coordsize="20,0" path="m7464,451l7483,451e" filled="false" stroked="true" strokeweight=".48pt" strokecolor="#fefefe">
                <v:path arrowok="t"/>
              </v:shape>
            </v:group>
            <v:group style="position:absolute;left:7483;top:451;width:20;height:2" coordorigin="7483,451" coordsize="20,2">
              <v:shape style="position:absolute;left:7483;top:451;width:20;height:2" coordorigin="7483,451" coordsize="20,0" path="m7483,451l7502,451e" filled="false" stroked="true" strokeweight=".48pt" strokecolor="#fefefe">
                <v:path arrowok="t"/>
              </v:shape>
            </v:group>
            <v:group style="position:absolute;left:7502;top:451;width:20;height:2" coordorigin="7502,451" coordsize="20,2">
              <v:shape style="position:absolute;left:7502;top:451;width:20;height:2" coordorigin="7502,451" coordsize="20,0" path="m7502,451l7522,451e" filled="false" stroked="true" strokeweight=".48pt" strokecolor="#fefefe">
                <v:path arrowok="t"/>
              </v:shape>
            </v:group>
            <v:group style="position:absolute;left:7522;top:451;width:20;height:2" coordorigin="7522,451" coordsize="20,2">
              <v:shape style="position:absolute;left:7522;top:451;width:20;height:2" coordorigin="7522,451" coordsize="20,0" path="m7522,451l7541,451e" filled="false" stroked="true" strokeweight=".48pt" strokecolor="#fefefe">
                <v:path arrowok="t"/>
              </v:shape>
            </v:group>
            <v:group style="position:absolute;left:7541;top:451;width:20;height:2" coordorigin="7541,451" coordsize="20,2">
              <v:shape style="position:absolute;left:7541;top:451;width:20;height:2" coordorigin="7541,451" coordsize="20,0" path="m7541,451l7560,451e" filled="false" stroked="true" strokeweight=".48pt" strokecolor="#fefefe">
                <v:path arrowok="t"/>
              </v:shape>
            </v:group>
            <v:group style="position:absolute;left:7560;top:451;width:20;height:2" coordorigin="7560,451" coordsize="20,2">
              <v:shape style="position:absolute;left:7560;top:451;width:20;height:2" coordorigin="7560,451" coordsize="20,0" path="m7560,451l7579,451e" filled="false" stroked="true" strokeweight=".48pt" strokecolor="#fefefe">
                <v:path arrowok="t"/>
              </v:shape>
            </v:group>
            <v:group style="position:absolute;left:7579;top:451;width:20;height:2" coordorigin="7579,451" coordsize="20,2">
              <v:shape style="position:absolute;left:7579;top:451;width:20;height:2" coordorigin="7579,451" coordsize="20,0" path="m7579,451l7598,451e" filled="false" stroked="true" strokeweight=".48pt" strokecolor="#fefefe">
                <v:path arrowok="t"/>
              </v:shape>
            </v:group>
            <v:group style="position:absolute;left:7598;top:451;width:20;height:2" coordorigin="7598,451" coordsize="20,2">
              <v:shape style="position:absolute;left:7598;top:451;width:20;height:2" coordorigin="7598,451" coordsize="20,0" path="m7598,451l7618,451e" filled="false" stroked="true" strokeweight=".48pt" strokecolor="#fefefe">
                <v:path arrowok="t"/>
              </v:shape>
            </v:group>
            <v:group style="position:absolute;left:7618;top:451;width:20;height:2" coordorigin="7618,451" coordsize="20,2">
              <v:shape style="position:absolute;left:7618;top:451;width:20;height:2" coordorigin="7618,451" coordsize="20,0" path="m7618,451l7637,451e" filled="false" stroked="true" strokeweight=".48pt" strokecolor="#fefefe">
                <v:path arrowok="t"/>
              </v:shape>
            </v:group>
            <v:group style="position:absolute;left:7637;top:451;width:20;height:2" coordorigin="7637,451" coordsize="20,2">
              <v:shape style="position:absolute;left:7637;top:451;width:20;height:2" coordorigin="7637,451" coordsize="20,0" path="m7637,451l7656,451e" filled="false" stroked="true" strokeweight=".48pt" strokecolor="#fefefe">
                <v:path arrowok="t"/>
              </v:shape>
            </v:group>
            <v:group style="position:absolute;left:7656;top:451;width:20;height:2" coordorigin="7656,451" coordsize="20,2">
              <v:shape style="position:absolute;left:7656;top:451;width:20;height:2" coordorigin="7656,451" coordsize="20,0" path="m7656,451l7675,451e" filled="false" stroked="true" strokeweight=".48pt" strokecolor="#fefefe">
                <v:path arrowok="t"/>
              </v:shape>
            </v:group>
            <v:group style="position:absolute;left:7675;top:451;width:20;height:2" coordorigin="7675,451" coordsize="20,2">
              <v:shape style="position:absolute;left:7675;top:451;width:20;height:2" coordorigin="7675,451" coordsize="20,0" path="m7675,451l7694,451e" filled="false" stroked="true" strokeweight=".48pt" strokecolor="#fefefe">
                <v:path arrowok="t"/>
              </v:shape>
            </v:group>
            <v:group style="position:absolute;left:7694;top:451;width:20;height:2" coordorigin="7694,451" coordsize="20,2">
              <v:shape style="position:absolute;left:7694;top:451;width:20;height:2" coordorigin="7694,451" coordsize="20,0" path="m7694,451l7714,451e" filled="false" stroked="true" strokeweight=".48pt" strokecolor="#fefefe">
                <v:path arrowok="t"/>
              </v:shape>
            </v:group>
            <v:group style="position:absolute;left:7714;top:451;width:20;height:2" coordorigin="7714,451" coordsize="20,2">
              <v:shape style="position:absolute;left:7714;top:451;width:20;height:2" coordorigin="7714,451" coordsize="20,0" path="m7714,451l7733,451e" filled="false" stroked="true" strokeweight=".48pt" strokecolor="#fefefe">
                <v:path arrowok="t"/>
              </v:shape>
            </v:group>
            <v:group style="position:absolute;left:7733;top:451;width:20;height:2" coordorigin="7733,451" coordsize="20,2">
              <v:shape style="position:absolute;left:7733;top:451;width:20;height:2" coordorigin="7733,451" coordsize="20,0" path="m7733,451l7752,451e" filled="false" stroked="true" strokeweight=".48pt" strokecolor="#fefefe">
                <v:path arrowok="t"/>
              </v:shape>
            </v:group>
            <v:group style="position:absolute;left:7752;top:451;width:20;height:2" coordorigin="7752,451" coordsize="20,2">
              <v:shape style="position:absolute;left:7752;top:451;width:20;height:2" coordorigin="7752,451" coordsize="20,0" path="m7752,451l7771,451e" filled="false" stroked="true" strokeweight=".48pt" strokecolor="#fefefe">
                <v:path arrowok="t"/>
              </v:shape>
            </v:group>
            <v:group style="position:absolute;left:7771;top:451;width:20;height:2" coordorigin="7771,451" coordsize="20,2">
              <v:shape style="position:absolute;left:7771;top:451;width:20;height:2" coordorigin="7771,451" coordsize="20,0" path="m7771,451l7790,451e" filled="false" stroked="true" strokeweight=".48pt" strokecolor="#fefefe">
                <v:path arrowok="t"/>
              </v:shape>
            </v:group>
            <v:group style="position:absolute;left:7790;top:451;width:20;height:2" coordorigin="7790,451" coordsize="20,2">
              <v:shape style="position:absolute;left:7790;top:451;width:20;height:2" coordorigin="7790,451" coordsize="20,0" path="m7790,451l7810,451e" filled="false" stroked="true" strokeweight=".48pt" strokecolor="#fefefe">
                <v:path arrowok="t"/>
              </v:shape>
            </v:group>
            <v:group style="position:absolute;left:7810;top:451;width:20;height:2" coordorigin="7810,451" coordsize="20,2">
              <v:shape style="position:absolute;left:7810;top:451;width:20;height:2" coordorigin="7810,451" coordsize="20,0" path="m7810,451l7829,451e" filled="false" stroked="true" strokeweight=".48pt" strokecolor="#fefefe">
                <v:path arrowok="t"/>
              </v:shape>
            </v:group>
            <v:group style="position:absolute;left:7829;top:451;width:20;height:2" coordorigin="7829,451" coordsize="20,2">
              <v:shape style="position:absolute;left:7829;top:451;width:20;height:2" coordorigin="7829,451" coordsize="20,0" path="m7829,451l7848,451e" filled="false" stroked="true" strokeweight=".48pt" strokecolor="#fefefe">
                <v:path arrowok="t"/>
              </v:shape>
            </v:group>
            <v:group style="position:absolute;left:7848;top:451;width:20;height:2" coordorigin="7848,451" coordsize="20,2">
              <v:shape style="position:absolute;left:7848;top:451;width:20;height:2" coordorigin="7848,451" coordsize="20,0" path="m7848,451l7867,451e" filled="false" stroked="true" strokeweight=".48pt" strokecolor="#fefefe">
                <v:path arrowok="t"/>
              </v:shape>
            </v:group>
            <v:group style="position:absolute;left:7867;top:451;width:20;height:2" coordorigin="7867,451" coordsize="20,2">
              <v:shape style="position:absolute;left:7867;top:451;width:20;height:2" coordorigin="7867,451" coordsize="20,0" path="m7867,451l7886,451e" filled="false" stroked="true" strokeweight=".48pt" strokecolor="#fefefe">
                <v:path arrowok="t"/>
              </v:shape>
            </v:group>
            <v:group style="position:absolute;left:7886;top:451;width:20;height:2" coordorigin="7886,451" coordsize="20,2">
              <v:shape style="position:absolute;left:7886;top:451;width:20;height:2" coordorigin="7886,451" coordsize="20,0" path="m7886,451l7906,451e" filled="false" stroked="true" strokeweight=".48pt" strokecolor="#fefefe">
                <v:path arrowok="t"/>
              </v:shape>
            </v:group>
            <v:group style="position:absolute;left:7906;top:451;width:20;height:2" coordorigin="7906,451" coordsize="20,2">
              <v:shape style="position:absolute;left:7906;top:451;width:20;height:2" coordorigin="7906,451" coordsize="20,0" path="m7906,451l7925,451e" filled="false" stroked="true" strokeweight=".48pt" strokecolor="#fefefe">
                <v:path arrowok="t"/>
              </v:shape>
            </v:group>
            <v:group style="position:absolute;left:7925;top:451;width:20;height:2" coordorigin="7925,451" coordsize="20,2">
              <v:shape style="position:absolute;left:7925;top:451;width:20;height:2" coordorigin="7925,451" coordsize="20,0" path="m7925,451l7944,451e" filled="false" stroked="true" strokeweight=".48pt" strokecolor="#fefefe">
                <v:path arrowok="t"/>
              </v:shape>
            </v:group>
            <v:group style="position:absolute;left:7944;top:451;width:20;height:2" coordorigin="7944,451" coordsize="20,2">
              <v:shape style="position:absolute;left:7944;top:451;width:20;height:2" coordorigin="7944,451" coordsize="20,0" path="m7944,451l7963,451e" filled="false" stroked="true" strokeweight=".48pt" strokecolor="#fefefe">
                <v:path arrowok="t"/>
              </v:shape>
            </v:group>
            <v:group style="position:absolute;left:7963;top:451;width:20;height:2" coordorigin="7963,451" coordsize="20,2">
              <v:shape style="position:absolute;left:7963;top:451;width:20;height:2" coordorigin="7963,451" coordsize="20,0" path="m7963,451l7982,451e" filled="false" stroked="true" strokeweight=".48pt" strokecolor="#fefefe">
                <v:path arrowok="t"/>
              </v:shape>
            </v:group>
            <v:group style="position:absolute;left:7982;top:451;width:20;height:2" coordorigin="7982,451" coordsize="20,2">
              <v:shape style="position:absolute;left:7982;top:451;width:20;height:2" coordorigin="7982,451" coordsize="20,0" path="m7982,451l8002,451e" filled="false" stroked="true" strokeweight=".48pt" strokecolor="#fefefe">
                <v:path arrowok="t"/>
              </v:shape>
            </v:group>
            <v:group style="position:absolute;left:8002;top:451;width:20;height:2" coordorigin="8002,451" coordsize="20,2">
              <v:shape style="position:absolute;left:8002;top:451;width:20;height:2" coordorigin="8002,451" coordsize="20,0" path="m8002,451l8021,451e" filled="false" stroked="true" strokeweight=".48pt" strokecolor="#fefefe">
                <v:path arrowok="t"/>
              </v:shape>
            </v:group>
            <v:group style="position:absolute;left:8021;top:451;width:20;height:2" coordorigin="8021,451" coordsize="20,2">
              <v:shape style="position:absolute;left:8021;top:451;width:20;height:2" coordorigin="8021,451" coordsize="20,0" path="m8021,451l8040,451e" filled="false" stroked="true" strokeweight=".48pt" strokecolor="#fefefe">
                <v:path arrowok="t"/>
              </v:shape>
            </v:group>
            <v:group style="position:absolute;left:8040;top:451;width:20;height:2" coordorigin="8040,451" coordsize="20,2">
              <v:shape style="position:absolute;left:8040;top:451;width:20;height:2" coordorigin="8040,451" coordsize="20,0" path="m8040,451l8059,451e" filled="false" stroked="true" strokeweight=".48pt" strokecolor="#fefefe">
                <v:path arrowok="t"/>
              </v:shape>
            </v:group>
            <v:group style="position:absolute;left:8059;top:451;width:20;height:2" coordorigin="8059,451" coordsize="20,2">
              <v:shape style="position:absolute;left:8059;top:451;width:20;height:2" coordorigin="8059,451" coordsize="20,0" path="m8059,451l8078,451e" filled="false" stroked="true" strokeweight=".48pt" strokecolor="#fefefe">
                <v:path arrowok="t"/>
              </v:shape>
            </v:group>
            <v:group style="position:absolute;left:8078;top:451;width:20;height:2" coordorigin="8078,451" coordsize="20,2">
              <v:shape style="position:absolute;left:8078;top:451;width:20;height:2" coordorigin="8078,451" coordsize="20,0" path="m8078,451l8098,451e" filled="false" stroked="true" strokeweight=".48pt" strokecolor="#fefefe">
                <v:path arrowok="t"/>
              </v:shape>
            </v:group>
            <v:group style="position:absolute;left:8098;top:451;width:20;height:2" coordorigin="8098,451" coordsize="20,2">
              <v:shape style="position:absolute;left:8098;top:451;width:20;height:2" coordorigin="8098,451" coordsize="20,0" path="m8098,451l8117,451e" filled="false" stroked="true" strokeweight=".48pt" strokecolor="#fefefe">
                <v:path arrowok="t"/>
              </v:shape>
            </v:group>
            <v:group style="position:absolute;left:8117;top:451;width:20;height:2" coordorigin="8117,451" coordsize="20,2">
              <v:shape style="position:absolute;left:8117;top:451;width:20;height:2" coordorigin="8117,451" coordsize="20,0" path="m8117,451l8136,451e" filled="false" stroked="true" strokeweight=".48pt" strokecolor="#fefefe">
                <v:path arrowok="t"/>
              </v:shape>
            </v:group>
            <v:group style="position:absolute;left:8136;top:451;width:20;height:2" coordorigin="8136,451" coordsize="20,2">
              <v:shape style="position:absolute;left:8136;top:451;width:20;height:2" coordorigin="8136,451" coordsize="20,0" path="m8136,451l8155,451e" filled="false" stroked="true" strokeweight=".48pt" strokecolor="#fefefe">
                <v:path arrowok="t"/>
              </v:shape>
            </v:group>
            <v:group style="position:absolute;left:8155;top:451;width:20;height:2" coordorigin="8155,451" coordsize="20,2">
              <v:shape style="position:absolute;left:8155;top:451;width:20;height:2" coordorigin="8155,451" coordsize="20,0" path="m8155,451l8174,451e" filled="false" stroked="true" strokeweight=".48pt" strokecolor="#fefefe">
                <v:path arrowok="t"/>
              </v:shape>
            </v:group>
            <v:group style="position:absolute;left:8174;top:451;width:20;height:2" coordorigin="8174,451" coordsize="20,2">
              <v:shape style="position:absolute;left:8174;top:451;width:20;height:2" coordorigin="8174,451" coordsize="20,0" path="m8174,451l8194,451e" filled="false" stroked="true" strokeweight=".48pt" strokecolor="#fefefe">
                <v:path arrowok="t"/>
              </v:shape>
            </v:group>
            <v:group style="position:absolute;left:8194;top:451;width:20;height:2" coordorigin="8194,451" coordsize="20,2">
              <v:shape style="position:absolute;left:8194;top:451;width:20;height:2" coordorigin="8194,451" coordsize="20,0" path="m8194,451l8213,451e" filled="false" stroked="true" strokeweight=".48pt" strokecolor="#fefefe">
                <v:path arrowok="t"/>
              </v:shape>
            </v:group>
            <v:group style="position:absolute;left:8213;top:451;width:20;height:2" coordorigin="8213,451" coordsize="20,2">
              <v:shape style="position:absolute;left:8213;top:451;width:20;height:2" coordorigin="8213,451" coordsize="20,0" path="m8213,451l8232,451e" filled="false" stroked="true" strokeweight=".48pt" strokecolor="#fefefe">
                <v:path arrowok="t"/>
              </v:shape>
            </v:group>
            <v:group style="position:absolute;left:8232;top:451;width:20;height:2" coordorigin="8232,451" coordsize="20,2">
              <v:shape style="position:absolute;left:8232;top:451;width:20;height:2" coordorigin="8232,451" coordsize="20,0" path="m8232,451l8251,451e" filled="false" stroked="true" strokeweight=".48pt" strokecolor="#fefefe">
                <v:path arrowok="t"/>
              </v:shape>
            </v:group>
            <v:group style="position:absolute;left:8251;top:451;width:20;height:2" coordorigin="8251,451" coordsize="20,2">
              <v:shape style="position:absolute;left:8251;top:451;width:20;height:2" coordorigin="8251,451" coordsize="20,0" path="m8251,451l8270,451e" filled="false" stroked="true" strokeweight=".48pt" strokecolor="#fefefe">
                <v:path arrowok="t"/>
              </v:shape>
            </v:group>
            <v:group style="position:absolute;left:8270;top:451;width:20;height:2" coordorigin="8270,451" coordsize="20,2">
              <v:shape style="position:absolute;left:8270;top:451;width:20;height:2" coordorigin="8270,451" coordsize="20,0" path="m8270,451l8290,451e" filled="false" stroked="true" strokeweight=".48pt" strokecolor="#fefefe">
                <v:path arrowok="t"/>
              </v:shape>
            </v:group>
            <v:group style="position:absolute;left:8290;top:451;width:20;height:2" coordorigin="8290,451" coordsize="20,2">
              <v:shape style="position:absolute;left:8290;top:451;width:20;height:2" coordorigin="8290,451" coordsize="20,0" path="m8290,451l8309,451e" filled="false" stroked="true" strokeweight=".48pt" strokecolor="#fefefe">
                <v:path arrowok="t"/>
              </v:shape>
            </v:group>
            <v:group style="position:absolute;left:8309;top:451;width:20;height:2" coordorigin="8309,451" coordsize="20,2">
              <v:shape style="position:absolute;left:8309;top:451;width:20;height:2" coordorigin="8309,451" coordsize="20,0" path="m8309,451l8328,451e" filled="false" stroked="true" strokeweight=".48pt" strokecolor="#fefefe">
                <v:path arrowok="t"/>
              </v:shape>
            </v:group>
            <v:group style="position:absolute;left:8328;top:451;width:20;height:2" coordorigin="8328,451" coordsize="20,2">
              <v:shape style="position:absolute;left:8328;top:451;width:20;height:2" coordorigin="8328,451" coordsize="20,0" path="m8328,451l8347,451e" filled="false" stroked="true" strokeweight=".48pt" strokecolor="#fefefe">
                <v:path arrowok="t"/>
              </v:shape>
            </v:group>
            <v:group style="position:absolute;left:8347;top:451;width:20;height:2" coordorigin="8347,451" coordsize="20,2">
              <v:shape style="position:absolute;left:8347;top:451;width:20;height:2" coordorigin="8347,451" coordsize="20,0" path="m8347,451l8366,451e" filled="false" stroked="true" strokeweight=".48pt" strokecolor="#fefefe">
                <v:path arrowok="t"/>
              </v:shape>
            </v:group>
            <v:group style="position:absolute;left:8366;top:451;width:20;height:2" coordorigin="8366,451" coordsize="20,2">
              <v:shape style="position:absolute;left:8366;top:451;width:20;height:2" coordorigin="8366,451" coordsize="20,0" path="m8366,451l8386,451e" filled="false" stroked="true" strokeweight=".48pt" strokecolor="#fefefe">
                <v:path arrowok="t"/>
              </v:shape>
            </v:group>
            <v:group style="position:absolute;left:8386;top:451;width:20;height:2" coordorigin="8386,451" coordsize="20,2">
              <v:shape style="position:absolute;left:8386;top:451;width:20;height:2" coordorigin="8386,451" coordsize="20,0" path="m8386,451l8405,451e" filled="false" stroked="true" strokeweight=".48pt" strokecolor="#fefefe">
                <v:path arrowok="t"/>
              </v:shape>
            </v:group>
            <v:group style="position:absolute;left:8405;top:451;width:20;height:2" coordorigin="8405,451" coordsize="20,2">
              <v:shape style="position:absolute;left:8405;top:451;width:20;height:2" coordorigin="8405,451" coordsize="20,0" path="m8405,451l8424,451e" filled="false" stroked="true" strokeweight=".48pt" strokecolor="#fefefe">
                <v:path arrowok="t"/>
              </v:shape>
            </v:group>
            <v:group style="position:absolute;left:8424;top:451;width:20;height:2" coordorigin="8424,451" coordsize="20,2">
              <v:shape style="position:absolute;left:8424;top:451;width:20;height:2" coordorigin="8424,451" coordsize="20,0" path="m8424,451l8443,451e" filled="false" stroked="true" strokeweight=".48pt" strokecolor="#fefefe">
                <v:path arrowok="t"/>
              </v:shape>
            </v:group>
            <v:group style="position:absolute;left:8443;top:451;width:20;height:2" coordorigin="8443,451" coordsize="20,2">
              <v:shape style="position:absolute;left:8443;top:451;width:20;height:2" coordorigin="8443,451" coordsize="20,0" path="m8443,451l8462,451e" filled="false" stroked="true" strokeweight=".48pt" strokecolor="#fefefe">
                <v:path arrowok="t"/>
              </v:shape>
            </v:group>
            <v:group style="position:absolute;left:8462;top:451;width:20;height:2" coordorigin="8462,451" coordsize="20,2">
              <v:shape style="position:absolute;left:8462;top:451;width:20;height:2" coordorigin="8462,451" coordsize="20,0" path="m8462,451l8482,451e" filled="false" stroked="true" strokeweight=".48pt" strokecolor="#fefefe">
                <v:path arrowok="t"/>
              </v:shape>
            </v:group>
            <v:group style="position:absolute;left:8482;top:451;width:20;height:2" coordorigin="8482,451" coordsize="20,2">
              <v:shape style="position:absolute;left:8482;top:451;width:20;height:2" coordorigin="8482,451" coordsize="20,0" path="m8482,451l8501,451e" filled="false" stroked="true" strokeweight=".48pt" strokecolor="#fefefe">
                <v:path arrowok="t"/>
              </v:shape>
            </v:group>
            <v:group style="position:absolute;left:8501;top:451;width:20;height:2" coordorigin="8501,451" coordsize="20,2">
              <v:shape style="position:absolute;left:8501;top:451;width:20;height:2" coordorigin="8501,451" coordsize="20,0" path="m8501,451l8520,451e" filled="false" stroked="true" strokeweight=".48pt" strokecolor="#fefefe">
                <v:path arrowok="t"/>
              </v:shape>
            </v:group>
            <v:group style="position:absolute;left:8520;top:451;width:20;height:2" coordorigin="8520,451" coordsize="20,2">
              <v:shape style="position:absolute;left:8520;top:451;width:20;height:2" coordorigin="8520,451" coordsize="20,0" path="m8520,451l8539,451e" filled="false" stroked="true" strokeweight=".48pt" strokecolor="#fefefe">
                <v:path arrowok="t"/>
              </v:shape>
            </v:group>
            <v:group style="position:absolute;left:8539;top:451;width:20;height:2" coordorigin="8539,451" coordsize="20,2">
              <v:shape style="position:absolute;left:8539;top:451;width:20;height:2" coordorigin="8539,451" coordsize="20,0" path="m8539,451l8558,451e" filled="false" stroked="true" strokeweight=".48pt" strokecolor="#fefefe">
                <v:path arrowok="t"/>
              </v:shape>
            </v:group>
            <v:group style="position:absolute;left:8558;top:451;width:20;height:2" coordorigin="8558,451" coordsize="20,2">
              <v:shape style="position:absolute;left:8558;top:451;width:20;height:2" coordorigin="8558,451" coordsize="20,0" path="m8558,451l8578,451e" filled="false" stroked="true" strokeweight=".48pt" strokecolor="#fefefe">
                <v:path arrowok="t"/>
              </v:shape>
            </v:group>
            <v:group style="position:absolute;left:8578;top:451;width:20;height:2" coordorigin="8578,451" coordsize="20,2">
              <v:shape style="position:absolute;left:8578;top:451;width:20;height:2" coordorigin="8578,451" coordsize="20,0" path="m8578,451l8597,451e" filled="false" stroked="true" strokeweight=".48pt" strokecolor="#fefefe">
                <v:path arrowok="t"/>
              </v:shape>
            </v:group>
            <v:group style="position:absolute;left:8597;top:451;width:20;height:2" coordorigin="8597,451" coordsize="20,2">
              <v:shape style="position:absolute;left:8597;top:451;width:20;height:2" coordorigin="8597,451" coordsize="20,0" path="m8597,451l8616,451e" filled="false" stroked="true" strokeweight=".48pt" strokecolor="#fefefe">
                <v:path arrowok="t"/>
              </v:shape>
            </v:group>
            <v:group style="position:absolute;left:8616;top:451;width:20;height:2" coordorigin="8616,451" coordsize="20,2">
              <v:shape style="position:absolute;left:8616;top:451;width:20;height:2" coordorigin="8616,451" coordsize="20,0" path="m8616,451l8635,451e" filled="false" stroked="true" strokeweight=".48pt" strokecolor="#fefefe">
                <v:path arrowok="t"/>
              </v:shape>
            </v:group>
            <v:group style="position:absolute;left:8635;top:451;width:20;height:2" coordorigin="8635,451" coordsize="20,2">
              <v:shape style="position:absolute;left:8635;top:451;width:20;height:2" coordorigin="8635,451" coordsize="20,0" path="m8635,451l8654,451e" filled="false" stroked="true" strokeweight=".48pt" strokecolor="#fefefe">
                <v:path arrowok="t"/>
              </v:shape>
            </v:group>
            <v:group style="position:absolute;left:8654;top:451;width:20;height:2" coordorigin="8654,451" coordsize="20,2">
              <v:shape style="position:absolute;left:8654;top:451;width:20;height:2" coordorigin="8654,451" coordsize="20,0" path="m8654,451l8674,451e" filled="false" stroked="true" strokeweight=".48pt" strokecolor="#fefefe">
                <v:path arrowok="t"/>
              </v:shape>
            </v:group>
            <v:group style="position:absolute;left:8674;top:451;width:20;height:2" coordorigin="8674,451" coordsize="20,2">
              <v:shape style="position:absolute;left:8674;top:451;width:20;height:2" coordorigin="8674,451" coordsize="20,0" path="m8674,451l8693,451e" filled="false" stroked="true" strokeweight=".48pt" strokecolor="#fefefe">
                <v:path arrowok="t"/>
              </v:shape>
            </v:group>
            <v:group style="position:absolute;left:8693;top:451;width:20;height:2" coordorigin="8693,451" coordsize="20,2">
              <v:shape style="position:absolute;left:8693;top:451;width:20;height:2" coordorigin="8693,451" coordsize="20,0" path="m8693,451l8712,451e" filled="false" stroked="true" strokeweight=".48pt" strokecolor="#fefefe">
                <v:path arrowok="t"/>
              </v:shape>
            </v:group>
            <v:group style="position:absolute;left:8712;top:451;width:20;height:2" coordorigin="8712,451" coordsize="20,2">
              <v:shape style="position:absolute;left:8712;top:451;width:20;height:2" coordorigin="8712,451" coordsize="20,0" path="m8712,451l8731,451e" filled="false" stroked="true" strokeweight=".48pt" strokecolor="#fefefe">
                <v:path arrowok="t"/>
              </v:shape>
            </v:group>
            <v:group style="position:absolute;left:8731;top:451;width:20;height:2" coordorigin="8731,451" coordsize="20,2">
              <v:shape style="position:absolute;left:8731;top:451;width:20;height:2" coordorigin="8731,451" coordsize="20,0" path="m8731,451l8750,451e" filled="false" stroked="true" strokeweight=".48pt" strokecolor="#fefefe">
                <v:path arrowok="t"/>
              </v:shape>
            </v:group>
            <v:group style="position:absolute;left:8750;top:451;width:20;height:2" coordorigin="8750,451" coordsize="20,2">
              <v:shape style="position:absolute;left:8750;top:451;width:20;height:2" coordorigin="8750,451" coordsize="20,0" path="m8750,451l8770,451e" filled="false" stroked="true" strokeweight=".48pt" strokecolor="#fefefe">
                <v:path arrowok="t"/>
              </v:shape>
            </v:group>
            <v:group style="position:absolute;left:8770;top:451;width:20;height:2" coordorigin="8770,451" coordsize="20,2">
              <v:shape style="position:absolute;left:8770;top:451;width:20;height:2" coordorigin="8770,451" coordsize="20,0" path="m8770,451l8789,451e" filled="false" stroked="true" strokeweight=".48pt" strokecolor="#fefefe">
                <v:path arrowok="t"/>
              </v:shape>
            </v:group>
            <v:group style="position:absolute;left:8789;top:451;width:20;height:2" coordorigin="8789,451" coordsize="20,2">
              <v:shape style="position:absolute;left:8789;top:451;width:20;height:2" coordorigin="8789,451" coordsize="20,0" path="m8789,451l8808,451e" filled="false" stroked="true" strokeweight=".48pt" strokecolor="#fefefe">
                <v:path arrowok="t"/>
              </v:shape>
            </v:group>
            <v:group style="position:absolute;left:8808;top:451;width:20;height:2" coordorigin="8808,451" coordsize="20,2">
              <v:shape style="position:absolute;left:8808;top:451;width:20;height:2" coordorigin="8808,451" coordsize="20,0" path="m8808,451l8827,451e" filled="false" stroked="true" strokeweight=".48pt" strokecolor="#fefefe">
                <v:path arrowok="t"/>
              </v:shape>
            </v:group>
            <v:group style="position:absolute;left:8827;top:451;width:20;height:2" coordorigin="8827,451" coordsize="20,2">
              <v:shape style="position:absolute;left:8827;top:451;width:20;height:2" coordorigin="8827,451" coordsize="20,0" path="m8827,451l8846,451e" filled="false" stroked="true" strokeweight=".48pt" strokecolor="#fefefe">
                <v:path arrowok="t"/>
              </v:shape>
            </v:group>
            <v:group style="position:absolute;left:8846;top:451;width:20;height:2" coordorigin="8846,451" coordsize="20,2">
              <v:shape style="position:absolute;left:8846;top:451;width:20;height:2" coordorigin="8846,451" coordsize="20,0" path="m8846,451l8866,451e" filled="false" stroked="true" strokeweight=".48pt" strokecolor="#fefefe">
                <v:path arrowok="t"/>
              </v:shape>
            </v:group>
            <v:group style="position:absolute;left:8866;top:451;width:20;height:2" coordorigin="8866,451" coordsize="20,2">
              <v:shape style="position:absolute;left:8866;top:451;width:20;height:2" coordorigin="8866,451" coordsize="20,0" path="m8866,451l8885,451e" filled="false" stroked="true" strokeweight=".48pt" strokecolor="#fefefe">
                <v:path arrowok="t"/>
              </v:shape>
            </v:group>
            <v:group style="position:absolute;left:8885;top:451;width:20;height:2" coordorigin="8885,451" coordsize="20,2">
              <v:shape style="position:absolute;left:8885;top:451;width:20;height:2" coordorigin="8885,451" coordsize="20,0" path="m8885,451l8904,451e" filled="false" stroked="true" strokeweight=".48pt" strokecolor="#fefefe">
                <v:path arrowok="t"/>
              </v:shape>
            </v:group>
            <v:group style="position:absolute;left:8904;top:451;width:20;height:2" coordorigin="8904,451" coordsize="20,2">
              <v:shape style="position:absolute;left:8904;top:451;width:20;height:2" coordorigin="8904,451" coordsize="20,0" path="m8904,451l8923,451e" filled="false" stroked="true" strokeweight=".48pt" strokecolor="#fefefe">
                <v:path arrowok="t"/>
              </v:shape>
            </v:group>
            <v:group style="position:absolute;left:8923;top:451;width:20;height:2" coordorigin="8923,451" coordsize="20,2">
              <v:shape style="position:absolute;left:8923;top:451;width:20;height:2" coordorigin="8923,451" coordsize="20,0" path="m8923,451l8942,451e" filled="false" stroked="true" strokeweight=".48pt" strokecolor="#fefefe">
                <v:path arrowok="t"/>
              </v:shape>
            </v:group>
            <v:group style="position:absolute;left:8942;top:451;width:20;height:2" coordorigin="8942,451" coordsize="20,2">
              <v:shape style="position:absolute;left:8942;top:451;width:20;height:2" coordorigin="8942,451" coordsize="20,0" path="m8942,451l8962,451e" filled="false" stroked="true" strokeweight=".48pt" strokecolor="#fefefe">
                <v:path arrowok="t"/>
              </v:shape>
            </v:group>
            <v:group style="position:absolute;left:8962;top:451;width:20;height:2" coordorigin="8962,451" coordsize="20,2">
              <v:shape style="position:absolute;left:8962;top:451;width:20;height:2" coordorigin="8962,451" coordsize="20,0" path="m8962,451l8981,451e" filled="false" stroked="true" strokeweight=".48pt" strokecolor="#fefefe">
                <v:path arrowok="t"/>
              </v:shape>
            </v:group>
            <v:group style="position:absolute;left:8981;top:451;width:20;height:2" coordorigin="8981,451" coordsize="20,2">
              <v:shape style="position:absolute;left:8981;top:451;width:20;height:2" coordorigin="8981,451" coordsize="20,0" path="m8981,451l9000,451e" filled="false" stroked="true" strokeweight=".48pt" strokecolor="#fefefe">
                <v:path arrowok="t"/>
              </v:shape>
            </v:group>
            <v:group style="position:absolute;left:9000;top:451;width:20;height:2" coordorigin="9000,451" coordsize="20,2">
              <v:shape style="position:absolute;left:9000;top:451;width:20;height:2" coordorigin="9000,451" coordsize="20,0" path="m9000,451l9019,451e" filled="false" stroked="true" strokeweight=".48pt" strokecolor="#fefefe">
                <v:path arrowok="t"/>
              </v:shape>
            </v:group>
            <v:group style="position:absolute;left:9019;top:451;width:20;height:2" coordorigin="9019,451" coordsize="20,2">
              <v:shape style="position:absolute;left:9019;top:451;width:20;height:2" coordorigin="9019,451" coordsize="20,0" path="m9019,451l9038,451e" filled="false" stroked="true" strokeweight=".48pt" strokecolor="#fefefe">
                <v:path arrowok="t"/>
              </v:shape>
            </v:group>
            <v:group style="position:absolute;left:9038;top:451;width:20;height:2" coordorigin="9038,451" coordsize="20,2">
              <v:shape style="position:absolute;left:9038;top:451;width:20;height:2" coordorigin="9038,451" coordsize="20,0" path="m9038,451l9058,451e" filled="false" stroked="true" strokeweight=".48pt" strokecolor="#fefefe">
                <v:path arrowok="t"/>
              </v:shape>
            </v:group>
            <v:group style="position:absolute;left:9058;top:451;width:20;height:2" coordorigin="9058,451" coordsize="20,2">
              <v:shape style="position:absolute;left:9058;top:451;width:20;height:2" coordorigin="9058,451" coordsize="20,0" path="m9058,451l9077,451e" filled="false" stroked="true" strokeweight=".48pt" strokecolor="#fefefe">
                <v:path arrowok="t"/>
              </v:shape>
            </v:group>
            <v:group style="position:absolute;left:9077;top:451;width:20;height:2" coordorigin="9077,451" coordsize="20,2">
              <v:shape style="position:absolute;left:9077;top:451;width:20;height:2" coordorigin="9077,451" coordsize="20,0" path="m9077,451l9096,451e" filled="false" stroked="true" strokeweight=".48pt" strokecolor="#fefefe">
                <v:path arrowok="t"/>
              </v:shape>
            </v:group>
            <v:group style="position:absolute;left:9096;top:451;width:20;height:2" coordorigin="9096,451" coordsize="20,2">
              <v:shape style="position:absolute;left:9096;top:451;width:20;height:2" coordorigin="9096,451" coordsize="20,0" path="m9096,451l9115,451e" filled="false" stroked="true" strokeweight=".48pt" strokecolor="#fefefe">
                <v:path arrowok="t"/>
              </v:shape>
            </v:group>
            <v:group style="position:absolute;left:9115;top:451;width:20;height:2" coordorigin="9115,451" coordsize="20,2">
              <v:shape style="position:absolute;left:9115;top:451;width:20;height:2" coordorigin="9115,451" coordsize="20,0" path="m9115,451l9134,451e" filled="false" stroked="true" strokeweight=".48pt" strokecolor="#fefefe">
                <v:path arrowok="t"/>
              </v:shape>
            </v:group>
            <v:group style="position:absolute;left:9134;top:451;width:20;height:2" coordorigin="9134,451" coordsize="20,2">
              <v:shape style="position:absolute;left:9134;top:451;width:20;height:2" coordorigin="9134,451" coordsize="20,0" path="m9134,451l9154,451e" filled="false" stroked="true" strokeweight=".48pt" strokecolor="#fefefe">
                <v:path arrowok="t"/>
              </v:shape>
            </v:group>
            <v:group style="position:absolute;left:9154;top:451;width:20;height:2" coordorigin="9154,451" coordsize="20,2">
              <v:shape style="position:absolute;left:9154;top:451;width:20;height:2" coordorigin="9154,451" coordsize="20,0" path="m9154,451l9173,451e" filled="false" stroked="true" strokeweight=".48pt" strokecolor="#fefefe">
                <v:path arrowok="t"/>
              </v:shape>
            </v:group>
            <v:group style="position:absolute;left:9173;top:451;width:20;height:2" coordorigin="9173,451" coordsize="20,2">
              <v:shape style="position:absolute;left:9173;top:451;width:20;height:2" coordorigin="9173,451" coordsize="20,0" path="m9173,451l9192,451e" filled="false" stroked="true" strokeweight=".48pt" strokecolor="#fefefe">
                <v:path arrowok="t"/>
              </v:shape>
            </v:group>
            <v:group style="position:absolute;left:9192;top:451;width:20;height:2" coordorigin="9192,451" coordsize="20,2">
              <v:shape style="position:absolute;left:9192;top:451;width:20;height:2" coordorigin="9192,451" coordsize="20,0" path="m9192,451l9211,451e" filled="false" stroked="true" strokeweight=".48pt" strokecolor="#fefefe">
                <v:path arrowok="t"/>
              </v:shape>
            </v:group>
            <v:group style="position:absolute;left:9211;top:451;width:20;height:2" coordorigin="9211,451" coordsize="20,2">
              <v:shape style="position:absolute;left:9211;top:451;width:20;height:2" coordorigin="9211,451" coordsize="20,0" path="m9211,451l9230,451e" filled="false" stroked="true" strokeweight=".48pt" strokecolor="#fefefe">
                <v:path arrowok="t"/>
              </v:shape>
            </v:group>
            <v:group style="position:absolute;left:9230;top:451;width:20;height:2" coordorigin="9230,451" coordsize="20,2">
              <v:shape style="position:absolute;left:9230;top:451;width:20;height:2" coordorigin="9230,451" coordsize="20,0" path="m9230,451l9250,451e" filled="false" stroked="true" strokeweight=".48pt" strokecolor="#fefefe">
                <v:path arrowok="t"/>
              </v:shape>
            </v:group>
            <v:group style="position:absolute;left:9250;top:451;width:20;height:2" coordorigin="9250,451" coordsize="20,2">
              <v:shape style="position:absolute;left:9250;top:451;width:20;height:2" coordorigin="9250,451" coordsize="20,0" path="m9250,451l9269,451e" filled="false" stroked="true" strokeweight=".48pt" strokecolor="#fefefe">
                <v:path arrowok="t"/>
              </v:shape>
            </v:group>
            <v:group style="position:absolute;left:9269;top:451;width:20;height:2" coordorigin="9269,451" coordsize="20,2">
              <v:shape style="position:absolute;left:9269;top:451;width:20;height:2" coordorigin="9269,451" coordsize="20,0" path="m9269,451l9288,451e" filled="false" stroked="true" strokeweight=".48pt" strokecolor="#fefefe">
                <v:path arrowok="t"/>
              </v:shape>
            </v:group>
            <v:group style="position:absolute;left:9288;top:451;width:20;height:2" coordorigin="9288,451" coordsize="20,2">
              <v:shape style="position:absolute;left:9288;top:451;width:20;height:2" coordorigin="9288,451" coordsize="20,0" path="m9288,451l9307,451e" filled="false" stroked="true" strokeweight=".48pt" strokecolor="#fefefe">
                <v:path arrowok="t"/>
              </v:shape>
            </v:group>
            <v:group style="position:absolute;left:9307;top:451;width:20;height:2" coordorigin="9307,451" coordsize="20,2">
              <v:shape style="position:absolute;left:9307;top:451;width:20;height:2" coordorigin="9307,451" coordsize="20,0" path="m9307,451l9326,451e" filled="false" stroked="true" strokeweight=".48pt" strokecolor="#fefefe">
                <v:path arrowok="t"/>
              </v:shape>
            </v:group>
            <v:group style="position:absolute;left:9326;top:451;width:20;height:2" coordorigin="9326,451" coordsize="20,2">
              <v:shape style="position:absolute;left:9326;top:451;width:20;height:2" coordorigin="9326,451" coordsize="20,0" path="m9326,451l9346,451e" filled="false" stroked="true" strokeweight=".48pt" strokecolor="#fefefe">
                <v:path arrowok="t"/>
              </v:shape>
            </v:group>
            <v:group style="position:absolute;left:9346;top:451;width:20;height:2" coordorigin="9346,451" coordsize="20,2">
              <v:shape style="position:absolute;left:9346;top:451;width:20;height:2" coordorigin="9346,451" coordsize="20,0" path="m9346,451l9365,451e" filled="false" stroked="true" strokeweight=".48pt" strokecolor="#fefefe">
                <v:path arrowok="t"/>
              </v:shape>
            </v:group>
            <v:group style="position:absolute;left:9365;top:451;width:20;height:2" coordorigin="9365,451" coordsize="20,2">
              <v:shape style="position:absolute;left:9365;top:451;width:20;height:2" coordorigin="9365,451" coordsize="20,0" path="m9365,451l9384,451e" filled="false" stroked="true" strokeweight=".48pt" strokecolor="#fefefe">
                <v:path arrowok="t"/>
              </v:shape>
            </v:group>
            <v:group style="position:absolute;left:9384;top:451;width:20;height:2" coordorigin="9384,451" coordsize="20,2">
              <v:shape style="position:absolute;left:9384;top:451;width:20;height:2" coordorigin="9384,451" coordsize="20,0" path="m9384,451l9403,451e" filled="false" stroked="true" strokeweight=".48pt" strokecolor="#fefefe">
                <v:path arrowok="t"/>
              </v:shape>
            </v:group>
            <v:group style="position:absolute;left:9403;top:451;width:20;height:2" coordorigin="9403,451" coordsize="20,2">
              <v:shape style="position:absolute;left:9403;top:451;width:20;height:2" coordorigin="9403,451" coordsize="20,0" path="m9403,451l9422,451e" filled="false" stroked="true" strokeweight=".48pt" strokecolor="#fefefe">
                <v:path arrowok="t"/>
              </v:shape>
            </v:group>
            <v:group style="position:absolute;left:9422;top:451;width:20;height:2" coordorigin="9422,451" coordsize="20,2">
              <v:shape style="position:absolute;left:9422;top:451;width:20;height:2" coordorigin="9422,451" coordsize="20,0" path="m9422,451l9442,451e" filled="false" stroked="true" strokeweight=".48pt" strokecolor="#fefefe">
                <v:path arrowok="t"/>
              </v:shape>
            </v:group>
            <v:group style="position:absolute;left:9442;top:451;width:20;height:2" coordorigin="9442,451" coordsize="20,2">
              <v:shape style="position:absolute;left:9442;top:451;width:20;height:2" coordorigin="9442,451" coordsize="20,0" path="m9442,451l9461,451e" filled="false" stroked="true" strokeweight=".48pt" strokecolor="#fefefe">
                <v:path arrowok="t"/>
              </v:shape>
            </v:group>
            <v:group style="position:absolute;left:9461;top:451;width:20;height:2" coordorigin="9461,451" coordsize="20,2">
              <v:shape style="position:absolute;left:9461;top:451;width:20;height:2" coordorigin="9461,451" coordsize="20,0" path="m9461,451l9480,451e" filled="false" stroked="true" strokeweight=".48pt" strokecolor="#fefefe">
                <v:path arrowok="t"/>
              </v:shape>
            </v:group>
            <v:group style="position:absolute;left:9480;top:451;width:20;height:2" coordorigin="9480,451" coordsize="20,2">
              <v:shape style="position:absolute;left:9480;top:451;width:20;height:2" coordorigin="9480,451" coordsize="20,0" path="m9480,451l9499,451e" filled="false" stroked="true" strokeweight=".48pt" strokecolor="#fefefe">
                <v:path arrowok="t"/>
              </v:shape>
            </v:group>
            <v:group style="position:absolute;left:9499;top:451;width:20;height:2" coordorigin="9499,451" coordsize="20,2">
              <v:shape style="position:absolute;left:9499;top:451;width:20;height:2" coordorigin="9499,451" coordsize="20,0" path="m9499,451l9518,451e" filled="false" stroked="true" strokeweight=".48pt" strokecolor="#fefefe">
                <v:path arrowok="t"/>
              </v:shape>
            </v:group>
            <v:group style="position:absolute;left:9518;top:451;width:20;height:2" coordorigin="9518,451" coordsize="20,2">
              <v:shape style="position:absolute;left:9518;top:451;width:20;height:2" coordorigin="9518,451" coordsize="20,0" path="m9518,451l9538,451e" filled="false" stroked="true" strokeweight=".48pt" strokecolor="#fefefe">
                <v:path arrowok="t"/>
              </v:shape>
            </v:group>
            <v:group style="position:absolute;left:9538;top:451;width:20;height:2" coordorigin="9538,451" coordsize="20,2">
              <v:shape style="position:absolute;left:9538;top:451;width:20;height:2" coordorigin="9538,451" coordsize="20,0" path="m9538,451l9557,451e" filled="false" stroked="true" strokeweight=".48pt" strokecolor="#fefefe">
                <v:path arrowok="t"/>
              </v:shape>
            </v:group>
            <v:group style="position:absolute;left:9557;top:451;width:20;height:2" coordorigin="9557,451" coordsize="20,2">
              <v:shape style="position:absolute;left:9557;top:451;width:20;height:2" coordorigin="9557,451" coordsize="20,0" path="m9557,451l9576,451e" filled="false" stroked="true" strokeweight=".48pt" strokecolor="#fefefe">
                <v:path arrowok="t"/>
              </v:shape>
            </v:group>
            <v:group style="position:absolute;left:9576;top:451;width:20;height:2" coordorigin="9576,451" coordsize="20,2">
              <v:shape style="position:absolute;left:9576;top:451;width:20;height:2" coordorigin="9576,451" coordsize="20,0" path="m9576,451l9595,451e" filled="false" stroked="true" strokeweight=".48pt" strokecolor="#fefefe">
                <v:path arrowok="t"/>
              </v:shape>
            </v:group>
            <v:group style="position:absolute;left:9595;top:451;width:20;height:2" coordorigin="9595,451" coordsize="20,2">
              <v:shape style="position:absolute;left:9595;top:451;width:20;height:2" coordorigin="9595,451" coordsize="20,0" path="m9595,451l9614,451e" filled="false" stroked="true" strokeweight=".48pt" strokecolor="#fefefe">
                <v:path arrowok="t"/>
              </v:shape>
            </v:group>
            <v:group style="position:absolute;left:9614;top:451;width:20;height:2" coordorigin="9614,451" coordsize="20,2">
              <v:shape style="position:absolute;left:9614;top:451;width:20;height:2" coordorigin="9614,451" coordsize="20,0" path="m9614,451l9634,451e" filled="false" stroked="true" strokeweight=".48pt" strokecolor="#fefefe">
                <v:path arrowok="t"/>
              </v:shape>
            </v:group>
            <v:group style="position:absolute;left:9634;top:451;width:20;height:2" coordorigin="9634,451" coordsize="20,2">
              <v:shape style="position:absolute;left:9634;top:451;width:20;height:2" coordorigin="9634,451" coordsize="20,0" path="m9634,451l9653,451e" filled="false" stroked="true" strokeweight=".48pt" strokecolor="#fefefe">
                <v:path arrowok="t"/>
              </v:shape>
            </v:group>
            <v:group style="position:absolute;left:9653;top:451;width:20;height:2" coordorigin="9653,451" coordsize="20,2">
              <v:shape style="position:absolute;left:9653;top:451;width:20;height:2" coordorigin="9653,451" coordsize="20,0" path="m9653,451l9672,451e" filled="false" stroked="true" strokeweight=".48pt" strokecolor="#fefefe">
                <v:path arrowok="t"/>
              </v:shape>
            </v:group>
            <v:group style="position:absolute;left:9672;top:451;width:10;height:2" coordorigin="9672,451" coordsize="10,2">
              <v:shape style="position:absolute;left:9672;top:451;width:10;height:2" coordorigin="9672,451" coordsize="10,0" path="m9672,451l9682,451e" filled="false" stroked="true" strokeweight=".48pt" strokecolor="#fefefe">
                <v:path arrowok="t"/>
              </v:shape>
              <v:shape style="position:absolute;left:29;top:456;width:7147;height:307" type="#_x0000_t75" stroked="false">
                <v:imagedata r:id="rId50" o:title=""/>
              </v:shape>
            </v:group>
            <v:group style="position:absolute;left:7166;top:758;width:10;height:2" coordorigin="7166,758" coordsize="10,2">
              <v:shape style="position:absolute;left:7166;top:758;width:10;height:2" coordorigin="7166,758" coordsize="10,0" path="m7166,758l7176,758e" filled="false" stroked="true" strokeweight=".48pt" strokecolor="#fefefe">
                <v:path arrowok="t"/>
              </v:shape>
            </v:group>
            <v:group style="position:absolute;left:7176;top:758;width:20;height:2" coordorigin="7176,758" coordsize="20,2">
              <v:shape style="position:absolute;left:7176;top:758;width:20;height:2" coordorigin="7176,758" coordsize="20,0" path="m7176,758l7195,758e" filled="false" stroked="true" strokeweight=".48pt" strokecolor="#fefefe">
                <v:path arrowok="t"/>
              </v:shape>
            </v:group>
            <v:group style="position:absolute;left:7195;top:758;width:20;height:2" coordorigin="7195,758" coordsize="20,2">
              <v:shape style="position:absolute;left:7195;top:758;width:20;height:2" coordorigin="7195,758" coordsize="20,0" path="m7195,758l7214,758e" filled="false" stroked="true" strokeweight=".48pt" strokecolor="#fefefe">
                <v:path arrowok="t"/>
              </v:shape>
            </v:group>
            <v:group style="position:absolute;left:7214;top:758;width:20;height:2" coordorigin="7214,758" coordsize="20,2">
              <v:shape style="position:absolute;left:7214;top:758;width:20;height:2" coordorigin="7214,758" coordsize="20,0" path="m7214,758l7234,758e" filled="false" stroked="true" strokeweight=".48pt" strokecolor="#fefefe">
                <v:path arrowok="t"/>
              </v:shape>
            </v:group>
            <v:group style="position:absolute;left:7234;top:758;width:20;height:2" coordorigin="7234,758" coordsize="20,2">
              <v:shape style="position:absolute;left:7234;top:758;width:20;height:2" coordorigin="7234,758" coordsize="20,0" path="m7234,758l7253,758e" filled="false" stroked="true" strokeweight=".48pt" strokecolor="#fefefe">
                <v:path arrowok="t"/>
              </v:shape>
            </v:group>
            <v:group style="position:absolute;left:7253;top:758;width:20;height:2" coordorigin="7253,758" coordsize="20,2">
              <v:shape style="position:absolute;left:7253;top:758;width:20;height:2" coordorigin="7253,758" coordsize="20,0" path="m7253,758l7272,758e" filled="false" stroked="true" strokeweight=".48pt" strokecolor="#fefefe">
                <v:path arrowok="t"/>
              </v:shape>
            </v:group>
            <v:group style="position:absolute;left:7272;top:758;width:20;height:2" coordorigin="7272,758" coordsize="20,2">
              <v:shape style="position:absolute;left:7272;top:758;width:20;height:2" coordorigin="7272,758" coordsize="20,0" path="m7272,758l7291,758e" filled="false" stroked="true" strokeweight=".48pt" strokecolor="#fefefe">
                <v:path arrowok="t"/>
              </v:shape>
            </v:group>
            <v:group style="position:absolute;left:7291;top:758;width:20;height:2" coordorigin="7291,758" coordsize="20,2">
              <v:shape style="position:absolute;left:7291;top:758;width:20;height:2" coordorigin="7291,758" coordsize="20,0" path="m7291,758l7310,758e" filled="false" stroked="true" strokeweight=".48pt" strokecolor="#fefefe">
                <v:path arrowok="t"/>
              </v:shape>
            </v:group>
            <v:group style="position:absolute;left:7310;top:758;width:20;height:2" coordorigin="7310,758" coordsize="20,2">
              <v:shape style="position:absolute;left:7310;top:758;width:20;height:2" coordorigin="7310,758" coordsize="20,0" path="m7310,758l7330,758e" filled="false" stroked="true" strokeweight=".48pt" strokecolor="#fefefe">
                <v:path arrowok="t"/>
              </v:shape>
            </v:group>
            <v:group style="position:absolute;left:7330;top:758;width:20;height:2" coordorigin="7330,758" coordsize="20,2">
              <v:shape style="position:absolute;left:7330;top:758;width:20;height:2" coordorigin="7330,758" coordsize="20,0" path="m7330,758l7349,758e" filled="false" stroked="true" strokeweight=".48pt" strokecolor="#fefefe">
                <v:path arrowok="t"/>
              </v:shape>
            </v:group>
            <v:group style="position:absolute;left:7349;top:758;width:20;height:2" coordorigin="7349,758" coordsize="20,2">
              <v:shape style="position:absolute;left:7349;top:758;width:20;height:2" coordorigin="7349,758" coordsize="20,0" path="m7349,758l7368,758e" filled="false" stroked="true" strokeweight=".48pt" strokecolor="#fefefe">
                <v:path arrowok="t"/>
              </v:shape>
            </v:group>
            <v:group style="position:absolute;left:7368;top:758;width:20;height:2" coordorigin="7368,758" coordsize="20,2">
              <v:shape style="position:absolute;left:7368;top:758;width:20;height:2" coordorigin="7368,758" coordsize="20,0" path="m7368,758l7387,758e" filled="false" stroked="true" strokeweight=".48pt" strokecolor="#fefefe">
                <v:path arrowok="t"/>
              </v:shape>
            </v:group>
            <v:group style="position:absolute;left:7387;top:758;width:20;height:2" coordorigin="7387,758" coordsize="20,2">
              <v:shape style="position:absolute;left:7387;top:758;width:20;height:2" coordorigin="7387,758" coordsize="20,0" path="m7387,758l7406,758e" filled="false" stroked="true" strokeweight=".48pt" strokecolor="#fefefe">
                <v:path arrowok="t"/>
              </v:shape>
            </v:group>
            <v:group style="position:absolute;left:7406;top:758;width:20;height:2" coordorigin="7406,758" coordsize="20,2">
              <v:shape style="position:absolute;left:7406;top:758;width:20;height:2" coordorigin="7406,758" coordsize="20,0" path="m7406,758l7426,758e" filled="false" stroked="true" strokeweight=".48pt" strokecolor="#fefefe">
                <v:path arrowok="t"/>
              </v:shape>
            </v:group>
            <v:group style="position:absolute;left:7426;top:758;width:20;height:2" coordorigin="7426,758" coordsize="20,2">
              <v:shape style="position:absolute;left:7426;top:758;width:20;height:2" coordorigin="7426,758" coordsize="20,0" path="m7426,758l7445,758e" filled="false" stroked="true" strokeweight=".48pt" strokecolor="#fefefe">
                <v:path arrowok="t"/>
              </v:shape>
            </v:group>
            <v:group style="position:absolute;left:7445;top:758;width:20;height:2" coordorigin="7445,758" coordsize="20,2">
              <v:shape style="position:absolute;left:7445;top:758;width:20;height:2" coordorigin="7445,758" coordsize="20,0" path="m7445,758l7464,758e" filled="false" stroked="true" strokeweight=".48pt" strokecolor="#fefefe">
                <v:path arrowok="t"/>
              </v:shape>
            </v:group>
            <v:group style="position:absolute;left:7464;top:758;width:20;height:2" coordorigin="7464,758" coordsize="20,2">
              <v:shape style="position:absolute;left:7464;top:758;width:20;height:2" coordorigin="7464,758" coordsize="20,0" path="m7464,758l7483,758e" filled="false" stroked="true" strokeweight=".48pt" strokecolor="#fefefe">
                <v:path arrowok="t"/>
              </v:shape>
            </v:group>
            <v:group style="position:absolute;left:7483;top:758;width:20;height:2" coordorigin="7483,758" coordsize="20,2">
              <v:shape style="position:absolute;left:7483;top:758;width:20;height:2" coordorigin="7483,758" coordsize="20,0" path="m7483,758l7502,758e" filled="false" stroked="true" strokeweight=".48pt" strokecolor="#fefefe">
                <v:path arrowok="t"/>
              </v:shape>
            </v:group>
            <v:group style="position:absolute;left:7502;top:758;width:20;height:2" coordorigin="7502,758" coordsize="20,2">
              <v:shape style="position:absolute;left:7502;top:758;width:20;height:2" coordorigin="7502,758" coordsize="20,0" path="m7502,758l7522,758e" filled="false" stroked="true" strokeweight=".48pt" strokecolor="#fefefe">
                <v:path arrowok="t"/>
              </v:shape>
            </v:group>
            <v:group style="position:absolute;left:7522;top:758;width:20;height:2" coordorigin="7522,758" coordsize="20,2">
              <v:shape style="position:absolute;left:7522;top:758;width:20;height:2" coordorigin="7522,758" coordsize="20,0" path="m7522,758l7541,758e" filled="false" stroked="true" strokeweight=".48pt" strokecolor="#fefefe">
                <v:path arrowok="t"/>
              </v:shape>
            </v:group>
            <v:group style="position:absolute;left:7541;top:758;width:20;height:2" coordorigin="7541,758" coordsize="20,2">
              <v:shape style="position:absolute;left:7541;top:758;width:20;height:2" coordorigin="7541,758" coordsize="20,0" path="m7541,758l7560,758e" filled="false" stroked="true" strokeweight=".48pt" strokecolor="#fefefe">
                <v:path arrowok="t"/>
              </v:shape>
            </v:group>
            <v:group style="position:absolute;left:7560;top:758;width:20;height:2" coordorigin="7560,758" coordsize="20,2">
              <v:shape style="position:absolute;left:7560;top:758;width:20;height:2" coordorigin="7560,758" coordsize="20,0" path="m7560,758l7579,758e" filled="false" stroked="true" strokeweight=".48pt" strokecolor="#fefefe">
                <v:path arrowok="t"/>
              </v:shape>
            </v:group>
            <v:group style="position:absolute;left:7579;top:758;width:20;height:2" coordorigin="7579,758" coordsize="20,2">
              <v:shape style="position:absolute;left:7579;top:758;width:20;height:2" coordorigin="7579,758" coordsize="20,0" path="m7579,758l7598,758e" filled="false" stroked="true" strokeweight=".48pt" strokecolor="#fefefe">
                <v:path arrowok="t"/>
              </v:shape>
            </v:group>
            <v:group style="position:absolute;left:7598;top:758;width:20;height:2" coordorigin="7598,758" coordsize="20,2">
              <v:shape style="position:absolute;left:7598;top:758;width:20;height:2" coordorigin="7598,758" coordsize="20,0" path="m7598,758l7618,758e" filled="false" stroked="true" strokeweight=".48pt" strokecolor="#fefefe">
                <v:path arrowok="t"/>
              </v:shape>
            </v:group>
            <v:group style="position:absolute;left:7618;top:758;width:20;height:2" coordorigin="7618,758" coordsize="20,2">
              <v:shape style="position:absolute;left:7618;top:758;width:20;height:2" coordorigin="7618,758" coordsize="20,0" path="m7618,758l7637,758e" filled="false" stroked="true" strokeweight=".48pt" strokecolor="#fefefe">
                <v:path arrowok="t"/>
              </v:shape>
            </v:group>
            <v:group style="position:absolute;left:7637;top:758;width:20;height:2" coordorigin="7637,758" coordsize="20,2">
              <v:shape style="position:absolute;left:7637;top:758;width:20;height:2" coordorigin="7637,758" coordsize="20,0" path="m7637,758l7656,758e" filled="false" stroked="true" strokeweight=".48pt" strokecolor="#fefefe">
                <v:path arrowok="t"/>
              </v:shape>
            </v:group>
            <v:group style="position:absolute;left:7656;top:758;width:20;height:2" coordorigin="7656,758" coordsize="20,2">
              <v:shape style="position:absolute;left:7656;top:758;width:20;height:2" coordorigin="7656,758" coordsize="20,0" path="m7656,758l7675,758e" filled="false" stroked="true" strokeweight=".48pt" strokecolor="#fefefe">
                <v:path arrowok="t"/>
              </v:shape>
            </v:group>
            <v:group style="position:absolute;left:7675;top:758;width:20;height:2" coordorigin="7675,758" coordsize="20,2">
              <v:shape style="position:absolute;left:7675;top:758;width:20;height:2" coordorigin="7675,758" coordsize="20,0" path="m7675,758l7694,758e" filled="false" stroked="true" strokeweight=".48pt" strokecolor="#fefefe">
                <v:path arrowok="t"/>
              </v:shape>
            </v:group>
            <v:group style="position:absolute;left:7694;top:758;width:20;height:2" coordorigin="7694,758" coordsize="20,2">
              <v:shape style="position:absolute;left:7694;top:758;width:20;height:2" coordorigin="7694,758" coordsize="20,0" path="m7694,758l7714,758e" filled="false" stroked="true" strokeweight=".48pt" strokecolor="#fefefe">
                <v:path arrowok="t"/>
              </v:shape>
            </v:group>
            <v:group style="position:absolute;left:7714;top:758;width:20;height:2" coordorigin="7714,758" coordsize="20,2">
              <v:shape style="position:absolute;left:7714;top:758;width:20;height:2" coordorigin="7714,758" coordsize="20,0" path="m7714,758l7733,758e" filled="false" stroked="true" strokeweight=".48pt" strokecolor="#fefefe">
                <v:path arrowok="t"/>
              </v:shape>
            </v:group>
            <v:group style="position:absolute;left:7733;top:758;width:20;height:2" coordorigin="7733,758" coordsize="20,2">
              <v:shape style="position:absolute;left:7733;top:758;width:20;height:2" coordorigin="7733,758" coordsize="20,0" path="m7733,758l7752,758e" filled="false" stroked="true" strokeweight=".48pt" strokecolor="#fefefe">
                <v:path arrowok="t"/>
              </v:shape>
            </v:group>
            <v:group style="position:absolute;left:7752;top:758;width:20;height:2" coordorigin="7752,758" coordsize="20,2">
              <v:shape style="position:absolute;left:7752;top:758;width:20;height:2" coordorigin="7752,758" coordsize="20,0" path="m7752,758l7771,758e" filled="false" stroked="true" strokeweight=".48pt" strokecolor="#fefefe">
                <v:path arrowok="t"/>
              </v:shape>
            </v:group>
            <v:group style="position:absolute;left:7771;top:758;width:20;height:2" coordorigin="7771,758" coordsize="20,2">
              <v:shape style="position:absolute;left:7771;top:758;width:20;height:2" coordorigin="7771,758" coordsize="20,0" path="m7771,758l7790,758e" filled="false" stroked="true" strokeweight=".48pt" strokecolor="#fefefe">
                <v:path arrowok="t"/>
              </v:shape>
            </v:group>
            <v:group style="position:absolute;left:7790;top:758;width:20;height:2" coordorigin="7790,758" coordsize="20,2">
              <v:shape style="position:absolute;left:7790;top:758;width:20;height:2" coordorigin="7790,758" coordsize="20,0" path="m7790,758l7810,758e" filled="false" stroked="true" strokeweight=".48pt" strokecolor="#fefefe">
                <v:path arrowok="t"/>
              </v:shape>
            </v:group>
            <v:group style="position:absolute;left:7810;top:758;width:20;height:2" coordorigin="7810,758" coordsize="20,2">
              <v:shape style="position:absolute;left:7810;top:758;width:20;height:2" coordorigin="7810,758" coordsize="20,0" path="m7810,758l7829,758e" filled="false" stroked="true" strokeweight=".48pt" strokecolor="#fefefe">
                <v:path arrowok="t"/>
              </v:shape>
            </v:group>
            <v:group style="position:absolute;left:7829;top:758;width:20;height:2" coordorigin="7829,758" coordsize="20,2">
              <v:shape style="position:absolute;left:7829;top:758;width:20;height:2" coordorigin="7829,758" coordsize="20,0" path="m7829,758l7848,758e" filled="false" stroked="true" strokeweight=".48pt" strokecolor="#fefefe">
                <v:path arrowok="t"/>
              </v:shape>
            </v:group>
            <v:group style="position:absolute;left:7848;top:758;width:20;height:2" coordorigin="7848,758" coordsize="20,2">
              <v:shape style="position:absolute;left:7848;top:758;width:20;height:2" coordorigin="7848,758" coordsize="20,0" path="m7848,758l7867,758e" filled="false" stroked="true" strokeweight=".48pt" strokecolor="#fefefe">
                <v:path arrowok="t"/>
              </v:shape>
            </v:group>
            <v:group style="position:absolute;left:7867;top:758;width:20;height:2" coordorigin="7867,758" coordsize="20,2">
              <v:shape style="position:absolute;left:7867;top:758;width:20;height:2" coordorigin="7867,758" coordsize="20,0" path="m7867,758l7886,758e" filled="false" stroked="true" strokeweight=".48pt" strokecolor="#fefefe">
                <v:path arrowok="t"/>
              </v:shape>
            </v:group>
            <v:group style="position:absolute;left:7886;top:758;width:20;height:2" coordorigin="7886,758" coordsize="20,2">
              <v:shape style="position:absolute;left:7886;top:758;width:20;height:2" coordorigin="7886,758" coordsize="20,0" path="m7886,758l7906,758e" filled="false" stroked="true" strokeweight=".48pt" strokecolor="#fefefe">
                <v:path arrowok="t"/>
              </v:shape>
            </v:group>
            <v:group style="position:absolute;left:7906;top:758;width:20;height:2" coordorigin="7906,758" coordsize="20,2">
              <v:shape style="position:absolute;left:7906;top:758;width:20;height:2" coordorigin="7906,758" coordsize="20,0" path="m7906,758l7925,758e" filled="false" stroked="true" strokeweight=".48pt" strokecolor="#fefefe">
                <v:path arrowok="t"/>
              </v:shape>
            </v:group>
            <v:group style="position:absolute;left:7925;top:758;width:20;height:2" coordorigin="7925,758" coordsize="20,2">
              <v:shape style="position:absolute;left:7925;top:758;width:20;height:2" coordorigin="7925,758" coordsize="20,0" path="m7925,758l7944,758e" filled="false" stroked="true" strokeweight=".48pt" strokecolor="#fefefe">
                <v:path arrowok="t"/>
              </v:shape>
            </v:group>
            <v:group style="position:absolute;left:7944;top:758;width:20;height:2" coordorigin="7944,758" coordsize="20,2">
              <v:shape style="position:absolute;left:7944;top:758;width:20;height:2" coordorigin="7944,758" coordsize="20,0" path="m7944,758l7963,758e" filled="false" stroked="true" strokeweight=".48pt" strokecolor="#fefefe">
                <v:path arrowok="t"/>
              </v:shape>
            </v:group>
            <v:group style="position:absolute;left:7963;top:758;width:20;height:2" coordorigin="7963,758" coordsize="20,2">
              <v:shape style="position:absolute;left:7963;top:758;width:20;height:2" coordorigin="7963,758" coordsize="20,0" path="m7963,758l7982,758e" filled="false" stroked="true" strokeweight=".48pt" strokecolor="#fefefe">
                <v:path arrowok="t"/>
              </v:shape>
            </v:group>
            <v:group style="position:absolute;left:7982;top:758;width:20;height:2" coordorigin="7982,758" coordsize="20,2">
              <v:shape style="position:absolute;left:7982;top:758;width:20;height:2" coordorigin="7982,758" coordsize="20,0" path="m7982,758l8002,758e" filled="false" stroked="true" strokeweight=".48pt" strokecolor="#fefefe">
                <v:path arrowok="t"/>
              </v:shape>
            </v:group>
            <v:group style="position:absolute;left:8002;top:758;width:20;height:2" coordorigin="8002,758" coordsize="20,2">
              <v:shape style="position:absolute;left:8002;top:758;width:20;height:2" coordorigin="8002,758" coordsize="20,0" path="m8002,758l8021,758e" filled="false" stroked="true" strokeweight=".48pt" strokecolor="#fefefe">
                <v:path arrowok="t"/>
              </v:shape>
            </v:group>
            <v:group style="position:absolute;left:8021;top:758;width:20;height:2" coordorigin="8021,758" coordsize="20,2">
              <v:shape style="position:absolute;left:8021;top:758;width:20;height:2" coordorigin="8021,758" coordsize="20,0" path="m8021,758l8040,758e" filled="false" stroked="true" strokeweight=".48pt" strokecolor="#fefefe">
                <v:path arrowok="t"/>
              </v:shape>
            </v:group>
            <v:group style="position:absolute;left:8040;top:758;width:20;height:2" coordorigin="8040,758" coordsize="20,2">
              <v:shape style="position:absolute;left:8040;top:758;width:20;height:2" coordorigin="8040,758" coordsize="20,0" path="m8040,758l8059,758e" filled="false" stroked="true" strokeweight=".48pt" strokecolor="#fefefe">
                <v:path arrowok="t"/>
              </v:shape>
            </v:group>
            <v:group style="position:absolute;left:8059;top:758;width:20;height:2" coordorigin="8059,758" coordsize="20,2">
              <v:shape style="position:absolute;left:8059;top:758;width:20;height:2" coordorigin="8059,758" coordsize="20,0" path="m8059,758l8078,758e" filled="false" stroked="true" strokeweight=".48pt" strokecolor="#fefefe">
                <v:path arrowok="t"/>
              </v:shape>
            </v:group>
            <v:group style="position:absolute;left:8078;top:758;width:20;height:2" coordorigin="8078,758" coordsize="20,2">
              <v:shape style="position:absolute;left:8078;top:758;width:20;height:2" coordorigin="8078,758" coordsize="20,0" path="m8078,758l8098,758e" filled="false" stroked="true" strokeweight=".48pt" strokecolor="#fefefe">
                <v:path arrowok="t"/>
              </v:shape>
            </v:group>
            <v:group style="position:absolute;left:8098;top:758;width:20;height:2" coordorigin="8098,758" coordsize="20,2">
              <v:shape style="position:absolute;left:8098;top:758;width:20;height:2" coordorigin="8098,758" coordsize="20,0" path="m8098,758l8117,758e" filled="false" stroked="true" strokeweight=".48pt" strokecolor="#fefefe">
                <v:path arrowok="t"/>
              </v:shape>
            </v:group>
            <v:group style="position:absolute;left:8117;top:758;width:20;height:2" coordorigin="8117,758" coordsize="20,2">
              <v:shape style="position:absolute;left:8117;top:758;width:20;height:2" coordorigin="8117,758" coordsize="20,0" path="m8117,758l8136,758e" filled="false" stroked="true" strokeweight=".48pt" strokecolor="#fefefe">
                <v:path arrowok="t"/>
              </v:shape>
            </v:group>
            <v:group style="position:absolute;left:8136;top:758;width:20;height:2" coordorigin="8136,758" coordsize="20,2">
              <v:shape style="position:absolute;left:8136;top:758;width:20;height:2" coordorigin="8136,758" coordsize="20,0" path="m8136,758l8155,758e" filled="false" stroked="true" strokeweight=".48pt" strokecolor="#fefefe">
                <v:path arrowok="t"/>
              </v:shape>
            </v:group>
            <v:group style="position:absolute;left:8155;top:758;width:20;height:2" coordorigin="8155,758" coordsize="20,2">
              <v:shape style="position:absolute;left:8155;top:758;width:20;height:2" coordorigin="8155,758" coordsize="20,0" path="m8155,758l8174,758e" filled="false" stroked="true" strokeweight=".48pt" strokecolor="#fefefe">
                <v:path arrowok="t"/>
              </v:shape>
            </v:group>
            <v:group style="position:absolute;left:8174;top:758;width:20;height:2" coordorigin="8174,758" coordsize="20,2">
              <v:shape style="position:absolute;left:8174;top:758;width:20;height:2" coordorigin="8174,758" coordsize="20,0" path="m8174,758l8194,758e" filled="false" stroked="true" strokeweight=".48pt" strokecolor="#fefefe">
                <v:path arrowok="t"/>
              </v:shape>
            </v:group>
            <v:group style="position:absolute;left:8194;top:758;width:20;height:2" coordorigin="8194,758" coordsize="20,2">
              <v:shape style="position:absolute;left:8194;top:758;width:20;height:2" coordorigin="8194,758" coordsize="20,0" path="m8194,758l8213,758e" filled="false" stroked="true" strokeweight=".48pt" strokecolor="#fefefe">
                <v:path arrowok="t"/>
              </v:shape>
            </v:group>
            <v:group style="position:absolute;left:8213;top:758;width:20;height:2" coordorigin="8213,758" coordsize="20,2">
              <v:shape style="position:absolute;left:8213;top:758;width:20;height:2" coordorigin="8213,758" coordsize="20,0" path="m8213,758l8232,758e" filled="false" stroked="true" strokeweight=".48pt" strokecolor="#fefefe">
                <v:path arrowok="t"/>
              </v:shape>
            </v:group>
            <v:group style="position:absolute;left:8232;top:758;width:20;height:2" coordorigin="8232,758" coordsize="20,2">
              <v:shape style="position:absolute;left:8232;top:758;width:20;height:2" coordorigin="8232,758" coordsize="20,0" path="m8232,758l8251,758e" filled="false" stroked="true" strokeweight=".48pt" strokecolor="#fefefe">
                <v:path arrowok="t"/>
              </v:shape>
            </v:group>
            <v:group style="position:absolute;left:8251;top:758;width:20;height:2" coordorigin="8251,758" coordsize="20,2">
              <v:shape style="position:absolute;left:8251;top:758;width:20;height:2" coordorigin="8251,758" coordsize="20,0" path="m8251,758l8270,758e" filled="false" stroked="true" strokeweight=".48pt" strokecolor="#fefefe">
                <v:path arrowok="t"/>
              </v:shape>
            </v:group>
            <v:group style="position:absolute;left:8270;top:758;width:20;height:2" coordorigin="8270,758" coordsize="20,2">
              <v:shape style="position:absolute;left:8270;top:758;width:20;height:2" coordorigin="8270,758" coordsize="20,0" path="m8270,758l8290,758e" filled="false" stroked="true" strokeweight=".48pt" strokecolor="#fefefe">
                <v:path arrowok="t"/>
              </v:shape>
            </v:group>
            <v:group style="position:absolute;left:8290;top:758;width:20;height:2" coordorigin="8290,758" coordsize="20,2">
              <v:shape style="position:absolute;left:8290;top:758;width:20;height:2" coordorigin="8290,758" coordsize="20,0" path="m8290,758l8309,758e" filled="false" stroked="true" strokeweight=".48pt" strokecolor="#fefefe">
                <v:path arrowok="t"/>
              </v:shape>
            </v:group>
            <v:group style="position:absolute;left:8309;top:758;width:20;height:2" coordorigin="8309,758" coordsize="20,2">
              <v:shape style="position:absolute;left:8309;top:758;width:20;height:2" coordorigin="8309,758" coordsize="20,0" path="m8309,758l8328,758e" filled="false" stroked="true" strokeweight=".48pt" strokecolor="#fefefe">
                <v:path arrowok="t"/>
              </v:shape>
            </v:group>
            <v:group style="position:absolute;left:8328;top:758;width:20;height:2" coordorigin="8328,758" coordsize="20,2">
              <v:shape style="position:absolute;left:8328;top:758;width:20;height:2" coordorigin="8328,758" coordsize="20,0" path="m8328,758l8347,758e" filled="false" stroked="true" strokeweight=".48pt" strokecolor="#fefefe">
                <v:path arrowok="t"/>
              </v:shape>
            </v:group>
            <v:group style="position:absolute;left:8347;top:758;width:20;height:2" coordorigin="8347,758" coordsize="20,2">
              <v:shape style="position:absolute;left:8347;top:758;width:20;height:2" coordorigin="8347,758" coordsize="20,0" path="m8347,758l8366,758e" filled="false" stroked="true" strokeweight=".48pt" strokecolor="#fefefe">
                <v:path arrowok="t"/>
              </v:shape>
            </v:group>
            <v:group style="position:absolute;left:8366;top:758;width:20;height:2" coordorigin="8366,758" coordsize="20,2">
              <v:shape style="position:absolute;left:8366;top:758;width:20;height:2" coordorigin="8366,758" coordsize="20,0" path="m8366,758l8386,758e" filled="false" stroked="true" strokeweight=".48pt" strokecolor="#fefefe">
                <v:path arrowok="t"/>
              </v:shape>
            </v:group>
            <v:group style="position:absolute;left:8386;top:758;width:20;height:2" coordorigin="8386,758" coordsize="20,2">
              <v:shape style="position:absolute;left:8386;top:758;width:20;height:2" coordorigin="8386,758" coordsize="20,0" path="m8386,758l8405,758e" filled="false" stroked="true" strokeweight=".48pt" strokecolor="#fefefe">
                <v:path arrowok="t"/>
              </v:shape>
            </v:group>
            <v:group style="position:absolute;left:8405;top:758;width:20;height:2" coordorigin="8405,758" coordsize="20,2">
              <v:shape style="position:absolute;left:8405;top:758;width:20;height:2" coordorigin="8405,758" coordsize="20,0" path="m8405,758l8424,758e" filled="false" stroked="true" strokeweight=".48pt" strokecolor="#fefefe">
                <v:path arrowok="t"/>
              </v:shape>
            </v:group>
            <v:group style="position:absolute;left:8424;top:758;width:20;height:2" coordorigin="8424,758" coordsize="20,2">
              <v:shape style="position:absolute;left:8424;top:758;width:20;height:2" coordorigin="8424,758" coordsize="20,0" path="m8424,758l8443,758e" filled="false" stroked="true" strokeweight=".48pt" strokecolor="#fefefe">
                <v:path arrowok="t"/>
              </v:shape>
            </v:group>
            <v:group style="position:absolute;left:8443;top:758;width:20;height:2" coordorigin="8443,758" coordsize="20,2">
              <v:shape style="position:absolute;left:8443;top:758;width:20;height:2" coordorigin="8443,758" coordsize="20,0" path="m8443,758l8462,758e" filled="false" stroked="true" strokeweight=".48pt" strokecolor="#fefefe">
                <v:path arrowok="t"/>
              </v:shape>
            </v:group>
            <v:group style="position:absolute;left:8462;top:758;width:20;height:2" coordorigin="8462,758" coordsize="20,2">
              <v:shape style="position:absolute;left:8462;top:758;width:20;height:2" coordorigin="8462,758" coordsize="20,0" path="m8462,758l8482,758e" filled="false" stroked="true" strokeweight=".48pt" strokecolor="#fefefe">
                <v:path arrowok="t"/>
              </v:shape>
            </v:group>
            <v:group style="position:absolute;left:8482;top:758;width:20;height:2" coordorigin="8482,758" coordsize="20,2">
              <v:shape style="position:absolute;left:8482;top:758;width:20;height:2" coordorigin="8482,758" coordsize="20,0" path="m8482,758l8501,758e" filled="false" stroked="true" strokeweight=".48pt" strokecolor="#fefefe">
                <v:path arrowok="t"/>
              </v:shape>
            </v:group>
            <v:group style="position:absolute;left:8501;top:758;width:20;height:2" coordorigin="8501,758" coordsize="20,2">
              <v:shape style="position:absolute;left:8501;top:758;width:20;height:2" coordorigin="8501,758" coordsize="20,0" path="m8501,758l8520,758e" filled="false" stroked="true" strokeweight=".48pt" strokecolor="#fefefe">
                <v:path arrowok="t"/>
              </v:shape>
            </v:group>
            <v:group style="position:absolute;left:8520;top:758;width:20;height:2" coordorigin="8520,758" coordsize="20,2">
              <v:shape style="position:absolute;left:8520;top:758;width:20;height:2" coordorigin="8520,758" coordsize="20,0" path="m8520,758l8539,758e" filled="false" stroked="true" strokeweight=".48pt" strokecolor="#fefefe">
                <v:path arrowok="t"/>
              </v:shape>
            </v:group>
            <v:group style="position:absolute;left:8539;top:758;width:20;height:2" coordorigin="8539,758" coordsize="20,2">
              <v:shape style="position:absolute;left:8539;top:758;width:20;height:2" coordorigin="8539,758" coordsize="20,0" path="m8539,758l8558,758e" filled="false" stroked="true" strokeweight=".48pt" strokecolor="#fefefe">
                <v:path arrowok="t"/>
              </v:shape>
            </v:group>
            <v:group style="position:absolute;left:8558;top:758;width:20;height:2" coordorigin="8558,758" coordsize="20,2">
              <v:shape style="position:absolute;left:8558;top:758;width:20;height:2" coordorigin="8558,758" coordsize="20,0" path="m8558,758l8578,758e" filled="false" stroked="true" strokeweight=".48pt" strokecolor="#fefefe">
                <v:path arrowok="t"/>
              </v:shape>
            </v:group>
            <v:group style="position:absolute;left:8578;top:758;width:20;height:2" coordorigin="8578,758" coordsize="20,2">
              <v:shape style="position:absolute;left:8578;top:758;width:20;height:2" coordorigin="8578,758" coordsize="20,0" path="m8578,758l8597,758e" filled="false" stroked="true" strokeweight=".48pt" strokecolor="#fefefe">
                <v:path arrowok="t"/>
              </v:shape>
            </v:group>
            <v:group style="position:absolute;left:8597;top:758;width:20;height:2" coordorigin="8597,758" coordsize="20,2">
              <v:shape style="position:absolute;left:8597;top:758;width:20;height:2" coordorigin="8597,758" coordsize="20,0" path="m8597,758l8616,758e" filled="false" stroked="true" strokeweight=".48pt" strokecolor="#fefefe">
                <v:path arrowok="t"/>
              </v:shape>
            </v:group>
            <v:group style="position:absolute;left:8616;top:758;width:20;height:2" coordorigin="8616,758" coordsize="20,2">
              <v:shape style="position:absolute;left:8616;top:758;width:20;height:2" coordorigin="8616,758" coordsize="20,0" path="m8616,758l8635,758e" filled="false" stroked="true" strokeweight=".48pt" strokecolor="#fefefe">
                <v:path arrowok="t"/>
              </v:shape>
            </v:group>
            <v:group style="position:absolute;left:8635;top:758;width:20;height:2" coordorigin="8635,758" coordsize="20,2">
              <v:shape style="position:absolute;left:8635;top:758;width:20;height:2" coordorigin="8635,758" coordsize="20,0" path="m8635,758l8654,758e" filled="false" stroked="true" strokeweight=".48pt" strokecolor="#fefefe">
                <v:path arrowok="t"/>
              </v:shape>
            </v:group>
            <v:group style="position:absolute;left:8654;top:758;width:20;height:2" coordorigin="8654,758" coordsize="20,2">
              <v:shape style="position:absolute;left:8654;top:758;width:20;height:2" coordorigin="8654,758" coordsize="20,0" path="m8654,758l8674,758e" filled="false" stroked="true" strokeweight=".48pt" strokecolor="#fefefe">
                <v:path arrowok="t"/>
              </v:shape>
            </v:group>
            <v:group style="position:absolute;left:8674;top:758;width:20;height:2" coordorigin="8674,758" coordsize="20,2">
              <v:shape style="position:absolute;left:8674;top:758;width:20;height:2" coordorigin="8674,758" coordsize="20,0" path="m8674,758l8693,758e" filled="false" stroked="true" strokeweight=".48pt" strokecolor="#fefefe">
                <v:path arrowok="t"/>
              </v:shape>
            </v:group>
            <v:group style="position:absolute;left:8693;top:758;width:20;height:2" coordorigin="8693,758" coordsize="20,2">
              <v:shape style="position:absolute;left:8693;top:758;width:20;height:2" coordorigin="8693,758" coordsize="20,0" path="m8693,758l8712,758e" filled="false" stroked="true" strokeweight=".48pt" strokecolor="#fefefe">
                <v:path arrowok="t"/>
              </v:shape>
            </v:group>
            <v:group style="position:absolute;left:8712;top:758;width:20;height:2" coordorigin="8712,758" coordsize="20,2">
              <v:shape style="position:absolute;left:8712;top:758;width:20;height:2" coordorigin="8712,758" coordsize="20,0" path="m8712,758l8731,758e" filled="false" stroked="true" strokeweight=".48pt" strokecolor="#fefefe">
                <v:path arrowok="t"/>
              </v:shape>
            </v:group>
            <v:group style="position:absolute;left:8731;top:758;width:20;height:2" coordorigin="8731,758" coordsize="20,2">
              <v:shape style="position:absolute;left:8731;top:758;width:20;height:2" coordorigin="8731,758" coordsize="20,0" path="m8731,758l8750,758e" filled="false" stroked="true" strokeweight=".48pt" strokecolor="#fefefe">
                <v:path arrowok="t"/>
              </v:shape>
            </v:group>
            <v:group style="position:absolute;left:8750;top:758;width:20;height:2" coordorigin="8750,758" coordsize="20,2">
              <v:shape style="position:absolute;left:8750;top:758;width:20;height:2" coordorigin="8750,758" coordsize="20,0" path="m8750,758l8770,758e" filled="false" stroked="true" strokeweight=".48pt" strokecolor="#fefefe">
                <v:path arrowok="t"/>
              </v:shape>
            </v:group>
            <v:group style="position:absolute;left:8770;top:758;width:20;height:2" coordorigin="8770,758" coordsize="20,2">
              <v:shape style="position:absolute;left:8770;top:758;width:20;height:2" coordorigin="8770,758" coordsize="20,0" path="m8770,758l8789,758e" filled="false" stroked="true" strokeweight=".48pt" strokecolor="#fefefe">
                <v:path arrowok="t"/>
              </v:shape>
            </v:group>
            <v:group style="position:absolute;left:8789;top:758;width:20;height:2" coordorigin="8789,758" coordsize="20,2">
              <v:shape style="position:absolute;left:8789;top:758;width:20;height:2" coordorigin="8789,758" coordsize="20,0" path="m8789,758l8808,758e" filled="false" stroked="true" strokeweight=".48pt" strokecolor="#fefefe">
                <v:path arrowok="t"/>
              </v:shape>
            </v:group>
            <v:group style="position:absolute;left:8808;top:758;width:20;height:2" coordorigin="8808,758" coordsize="20,2">
              <v:shape style="position:absolute;left:8808;top:758;width:20;height:2" coordorigin="8808,758" coordsize="20,0" path="m8808,758l8827,758e" filled="false" stroked="true" strokeweight=".48pt" strokecolor="#fefefe">
                <v:path arrowok="t"/>
              </v:shape>
            </v:group>
            <v:group style="position:absolute;left:8827;top:758;width:20;height:2" coordorigin="8827,758" coordsize="20,2">
              <v:shape style="position:absolute;left:8827;top:758;width:20;height:2" coordorigin="8827,758" coordsize="20,0" path="m8827,758l8846,758e" filled="false" stroked="true" strokeweight=".48pt" strokecolor="#fefefe">
                <v:path arrowok="t"/>
              </v:shape>
            </v:group>
            <v:group style="position:absolute;left:8846;top:758;width:20;height:2" coordorigin="8846,758" coordsize="20,2">
              <v:shape style="position:absolute;left:8846;top:758;width:20;height:2" coordorigin="8846,758" coordsize="20,0" path="m8846,758l8866,758e" filled="false" stroked="true" strokeweight=".48pt" strokecolor="#fefefe">
                <v:path arrowok="t"/>
              </v:shape>
            </v:group>
            <v:group style="position:absolute;left:8866;top:758;width:20;height:2" coordorigin="8866,758" coordsize="20,2">
              <v:shape style="position:absolute;left:8866;top:758;width:20;height:2" coordorigin="8866,758" coordsize="20,0" path="m8866,758l8885,758e" filled="false" stroked="true" strokeweight=".48pt" strokecolor="#fefefe">
                <v:path arrowok="t"/>
              </v:shape>
            </v:group>
            <v:group style="position:absolute;left:8885;top:758;width:20;height:2" coordorigin="8885,758" coordsize="20,2">
              <v:shape style="position:absolute;left:8885;top:758;width:20;height:2" coordorigin="8885,758" coordsize="20,0" path="m8885,758l8904,758e" filled="false" stroked="true" strokeweight=".48pt" strokecolor="#fefefe">
                <v:path arrowok="t"/>
              </v:shape>
            </v:group>
            <v:group style="position:absolute;left:8904;top:758;width:20;height:2" coordorigin="8904,758" coordsize="20,2">
              <v:shape style="position:absolute;left:8904;top:758;width:20;height:2" coordorigin="8904,758" coordsize="20,0" path="m8904,758l8923,758e" filled="false" stroked="true" strokeweight=".48pt" strokecolor="#fefefe">
                <v:path arrowok="t"/>
              </v:shape>
            </v:group>
            <v:group style="position:absolute;left:8923;top:758;width:20;height:2" coordorigin="8923,758" coordsize="20,2">
              <v:shape style="position:absolute;left:8923;top:758;width:20;height:2" coordorigin="8923,758" coordsize="20,0" path="m8923,758l8942,758e" filled="false" stroked="true" strokeweight=".48pt" strokecolor="#fefefe">
                <v:path arrowok="t"/>
              </v:shape>
            </v:group>
            <v:group style="position:absolute;left:8942;top:758;width:20;height:2" coordorigin="8942,758" coordsize="20,2">
              <v:shape style="position:absolute;left:8942;top:758;width:20;height:2" coordorigin="8942,758" coordsize="20,0" path="m8942,758l8962,758e" filled="false" stroked="true" strokeweight=".48pt" strokecolor="#fefefe">
                <v:path arrowok="t"/>
              </v:shape>
            </v:group>
            <v:group style="position:absolute;left:8962;top:758;width:20;height:2" coordorigin="8962,758" coordsize="20,2">
              <v:shape style="position:absolute;left:8962;top:758;width:20;height:2" coordorigin="8962,758" coordsize="20,0" path="m8962,758l8981,758e" filled="false" stroked="true" strokeweight=".48pt" strokecolor="#fefefe">
                <v:path arrowok="t"/>
              </v:shape>
            </v:group>
            <v:group style="position:absolute;left:8981;top:758;width:20;height:2" coordorigin="8981,758" coordsize="20,2">
              <v:shape style="position:absolute;left:8981;top:758;width:20;height:2" coordorigin="8981,758" coordsize="20,0" path="m8981,758l9000,758e" filled="false" stroked="true" strokeweight=".48pt" strokecolor="#fefefe">
                <v:path arrowok="t"/>
              </v:shape>
            </v:group>
            <v:group style="position:absolute;left:9000;top:758;width:20;height:2" coordorigin="9000,758" coordsize="20,2">
              <v:shape style="position:absolute;left:9000;top:758;width:20;height:2" coordorigin="9000,758" coordsize="20,0" path="m9000,758l9019,758e" filled="false" stroked="true" strokeweight=".48pt" strokecolor="#fefefe">
                <v:path arrowok="t"/>
              </v:shape>
            </v:group>
            <v:group style="position:absolute;left:9019;top:758;width:20;height:2" coordorigin="9019,758" coordsize="20,2">
              <v:shape style="position:absolute;left:9019;top:758;width:20;height:2" coordorigin="9019,758" coordsize="20,0" path="m9019,758l9038,758e" filled="false" stroked="true" strokeweight=".48pt" strokecolor="#fefefe">
                <v:path arrowok="t"/>
              </v:shape>
            </v:group>
            <v:group style="position:absolute;left:9038;top:758;width:20;height:2" coordorigin="9038,758" coordsize="20,2">
              <v:shape style="position:absolute;left:9038;top:758;width:20;height:2" coordorigin="9038,758" coordsize="20,0" path="m9038,758l9058,758e" filled="false" stroked="true" strokeweight=".48pt" strokecolor="#fefefe">
                <v:path arrowok="t"/>
              </v:shape>
            </v:group>
            <v:group style="position:absolute;left:9058;top:758;width:20;height:2" coordorigin="9058,758" coordsize="20,2">
              <v:shape style="position:absolute;left:9058;top:758;width:20;height:2" coordorigin="9058,758" coordsize="20,0" path="m9058,758l9077,758e" filled="false" stroked="true" strokeweight=".48pt" strokecolor="#fefefe">
                <v:path arrowok="t"/>
              </v:shape>
            </v:group>
            <v:group style="position:absolute;left:9077;top:758;width:20;height:2" coordorigin="9077,758" coordsize="20,2">
              <v:shape style="position:absolute;left:9077;top:758;width:20;height:2" coordorigin="9077,758" coordsize="20,0" path="m9077,758l9096,758e" filled="false" stroked="true" strokeweight=".48pt" strokecolor="#fefefe">
                <v:path arrowok="t"/>
              </v:shape>
            </v:group>
            <v:group style="position:absolute;left:9096;top:758;width:20;height:2" coordorigin="9096,758" coordsize="20,2">
              <v:shape style="position:absolute;left:9096;top:758;width:20;height:2" coordorigin="9096,758" coordsize="20,0" path="m9096,758l9115,758e" filled="false" stroked="true" strokeweight=".48pt" strokecolor="#fefefe">
                <v:path arrowok="t"/>
              </v:shape>
            </v:group>
            <v:group style="position:absolute;left:9115;top:758;width:20;height:2" coordorigin="9115,758" coordsize="20,2">
              <v:shape style="position:absolute;left:9115;top:758;width:20;height:2" coordorigin="9115,758" coordsize="20,0" path="m9115,758l9134,758e" filled="false" stroked="true" strokeweight=".48pt" strokecolor="#fefefe">
                <v:path arrowok="t"/>
              </v:shape>
            </v:group>
            <v:group style="position:absolute;left:9134;top:758;width:20;height:2" coordorigin="9134,758" coordsize="20,2">
              <v:shape style="position:absolute;left:9134;top:758;width:20;height:2" coordorigin="9134,758" coordsize="20,0" path="m9134,758l9154,758e" filled="false" stroked="true" strokeweight=".48pt" strokecolor="#fefefe">
                <v:path arrowok="t"/>
              </v:shape>
            </v:group>
            <v:group style="position:absolute;left:9154;top:758;width:20;height:2" coordorigin="9154,758" coordsize="20,2">
              <v:shape style="position:absolute;left:9154;top:758;width:20;height:2" coordorigin="9154,758" coordsize="20,0" path="m9154,758l9173,758e" filled="false" stroked="true" strokeweight=".48pt" strokecolor="#fefefe">
                <v:path arrowok="t"/>
              </v:shape>
            </v:group>
            <v:group style="position:absolute;left:9173;top:758;width:20;height:2" coordorigin="9173,758" coordsize="20,2">
              <v:shape style="position:absolute;left:9173;top:758;width:20;height:2" coordorigin="9173,758" coordsize="20,0" path="m9173,758l9192,758e" filled="false" stroked="true" strokeweight=".48pt" strokecolor="#fefefe">
                <v:path arrowok="t"/>
              </v:shape>
            </v:group>
            <v:group style="position:absolute;left:9192;top:758;width:20;height:2" coordorigin="9192,758" coordsize="20,2">
              <v:shape style="position:absolute;left:9192;top:758;width:20;height:2" coordorigin="9192,758" coordsize="20,0" path="m9192,758l9211,758e" filled="false" stroked="true" strokeweight=".48pt" strokecolor="#fefefe">
                <v:path arrowok="t"/>
              </v:shape>
            </v:group>
            <v:group style="position:absolute;left:9211;top:758;width:20;height:2" coordorigin="9211,758" coordsize="20,2">
              <v:shape style="position:absolute;left:9211;top:758;width:20;height:2" coordorigin="9211,758" coordsize="20,0" path="m9211,758l9230,758e" filled="false" stroked="true" strokeweight=".48pt" strokecolor="#fefefe">
                <v:path arrowok="t"/>
              </v:shape>
            </v:group>
            <v:group style="position:absolute;left:9230;top:758;width:20;height:2" coordorigin="9230,758" coordsize="20,2">
              <v:shape style="position:absolute;left:9230;top:758;width:20;height:2" coordorigin="9230,758" coordsize="20,0" path="m9230,758l9250,758e" filled="false" stroked="true" strokeweight=".48pt" strokecolor="#fefefe">
                <v:path arrowok="t"/>
              </v:shape>
            </v:group>
            <v:group style="position:absolute;left:9250;top:758;width:20;height:2" coordorigin="9250,758" coordsize="20,2">
              <v:shape style="position:absolute;left:9250;top:758;width:20;height:2" coordorigin="9250,758" coordsize="20,0" path="m9250,758l9269,758e" filled="false" stroked="true" strokeweight=".48pt" strokecolor="#fefefe">
                <v:path arrowok="t"/>
              </v:shape>
            </v:group>
            <v:group style="position:absolute;left:9269;top:758;width:20;height:2" coordorigin="9269,758" coordsize="20,2">
              <v:shape style="position:absolute;left:9269;top:758;width:20;height:2" coordorigin="9269,758" coordsize="20,0" path="m9269,758l9288,758e" filled="false" stroked="true" strokeweight=".48pt" strokecolor="#fefefe">
                <v:path arrowok="t"/>
              </v:shape>
            </v:group>
            <v:group style="position:absolute;left:9288;top:758;width:20;height:2" coordorigin="9288,758" coordsize="20,2">
              <v:shape style="position:absolute;left:9288;top:758;width:20;height:2" coordorigin="9288,758" coordsize="20,0" path="m9288,758l9307,758e" filled="false" stroked="true" strokeweight=".48pt" strokecolor="#fefefe">
                <v:path arrowok="t"/>
              </v:shape>
            </v:group>
            <v:group style="position:absolute;left:9307;top:758;width:20;height:2" coordorigin="9307,758" coordsize="20,2">
              <v:shape style="position:absolute;left:9307;top:758;width:20;height:2" coordorigin="9307,758" coordsize="20,0" path="m9307,758l9326,758e" filled="false" stroked="true" strokeweight=".48pt" strokecolor="#fefefe">
                <v:path arrowok="t"/>
              </v:shape>
            </v:group>
            <v:group style="position:absolute;left:9326;top:758;width:20;height:2" coordorigin="9326,758" coordsize="20,2">
              <v:shape style="position:absolute;left:9326;top:758;width:20;height:2" coordorigin="9326,758" coordsize="20,0" path="m9326,758l9346,758e" filled="false" stroked="true" strokeweight=".48pt" strokecolor="#fefefe">
                <v:path arrowok="t"/>
              </v:shape>
            </v:group>
            <v:group style="position:absolute;left:9346;top:758;width:20;height:2" coordorigin="9346,758" coordsize="20,2">
              <v:shape style="position:absolute;left:9346;top:758;width:20;height:2" coordorigin="9346,758" coordsize="20,0" path="m9346,758l9365,758e" filled="false" stroked="true" strokeweight=".48pt" strokecolor="#fefefe">
                <v:path arrowok="t"/>
              </v:shape>
            </v:group>
            <v:group style="position:absolute;left:9365;top:758;width:20;height:2" coordorigin="9365,758" coordsize="20,2">
              <v:shape style="position:absolute;left:9365;top:758;width:20;height:2" coordorigin="9365,758" coordsize="20,0" path="m9365,758l9384,758e" filled="false" stroked="true" strokeweight=".48pt" strokecolor="#fefefe">
                <v:path arrowok="t"/>
              </v:shape>
            </v:group>
            <v:group style="position:absolute;left:9384;top:758;width:20;height:2" coordorigin="9384,758" coordsize="20,2">
              <v:shape style="position:absolute;left:9384;top:758;width:20;height:2" coordorigin="9384,758" coordsize="20,0" path="m9384,758l9403,758e" filled="false" stroked="true" strokeweight=".48pt" strokecolor="#fefefe">
                <v:path arrowok="t"/>
              </v:shape>
            </v:group>
            <v:group style="position:absolute;left:9403;top:758;width:20;height:2" coordorigin="9403,758" coordsize="20,2">
              <v:shape style="position:absolute;left:9403;top:758;width:20;height:2" coordorigin="9403,758" coordsize="20,0" path="m9403,758l9422,758e" filled="false" stroked="true" strokeweight=".48pt" strokecolor="#fefefe">
                <v:path arrowok="t"/>
              </v:shape>
            </v:group>
            <v:group style="position:absolute;left:9422;top:758;width:20;height:2" coordorigin="9422,758" coordsize="20,2">
              <v:shape style="position:absolute;left:9422;top:758;width:20;height:2" coordorigin="9422,758" coordsize="20,0" path="m9422,758l9442,758e" filled="false" stroked="true" strokeweight=".48pt" strokecolor="#fefefe">
                <v:path arrowok="t"/>
              </v:shape>
            </v:group>
            <v:group style="position:absolute;left:9442;top:758;width:20;height:2" coordorigin="9442,758" coordsize="20,2">
              <v:shape style="position:absolute;left:9442;top:758;width:20;height:2" coordorigin="9442,758" coordsize="20,0" path="m9442,758l9461,758e" filled="false" stroked="true" strokeweight=".48pt" strokecolor="#fefefe">
                <v:path arrowok="t"/>
              </v:shape>
            </v:group>
            <v:group style="position:absolute;left:9461;top:758;width:20;height:2" coordorigin="9461,758" coordsize="20,2">
              <v:shape style="position:absolute;left:9461;top:758;width:20;height:2" coordorigin="9461,758" coordsize="20,0" path="m9461,758l9480,758e" filled="false" stroked="true" strokeweight=".48pt" strokecolor="#fefefe">
                <v:path arrowok="t"/>
              </v:shape>
            </v:group>
            <v:group style="position:absolute;left:9480;top:758;width:20;height:2" coordorigin="9480,758" coordsize="20,2">
              <v:shape style="position:absolute;left:9480;top:758;width:20;height:2" coordorigin="9480,758" coordsize="20,0" path="m9480,758l9499,758e" filled="false" stroked="true" strokeweight=".48pt" strokecolor="#fefefe">
                <v:path arrowok="t"/>
              </v:shape>
            </v:group>
            <v:group style="position:absolute;left:9499;top:758;width:20;height:2" coordorigin="9499,758" coordsize="20,2">
              <v:shape style="position:absolute;left:9499;top:758;width:20;height:2" coordorigin="9499,758" coordsize="20,0" path="m9499,758l9518,758e" filled="false" stroked="true" strokeweight=".48pt" strokecolor="#fefefe">
                <v:path arrowok="t"/>
              </v:shape>
            </v:group>
            <v:group style="position:absolute;left:9518;top:758;width:20;height:2" coordorigin="9518,758" coordsize="20,2">
              <v:shape style="position:absolute;left:9518;top:758;width:20;height:2" coordorigin="9518,758" coordsize="20,0" path="m9518,758l9538,758e" filled="false" stroked="true" strokeweight=".48pt" strokecolor="#fefefe">
                <v:path arrowok="t"/>
              </v:shape>
            </v:group>
            <v:group style="position:absolute;left:9538;top:758;width:20;height:2" coordorigin="9538,758" coordsize="20,2">
              <v:shape style="position:absolute;left:9538;top:758;width:20;height:2" coordorigin="9538,758" coordsize="20,0" path="m9538,758l9557,758e" filled="false" stroked="true" strokeweight=".48pt" strokecolor="#fefefe">
                <v:path arrowok="t"/>
              </v:shape>
            </v:group>
            <v:group style="position:absolute;left:9557;top:758;width:20;height:2" coordorigin="9557,758" coordsize="20,2">
              <v:shape style="position:absolute;left:9557;top:758;width:20;height:2" coordorigin="9557,758" coordsize="20,0" path="m9557,758l9576,758e" filled="false" stroked="true" strokeweight=".48pt" strokecolor="#fefefe">
                <v:path arrowok="t"/>
              </v:shape>
            </v:group>
            <v:group style="position:absolute;left:9576;top:758;width:20;height:2" coordorigin="9576,758" coordsize="20,2">
              <v:shape style="position:absolute;left:9576;top:758;width:20;height:2" coordorigin="9576,758" coordsize="20,0" path="m9576,758l9595,758e" filled="false" stroked="true" strokeweight=".48pt" strokecolor="#fefefe">
                <v:path arrowok="t"/>
              </v:shape>
            </v:group>
            <v:group style="position:absolute;left:9595;top:758;width:20;height:2" coordorigin="9595,758" coordsize="20,2">
              <v:shape style="position:absolute;left:9595;top:758;width:20;height:2" coordorigin="9595,758" coordsize="20,0" path="m9595,758l9614,758e" filled="false" stroked="true" strokeweight=".48pt" strokecolor="#fefefe">
                <v:path arrowok="t"/>
              </v:shape>
            </v:group>
            <v:group style="position:absolute;left:9614;top:758;width:20;height:2" coordorigin="9614,758" coordsize="20,2">
              <v:shape style="position:absolute;left:9614;top:758;width:20;height:2" coordorigin="9614,758" coordsize="20,0" path="m9614,758l9634,758e" filled="false" stroked="true" strokeweight=".48pt" strokecolor="#fefefe">
                <v:path arrowok="t"/>
              </v:shape>
            </v:group>
            <v:group style="position:absolute;left:9634;top:758;width:20;height:2" coordorigin="9634,758" coordsize="20,2">
              <v:shape style="position:absolute;left:9634;top:758;width:20;height:2" coordorigin="9634,758" coordsize="20,0" path="m9634,758l9653,758e" filled="false" stroked="true" strokeweight=".48pt" strokecolor="#fefefe">
                <v:path arrowok="t"/>
              </v:shape>
            </v:group>
            <v:group style="position:absolute;left:9653;top:758;width:20;height:2" coordorigin="9653,758" coordsize="20,2">
              <v:shape style="position:absolute;left:9653;top:758;width:20;height:2" coordorigin="9653,758" coordsize="20,0" path="m9653,758l9672,758e" filled="false" stroked="true" strokeweight=".48pt" strokecolor="#fefefe">
                <v:path arrowok="t"/>
              </v:shape>
            </v:group>
            <v:group style="position:absolute;left:9672;top:758;width:10;height:2" coordorigin="9672,758" coordsize="10,2">
              <v:shape style="position:absolute;left:9672;top:758;width:10;height:2" coordorigin="9672,758" coordsize="10,0" path="m9672,758l9682,758e" filled="false" stroked="true" strokeweight=".48pt" strokecolor="#fefefe">
                <v:path arrowok="t"/>
              </v:shape>
            </v:group>
            <v:group style="position:absolute;left:14;top:1080;width:2636;height:2" coordorigin="14,1080" coordsize="2636,2">
              <v:shape style="position:absolute;left:14;top:1080;width:2636;height:2" coordorigin="14,1080" coordsize="2636,0" path="m14,1080l2650,1080e" filled="false" stroked="true" strokeweight="1.44pt" strokecolor="#000000">
                <v:path arrowok="t"/>
              </v:shape>
              <v:shape style="position:absolute;left:2650;top:763;width:10;height:302" type="#_x0000_t75" stroked="false">
                <v:imagedata r:id="rId51" o:title=""/>
              </v:shape>
            </v:group>
            <v:group style="position:absolute;left:2650;top:1080;width:29;height:2" coordorigin="2650,1080" coordsize="29,2">
              <v:shape style="position:absolute;left:2650;top:1080;width:29;height:2" coordorigin="2650,1080" coordsize="29,0" path="m2650,1080l2678,1080e" filled="false" stroked="true" strokeweight="1.44pt" strokecolor="#000000">
                <v:path arrowok="t"/>
              </v:shape>
            </v:group>
            <v:group style="position:absolute;left:2678;top:1080;width:2175;height:2" coordorigin="2678,1080" coordsize="2175,2">
              <v:shape style="position:absolute;left:2678;top:1080;width:2175;height:2" coordorigin="2678,1080" coordsize="2175,0" path="m2678,1080l4853,1080e" filled="false" stroked="true" strokeweight="1.44pt" strokecolor="#000000">
                <v:path arrowok="t"/>
              </v:shape>
              <v:shape style="position:absolute;left:4853;top:763;width:10;height:302" type="#_x0000_t75" stroked="false">
                <v:imagedata r:id="rId51" o:title=""/>
              </v:shape>
            </v:group>
            <v:group style="position:absolute;left:4853;top:1080;width:29;height:2" coordorigin="4853,1080" coordsize="29,2">
              <v:shape style="position:absolute;left:4853;top:1080;width:29;height:2" coordorigin="4853,1080" coordsize="29,0" path="m4853,1080l4882,1080e" filled="false" stroked="true" strokeweight="1.44pt" strokecolor="#000000">
                <v:path arrowok="t"/>
              </v:shape>
            </v:group>
            <v:group style="position:absolute;left:4882;top:1080;width:2285;height:2" coordorigin="4882,1080" coordsize="2285,2">
              <v:shape style="position:absolute;left:4882;top:1080;width:2285;height:2" coordorigin="4882,1080" coordsize="2285,0" path="m4882,1080l7166,1080e" filled="false" stroked="true" strokeweight="1.44pt" strokecolor="#000000">
                <v:path arrowok="t"/>
              </v:shape>
              <v:shape style="position:absolute;left:7166;top:763;width:10;height:302" type="#_x0000_t75" stroked="false">
                <v:imagedata r:id="rId51" o:title=""/>
              </v:shape>
            </v:group>
            <v:group style="position:absolute;left:7166;top:1080;width:29;height:2" coordorigin="7166,1080" coordsize="29,2">
              <v:shape style="position:absolute;left:7166;top:1080;width:29;height:2" coordorigin="7166,1080" coordsize="29,0" path="m7166,1080l7195,1080e" filled="false" stroked="true" strokeweight="1.44pt" strokecolor="#000000">
                <v:path arrowok="t"/>
              </v:shape>
            </v:group>
            <v:group style="position:absolute;left:7195;top:1080;width:2496;height:2" coordorigin="7195,1080" coordsize="2496,2">
              <v:shape style="position:absolute;left:7195;top:1080;width:2496;height:2" coordorigin="7195,1080" coordsize="2496,0" path="m7195,1080l9691,1080e" filled="false" stroked="true" strokeweight="1.44pt" strokecolor="#000000">
                <v:path arrowok="t"/>
              </v:shape>
              <v:shape style="position:absolute;left:979;top:117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类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005;top:117;width:1493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266;top:117;width:1493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843;top:117;width:126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期末结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存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余额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3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79;top:544;width:816;height:490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借款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利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息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293" w:lineRule="exact" w:before="14"/>
                        <w:ind w:left="47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1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478;top:851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1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163;top:544;width:1268;height:49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15,728,934.57 </w:t>
                      </w:r>
                    </w:p>
                    <w:p>
                      <w:pPr>
                        <w:spacing w:line="203" w:lineRule="exact" w:before="113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15,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728,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934.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57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24;top:544;width:1268;height:49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17,290,493.34 </w:t>
                      </w:r>
                    </w:p>
                    <w:p>
                      <w:pPr>
                        <w:spacing w:line="203" w:lineRule="exact" w:before="113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17,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290,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493.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34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978;top:544;width:994;height:490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偿还能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力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before="71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1"/>
          <w:sz w:val="20"/>
          <w:szCs w:val="20"/>
        </w:rPr>
      </w:r>
    </w:p>
    <w:p>
      <w:pPr>
        <w:spacing w:before="3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00" w:right="86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13.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0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131,501,674.19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2007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3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67,894,863.26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1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,</w:t>
      </w:r>
      <w:r>
        <w:rPr>
          <w:rFonts w:ascii="宋体" w:hAnsi="宋体" w:cs="宋体" w:eastAsia="宋体" w:hint="default"/>
          <w:sz w:val="22"/>
          <w:szCs w:val="22"/>
        </w:rPr>
        <w:t>增加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要原因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将对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转让给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关单位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短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科</w:t>
      </w:r>
      <w:r>
        <w:rPr>
          <w:rFonts w:ascii="宋体" w:hAnsi="宋体" w:cs="宋体" w:eastAsia="宋体" w:hint="default"/>
          <w:sz w:val="22"/>
          <w:szCs w:val="22"/>
        </w:rPr>
        <w:t>目</w:t>
      </w:r>
    </w:p>
    <w:p>
      <w:pPr>
        <w:spacing w:line="355" w:lineRule="auto" w:before="139"/>
        <w:ind w:left="589" w:right="0" w:hanging="44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核算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重分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科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核算。 </w:t>
      </w:r>
      <w:r>
        <w:rPr>
          <w:rFonts w:ascii="宋体" w:hAnsi="宋体" w:cs="宋体" w:eastAsia="宋体" w:hint="default"/>
          <w:sz w:val="22"/>
          <w:szCs w:val="22"/>
        </w:rPr>
        <w:t>(2)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持本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9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98"/>
          <w:sz w:val="22"/>
          <w:szCs w:val="22"/>
        </w:rPr>
      </w:r>
      <w:r>
        <w:rPr>
          <w:rFonts w:ascii="宋体" w:hAnsi="宋体" w:cs="宋体" w:eastAsia="宋体" w:hint="default"/>
          <w:spacing w:val="-29"/>
          <w:w w:val="100"/>
          <w:sz w:val="22"/>
          <w:szCs w:val="22"/>
        </w:rPr>
        <w:t>5%</w:t>
      </w:r>
      <w:r>
        <w:rPr>
          <w:rFonts w:ascii="宋体" w:hAnsi="宋体" w:cs="宋体" w:eastAsia="宋体" w:hint="default"/>
          <w:spacing w:val="-29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9"/>
          <w:w w:val="100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69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5%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）股东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单位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1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10"/>
          <w:w w:val="100"/>
          <w:sz w:val="22"/>
          <w:szCs w:val="22"/>
        </w:rPr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37,984,805.69</w:t>
      </w:r>
      <w:r>
        <w:rPr>
          <w:rFonts w:ascii="宋体" w:hAnsi="宋体" w:cs="宋体" w:eastAsia="宋体" w:hint="default"/>
          <w:spacing w:val="-69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w w:val="100"/>
          <w:sz w:val="22"/>
          <w:szCs w:val="22"/>
        </w:rPr>
        <w:t>,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详</w:t>
      </w:r>
    </w:p>
    <w:p>
      <w:pPr>
        <w:spacing w:before="38"/>
        <w:ind w:left="1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见</w:t>
      </w:r>
      <w:r>
        <w:rPr>
          <w:rFonts w:ascii="宋体" w:hAnsi="宋体" w:cs="宋体" w:eastAsia="宋体" w:hint="default"/>
          <w:w w:val="100"/>
          <w:sz w:val="22"/>
          <w:szCs w:val="22"/>
        </w:rPr>
        <w:t>附</w:t>
      </w:r>
      <w:r>
        <w:rPr>
          <w:rFonts w:ascii="宋体" w:hAnsi="宋体" w:cs="宋体" w:eastAsia="宋体" w:hint="default"/>
          <w:w w:val="100"/>
          <w:sz w:val="22"/>
          <w:szCs w:val="22"/>
        </w:rPr>
        <w:t>注</w:t>
      </w:r>
      <w:r>
        <w:rPr>
          <w:rFonts w:ascii="宋体" w:hAnsi="宋体" w:cs="宋体" w:eastAsia="宋体" w:hint="default"/>
          <w:w w:val="100"/>
          <w:sz w:val="22"/>
          <w:szCs w:val="22"/>
        </w:rPr>
        <w:t>七</w:t>
      </w:r>
      <w:r>
        <w:rPr>
          <w:rFonts w:ascii="宋体" w:hAnsi="宋体" w:cs="宋体" w:eastAsia="宋体" w:hint="default"/>
          <w:w w:val="100"/>
          <w:sz w:val="22"/>
          <w:szCs w:val="22"/>
        </w:rPr>
        <w:t>.</w:t>
      </w:r>
      <w:r>
        <w:rPr>
          <w:rFonts w:ascii="宋体" w:hAnsi="宋体" w:cs="宋体" w:eastAsia="宋体" w:hint="default"/>
          <w:w w:val="100"/>
          <w:sz w:val="22"/>
          <w:szCs w:val="22"/>
        </w:rPr>
        <w:t>（四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 </w:t>
      </w:r>
    </w:p>
    <w:p>
      <w:pPr>
        <w:spacing w:line="360" w:lineRule="auto" w:before="139"/>
        <w:ind w:left="147" w:right="184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(3) 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128,336,107.47</w:t>
      </w:r>
      <w:r>
        <w:rPr>
          <w:rFonts w:ascii="宋体" w:hAnsi="宋体" w:cs="宋体" w:eastAsia="宋体" w:hint="default"/>
          <w:spacing w:val="-3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，未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原因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还款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细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p>
      <w:pPr>
        <w:spacing w:line="3278" w:lineRule="exact"/>
        <w:ind w:left="11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5"/>
          <w:sz w:val="20"/>
          <w:szCs w:val="20"/>
        </w:rPr>
        <w:pict>
          <v:group style="width:453.6pt;height:163.95pt;mso-position-horizontal-relative:char;mso-position-vertical-relative:line" coordorigin="0,0" coordsize="9072,3279">
            <v:shape style="position:absolute;left:29;top:0;width:3763;height:10" type="#_x0000_t75" stroked="false">
              <v:imagedata r:id="rId52" o:title=""/>
            </v:shape>
            <v:group style="position:absolute;left:3792;top:5;width:15;height:2" coordorigin="3792,5" coordsize="15,2">
              <v:shape style="position:absolute;left:3792;top:5;width:15;height:2" coordorigin="3792,5" coordsize="15,0" path="m3792,5l3806,5e" filled="false" stroked="true" strokeweight=".48pt" strokecolor="#000000">
                <v:path arrowok="t"/>
              </v:shape>
            </v:group>
            <v:group style="position:absolute;left:3806;top:5;width:10;height:2" coordorigin="3806,5" coordsize="10,2">
              <v:shape style="position:absolute;left:3806;top:5;width:10;height:2" coordorigin="3806,5" coordsize="10,0" path="m3806,5l3816,5e" filled="false" stroked="true" strokeweight=".48pt" strokecolor="#000000">
                <v:path arrowok="t"/>
              </v:shape>
            </v:group>
            <v:group style="position:absolute;left:3816;top:5;width:20;height:2" coordorigin="3816,5" coordsize="20,2">
              <v:shape style="position:absolute;left:3816;top:5;width:20;height:2" coordorigin="3816,5" coordsize="20,0" path="m3816,5l3835,5e" filled="false" stroked="true" strokeweight=".48pt" strokecolor="#fefefe">
                <v:path arrowok="t"/>
              </v:shape>
            </v:group>
            <v:group style="position:absolute;left:3835;top:5;width:20;height:2" coordorigin="3835,5" coordsize="20,2">
              <v:shape style="position:absolute;left:3835;top:5;width:20;height:2" coordorigin="3835,5" coordsize="20,0" path="m3835,5l3854,5e" filled="false" stroked="true" strokeweight=".48pt" strokecolor="#fefefe">
                <v:path arrowok="t"/>
              </v:shape>
            </v:group>
            <v:group style="position:absolute;left:3854;top:5;width:20;height:2" coordorigin="3854,5" coordsize="20,2">
              <v:shape style="position:absolute;left:3854;top:5;width:20;height:2" coordorigin="3854,5" coordsize="20,0" path="m3854,5l3874,5e" filled="false" stroked="true" strokeweight=".48pt" strokecolor="#fefefe">
                <v:path arrowok="t"/>
              </v:shape>
            </v:group>
            <v:group style="position:absolute;left:3874;top:5;width:20;height:2" coordorigin="3874,5" coordsize="20,2">
              <v:shape style="position:absolute;left:3874;top:5;width:20;height:2" coordorigin="3874,5" coordsize="20,0" path="m3874,5l3893,5e" filled="false" stroked="true" strokeweight=".48pt" strokecolor="#fefefe">
                <v:path arrowok="t"/>
              </v:shape>
            </v:group>
            <v:group style="position:absolute;left:3893;top:5;width:20;height:2" coordorigin="3893,5" coordsize="20,2">
              <v:shape style="position:absolute;left:3893;top:5;width:20;height:2" coordorigin="3893,5" coordsize="20,0" path="m3893,5l3912,5e" filled="false" stroked="true" strokeweight=".48pt" strokecolor="#fefefe">
                <v:path arrowok="t"/>
              </v:shape>
            </v:group>
            <v:group style="position:absolute;left:3912;top:5;width:20;height:2" coordorigin="3912,5" coordsize="20,2">
              <v:shape style="position:absolute;left:3912;top:5;width:20;height:2" coordorigin="3912,5" coordsize="20,0" path="m3912,5l3931,5e" filled="false" stroked="true" strokeweight=".48pt" strokecolor="#fefefe">
                <v:path arrowok="t"/>
              </v:shape>
            </v:group>
            <v:group style="position:absolute;left:3931;top:5;width:20;height:2" coordorigin="3931,5" coordsize="20,2">
              <v:shape style="position:absolute;left:3931;top:5;width:20;height:2" coordorigin="3931,5" coordsize="20,0" path="m3931,5l3950,5e" filled="false" stroked="true" strokeweight=".48pt" strokecolor="#fefefe">
                <v:path arrowok="t"/>
              </v:shape>
            </v:group>
            <v:group style="position:absolute;left:3950;top:5;width:20;height:2" coordorigin="3950,5" coordsize="20,2">
              <v:shape style="position:absolute;left:3950;top:5;width:20;height:2" coordorigin="3950,5" coordsize="20,0" path="m3950,5l3970,5e" filled="false" stroked="true" strokeweight=".48pt" strokecolor="#fefefe">
                <v:path arrowok="t"/>
              </v:shape>
            </v:group>
            <v:group style="position:absolute;left:3970;top:5;width:20;height:2" coordorigin="3970,5" coordsize="20,2">
              <v:shape style="position:absolute;left:3970;top:5;width:20;height:2" coordorigin="3970,5" coordsize="20,0" path="m3970,5l3989,5e" filled="false" stroked="true" strokeweight=".48pt" strokecolor="#fefefe">
                <v:path arrowok="t"/>
              </v:shape>
            </v:group>
            <v:group style="position:absolute;left:3989;top:5;width:20;height:2" coordorigin="3989,5" coordsize="20,2">
              <v:shape style="position:absolute;left:3989;top:5;width:20;height:2" coordorigin="3989,5" coordsize="20,0" path="m3989,5l4008,5e" filled="false" stroked="true" strokeweight=".48pt" strokecolor="#fefefe">
                <v:path arrowok="t"/>
              </v:shape>
            </v:group>
            <v:group style="position:absolute;left:4008;top:5;width:20;height:2" coordorigin="4008,5" coordsize="20,2">
              <v:shape style="position:absolute;left:4008;top:5;width:20;height:2" coordorigin="4008,5" coordsize="20,0" path="m4008,5l4027,5e" filled="false" stroked="true" strokeweight=".48pt" strokecolor="#fefefe">
                <v:path arrowok="t"/>
              </v:shape>
            </v:group>
            <v:group style="position:absolute;left:4027;top:5;width:20;height:2" coordorigin="4027,5" coordsize="20,2">
              <v:shape style="position:absolute;left:4027;top:5;width:20;height:2" coordorigin="4027,5" coordsize="20,0" path="m4027,5l4046,5e" filled="false" stroked="true" strokeweight=".48pt" strokecolor="#fefefe">
                <v:path arrowok="t"/>
              </v:shape>
            </v:group>
            <v:group style="position:absolute;left:4046;top:5;width:20;height:2" coordorigin="4046,5" coordsize="20,2">
              <v:shape style="position:absolute;left:4046;top:5;width:20;height:2" coordorigin="4046,5" coordsize="20,0" path="m4046,5l4066,5e" filled="false" stroked="true" strokeweight=".48pt" strokecolor="#fefefe">
                <v:path arrowok="t"/>
              </v:shape>
            </v:group>
            <v:group style="position:absolute;left:4066;top:5;width:20;height:2" coordorigin="4066,5" coordsize="20,2">
              <v:shape style="position:absolute;left:4066;top:5;width:20;height:2" coordorigin="4066,5" coordsize="20,0" path="m4066,5l4085,5e" filled="false" stroked="true" strokeweight=".48pt" strokecolor="#fefefe">
                <v:path arrowok="t"/>
              </v:shape>
            </v:group>
            <v:group style="position:absolute;left:4085;top:5;width:20;height:2" coordorigin="4085,5" coordsize="20,2">
              <v:shape style="position:absolute;left:4085;top:5;width:20;height:2" coordorigin="4085,5" coordsize="20,0" path="m4085,5l4104,5e" filled="false" stroked="true" strokeweight=".48pt" strokecolor="#fefefe">
                <v:path arrowok="t"/>
              </v:shape>
            </v:group>
            <v:group style="position:absolute;left:4104;top:5;width:20;height:2" coordorigin="4104,5" coordsize="20,2">
              <v:shape style="position:absolute;left:4104;top:5;width:20;height:2" coordorigin="4104,5" coordsize="20,0" path="m4104,5l4123,5e" filled="false" stroked="true" strokeweight=".48pt" strokecolor="#fefefe">
                <v:path arrowok="t"/>
              </v:shape>
            </v:group>
            <v:group style="position:absolute;left:4123;top:5;width:20;height:2" coordorigin="4123,5" coordsize="20,2">
              <v:shape style="position:absolute;left:4123;top:5;width:20;height:2" coordorigin="4123,5" coordsize="20,0" path="m4123,5l4142,5e" filled="false" stroked="true" strokeweight=".48pt" strokecolor="#fefefe">
                <v:path arrowok="t"/>
              </v:shape>
            </v:group>
            <v:group style="position:absolute;left:4142;top:5;width:20;height:2" coordorigin="4142,5" coordsize="20,2">
              <v:shape style="position:absolute;left:4142;top:5;width:20;height:2" coordorigin="4142,5" coordsize="20,0" path="m4142,5l4162,5e" filled="false" stroked="true" strokeweight=".48pt" strokecolor="#fefefe">
                <v:path arrowok="t"/>
              </v:shape>
            </v:group>
            <v:group style="position:absolute;left:4162;top:5;width:20;height:2" coordorigin="4162,5" coordsize="20,2">
              <v:shape style="position:absolute;left:4162;top:5;width:20;height:2" coordorigin="4162,5" coordsize="20,0" path="m4162,5l4181,5e" filled="false" stroked="true" strokeweight=".48pt" strokecolor="#fefefe">
                <v:path arrowok="t"/>
              </v:shape>
            </v:group>
            <v:group style="position:absolute;left:4181;top:5;width:20;height:2" coordorigin="4181,5" coordsize="20,2">
              <v:shape style="position:absolute;left:4181;top:5;width:20;height:2" coordorigin="4181,5" coordsize="20,0" path="m4181,5l4200,5e" filled="false" stroked="true" strokeweight=".48pt" strokecolor="#fefefe">
                <v:path arrowok="t"/>
              </v:shape>
            </v:group>
            <v:group style="position:absolute;left:4200;top:5;width:20;height:2" coordorigin="4200,5" coordsize="20,2">
              <v:shape style="position:absolute;left:4200;top:5;width:20;height:2" coordorigin="4200,5" coordsize="20,0" path="m4200,5l4219,5e" filled="false" stroked="true" strokeweight=".48pt" strokecolor="#fefefe">
                <v:path arrowok="t"/>
              </v:shape>
            </v:group>
            <v:group style="position:absolute;left:4219;top:5;width:20;height:2" coordorigin="4219,5" coordsize="20,2">
              <v:shape style="position:absolute;left:4219;top:5;width:20;height:2" coordorigin="4219,5" coordsize="20,0" path="m4219,5l4238,5e" filled="false" stroked="true" strokeweight=".48pt" strokecolor="#fefefe">
                <v:path arrowok="t"/>
              </v:shape>
            </v:group>
            <v:group style="position:absolute;left:4238;top:5;width:20;height:2" coordorigin="4238,5" coordsize="20,2">
              <v:shape style="position:absolute;left:4238;top:5;width:20;height:2" coordorigin="4238,5" coordsize="20,0" path="m4238,5l4258,5e" filled="false" stroked="true" strokeweight=".48pt" strokecolor="#fefefe">
                <v:path arrowok="t"/>
              </v:shape>
            </v:group>
            <v:group style="position:absolute;left:4258;top:5;width:20;height:2" coordorigin="4258,5" coordsize="20,2">
              <v:shape style="position:absolute;left:4258;top:5;width:20;height:2" coordorigin="4258,5" coordsize="20,0" path="m4258,5l4277,5e" filled="false" stroked="true" strokeweight=".48pt" strokecolor="#fefefe">
                <v:path arrowok="t"/>
              </v:shape>
            </v:group>
            <v:group style="position:absolute;left:4277;top:5;width:20;height:2" coordorigin="4277,5" coordsize="20,2">
              <v:shape style="position:absolute;left:4277;top:5;width:20;height:2" coordorigin="4277,5" coordsize="20,0" path="m4277,5l4296,5e" filled="false" stroked="true" strokeweight=".48pt" strokecolor="#fefefe">
                <v:path arrowok="t"/>
              </v:shape>
            </v:group>
            <v:group style="position:absolute;left:4296;top:5;width:20;height:2" coordorigin="4296,5" coordsize="20,2">
              <v:shape style="position:absolute;left:4296;top:5;width:20;height:2" coordorigin="4296,5" coordsize="20,0" path="m4296,5l4315,5e" filled="false" stroked="true" strokeweight=".48pt" strokecolor="#fefefe">
                <v:path arrowok="t"/>
              </v:shape>
            </v:group>
            <v:group style="position:absolute;left:4315;top:5;width:20;height:2" coordorigin="4315,5" coordsize="20,2">
              <v:shape style="position:absolute;left:4315;top:5;width:20;height:2" coordorigin="4315,5" coordsize="20,0" path="m4315,5l4334,5e" filled="false" stroked="true" strokeweight=".48pt" strokecolor="#fefefe">
                <v:path arrowok="t"/>
              </v:shape>
            </v:group>
            <v:group style="position:absolute;left:4334;top:5;width:20;height:2" coordorigin="4334,5" coordsize="20,2">
              <v:shape style="position:absolute;left:4334;top:5;width:20;height:2" coordorigin="4334,5" coordsize="20,0" path="m4334,5l4354,5e" filled="false" stroked="true" strokeweight=".48pt" strokecolor="#fefefe">
                <v:path arrowok="t"/>
              </v:shape>
            </v:group>
            <v:group style="position:absolute;left:4354;top:5;width:20;height:2" coordorigin="4354,5" coordsize="20,2">
              <v:shape style="position:absolute;left:4354;top:5;width:20;height:2" coordorigin="4354,5" coordsize="20,0" path="m4354,5l4373,5e" filled="false" stroked="true" strokeweight=".48pt" strokecolor="#fefefe">
                <v:path arrowok="t"/>
              </v:shape>
            </v:group>
            <v:group style="position:absolute;left:4373;top:5;width:20;height:2" coordorigin="4373,5" coordsize="20,2">
              <v:shape style="position:absolute;left:4373;top:5;width:20;height:2" coordorigin="4373,5" coordsize="20,0" path="m4373,5l4392,5e" filled="false" stroked="true" strokeweight=".48pt" strokecolor="#fefefe">
                <v:path arrowok="t"/>
              </v:shape>
            </v:group>
            <v:group style="position:absolute;left:4392;top:5;width:20;height:2" coordorigin="4392,5" coordsize="20,2">
              <v:shape style="position:absolute;left:4392;top:5;width:20;height:2" coordorigin="4392,5" coordsize="20,0" path="m4392,5l4411,5e" filled="false" stroked="true" strokeweight=".48pt" strokecolor="#fefefe">
                <v:path arrowok="t"/>
              </v:shape>
            </v:group>
            <v:group style="position:absolute;left:4411;top:5;width:20;height:2" coordorigin="4411,5" coordsize="20,2">
              <v:shape style="position:absolute;left:4411;top:5;width:20;height:2" coordorigin="4411,5" coordsize="20,0" path="m4411,5l4430,5e" filled="false" stroked="true" strokeweight=".48pt" strokecolor="#fefefe">
                <v:path arrowok="t"/>
              </v:shape>
            </v:group>
            <v:group style="position:absolute;left:4430;top:5;width:20;height:2" coordorigin="4430,5" coordsize="20,2">
              <v:shape style="position:absolute;left:4430;top:5;width:20;height:2" coordorigin="4430,5" coordsize="20,0" path="m4430,5l4450,5e" filled="false" stroked="true" strokeweight=".48pt" strokecolor="#fefefe">
                <v:path arrowok="t"/>
              </v:shape>
            </v:group>
            <v:group style="position:absolute;left:4450;top:5;width:20;height:2" coordorigin="4450,5" coordsize="20,2">
              <v:shape style="position:absolute;left:4450;top:5;width:20;height:2" coordorigin="4450,5" coordsize="20,0" path="m4450,5l4469,5e" filled="false" stroked="true" strokeweight=".48pt" strokecolor="#fefefe">
                <v:path arrowok="t"/>
              </v:shape>
            </v:group>
            <v:group style="position:absolute;left:4469;top:5;width:20;height:2" coordorigin="4469,5" coordsize="20,2">
              <v:shape style="position:absolute;left:4469;top:5;width:20;height:2" coordorigin="4469,5" coordsize="20,0" path="m4469,5l4488,5e" filled="false" stroked="true" strokeweight=".48pt" strokecolor="#fefefe">
                <v:path arrowok="t"/>
              </v:shape>
            </v:group>
            <v:group style="position:absolute;left:4488;top:5;width:20;height:2" coordorigin="4488,5" coordsize="20,2">
              <v:shape style="position:absolute;left:4488;top:5;width:20;height:2" coordorigin="4488,5" coordsize="20,0" path="m4488,5l4507,5e" filled="false" stroked="true" strokeweight=".48pt" strokecolor="#fefefe">
                <v:path arrowok="t"/>
              </v:shape>
            </v:group>
            <v:group style="position:absolute;left:4507;top:5;width:20;height:2" coordorigin="4507,5" coordsize="20,2">
              <v:shape style="position:absolute;left:4507;top:5;width:20;height:2" coordorigin="4507,5" coordsize="20,0" path="m4507,5l4526,5e" filled="false" stroked="true" strokeweight=".48pt" strokecolor="#fefefe">
                <v:path arrowok="t"/>
              </v:shape>
            </v:group>
            <v:group style="position:absolute;left:4526;top:5;width:20;height:2" coordorigin="4526,5" coordsize="20,2">
              <v:shape style="position:absolute;left:4526;top:5;width:20;height:2" coordorigin="4526,5" coordsize="20,0" path="m4526,5l4546,5e" filled="false" stroked="true" strokeweight=".48pt" strokecolor="#fefefe">
                <v:path arrowok="t"/>
              </v:shape>
            </v:group>
            <v:group style="position:absolute;left:4546;top:5;width:20;height:2" coordorigin="4546,5" coordsize="20,2">
              <v:shape style="position:absolute;left:4546;top:5;width:20;height:2" coordorigin="4546,5" coordsize="20,0" path="m4546,5l4565,5e" filled="false" stroked="true" strokeweight=".48pt" strokecolor="#fefefe">
                <v:path arrowok="t"/>
              </v:shape>
            </v:group>
            <v:group style="position:absolute;left:4565;top:5;width:20;height:2" coordorigin="4565,5" coordsize="20,2">
              <v:shape style="position:absolute;left:4565;top:5;width:20;height:2" coordorigin="4565,5" coordsize="20,0" path="m4565,5l4584,5e" filled="false" stroked="true" strokeweight=".48pt" strokecolor="#fefefe">
                <v:path arrowok="t"/>
              </v:shape>
            </v:group>
            <v:group style="position:absolute;left:4584;top:5;width:20;height:2" coordorigin="4584,5" coordsize="20,2">
              <v:shape style="position:absolute;left:4584;top:5;width:20;height:2" coordorigin="4584,5" coordsize="20,0" path="m4584,5l4603,5e" filled="false" stroked="true" strokeweight=".48pt" strokecolor="#fefefe">
                <v:path arrowok="t"/>
              </v:shape>
            </v:group>
            <v:group style="position:absolute;left:4603;top:5;width:20;height:2" coordorigin="4603,5" coordsize="20,2">
              <v:shape style="position:absolute;left:4603;top:5;width:20;height:2" coordorigin="4603,5" coordsize="20,0" path="m4603,5l4622,5e" filled="false" stroked="true" strokeweight=".48pt" strokecolor="#fefefe">
                <v:path arrowok="t"/>
              </v:shape>
            </v:group>
            <v:group style="position:absolute;left:4622;top:5;width:20;height:2" coordorigin="4622,5" coordsize="20,2">
              <v:shape style="position:absolute;left:4622;top:5;width:20;height:2" coordorigin="4622,5" coordsize="20,0" path="m4622,5l4642,5e" filled="false" stroked="true" strokeweight=".48pt" strokecolor="#fefefe">
                <v:path arrowok="t"/>
              </v:shape>
            </v:group>
            <v:group style="position:absolute;left:4642;top:5;width:20;height:2" coordorigin="4642,5" coordsize="20,2">
              <v:shape style="position:absolute;left:4642;top:5;width:20;height:2" coordorigin="4642,5" coordsize="20,0" path="m4642,5l4661,5e" filled="false" stroked="true" strokeweight=".48pt" strokecolor="#fefefe">
                <v:path arrowok="t"/>
              </v:shape>
            </v:group>
            <v:group style="position:absolute;left:4661;top:5;width:20;height:2" coordorigin="4661,5" coordsize="20,2">
              <v:shape style="position:absolute;left:4661;top:5;width:20;height:2" coordorigin="4661,5" coordsize="20,0" path="m4661,5l4680,5e" filled="false" stroked="true" strokeweight=".48pt" strokecolor="#fefefe">
                <v:path arrowok="t"/>
              </v:shape>
            </v:group>
            <v:group style="position:absolute;left:4680;top:5;width:20;height:2" coordorigin="4680,5" coordsize="20,2">
              <v:shape style="position:absolute;left:4680;top:5;width:20;height:2" coordorigin="4680,5" coordsize="20,0" path="m4680,5l4699,5e" filled="false" stroked="true" strokeweight=".48pt" strokecolor="#fefefe">
                <v:path arrowok="t"/>
              </v:shape>
            </v:group>
            <v:group style="position:absolute;left:4699;top:5;width:20;height:2" coordorigin="4699,5" coordsize="20,2">
              <v:shape style="position:absolute;left:4699;top:5;width:20;height:2" coordorigin="4699,5" coordsize="20,0" path="m4699,5l4718,5e" filled="false" stroked="true" strokeweight=".48pt" strokecolor="#fefefe">
                <v:path arrowok="t"/>
              </v:shape>
            </v:group>
            <v:group style="position:absolute;left:4718;top:5;width:20;height:2" coordorigin="4718,5" coordsize="20,2">
              <v:shape style="position:absolute;left:4718;top:5;width:20;height:2" coordorigin="4718,5" coordsize="20,0" path="m4718,5l4738,5e" filled="false" stroked="true" strokeweight=".48pt" strokecolor="#fefefe">
                <v:path arrowok="t"/>
              </v:shape>
            </v:group>
            <v:group style="position:absolute;left:4738;top:5;width:20;height:2" coordorigin="4738,5" coordsize="20,2">
              <v:shape style="position:absolute;left:4738;top:5;width:20;height:2" coordorigin="4738,5" coordsize="20,0" path="m4738,5l4757,5e" filled="false" stroked="true" strokeweight=".48pt" strokecolor="#fefefe">
                <v:path arrowok="t"/>
              </v:shape>
            </v:group>
            <v:group style="position:absolute;left:4757;top:5;width:20;height:2" coordorigin="4757,5" coordsize="20,2">
              <v:shape style="position:absolute;left:4757;top:5;width:20;height:2" coordorigin="4757,5" coordsize="20,0" path="m4757,5l4776,5e" filled="false" stroked="true" strokeweight=".48pt" strokecolor="#fefefe">
                <v:path arrowok="t"/>
              </v:shape>
            </v:group>
            <v:group style="position:absolute;left:4776;top:5;width:20;height:2" coordorigin="4776,5" coordsize="20,2">
              <v:shape style="position:absolute;left:4776;top:5;width:20;height:2" coordorigin="4776,5" coordsize="20,0" path="m4776,5l4795,5e" filled="false" stroked="true" strokeweight=".48pt" strokecolor="#fefefe">
                <v:path arrowok="t"/>
              </v:shape>
            </v:group>
            <v:group style="position:absolute;left:4795;top:5;width:20;height:2" coordorigin="4795,5" coordsize="20,2">
              <v:shape style="position:absolute;left:4795;top:5;width:20;height:2" coordorigin="4795,5" coordsize="20,0" path="m4795,5l4814,5e" filled="false" stroked="true" strokeweight=".48pt" strokecolor="#fefefe">
                <v:path arrowok="t"/>
              </v:shape>
            </v:group>
            <v:group style="position:absolute;left:4814;top:5;width:20;height:2" coordorigin="4814,5" coordsize="20,2">
              <v:shape style="position:absolute;left:4814;top:5;width:20;height:2" coordorigin="4814,5" coordsize="20,0" path="m4814,5l4834,5e" filled="false" stroked="true" strokeweight=".48pt" strokecolor="#fefefe">
                <v:path arrowok="t"/>
              </v:shape>
            </v:group>
            <v:group style="position:absolute;left:4834;top:5;width:20;height:2" coordorigin="4834,5" coordsize="20,2">
              <v:shape style="position:absolute;left:4834;top:5;width:20;height:2" coordorigin="4834,5" coordsize="20,0" path="m4834,5l4853,5e" filled="false" stroked="true" strokeweight=".48pt" strokecolor="#fefefe">
                <v:path arrowok="t"/>
              </v:shape>
            </v:group>
            <v:group style="position:absolute;left:4853;top:5;width:20;height:2" coordorigin="4853,5" coordsize="20,2">
              <v:shape style="position:absolute;left:4853;top:5;width:20;height:2" coordorigin="4853,5" coordsize="20,0" path="m4853,5l4872,5e" filled="false" stroked="true" strokeweight=".48pt" strokecolor="#fefefe">
                <v:path arrowok="t"/>
              </v:shape>
            </v:group>
            <v:group style="position:absolute;left:4872;top:5;width:20;height:2" coordorigin="4872,5" coordsize="20,2">
              <v:shape style="position:absolute;left:4872;top:5;width:20;height:2" coordorigin="4872,5" coordsize="20,0" path="m4872,5l4891,5e" filled="false" stroked="true" strokeweight=".48pt" strokecolor="#fefefe">
                <v:path arrowok="t"/>
              </v:shape>
            </v:group>
            <v:group style="position:absolute;left:4891;top:5;width:20;height:2" coordorigin="4891,5" coordsize="20,2">
              <v:shape style="position:absolute;left:4891;top:5;width:20;height:2" coordorigin="4891,5" coordsize="20,0" path="m4891,5l4910,5e" filled="false" stroked="true" strokeweight=".48pt" strokecolor="#fefefe">
                <v:path arrowok="t"/>
              </v:shape>
            </v:group>
            <v:group style="position:absolute;left:4910;top:5;width:20;height:2" coordorigin="4910,5" coordsize="20,2">
              <v:shape style="position:absolute;left:4910;top:5;width:20;height:2" coordorigin="4910,5" coordsize="20,0" path="m4910,5l4930,5e" filled="false" stroked="true" strokeweight=".48pt" strokecolor="#fefefe">
                <v:path arrowok="t"/>
              </v:shape>
            </v:group>
            <v:group style="position:absolute;left:4930;top:5;width:20;height:2" coordorigin="4930,5" coordsize="20,2">
              <v:shape style="position:absolute;left:4930;top:5;width:20;height:2" coordorigin="4930,5" coordsize="20,0" path="m4930,5l4949,5e" filled="false" stroked="true" strokeweight=".48pt" strokecolor="#fefefe">
                <v:path arrowok="t"/>
              </v:shape>
            </v:group>
            <v:group style="position:absolute;left:4949;top:5;width:20;height:2" coordorigin="4949,5" coordsize="20,2">
              <v:shape style="position:absolute;left:4949;top:5;width:20;height:2" coordorigin="4949,5" coordsize="20,0" path="m4949,5l4968,5e" filled="false" stroked="true" strokeweight=".48pt" strokecolor="#fefefe">
                <v:path arrowok="t"/>
              </v:shape>
            </v:group>
            <v:group style="position:absolute;left:4968;top:5;width:20;height:2" coordorigin="4968,5" coordsize="20,2">
              <v:shape style="position:absolute;left:4968;top:5;width:20;height:2" coordorigin="4968,5" coordsize="20,0" path="m4968,5l4987,5e" filled="false" stroked="true" strokeweight=".48pt" strokecolor="#fefefe">
                <v:path arrowok="t"/>
              </v:shape>
            </v:group>
            <v:group style="position:absolute;left:4987;top:5;width:20;height:2" coordorigin="4987,5" coordsize="20,2">
              <v:shape style="position:absolute;left:4987;top:5;width:20;height:2" coordorigin="4987,5" coordsize="20,0" path="m4987,5l5006,5e" filled="false" stroked="true" strokeweight=".48pt" strokecolor="#fefefe">
                <v:path arrowok="t"/>
              </v:shape>
            </v:group>
            <v:group style="position:absolute;left:5006;top:5;width:20;height:2" coordorigin="5006,5" coordsize="20,2">
              <v:shape style="position:absolute;left:5006;top:5;width:20;height:2" coordorigin="5006,5" coordsize="20,0" path="m5006,5l5026,5e" filled="false" stroked="true" strokeweight=".48pt" strokecolor="#fefefe">
                <v:path arrowok="t"/>
              </v:shape>
            </v:group>
            <v:group style="position:absolute;left:5026;top:5;width:20;height:2" coordorigin="5026,5" coordsize="20,2">
              <v:shape style="position:absolute;left:5026;top:5;width:20;height:2" coordorigin="5026,5" coordsize="20,0" path="m5026,5l5045,5e" filled="false" stroked="true" strokeweight=".48pt" strokecolor="#fefefe">
                <v:path arrowok="t"/>
              </v:shape>
            </v:group>
            <v:group style="position:absolute;left:5045;top:5;width:20;height:2" coordorigin="5045,5" coordsize="20,2">
              <v:shape style="position:absolute;left:5045;top:5;width:20;height:2" coordorigin="5045,5" coordsize="20,0" path="m5045,5l5064,5e" filled="false" stroked="true" strokeweight=".48pt" strokecolor="#fefefe">
                <v:path arrowok="t"/>
              </v:shape>
            </v:group>
            <v:group style="position:absolute;left:5064;top:5;width:20;height:2" coordorigin="5064,5" coordsize="20,2">
              <v:shape style="position:absolute;left:5064;top:5;width:20;height:2" coordorigin="5064,5" coordsize="20,0" path="m5064,5l5083,5e" filled="false" stroked="true" strokeweight=".48pt" strokecolor="#fefefe">
                <v:path arrowok="t"/>
              </v:shape>
            </v:group>
            <v:group style="position:absolute;left:5083;top:5;width:20;height:2" coordorigin="5083,5" coordsize="20,2">
              <v:shape style="position:absolute;left:5083;top:5;width:20;height:2" coordorigin="5083,5" coordsize="20,0" path="m5083,5l5102,5e" filled="false" stroked="true" strokeweight=".48pt" strokecolor="#fefefe">
                <v:path arrowok="t"/>
              </v:shape>
            </v:group>
            <v:group style="position:absolute;left:5102;top:5;width:20;height:2" coordorigin="5102,5" coordsize="20,2">
              <v:shape style="position:absolute;left:5102;top:5;width:20;height:2" coordorigin="5102,5" coordsize="20,0" path="m5102,5l5122,5e" filled="false" stroked="true" strokeweight=".48pt" strokecolor="#fefefe">
                <v:path arrowok="t"/>
              </v:shape>
            </v:group>
            <v:group style="position:absolute;left:5122;top:5;width:20;height:2" coordorigin="5122,5" coordsize="20,2">
              <v:shape style="position:absolute;left:5122;top:5;width:20;height:2" coordorigin="5122,5" coordsize="20,0" path="m5122,5l5141,5e" filled="false" stroked="true" strokeweight=".48pt" strokecolor="#fefefe">
                <v:path arrowok="t"/>
              </v:shape>
            </v:group>
            <v:group style="position:absolute;left:5141;top:5;width:20;height:2" coordorigin="5141,5" coordsize="20,2">
              <v:shape style="position:absolute;left:5141;top:5;width:20;height:2" coordorigin="5141,5" coordsize="20,0" path="m5141,5l5160,5e" filled="false" stroked="true" strokeweight=".48pt" strokecolor="#fefefe">
                <v:path arrowok="t"/>
              </v:shape>
            </v:group>
            <v:group style="position:absolute;left:5160;top:5;width:20;height:2" coordorigin="5160,5" coordsize="20,2">
              <v:shape style="position:absolute;left:5160;top:5;width:20;height:2" coordorigin="5160,5" coordsize="20,0" path="m5160,5l5179,5e" filled="false" stroked="true" strokeweight=".48pt" strokecolor="#fefefe">
                <v:path arrowok="t"/>
              </v:shape>
            </v:group>
            <v:group style="position:absolute;left:5179;top:5;width:20;height:2" coordorigin="5179,5" coordsize="20,2">
              <v:shape style="position:absolute;left:5179;top:5;width:20;height:2" coordorigin="5179,5" coordsize="20,0" path="m5179,5l5198,5e" filled="false" stroked="true" strokeweight=".48pt" strokecolor="#fefefe">
                <v:path arrowok="t"/>
              </v:shape>
            </v:group>
            <v:group style="position:absolute;left:5198;top:5;width:20;height:2" coordorigin="5198,5" coordsize="20,2">
              <v:shape style="position:absolute;left:5198;top:5;width:20;height:2" coordorigin="5198,5" coordsize="20,0" path="m5198,5l5218,5e" filled="false" stroked="true" strokeweight=".48pt" strokecolor="#fefefe">
                <v:path arrowok="t"/>
              </v:shape>
            </v:group>
            <v:group style="position:absolute;left:5218;top:5;width:20;height:2" coordorigin="5218,5" coordsize="20,2">
              <v:shape style="position:absolute;left:5218;top:5;width:20;height:2" coordorigin="5218,5" coordsize="20,0" path="m5218,5l5237,5e" filled="false" stroked="true" strokeweight=".48pt" strokecolor="#fefefe">
                <v:path arrowok="t"/>
              </v:shape>
            </v:group>
            <v:group style="position:absolute;left:5237;top:5;width:20;height:2" coordorigin="5237,5" coordsize="20,2">
              <v:shape style="position:absolute;left:5237;top:5;width:20;height:2" coordorigin="5237,5" coordsize="20,0" path="m5237,5l5256,5e" filled="false" stroked="true" strokeweight=".48pt" strokecolor="#fefefe">
                <v:path arrowok="t"/>
              </v:shape>
            </v:group>
            <v:group style="position:absolute;left:5256;top:5;width:20;height:2" coordorigin="5256,5" coordsize="20,2">
              <v:shape style="position:absolute;left:5256;top:5;width:20;height:2" coordorigin="5256,5" coordsize="20,0" path="m5256,5l5275,5e" filled="false" stroked="true" strokeweight=".48pt" strokecolor="#fefefe">
                <v:path arrowok="t"/>
              </v:shape>
            </v:group>
            <v:group style="position:absolute;left:5275;top:5;width:20;height:2" coordorigin="5275,5" coordsize="20,2">
              <v:shape style="position:absolute;left:5275;top:5;width:20;height:2" coordorigin="5275,5" coordsize="20,0" path="m5275,5l5294,5e" filled="false" stroked="true" strokeweight=".48pt" strokecolor="#fefefe">
                <v:path arrowok="t"/>
              </v:shape>
            </v:group>
            <v:group style="position:absolute;left:5294;top:5;width:20;height:2" coordorigin="5294,5" coordsize="20,2">
              <v:shape style="position:absolute;left:5294;top:5;width:20;height:2" coordorigin="5294,5" coordsize="20,0" path="m5294,5l5314,5e" filled="false" stroked="true" strokeweight=".48pt" strokecolor="#fefefe">
                <v:path arrowok="t"/>
              </v:shape>
            </v:group>
            <v:group style="position:absolute;left:5314;top:5;width:20;height:2" coordorigin="5314,5" coordsize="20,2">
              <v:shape style="position:absolute;left:5314;top:5;width:20;height:2" coordorigin="5314,5" coordsize="20,0" path="m5314,5l5333,5e" filled="false" stroked="true" strokeweight=".48pt" strokecolor="#fefefe">
                <v:path arrowok="t"/>
              </v:shape>
            </v:group>
            <v:group style="position:absolute;left:5333;top:5;width:20;height:2" coordorigin="5333,5" coordsize="20,2">
              <v:shape style="position:absolute;left:5333;top:5;width:20;height:2" coordorigin="5333,5" coordsize="20,0" path="m5333,5l5352,5e" filled="false" stroked="true" strokeweight=".48pt" strokecolor="#fefefe">
                <v:path arrowok="t"/>
              </v:shape>
            </v:group>
            <v:group style="position:absolute;left:5352;top:5;width:20;height:2" coordorigin="5352,5" coordsize="20,2">
              <v:shape style="position:absolute;left:5352;top:5;width:20;height:2" coordorigin="5352,5" coordsize="20,0" path="m5352,5l5371,5e" filled="false" stroked="true" strokeweight=".48pt" strokecolor="#fefefe">
                <v:path arrowok="t"/>
              </v:shape>
            </v:group>
            <v:group style="position:absolute;left:5371;top:5;width:20;height:2" coordorigin="5371,5" coordsize="20,2">
              <v:shape style="position:absolute;left:5371;top:5;width:20;height:2" coordorigin="5371,5" coordsize="20,0" path="m5371,5l5390,5e" filled="false" stroked="true" strokeweight=".48pt" strokecolor="#fefefe">
                <v:path arrowok="t"/>
              </v:shape>
            </v:group>
            <v:group style="position:absolute;left:5390;top:5;width:20;height:2" coordorigin="5390,5" coordsize="20,2">
              <v:shape style="position:absolute;left:5390;top:5;width:20;height:2" coordorigin="5390,5" coordsize="20,0" path="m5390,5l5410,5e" filled="false" stroked="true" strokeweight=".48pt" strokecolor="#fefefe">
                <v:path arrowok="t"/>
              </v:shape>
            </v:group>
            <v:group style="position:absolute;left:5410;top:5;width:20;height:2" coordorigin="5410,5" coordsize="20,2">
              <v:shape style="position:absolute;left:5410;top:5;width:20;height:2" coordorigin="5410,5" coordsize="20,0" path="m5410,5l5429,5e" filled="false" stroked="true" strokeweight=".48pt" strokecolor="#fefefe">
                <v:path arrowok="t"/>
              </v:shape>
            </v:group>
            <v:group style="position:absolute;left:5429;top:5;width:20;height:2" coordorigin="5429,5" coordsize="20,2">
              <v:shape style="position:absolute;left:5429;top:5;width:20;height:2" coordorigin="5429,5" coordsize="20,0" path="m5429,5l5448,5e" filled="false" stroked="true" strokeweight=".48pt" strokecolor="#fefefe">
                <v:path arrowok="t"/>
              </v:shape>
            </v:group>
            <v:group style="position:absolute;left:5448;top:5;width:20;height:2" coordorigin="5448,5" coordsize="20,2">
              <v:shape style="position:absolute;left:5448;top:5;width:20;height:2" coordorigin="5448,5" coordsize="20,0" path="m5448,5l5467,5e" filled="false" stroked="true" strokeweight=".48pt" strokecolor="#fefefe">
                <v:path arrowok="t"/>
              </v:shape>
            </v:group>
            <v:group style="position:absolute;left:5467;top:5;width:20;height:2" coordorigin="5467,5" coordsize="20,2">
              <v:shape style="position:absolute;left:5467;top:5;width:20;height:2" coordorigin="5467,5" coordsize="20,0" path="m5467,5l5486,5e" filled="false" stroked="true" strokeweight=".48pt" strokecolor="#fefefe">
                <v:path arrowok="t"/>
              </v:shape>
            </v:group>
            <v:group style="position:absolute;left:5486;top:5;width:20;height:2" coordorigin="5486,5" coordsize="20,2">
              <v:shape style="position:absolute;left:5486;top:5;width:20;height:2" coordorigin="5486,5" coordsize="20,0" path="m5486,5l5506,5e" filled="false" stroked="true" strokeweight=".48pt" strokecolor="#fefefe">
                <v:path arrowok="t"/>
              </v:shape>
            </v:group>
            <v:group style="position:absolute;left:5506;top:5;width:20;height:2" coordorigin="5506,5" coordsize="20,2">
              <v:shape style="position:absolute;left:5506;top:5;width:20;height:2" coordorigin="5506,5" coordsize="20,0" path="m5506,5l5525,5e" filled="false" stroked="true" strokeweight=".48pt" strokecolor="#fefefe">
                <v:path arrowok="t"/>
              </v:shape>
            </v:group>
            <v:group style="position:absolute;left:5525;top:5;width:20;height:2" coordorigin="5525,5" coordsize="20,2">
              <v:shape style="position:absolute;left:5525;top:5;width:20;height:2" coordorigin="5525,5" coordsize="20,0" path="m5525,5l5544,5e" filled="false" stroked="true" strokeweight=".48pt" strokecolor="#fefefe">
                <v:path arrowok="t"/>
              </v:shape>
            </v:group>
            <v:group style="position:absolute;left:5544;top:5;width:20;height:2" coordorigin="5544,5" coordsize="20,2">
              <v:shape style="position:absolute;left:5544;top:5;width:20;height:2" coordorigin="5544,5" coordsize="20,0" path="m5544,5l5563,5e" filled="false" stroked="true" strokeweight=".48pt" strokecolor="#fefefe">
                <v:path arrowok="t"/>
              </v:shape>
            </v:group>
            <v:group style="position:absolute;left:5563;top:5;width:20;height:2" coordorigin="5563,5" coordsize="20,2">
              <v:shape style="position:absolute;left:5563;top:5;width:20;height:2" coordorigin="5563,5" coordsize="20,0" path="m5563,5l5582,5e" filled="false" stroked="true" strokeweight=".48pt" strokecolor="#fefefe">
                <v:path arrowok="t"/>
              </v:shape>
            </v:group>
            <v:group style="position:absolute;left:5582;top:5;width:20;height:2" coordorigin="5582,5" coordsize="20,2">
              <v:shape style="position:absolute;left:5582;top:5;width:20;height:2" coordorigin="5582,5" coordsize="20,0" path="m5582,5l5602,5e" filled="false" stroked="true" strokeweight=".48pt" strokecolor="#fefefe">
                <v:path arrowok="t"/>
              </v:shape>
            </v:group>
            <v:group style="position:absolute;left:5602;top:5;width:20;height:2" coordorigin="5602,5" coordsize="20,2">
              <v:shape style="position:absolute;left:5602;top:5;width:20;height:2" coordorigin="5602,5" coordsize="20,0" path="m5602,5l5621,5e" filled="false" stroked="true" strokeweight=".48pt" strokecolor="#fefefe">
                <v:path arrowok="t"/>
              </v:shape>
            </v:group>
            <v:group style="position:absolute;left:5621;top:5;width:20;height:2" coordorigin="5621,5" coordsize="20,2">
              <v:shape style="position:absolute;left:5621;top:5;width:20;height:2" coordorigin="5621,5" coordsize="20,0" path="m5621,5l5640,5e" filled="false" stroked="true" strokeweight=".48pt" strokecolor="#fefefe">
                <v:path arrowok="t"/>
              </v:shape>
            </v:group>
            <v:group style="position:absolute;left:5640;top:5;width:20;height:2" coordorigin="5640,5" coordsize="20,2">
              <v:shape style="position:absolute;left:5640;top:5;width:20;height:2" coordorigin="5640,5" coordsize="20,0" path="m5640,5l5659,5e" filled="false" stroked="true" strokeweight=".48pt" strokecolor="#fefefe">
                <v:path arrowok="t"/>
              </v:shape>
            </v:group>
            <v:group style="position:absolute;left:5659;top:5;width:20;height:2" coordorigin="5659,5" coordsize="20,2">
              <v:shape style="position:absolute;left:5659;top:5;width:20;height:2" coordorigin="5659,5" coordsize="20,0" path="m5659,5l5678,5e" filled="false" stroked="true" strokeweight=".48pt" strokecolor="#fefefe">
                <v:path arrowok="t"/>
              </v:shape>
            </v:group>
            <v:group style="position:absolute;left:5678;top:5;width:20;height:2" coordorigin="5678,5" coordsize="20,2">
              <v:shape style="position:absolute;left:5678;top:5;width:20;height:2" coordorigin="5678,5" coordsize="20,0" path="m5678,5l5698,5e" filled="false" stroked="true" strokeweight=".48pt" strokecolor="#fefefe">
                <v:path arrowok="t"/>
              </v:shape>
            </v:group>
            <v:group style="position:absolute;left:5698;top:5;width:20;height:2" coordorigin="5698,5" coordsize="20,2">
              <v:shape style="position:absolute;left:5698;top:5;width:20;height:2" coordorigin="5698,5" coordsize="20,0" path="m5698,5l5717,5e" filled="false" stroked="true" strokeweight=".48pt" strokecolor="#fefefe">
                <v:path arrowok="t"/>
              </v:shape>
            </v:group>
            <v:group style="position:absolute;left:5717;top:5;width:20;height:2" coordorigin="5717,5" coordsize="20,2">
              <v:shape style="position:absolute;left:5717;top:5;width:20;height:2" coordorigin="5717,5" coordsize="20,0" path="m5717,5l5736,5e" filled="false" stroked="true" strokeweight=".48pt" strokecolor="#fefefe">
                <v:path arrowok="t"/>
              </v:shape>
            </v:group>
            <v:group style="position:absolute;left:5736;top:5;width:20;height:2" coordorigin="5736,5" coordsize="20,2">
              <v:shape style="position:absolute;left:5736;top:5;width:20;height:2" coordorigin="5736,5" coordsize="20,0" path="m5736,5l5755,5e" filled="false" stroked="true" strokeweight=".48pt" strokecolor="#fefefe">
                <v:path arrowok="t"/>
              </v:shape>
            </v:group>
            <v:group style="position:absolute;left:5755;top:5;width:20;height:2" coordorigin="5755,5" coordsize="20,2">
              <v:shape style="position:absolute;left:5755;top:5;width:20;height:2" coordorigin="5755,5" coordsize="20,0" path="m5755,5l5774,5e" filled="false" stroked="true" strokeweight=".48pt" strokecolor="#fefefe">
                <v:path arrowok="t"/>
              </v:shape>
            </v:group>
            <v:group style="position:absolute;left:5774;top:5;width:20;height:2" coordorigin="5774,5" coordsize="20,2">
              <v:shape style="position:absolute;left:5774;top:5;width:20;height:2" coordorigin="5774,5" coordsize="20,0" path="m5774,5l5794,5e" filled="false" stroked="true" strokeweight=".48pt" strokecolor="#fefefe">
                <v:path arrowok="t"/>
              </v:shape>
            </v:group>
            <v:group style="position:absolute;left:5794;top:5;width:20;height:2" coordorigin="5794,5" coordsize="20,2">
              <v:shape style="position:absolute;left:5794;top:5;width:20;height:2" coordorigin="5794,5" coordsize="20,0" path="m5794,5l5813,5e" filled="false" stroked="true" strokeweight=".48pt" strokecolor="#fefefe">
                <v:path arrowok="t"/>
              </v:shape>
            </v:group>
            <v:group style="position:absolute;left:5813;top:5;width:20;height:2" coordorigin="5813,5" coordsize="20,2">
              <v:shape style="position:absolute;left:5813;top:5;width:20;height:2" coordorigin="5813,5" coordsize="20,0" path="m5813,5l5832,5e" filled="false" stroked="true" strokeweight=".48pt" strokecolor="#fefefe">
                <v:path arrowok="t"/>
              </v:shape>
            </v:group>
            <v:group style="position:absolute;left:5832;top:5;width:20;height:2" coordorigin="5832,5" coordsize="20,2">
              <v:shape style="position:absolute;left:5832;top:5;width:20;height:2" coordorigin="5832,5" coordsize="20,0" path="m5832,5l5851,5e" filled="false" stroked="true" strokeweight=".48pt" strokecolor="#fefefe">
                <v:path arrowok="t"/>
              </v:shape>
            </v:group>
            <v:group style="position:absolute;left:5851;top:5;width:20;height:2" coordorigin="5851,5" coordsize="20,2">
              <v:shape style="position:absolute;left:5851;top:5;width:20;height:2" coordorigin="5851,5" coordsize="20,0" path="m5851,5l5870,5e" filled="false" stroked="true" strokeweight=".48pt" strokecolor="#fefefe">
                <v:path arrowok="t"/>
              </v:shape>
            </v:group>
            <v:group style="position:absolute;left:5870;top:5;width:20;height:2" coordorigin="5870,5" coordsize="20,2">
              <v:shape style="position:absolute;left:5870;top:5;width:20;height:2" coordorigin="5870,5" coordsize="20,0" path="m5870,5l5890,5e" filled="false" stroked="true" strokeweight=".48pt" strokecolor="#fefefe">
                <v:path arrowok="t"/>
              </v:shape>
            </v:group>
            <v:group style="position:absolute;left:5890;top:5;width:20;height:2" coordorigin="5890,5" coordsize="20,2">
              <v:shape style="position:absolute;left:5890;top:5;width:20;height:2" coordorigin="5890,5" coordsize="20,0" path="m5890,5l5909,5e" filled="false" stroked="true" strokeweight=".48pt" strokecolor="#fefefe">
                <v:path arrowok="t"/>
              </v:shape>
            </v:group>
            <v:group style="position:absolute;left:5909;top:5;width:20;height:2" coordorigin="5909,5" coordsize="20,2">
              <v:shape style="position:absolute;left:5909;top:5;width:20;height:2" coordorigin="5909,5" coordsize="20,0" path="m5909,5l5928,5e" filled="false" stroked="true" strokeweight=".48pt" strokecolor="#fefefe">
                <v:path arrowok="t"/>
              </v:shape>
            </v:group>
            <v:group style="position:absolute;left:5928;top:5;width:20;height:2" coordorigin="5928,5" coordsize="20,2">
              <v:shape style="position:absolute;left:5928;top:5;width:20;height:2" coordorigin="5928,5" coordsize="20,0" path="m5928,5l5947,5e" filled="false" stroked="true" strokeweight=".48pt" strokecolor="#fefefe">
                <v:path arrowok="t"/>
              </v:shape>
            </v:group>
            <v:group style="position:absolute;left:5947;top:5;width:20;height:2" coordorigin="5947,5" coordsize="20,2">
              <v:shape style="position:absolute;left:5947;top:5;width:20;height:2" coordorigin="5947,5" coordsize="20,0" path="m5947,5l5966,5e" filled="false" stroked="true" strokeweight=".48pt" strokecolor="#fefefe">
                <v:path arrowok="t"/>
              </v:shape>
            </v:group>
            <v:group style="position:absolute;left:5966;top:5;width:20;height:2" coordorigin="5966,5" coordsize="20,2">
              <v:shape style="position:absolute;left:5966;top:5;width:20;height:2" coordorigin="5966,5" coordsize="20,0" path="m5966,5l5986,5e" filled="false" stroked="true" strokeweight=".48pt" strokecolor="#fefefe">
                <v:path arrowok="t"/>
              </v:shape>
            </v:group>
            <v:group style="position:absolute;left:5986;top:5;width:20;height:2" coordorigin="5986,5" coordsize="20,2">
              <v:shape style="position:absolute;left:5986;top:5;width:20;height:2" coordorigin="5986,5" coordsize="20,0" path="m5986,5l6005,5e" filled="false" stroked="true" strokeweight=".48pt" strokecolor="#fefefe">
                <v:path arrowok="t"/>
              </v:shape>
            </v:group>
            <v:group style="position:absolute;left:6005;top:5;width:20;height:2" coordorigin="6005,5" coordsize="20,2">
              <v:shape style="position:absolute;left:6005;top:5;width:20;height:2" coordorigin="6005,5" coordsize="20,0" path="m6005,5l6024,5e" filled="false" stroked="true" strokeweight=".48pt" strokecolor="#fefefe">
                <v:path arrowok="t"/>
              </v:shape>
            </v:group>
            <v:group style="position:absolute;left:6024;top:5;width:20;height:2" coordorigin="6024,5" coordsize="20,2">
              <v:shape style="position:absolute;left:6024;top:5;width:20;height:2" coordorigin="6024,5" coordsize="20,0" path="m6024,5l6043,5e" filled="false" stroked="true" strokeweight=".48pt" strokecolor="#fefefe">
                <v:path arrowok="t"/>
              </v:shape>
            </v:group>
            <v:group style="position:absolute;left:6043;top:5;width:20;height:2" coordorigin="6043,5" coordsize="20,2">
              <v:shape style="position:absolute;left:6043;top:5;width:20;height:2" coordorigin="6043,5" coordsize="20,0" path="m6043,5l6062,5e" filled="false" stroked="true" strokeweight=".48pt" strokecolor="#fefefe">
                <v:path arrowok="t"/>
              </v:shape>
            </v:group>
            <v:group style="position:absolute;left:6062;top:5;width:20;height:2" coordorigin="6062,5" coordsize="20,2">
              <v:shape style="position:absolute;left:6062;top:5;width:20;height:2" coordorigin="6062,5" coordsize="20,0" path="m6062,5l6082,5e" filled="false" stroked="true" strokeweight=".48pt" strokecolor="#fefefe">
                <v:path arrowok="t"/>
              </v:shape>
            </v:group>
            <v:group style="position:absolute;left:6082;top:5;width:20;height:2" coordorigin="6082,5" coordsize="20,2">
              <v:shape style="position:absolute;left:6082;top:5;width:20;height:2" coordorigin="6082,5" coordsize="20,0" path="m6082,5l6101,5e" filled="false" stroked="true" strokeweight=".48pt" strokecolor="#fefefe">
                <v:path arrowok="t"/>
              </v:shape>
            </v:group>
            <v:group style="position:absolute;left:6101;top:5;width:20;height:2" coordorigin="6101,5" coordsize="20,2">
              <v:shape style="position:absolute;left:6101;top:5;width:20;height:2" coordorigin="6101,5" coordsize="20,0" path="m6101,5l6120,5e" filled="false" stroked="true" strokeweight=".48pt" strokecolor="#fefefe">
                <v:path arrowok="t"/>
              </v:shape>
            </v:group>
            <v:group style="position:absolute;left:6120;top:5;width:20;height:2" coordorigin="6120,5" coordsize="20,2">
              <v:shape style="position:absolute;left:6120;top:5;width:20;height:2" coordorigin="6120,5" coordsize="20,0" path="m6120,5l6139,5e" filled="false" stroked="true" strokeweight=".48pt" strokecolor="#fefefe">
                <v:path arrowok="t"/>
              </v:shape>
            </v:group>
            <v:group style="position:absolute;left:6139;top:5;width:20;height:2" coordorigin="6139,5" coordsize="20,2">
              <v:shape style="position:absolute;left:6139;top:5;width:20;height:2" coordorigin="6139,5" coordsize="20,0" path="m6139,5l6158,5e" filled="false" stroked="true" strokeweight=".48pt" strokecolor="#fefefe">
                <v:path arrowok="t"/>
              </v:shape>
            </v:group>
            <v:group style="position:absolute;left:6158;top:5;width:20;height:2" coordorigin="6158,5" coordsize="20,2">
              <v:shape style="position:absolute;left:6158;top:5;width:20;height:2" coordorigin="6158,5" coordsize="20,0" path="m6158,5l6178,5e" filled="false" stroked="true" strokeweight=".48pt" strokecolor="#fefefe">
                <v:path arrowok="t"/>
              </v:shape>
            </v:group>
            <v:group style="position:absolute;left:6178;top:5;width:20;height:2" coordorigin="6178,5" coordsize="20,2">
              <v:shape style="position:absolute;left:6178;top:5;width:20;height:2" coordorigin="6178,5" coordsize="20,0" path="m6178,5l6197,5e" filled="false" stroked="true" strokeweight=".48pt" strokecolor="#fefefe">
                <v:path arrowok="t"/>
              </v:shape>
            </v:group>
            <v:group style="position:absolute;left:6197;top:5;width:20;height:2" coordorigin="6197,5" coordsize="20,2">
              <v:shape style="position:absolute;left:6197;top:5;width:20;height:2" coordorigin="6197,5" coordsize="20,0" path="m6197,5l6216,5e" filled="false" stroked="true" strokeweight=".48pt" strokecolor="#fefefe">
                <v:path arrowok="t"/>
              </v:shape>
            </v:group>
            <v:group style="position:absolute;left:6216;top:5;width:20;height:2" coordorigin="6216,5" coordsize="20,2">
              <v:shape style="position:absolute;left:6216;top:5;width:20;height:2" coordorigin="6216,5" coordsize="20,0" path="m6216,5l6235,5e" filled="false" stroked="true" strokeweight=".48pt" strokecolor="#fefefe">
                <v:path arrowok="t"/>
              </v:shape>
            </v:group>
            <v:group style="position:absolute;left:6235;top:5;width:20;height:2" coordorigin="6235,5" coordsize="20,2">
              <v:shape style="position:absolute;left:6235;top:5;width:20;height:2" coordorigin="6235,5" coordsize="20,0" path="m6235,5l6254,5e" filled="false" stroked="true" strokeweight=".48pt" strokecolor="#fefefe">
                <v:path arrowok="t"/>
              </v:shape>
            </v:group>
            <v:group style="position:absolute;left:6254;top:5;width:20;height:2" coordorigin="6254,5" coordsize="20,2">
              <v:shape style="position:absolute;left:6254;top:5;width:20;height:2" coordorigin="6254,5" coordsize="20,0" path="m6254,5l6274,5e" filled="false" stroked="true" strokeweight=".48pt" strokecolor="#fefefe">
                <v:path arrowok="t"/>
              </v:shape>
            </v:group>
            <v:group style="position:absolute;left:6274;top:5;width:20;height:2" coordorigin="6274,5" coordsize="20,2">
              <v:shape style="position:absolute;left:6274;top:5;width:20;height:2" coordorigin="6274,5" coordsize="20,0" path="m6274,5l6293,5e" filled="false" stroked="true" strokeweight=".48pt" strokecolor="#fefefe">
                <v:path arrowok="t"/>
              </v:shape>
            </v:group>
            <v:group style="position:absolute;left:6293;top:5;width:20;height:2" coordorigin="6293,5" coordsize="20,2">
              <v:shape style="position:absolute;left:6293;top:5;width:20;height:2" coordorigin="6293,5" coordsize="20,0" path="m6293,5l6312,5e" filled="false" stroked="true" strokeweight=".48pt" strokecolor="#fefefe">
                <v:path arrowok="t"/>
              </v:shape>
            </v:group>
            <v:group style="position:absolute;left:6312;top:5;width:20;height:2" coordorigin="6312,5" coordsize="20,2">
              <v:shape style="position:absolute;left:6312;top:5;width:20;height:2" coordorigin="6312,5" coordsize="20,0" path="m6312,5l6331,5e" filled="false" stroked="true" strokeweight=".48pt" strokecolor="#fefefe">
                <v:path arrowok="t"/>
              </v:shape>
            </v:group>
            <v:group style="position:absolute;left:6331;top:5;width:20;height:2" coordorigin="6331,5" coordsize="20,2">
              <v:shape style="position:absolute;left:6331;top:5;width:20;height:2" coordorigin="6331,5" coordsize="20,0" path="m6331,5l6350,5e" filled="false" stroked="true" strokeweight=".48pt" strokecolor="#fefefe">
                <v:path arrowok="t"/>
              </v:shape>
            </v:group>
            <v:group style="position:absolute;left:6350;top:5;width:20;height:2" coordorigin="6350,5" coordsize="20,2">
              <v:shape style="position:absolute;left:6350;top:5;width:20;height:2" coordorigin="6350,5" coordsize="20,0" path="m6350,5l6370,5e" filled="false" stroked="true" strokeweight=".48pt" strokecolor="#fefefe">
                <v:path arrowok="t"/>
              </v:shape>
            </v:group>
            <v:group style="position:absolute;left:6370;top:5;width:20;height:2" coordorigin="6370,5" coordsize="20,2">
              <v:shape style="position:absolute;left:6370;top:5;width:20;height:2" coordorigin="6370,5" coordsize="20,0" path="m6370,5l6389,5e" filled="false" stroked="true" strokeweight=".48pt" strokecolor="#fefefe">
                <v:path arrowok="t"/>
              </v:shape>
            </v:group>
            <v:group style="position:absolute;left:6389;top:5;width:20;height:2" coordorigin="6389,5" coordsize="20,2">
              <v:shape style="position:absolute;left:6389;top:5;width:20;height:2" coordorigin="6389,5" coordsize="20,0" path="m6389,5l6408,5e" filled="false" stroked="true" strokeweight=".48pt" strokecolor="#fefefe">
                <v:path arrowok="t"/>
              </v:shape>
            </v:group>
            <v:group style="position:absolute;left:6408;top:5;width:20;height:2" coordorigin="6408,5" coordsize="20,2">
              <v:shape style="position:absolute;left:6408;top:5;width:20;height:2" coordorigin="6408,5" coordsize="20,0" path="m6408,5l6427,5e" filled="false" stroked="true" strokeweight=".48pt" strokecolor="#fefefe">
                <v:path arrowok="t"/>
              </v:shape>
            </v:group>
            <v:group style="position:absolute;left:6427;top:5;width:10;height:2" coordorigin="6427,5" coordsize="10,2">
              <v:shape style="position:absolute;left:6427;top:5;width:10;height:2" coordorigin="6427,5" coordsize="10,0" path="m6427,5l6437,5e" filled="false" stroked="true" strokeweight=".48pt" strokecolor="#fefefe">
                <v:path arrowok="t"/>
              </v:shape>
              <v:shape style="position:absolute;left:29;top:10;width:3787;height:432" type="#_x0000_t75" stroked="false">
                <v:imagedata r:id="rId53" o:title=""/>
              </v:shape>
            </v:group>
            <v:group style="position:absolute;left:3792;top:437;width:15;height:2" coordorigin="3792,437" coordsize="15,2">
              <v:shape style="position:absolute;left:3792;top:437;width:15;height:2" coordorigin="3792,437" coordsize="15,0" path="m3792,437l3806,437e" filled="false" stroked="true" strokeweight=".48pt" strokecolor="#000000">
                <v:path arrowok="t"/>
              </v:shape>
            </v:group>
            <v:group style="position:absolute;left:3806;top:437;width:10;height:2" coordorigin="3806,437" coordsize="10,2">
              <v:shape style="position:absolute;left:3806;top:437;width:10;height:2" coordorigin="3806,437" coordsize="10,0" path="m3806,437l3816,437e" filled="false" stroked="true" strokeweight=".48pt" strokecolor="#fefefe">
                <v:path arrowok="t"/>
              </v:shape>
            </v:group>
            <v:group style="position:absolute;left:3816;top:437;width:20;height:2" coordorigin="3816,437" coordsize="20,2">
              <v:shape style="position:absolute;left:3816;top:437;width:20;height:2" coordorigin="3816,437" coordsize="20,0" path="m3816,437l3835,437e" filled="false" stroked="true" strokeweight=".48pt" strokecolor="#fefefe">
                <v:path arrowok="t"/>
              </v:shape>
            </v:group>
            <v:group style="position:absolute;left:3835;top:437;width:20;height:2" coordorigin="3835,437" coordsize="20,2">
              <v:shape style="position:absolute;left:3835;top:437;width:20;height:2" coordorigin="3835,437" coordsize="20,0" path="m3835,437l3854,437e" filled="false" stroked="true" strokeweight=".48pt" strokecolor="#fefefe">
                <v:path arrowok="t"/>
              </v:shape>
            </v:group>
            <v:group style="position:absolute;left:3854;top:437;width:20;height:2" coordorigin="3854,437" coordsize="20,2">
              <v:shape style="position:absolute;left:3854;top:437;width:20;height:2" coordorigin="3854,437" coordsize="20,0" path="m3854,437l3874,437e" filled="false" stroked="true" strokeweight=".48pt" strokecolor="#fefefe">
                <v:path arrowok="t"/>
              </v:shape>
            </v:group>
            <v:group style="position:absolute;left:3874;top:437;width:20;height:2" coordorigin="3874,437" coordsize="20,2">
              <v:shape style="position:absolute;left:3874;top:437;width:20;height:2" coordorigin="3874,437" coordsize="20,0" path="m3874,437l3893,437e" filled="false" stroked="true" strokeweight=".48pt" strokecolor="#fefefe">
                <v:path arrowok="t"/>
              </v:shape>
            </v:group>
            <v:group style="position:absolute;left:3893;top:437;width:20;height:2" coordorigin="3893,437" coordsize="20,2">
              <v:shape style="position:absolute;left:3893;top:437;width:20;height:2" coordorigin="3893,437" coordsize="20,0" path="m3893,437l3912,437e" filled="false" stroked="true" strokeweight=".48pt" strokecolor="#fefefe">
                <v:path arrowok="t"/>
              </v:shape>
            </v:group>
            <v:group style="position:absolute;left:3912;top:437;width:20;height:2" coordorigin="3912,437" coordsize="20,2">
              <v:shape style="position:absolute;left:3912;top:437;width:20;height:2" coordorigin="3912,437" coordsize="20,0" path="m3912,437l3931,437e" filled="false" stroked="true" strokeweight=".48pt" strokecolor="#fefefe">
                <v:path arrowok="t"/>
              </v:shape>
            </v:group>
            <v:group style="position:absolute;left:3931;top:437;width:20;height:2" coordorigin="3931,437" coordsize="20,2">
              <v:shape style="position:absolute;left:3931;top:437;width:20;height:2" coordorigin="3931,437" coordsize="20,0" path="m3931,437l3950,437e" filled="false" stroked="true" strokeweight=".48pt" strokecolor="#fefefe">
                <v:path arrowok="t"/>
              </v:shape>
            </v:group>
            <v:group style="position:absolute;left:3950;top:437;width:20;height:2" coordorigin="3950,437" coordsize="20,2">
              <v:shape style="position:absolute;left:3950;top:437;width:20;height:2" coordorigin="3950,437" coordsize="20,0" path="m3950,437l3970,437e" filled="false" stroked="true" strokeweight=".48pt" strokecolor="#fefefe">
                <v:path arrowok="t"/>
              </v:shape>
            </v:group>
            <v:group style="position:absolute;left:3970;top:437;width:20;height:2" coordorigin="3970,437" coordsize="20,2">
              <v:shape style="position:absolute;left:3970;top:437;width:20;height:2" coordorigin="3970,437" coordsize="20,0" path="m3970,437l3989,437e" filled="false" stroked="true" strokeweight=".48pt" strokecolor="#fefefe">
                <v:path arrowok="t"/>
              </v:shape>
            </v:group>
            <v:group style="position:absolute;left:3989;top:437;width:20;height:2" coordorigin="3989,437" coordsize="20,2">
              <v:shape style="position:absolute;left:3989;top:437;width:20;height:2" coordorigin="3989,437" coordsize="20,0" path="m3989,437l4008,437e" filled="false" stroked="true" strokeweight=".48pt" strokecolor="#fefefe">
                <v:path arrowok="t"/>
              </v:shape>
            </v:group>
            <v:group style="position:absolute;left:4008;top:437;width:20;height:2" coordorigin="4008,437" coordsize="20,2">
              <v:shape style="position:absolute;left:4008;top:437;width:20;height:2" coordorigin="4008,437" coordsize="20,0" path="m4008,437l4027,437e" filled="false" stroked="true" strokeweight=".48pt" strokecolor="#fefefe">
                <v:path arrowok="t"/>
              </v:shape>
            </v:group>
            <v:group style="position:absolute;left:4027;top:437;width:20;height:2" coordorigin="4027,437" coordsize="20,2">
              <v:shape style="position:absolute;left:4027;top:437;width:20;height:2" coordorigin="4027,437" coordsize="20,0" path="m4027,437l4046,437e" filled="false" stroked="true" strokeweight=".48pt" strokecolor="#fefefe">
                <v:path arrowok="t"/>
              </v:shape>
            </v:group>
            <v:group style="position:absolute;left:4046;top:437;width:20;height:2" coordorigin="4046,437" coordsize="20,2">
              <v:shape style="position:absolute;left:4046;top:437;width:20;height:2" coordorigin="4046,437" coordsize="20,0" path="m4046,437l4066,437e" filled="false" stroked="true" strokeweight=".48pt" strokecolor="#fefefe">
                <v:path arrowok="t"/>
              </v:shape>
            </v:group>
            <v:group style="position:absolute;left:4066;top:437;width:20;height:2" coordorigin="4066,437" coordsize="20,2">
              <v:shape style="position:absolute;left:4066;top:437;width:20;height:2" coordorigin="4066,437" coordsize="20,0" path="m4066,437l4085,437e" filled="false" stroked="true" strokeweight=".48pt" strokecolor="#fefefe">
                <v:path arrowok="t"/>
              </v:shape>
            </v:group>
            <v:group style="position:absolute;left:4085;top:437;width:20;height:2" coordorigin="4085,437" coordsize="20,2">
              <v:shape style="position:absolute;left:4085;top:437;width:20;height:2" coordorigin="4085,437" coordsize="20,0" path="m4085,437l4104,437e" filled="false" stroked="true" strokeweight=".48pt" strokecolor="#fefefe">
                <v:path arrowok="t"/>
              </v:shape>
            </v:group>
            <v:group style="position:absolute;left:4104;top:437;width:20;height:2" coordorigin="4104,437" coordsize="20,2">
              <v:shape style="position:absolute;left:4104;top:437;width:20;height:2" coordorigin="4104,437" coordsize="20,0" path="m4104,437l4123,437e" filled="false" stroked="true" strokeweight=".48pt" strokecolor="#fefefe">
                <v:path arrowok="t"/>
              </v:shape>
            </v:group>
            <v:group style="position:absolute;left:4123;top:437;width:20;height:2" coordorigin="4123,437" coordsize="20,2">
              <v:shape style="position:absolute;left:4123;top:437;width:20;height:2" coordorigin="4123,437" coordsize="20,0" path="m4123,437l4142,437e" filled="false" stroked="true" strokeweight=".48pt" strokecolor="#fefefe">
                <v:path arrowok="t"/>
              </v:shape>
            </v:group>
            <v:group style="position:absolute;left:4142;top:437;width:20;height:2" coordorigin="4142,437" coordsize="20,2">
              <v:shape style="position:absolute;left:4142;top:437;width:20;height:2" coordorigin="4142,437" coordsize="20,0" path="m4142,437l4162,437e" filled="false" stroked="true" strokeweight=".48pt" strokecolor="#fefefe">
                <v:path arrowok="t"/>
              </v:shape>
            </v:group>
            <v:group style="position:absolute;left:4162;top:437;width:20;height:2" coordorigin="4162,437" coordsize="20,2">
              <v:shape style="position:absolute;left:4162;top:437;width:20;height:2" coordorigin="4162,437" coordsize="20,0" path="m4162,437l4181,437e" filled="false" stroked="true" strokeweight=".48pt" strokecolor="#fefefe">
                <v:path arrowok="t"/>
              </v:shape>
            </v:group>
            <v:group style="position:absolute;left:4181;top:437;width:20;height:2" coordorigin="4181,437" coordsize="20,2">
              <v:shape style="position:absolute;left:4181;top:437;width:20;height:2" coordorigin="4181,437" coordsize="20,0" path="m4181,437l4200,437e" filled="false" stroked="true" strokeweight=".48pt" strokecolor="#fefefe">
                <v:path arrowok="t"/>
              </v:shape>
            </v:group>
            <v:group style="position:absolute;left:4200;top:437;width:20;height:2" coordorigin="4200,437" coordsize="20,2">
              <v:shape style="position:absolute;left:4200;top:437;width:20;height:2" coordorigin="4200,437" coordsize="20,0" path="m4200,437l4219,437e" filled="false" stroked="true" strokeweight=".48pt" strokecolor="#fefefe">
                <v:path arrowok="t"/>
              </v:shape>
            </v:group>
            <v:group style="position:absolute;left:4219;top:437;width:20;height:2" coordorigin="4219,437" coordsize="20,2">
              <v:shape style="position:absolute;left:4219;top:437;width:20;height:2" coordorigin="4219,437" coordsize="20,0" path="m4219,437l4238,437e" filled="false" stroked="true" strokeweight=".48pt" strokecolor="#fefefe">
                <v:path arrowok="t"/>
              </v:shape>
            </v:group>
            <v:group style="position:absolute;left:4238;top:437;width:20;height:2" coordorigin="4238,437" coordsize="20,2">
              <v:shape style="position:absolute;left:4238;top:437;width:20;height:2" coordorigin="4238,437" coordsize="20,0" path="m4238,437l4258,437e" filled="false" stroked="true" strokeweight=".48pt" strokecolor="#fefefe">
                <v:path arrowok="t"/>
              </v:shape>
            </v:group>
            <v:group style="position:absolute;left:4258;top:437;width:20;height:2" coordorigin="4258,437" coordsize="20,2">
              <v:shape style="position:absolute;left:4258;top:437;width:20;height:2" coordorigin="4258,437" coordsize="20,0" path="m4258,437l4277,437e" filled="false" stroked="true" strokeweight=".48pt" strokecolor="#fefefe">
                <v:path arrowok="t"/>
              </v:shape>
            </v:group>
            <v:group style="position:absolute;left:4277;top:437;width:20;height:2" coordorigin="4277,437" coordsize="20,2">
              <v:shape style="position:absolute;left:4277;top:437;width:20;height:2" coordorigin="4277,437" coordsize="20,0" path="m4277,437l4296,437e" filled="false" stroked="true" strokeweight=".48pt" strokecolor="#fefefe">
                <v:path arrowok="t"/>
              </v:shape>
            </v:group>
            <v:group style="position:absolute;left:4296;top:437;width:20;height:2" coordorigin="4296,437" coordsize="20,2">
              <v:shape style="position:absolute;left:4296;top:437;width:20;height:2" coordorigin="4296,437" coordsize="20,0" path="m4296,437l4315,437e" filled="false" stroked="true" strokeweight=".48pt" strokecolor="#fefefe">
                <v:path arrowok="t"/>
              </v:shape>
            </v:group>
            <v:group style="position:absolute;left:4315;top:437;width:20;height:2" coordorigin="4315,437" coordsize="20,2">
              <v:shape style="position:absolute;left:4315;top:437;width:20;height:2" coordorigin="4315,437" coordsize="20,0" path="m4315,437l4334,437e" filled="false" stroked="true" strokeweight=".48pt" strokecolor="#fefefe">
                <v:path arrowok="t"/>
              </v:shape>
            </v:group>
            <v:group style="position:absolute;left:4334;top:437;width:20;height:2" coordorigin="4334,437" coordsize="20,2">
              <v:shape style="position:absolute;left:4334;top:437;width:20;height:2" coordorigin="4334,437" coordsize="20,0" path="m4334,437l4354,437e" filled="false" stroked="true" strokeweight=".48pt" strokecolor="#fefefe">
                <v:path arrowok="t"/>
              </v:shape>
            </v:group>
            <v:group style="position:absolute;left:4354;top:437;width:20;height:2" coordorigin="4354,437" coordsize="20,2">
              <v:shape style="position:absolute;left:4354;top:437;width:20;height:2" coordorigin="4354,437" coordsize="20,0" path="m4354,437l4373,437e" filled="false" stroked="true" strokeweight=".48pt" strokecolor="#fefefe">
                <v:path arrowok="t"/>
              </v:shape>
            </v:group>
            <v:group style="position:absolute;left:4373;top:437;width:20;height:2" coordorigin="4373,437" coordsize="20,2">
              <v:shape style="position:absolute;left:4373;top:437;width:20;height:2" coordorigin="4373,437" coordsize="20,0" path="m4373,437l4392,437e" filled="false" stroked="true" strokeweight=".48pt" strokecolor="#fefefe">
                <v:path arrowok="t"/>
              </v:shape>
            </v:group>
            <v:group style="position:absolute;left:4392;top:437;width:20;height:2" coordorigin="4392,437" coordsize="20,2">
              <v:shape style="position:absolute;left:4392;top:437;width:20;height:2" coordorigin="4392,437" coordsize="20,0" path="m4392,437l4411,437e" filled="false" stroked="true" strokeweight=".48pt" strokecolor="#fefefe">
                <v:path arrowok="t"/>
              </v:shape>
            </v:group>
            <v:group style="position:absolute;left:4411;top:437;width:20;height:2" coordorigin="4411,437" coordsize="20,2">
              <v:shape style="position:absolute;left:4411;top:437;width:20;height:2" coordorigin="4411,437" coordsize="20,0" path="m4411,437l4430,437e" filled="false" stroked="true" strokeweight=".48pt" strokecolor="#fefefe">
                <v:path arrowok="t"/>
              </v:shape>
            </v:group>
            <v:group style="position:absolute;left:4430;top:437;width:20;height:2" coordorigin="4430,437" coordsize="20,2">
              <v:shape style="position:absolute;left:4430;top:437;width:20;height:2" coordorigin="4430,437" coordsize="20,0" path="m4430,437l4450,437e" filled="false" stroked="true" strokeweight=".48pt" strokecolor="#fefefe">
                <v:path arrowok="t"/>
              </v:shape>
            </v:group>
            <v:group style="position:absolute;left:4450;top:437;width:20;height:2" coordorigin="4450,437" coordsize="20,2">
              <v:shape style="position:absolute;left:4450;top:437;width:20;height:2" coordorigin="4450,437" coordsize="20,0" path="m4450,437l4469,437e" filled="false" stroked="true" strokeweight=".48pt" strokecolor="#fefefe">
                <v:path arrowok="t"/>
              </v:shape>
            </v:group>
            <v:group style="position:absolute;left:4469;top:437;width:20;height:2" coordorigin="4469,437" coordsize="20,2">
              <v:shape style="position:absolute;left:4469;top:437;width:20;height:2" coordorigin="4469,437" coordsize="20,0" path="m4469,437l4488,437e" filled="false" stroked="true" strokeweight=".48pt" strokecolor="#fefefe">
                <v:path arrowok="t"/>
              </v:shape>
            </v:group>
            <v:group style="position:absolute;left:4488;top:437;width:20;height:2" coordorigin="4488,437" coordsize="20,2">
              <v:shape style="position:absolute;left:4488;top:437;width:20;height:2" coordorigin="4488,437" coordsize="20,0" path="m4488,437l4507,437e" filled="false" stroked="true" strokeweight=".48pt" strokecolor="#fefefe">
                <v:path arrowok="t"/>
              </v:shape>
            </v:group>
            <v:group style="position:absolute;left:4507;top:437;width:20;height:2" coordorigin="4507,437" coordsize="20,2">
              <v:shape style="position:absolute;left:4507;top:437;width:20;height:2" coordorigin="4507,437" coordsize="20,0" path="m4507,437l4526,437e" filled="false" stroked="true" strokeweight=".48pt" strokecolor="#fefefe">
                <v:path arrowok="t"/>
              </v:shape>
            </v:group>
            <v:group style="position:absolute;left:4526;top:437;width:20;height:2" coordorigin="4526,437" coordsize="20,2">
              <v:shape style="position:absolute;left:4526;top:437;width:20;height:2" coordorigin="4526,437" coordsize="20,0" path="m4526,437l4546,437e" filled="false" stroked="true" strokeweight=".48pt" strokecolor="#fefefe">
                <v:path arrowok="t"/>
              </v:shape>
            </v:group>
            <v:group style="position:absolute;left:4546;top:437;width:20;height:2" coordorigin="4546,437" coordsize="20,2">
              <v:shape style="position:absolute;left:4546;top:437;width:20;height:2" coordorigin="4546,437" coordsize="20,0" path="m4546,437l4565,437e" filled="false" stroked="true" strokeweight=".48pt" strokecolor="#fefefe">
                <v:path arrowok="t"/>
              </v:shape>
            </v:group>
            <v:group style="position:absolute;left:4565;top:437;width:20;height:2" coordorigin="4565,437" coordsize="20,2">
              <v:shape style="position:absolute;left:4565;top:437;width:20;height:2" coordorigin="4565,437" coordsize="20,0" path="m4565,437l4584,437e" filled="false" stroked="true" strokeweight=".48pt" strokecolor="#fefefe">
                <v:path arrowok="t"/>
              </v:shape>
            </v:group>
            <v:group style="position:absolute;left:4584;top:437;width:20;height:2" coordorigin="4584,437" coordsize="20,2">
              <v:shape style="position:absolute;left:4584;top:437;width:20;height:2" coordorigin="4584,437" coordsize="20,0" path="m4584,437l4603,437e" filled="false" stroked="true" strokeweight=".48pt" strokecolor="#fefefe">
                <v:path arrowok="t"/>
              </v:shape>
            </v:group>
            <v:group style="position:absolute;left:4603;top:437;width:20;height:2" coordorigin="4603,437" coordsize="20,2">
              <v:shape style="position:absolute;left:4603;top:437;width:20;height:2" coordorigin="4603,437" coordsize="20,0" path="m4603,437l4622,437e" filled="false" stroked="true" strokeweight=".48pt" strokecolor="#fefefe">
                <v:path arrowok="t"/>
              </v:shape>
            </v:group>
            <v:group style="position:absolute;left:4622;top:437;width:20;height:2" coordorigin="4622,437" coordsize="20,2">
              <v:shape style="position:absolute;left:4622;top:437;width:20;height:2" coordorigin="4622,437" coordsize="20,0" path="m4622,437l4642,437e" filled="false" stroked="true" strokeweight=".48pt" strokecolor="#fefefe">
                <v:path arrowok="t"/>
              </v:shape>
            </v:group>
            <v:group style="position:absolute;left:4642;top:437;width:20;height:2" coordorigin="4642,437" coordsize="20,2">
              <v:shape style="position:absolute;left:4642;top:437;width:20;height:2" coordorigin="4642,437" coordsize="20,0" path="m4642,437l4661,437e" filled="false" stroked="true" strokeweight=".48pt" strokecolor="#fefefe">
                <v:path arrowok="t"/>
              </v:shape>
            </v:group>
            <v:group style="position:absolute;left:4661;top:437;width:20;height:2" coordorigin="4661,437" coordsize="20,2">
              <v:shape style="position:absolute;left:4661;top:437;width:20;height:2" coordorigin="4661,437" coordsize="20,0" path="m4661,437l4680,437e" filled="false" stroked="true" strokeweight=".48pt" strokecolor="#fefefe">
                <v:path arrowok="t"/>
              </v:shape>
            </v:group>
            <v:group style="position:absolute;left:4680;top:437;width:20;height:2" coordorigin="4680,437" coordsize="20,2">
              <v:shape style="position:absolute;left:4680;top:437;width:20;height:2" coordorigin="4680,437" coordsize="20,0" path="m4680,437l4699,437e" filled="false" stroked="true" strokeweight=".48pt" strokecolor="#fefefe">
                <v:path arrowok="t"/>
              </v:shape>
            </v:group>
            <v:group style="position:absolute;left:4699;top:437;width:20;height:2" coordorigin="4699,437" coordsize="20,2">
              <v:shape style="position:absolute;left:4699;top:437;width:20;height:2" coordorigin="4699,437" coordsize="20,0" path="m4699,437l4718,437e" filled="false" stroked="true" strokeweight=".48pt" strokecolor="#fefefe">
                <v:path arrowok="t"/>
              </v:shape>
            </v:group>
            <v:group style="position:absolute;left:4718;top:437;width:20;height:2" coordorigin="4718,437" coordsize="20,2">
              <v:shape style="position:absolute;left:4718;top:437;width:20;height:2" coordorigin="4718,437" coordsize="20,0" path="m4718,437l4738,437e" filled="false" stroked="true" strokeweight=".48pt" strokecolor="#fefefe">
                <v:path arrowok="t"/>
              </v:shape>
            </v:group>
            <v:group style="position:absolute;left:4738;top:437;width:20;height:2" coordorigin="4738,437" coordsize="20,2">
              <v:shape style="position:absolute;left:4738;top:437;width:20;height:2" coordorigin="4738,437" coordsize="20,0" path="m4738,437l4757,437e" filled="false" stroked="true" strokeweight=".48pt" strokecolor="#fefefe">
                <v:path arrowok="t"/>
              </v:shape>
            </v:group>
            <v:group style="position:absolute;left:4757;top:437;width:20;height:2" coordorigin="4757,437" coordsize="20,2">
              <v:shape style="position:absolute;left:4757;top:437;width:20;height:2" coordorigin="4757,437" coordsize="20,0" path="m4757,437l4776,437e" filled="false" stroked="true" strokeweight=".48pt" strokecolor="#fefefe">
                <v:path arrowok="t"/>
              </v:shape>
            </v:group>
            <v:group style="position:absolute;left:4776;top:437;width:20;height:2" coordorigin="4776,437" coordsize="20,2">
              <v:shape style="position:absolute;left:4776;top:437;width:20;height:2" coordorigin="4776,437" coordsize="20,0" path="m4776,437l4795,437e" filled="false" stroked="true" strokeweight=".48pt" strokecolor="#fefefe">
                <v:path arrowok="t"/>
              </v:shape>
            </v:group>
            <v:group style="position:absolute;left:4795;top:437;width:20;height:2" coordorigin="4795,437" coordsize="20,2">
              <v:shape style="position:absolute;left:4795;top:437;width:20;height:2" coordorigin="4795,437" coordsize="20,0" path="m4795,437l4814,437e" filled="false" stroked="true" strokeweight=".48pt" strokecolor="#fefefe">
                <v:path arrowok="t"/>
              </v:shape>
            </v:group>
            <v:group style="position:absolute;left:4814;top:437;width:20;height:2" coordorigin="4814,437" coordsize="20,2">
              <v:shape style="position:absolute;left:4814;top:437;width:20;height:2" coordorigin="4814,437" coordsize="20,0" path="m4814,437l4834,437e" filled="false" stroked="true" strokeweight=".48pt" strokecolor="#fefefe">
                <v:path arrowok="t"/>
              </v:shape>
            </v:group>
            <v:group style="position:absolute;left:4834;top:437;width:20;height:2" coordorigin="4834,437" coordsize="20,2">
              <v:shape style="position:absolute;left:4834;top:437;width:20;height:2" coordorigin="4834,437" coordsize="20,0" path="m4834,437l4853,437e" filled="false" stroked="true" strokeweight=".48pt" strokecolor="#fefefe">
                <v:path arrowok="t"/>
              </v:shape>
            </v:group>
            <v:group style="position:absolute;left:4853;top:437;width:20;height:2" coordorigin="4853,437" coordsize="20,2">
              <v:shape style="position:absolute;left:4853;top:437;width:20;height:2" coordorigin="4853,437" coordsize="20,0" path="m4853,437l4872,437e" filled="false" stroked="true" strokeweight=".48pt" strokecolor="#fefefe">
                <v:path arrowok="t"/>
              </v:shape>
            </v:group>
            <v:group style="position:absolute;left:4872;top:437;width:20;height:2" coordorigin="4872,437" coordsize="20,2">
              <v:shape style="position:absolute;left:4872;top:437;width:20;height:2" coordorigin="4872,437" coordsize="20,0" path="m4872,437l4891,437e" filled="false" stroked="true" strokeweight=".48pt" strokecolor="#fefefe">
                <v:path arrowok="t"/>
              </v:shape>
            </v:group>
            <v:group style="position:absolute;left:4891;top:437;width:20;height:2" coordorigin="4891,437" coordsize="20,2">
              <v:shape style="position:absolute;left:4891;top:437;width:20;height:2" coordorigin="4891,437" coordsize="20,0" path="m4891,437l4910,437e" filled="false" stroked="true" strokeweight=".48pt" strokecolor="#fefefe">
                <v:path arrowok="t"/>
              </v:shape>
            </v:group>
            <v:group style="position:absolute;left:4910;top:437;width:20;height:2" coordorigin="4910,437" coordsize="20,2">
              <v:shape style="position:absolute;left:4910;top:437;width:20;height:2" coordorigin="4910,437" coordsize="20,0" path="m4910,437l4930,437e" filled="false" stroked="true" strokeweight=".48pt" strokecolor="#fefefe">
                <v:path arrowok="t"/>
              </v:shape>
            </v:group>
            <v:group style="position:absolute;left:4930;top:437;width:20;height:2" coordorigin="4930,437" coordsize="20,2">
              <v:shape style="position:absolute;left:4930;top:437;width:20;height:2" coordorigin="4930,437" coordsize="20,0" path="m4930,437l4949,437e" filled="false" stroked="true" strokeweight=".48pt" strokecolor="#fefefe">
                <v:path arrowok="t"/>
              </v:shape>
            </v:group>
            <v:group style="position:absolute;left:4949;top:437;width:20;height:2" coordorigin="4949,437" coordsize="20,2">
              <v:shape style="position:absolute;left:4949;top:437;width:20;height:2" coordorigin="4949,437" coordsize="20,0" path="m4949,437l4968,437e" filled="false" stroked="true" strokeweight=".48pt" strokecolor="#fefefe">
                <v:path arrowok="t"/>
              </v:shape>
            </v:group>
            <v:group style="position:absolute;left:4968;top:437;width:20;height:2" coordorigin="4968,437" coordsize="20,2">
              <v:shape style="position:absolute;left:4968;top:437;width:20;height:2" coordorigin="4968,437" coordsize="20,0" path="m4968,437l4987,437e" filled="false" stroked="true" strokeweight=".48pt" strokecolor="#fefefe">
                <v:path arrowok="t"/>
              </v:shape>
            </v:group>
            <v:group style="position:absolute;left:4987;top:437;width:20;height:2" coordorigin="4987,437" coordsize="20,2">
              <v:shape style="position:absolute;left:4987;top:437;width:20;height:2" coordorigin="4987,437" coordsize="20,0" path="m4987,437l5006,437e" filled="false" stroked="true" strokeweight=".48pt" strokecolor="#fefefe">
                <v:path arrowok="t"/>
              </v:shape>
            </v:group>
            <v:group style="position:absolute;left:5006;top:437;width:20;height:2" coordorigin="5006,437" coordsize="20,2">
              <v:shape style="position:absolute;left:5006;top:437;width:20;height:2" coordorigin="5006,437" coordsize="20,0" path="m5006,437l5026,437e" filled="false" stroked="true" strokeweight=".48pt" strokecolor="#fefefe">
                <v:path arrowok="t"/>
              </v:shape>
            </v:group>
            <v:group style="position:absolute;left:5026;top:437;width:20;height:2" coordorigin="5026,437" coordsize="20,2">
              <v:shape style="position:absolute;left:5026;top:437;width:20;height:2" coordorigin="5026,437" coordsize="20,0" path="m5026,437l5045,437e" filled="false" stroked="true" strokeweight=".48pt" strokecolor="#fefefe">
                <v:path arrowok="t"/>
              </v:shape>
            </v:group>
            <v:group style="position:absolute;left:5045;top:437;width:20;height:2" coordorigin="5045,437" coordsize="20,2">
              <v:shape style="position:absolute;left:5045;top:437;width:20;height:2" coordorigin="5045,437" coordsize="20,0" path="m5045,437l5064,437e" filled="false" stroked="true" strokeweight=".48pt" strokecolor="#fefefe">
                <v:path arrowok="t"/>
              </v:shape>
            </v:group>
            <v:group style="position:absolute;left:5064;top:437;width:20;height:2" coordorigin="5064,437" coordsize="20,2">
              <v:shape style="position:absolute;left:5064;top:437;width:20;height:2" coordorigin="5064,437" coordsize="20,0" path="m5064,437l5083,437e" filled="false" stroked="true" strokeweight=".48pt" strokecolor="#fefefe">
                <v:path arrowok="t"/>
              </v:shape>
            </v:group>
            <v:group style="position:absolute;left:5083;top:437;width:20;height:2" coordorigin="5083,437" coordsize="20,2">
              <v:shape style="position:absolute;left:5083;top:437;width:20;height:2" coordorigin="5083,437" coordsize="20,0" path="m5083,437l5102,437e" filled="false" stroked="true" strokeweight=".48pt" strokecolor="#fefefe">
                <v:path arrowok="t"/>
              </v:shape>
            </v:group>
            <v:group style="position:absolute;left:5102;top:437;width:20;height:2" coordorigin="5102,437" coordsize="20,2">
              <v:shape style="position:absolute;left:5102;top:437;width:20;height:2" coordorigin="5102,437" coordsize="20,0" path="m5102,437l5122,437e" filled="false" stroked="true" strokeweight=".48pt" strokecolor="#fefefe">
                <v:path arrowok="t"/>
              </v:shape>
            </v:group>
            <v:group style="position:absolute;left:5122;top:437;width:20;height:2" coordorigin="5122,437" coordsize="20,2">
              <v:shape style="position:absolute;left:5122;top:437;width:20;height:2" coordorigin="5122,437" coordsize="20,0" path="m5122,437l5141,437e" filled="false" stroked="true" strokeweight=".48pt" strokecolor="#fefefe">
                <v:path arrowok="t"/>
              </v:shape>
            </v:group>
            <v:group style="position:absolute;left:5141;top:437;width:20;height:2" coordorigin="5141,437" coordsize="20,2">
              <v:shape style="position:absolute;left:5141;top:437;width:20;height:2" coordorigin="5141,437" coordsize="20,0" path="m5141,437l5160,437e" filled="false" stroked="true" strokeweight=".48pt" strokecolor="#fefefe">
                <v:path arrowok="t"/>
              </v:shape>
            </v:group>
            <v:group style="position:absolute;left:5160;top:437;width:20;height:2" coordorigin="5160,437" coordsize="20,2">
              <v:shape style="position:absolute;left:5160;top:437;width:20;height:2" coordorigin="5160,437" coordsize="20,0" path="m5160,437l5179,437e" filled="false" stroked="true" strokeweight=".48pt" strokecolor="#fefefe">
                <v:path arrowok="t"/>
              </v:shape>
            </v:group>
            <v:group style="position:absolute;left:5179;top:437;width:20;height:2" coordorigin="5179,437" coordsize="20,2">
              <v:shape style="position:absolute;left:5179;top:437;width:20;height:2" coordorigin="5179,437" coordsize="20,0" path="m5179,437l5198,437e" filled="false" stroked="true" strokeweight=".48pt" strokecolor="#fefefe">
                <v:path arrowok="t"/>
              </v:shape>
            </v:group>
            <v:group style="position:absolute;left:5198;top:437;width:20;height:2" coordorigin="5198,437" coordsize="20,2">
              <v:shape style="position:absolute;left:5198;top:437;width:20;height:2" coordorigin="5198,437" coordsize="20,0" path="m5198,437l5218,437e" filled="false" stroked="true" strokeweight=".48pt" strokecolor="#fefefe">
                <v:path arrowok="t"/>
              </v:shape>
            </v:group>
            <v:group style="position:absolute;left:5218;top:437;width:20;height:2" coordorigin="5218,437" coordsize="20,2">
              <v:shape style="position:absolute;left:5218;top:437;width:20;height:2" coordorigin="5218,437" coordsize="20,0" path="m5218,437l5237,437e" filled="false" stroked="true" strokeweight=".48pt" strokecolor="#fefefe">
                <v:path arrowok="t"/>
              </v:shape>
            </v:group>
            <v:group style="position:absolute;left:5237;top:437;width:20;height:2" coordorigin="5237,437" coordsize="20,2">
              <v:shape style="position:absolute;left:5237;top:437;width:20;height:2" coordorigin="5237,437" coordsize="20,0" path="m5237,437l5256,437e" filled="false" stroked="true" strokeweight=".48pt" strokecolor="#fefefe">
                <v:path arrowok="t"/>
              </v:shape>
            </v:group>
            <v:group style="position:absolute;left:5256;top:437;width:20;height:2" coordorigin="5256,437" coordsize="20,2">
              <v:shape style="position:absolute;left:5256;top:437;width:20;height:2" coordorigin="5256,437" coordsize="20,0" path="m5256,437l5275,437e" filled="false" stroked="true" strokeweight=".48pt" strokecolor="#fefefe">
                <v:path arrowok="t"/>
              </v:shape>
            </v:group>
            <v:group style="position:absolute;left:5275;top:437;width:20;height:2" coordorigin="5275,437" coordsize="20,2">
              <v:shape style="position:absolute;left:5275;top:437;width:20;height:2" coordorigin="5275,437" coordsize="20,0" path="m5275,437l5294,437e" filled="false" stroked="true" strokeweight=".48pt" strokecolor="#fefefe">
                <v:path arrowok="t"/>
              </v:shape>
            </v:group>
            <v:group style="position:absolute;left:5294;top:437;width:20;height:2" coordorigin="5294,437" coordsize="20,2">
              <v:shape style="position:absolute;left:5294;top:437;width:20;height:2" coordorigin="5294,437" coordsize="20,0" path="m5294,437l5314,437e" filled="false" stroked="true" strokeweight=".48pt" strokecolor="#fefefe">
                <v:path arrowok="t"/>
              </v:shape>
            </v:group>
            <v:group style="position:absolute;left:5314;top:437;width:20;height:2" coordorigin="5314,437" coordsize="20,2">
              <v:shape style="position:absolute;left:5314;top:437;width:20;height:2" coordorigin="5314,437" coordsize="20,0" path="m5314,437l5333,437e" filled="false" stroked="true" strokeweight=".48pt" strokecolor="#fefefe">
                <v:path arrowok="t"/>
              </v:shape>
            </v:group>
            <v:group style="position:absolute;left:5333;top:437;width:20;height:2" coordorigin="5333,437" coordsize="20,2">
              <v:shape style="position:absolute;left:5333;top:437;width:20;height:2" coordorigin="5333,437" coordsize="20,0" path="m5333,437l5352,437e" filled="false" stroked="true" strokeweight=".48pt" strokecolor="#fefefe">
                <v:path arrowok="t"/>
              </v:shape>
            </v:group>
            <v:group style="position:absolute;left:5352;top:437;width:20;height:2" coordorigin="5352,437" coordsize="20,2">
              <v:shape style="position:absolute;left:5352;top:437;width:20;height:2" coordorigin="5352,437" coordsize="20,0" path="m5352,437l5371,437e" filled="false" stroked="true" strokeweight=".48pt" strokecolor="#fefefe">
                <v:path arrowok="t"/>
              </v:shape>
            </v:group>
            <v:group style="position:absolute;left:5371;top:437;width:20;height:2" coordorigin="5371,437" coordsize="20,2">
              <v:shape style="position:absolute;left:5371;top:437;width:20;height:2" coordorigin="5371,437" coordsize="20,0" path="m5371,437l5390,437e" filled="false" stroked="true" strokeweight=".48pt" strokecolor="#fefefe">
                <v:path arrowok="t"/>
              </v:shape>
            </v:group>
            <v:group style="position:absolute;left:5390;top:437;width:20;height:2" coordorigin="5390,437" coordsize="20,2">
              <v:shape style="position:absolute;left:5390;top:437;width:20;height:2" coordorigin="5390,437" coordsize="20,0" path="m5390,437l5410,437e" filled="false" stroked="true" strokeweight=".48pt" strokecolor="#fefefe">
                <v:path arrowok="t"/>
              </v:shape>
            </v:group>
            <v:group style="position:absolute;left:5410;top:437;width:20;height:2" coordorigin="5410,437" coordsize="20,2">
              <v:shape style="position:absolute;left:5410;top:437;width:20;height:2" coordorigin="5410,437" coordsize="20,0" path="m5410,437l5429,437e" filled="false" stroked="true" strokeweight=".48pt" strokecolor="#fefefe">
                <v:path arrowok="t"/>
              </v:shape>
            </v:group>
            <v:group style="position:absolute;left:5429;top:437;width:20;height:2" coordorigin="5429,437" coordsize="20,2">
              <v:shape style="position:absolute;left:5429;top:437;width:20;height:2" coordorigin="5429,437" coordsize="20,0" path="m5429,437l5448,437e" filled="false" stroked="true" strokeweight=".48pt" strokecolor="#fefefe">
                <v:path arrowok="t"/>
              </v:shape>
            </v:group>
            <v:group style="position:absolute;left:5448;top:437;width:20;height:2" coordorigin="5448,437" coordsize="20,2">
              <v:shape style="position:absolute;left:5448;top:437;width:20;height:2" coordorigin="5448,437" coordsize="20,0" path="m5448,437l5467,437e" filled="false" stroked="true" strokeweight=".48pt" strokecolor="#fefefe">
                <v:path arrowok="t"/>
              </v:shape>
            </v:group>
            <v:group style="position:absolute;left:5467;top:437;width:20;height:2" coordorigin="5467,437" coordsize="20,2">
              <v:shape style="position:absolute;left:5467;top:437;width:20;height:2" coordorigin="5467,437" coordsize="20,0" path="m5467,437l5486,437e" filled="false" stroked="true" strokeweight=".48pt" strokecolor="#fefefe">
                <v:path arrowok="t"/>
              </v:shape>
            </v:group>
            <v:group style="position:absolute;left:5486;top:437;width:20;height:2" coordorigin="5486,437" coordsize="20,2">
              <v:shape style="position:absolute;left:5486;top:437;width:20;height:2" coordorigin="5486,437" coordsize="20,0" path="m5486,437l5506,437e" filled="false" stroked="true" strokeweight=".48pt" strokecolor="#fefefe">
                <v:path arrowok="t"/>
              </v:shape>
            </v:group>
            <v:group style="position:absolute;left:5506;top:437;width:20;height:2" coordorigin="5506,437" coordsize="20,2">
              <v:shape style="position:absolute;left:5506;top:437;width:20;height:2" coordorigin="5506,437" coordsize="20,0" path="m5506,437l5525,437e" filled="false" stroked="true" strokeweight=".48pt" strokecolor="#fefefe">
                <v:path arrowok="t"/>
              </v:shape>
            </v:group>
            <v:group style="position:absolute;left:5525;top:437;width:20;height:2" coordorigin="5525,437" coordsize="20,2">
              <v:shape style="position:absolute;left:5525;top:437;width:20;height:2" coordorigin="5525,437" coordsize="20,0" path="m5525,437l5544,437e" filled="false" stroked="true" strokeweight=".48pt" strokecolor="#fefefe">
                <v:path arrowok="t"/>
              </v:shape>
            </v:group>
            <v:group style="position:absolute;left:5544;top:437;width:20;height:2" coordorigin="5544,437" coordsize="20,2">
              <v:shape style="position:absolute;left:5544;top:437;width:20;height:2" coordorigin="5544,437" coordsize="20,0" path="m5544,437l5563,437e" filled="false" stroked="true" strokeweight=".48pt" strokecolor="#fefefe">
                <v:path arrowok="t"/>
              </v:shape>
            </v:group>
            <v:group style="position:absolute;left:5563;top:437;width:20;height:2" coordorigin="5563,437" coordsize="20,2">
              <v:shape style="position:absolute;left:5563;top:437;width:20;height:2" coordorigin="5563,437" coordsize="20,0" path="m5563,437l5582,437e" filled="false" stroked="true" strokeweight=".48pt" strokecolor="#fefefe">
                <v:path arrowok="t"/>
              </v:shape>
            </v:group>
            <v:group style="position:absolute;left:5582;top:437;width:20;height:2" coordorigin="5582,437" coordsize="20,2">
              <v:shape style="position:absolute;left:5582;top:437;width:20;height:2" coordorigin="5582,437" coordsize="20,0" path="m5582,437l5602,437e" filled="false" stroked="true" strokeweight=".48pt" strokecolor="#fefefe">
                <v:path arrowok="t"/>
              </v:shape>
            </v:group>
            <v:group style="position:absolute;left:5602;top:437;width:20;height:2" coordorigin="5602,437" coordsize="20,2">
              <v:shape style="position:absolute;left:5602;top:437;width:20;height:2" coordorigin="5602,437" coordsize="20,0" path="m5602,437l5621,437e" filled="false" stroked="true" strokeweight=".48pt" strokecolor="#fefefe">
                <v:path arrowok="t"/>
              </v:shape>
            </v:group>
            <v:group style="position:absolute;left:5621;top:437;width:20;height:2" coordorigin="5621,437" coordsize="20,2">
              <v:shape style="position:absolute;left:5621;top:437;width:20;height:2" coordorigin="5621,437" coordsize="20,0" path="m5621,437l5640,437e" filled="false" stroked="true" strokeweight=".48pt" strokecolor="#fefefe">
                <v:path arrowok="t"/>
              </v:shape>
            </v:group>
            <v:group style="position:absolute;left:5640;top:437;width:20;height:2" coordorigin="5640,437" coordsize="20,2">
              <v:shape style="position:absolute;left:5640;top:437;width:20;height:2" coordorigin="5640,437" coordsize="20,0" path="m5640,437l5659,437e" filled="false" stroked="true" strokeweight=".48pt" strokecolor="#fefefe">
                <v:path arrowok="t"/>
              </v:shape>
            </v:group>
            <v:group style="position:absolute;left:5659;top:437;width:20;height:2" coordorigin="5659,437" coordsize="20,2">
              <v:shape style="position:absolute;left:5659;top:437;width:20;height:2" coordorigin="5659,437" coordsize="20,0" path="m5659,437l5678,437e" filled="false" stroked="true" strokeweight=".48pt" strokecolor="#fefefe">
                <v:path arrowok="t"/>
              </v:shape>
            </v:group>
            <v:group style="position:absolute;left:5678;top:437;width:20;height:2" coordorigin="5678,437" coordsize="20,2">
              <v:shape style="position:absolute;left:5678;top:437;width:20;height:2" coordorigin="5678,437" coordsize="20,0" path="m5678,437l5698,437e" filled="false" stroked="true" strokeweight=".48pt" strokecolor="#fefefe">
                <v:path arrowok="t"/>
              </v:shape>
            </v:group>
            <v:group style="position:absolute;left:5698;top:437;width:20;height:2" coordorigin="5698,437" coordsize="20,2">
              <v:shape style="position:absolute;left:5698;top:437;width:20;height:2" coordorigin="5698,437" coordsize="20,0" path="m5698,437l5717,437e" filled="false" stroked="true" strokeweight=".48pt" strokecolor="#fefefe">
                <v:path arrowok="t"/>
              </v:shape>
            </v:group>
            <v:group style="position:absolute;left:5717;top:437;width:20;height:2" coordorigin="5717,437" coordsize="20,2">
              <v:shape style="position:absolute;left:5717;top:437;width:20;height:2" coordorigin="5717,437" coordsize="20,0" path="m5717,437l5736,437e" filled="false" stroked="true" strokeweight=".48pt" strokecolor="#fefefe">
                <v:path arrowok="t"/>
              </v:shape>
            </v:group>
            <v:group style="position:absolute;left:5736;top:437;width:20;height:2" coordorigin="5736,437" coordsize="20,2">
              <v:shape style="position:absolute;left:5736;top:437;width:20;height:2" coordorigin="5736,437" coordsize="20,0" path="m5736,437l5755,437e" filled="false" stroked="true" strokeweight=".48pt" strokecolor="#fefefe">
                <v:path arrowok="t"/>
              </v:shape>
            </v:group>
            <v:group style="position:absolute;left:5755;top:437;width:20;height:2" coordorigin="5755,437" coordsize="20,2">
              <v:shape style="position:absolute;left:5755;top:437;width:20;height:2" coordorigin="5755,437" coordsize="20,0" path="m5755,437l5774,437e" filled="false" stroked="true" strokeweight=".48pt" strokecolor="#fefefe">
                <v:path arrowok="t"/>
              </v:shape>
            </v:group>
            <v:group style="position:absolute;left:5774;top:437;width:20;height:2" coordorigin="5774,437" coordsize="20,2">
              <v:shape style="position:absolute;left:5774;top:437;width:20;height:2" coordorigin="5774,437" coordsize="20,0" path="m5774,437l5794,437e" filled="false" stroked="true" strokeweight=".48pt" strokecolor="#fefefe">
                <v:path arrowok="t"/>
              </v:shape>
            </v:group>
            <v:group style="position:absolute;left:5794;top:437;width:20;height:2" coordorigin="5794,437" coordsize="20,2">
              <v:shape style="position:absolute;left:5794;top:437;width:20;height:2" coordorigin="5794,437" coordsize="20,0" path="m5794,437l5813,437e" filled="false" stroked="true" strokeweight=".48pt" strokecolor="#fefefe">
                <v:path arrowok="t"/>
              </v:shape>
            </v:group>
            <v:group style="position:absolute;left:5813;top:437;width:20;height:2" coordorigin="5813,437" coordsize="20,2">
              <v:shape style="position:absolute;left:5813;top:437;width:20;height:2" coordorigin="5813,437" coordsize="20,0" path="m5813,437l5832,437e" filled="false" stroked="true" strokeweight=".48pt" strokecolor="#fefefe">
                <v:path arrowok="t"/>
              </v:shape>
            </v:group>
            <v:group style="position:absolute;left:5832;top:437;width:20;height:2" coordorigin="5832,437" coordsize="20,2">
              <v:shape style="position:absolute;left:5832;top:437;width:20;height:2" coordorigin="5832,437" coordsize="20,0" path="m5832,437l5851,437e" filled="false" stroked="true" strokeweight=".48pt" strokecolor="#fefefe">
                <v:path arrowok="t"/>
              </v:shape>
            </v:group>
            <v:group style="position:absolute;left:5851;top:437;width:20;height:2" coordorigin="5851,437" coordsize="20,2">
              <v:shape style="position:absolute;left:5851;top:437;width:20;height:2" coordorigin="5851,437" coordsize="20,0" path="m5851,437l5870,437e" filled="false" stroked="true" strokeweight=".48pt" strokecolor="#fefefe">
                <v:path arrowok="t"/>
              </v:shape>
            </v:group>
            <v:group style="position:absolute;left:5870;top:437;width:20;height:2" coordorigin="5870,437" coordsize="20,2">
              <v:shape style="position:absolute;left:5870;top:437;width:20;height:2" coordorigin="5870,437" coordsize="20,0" path="m5870,437l5890,437e" filled="false" stroked="true" strokeweight=".48pt" strokecolor="#fefefe">
                <v:path arrowok="t"/>
              </v:shape>
            </v:group>
            <v:group style="position:absolute;left:5890;top:437;width:20;height:2" coordorigin="5890,437" coordsize="20,2">
              <v:shape style="position:absolute;left:5890;top:437;width:20;height:2" coordorigin="5890,437" coordsize="20,0" path="m5890,437l5909,437e" filled="false" stroked="true" strokeweight=".48pt" strokecolor="#fefefe">
                <v:path arrowok="t"/>
              </v:shape>
            </v:group>
            <v:group style="position:absolute;left:5909;top:437;width:20;height:2" coordorigin="5909,437" coordsize="20,2">
              <v:shape style="position:absolute;left:5909;top:437;width:20;height:2" coordorigin="5909,437" coordsize="20,0" path="m5909,437l5928,437e" filled="false" stroked="true" strokeweight=".48pt" strokecolor="#fefefe">
                <v:path arrowok="t"/>
              </v:shape>
            </v:group>
            <v:group style="position:absolute;left:5928;top:437;width:20;height:2" coordorigin="5928,437" coordsize="20,2">
              <v:shape style="position:absolute;left:5928;top:437;width:20;height:2" coordorigin="5928,437" coordsize="20,0" path="m5928,437l5947,437e" filled="false" stroked="true" strokeweight=".48pt" strokecolor="#fefefe">
                <v:path arrowok="t"/>
              </v:shape>
            </v:group>
            <v:group style="position:absolute;left:5947;top:437;width:20;height:2" coordorigin="5947,437" coordsize="20,2">
              <v:shape style="position:absolute;left:5947;top:437;width:20;height:2" coordorigin="5947,437" coordsize="20,0" path="m5947,437l5966,437e" filled="false" stroked="true" strokeweight=".48pt" strokecolor="#fefefe">
                <v:path arrowok="t"/>
              </v:shape>
            </v:group>
            <v:group style="position:absolute;left:5966;top:437;width:20;height:2" coordorigin="5966,437" coordsize="20,2">
              <v:shape style="position:absolute;left:5966;top:437;width:20;height:2" coordorigin="5966,437" coordsize="20,0" path="m5966,437l5986,437e" filled="false" stroked="true" strokeweight=".48pt" strokecolor="#fefefe">
                <v:path arrowok="t"/>
              </v:shape>
            </v:group>
            <v:group style="position:absolute;left:5986;top:437;width:20;height:2" coordorigin="5986,437" coordsize="20,2">
              <v:shape style="position:absolute;left:5986;top:437;width:20;height:2" coordorigin="5986,437" coordsize="20,0" path="m5986,437l6005,437e" filled="false" stroked="true" strokeweight=".48pt" strokecolor="#fefefe">
                <v:path arrowok="t"/>
              </v:shape>
            </v:group>
            <v:group style="position:absolute;left:6005;top:437;width:20;height:2" coordorigin="6005,437" coordsize="20,2">
              <v:shape style="position:absolute;left:6005;top:437;width:20;height:2" coordorigin="6005,437" coordsize="20,0" path="m6005,437l6024,437e" filled="false" stroked="true" strokeweight=".48pt" strokecolor="#fefefe">
                <v:path arrowok="t"/>
              </v:shape>
            </v:group>
            <v:group style="position:absolute;left:6024;top:437;width:20;height:2" coordorigin="6024,437" coordsize="20,2">
              <v:shape style="position:absolute;left:6024;top:437;width:20;height:2" coordorigin="6024,437" coordsize="20,0" path="m6024,437l6043,437e" filled="false" stroked="true" strokeweight=".48pt" strokecolor="#fefefe">
                <v:path arrowok="t"/>
              </v:shape>
            </v:group>
            <v:group style="position:absolute;left:6043;top:437;width:20;height:2" coordorigin="6043,437" coordsize="20,2">
              <v:shape style="position:absolute;left:6043;top:437;width:20;height:2" coordorigin="6043,437" coordsize="20,0" path="m6043,437l6062,437e" filled="false" stroked="true" strokeweight=".48pt" strokecolor="#fefefe">
                <v:path arrowok="t"/>
              </v:shape>
            </v:group>
            <v:group style="position:absolute;left:6062;top:437;width:20;height:2" coordorigin="6062,437" coordsize="20,2">
              <v:shape style="position:absolute;left:6062;top:437;width:20;height:2" coordorigin="6062,437" coordsize="20,0" path="m6062,437l6082,437e" filled="false" stroked="true" strokeweight=".48pt" strokecolor="#fefefe">
                <v:path arrowok="t"/>
              </v:shape>
            </v:group>
            <v:group style="position:absolute;left:6082;top:437;width:20;height:2" coordorigin="6082,437" coordsize="20,2">
              <v:shape style="position:absolute;left:6082;top:437;width:20;height:2" coordorigin="6082,437" coordsize="20,0" path="m6082,437l6101,437e" filled="false" stroked="true" strokeweight=".48pt" strokecolor="#fefefe">
                <v:path arrowok="t"/>
              </v:shape>
            </v:group>
            <v:group style="position:absolute;left:6101;top:437;width:20;height:2" coordorigin="6101,437" coordsize="20,2">
              <v:shape style="position:absolute;left:6101;top:437;width:20;height:2" coordorigin="6101,437" coordsize="20,0" path="m6101,437l6120,437e" filled="false" stroked="true" strokeweight=".48pt" strokecolor="#fefefe">
                <v:path arrowok="t"/>
              </v:shape>
            </v:group>
            <v:group style="position:absolute;left:6120;top:437;width:20;height:2" coordorigin="6120,437" coordsize="20,2">
              <v:shape style="position:absolute;left:6120;top:437;width:20;height:2" coordorigin="6120,437" coordsize="20,0" path="m6120,437l6139,437e" filled="false" stroked="true" strokeweight=".48pt" strokecolor="#fefefe">
                <v:path arrowok="t"/>
              </v:shape>
            </v:group>
            <v:group style="position:absolute;left:6139;top:437;width:20;height:2" coordorigin="6139,437" coordsize="20,2">
              <v:shape style="position:absolute;left:6139;top:437;width:20;height:2" coordorigin="6139,437" coordsize="20,0" path="m6139,437l6158,437e" filled="false" stroked="true" strokeweight=".48pt" strokecolor="#fefefe">
                <v:path arrowok="t"/>
              </v:shape>
            </v:group>
            <v:group style="position:absolute;left:6158;top:437;width:20;height:2" coordorigin="6158,437" coordsize="20,2">
              <v:shape style="position:absolute;left:6158;top:437;width:20;height:2" coordorigin="6158,437" coordsize="20,0" path="m6158,437l6178,437e" filled="false" stroked="true" strokeweight=".48pt" strokecolor="#fefefe">
                <v:path arrowok="t"/>
              </v:shape>
            </v:group>
            <v:group style="position:absolute;left:6178;top:437;width:20;height:2" coordorigin="6178,437" coordsize="20,2">
              <v:shape style="position:absolute;left:6178;top:437;width:20;height:2" coordorigin="6178,437" coordsize="20,0" path="m6178,437l6197,437e" filled="false" stroked="true" strokeweight=".48pt" strokecolor="#fefefe">
                <v:path arrowok="t"/>
              </v:shape>
            </v:group>
            <v:group style="position:absolute;left:6197;top:437;width:20;height:2" coordorigin="6197,437" coordsize="20,2">
              <v:shape style="position:absolute;left:6197;top:437;width:20;height:2" coordorigin="6197,437" coordsize="20,0" path="m6197,437l6216,437e" filled="false" stroked="true" strokeweight=".48pt" strokecolor="#fefefe">
                <v:path arrowok="t"/>
              </v:shape>
            </v:group>
            <v:group style="position:absolute;left:6216;top:437;width:20;height:2" coordorigin="6216,437" coordsize="20,2">
              <v:shape style="position:absolute;left:6216;top:437;width:20;height:2" coordorigin="6216,437" coordsize="20,0" path="m6216,437l6235,437e" filled="false" stroked="true" strokeweight=".48pt" strokecolor="#fefefe">
                <v:path arrowok="t"/>
              </v:shape>
            </v:group>
            <v:group style="position:absolute;left:6235;top:437;width:20;height:2" coordorigin="6235,437" coordsize="20,2">
              <v:shape style="position:absolute;left:6235;top:437;width:20;height:2" coordorigin="6235,437" coordsize="20,0" path="m6235,437l6254,437e" filled="false" stroked="true" strokeweight=".48pt" strokecolor="#fefefe">
                <v:path arrowok="t"/>
              </v:shape>
            </v:group>
            <v:group style="position:absolute;left:6254;top:437;width:20;height:2" coordorigin="6254,437" coordsize="20,2">
              <v:shape style="position:absolute;left:6254;top:437;width:20;height:2" coordorigin="6254,437" coordsize="20,0" path="m6254,437l6274,437e" filled="false" stroked="true" strokeweight=".48pt" strokecolor="#fefefe">
                <v:path arrowok="t"/>
              </v:shape>
            </v:group>
            <v:group style="position:absolute;left:6274;top:437;width:20;height:2" coordorigin="6274,437" coordsize="20,2">
              <v:shape style="position:absolute;left:6274;top:437;width:20;height:2" coordorigin="6274,437" coordsize="20,0" path="m6274,437l6293,437e" filled="false" stroked="true" strokeweight=".48pt" strokecolor="#fefefe">
                <v:path arrowok="t"/>
              </v:shape>
            </v:group>
            <v:group style="position:absolute;left:6293;top:437;width:20;height:2" coordorigin="6293,437" coordsize="20,2">
              <v:shape style="position:absolute;left:6293;top:437;width:20;height:2" coordorigin="6293,437" coordsize="20,0" path="m6293,437l6312,437e" filled="false" stroked="true" strokeweight=".48pt" strokecolor="#fefefe">
                <v:path arrowok="t"/>
              </v:shape>
            </v:group>
            <v:group style="position:absolute;left:6312;top:437;width:20;height:2" coordorigin="6312,437" coordsize="20,2">
              <v:shape style="position:absolute;left:6312;top:437;width:20;height:2" coordorigin="6312,437" coordsize="20,0" path="m6312,437l6331,437e" filled="false" stroked="true" strokeweight=".48pt" strokecolor="#fefefe">
                <v:path arrowok="t"/>
              </v:shape>
            </v:group>
            <v:group style="position:absolute;left:6331;top:437;width:20;height:2" coordorigin="6331,437" coordsize="20,2">
              <v:shape style="position:absolute;left:6331;top:437;width:20;height:2" coordorigin="6331,437" coordsize="20,0" path="m6331,437l6350,437e" filled="false" stroked="true" strokeweight=".48pt" strokecolor="#fefefe">
                <v:path arrowok="t"/>
              </v:shape>
            </v:group>
            <v:group style="position:absolute;left:6350;top:437;width:20;height:2" coordorigin="6350,437" coordsize="20,2">
              <v:shape style="position:absolute;left:6350;top:437;width:20;height:2" coordorigin="6350,437" coordsize="20,0" path="m6350,437l6370,437e" filled="false" stroked="true" strokeweight=".48pt" strokecolor="#fefefe">
                <v:path arrowok="t"/>
              </v:shape>
            </v:group>
            <v:group style="position:absolute;left:6370;top:437;width:20;height:2" coordorigin="6370,437" coordsize="20,2">
              <v:shape style="position:absolute;left:6370;top:437;width:20;height:2" coordorigin="6370,437" coordsize="20,0" path="m6370,437l6389,437e" filled="false" stroked="true" strokeweight=".48pt" strokecolor="#fefefe">
                <v:path arrowok="t"/>
              </v:shape>
            </v:group>
            <v:group style="position:absolute;left:6389;top:437;width:20;height:2" coordorigin="6389,437" coordsize="20,2">
              <v:shape style="position:absolute;left:6389;top:437;width:20;height:2" coordorigin="6389,437" coordsize="20,0" path="m6389,437l6408,437e" filled="false" stroked="true" strokeweight=".48pt" strokecolor="#fefefe">
                <v:path arrowok="t"/>
              </v:shape>
            </v:group>
            <v:group style="position:absolute;left:6408;top:437;width:20;height:2" coordorigin="6408,437" coordsize="20,2">
              <v:shape style="position:absolute;left:6408;top:437;width:20;height:2" coordorigin="6408,437" coordsize="20,0" path="m6408,437l6427,437e" filled="false" stroked="true" strokeweight=".48pt" strokecolor="#fefefe">
                <v:path arrowok="t"/>
              </v:shape>
            </v:group>
            <v:group style="position:absolute;left:6427;top:437;width:10;height:2" coordorigin="6427,437" coordsize="10,2">
              <v:shape style="position:absolute;left:6427;top:437;width:10;height:2" coordorigin="6427,437" coordsize="10,0" path="m6427,437l6437,437e" filled="false" stroked="true" strokeweight=".48pt" strokecolor="#fefefe">
                <v:path arrowok="t"/>
              </v:shape>
              <v:shape style="position:absolute;left:29;top:442;width:3787;height:509" type="#_x0000_t75" stroked="false">
                <v:imagedata r:id="rId54" o:title=""/>
              </v:shape>
            </v:group>
            <v:group style="position:absolute;left:3792;top:946;width:15;height:2" coordorigin="3792,946" coordsize="15,2">
              <v:shape style="position:absolute;left:3792;top:946;width:15;height:2" coordorigin="3792,946" coordsize="15,0" path="m3792,946l3806,946e" filled="false" stroked="true" strokeweight=".48pt" strokecolor="#000000">
                <v:path arrowok="t"/>
              </v:shape>
            </v:group>
            <v:group style="position:absolute;left:3806;top:946;width:10;height:2" coordorigin="3806,946" coordsize="10,2">
              <v:shape style="position:absolute;left:3806;top:946;width:10;height:2" coordorigin="3806,946" coordsize="10,0" path="m3806,946l3816,946e" filled="false" stroked="true" strokeweight=".48pt" strokecolor="#000000">
                <v:path arrowok="t"/>
              </v:shape>
            </v:group>
            <v:group style="position:absolute;left:3816;top:946;width:20;height:2" coordorigin="3816,946" coordsize="20,2">
              <v:shape style="position:absolute;left:3816;top:946;width:20;height:2" coordorigin="3816,946" coordsize="20,0" path="m3816,946l3835,946e" filled="false" stroked="true" strokeweight=".48pt" strokecolor="#fefefe">
                <v:path arrowok="t"/>
              </v:shape>
            </v:group>
            <v:group style="position:absolute;left:3835;top:946;width:20;height:2" coordorigin="3835,946" coordsize="20,2">
              <v:shape style="position:absolute;left:3835;top:946;width:20;height:2" coordorigin="3835,946" coordsize="20,0" path="m3835,946l3854,946e" filled="false" stroked="true" strokeweight=".48pt" strokecolor="#fefefe">
                <v:path arrowok="t"/>
              </v:shape>
            </v:group>
            <v:group style="position:absolute;left:3854;top:946;width:20;height:2" coordorigin="3854,946" coordsize="20,2">
              <v:shape style="position:absolute;left:3854;top:946;width:20;height:2" coordorigin="3854,946" coordsize="20,0" path="m3854,946l3874,946e" filled="false" stroked="true" strokeweight=".48pt" strokecolor="#fefefe">
                <v:path arrowok="t"/>
              </v:shape>
            </v:group>
            <v:group style="position:absolute;left:3874;top:946;width:20;height:2" coordorigin="3874,946" coordsize="20,2">
              <v:shape style="position:absolute;left:3874;top:946;width:20;height:2" coordorigin="3874,946" coordsize="20,0" path="m3874,946l3893,946e" filled="false" stroked="true" strokeweight=".48pt" strokecolor="#fefefe">
                <v:path arrowok="t"/>
              </v:shape>
            </v:group>
            <v:group style="position:absolute;left:3893;top:946;width:20;height:2" coordorigin="3893,946" coordsize="20,2">
              <v:shape style="position:absolute;left:3893;top:946;width:20;height:2" coordorigin="3893,946" coordsize="20,0" path="m3893,946l3912,946e" filled="false" stroked="true" strokeweight=".48pt" strokecolor="#fefefe">
                <v:path arrowok="t"/>
              </v:shape>
            </v:group>
            <v:group style="position:absolute;left:3912;top:946;width:20;height:2" coordorigin="3912,946" coordsize="20,2">
              <v:shape style="position:absolute;left:3912;top:946;width:20;height:2" coordorigin="3912,946" coordsize="20,0" path="m3912,946l3931,946e" filled="false" stroked="true" strokeweight=".48pt" strokecolor="#fefefe">
                <v:path arrowok="t"/>
              </v:shape>
            </v:group>
            <v:group style="position:absolute;left:3931;top:946;width:20;height:2" coordorigin="3931,946" coordsize="20,2">
              <v:shape style="position:absolute;left:3931;top:946;width:20;height:2" coordorigin="3931,946" coordsize="20,0" path="m3931,946l3950,946e" filled="false" stroked="true" strokeweight=".48pt" strokecolor="#fefefe">
                <v:path arrowok="t"/>
              </v:shape>
            </v:group>
            <v:group style="position:absolute;left:3950;top:946;width:20;height:2" coordorigin="3950,946" coordsize="20,2">
              <v:shape style="position:absolute;left:3950;top:946;width:20;height:2" coordorigin="3950,946" coordsize="20,0" path="m3950,946l3970,946e" filled="false" stroked="true" strokeweight=".48pt" strokecolor="#fefefe">
                <v:path arrowok="t"/>
              </v:shape>
            </v:group>
            <v:group style="position:absolute;left:3970;top:946;width:20;height:2" coordorigin="3970,946" coordsize="20,2">
              <v:shape style="position:absolute;left:3970;top:946;width:20;height:2" coordorigin="3970,946" coordsize="20,0" path="m3970,946l3989,946e" filled="false" stroked="true" strokeweight=".48pt" strokecolor="#fefefe">
                <v:path arrowok="t"/>
              </v:shape>
            </v:group>
            <v:group style="position:absolute;left:3989;top:946;width:20;height:2" coordorigin="3989,946" coordsize="20,2">
              <v:shape style="position:absolute;left:3989;top:946;width:20;height:2" coordorigin="3989,946" coordsize="20,0" path="m3989,946l4008,946e" filled="false" stroked="true" strokeweight=".48pt" strokecolor="#fefefe">
                <v:path arrowok="t"/>
              </v:shape>
            </v:group>
            <v:group style="position:absolute;left:4008;top:946;width:20;height:2" coordorigin="4008,946" coordsize="20,2">
              <v:shape style="position:absolute;left:4008;top:946;width:20;height:2" coordorigin="4008,946" coordsize="20,0" path="m4008,946l4027,946e" filled="false" stroked="true" strokeweight=".48pt" strokecolor="#fefefe">
                <v:path arrowok="t"/>
              </v:shape>
            </v:group>
            <v:group style="position:absolute;left:4027;top:946;width:20;height:2" coordorigin="4027,946" coordsize="20,2">
              <v:shape style="position:absolute;left:4027;top:946;width:20;height:2" coordorigin="4027,946" coordsize="20,0" path="m4027,946l4046,946e" filled="false" stroked="true" strokeweight=".48pt" strokecolor="#fefefe">
                <v:path arrowok="t"/>
              </v:shape>
            </v:group>
            <v:group style="position:absolute;left:4046;top:946;width:20;height:2" coordorigin="4046,946" coordsize="20,2">
              <v:shape style="position:absolute;left:4046;top:946;width:20;height:2" coordorigin="4046,946" coordsize="20,0" path="m4046,946l4066,946e" filled="false" stroked="true" strokeweight=".48pt" strokecolor="#fefefe">
                <v:path arrowok="t"/>
              </v:shape>
            </v:group>
            <v:group style="position:absolute;left:4066;top:946;width:20;height:2" coordorigin="4066,946" coordsize="20,2">
              <v:shape style="position:absolute;left:4066;top:946;width:20;height:2" coordorigin="4066,946" coordsize="20,0" path="m4066,946l4085,946e" filled="false" stroked="true" strokeweight=".48pt" strokecolor="#fefefe">
                <v:path arrowok="t"/>
              </v:shape>
            </v:group>
            <v:group style="position:absolute;left:4085;top:946;width:20;height:2" coordorigin="4085,946" coordsize="20,2">
              <v:shape style="position:absolute;left:4085;top:946;width:20;height:2" coordorigin="4085,946" coordsize="20,0" path="m4085,946l4104,946e" filled="false" stroked="true" strokeweight=".48pt" strokecolor="#fefefe">
                <v:path arrowok="t"/>
              </v:shape>
            </v:group>
            <v:group style="position:absolute;left:4104;top:946;width:20;height:2" coordorigin="4104,946" coordsize="20,2">
              <v:shape style="position:absolute;left:4104;top:946;width:20;height:2" coordorigin="4104,946" coordsize="20,0" path="m4104,946l4123,946e" filled="false" stroked="true" strokeweight=".48pt" strokecolor="#fefefe">
                <v:path arrowok="t"/>
              </v:shape>
            </v:group>
            <v:group style="position:absolute;left:4123;top:946;width:20;height:2" coordorigin="4123,946" coordsize="20,2">
              <v:shape style="position:absolute;left:4123;top:946;width:20;height:2" coordorigin="4123,946" coordsize="20,0" path="m4123,946l4142,946e" filled="false" stroked="true" strokeweight=".48pt" strokecolor="#fefefe">
                <v:path arrowok="t"/>
              </v:shape>
            </v:group>
            <v:group style="position:absolute;left:4142;top:946;width:20;height:2" coordorigin="4142,946" coordsize="20,2">
              <v:shape style="position:absolute;left:4142;top:946;width:20;height:2" coordorigin="4142,946" coordsize="20,0" path="m4142,946l4162,946e" filled="false" stroked="true" strokeweight=".48pt" strokecolor="#fefefe">
                <v:path arrowok="t"/>
              </v:shape>
            </v:group>
            <v:group style="position:absolute;left:4162;top:946;width:20;height:2" coordorigin="4162,946" coordsize="20,2">
              <v:shape style="position:absolute;left:4162;top:946;width:20;height:2" coordorigin="4162,946" coordsize="20,0" path="m4162,946l4181,946e" filled="false" stroked="true" strokeweight=".48pt" strokecolor="#fefefe">
                <v:path arrowok="t"/>
              </v:shape>
            </v:group>
            <v:group style="position:absolute;left:4181;top:946;width:20;height:2" coordorigin="4181,946" coordsize="20,2">
              <v:shape style="position:absolute;left:4181;top:946;width:20;height:2" coordorigin="4181,946" coordsize="20,0" path="m4181,946l4200,946e" filled="false" stroked="true" strokeweight=".48pt" strokecolor="#fefefe">
                <v:path arrowok="t"/>
              </v:shape>
            </v:group>
            <v:group style="position:absolute;left:4200;top:946;width:20;height:2" coordorigin="4200,946" coordsize="20,2">
              <v:shape style="position:absolute;left:4200;top:946;width:20;height:2" coordorigin="4200,946" coordsize="20,0" path="m4200,946l4219,946e" filled="false" stroked="true" strokeweight=".48pt" strokecolor="#fefefe">
                <v:path arrowok="t"/>
              </v:shape>
            </v:group>
            <v:group style="position:absolute;left:4219;top:946;width:20;height:2" coordorigin="4219,946" coordsize="20,2">
              <v:shape style="position:absolute;left:4219;top:946;width:20;height:2" coordorigin="4219,946" coordsize="20,0" path="m4219,946l4238,946e" filled="false" stroked="true" strokeweight=".48pt" strokecolor="#fefefe">
                <v:path arrowok="t"/>
              </v:shape>
            </v:group>
            <v:group style="position:absolute;left:4238;top:946;width:20;height:2" coordorigin="4238,946" coordsize="20,2">
              <v:shape style="position:absolute;left:4238;top:946;width:20;height:2" coordorigin="4238,946" coordsize="20,0" path="m4238,946l4258,946e" filled="false" stroked="true" strokeweight=".48pt" strokecolor="#fefefe">
                <v:path arrowok="t"/>
              </v:shape>
            </v:group>
            <v:group style="position:absolute;left:4258;top:946;width:20;height:2" coordorigin="4258,946" coordsize="20,2">
              <v:shape style="position:absolute;left:4258;top:946;width:20;height:2" coordorigin="4258,946" coordsize="20,0" path="m4258,946l4277,946e" filled="false" stroked="true" strokeweight=".48pt" strokecolor="#fefefe">
                <v:path arrowok="t"/>
              </v:shape>
            </v:group>
            <v:group style="position:absolute;left:4277;top:946;width:20;height:2" coordorigin="4277,946" coordsize="20,2">
              <v:shape style="position:absolute;left:4277;top:946;width:20;height:2" coordorigin="4277,946" coordsize="20,0" path="m4277,946l4296,946e" filled="false" stroked="true" strokeweight=".48pt" strokecolor="#fefefe">
                <v:path arrowok="t"/>
              </v:shape>
            </v:group>
            <v:group style="position:absolute;left:4296;top:946;width:20;height:2" coordorigin="4296,946" coordsize="20,2">
              <v:shape style="position:absolute;left:4296;top:946;width:20;height:2" coordorigin="4296,946" coordsize="20,0" path="m4296,946l4315,946e" filled="false" stroked="true" strokeweight=".48pt" strokecolor="#fefefe">
                <v:path arrowok="t"/>
              </v:shape>
            </v:group>
            <v:group style="position:absolute;left:4315;top:946;width:20;height:2" coordorigin="4315,946" coordsize="20,2">
              <v:shape style="position:absolute;left:4315;top:946;width:20;height:2" coordorigin="4315,946" coordsize="20,0" path="m4315,946l4334,946e" filled="false" stroked="true" strokeweight=".48pt" strokecolor="#fefefe">
                <v:path arrowok="t"/>
              </v:shape>
            </v:group>
            <v:group style="position:absolute;left:4334;top:946;width:20;height:2" coordorigin="4334,946" coordsize="20,2">
              <v:shape style="position:absolute;left:4334;top:946;width:20;height:2" coordorigin="4334,946" coordsize="20,0" path="m4334,946l4354,946e" filled="false" stroked="true" strokeweight=".48pt" strokecolor="#fefefe">
                <v:path arrowok="t"/>
              </v:shape>
            </v:group>
            <v:group style="position:absolute;left:4354;top:946;width:20;height:2" coordorigin="4354,946" coordsize="20,2">
              <v:shape style="position:absolute;left:4354;top:946;width:20;height:2" coordorigin="4354,946" coordsize="20,0" path="m4354,946l4373,946e" filled="false" stroked="true" strokeweight=".48pt" strokecolor="#fefefe">
                <v:path arrowok="t"/>
              </v:shape>
            </v:group>
            <v:group style="position:absolute;left:4373;top:946;width:20;height:2" coordorigin="4373,946" coordsize="20,2">
              <v:shape style="position:absolute;left:4373;top:946;width:20;height:2" coordorigin="4373,946" coordsize="20,0" path="m4373,946l4392,946e" filled="false" stroked="true" strokeweight=".48pt" strokecolor="#fefefe">
                <v:path arrowok="t"/>
              </v:shape>
            </v:group>
            <v:group style="position:absolute;left:4392;top:946;width:20;height:2" coordorigin="4392,946" coordsize="20,2">
              <v:shape style="position:absolute;left:4392;top:946;width:20;height:2" coordorigin="4392,946" coordsize="20,0" path="m4392,946l4411,946e" filled="false" stroked="true" strokeweight=".48pt" strokecolor="#fefefe">
                <v:path arrowok="t"/>
              </v:shape>
            </v:group>
            <v:group style="position:absolute;left:4411;top:946;width:20;height:2" coordorigin="4411,946" coordsize="20,2">
              <v:shape style="position:absolute;left:4411;top:946;width:20;height:2" coordorigin="4411,946" coordsize="20,0" path="m4411,946l4430,946e" filled="false" stroked="true" strokeweight=".48pt" strokecolor="#fefefe">
                <v:path arrowok="t"/>
              </v:shape>
            </v:group>
            <v:group style="position:absolute;left:4430;top:946;width:20;height:2" coordorigin="4430,946" coordsize="20,2">
              <v:shape style="position:absolute;left:4430;top:946;width:20;height:2" coordorigin="4430,946" coordsize="20,0" path="m4430,946l4450,946e" filled="false" stroked="true" strokeweight=".48pt" strokecolor="#fefefe">
                <v:path arrowok="t"/>
              </v:shape>
            </v:group>
            <v:group style="position:absolute;left:4450;top:946;width:20;height:2" coordorigin="4450,946" coordsize="20,2">
              <v:shape style="position:absolute;left:4450;top:946;width:20;height:2" coordorigin="4450,946" coordsize="20,0" path="m4450,946l4469,946e" filled="false" stroked="true" strokeweight=".48pt" strokecolor="#fefefe">
                <v:path arrowok="t"/>
              </v:shape>
            </v:group>
            <v:group style="position:absolute;left:4469;top:946;width:20;height:2" coordorigin="4469,946" coordsize="20,2">
              <v:shape style="position:absolute;left:4469;top:946;width:20;height:2" coordorigin="4469,946" coordsize="20,0" path="m4469,946l4488,946e" filled="false" stroked="true" strokeweight=".48pt" strokecolor="#fefefe">
                <v:path arrowok="t"/>
              </v:shape>
            </v:group>
            <v:group style="position:absolute;left:4488;top:946;width:20;height:2" coordorigin="4488,946" coordsize="20,2">
              <v:shape style="position:absolute;left:4488;top:946;width:20;height:2" coordorigin="4488,946" coordsize="20,0" path="m4488,946l4507,946e" filled="false" stroked="true" strokeweight=".48pt" strokecolor="#fefefe">
                <v:path arrowok="t"/>
              </v:shape>
            </v:group>
            <v:group style="position:absolute;left:4507;top:946;width:20;height:2" coordorigin="4507,946" coordsize="20,2">
              <v:shape style="position:absolute;left:4507;top:946;width:20;height:2" coordorigin="4507,946" coordsize="20,0" path="m4507,946l4526,946e" filled="false" stroked="true" strokeweight=".48pt" strokecolor="#fefefe">
                <v:path arrowok="t"/>
              </v:shape>
            </v:group>
            <v:group style="position:absolute;left:4526;top:946;width:20;height:2" coordorigin="4526,946" coordsize="20,2">
              <v:shape style="position:absolute;left:4526;top:946;width:20;height:2" coordorigin="4526,946" coordsize="20,0" path="m4526,946l4546,946e" filled="false" stroked="true" strokeweight=".48pt" strokecolor="#fefefe">
                <v:path arrowok="t"/>
              </v:shape>
            </v:group>
            <v:group style="position:absolute;left:4546;top:946;width:20;height:2" coordorigin="4546,946" coordsize="20,2">
              <v:shape style="position:absolute;left:4546;top:946;width:20;height:2" coordorigin="4546,946" coordsize="20,0" path="m4546,946l4565,946e" filled="false" stroked="true" strokeweight=".48pt" strokecolor="#fefefe">
                <v:path arrowok="t"/>
              </v:shape>
            </v:group>
            <v:group style="position:absolute;left:4565;top:946;width:20;height:2" coordorigin="4565,946" coordsize="20,2">
              <v:shape style="position:absolute;left:4565;top:946;width:20;height:2" coordorigin="4565,946" coordsize="20,0" path="m4565,946l4584,946e" filled="false" stroked="true" strokeweight=".48pt" strokecolor="#fefefe">
                <v:path arrowok="t"/>
              </v:shape>
            </v:group>
            <v:group style="position:absolute;left:4584;top:946;width:20;height:2" coordorigin="4584,946" coordsize="20,2">
              <v:shape style="position:absolute;left:4584;top:946;width:20;height:2" coordorigin="4584,946" coordsize="20,0" path="m4584,946l4603,946e" filled="false" stroked="true" strokeweight=".48pt" strokecolor="#fefefe">
                <v:path arrowok="t"/>
              </v:shape>
            </v:group>
            <v:group style="position:absolute;left:4603;top:946;width:20;height:2" coordorigin="4603,946" coordsize="20,2">
              <v:shape style="position:absolute;left:4603;top:946;width:20;height:2" coordorigin="4603,946" coordsize="20,0" path="m4603,946l4622,946e" filled="false" stroked="true" strokeweight=".48pt" strokecolor="#fefefe">
                <v:path arrowok="t"/>
              </v:shape>
            </v:group>
            <v:group style="position:absolute;left:4622;top:946;width:20;height:2" coordorigin="4622,946" coordsize="20,2">
              <v:shape style="position:absolute;left:4622;top:946;width:20;height:2" coordorigin="4622,946" coordsize="20,0" path="m4622,946l4642,946e" filled="false" stroked="true" strokeweight=".48pt" strokecolor="#fefefe">
                <v:path arrowok="t"/>
              </v:shape>
            </v:group>
            <v:group style="position:absolute;left:4642;top:946;width:20;height:2" coordorigin="4642,946" coordsize="20,2">
              <v:shape style="position:absolute;left:4642;top:946;width:20;height:2" coordorigin="4642,946" coordsize="20,0" path="m4642,946l4661,946e" filled="false" stroked="true" strokeweight=".48pt" strokecolor="#fefefe">
                <v:path arrowok="t"/>
              </v:shape>
            </v:group>
            <v:group style="position:absolute;left:4661;top:946;width:20;height:2" coordorigin="4661,946" coordsize="20,2">
              <v:shape style="position:absolute;left:4661;top:946;width:20;height:2" coordorigin="4661,946" coordsize="20,0" path="m4661,946l4680,946e" filled="false" stroked="true" strokeweight=".48pt" strokecolor="#fefefe">
                <v:path arrowok="t"/>
              </v:shape>
            </v:group>
            <v:group style="position:absolute;left:4680;top:946;width:20;height:2" coordorigin="4680,946" coordsize="20,2">
              <v:shape style="position:absolute;left:4680;top:946;width:20;height:2" coordorigin="4680,946" coordsize="20,0" path="m4680,946l4699,946e" filled="false" stroked="true" strokeweight=".48pt" strokecolor="#fefefe">
                <v:path arrowok="t"/>
              </v:shape>
            </v:group>
            <v:group style="position:absolute;left:4699;top:946;width:20;height:2" coordorigin="4699,946" coordsize="20,2">
              <v:shape style="position:absolute;left:4699;top:946;width:20;height:2" coordorigin="4699,946" coordsize="20,0" path="m4699,946l4718,946e" filled="false" stroked="true" strokeweight=".48pt" strokecolor="#fefefe">
                <v:path arrowok="t"/>
              </v:shape>
            </v:group>
            <v:group style="position:absolute;left:4718;top:946;width:20;height:2" coordorigin="4718,946" coordsize="20,2">
              <v:shape style="position:absolute;left:4718;top:946;width:20;height:2" coordorigin="4718,946" coordsize="20,0" path="m4718,946l4738,946e" filled="false" stroked="true" strokeweight=".48pt" strokecolor="#fefefe">
                <v:path arrowok="t"/>
              </v:shape>
            </v:group>
            <v:group style="position:absolute;left:4738;top:946;width:20;height:2" coordorigin="4738,946" coordsize="20,2">
              <v:shape style="position:absolute;left:4738;top:946;width:20;height:2" coordorigin="4738,946" coordsize="20,0" path="m4738,946l4757,946e" filled="false" stroked="true" strokeweight=".48pt" strokecolor="#fefefe">
                <v:path arrowok="t"/>
              </v:shape>
            </v:group>
            <v:group style="position:absolute;left:4757;top:946;width:20;height:2" coordorigin="4757,946" coordsize="20,2">
              <v:shape style="position:absolute;left:4757;top:946;width:20;height:2" coordorigin="4757,946" coordsize="20,0" path="m4757,946l4776,946e" filled="false" stroked="true" strokeweight=".48pt" strokecolor="#fefefe">
                <v:path arrowok="t"/>
              </v:shape>
            </v:group>
            <v:group style="position:absolute;left:4776;top:946;width:20;height:2" coordorigin="4776,946" coordsize="20,2">
              <v:shape style="position:absolute;left:4776;top:946;width:20;height:2" coordorigin="4776,946" coordsize="20,0" path="m4776,946l4795,946e" filled="false" stroked="true" strokeweight=".48pt" strokecolor="#fefefe">
                <v:path arrowok="t"/>
              </v:shape>
            </v:group>
            <v:group style="position:absolute;left:4795;top:946;width:20;height:2" coordorigin="4795,946" coordsize="20,2">
              <v:shape style="position:absolute;left:4795;top:946;width:20;height:2" coordorigin="4795,946" coordsize="20,0" path="m4795,946l4814,946e" filled="false" stroked="true" strokeweight=".48pt" strokecolor="#fefefe">
                <v:path arrowok="t"/>
              </v:shape>
            </v:group>
            <v:group style="position:absolute;left:4814;top:946;width:20;height:2" coordorigin="4814,946" coordsize="20,2">
              <v:shape style="position:absolute;left:4814;top:946;width:20;height:2" coordorigin="4814,946" coordsize="20,0" path="m4814,946l4834,946e" filled="false" stroked="true" strokeweight=".48pt" strokecolor="#fefefe">
                <v:path arrowok="t"/>
              </v:shape>
            </v:group>
            <v:group style="position:absolute;left:4834;top:946;width:20;height:2" coordorigin="4834,946" coordsize="20,2">
              <v:shape style="position:absolute;left:4834;top:946;width:20;height:2" coordorigin="4834,946" coordsize="20,0" path="m4834,946l4853,946e" filled="false" stroked="true" strokeweight=".48pt" strokecolor="#fefefe">
                <v:path arrowok="t"/>
              </v:shape>
            </v:group>
            <v:group style="position:absolute;left:4853;top:946;width:20;height:2" coordorigin="4853,946" coordsize="20,2">
              <v:shape style="position:absolute;left:4853;top:946;width:20;height:2" coordorigin="4853,946" coordsize="20,0" path="m4853,946l4872,946e" filled="false" stroked="true" strokeweight=".48pt" strokecolor="#fefefe">
                <v:path arrowok="t"/>
              </v:shape>
            </v:group>
            <v:group style="position:absolute;left:4872;top:946;width:20;height:2" coordorigin="4872,946" coordsize="20,2">
              <v:shape style="position:absolute;left:4872;top:946;width:20;height:2" coordorigin="4872,946" coordsize="20,0" path="m4872,946l4891,946e" filled="false" stroked="true" strokeweight=".48pt" strokecolor="#fefefe">
                <v:path arrowok="t"/>
              </v:shape>
            </v:group>
            <v:group style="position:absolute;left:4891;top:946;width:20;height:2" coordorigin="4891,946" coordsize="20,2">
              <v:shape style="position:absolute;left:4891;top:946;width:20;height:2" coordorigin="4891,946" coordsize="20,0" path="m4891,946l4910,946e" filled="false" stroked="true" strokeweight=".48pt" strokecolor="#fefefe">
                <v:path arrowok="t"/>
              </v:shape>
            </v:group>
            <v:group style="position:absolute;left:4910;top:946;width:20;height:2" coordorigin="4910,946" coordsize="20,2">
              <v:shape style="position:absolute;left:4910;top:946;width:20;height:2" coordorigin="4910,946" coordsize="20,0" path="m4910,946l4930,946e" filled="false" stroked="true" strokeweight=".48pt" strokecolor="#fefefe">
                <v:path arrowok="t"/>
              </v:shape>
            </v:group>
            <v:group style="position:absolute;left:4930;top:946;width:20;height:2" coordorigin="4930,946" coordsize="20,2">
              <v:shape style="position:absolute;left:4930;top:946;width:20;height:2" coordorigin="4930,946" coordsize="20,0" path="m4930,946l4949,946e" filled="false" stroked="true" strokeweight=".48pt" strokecolor="#fefefe">
                <v:path arrowok="t"/>
              </v:shape>
            </v:group>
            <v:group style="position:absolute;left:4949;top:946;width:20;height:2" coordorigin="4949,946" coordsize="20,2">
              <v:shape style="position:absolute;left:4949;top:946;width:20;height:2" coordorigin="4949,946" coordsize="20,0" path="m4949,946l4968,946e" filled="false" stroked="true" strokeweight=".48pt" strokecolor="#fefefe">
                <v:path arrowok="t"/>
              </v:shape>
            </v:group>
            <v:group style="position:absolute;left:4968;top:946;width:20;height:2" coordorigin="4968,946" coordsize="20,2">
              <v:shape style="position:absolute;left:4968;top:946;width:20;height:2" coordorigin="4968,946" coordsize="20,0" path="m4968,946l4987,946e" filled="false" stroked="true" strokeweight=".48pt" strokecolor="#fefefe">
                <v:path arrowok="t"/>
              </v:shape>
            </v:group>
            <v:group style="position:absolute;left:4987;top:946;width:20;height:2" coordorigin="4987,946" coordsize="20,2">
              <v:shape style="position:absolute;left:4987;top:946;width:20;height:2" coordorigin="4987,946" coordsize="20,0" path="m4987,946l5006,946e" filled="false" stroked="true" strokeweight=".48pt" strokecolor="#fefefe">
                <v:path arrowok="t"/>
              </v:shape>
            </v:group>
            <v:group style="position:absolute;left:5006;top:946;width:20;height:2" coordorigin="5006,946" coordsize="20,2">
              <v:shape style="position:absolute;left:5006;top:946;width:20;height:2" coordorigin="5006,946" coordsize="20,0" path="m5006,946l5026,946e" filled="false" stroked="true" strokeweight=".48pt" strokecolor="#fefefe">
                <v:path arrowok="t"/>
              </v:shape>
            </v:group>
            <v:group style="position:absolute;left:5026;top:946;width:20;height:2" coordorigin="5026,946" coordsize="20,2">
              <v:shape style="position:absolute;left:5026;top:946;width:20;height:2" coordorigin="5026,946" coordsize="20,0" path="m5026,946l5045,946e" filled="false" stroked="true" strokeweight=".48pt" strokecolor="#fefefe">
                <v:path arrowok="t"/>
              </v:shape>
            </v:group>
            <v:group style="position:absolute;left:5045;top:946;width:20;height:2" coordorigin="5045,946" coordsize="20,2">
              <v:shape style="position:absolute;left:5045;top:946;width:20;height:2" coordorigin="5045,946" coordsize="20,0" path="m5045,946l5064,946e" filled="false" stroked="true" strokeweight=".48pt" strokecolor="#fefefe">
                <v:path arrowok="t"/>
              </v:shape>
            </v:group>
            <v:group style="position:absolute;left:5064;top:946;width:20;height:2" coordorigin="5064,946" coordsize="20,2">
              <v:shape style="position:absolute;left:5064;top:946;width:20;height:2" coordorigin="5064,946" coordsize="20,0" path="m5064,946l5083,946e" filled="false" stroked="true" strokeweight=".48pt" strokecolor="#fefefe">
                <v:path arrowok="t"/>
              </v:shape>
            </v:group>
            <v:group style="position:absolute;left:5083;top:946;width:20;height:2" coordorigin="5083,946" coordsize="20,2">
              <v:shape style="position:absolute;left:5083;top:946;width:20;height:2" coordorigin="5083,946" coordsize="20,0" path="m5083,946l5102,946e" filled="false" stroked="true" strokeweight=".48pt" strokecolor="#fefefe">
                <v:path arrowok="t"/>
              </v:shape>
            </v:group>
            <v:group style="position:absolute;left:5102;top:946;width:20;height:2" coordorigin="5102,946" coordsize="20,2">
              <v:shape style="position:absolute;left:5102;top:946;width:20;height:2" coordorigin="5102,946" coordsize="20,0" path="m5102,946l5122,946e" filled="false" stroked="true" strokeweight=".48pt" strokecolor="#fefefe">
                <v:path arrowok="t"/>
              </v:shape>
            </v:group>
            <v:group style="position:absolute;left:5122;top:946;width:20;height:2" coordorigin="5122,946" coordsize="20,2">
              <v:shape style="position:absolute;left:5122;top:946;width:20;height:2" coordorigin="5122,946" coordsize="20,0" path="m5122,946l5141,946e" filled="false" stroked="true" strokeweight=".48pt" strokecolor="#fefefe">
                <v:path arrowok="t"/>
              </v:shape>
            </v:group>
            <v:group style="position:absolute;left:5141;top:946;width:20;height:2" coordorigin="5141,946" coordsize="20,2">
              <v:shape style="position:absolute;left:5141;top:946;width:20;height:2" coordorigin="5141,946" coordsize="20,0" path="m5141,946l5160,946e" filled="false" stroked="true" strokeweight=".48pt" strokecolor="#fefefe">
                <v:path arrowok="t"/>
              </v:shape>
            </v:group>
            <v:group style="position:absolute;left:5160;top:946;width:20;height:2" coordorigin="5160,946" coordsize="20,2">
              <v:shape style="position:absolute;left:5160;top:946;width:20;height:2" coordorigin="5160,946" coordsize="20,0" path="m5160,946l5179,946e" filled="false" stroked="true" strokeweight=".48pt" strokecolor="#fefefe">
                <v:path arrowok="t"/>
              </v:shape>
            </v:group>
            <v:group style="position:absolute;left:5179;top:946;width:20;height:2" coordorigin="5179,946" coordsize="20,2">
              <v:shape style="position:absolute;left:5179;top:946;width:20;height:2" coordorigin="5179,946" coordsize="20,0" path="m5179,946l5198,946e" filled="false" stroked="true" strokeweight=".48pt" strokecolor="#fefefe">
                <v:path arrowok="t"/>
              </v:shape>
            </v:group>
            <v:group style="position:absolute;left:5198;top:946;width:20;height:2" coordorigin="5198,946" coordsize="20,2">
              <v:shape style="position:absolute;left:5198;top:946;width:20;height:2" coordorigin="5198,946" coordsize="20,0" path="m5198,946l5218,946e" filled="false" stroked="true" strokeweight=".48pt" strokecolor="#fefefe">
                <v:path arrowok="t"/>
              </v:shape>
            </v:group>
            <v:group style="position:absolute;left:5218;top:946;width:20;height:2" coordorigin="5218,946" coordsize="20,2">
              <v:shape style="position:absolute;left:5218;top:946;width:20;height:2" coordorigin="5218,946" coordsize="20,0" path="m5218,946l5237,946e" filled="false" stroked="true" strokeweight=".48pt" strokecolor="#fefefe">
                <v:path arrowok="t"/>
              </v:shape>
            </v:group>
            <v:group style="position:absolute;left:5237;top:946;width:20;height:2" coordorigin="5237,946" coordsize="20,2">
              <v:shape style="position:absolute;left:5237;top:946;width:20;height:2" coordorigin="5237,946" coordsize="20,0" path="m5237,946l5256,946e" filled="false" stroked="true" strokeweight=".48pt" strokecolor="#fefefe">
                <v:path arrowok="t"/>
              </v:shape>
            </v:group>
            <v:group style="position:absolute;left:5256;top:946;width:20;height:2" coordorigin="5256,946" coordsize="20,2">
              <v:shape style="position:absolute;left:5256;top:946;width:20;height:2" coordorigin="5256,946" coordsize="20,0" path="m5256,946l5275,946e" filled="false" stroked="true" strokeweight=".48pt" strokecolor="#fefefe">
                <v:path arrowok="t"/>
              </v:shape>
            </v:group>
            <v:group style="position:absolute;left:5275;top:946;width:20;height:2" coordorigin="5275,946" coordsize="20,2">
              <v:shape style="position:absolute;left:5275;top:946;width:20;height:2" coordorigin="5275,946" coordsize="20,0" path="m5275,946l5294,946e" filled="false" stroked="true" strokeweight=".48pt" strokecolor="#fefefe">
                <v:path arrowok="t"/>
              </v:shape>
            </v:group>
            <v:group style="position:absolute;left:5294;top:946;width:20;height:2" coordorigin="5294,946" coordsize="20,2">
              <v:shape style="position:absolute;left:5294;top:946;width:20;height:2" coordorigin="5294,946" coordsize="20,0" path="m5294,946l5314,946e" filled="false" stroked="true" strokeweight=".48pt" strokecolor="#fefefe">
                <v:path arrowok="t"/>
              </v:shape>
            </v:group>
            <v:group style="position:absolute;left:5314;top:946;width:20;height:2" coordorigin="5314,946" coordsize="20,2">
              <v:shape style="position:absolute;left:5314;top:946;width:20;height:2" coordorigin="5314,946" coordsize="20,0" path="m5314,946l5333,946e" filled="false" stroked="true" strokeweight=".48pt" strokecolor="#fefefe">
                <v:path arrowok="t"/>
              </v:shape>
            </v:group>
            <v:group style="position:absolute;left:5333;top:946;width:20;height:2" coordorigin="5333,946" coordsize="20,2">
              <v:shape style="position:absolute;left:5333;top:946;width:20;height:2" coordorigin="5333,946" coordsize="20,0" path="m5333,946l5352,946e" filled="false" stroked="true" strokeweight=".48pt" strokecolor="#fefefe">
                <v:path arrowok="t"/>
              </v:shape>
            </v:group>
            <v:group style="position:absolute;left:5352;top:946;width:20;height:2" coordorigin="5352,946" coordsize="20,2">
              <v:shape style="position:absolute;left:5352;top:946;width:20;height:2" coordorigin="5352,946" coordsize="20,0" path="m5352,946l5371,946e" filled="false" stroked="true" strokeweight=".48pt" strokecolor="#fefefe">
                <v:path arrowok="t"/>
              </v:shape>
            </v:group>
            <v:group style="position:absolute;left:5371;top:946;width:20;height:2" coordorigin="5371,946" coordsize="20,2">
              <v:shape style="position:absolute;left:5371;top:946;width:20;height:2" coordorigin="5371,946" coordsize="20,0" path="m5371,946l5390,946e" filled="false" stroked="true" strokeweight=".48pt" strokecolor="#fefefe">
                <v:path arrowok="t"/>
              </v:shape>
            </v:group>
            <v:group style="position:absolute;left:5390;top:946;width:20;height:2" coordorigin="5390,946" coordsize="20,2">
              <v:shape style="position:absolute;left:5390;top:946;width:20;height:2" coordorigin="5390,946" coordsize="20,0" path="m5390,946l5410,946e" filled="false" stroked="true" strokeweight=".48pt" strokecolor="#fefefe">
                <v:path arrowok="t"/>
              </v:shape>
            </v:group>
            <v:group style="position:absolute;left:5410;top:946;width:20;height:2" coordorigin="5410,946" coordsize="20,2">
              <v:shape style="position:absolute;left:5410;top:946;width:20;height:2" coordorigin="5410,946" coordsize="20,0" path="m5410,946l5429,946e" filled="false" stroked="true" strokeweight=".48pt" strokecolor="#fefefe">
                <v:path arrowok="t"/>
              </v:shape>
            </v:group>
            <v:group style="position:absolute;left:5429;top:946;width:20;height:2" coordorigin="5429,946" coordsize="20,2">
              <v:shape style="position:absolute;left:5429;top:946;width:20;height:2" coordorigin="5429,946" coordsize="20,0" path="m5429,946l5448,946e" filled="false" stroked="true" strokeweight=".48pt" strokecolor="#fefefe">
                <v:path arrowok="t"/>
              </v:shape>
            </v:group>
            <v:group style="position:absolute;left:5448;top:946;width:20;height:2" coordorigin="5448,946" coordsize="20,2">
              <v:shape style="position:absolute;left:5448;top:946;width:20;height:2" coordorigin="5448,946" coordsize="20,0" path="m5448,946l5467,946e" filled="false" stroked="true" strokeweight=".48pt" strokecolor="#fefefe">
                <v:path arrowok="t"/>
              </v:shape>
            </v:group>
            <v:group style="position:absolute;left:5467;top:946;width:20;height:2" coordorigin="5467,946" coordsize="20,2">
              <v:shape style="position:absolute;left:5467;top:946;width:20;height:2" coordorigin="5467,946" coordsize="20,0" path="m5467,946l5486,946e" filled="false" stroked="true" strokeweight=".48pt" strokecolor="#fefefe">
                <v:path arrowok="t"/>
              </v:shape>
            </v:group>
            <v:group style="position:absolute;left:5486;top:946;width:20;height:2" coordorigin="5486,946" coordsize="20,2">
              <v:shape style="position:absolute;left:5486;top:946;width:20;height:2" coordorigin="5486,946" coordsize="20,0" path="m5486,946l5506,946e" filled="false" stroked="true" strokeweight=".48pt" strokecolor="#fefefe">
                <v:path arrowok="t"/>
              </v:shape>
            </v:group>
            <v:group style="position:absolute;left:5506;top:946;width:20;height:2" coordorigin="5506,946" coordsize="20,2">
              <v:shape style="position:absolute;left:5506;top:946;width:20;height:2" coordorigin="5506,946" coordsize="20,0" path="m5506,946l5525,946e" filled="false" stroked="true" strokeweight=".48pt" strokecolor="#fefefe">
                <v:path arrowok="t"/>
              </v:shape>
            </v:group>
            <v:group style="position:absolute;left:5525;top:946;width:20;height:2" coordorigin="5525,946" coordsize="20,2">
              <v:shape style="position:absolute;left:5525;top:946;width:20;height:2" coordorigin="5525,946" coordsize="20,0" path="m5525,946l5544,946e" filled="false" stroked="true" strokeweight=".48pt" strokecolor="#fefefe">
                <v:path arrowok="t"/>
              </v:shape>
            </v:group>
            <v:group style="position:absolute;left:5544;top:946;width:20;height:2" coordorigin="5544,946" coordsize="20,2">
              <v:shape style="position:absolute;left:5544;top:946;width:20;height:2" coordorigin="5544,946" coordsize="20,0" path="m5544,946l5563,946e" filled="false" stroked="true" strokeweight=".48pt" strokecolor="#fefefe">
                <v:path arrowok="t"/>
              </v:shape>
            </v:group>
            <v:group style="position:absolute;left:5563;top:946;width:20;height:2" coordorigin="5563,946" coordsize="20,2">
              <v:shape style="position:absolute;left:5563;top:946;width:20;height:2" coordorigin="5563,946" coordsize="20,0" path="m5563,946l5582,946e" filled="false" stroked="true" strokeweight=".48pt" strokecolor="#fefefe">
                <v:path arrowok="t"/>
              </v:shape>
            </v:group>
            <v:group style="position:absolute;left:5582;top:946;width:20;height:2" coordorigin="5582,946" coordsize="20,2">
              <v:shape style="position:absolute;left:5582;top:946;width:20;height:2" coordorigin="5582,946" coordsize="20,0" path="m5582,946l5602,946e" filled="false" stroked="true" strokeweight=".48pt" strokecolor="#fefefe">
                <v:path arrowok="t"/>
              </v:shape>
            </v:group>
            <v:group style="position:absolute;left:5602;top:946;width:20;height:2" coordorigin="5602,946" coordsize="20,2">
              <v:shape style="position:absolute;left:5602;top:946;width:20;height:2" coordorigin="5602,946" coordsize="20,0" path="m5602,946l5621,946e" filled="false" stroked="true" strokeweight=".48pt" strokecolor="#fefefe">
                <v:path arrowok="t"/>
              </v:shape>
            </v:group>
            <v:group style="position:absolute;left:5621;top:946;width:20;height:2" coordorigin="5621,946" coordsize="20,2">
              <v:shape style="position:absolute;left:5621;top:946;width:20;height:2" coordorigin="5621,946" coordsize="20,0" path="m5621,946l5640,946e" filled="false" stroked="true" strokeweight=".48pt" strokecolor="#fefefe">
                <v:path arrowok="t"/>
              </v:shape>
            </v:group>
            <v:group style="position:absolute;left:5640;top:946;width:20;height:2" coordorigin="5640,946" coordsize="20,2">
              <v:shape style="position:absolute;left:5640;top:946;width:20;height:2" coordorigin="5640,946" coordsize="20,0" path="m5640,946l5659,946e" filled="false" stroked="true" strokeweight=".48pt" strokecolor="#fefefe">
                <v:path arrowok="t"/>
              </v:shape>
            </v:group>
            <v:group style="position:absolute;left:5659;top:946;width:20;height:2" coordorigin="5659,946" coordsize="20,2">
              <v:shape style="position:absolute;left:5659;top:946;width:20;height:2" coordorigin="5659,946" coordsize="20,0" path="m5659,946l5678,946e" filled="false" stroked="true" strokeweight=".48pt" strokecolor="#fefefe">
                <v:path arrowok="t"/>
              </v:shape>
            </v:group>
            <v:group style="position:absolute;left:5678;top:946;width:20;height:2" coordorigin="5678,946" coordsize="20,2">
              <v:shape style="position:absolute;left:5678;top:946;width:20;height:2" coordorigin="5678,946" coordsize="20,0" path="m5678,946l5698,946e" filled="false" stroked="true" strokeweight=".48pt" strokecolor="#fefefe">
                <v:path arrowok="t"/>
              </v:shape>
            </v:group>
            <v:group style="position:absolute;left:5698;top:946;width:20;height:2" coordorigin="5698,946" coordsize="20,2">
              <v:shape style="position:absolute;left:5698;top:946;width:20;height:2" coordorigin="5698,946" coordsize="20,0" path="m5698,946l5717,946e" filled="false" stroked="true" strokeweight=".48pt" strokecolor="#fefefe">
                <v:path arrowok="t"/>
              </v:shape>
            </v:group>
            <v:group style="position:absolute;left:5717;top:946;width:20;height:2" coordorigin="5717,946" coordsize="20,2">
              <v:shape style="position:absolute;left:5717;top:946;width:20;height:2" coordorigin="5717,946" coordsize="20,0" path="m5717,946l5736,946e" filled="false" stroked="true" strokeweight=".48pt" strokecolor="#fefefe">
                <v:path arrowok="t"/>
              </v:shape>
            </v:group>
            <v:group style="position:absolute;left:5736;top:946;width:20;height:2" coordorigin="5736,946" coordsize="20,2">
              <v:shape style="position:absolute;left:5736;top:946;width:20;height:2" coordorigin="5736,946" coordsize="20,0" path="m5736,946l5755,946e" filled="false" stroked="true" strokeweight=".48pt" strokecolor="#fefefe">
                <v:path arrowok="t"/>
              </v:shape>
            </v:group>
            <v:group style="position:absolute;left:5755;top:946;width:20;height:2" coordorigin="5755,946" coordsize="20,2">
              <v:shape style="position:absolute;left:5755;top:946;width:20;height:2" coordorigin="5755,946" coordsize="20,0" path="m5755,946l5774,946e" filled="false" stroked="true" strokeweight=".48pt" strokecolor="#fefefe">
                <v:path arrowok="t"/>
              </v:shape>
            </v:group>
            <v:group style="position:absolute;left:5774;top:946;width:20;height:2" coordorigin="5774,946" coordsize="20,2">
              <v:shape style="position:absolute;left:5774;top:946;width:20;height:2" coordorigin="5774,946" coordsize="20,0" path="m5774,946l5794,946e" filled="false" stroked="true" strokeweight=".48pt" strokecolor="#fefefe">
                <v:path arrowok="t"/>
              </v:shape>
            </v:group>
            <v:group style="position:absolute;left:5794;top:946;width:20;height:2" coordorigin="5794,946" coordsize="20,2">
              <v:shape style="position:absolute;left:5794;top:946;width:20;height:2" coordorigin="5794,946" coordsize="20,0" path="m5794,946l5813,946e" filled="false" stroked="true" strokeweight=".48pt" strokecolor="#fefefe">
                <v:path arrowok="t"/>
              </v:shape>
            </v:group>
            <v:group style="position:absolute;left:5813;top:946;width:20;height:2" coordorigin="5813,946" coordsize="20,2">
              <v:shape style="position:absolute;left:5813;top:946;width:20;height:2" coordorigin="5813,946" coordsize="20,0" path="m5813,946l5832,946e" filled="false" stroked="true" strokeweight=".48pt" strokecolor="#fefefe">
                <v:path arrowok="t"/>
              </v:shape>
            </v:group>
            <v:group style="position:absolute;left:5832;top:946;width:20;height:2" coordorigin="5832,946" coordsize="20,2">
              <v:shape style="position:absolute;left:5832;top:946;width:20;height:2" coordorigin="5832,946" coordsize="20,0" path="m5832,946l5851,946e" filled="false" stroked="true" strokeweight=".48pt" strokecolor="#fefefe">
                <v:path arrowok="t"/>
              </v:shape>
            </v:group>
            <v:group style="position:absolute;left:5851;top:946;width:20;height:2" coordorigin="5851,946" coordsize="20,2">
              <v:shape style="position:absolute;left:5851;top:946;width:20;height:2" coordorigin="5851,946" coordsize="20,0" path="m5851,946l5870,946e" filled="false" stroked="true" strokeweight=".48pt" strokecolor="#fefefe">
                <v:path arrowok="t"/>
              </v:shape>
            </v:group>
            <v:group style="position:absolute;left:5870;top:946;width:20;height:2" coordorigin="5870,946" coordsize="20,2">
              <v:shape style="position:absolute;left:5870;top:946;width:20;height:2" coordorigin="5870,946" coordsize="20,0" path="m5870,946l5890,946e" filled="false" stroked="true" strokeweight=".48pt" strokecolor="#fefefe">
                <v:path arrowok="t"/>
              </v:shape>
            </v:group>
            <v:group style="position:absolute;left:5890;top:946;width:20;height:2" coordorigin="5890,946" coordsize="20,2">
              <v:shape style="position:absolute;left:5890;top:946;width:20;height:2" coordorigin="5890,946" coordsize="20,0" path="m5890,946l5909,946e" filled="false" stroked="true" strokeweight=".48pt" strokecolor="#fefefe">
                <v:path arrowok="t"/>
              </v:shape>
            </v:group>
            <v:group style="position:absolute;left:5909;top:946;width:20;height:2" coordorigin="5909,946" coordsize="20,2">
              <v:shape style="position:absolute;left:5909;top:946;width:20;height:2" coordorigin="5909,946" coordsize="20,0" path="m5909,946l5928,946e" filled="false" stroked="true" strokeweight=".48pt" strokecolor="#fefefe">
                <v:path arrowok="t"/>
              </v:shape>
            </v:group>
            <v:group style="position:absolute;left:5928;top:946;width:20;height:2" coordorigin="5928,946" coordsize="20,2">
              <v:shape style="position:absolute;left:5928;top:946;width:20;height:2" coordorigin="5928,946" coordsize="20,0" path="m5928,946l5947,946e" filled="false" stroked="true" strokeweight=".48pt" strokecolor="#fefefe">
                <v:path arrowok="t"/>
              </v:shape>
            </v:group>
            <v:group style="position:absolute;left:5947;top:946;width:20;height:2" coordorigin="5947,946" coordsize="20,2">
              <v:shape style="position:absolute;left:5947;top:946;width:20;height:2" coordorigin="5947,946" coordsize="20,0" path="m5947,946l5966,946e" filled="false" stroked="true" strokeweight=".48pt" strokecolor="#fefefe">
                <v:path arrowok="t"/>
              </v:shape>
            </v:group>
            <v:group style="position:absolute;left:5966;top:946;width:20;height:2" coordorigin="5966,946" coordsize="20,2">
              <v:shape style="position:absolute;left:5966;top:946;width:20;height:2" coordorigin="5966,946" coordsize="20,0" path="m5966,946l5986,946e" filled="false" stroked="true" strokeweight=".48pt" strokecolor="#fefefe">
                <v:path arrowok="t"/>
              </v:shape>
            </v:group>
            <v:group style="position:absolute;left:5986;top:946;width:20;height:2" coordorigin="5986,946" coordsize="20,2">
              <v:shape style="position:absolute;left:5986;top:946;width:20;height:2" coordorigin="5986,946" coordsize="20,0" path="m5986,946l6005,946e" filled="false" stroked="true" strokeweight=".48pt" strokecolor="#fefefe">
                <v:path arrowok="t"/>
              </v:shape>
            </v:group>
            <v:group style="position:absolute;left:6005;top:946;width:20;height:2" coordorigin="6005,946" coordsize="20,2">
              <v:shape style="position:absolute;left:6005;top:946;width:20;height:2" coordorigin="6005,946" coordsize="20,0" path="m6005,946l6024,946e" filled="false" stroked="true" strokeweight=".48pt" strokecolor="#fefefe">
                <v:path arrowok="t"/>
              </v:shape>
            </v:group>
            <v:group style="position:absolute;left:6024;top:946;width:20;height:2" coordorigin="6024,946" coordsize="20,2">
              <v:shape style="position:absolute;left:6024;top:946;width:20;height:2" coordorigin="6024,946" coordsize="20,0" path="m6024,946l6043,946e" filled="false" stroked="true" strokeweight=".48pt" strokecolor="#fefefe">
                <v:path arrowok="t"/>
              </v:shape>
            </v:group>
            <v:group style="position:absolute;left:6043;top:946;width:20;height:2" coordorigin="6043,946" coordsize="20,2">
              <v:shape style="position:absolute;left:6043;top:946;width:20;height:2" coordorigin="6043,946" coordsize="20,0" path="m6043,946l6062,946e" filled="false" stroked="true" strokeweight=".48pt" strokecolor="#fefefe">
                <v:path arrowok="t"/>
              </v:shape>
            </v:group>
            <v:group style="position:absolute;left:6062;top:946;width:20;height:2" coordorigin="6062,946" coordsize="20,2">
              <v:shape style="position:absolute;left:6062;top:946;width:20;height:2" coordorigin="6062,946" coordsize="20,0" path="m6062,946l6082,946e" filled="false" stroked="true" strokeweight=".48pt" strokecolor="#fefefe">
                <v:path arrowok="t"/>
              </v:shape>
            </v:group>
            <v:group style="position:absolute;left:6082;top:946;width:20;height:2" coordorigin="6082,946" coordsize="20,2">
              <v:shape style="position:absolute;left:6082;top:946;width:20;height:2" coordorigin="6082,946" coordsize="20,0" path="m6082,946l6101,946e" filled="false" stroked="true" strokeweight=".48pt" strokecolor="#fefefe">
                <v:path arrowok="t"/>
              </v:shape>
            </v:group>
            <v:group style="position:absolute;left:6101;top:946;width:20;height:2" coordorigin="6101,946" coordsize="20,2">
              <v:shape style="position:absolute;left:6101;top:946;width:20;height:2" coordorigin="6101,946" coordsize="20,0" path="m6101,946l6120,946e" filled="false" stroked="true" strokeweight=".48pt" strokecolor="#fefefe">
                <v:path arrowok="t"/>
              </v:shape>
            </v:group>
            <v:group style="position:absolute;left:6120;top:946;width:20;height:2" coordorigin="6120,946" coordsize="20,2">
              <v:shape style="position:absolute;left:6120;top:946;width:20;height:2" coordorigin="6120,946" coordsize="20,0" path="m6120,946l6139,946e" filled="false" stroked="true" strokeweight=".48pt" strokecolor="#fefefe">
                <v:path arrowok="t"/>
              </v:shape>
            </v:group>
            <v:group style="position:absolute;left:6139;top:946;width:20;height:2" coordorigin="6139,946" coordsize="20,2">
              <v:shape style="position:absolute;left:6139;top:946;width:20;height:2" coordorigin="6139,946" coordsize="20,0" path="m6139,946l6158,946e" filled="false" stroked="true" strokeweight=".48pt" strokecolor="#fefefe">
                <v:path arrowok="t"/>
              </v:shape>
            </v:group>
            <v:group style="position:absolute;left:6158;top:946;width:20;height:2" coordorigin="6158,946" coordsize="20,2">
              <v:shape style="position:absolute;left:6158;top:946;width:20;height:2" coordorigin="6158,946" coordsize="20,0" path="m6158,946l6178,946e" filled="false" stroked="true" strokeweight=".48pt" strokecolor="#fefefe">
                <v:path arrowok="t"/>
              </v:shape>
            </v:group>
            <v:group style="position:absolute;left:6178;top:946;width:20;height:2" coordorigin="6178,946" coordsize="20,2">
              <v:shape style="position:absolute;left:6178;top:946;width:20;height:2" coordorigin="6178,946" coordsize="20,0" path="m6178,946l6197,946e" filled="false" stroked="true" strokeweight=".48pt" strokecolor="#fefefe">
                <v:path arrowok="t"/>
              </v:shape>
            </v:group>
            <v:group style="position:absolute;left:6197;top:946;width:20;height:2" coordorigin="6197,946" coordsize="20,2">
              <v:shape style="position:absolute;left:6197;top:946;width:20;height:2" coordorigin="6197,946" coordsize="20,0" path="m6197,946l6216,946e" filled="false" stroked="true" strokeweight=".48pt" strokecolor="#fefefe">
                <v:path arrowok="t"/>
              </v:shape>
            </v:group>
            <v:group style="position:absolute;left:6216;top:946;width:20;height:2" coordorigin="6216,946" coordsize="20,2">
              <v:shape style="position:absolute;left:6216;top:946;width:20;height:2" coordorigin="6216,946" coordsize="20,0" path="m6216,946l6235,946e" filled="false" stroked="true" strokeweight=".48pt" strokecolor="#fefefe">
                <v:path arrowok="t"/>
              </v:shape>
            </v:group>
            <v:group style="position:absolute;left:6235;top:946;width:20;height:2" coordorigin="6235,946" coordsize="20,2">
              <v:shape style="position:absolute;left:6235;top:946;width:20;height:2" coordorigin="6235,946" coordsize="20,0" path="m6235,946l6254,946e" filled="false" stroked="true" strokeweight=".48pt" strokecolor="#fefefe">
                <v:path arrowok="t"/>
              </v:shape>
            </v:group>
            <v:group style="position:absolute;left:6254;top:946;width:20;height:2" coordorigin="6254,946" coordsize="20,2">
              <v:shape style="position:absolute;left:6254;top:946;width:20;height:2" coordorigin="6254,946" coordsize="20,0" path="m6254,946l6274,946e" filled="false" stroked="true" strokeweight=".48pt" strokecolor="#fefefe">
                <v:path arrowok="t"/>
              </v:shape>
            </v:group>
            <v:group style="position:absolute;left:6274;top:946;width:20;height:2" coordorigin="6274,946" coordsize="20,2">
              <v:shape style="position:absolute;left:6274;top:946;width:20;height:2" coordorigin="6274,946" coordsize="20,0" path="m6274,946l6293,946e" filled="false" stroked="true" strokeweight=".48pt" strokecolor="#fefefe">
                <v:path arrowok="t"/>
              </v:shape>
            </v:group>
            <v:group style="position:absolute;left:6293;top:946;width:20;height:2" coordorigin="6293,946" coordsize="20,2">
              <v:shape style="position:absolute;left:6293;top:946;width:20;height:2" coordorigin="6293,946" coordsize="20,0" path="m6293,946l6312,946e" filled="false" stroked="true" strokeweight=".48pt" strokecolor="#fefefe">
                <v:path arrowok="t"/>
              </v:shape>
            </v:group>
            <v:group style="position:absolute;left:6312;top:946;width:20;height:2" coordorigin="6312,946" coordsize="20,2">
              <v:shape style="position:absolute;left:6312;top:946;width:20;height:2" coordorigin="6312,946" coordsize="20,0" path="m6312,946l6331,946e" filled="false" stroked="true" strokeweight=".48pt" strokecolor="#fefefe">
                <v:path arrowok="t"/>
              </v:shape>
            </v:group>
            <v:group style="position:absolute;left:6331;top:946;width:20;height:2" coordorigin="6331,946" coordsize="20,2">
              <v:shape style="position:absolute;left:6331;top:946;width:20;height:2" coordorigin="6331,946" coordsize="20,0" path="m6331,946l6350,946e" filled="false" stroked="true" strokeweight=".48pt" strokecolor="#fefefe">
                <v:path arrowok="t"/>
              </v:shape>
            </v:group>
            <v:group style="position:absolute;left:6350;top:946;width:20;height:2" coordorigin="6350,946" coordsize="20,2">
              <v:shape style="position:absolute;left:6350;top:946;width:20;height:2" coordorigin="6350,946" coordsize="20,0" path="m6350,946l6370,946e" filled="false" stroked="true" strokeweight=".48pt" strokecolor="#fefefe">
                <v:path arrowok="t"/>
              </v:shape>
            </v:group>
            <v:group style="position:absolute;left:6370;top:946;width:20;height:2" coordorigin="6370,946" coordsize="20,2">
              <v:shape style="position:absolute;left:6370;top:946;width:20;height:2" coordorigin="6370,946" coordsize="20,0" path="m6370,946l6389,946e" filled="false" stroked="true" strokeweight=".48pt" strokecolor="#fefefe">
                <v:path arrowok="t"/>
              </v:shape>
            </v:group>
            <v:group style="position:absolute;left:6389;top:946;width:20;height:2" coordorigin="6389,946" coordsize="20,2">
              <v:shape style="position:absolute;left:6389;top:946;width:20;height:2" coordorigin="6389,946" coordsize="20,0" path="m6389,946l6408,946e" filled="false" stroked="true" strokeweight=".48pt" strokecolor="#fefefe">
                <v:path arrowok="t"/>
              </v:shape>
            </v:group>
            <v:group style="position:absolute;left:6408;top:946;width:20;height:2" coordorigin="6408,946" coordsize="20,2">
              <v:shape style="position:absolute;left:6408;top:946;width:20;height:2" coordorigin="6408,946" coordsize="20,0" path="m6408,946l6427,946e" filled="false" stroked="true" strokeweight=".48pt" strokecolor="#fefefe">
                <v:path arrowok="t"/>
              </v:shape>
            </v:group>
            <v:group style="position:absolute;left:6427;top:946;width:10;height:2" coordorigin="6427,946" coordsize="10,2">
              <v:shape style="position:absolute;left:6427;top:946;width:10;height:2" coordorigin="6427,946" coordsize="10,0" path="m6427,946l6437,946e" filled="false" stroked="true" strokeweight=".48pt" strokecolor="#000000">
                <v:path arrowok="t"/>
              </v:shape>
              <v:shape style="position:absolute;left:29;top:950;width:3787;height:509" type="#_x0000_t75" stroked="false">
                <v:imagedata r:id="rId55" o:title=""/>
              </v:shape>
            </v:group>
            <v:group style="position:absolute;left:3792;top:1454;width:15;height:2" coordorigin="3792,1454" coordsize="15,2">
              <v:shape style="position:absolute;left:3792;top:1454;width:15;height:2" coordorigin="3792,1454" coordsize="15,0" path="m3792,1454l3806,1454e" filled="false" stroked="true" strokeweight=".48pt" strokecolor="#000000">
                <v:path arrowok="t"/>
              </v:shape>
            </v:group>
            <v:group style="position:absolute;left:3806;top:1454;width:10;height:2" coordorigin="3806,1454" coordsize="10,2">
              <v:shape style="position:absolute;left:3806;top:1454;width:10;height:2" coordorigin="3806,1454" coordsize="10,0" path="m3806,1454l3816,1454e" filled="false" stroked="true" strokeweight=".48pt" strokecolor="#fefefe">
                <v:path arrowok="t"/>
              </v:shape>
            </v:group>
            <v:group style="position:absolute;left:3816;top:1454;width:20;height:2" coordorigin="3816,1454" coordsize="20,2">
              <v:shape style="position:absolute;left:3816;top:1454;width:20;height:2" coordorigin="3816,1454" coordsize="20,0" path="m3816,1454l3835,1454e" filled="false" stroked="true" strokeweight=".48pt" strokecolor="#fefefe">
                <v:path arrowok="t"/>
              </v:shape>
            </v:group>
            <v:group style="position:absolute;left:3835;top:1454;width:20;height:2" coordorigin="3835,1454" coordsize="20,2">
              <v:shape style="position:absolute;left:3835;top:1454;width:20;height:2" coordorigin="3835,1454" coordsize="20,0" path="m3835,1454l3854,1454e" filled="false" stroked="true" strokeweight=".48pt" strokecolor="#fefefe">
                <v:path arrowok="t"/>
              </v:shape>
            </v:group>
            <v:group style="position:absolute;left:3854;top:1454;width:20;height:2" coordorigin="3854,1454" coordsize="20,2">
              <v:shape style="position:absolute;left:3854;top:1454;width:20;height:2" coordorigin="3854,1454" coordsize="20,0" path="m3854,1454l3874,1454e" filled="false" stroked="true" strokeweight=".48pt" strokecolor="#fefefe">
                <v:path arrowok="t"/>
              </v:shape>
            </v:group>
            <v:group style="position:absolute;left:3874;top:1454;width:20;height:2" coordorigin="3874,1454" coordsize="20,2">
              <v:shape style="position:absolute;left:3874;top:1454;width:20;height:2" coordorigin="3874,1454" coordsize="20,0" path="m3874,1454l3893,1454e" filled="false" stroked="true" strokeweight=".48pt" strokecolor="#fefefe">
                <v:path arrowok="t"/>
              </v:shape>
            </v:group>
            <v:group style="position:absolute;left:3893;top:1454;width:20;height:2" coordorigin="3893,1454" coordsize="20,2">
              <v:shape style="position:absolute;left:3893;top:1454;width:20;height:2" coordorigin="3893,1454" coordsize="20,0" path="m3893,1454l3912,1454e" filled="false" stroked="true" strokeweight=".48pt" strokecolor="#fefefe">
                <v:path arrowok="t"/>
              </v:shape>
            </v:group>
            <v:group style="position:absolute;left:3912;top:1454;width:20;height:2" coordorigin="3912,1454" coordsize="20,2">
              <v:shape style="position:absolute;left:3912;top:1454;width:20;height:2" coordorigin="3912,1454" coordsize="20,0" path="m3912,1454l3931,1454e" filled="false" stroked="true" strokeweight=".48pt" strokecolor="#fefefe">
                <v:path arrowok="t"/>
              </v:shape>
            </v:group>
            <v:group style="position:absolute;left:3931;top:1454;width:20;height:2" coordorigin="3931,1454" coordsize="20,2">
              <v:shape style="position:absolute;left:3931;top:1454;width:20;height:2" coordorigin="3931,1454" coordsize="20,0" path="m3931,1454l3950,1454e" filled="false" stroked="true" strokeweight=".48pt" strokecolor="#fefefe">
                <v:path arrowok="t"/>
              </v:shape>
            </v:group>
            <v:group style="position:absolute;left:3950;top:1454;width:20;height:2" coordorigin="3950,1454" coordsize="20,2">
              <v:shape style="position:absolute;left:3950;top:1454;width:20;height:2" coordorigin="3950,1454" coordsize="20,0" path="m3950,1454l3970,1454e" filled="false" stroked="true" strokeweight=".48pt" strokecolor="#fefefe">
                <v:path arrowok="t"/>
              </v:shape>
            </v:group>
            <v:group style="position:absolute;left:3970;top:1454;width:20;height:2" coordorigin="3970,1454" coordsize="20,2">
              <v:shape style="position:absolute;left:3970;top:1454;width:20;height:2" coordorigin="3970,1454" coordsize="20,0" path="m3970,1454l3989,1454e" filled="false" stroked="true" strokeweight=".48pt" strokecolor="#fefefe">
                <v:path arrowok="t"/>
              </v:shape>
            </v:group>
            <v:group style="position:absolute;left:3989;top:1454;width:20;height:2" coordorigin="3989,1454" coordsize="20,2">
              <v:shape style="position:absolute;left:3989;top:1454;width:20;height:2" coordorigin="3989,1454" coordsize="20,0" path="m3989,1454l4008,1454e" filled="false" stroked="true" strokeweight=".48pt" strokecolor="#fefefe">
                <v:path arrowok="t"/>
              </v:shape>
            </v:group>
            <v:group style="position:absolute;left:4008;top:1454;width:20;height:2" coordorigin="4008,1454" coordsize="20,2">
              <v:shape style="position:absolute;left:4008;top:1454;width:20;height:2" coordorigin="4008,1454" coordsize="20,0" path="m4008,1454l4027,1454e" filled="false" stroked="true" strokeweight=".48pt" strokecolor="#fefefe">
                <v:path arrowok="t"/>
              </v:shape>
            </v:group>
            <v:group style="position:absolute;left:4027;top:1454;width:20;height:2" coordorigin="4027,1454" coordsize="20,2">
              <v:shape style="position:absolute;left:4027;top:1454;width:20;height:2" coordorigin="4027,1454" coordsize="20,0" path="m4027,1454l4046,1454e" filled="false" stroked="true" strokeweight=".48pt" strokecolor="#fefefe">
                <v:path arrowok="t"/>
              </v:shape>
            </v:group>
            <v:group style="position:absolute;left:4046;top:1454;width:20;height:2" coordorigin="4046,1454" coordsize="20,2">
              <v:shape style="position:absolute;left:4046;top:1454;width:20;height:2" coordorigin="4046,1454" coordsize="20,0" path="m4046,1454l4066,1454e" filled="false" stroked="true" strokeweight=".48pt" strokecolor="#fefefe">
                <v:path arrowok="t"/>
              </v:shape>
            </v:group>
            <v:group style="position:absolute;left:4066;top:1454;width:20;height:2" coordorigin="4066,1454" coordsize="20,2">
              <v:shape style="position:absolute;left:4066;top:1454;width:20;height:2" coordorigin="4066,1454" coordsize="20,0" path="m4066,1454l4085,1454e" filled="false" stroked="true" strokeweight=".48pt" strokecolor="#fefefe">
                <v:path arrowok="t"/>
              </v:shape>
            </v:group>
            <v:group style="position:absolute;left:4085;top:1454;width:20;height:2" coordorigin="4085,1454" coordsize="20,2">
              <v:shape style="position:absolute;left:4085;top:1454;width:20;height:2" coordorigin="4085,1454" coordsize="20,0" path="m4085,1454l4104,1454e" filled="false" stroked="true" strokeweight=".48pt" strokecolor="#fefefe">
                <v:path arrowok="t"/>
              </v:shape>
            </v:group>
            <v:group style="position:absolute;left:4104;top:1454;width:20;height:2" coordorigin="4104,1454" coordsize="20,2">
              <v:shape style="position:absolute;left:4104;top:1454;width:20;height:2" coordorigin="4104,1454" coordsize="20,0" path="m4104,1454l4123,1454e" filled="false" stroked="true" strokeweight=".48pt" strokecolor="#fefefe">
                <v:path arrowok="t"/>
              </v:shape>
            </v:group>
            <v:group style="position:absolute;left:4123;top:1454;width:20;height:2" coordorigin="4123,1454" coordsize="20,2">
              <v:shape style="position:absolute;left:4123;top:1454;width:20;height:2" coordorigin="4123,1454" coordsize="20,0" path="m4123,1454l4142,1454e" filled="false" stroked="true" strokeweight=".48pt" strokecolor="#fefefe">
                <v:path arrowok="t"/>
              </v:shape>
            </v:group>
            <v:group style="position:absolute;left:4142;top:1454;width:20;height:2" coordorigin="4142,1454" coordsize="20,2">
              <v:shape style="position:absolute;left:4142;top:1454;width:20;height:2" coordorigin="4142,1454" coordsize="20,0" path="m4142,1454l4162,1454e" filled="false" stroked="true" strokeweight=".48pt" strokecolor="#fefefe">
                <v:path arrowok="t"/>
              </v:shape>
            </v:group>
            <v:group style="position:absolute;left:4162;top:1454;width:20;height:2" coordorigin="4162,1454" coordsize="20,2">
              <v:shape style="position:absolute;left:4162;top:1454;width:20;height:2" coordorigin="4162,1454" coordsize="20,0" path="m4162,1454l4181,1454e" filled="false" stroked="true" strokeweight=".48pt" strokecolor="#fefefe">
                <v:path arrowok="t"/>
              </v:shape>
            </v:group>
            <v:group style="position:absolute;left:4181;top:1454;width:20;height:2" coordorigin="4181,1454" coordsize="20,2">
              <v:shape style="position:absolute;left:4181;top:1454;width:20;height:2" coordorigin="4181,1454" coordsize="20,0" path="m4181,1454l4200,1454e" filled="false" stroked="true" strokeweight=".48pt" strokecolor="#fefefe">
                <v:path arrowok="t"/>
              </v:shape>
            </v:group>
            <v:group style="position:absolute;left:4200;top:1454;width:20;height:2" coordorigin="4200,1454" coordsize="20,2">
              <v:shape style="position:absolute;left:4200;top:1454;width:20;height:2" coordorigin="4200,1454" coordsize="20,0" path="m4200,1454l4219,1454e" filled="false" stroked="true" strokeweight=".48pt" strokecolor="#fefefe">
                <v:path arrowok="t"/>
              </v:shape>
            </v:group>
            <v:group style="position:absolute;left:4219;top:1454;width:20;height:2" coordorigin="4219,1454" coordsize="20,2">
              <v:shape style="position:absolute;left:4219;top:1454;width:20;height:2" coordorigin="4219,1454" coordsize="20,0" path="m4219,1454l4238,1454e" filled="false" stroked="true" strokeweight=".48pt" strokecolor="#fefefe">
                <v:path arrowok="t"/>
              </v:shape>
            </v:group>
            <v:group style="position:absolute;left:4238;top:1454;width:20;height:2" coordorigin="4238,1454" coordsize="20,2">
              <v:shape style="position:absolute;left:4238;top:1454;width:20;height:2" coordorigin="4238,1454" coordsize="20,0" path="m4238,1454l4258,1454e" filled="false" stroked="true" strokeweight=".48pt" strokecolor="#fefefe">
                <v:path arrowok="t"/>
              </v:shape>
            </v:group>
            <v:group style="position:absolute;left:4258;top:1454;width:20;height:2" coordorigin="4258,1454" coordsize="20,2">
              <v:shape style="position:absolute;left:4258;top:1454;width:20;height:2" coordorigin="4258,1454" coordsize="20,0" path="m4258,1454l4277,1454e" filled="false" stroked="true" strokeweight=".48pt" strokecolor="#fefefe">
                <v:path arrowok="t"/>
              </v:shape>
            </v:group>
            <v:group style="position:absolute;left:4277;top:1454;width:20;height:2" coordorigin="4277,1454" coordsize="20,2">
              <v:shape style="position:absolute;left:4277;top:1454;width:20;height:2" coordorigin="4277,1454" coordsize="20,0" path="m4277,1454l4296,1454e" filled="false" stroked="true" strokeweight=".48pt" strokecolor="#fefefe">
                <v:path arrowok="t"/>
              </v:shape>
            </v:group>
            <v:group style="position:absolute;left:4296;top:1454;width:20;height:2" coordorigin="4296,1454" coordsize="20,2">
              <v:shape style="position:absolute;left:4296;top:1454;width:20;height:2" coordorigin="4296,1454" coordsize="20,0" path="m4296,1454l4315,1454e" filled="false" stroked="true" strokeweight=".48pt" strokecolor="#fefefe">
                <v:path arrowok="t"/>
              </v:shape>
            </v:group>
            <v:group style="position:absolute;left:4315;top:1454;width:20;height:2" coordorigin="4315,1454" coordsize="20,2">
              <v:shape style="position:absolute;left:4315;top:1454;width:20;height:2" coordorigin="4315,1454" coordsize="20,0" path="m4315,1454l4334,1454e" filled="false" stroked="true" strokeweight=".48pt" strokecolor="#fefefe">
                <v:path arrowok="t"/>
              </v:shape>
            </v:group>
            <v:group style="position:absolute;left:4334;top:1454;width:20;height:2" coordorigin="4334,1454" coordsize="20,2">
              <v:shape style="position:absolute;left:4334;top:1454;width:20;height:2" coordorigin="4334,1454" coordsize="20,0" path="m4334,1454l4354,1454e" filled="false" stroked="true" strokeweight=".48pt" strokecolor="#fefefe">
                <v:path arrowok="t"/>
              </v:shape>
            </v:group>
            <v:group style="position:absolute;left:4354;top:1454;width:20;height:2" coordorigin="4354,1454" coordsize="20,2">
              <v:shape style="position:absolute;left:4354;top:1454;width:20;height:2" coordorigin="4354,1454" coordsize="20,0" path="m4354,1454l4373,1454e" filled="false" stroked="true" strokeweight=".48pt" strokecolor="#fefefe">
                <v:path arrowok="t"/>
              </v:shape>
            </v:group>
            <v:group style="position:absolute;left:4373;top:1454;width:20;height:2" coordorigin="4373,1454" coordsize="20,2">
              <v:shape style="position:absolute;left:4373;top:1454;width:20;height:2" coordorigin="4373,1454" coordsize="20,0" path="m4373,1454l4392,1454e" filled="false" stroked="true" strokeweight=".48pt" strokecolor="#fefefe">
                <v:path arrowok="t"/>
              </v:shape>
            </v:group>
            <v:group style="position:absolute;left:4392;top:1454;width:20;height:2" coordorigin="4392,1454" coordsize="20,2">
              <v:shape style="position:absolute;left:4392;top:1454;width:20;height:2" coordorigin="4392,1454" coordsize="20,0" path="m4392,1454l4411,1454e" filled="false" stroked="true" strokeweight=".48pt" strokecolor="#fefefe">
                <v:path arrowok="t"/>
              </v:shape>
            </v:group>
            <v:group style="position:absolute;left:4411;top:1454;width:20;height:2" coordorigin="4411,1454" coordsize="20,2">
              <v:shape style="position:absolute;left:4411;top:1454;width:20;height:2" coordorigin="4411,1454" coordsize="20,0" path="m4411,1454l4430,1454e" filled="false" stroked="true" strokeweight=".48pt" strokecolor="#fefefe">
                <v:path arrowok="t"/>
              </v:shape>
            </v:group>
            <v:group style="position:absolute;left:4430;top:1454;width:20;height:2" coordorigin="4430,1454" coordsize="20,2">
              <v:shape style="position:absolute;left:4430;top:1454;width:20;height:2" coordorigin="4430,1454" coordsize="20,0" path="m4430,1454l4450,1454e" filled="false" stroked="true" strokeweight=".48pt" strokecolor="#fefefe">
                <v:path arrowok="t"/>
              </v:shape>
            </v:group>
            <v:group style="position:absolute;left:4450;top:1454;width:20;height:2" coordorigin="4450,1454" coordsize="20,2">
              <v:shape style="position:absolute;left:4450;top:1454;width:20;height:2" coordorigin="4450,1454" coordsize="20,0" path="m4450,1454l4469,1454e" filled="false" stroked="true" strokeweight=".48pt" strokecolor="#fefefe">
                <v:path arrowok="t"/>
              </v:shape>
            </v:group>
            <v:group style="position:absolute;left:4469;top:1454;width:20;height:2" coordorigin="4469,1454" coordsize="20,2">
              <v:shape style="position:absolute;left:4469;top:1454;width:20;height:2" coordorigin="4469,1454" coordsize="20,0" path="m4469,1454l4488,1454e" filled="false" stroked="true" strokeweight=".48pt" strokecolor="#fefefe">
                <v:path arrowok="t"/>
              </v:shape>
            </v:group>
            <v:group style="position:absolute;left:4488;top:1454;width:20;height:2" coordorigin="4488,1454" coordsize="20,2">
              <v:shape style="position:absolute;left:4488;top:1454;width:20;height:2" coordorigin="4488,1454" coordsize="20,0" path="m4488,1454l4507,1454e" filled="false" stroked="true" strokeweight=".48pt" strokecolor="#fefefe">
                <v:path arrowok="t"/>
              </v:shape>
            </v:group>
            <v:group style="position:absolute;left:4507;top:1454;width:20;height:2" coordorigin="4507,1454" coordsize="20,2">
              <v:shape style="position:absolute;left:4507;top:1454;width:20;height:2" coordorigin="4507,1454" coordsize="20,0" path="m4507,1454l4526,1454e" filled="false" stroked="true" strokeweight=".48pt" strokecolor="#fefefe">
                <v:path arrowok="t"/>
              </v:shape>
            </v:group>
            <v:group style="position:absolute;left:4526;top:1454;width:20;height:2" coordorigin="4526,1454" coordsize="20,2">
              <v:shape style="position:absolute;left:4526;top:1454;width:20;height:2" coordorigin="4526,1454" coordsize="20,0" path="m4526,1454l4546,1454e" filled="false" stroked="true" strokeweight=".48pt" strokecolor="#fefefe">
                <v:path arrowok="t"/>
              </v:shape>
            </v:group>
            <v:group style="position:absolute;left:4546;top:1454;width:20;height:2" coordorigin="4546,1454" coordsize="20,2">
              <v:shape style="position:absolute;left:4546;top:1454;width:20;height:2" coordorigin="4546,1454" coordsize="20,0" path="m4546,1454l4565,1454e" filled="false" stroked="true" strokeweight=".48pt" strokecolor="#fefefe">
                <v:path arrowok="t"/>
              </v:shape>
            </v:group>
            <v:group style="position:absolute;left:4565;top:1454;width:20;height:2" coordorigin="4565,1454" coordsize="20,2">
              <v:shape style="position:absolute;left:4565;top:1454;width:20;height:2" coordorigin="4565,1454" coordsize="20,0" path="m4565,1454l4584,1454e" filled="false" stroked="true" strokeweight=".48pt" strokecolor="#fefefe">
                <v:path arrowok="t"/>
              </v:shape>
            </v:group>
            <v:group style="position:absolute;left:4584;top:1454;width:20;height:2" coordorigin="4584,1454" coordsize="20,2">
              <v:shape style="position:absolute;left:4584;top:1454;width:20;height:2" coordorigin="4584,1454" coordsize="20,0" path="m4584,1454l4603,1454e" filled="false" stroked="true" strokeweight=".48pt" strokecolor="#fefefe">
                <v:path arrowok="t"/>
              </v:shape>
            </v:group>
            <v:group style="position:absolute;left:4603;top:1454;width:20;height:2" coordorigin="4603,1454" coordsize="20,2">
              <v:shape style="position:absolute;left:4603;top:1454;width:20;height:2" coordorigin="4603,1454" coordsize="20,0" path="m4603,1454l4622,1454e" filled="false" stroked="true" strokeweight=".48pt" strokecolor="#fefefe">
                <v:path arrowok="t"/>
              </v:shape>
            </v:group>
            <v:group style="position:absolute;left:4622;top:1454;width:20;height:2" coordorigin="4622,1454" coordsize="20,2">
              <v:shape style="position:absolute;left:4622;top:1454;width:20;height:2" coordorigin="4622,1454" coordsize="20,0" path="m4622,1454l4642,1454e" filled="false" stroked="true" strokeweight=".48pt" strokecolor="#fefefe">
                <v:path arrowok="t"/>
              </v:shape>
            </v:group>
            <v:group style="position:absolute;left:4642;top:1454;width:20;height:2" coordorigin="4642,1454" coordsize="20,2">
              <v:shape style="position:absolute;left:4642;top:1454;width:20;height:2" coordorigin="4642,1454" coordsize="20,0" path="m4642,1454l4661,1454e" filled="false" stroked="true" strokeweight=".48pt" strokecolor="#fefefe">
                <v:path arrowok="t"/>
              </v:shape>
            </v:group>
            <v:group style="position:absolute;left:4661;top:1454;width:20;height:2" coordorigin="4661,1454" coordsize="20,2">
              <v:shape style="position:absolute;left:4661;top:1454;width:20;height:2" coordorigin="4661,1454" coordsize="20,0" path="m4661,1454l4680,1454e" filled="false" stroked="true" strokeweight=".48pt" strokecolor="#fefefe">
                <v:path arrowok="t"/>
              </v:shape>
            </v:group>
            <v:group style="position:absolute;left:4680;top:1454;width:20;height:2" coordorigin="4680,1454" coordsize="20,2">
              <v:shape style="position:absolute;left:4680;top:1454;width:20;height:2" coordorigin="4680,1454" coordsize="20,0" path="m4680,1454l4699,1454e" filled="false" stroked="true" strokeweight=".48pt" strokecolor="#fefefe">
                <v:path arrowok="t"/>
              </v:shape>
            </v:group>
            <v:group style="position:absolute;left:4699;top:1454;width:20;height:2" coordorigin="4699,1454" coordsize="20,2">
              <v:shape style="position:absolute;left:4699;top:1454;width:20;height:2" coordorigin="4699,1454" coordsize="20,0" path="m4699,1454l4718,1454e" filled="false" stroked="true" strokeweight=".48pt" strokecolor="#fefefe">
                <v:path arrowok="t"/>
              </v:shape>
            </v:group>
            <v:group style="position:absolute;left:4718;top:1454;width:20;height:2" coordorigin="4718,1454" coordsize="20,2">
              <v:shape style="position:absolute;left:4718;top:1454;width:20;height:2" coordorigin="4718,1454" coordsize="20,0" path="m4718,1454l4738,1454e" filled="false" stroked="true" strokeweight=".48pt" strokecolor="#fefefe">
                <v:path arrowok="t"/>
              </v:shape>
            </v:group>
            <v:group style="position:absolute;left:4738;top:1454;width:20;height:2" coordorigin="4738,1454" coordsize="20,2">
              <v:shape style="position:absolute;left:4738;top:1454;width:20;height:2" coordorigin="4738,1454" coordsize="20,0" path="m4738,1454l4757,1454e" filled="false" stroked="true" strokeweight=".48pt" strokecolor="#fefefe">
                <v:path arrowok="t"/>
              </v:shape>
            </v:group>
            <v:group style="position:absolute;left:4757;top:1454;width:20;height:2" coordorigin="4757,1454" coordsize="20,2">
              <v:shape style="position:absolute;left:4757;top:1454;width:20;height:2" coordorigin="4757,1454" coordsize="20,0" path="m4757,1454l4776,1454e" filled="false" stroked="true" strokeweight=".48pt" strokecolor="#fefefe">
                <v:path arrowok="t"/>
              </v:shape>
            </v:group>
            <v:group style="position:absolute;left:4776;top:1454;width:20;height:2" coordorigin="4776,1454" coordsize="20,2">
              <v:shape style="position:absolute;left:4776;top:1454;width:20;height:2" coordorigin="4776,1454" coordsize="20,0" path="m4776,1454l4795,1454e" filled="false" stroked="true" strokeweight=".48pt" strokecolor="#fefefe">
                <v:path arrowok="t"/>
              </v:shape>
            </v:group>
            <v:group style="position:absolute;left:4795;top:1454;width:20;height:2" coordorigin="4795,1454" coordsize="20,2">
              <v:shape style="position:absolute;left:4795;top:1454;width:20;height:2" coordorigin="4795,1454" coordsize="20,0" path="m4795,1454l4814,1454e" filled="false" stroked="true" strokeweight=".48pt" strokecolor="#fefefe">
                <v:path arrowok="t"/>
              </v:shape>
            </v:group>
            <v:group style="position:absolute;left:4814;top:1454;width:20;height:2" coordorigin="4814,1454" coordsize="20,2">
              <v:shape style="position:absolute;left:4814;top:1454;width:20;height:2" coordorigin="4814,1454" coordsize="20,0" path="m4814,1454l4834,1454e" filled="false" stroked="true" strokeweight=".48pt" strokecolor="#fefefe">
                <v:path arrowok="t"/>
              </v:shape>
            </v:group>
            <v:group style="position:absolute;left:4834;top:1454;width:20;height:2" coordorigin="4834,1454" coordsize="20,2">
              <v:shape style="position:absolute;left:4834;top:1454;width:20;height:2" coordorigin="4834,1454" coordsize="20,0" path="m4834,1454l4853,1454e" filled="false" stroked="true" strokeweight=".48pt" strokecolor="#fefefe">
                <v:path arrowok="t"/>
              </v:shape>
            </v:group>
            <v:group style="position:absolute;left:4853;top:1454;width:20;height:2" coordorigin="4853,1454" coordsize="20,2">
              <v:shape style="position:absolute;left:4853;top:1454;width:20;height:2" coordorigin="4853,1454" coordsize="20,0" path="m4853,1454l4872,1454e" filled="false" stroked="true" strokeweight=".48pt" strokecolor="#fefefe">
                <v:path arrowok="t"/>
              </v:shape>
            </v:group>
            <v:group style="position:absolute;left:4872;top:1454;width:20;height:2" coordorigin="4872,1454" coordsize="20,2">
              <v:shape style="position:absolute;left:4872;top:1454;width:20;height:2" coordorigin="4872,1454" coordsize="20,0" path="m4872,1454l4891,1454e" filled="false" stroked="true" strokeweight=".48pt" strokecolor="#fefefe">
                <v:path arrowok="t"/>
              </v:shape>
            </v:group>
            <v:group style="position:absolute;left:4891;top:1454;width:20;height:2" coordorigin="4891,1454" coordsize="20,2">
              <v:shape style="position:absolute;left:4891;top:1454;width:20;height:2" coordorigin="4891,1454" coordsize="20,0" path="m4891,1454l4910,1454e" filled="false" stroked="true" strokeweight=".48pt" strokecolor="#fefefe">
                <v:path arrowok="t"/>
              </v:shape>
            </v:group>
            <v:group style="position:absolute;left:4910;top:1454;width:20;height:2" coordorigin="4910,1454" coordsize="20,2">
              <v:shape style="position:absolute;left:4910;top:1454;width:20;height:2" coordorigin="4910,1454" coordsize="20,0" path="m4910,1454l4930,1454e" filled="false" stroked="true" strokeweight=".48pt" strokecolor="#fefefe">
                <v:path arrowok="t"/>
              </v:shape>
            </v:group>
            <v:group style="position:absolute;left:4930;top:1454;width:20;height:2" coordorigin="4930,1454" coordsize="20,2">
              <v:shape style="position:absolute;left:4930;top:1454;width:20;height:2" coordorigin="4930,1454" coordsize="20,0" path="m4930,1454l4949,1454e" filled="false" stroked="true" strokeweight=".48pt" strokecolor="#fefefe">
                <v:path arrowok="t"/>
              </v:shape>
            </v:group>
            <v:group style="position:absolute;left:4949;top:1454;width:20;height:2" coordorigin="4949,1454" coordsize="20,2">
              <v:shape style="position:absolute;left:4949;top:1454;width:20;height:2" coordorigin="4949,1454" coordsize="20,0" path="m4949,1454l4968,1454e" filled="false" stroked="true" strokeweight=".48pt" strokecolor="#fefefe">
                <v:path arrowok="t"/>
              </v:shape>
            </v:group>
            <v:group style="position:absolute;left:4968;top:1454;width:20;height:2" coordorigin="4968,1454" coordsize="20,2">
              <v:shape style="position:absolute;left:4968;top:1454;width:20;height:2" coordorigin="4968,1454" coordsize="20,0" path="m4968,1454l4987,1454e" filled="false" stroked="true" strokeweight=".48pt" strokecolor="#fefefe">
                <v:path arrowok="t"/>
              </v:shape>
            </v:group>
            <v:group style="position:absolute;left:4987;top:1454;width:20;height:2" coordorigin="4987,1454" coordsize="20,2">
              <v:shape style="position:absolute;left:4987;top:1454;width:20;height:2" coordorigin="4987,1454" coordsize="20,0" path="m4987,1454l5006,1454e" filled="false" stroked="true" strokeweight=".48pt" strokecolor="#fefefe">
                <v:path arrowok="t"/>
              </v:shape>
            </v:group>
            <v:group style="position:absolute;left:5006;top:1454;width:20;height:2" coordorigin="5006,1454" coordsize="20,2">
              <v:shape style="position:absolute;left:5006;top:1454;width:20;height:2" coordorigin="5006,1454" coordsize="20,0" path="m5006,1454l5026,1454e" filled="false" stroked="true" strokeweight=".48pt" strokecolor="#fefefe">
                <v:path arrowok="t"/>
              </v:shape>
            </v:group>
            <v:group style="position:absolute;left:5026;top:1454;width:20;height:2" coordorigin="5026,1454" coordsize="20,2">
              <v:shape style="position:absolute;left:5026;top:1454;width:20;height:2" coordorigin="5026,1454" coordsize="20,0" path="m5026,1454l5045,1454e" filled="false" stroked="true" strokeweight=".48pt" strokecolor="#fefefe">
                <v:path arrowok="t"/>
              </v:shape>
            </v:group>
            <v:group style="position:absolute;left:5045;top:1454;width:20;height:2" coordorigin="5045,1454" coordsize="20,2">
              <v:shape style="position:absolute;left:5045;top:1454;width:20;height:2" coordorigin="5045,1454" coordsize="20,0" path="m5045,1454l5064,1454e" filled="false" stroked="true" strokeweight=".48pt" strokecolor="#fefefe">
                <v:path arrowok="t"/>
              </v:shape>
            </v:group>
            <v:group style="position:absolute;left:5064;top:1454;width:20;height:2" coordorigin="5064,1454" coordsize="20,2">
              <v:shape style="position:absolute;left:5064;top:1454;width:20;height:2" coordorigin="5064,1454" coordsize="20,0" path="m5064,1454l5083,1454e" filled="false" stroked="true" strokeweight=".48pt" strokecolor="#fefefe">
                <v:path arrowok="t"/>
              </v:shape>
            </v:group>
            <v:group style="position:absolute;left:5083;top:1454;width:20;height:2" coordorigin="5083,1454" coordsize="20,2">
              <v:shape style="position:absolute;left:5083;top:1454;width:20;height:2" coordorigin="5083,1454" coordsize="20,0" path="m5083,1454l5102,1454e" filled="false" stroked="true" strokeweight=".48pt" strokecolor="#fefefe">
                <v:path arrowok="t"/>
              </v:shape>
            </v:group>
            <v:group style="position:absolute;left:5102;top:1454;width:20;height:2" coordorigin="5102,1454" coordsize="20,2">
              <v:shape style="position:absolute;left:5102;top:1454;width:20;height:2" coordorigin="5102,1454" coordsize="20,0" path="m5102,1454l5122,1454e" filled="false" stroked="true" strokeweight=".48pt" strokecolor="#fefefe">
                <v:path arrowok="t"/>
              </v:shape>
            </v:group>
            <v:group style="position:absolute;left:5122;top:1454;width:20;height:2" coordorigin="5122,1454" coordsize="20,2">
              <v:shape style="position:absolute;left:5122;top:1454;width:20;height:2" coordorigin="5122,1454" coordsize="20,0" path="m5122,1454l5141,1454e" filled="false" stroked="true" strokeweight=".48pt" strokecolor="#fefefe">
                <v:path arrowok="t"/>
              </v:shape>
            </v:group>
            <v:group style="position:absolute;left:5141;top:1454;width:20;height:2" coordorigin="5141,1454" coordsize="20,2">
              <v:shape style="position:absolute;left:5141;top:1454;width:20;height:2" coordorigin="5141,1454" coordsize="20,0" path="m5141,1454l5160,1454e" filled="false" stroked="true" strokeweight=".48pt" strokecolor="#fefefe">
                <v:path arrowok="t"/>
              </v:shape>
            </v:group>
            <v:group style="position:absolute;left:5160;top:1454;width:20;height:2" coordorigin="5160,1454" coordsize="20,2">
              <v:shape style="position:absolute;left:5160;top:1454;width:20;height:2" coordorigin="5160,1454" coordsize="20,0" path="m5160,1454l5179,1454e" filled="false" stroked="true" strokeweight=".48pt" strokecolor="#fefefe">
                <v:path arrowok="t"/>
              </v:shape>
            </v:group>
            <v:group style="position:absolute;left:5179;top:1454;width:20;height:2" coordorigin="5179,1454" coordsize="20,2">
              <v:shape style="position:absolute;left:5179;top:1454;width:20;height:2" coordorigin="5179,1454" coordsize="20,0" path="m5179,1454l5198,1454e" filled="false" stroked="true" strokeweight=".48pt" strokecolor="#fefefe">
                <v:path arrowok="t"/>
              </v:shape>
            </v:group>
            <v:group style="position:absolute;left:5198;top:1454;width:20;height:2" coordorigin="5198,1454" coordsize="20,2">
              <v:shape style="position:absolute;left:5198;top:1454;width:20;height:2" coordorigin="5198,1454" coordsize="20,0" path="m5198,1454l5218,1454e" filled="false" stroked="true" strokeweight=".48pt" strokecolor="#fefefe">
                <v:path arrowok="t"/>
              </v:shape>
            </v:group>
            <v:group style="position:absolute;left:5218;top:1454;width:20;height:2" coordorigin="5218,1454" coordsize="20,2">
              <v:shape style="position:absolute;left:5218;top:1454;width:20;height:2" coordorigin="5218,1454" coordsize="20,0" path="m5218,1454l5237,1454e" filled="false" stroked="true" strokeweight=".48pt" strokecolor="#fefefe">
                <v:path arrowok="t"/>
              </v:shape>
            </v:group>
            <v:group style="position:absolute;left:5237;top:1454;width:20;height:2" coordorigin="5237,1454" coordsize="20,2">
              <v:shape style="position:absolute;left:5237;top:1454;width:20;height:2" coordorigin="5237,1454" coordsize="20,0" path="m5237,1454l5256,1454e" filled="false" stroked="true" strokeweight=".48pt" strokecolor="#fefefe">
                <v:path arrowok="t"/>
              </v:shape>
            </v:group>
            <v:group style="position:absolute;left:5256;top:1454;width:20;height:2" coordorigin="5256,1454" coordsize="20,2">
              <v:shape style="position:absolute;left:5256;top:1454;width:20;height:2" coordorigin="5256,1454" coordsize="20,0" path="m5256,1454l5275,1454e" filled="false" stroked="true" strokeweight=".48pt" strokecolor="#fefefe">
                <v:path arrowok="t"/>
              </v:shape>
            </v:group>
            <v:group style="position:absolute;left:5275;top:1454;width:20;height:2" coordorigin="5275,1454" coordsize="20,2">
              <v:shape style="position:absolute;left:5275;top:1454;width:20;height:2" coordorigin="5275,1454" coordsize="20,0" path="m5275,1454l5294,1454e" filled="false" stroked="true" strokeweight=".48pt" strokecolor="#fefefe">
                <v:path arrowok="t"/>
              </v:shape>
            </v:group>
            <v:group style="position:absolute;left:5294;top:1454;width:20;height:2" coordorigin="5294,1454" coordsize="20,2">
              <v:shape style="position:absolute;left:5294;top:1454;width:20;height:2" coordorigin="5294,1454" coordsize="20,0" path="m5294,1454l5314,1454e" filled="false" stroked="true" strokeweight=".48pt" strokecolor="#fefefe">
                <v:path arrowok="t"/>
              </v:shape>
            </v:group>
            <v:group style="position:absolute;left:5314;top:1454;width:20;height:2" coordorigin="5314,1454" coordsize="20,2">
              <v:shape style="position:absolute;left:5314;top:1454;width:20;height:2" coordorigin="5314,1454" coordsize="20,0" path="m5314,1454l5333,1454e" filled="false" stroked="true" strokeweight=".48pt" strokecolor="#fefefe">
                <v:path arrowok="t"/>
              </v:shape>
            </v:group>
            <v:group style="position:absolute;left:5333;top:1454;width:20;height:2" coordorigin="5333,1454" coordsize="20,2">
              <v:shape style="position:absolute;left:5333;top:1454;width:20;height:2" coordorigin="5333,1454" coordsize="20,0" path="m5333,1454l5352,1454e" filled="false" stroked="true" strokeweight=".48pt" strokecolor="#fefefe">
                <v:path arrowok="t"/>
              </v:shape>
            </v:group>
            <v:group style="position:absolute;left:5352;top:1454;width:20;height:2" coordorigin="5352,1454" coordsize="20,2">
              <v:shape style="position:absolute;left:5352;top:1454;width:20;height:2" coordorigin="5352,1454" coordsize="20,0" path="m5352,1454l5371,1454e" filled="false" stroked="true" strokeweight=".48pt" strokecolor="#fefefe">
                <v:path arrowok="t"/>
              </v:shape>
            </v:group>
            <v:group style="position:absolute;left:5371;top:1454;width:20;height:2" coordorigin="5371,1454" coordsize="20,2">
              <v:shape style="position:absolute;left:5371;top:1454;width:20;height:2" coordorigin="5371,1454" coordsize="20,0" path="m5371,1454l5390,1454e" filled="false" stroked="true" strokeweight=".48pt" strokecolor="#fefefe">
                <v:path arrowok="t"/>
              </v:shape>
            </v:group>
            <v:group style="position:absolute;left:5390;top:1454;width:20;height:2" coordorigin="5390,1454" coordsize="20,2">
              <v:shape style="position:absolute;left:5390;top:1454;width:20;height:2" coordorigin="5390,1454" coordsize="20,0" path="m5390,1454l5410,1454e" filled="false" stroked="true" strokeweight=".48pt" strokecolor="#fefefe">
                <v:path arrowok="t"/>
              </v:shape>
            </v:group>
            <v:group style="position:absolute;left:5410;top:1454;width:20;height:2" coordorigin="5410,1454" coordsize="20,2">
              <v:shape style="position:absolute;left:5410;top:1454;width:20;height:2" coordorigin="5410,1454" coordsize="20,0" path="m5410,1454l5429,1454e" filled="false" stroked="true" strokeweight=".48pt" strokecolor="#fefefe">
                <v:path arrowok="t"/>
              </v:shape>
            </v:group>
            <v:group style="position:absolute;left:5429;top:1454;width:20;height:2" coordorigin="5429,1454" coordsize="20,2">
              <v:shape style="position:absolute;left:5429;top:1454;width:20;height:2" coordorigin="5429,1454" coordsize="20,0" path="m5429,1454l5448,1454e" filled="false" stroked="true" strokeweight=".48pt" strokecolor="#fefefe">
                <v:path arrowok="t"/>
              </v:shape>
            </v:group>
            <v:group style="position:absolute;left:5448;top:1454;width:20;height:2" coordorigin="5448,1454" coordsize="20,2">
              <v:shape style="position:absolute;left:5448;top:1454;width:20;height:2" coordorigin="5448,1454" coordsize="20,0" path="m5448,1454l5467,1454e" filled="false" stroked="true" strokeweight=".48pt" strokecolor="#fefefe">
                <v:path arrowok="t"/>
              </v:shape>
            </v:group>
            <v:group style="position:absolute;left:5467;top:1454;width:20;height:2" coordorigin="5467,1454" coordsize="20,2">
              <v:shape style="position:absolute;left:5467;top:1454;width:20;height:2" coordorigin="5467,1454" coordsize="20,0" path="m5467,1454l5486,1454e" filled="false" stroked="true" strokeweight=".48pt" strokecolor="#fefefe">
                <v:path arrowok="t"/>
              </v:shape>
            </v:group>
            <v:group style="position:absolute;left:5486;top:1454;width:20;height:2" coordorigin="5486,1454" coordsize="20,2">
              <v:shape style="position:absolute;left:5486;top:1454;width:20;height:2" coordorigin="5486,1454" coordsize="20,0" path="m5486,1454l5506,1454e" filled="false" stroked="true" strokeweight=".48pt" strokecolor="#fefefe">
                <v:path arrowok="t"/>
              </v:shape>
            </v:group>
            <v:group style="position:absolute;left:5506;top:1454;width:20;height:2" coordorigin="5506,1454" coordsize="20,2">
              <v:shape style="position:absolute;left:5506;top:1454;width:20;height:2" coordorigin="5506,1454" coordsize="20,0" path="m5506,1454l5525,1454e" filled="false" stroked="true" strokeweight=".48pt" strokecolor="#fefefe">
                <v:path arrowok="t"/>
              </v:shape>
            </v:group>
            <v:group style="position:absolute;left:5525;top:1454;width:20;height:2" coordorigin="5525,1454" coordsize="20,2">
              <v:shape style="position:absolute;left:5525;top:1454;width:20;height:2" coordorigin="5525,1454" coordsize="20,0" path="m5525,1454l5544,1454e" filled="false" stroked="true" strokeweight=".48pt" strokecolor="#fefefe">
                <v:path arrowok="t"/>
              </v:shape>
            </v:group>
            <v:group style="position:absolute;left:5544;top:1454;width:20;height:2" coordorigin="5544,1454" coordsize="20,2">
              <v:shape style="position:absolute;left:5544;top:1454;width:20;height:2" coordorigin="5544,1454" coordsize="20,0" path="m5544,1454l5563,1454e" filled="false" stroked="true" strokeweight=".48pt" strokecolor="#fefefe">
                <v:path arrowok="t"/>
              </v:shape>
            </v:group>
            <v:group style="position:absolute;left:5563;top:1454;width:20;height:2" coordorigin="5563,1454" coordsize="20,2">
              <v:shape style="position:absolute;left:5563;top:1454;width:20;height:2" coordorigin="5563,1454" coordsize="20,0" path="m5563,1454l5582,1454e" filled="false" stroked="true" strokeweight=".48pt" strokecolor="#fefefe">
                <v:path arrowok="t"/>
              </v:shape>
            </v:group>
            <v:group style="position:absolute;left:5582;top:1454;width:20;height:2" coordorigin="5582,1454" coordsize="20,2">
              <v:shape style="position:absolute;left:5582;top:1454;width:20;height:2" coordorigin="5582,1454" coordsize="20,0" path="m5582,1454l5602,1454e" filled="false" stroked="true" strokeweight=".48pt" strokecolor="#fefefe">
                <v:path arrowok="t"/>
              </v:shape>
            </v:group>
            <v:group style="position:absolute;left:5602;top:1454;width:20;height:2" coordorigin="5602,1454" coordsize="20,2">
              <v:shape style="position:absolute;left:5602;top:1454;width:20;height:2" coordorigin="5602,1454" coordsize="20,0" path="m5602,1454l5621,1454e" filled="false" stroked="true" strokeweight=".48pt" strokecolor="#fefefe">
                <v:path arrowok="t"/>
              </v:shape>
            </v:group>
            <v:group style="position:absolute;left:5621;top:1454;width:20;height:2" coordorigin="5621,1454" coordsize="20,2">
              <v:shape style="position:absolute;left:5621;top:1454;width:20;height:2" coordorigin="5621,1454" coordsize="20,0" path="m5621,1454l5640,1454e" filled="false" stroked="true" strokeweight=".48pt" strokecolor="#fefefe">
                <v:path arrowok="t"/>
              </v:shape>
            </v:group>
            <v:group style="position:absolute;left:5640;top:1454;width:20;height:2" coordorigin="5640,1454" coordsize="20,2">
              <v:shape style="position:absolute;left:5640;top:1454;width:20;height:2" coordorigin="5640,1454" coordsize="20,0" path="m5640,1454l5659,1454e" filled="false" stroked="true" strokeweight=".48pt" strokecolor="#fefefe">
                <v:path arrowok="t"/>
              </v:shape>
            </v:group>
            <v:group style="position:absolute;left:5659;top:1454;width:20;height:2" coordorigin="5659,1454" coordsize="20,2">
              <v:shape style="position:absolute;left:5659;top:1454;width:20;height:2" coordorigin="5659,1454" coordsize="20,0" path="m5659,1454l5678,1454e" filled="false" stroked="true" strokeweight=".48pt" strokecolor="#fefefe">
                <v:path arrowok="t"/>
              </v:shape>
            </v:group>
            <v:group style="position:absolute;left:5678;top:1454;width:20;height:2" coordorigin="5678,1454" coordsize="20,2">
              <v:shape style="position:absolute;left:5678;top:1454;width:20;height:2" coordorigin="5678,1454" coordsize="20,0" path="m5678,1454l5698,1454e" filled="false" stroked="true" strokeweight=".48pt" strokecolor="#fefefe">
                <v:path arrowok="t"/>
              </v:shape>
            </v:group>
            <v:group style="position:absolute;left:5698;top:1454;width:20;height:2" coordorigin="5698,1454" coordsize="20,2">
              <v:shape style="position:absolute;left:5698;top:1454;width:20;height:2" coordorigin="5698,1454" coordsize="20,0" path="m5698,1454l5717,1454e" filled="false" stroked="true" strokeweight=".48pt" strokecolor="#fefefe">
                <v:path arrowok="t"/>
              </v:shape>
            </v:group>
            <v:group style="position:absolute;left:5717;top:1454;width:20;height:2" coordorigin="5717,1454" coordsize="20,2">
              <v:shape style="position:absolute;left:5717;top:1454;width:20;height:2" coordorigin="5717,1454" coordsize="20,0" path="m5717,1454l5736,1454e" filled="false" stroked="true" strokeweight=".48pt" strokecolor="#fefefe">
                <v:path arrowok="t"/>
              </v:shape>
            </v:group>
            <v:group style="position:absolute;left:5736;top:1454;width:20;height:2" coordorigin="5736,1454" coordsize="20,2">
              <v:shape style="position:absolute;left:5736;top:1454;width:20;height:2" coordorigin="5736,1454" coordsize="20,0" path="m5736,1454l5755,1454e" filled="false" stroked="true" strokeweight=".48pt" strokecolor="#fefefe">
                <v:path arrowok="t"/>
              </v:shape>
            </v:group>
            <v:group style="position:absolute;left:5755;top:1454;width:20;height:2" coordorigin="5755,1454" coordsize="20,2">
              <v:shape style="position:absolute;left:5755;top:1454;width:20;height:2" coordorigin="5755,1454" coordsize="20,0" path="m5755,1454l5774,1454e" filled="false" stroked="true" strokeweight=".48pt" strokecolor="#fefefe">
                <v:path arrowok="t"/>
              </v:shape>
            </v:group>
            <v:group style="position:absolute;left:5774;top:1454;width:20;height:2" coordorigin="5774,1454" coordsize="20,2">
              <v:shape style="position:absolute;left:5774;top:1454;width:20;height:2" coordorigin="5774,1454" coordsize="20,0" path="m5774,1454l5794,1454e" filled="false" stroked="true" strokeweight=".48pt" strokecolor="#fefefe">
                <v:path arrowok="t"/>
              </v:shape>
            </v:group>
            <v:group style="position:absolute;left:5794;top:1454;width:20;height:2" coordorigin="5794,1454" coordsize="20,2">
              <v:shape style="position:absolute;left:5794;top:1454;width:20;height:2" coordorigin="5794,1454" coordsize="20,0" path="m5794,1454l5813,1454e" filled="false" stroked="true" strokeweight=".48pt" strokecolor="#fefefe">
                <v:path arrowok="t"/>
              </v:shape>
            </v:group>
            <v:group style="position:absolute;left:5813;top:1454;width:20;height:2" coordorigin="5813,1454" coordsize="20,2">
              <v:shape style="position:absolute;left:5813;top:1454;width:20;height:2" coordorigin="5813,1454" coordsize="20,0" path="m5813,1454l5832,1454e" filled="false" stroked="true" strokeweight=".48pt" strokecolor="#fefefe">
                <v:path arrowok="t"/>
              </v:shape>
            </v:group>
            <v:group style="position:absolute;left:5832;top:1454;width:20;height:2" coordorigin="5832,1454" coordsize="20,2">
              <v:shape style="position:absolute;left:5832;top:1454;width:20;height:2" coordorigin="5832,1454" coordsize="20,0" path="m5832,1454l5851,1454e" filled="false" stroked="true" strokeweight=".48pt" strokecolor="#fefefe">
                <v:path arrowok="t"/>
              </v:shape>
            </v:group>
            <v:group style="position:absolute;left:5851;top:1454;width:20;height:2" coordorigin="5851,1454" coordsize="20,2">
              <v:shape style="position:absolute;left:5851;top:1454;width:20;height:2" coordorigin="5851,1454" coordsize="20,0" path="m5851,1454l5870,1454e" filled="false" stroked="true" strokeweight=".48pt" strokecolor="#fefefe">
                <v:path arrowok="t"/>
              </v:shape>
            </v:group>
            <v:group style="position:absolute;left:5870;top:1454;width:20;height:2" coordorigin="5870,1454" coordsize="20,2">
              <v:shape style="position:absolute;left:5870;top:1454;width:20;height:2" coordorigin="5870,1454" coordsize="20,0" path="m5870,1454l5890,1454e" filled="false" stroked="true" strokeweight=".48pt" strokecolor="#fefefe">
                <v:path arrowok="t"/>
              </v:shape>
            </v:group>
            <v:group style="position:absolute;left:5890;top:1454;width:20;height:2" coordorigin="5890,1454" coordsize="20,2">
              <v:shape style="position:absolute;left:5890;top:1454;width:20;height:2" coordorigin="5890,1454" coordsize="20,0" path="m5890,1454l5909,1454e" filled="false" stroked="true" strokeweight=".48pt" strokecolor="#fefefe">
                <v:path arrowok="t"/>
              </v:shape>
            </v:group>
            <v:group style="position:absolute;left:5909;top:1454;width:20;height:2" coordorigin="5909,1454" coordsize="20,2">
              <v:shape style="position:absolute;left:5909;top:1454;width:20;height:2" coordorigin="5909,1454" coordsize="20,0" path="m5909,1454l5928,1454e" filled="false" stroked="true" strokeweight=".48pt" strokecolor="#fefefe">
                <v:path arrowok="t"/>
              </v:shape>
            </v:group>
            <v:group style="position:absolute;left:5928;top:1454;width:20;height:2" coordorigin="5928,1454" coordsize="20,2">
              <v:shape style="position:absolute;left:5928;top:1454;width:20;height:2" coordorigin="5928,1454" coordsize="20,0" path="m5928,1454l5947,1454e" filled="false" stroked="true" strokeweight=".48pt" strokecolor="#fefefe">
                <v:path arrowok="t"/>
              </v:shape>
            </v:group>
            <v:group style="position:absolute;left:5947;top:1454;width:20;height:2" coordorigin="5947,1454" coordsize="20,2">
              <v:shape style="position:absolute;left:5947;top:1454;width:20;height:2" coordorigin="5947,1454" coordsize="20,0" path="m5947,1454l5966,1454e" filled="false" stroked="true" strokeweight=".48pt" strokecolor="#fefefe">
                <v:path arrowok="t"/>
              </v:shape>
            </v:group>
            <v:group style="position:absolute;left:5966;top:1454;width:20;height:2" coordorigin="5966,1454" coordsize="20,2">
              <v:shape style="position:absolute;left:5966;top:1454;width:20;height:2" coordorigin="5966,1454" coordsize="20,0" path="m5966,1454l5986,1454e" filled="false" stroked="true" strokeweight=".48pt" strokecolor="#fefefe">
                <v:path arrowok="t"/>
              </v:shape>
            </v:group>
            <v:group style="position:absolute;left:5986;top:1454;width:20;height:2" coordorigin="5986,1454" coordsize="20,2">
              <v:shape style="position:absolute;left:5986;top:1454;width:20;height:2" coordorigin="5986,1454" coordsize="20,0" path="m5986,1454l6005,1454e" filled="false" stroked="true" strokeweight=".48pt" strokecolor="#fefefe">
                <v:path arrowok="t"/>
              </v:shape>
            </v:group>
            <v:group style="position:absolute;left:6005;top:1454;width:20;height:2" coordorigin="6005,1454" coordsize="20,2">
              <v:shape style="position:absolute;left:6005;top:1454;width:20;height:2" coordorigin="6005,1454" coordsize="20,0" path="m6005,1454l6024,1454e" filled="false" stroked="true" strokeweight=".48pt" strokecolor="#fefefe">
                <v:path arrowok="t"/>
              </v:shape>
            </v:group>
            <v:group style="position:absolute;left:6024;top:1454;width:20;height:2" coordorigin="6024,1454" coordsize="20,2">
              <v:shape style="position:absolute;left:6024;top:1454;width:20;height:2" coordorigin="6024,1454" coordsize="20,0" path="m6024,1454l6043,1454e" filled="false" stroked="true" strokeweight=".48pt" strokecolor="#fefefe">
                <v:path arrowok="t"/>
              </v:shape>
            </v:group>
            <v:group style="position:absolute;left:6043;top:1454;width:20;height:2" coordorigin="6043,1454" coordsize="20,2">
              <v:shape style="position:absolute;left:6043;top:1454;width:20;height:2" coordorigin="6043,1454" coordsize="20,0" path="m6043,1454l6062,1454e" filled="false" stroked="true" strokeweight=".48pt" strokecolor="#fefefe">
                <v:path arrowok="t"/>
              </v:shape>
            </v:group>
            <v:group style="position:absolute;left:6062;top:1454;width:20;height:2" coordorigin="6062,1454" coordsize="20,2">
              <v:shape style="position:absolute;left:6062;top:1454;width:20;height:2" coordorigin="6062,1454" coordsize="20,0" path="m6062,1454l6082,1454e" filled="false" stroked="true" strokeweight=".48pt" strokecolor="#fefefe">
                <v:path arrowok="t"/>
              </v:shape>
            </v:group>
            <v:group style="position:absolute;left:6082;top:1454;width:20;height:2" coordorigin="6082,1454" coordsize="20,2">
              <v:shape style="position:absolute;left:6082;top:1454;width:20;height:2" coordorigin="6082,1454" coordsize="20,0" path="m6082,1454l6101,1454e" filled="false" stroked="true" strokeweight=".48pt" strokecolor="#fefefe">
                <v:path arrowok="t"/>
              </v:shape>
            </v:group>
            <v:group style="position:absolute;left:6101;top:1454;width:20;height:2" coordorigin="6101,1454" coordsize="20,2">
              <v:shape style="position:absolute;left:6101;top:1454;width:20;height:2" coordorigin="6101,1454" coordsize="20,0" path="m6101,1454l6120,1454e" filled="false" stroked="true" strokeweight=".48pt" strokecolor="#fefefe">
                <v:path arrowok="t"/>
              </v:shape>
            </v:group>
            <v:group style="position:absolute;left:6120;top:1454;width:20;height:2" coordorigin="6120,1454" coordsize="20,2">
              <v:shape style="position:absolute;left:6120;top:1454;width:20;height:2" coordorigin="6120,1454" coordsize="20,0" path="m6120,1454l6139,1454e" filled="false" stroked="true" strokeweight=".48pt" strokecolor="#fefefe">
                <v:path arrowok="t"/>
              </v:shape>
            </v:group>
            <v:group style="position:absolute;left:6139;top:1454;width:20;height:2" coordorigin="6139,1454" coordsize="20,2">
              <v:shape style="position:absolute;left:6139;top:1454;width:20;height:2" coordorigin="6139,1454" coordsize="20,0" path="m6139,1454l6158,1454e" filled="false" stroked="true" strokeweight=".48pt" strokecolor="#fefefe">
                <v:path arrowok="t"/>
              </v:shape>
            </v:group>
            <v:group style="position:absolute;left:6158;top:1454;width:20;height:2" coordorigin="6158,1454" coordsize="20,2">
              <v:shape style="position:absolute;left:6158;top:1454;width:20;height:2" coordorigin="6158,1454" coordsize="20,0" path="m6158,1454l6178,1454e" filled="false" stroked="true" strokeweight=".48pt" strokecolor="#fefefe">
                <v:path arrowok="t"/>
              </v:shape>
            </v:group>
            <v:group style="position:absolute;left:6178;top:1454;width:20;height:2" coordorigin="6178,1454" coordsize="20,2">
              <v:shape style="position:absolute;left:6178;top:1454;width:20;height:2" coordorigin="6178,1454" coordsize="20,0" path="m6178,1454l6197,1454e" filled="false" stroked="true" strokeweight=".48pt" strokecolor="#fefefe">
                <v:path arrowok="t"/>
              </v:shape>
            </v:group>
            <v:group style="position:absolute;left:6197;top:1454;width:20;height:2" coordorigin="6197,1454" coordsize="20,2">
              <v:shape style="position:absolute;left:6197;top:1454;width:20;height:2" coordorigin="6197,1454" coordsize="20,0" path="m6197,1454l6216,1454e" filled="false" stroked="true" strokeweight=".48pt" strokecolor="#fefefe">
                <v:path arrowok="t"/>
              </v:shape>
            </v:group>
            <v:group style="position:absolute;left:6216;top:1454;width:20;height:2" coordorigin="6216,1454" coordsize="20,2">
              <v:shape style="position:absolute;left:6216;top:1454;width:20;height:2" coordorigin="6216,1454" coordsize="20,0" path="m6216,1454l6235,1454e" filled="false" stroked="true" strokeweight=".48pt" strokecolor="#fefefe">
                <v:path arrowok="t"/>
              </v:shape>
            </v:group>
            <v:group style="position:absolute;left:6235;top:1454;width:20;height:2" coordorigin="6235,1454" coordsize="20,2">
              <v:shape style="position:absolute;left:6235;top:1454;width:20;height:2" coordorigin="6235,1454" coordsize="20,0" path="m6235,1454l6254,1454e" filled="false" stroked="true" strokeweight=".48pt" strokecolor="#fefefe">
                <v:path arrowok="t"/>
              </v:shape>
            </v:group>
            <v:group style="position:absolute;left:6254;top:1454;width:20;height:2" coordorigin="6254,1454" coordsize="20,2">
              <v:shape style="position:absolute;left:6254;top:1454;width:20;height:2" coordorigin="6254,1454" coordsize="20,0" path="m6254,1454l6274,1454e" filled="false" stroked="true" strokeweight=".48pt" strokecolor="#fefefe">
                <v:path arrowok="t"/>
              </v:shape>
            </v:group>
            <v:group style="position:absolute;left:6274;top:1454;width:20;height:2" coordorigin="6274,1454" coordsize="20,2">
              <v:shape style="position:absolute;left:6274;top:1454;width:20;height:2" coordorigin="6274,1454" coordsize="20,0" path="m6274,1454l6293,1454e" filled="false" stroked="true" strokeweight=".48pt" strokecolor="#fefefe">
                <v:path arrowok="t"/>
              </v:shape>
            </v:group>
            <v:group style="position:absolute;left:6293;top:1454;width:20;height:2" coordorigin="6293,1454" coordsize="20,2">
              <v:shape style="position:absolute;left:6293;top:1454;width:20;height:2" coordorigin="6293,1454" coordsize="20,0" path="m6293,1454l6312,1454e" filled="false" stroked="true" strokeweight=".48pt" strokecolor="#fefefe">
                <v:path arrowok="t"/>
              </v:shape>
            </v:group>
            <v:group style="position:absolute;left:6312;top:1454;width:20;height:2" coordorigin="6312,1454" coordsize="20,2">
              <v:shape style="position:absolute;left:6312;top:1454;width:20;height:2" coordorigin="6312,1454" coordsize="20,0" path="m6312,1454l6331,1454e" filled="false" stroked="true" strokeweight=".48pt" strokecolor="#fefefe">
                <v:path arrowok="t"/>
              </v:shape>
            </v:group>
            <v:group style="position:absolute;left:6331;top:1454;width:20;height:2" coordorigin="6331,1454" coordsize="20,2">
              <v:shape style="position:absolute;left:6331;top:1454;width:20;height:2" coordorigin="6331,1454" coordsize="20,0" path="m6331,1454l6350,1454e" filled="false" stroked="true" strokeweight=".48pt" strokecolor="#fefefe">
                <v:path arrowok="t"/>
              </v:shape>
            </v:group>
            <v:group style="position:absolute;left:6350;top:1454;width:20;height:2" coordorigin="6350,1454" coordsize="20,2">
              <v:shape style="position:absolute;left:6350;top:1454;width:20;height:2" coordorigin="6350,1454" coordsize="20,0" path="m6350,1454l6370,1454e" filled="false" stroked="true" strokeweight=".48pt" strokecolor="#fefefe">
                <v:path arrowok="t"/>
              </v:shape>
            </v:group>
            <v:group style="position:absolute;left:6370;top:1454;width:20;height:2" coordorigin="6370,1454" coordsize="20,2">
              <v:shape style="position:absolute;left:6370;top:1454;width:20;height:2" coordorigin="6370,1454" coordsize="20,0" path="m6370,1454l6389,1454e" filled="false" stroked="true" strokeweight=".48pt" strokecolor="#fefefe">
                <v:path arrowok="t"/>
              </v:shape>
            </v:group>
            <v:group style="position:absolute;left:6389;top:1454;width:20;height:2" coordorigin="6389,1454" coordsize="20,2">
              <v:shape style="position:absolute;left:6389;top:1454;width:20;height:2" coordorigin="6389,1454" coordsize="20,0" path="m6389,1454l6408,1454e" filled="false" stroked="true" strokeweight=".48pt" strokecolor="#fefefe">
                <v:path arrowok="t"/>
              </v:shape>
            </v:group>
            <v:group style="position:absolute;left:6408;top:1454;width:20;height:2" coordorigin="6408,1454" coordsize="20,2">
              <v:shape style="position:absolute;left:6408;top:1454;width:20;height:2" coordorigin="6408,1454" coordsize="20,0" path="m6408,1454l6427,1454e" filled="false" stroked="true" strokeweight=".48pt" strokecolor="#fefefe">
                <v:path arrowok="t"/>
              </v:shape>
            </v:group>
            <v:group style="position:absolute;left:6427;top:1454;width:10;height:2" coordorigin="6427,1454" coordsize="10,2">
              <v:shape style="position:absolute;left:6427;top:1454;width:10;height:2" coordorigin="6427,1454" coordsize="10,0" path="m6427,1454l6437,1454e" filled="false" stroked="true" strokeweight=".48pt" strokecolor="#fefefe">
                <v:path arrowok="t"/>
              </v:shape>
              <v:shape style="position:absolute;left:29;top:1459;width:3787;height:509" type="#_x0000_t75" stroked="false">
                <v:imagedata r:id="rId54" o:title=""/>
              </v:shape>
            </v:group>
            <v:group style="position:absolute;left:3792;top:1963;width:15;height:2" coordorigin="3792,1963" coordsize="15,2">
              <v:shape style="position:absolute;left:3792;top:1963;width:15;height:2" coordorigin="3792,1963" coordsize="15,0" path="m3792,1963l3806,1963e" filled="false" stroked="true" strokeweight=".48pt" strokecolor="#000000">
                <v:path arrowok="t"/>
              </v:shape>
            </v:group>
            <v:group style="position:absolute;left:3806;top:1963;width:10;height:2" coordorigin="3806,1963" coordsize="10,2">
              <v:shape style="position:absolute;left:3806;top:1963;width:10;height:2" coordorigin="3806,1963" coordsize="10,0" path="m3806,1963l3816,1963e" filled="false" stroked="true" strokeweight=".48pt" strokecolor="#000000">
                <v:path arrowok="t"/>
              </v:shape>
            </v:group>
            <v:group style="position:absolute;left:3816;top:1963;width:20;height:2" coordorigin="3816,1963" coordsize="20,2">
              <v:shape style="position:absolute;left:3816;top:1963;width:20;height:2" coordorigin="3816,1963" coordsize="20,0" path="m3816,1963l3835,1963e" filled="false" stroked="true" strokeweight=".48pt" strokecolor="#fefefe">
                <v:path arrowok="t"/>
              </v:shape>
            </v:group>
            <v:group style="position:absolute;left:3835;top:1963;width:20;height:2" coordorigin="3835,1963" coordsize="20,2">
              <v:shape style="position:absolute;left:3835;top:1963;width:20;height:2" coordorigin="3835,1963" coordsize="20,0" path="m3835,1963l3854,1963e" filled="false" stroked="true" strokeweight=".48pt" strokecolor="#fefefe">
                <v:path arrowok="t"/>
              </v:shape>
            </v:group>
            <v:group style="position:absolute;left:3854;top:1963;width:20;height:2" coordorigin="3854,1963" coordsize="20,2">
              <v:shape style="position:absolute;left:3854;top:1963;width:20;height:2" coordorigin="3854,1963" coordsize="20,0" path="m3854,1963l3874,1963e" filled="false" stroked="true" strokeweight=".48pt" strokecolor="#fefefe">
                <v:path arrowok="t"/>
              </v:shape>
            </v:group>
            <v:group style="position:absolute;left:3874;top:1963;width:20;height:2" coordorigin="3874,1963" coordsize="20,2">
              <v:shape style="position:absolute;left:3874;top:1963;width:20;height:2" coordorigin="3874,1963" coordsize="20,0" path="m3874,1963l3893,1963e" filled="false" stroked="true" strokeweight=".48pt" strokecolor="#fefefe">
                <v:path arrowok="t"/>
              </v:shape>
            </v:group>
            <v:group style="position:absolute;left:3893;top:1963;width:20;height:2" coordorigin="3893,1963" coordsize="20,2">
              <v:shape style="position:absolute;left:3893;top:1963;width:20;height:2" coordorigin="3893,1963" coordsize="20,0" path="m3893,1963l3912,1963e" filled="false" stroked="true" strokeweight=".48pt" strokecolor="#fefefe">
                <v:path arrowok="t"/>
              </v:shape>
            </v:group>
            <v:group style="position:absolute;left:3912;top:1963;width:20;height:2" coordorigin="3912,1963" coordsize="20,2">
              <v:shape style="position:absolute;left:3912;top:1963;width:20;height:2" coordorigin="3912,1963" coordsize="20,0" path="m3912,1963l3931,1963e" filled="false" stroked="true" strokeweight=".48pt" strokecolor="#fefefe">
                <v:path arrowok="t"/>
              </v:shape>
            </v:group>
            <v:group style="position:absolute;left:3931;top:1963;width:20;height:2" coordorigin="3931,1963" coordsize="20,2">
              <v:shape style="position:absolute;left:3931;top:1963;width:20;height:2" coordorigin="3931,1963" coordsize="20,0" path="m3931,1963l3950,1963e" filled="false" stroked="true" strokeweight=".48pt" strokecolor="#fefefe">
                <v:path arrowok="t"/>
              </v:shape>
            </v:group>
            <v:group style="position:absolute;left:3950;top:1963;width:20;height:2" coordorigin="3950,1963" coordsize="20,2">
              <v:shape style="position:absolute;left:3950;top:1963;width:20;height:2" coordorigin="3950,1963" coordsize="20,0" path="m3950,1963l3970,1963e" filled="false" stroked="true" strokeweight=".48pt" strokecolor="#fefefe">
                <v:path arrowok="t"/>
              </v:shape>
            </v:group>
            <v:group style="position:absolute;left:3970;top:1963;width:20;height:2" coordorigin="3970,1963" coordsize="20,2">
              <v:shape style="position:absolute;left:3970;top:1963;width:20;height:2" coordorigin="3970,1963" coordsize="20,0" path="m3970,1963l3989,1963e" filled="false" stroked="true" strokeweight=".48pt" strokecolor="#fefefe">
                <v:path arrowok="t"/>
              </v:shape>
            </v:group>
            <v:group style="position:absolute;left:3989;top:1963;width:20;height:2" coordorigin="3989,1963" coordsize="20,2">
              <v:shape style="position:absolute;left:3989;top:1963;width:20;height:2" coordorigin="3989,1963" coordsize="20,0" path="m3989,1963l4008,1963e" filled="false" stroked="true" strokeweight=".48pt" strokecolor="#fefefe">
                <v:path arrowok="t"/>
              </v:shape>
            </v:group>
            <v:group style="position:absolute;left:4008;top:1963;width:20;height:2" coordorigin="4008,1963" coordsize="20,2">
              <v:shape style="position:absolute;left:4008;top:1963;width:20;height:2" coordorigin="4008,1963" coordsize="20,0" path="m4008,1963l4027,1963e" filled="false" stroked="true" strokeweight=".48pt" strokecolor="#fefefe">
                <v:path arrowok="t"/>
              </v:shape>
            </v:group>
            <v:group style="position:absolute;left:4027;top:1963;width:20;height:2" coordorigin="4027,1963" coordsize="20,2">
              <v:shape style="position:absolute;left:4027;top:1963;width:20;height:2" coordorigin="4027,1963" coordsize="20,0" path="m4027,1963l4046,1963e" filled="false" stroked="true" strokeweight=".48pt" strokecolor="#fefefe">
                <v:path arrowok="t"/>
              </v:shape>
            </v:group>
            <v:group style="position:absolute;left:4046;top:1963;width:20;height:2" coordorigin="4046,1963" coordsize="20,2">
              <v:shape style="position:absolute;left:4046;top:1963;width:20;height:2" coordorigin="4046,1963" coordsize="20,0" path="m4046,1963l4066,1963e" filled="false" stroked="true" strokeweight=".48pt" strokecolor="#fefefe">
                <v:path arrowok="t"/>
              </v:shape>
            </v:group>
            <v:group style="position:absolute;left:4066;top:1963;width:20;height:2" coordorigin="4066,1963" coordsize="20,2">
              <v:shape style="position:absolute;left:4066;top:1963;width:20;height:2" coordorigin="4066,1963" coordsize="20,0" path="m4066,1963l4085,1963e" filled="false" stroked="true" strokeweight=".48pt" strokecolor="#fefefe">
                <v:path arrowok="t"/>
              </v:shape>
            </v:group>
            <v:group style="position:absolute;left:4085;top:1963;width:20;height:2" coordorigin="4085,1963" coordsize="20,2">
              <v:shape style="position:absolute;left:4085;top:1963;width:20;height:2" coordorigin="4085,1963" coordsize="20,0" path="m4085,1963l4104,1963e" filled="false" stroked="true" strokeweight=".48pt" strokecolor="#fefefe">
                <v:path arrowok="t"/>
              </v:shape>
            </v:group>
            <v:group style="position:absolute;left:4104;top:1963;width:20;height:2" coordorigin="4104,1963" coordsize="20,2">
              <v:shape style="position:absolute;left:4104;top:1963;width:20;height:2" coordorigin="4104,1963" coordsize="20,0" path="m4104,1963l4123,1963e" filled="false" stroked="true" strokeweight=".48pt" strokecolor="#fefefe">
                <v:path arrowok="t"/>
              </v:shape>
            </v:group>
            <v:group style="position:absolute;left:4123;top:1963;width:20;height:2" coordorigin="4123,1963" coordsize="20,2">
              <v:shape style="position:absolute;left:4123;top:1963;width:20;height:2" coordorigin="4123,1963" coordsize="20,0" path="m4123,1963l4142,1963e" filled="false" stroked="true" strokeweight=".48pt" strokecolor="#fefefe">
                <v:path arrowok="t"/>
              </v:shape>
            </v:group>
            <v:group style="position:absolute;left:4142;top:1963;width:20;height:2" coordorigin="4142,1963" coordsize="20,2">
              <v:shape style="position:absolute;left:4142;top:1963;width:20;height:2" coordorigin="4142,1963" coordsize="20,0" path="m4142,1963l4162,1963e" filled="false" stroked="true" strokeweight=".48pt" strokecolor="#fefefe">
                <v:path arrowok="t"/>
              </v:shape>
            </v:group>
            <v:group style="position:absolute;left:4162;top:1963;width:20;height:2" coordorigin="4162,1963" coordsize="20,2">
              <v:shape style="position:absolute;left:4162;top:1963;width:20;height:2" coordorigin="4162,1963" coordsize="20,0" path="m4162,1963l4181,1963e" filled="false" stroked="true" strokeweight=".48pt" strokecolor="#fefefe">
                <v:path arrowok="t"/>
              </v:shape>
            </v:group>
            <v:group style="position:absolute;left:4181;top:1963;width:20;height:2" coordorigin="4181,1963" coordsize="20,2">
              <v:shape style="position:absolute;left:4181;top:1963;width:20;height:2" coordorigin="4181,1963" coordsize="20,0" path="m4181,1963l4200,1963e" filled="false" stroked="true" strokeweight=".48pt" strokecolor="#fefefe">
                <v:path arrowok="t"/>
              </v:shape>
            </v:group>
            <v:group style="position:absolute;left:4200;top:1963;width:20;height:2" coordorigin="4200,1963" coordsize="20,2">
              <v:shape style="position:absolute;left:4200;top:1963;width:20;height:2" coordorigin="4200,1963" coordsize="20,0" path="m4200,1963l4219,1963e" filled="false" stroked="true" strokeweight=".48pt" strokecolor="#fefefe">
                <v:path arrowok="t"/>
              </v:shape>
            </v:group>
            <v:group style="position:absolute;left:4219;top:1963;width:20;height:2" coordorigin="4219,1963" coordsize="20,2">
              <v:shape style="position:absolute;left:4219;top:1963;width:20;height:2" coordorigin="4219,1963" coordsize="20,0" path="m4219,1963l4238,1963e" filled="false" stroked="true" strokeweight=".48pt" strokecolor="#fefefe">
                <v:path arrowok="t"/>
              </v:shape>
            </v:group>
            <v:group style="position:absolute;left:4238;top:1963;width:20;height:2" coordorigin="4238,1963" coordsize="20,2">
              <v:shape style="position:absolute;left:4238;top:1963;width:20;height:2" coordorigin="4238,1963" coordsize="20,0" path="m4238,1963l4258,1963e" filled="false" stroked="true" strokeweight=".48pt" strokecolor="#fefefe">
                <v:path arrowok="t"/>
              </v:shape>
            </v:group>
            <v:group style="position:absolute;left:4258;top:1963;width:20;height:2" coordorigin="4258,1963" coordsize="20,2">
              <v:shape style="position:absolute;left:4258;top:1963;width:20;height:2" coordorigin="4258,1963" coordsize="20,0" path="m4258,1963l4277,1963e" filled="false" stroked="true" strokeweight=".48pt" strokecolor="#fefefe">
                <v:path arrowok="t"/>
              </v:shape>
            </v:group>
            <v:group style="position:absolute;left:4277;top:1963;width:20;height:2" coordorigin="4277,1963" coordsize="20,2">
              <v:shape style="position:absolute;left:4277;top:1963;width:20;height:2" coordorigin="4277,1963" coordsize="20,0" path="m4277,1963l4296,1963e" filled="false" stroked="true" strokeweight=".48pt" strokecolor="#fefefe">
                <v:path arrowok="t"/>
              </v:shape>
            </v:group>
            <v:group style="position:absolute;left:4296;top:1963;width:20;height:2" coordorigin="4296,1963" coordsize="20,2">
              <v:shape style="position:absolute;left:4296;top:1963;width:20;height:2" coordorigin="4296,1963" coordsize="20,0" path="m4296,1963l4315,1963e" filled="false" stroked="true" strokeweight=".48pt" strokecolor="#fefefe">
                <v:path arrowok="t"/>
              </v:shape>
            </v:group>
            <v:group style="position:absolute;left:4315;top:1963;width:20;height:2" coordorigin="4315,1963" coordsize="20,2">
              <v:shape style="position:absolute;left:4315;top:1963;width:20;height:2" coordorigin="4315,1963" coordsize="20,0" path="m4315,1963l4334,1963e" filled="false" stroked="true" strokeweight=".48pt" strokecolor="#fefefe">
                <v:path arrowok="t"/>
              </v:shape>
            </v:group>
            <v:group style="position:absolute;left:4334;top:1963;width:20;height:2" coordorigin="4334,1963" coordsize="20,2">
              <v:shape style="position:absolute;left:4334;top:1963;width:20;height:2" coordorigin="4334,1963" coordsize="20,0" path="m4334,1963l4354,1963e" filled="false" stroked="true" strokeweight=".48pt" strokecolor="#fefefe">
                <v:path arrowok="t"/>
              </v:shape>
            </v:group>
            <v:group style="position:absolute;left:4354;top:1963;width:20;height:2" coordorigin="4354,1963" coordsize="20,2">
              <v:shape style="position:absolute;left:4354;top:1963;width:20;height:2" coordorigin="4354,1963" coordsize="20,0" path="m4354,1963l4373,1963e" filled="false" stroked="true" strokeweight=".48pt" strokecolor="#fefefe">
                <v:path arrowok="t"/>
              </v:shape>
            </v:group>
            <v:group style="position:absolute;left:4373;top:1963;width:20;height:2" coordorigin="4373,1963" coordsize="20,2">
              <v:shape style="position:absolute;left:4373;top:1963;width:20;height:2" coordorigin="4373,1963" coordsize="20,0" path="m4373,1963l4392,1963e" filled="false" stroked="true" strokeweight=".48pt" strokecolor="#fefefe">
                <v:path arrowok="t"/>
              </v:shape>
            </v:group>
            <v:group style="position:absolute;left:4392;top:1963;width:20;height:2" coordorigin="4392,1963" coordsize="20,2">
              <v:shape style="position:absolute;left:4392;top:1963;width:20;height:2" coordorigin="4392,1963" coordsize="20,0" path="m4392,1963l4411,1963e" filled="false" stroked="true" strokeweight=".48pt" strokecolor="#fefefe">
                <v:path arrowok="t"/>
              </v:shape>
            </v:group>
            <v:group style="position:absolute;left:4411;top:1963;width:20;height:2" coordorigin="4411,1963" coordsize="20,2">
              <v:shape style="position:absolute;left:4411;top:1963;width:20;height:2" coordorigin="4411,1963" coordsize="20,0" path="m4411,1963l4430,1963e" filled="false" stroked="true" strokeweight=".48pt" strokecolor="#fefefe">
                <v:path arrowok="t"/>
              </v:shape>
            </v:group>
            <v:group style="position:absolute;left:4430;top:1963;width:20;height:2" coordorigin="4430,1963" coordsize="20,2">
              <v:shape style="position:absolute;left:4430;top:1963;width:20;height:2" coordorigin="4430,1963" coordsize="20,0" path="m4430,1963l4450,1963e" filled="false" stroked="true" strokeweight=".48pt" strokecolor="#fefefe">
                <v:path arrowok="t"/>
              </v:shape>
            </v:group>
            <v:group style="position:absolute;left:4450;top:1963;width:20;height:2" coordorigin="4450,1963" coordsize="20,2">
              <v:shape style="position:absolute;left:4450;top:1963;width:20;height:2" coordorigin="4450,1963" coordsize="20,0" path="m4450,1963l4469,1963e" filled="false" stroked="true" strokeweight=".48pt" strokecolor="#fefefe">
                <v:path arrowok="t"/>
              </v:shape>
            </v:group>
            <v:group style="position:absolute;left:4469;top:1963;width:20;height:2" coordorigin="4469,1963" coordsize="20,2">
              <v:shape style="position:absolute;left:4469;top:1963;width:20;height:2" coordorigin="4469,1963" coordsize="20,0" path="m4469,1963l4488,1963e" filled="false" stroked="true" strokeweight=".48pt" strokecolor="#fefefe">
                <v:path arrowok="t"/>
              </v:shape>
            </v:group>
            <v:group style="position:absolute;left:4488;top:1963;width:20;height:2" coordorigin="4488,1963" coordsize="20,2">
              <v:shape style="position:absolute;left:4488;top:1963;width:20;height:2" coordorigin="4488,1963" coordsize="20,0" path="m4488,1963l4507,1963e" filled="false" stroked="true" strokeweight=".48pt" strokecolor="#fefefe">
                <v:path arrowok="t"/>
              </v:shape>
            </v:group>
            <v:group style="position:absolute;left:4507;top:1963;width:20;height:2" coordorigin="4507,1963" coordsize="20,2">
              <v:shape style="position:absolute;left:4507;top:1963;width:20;height:2" coordorigin="4507,1963" coordsize="20,0" path="m4507,1963l4526,1963e" filled="false" stroked="true" strokeweight=".48pt" strokecolor="#fefefe">
                <v:path arrowok="t"/>
              </v:shape>
            </v:group>
            <v:group style="position:absolute;left:4526;top:1963;width:20;height:2" coordorigin="4526,1963" coordsize="20,2">
              <v:shape style="position:absolute;left:4526;top:1963;width:20;height:2" coordorigin="4526,1963" coordsize="20,0" path="m4526,1963l4546,1963e" filled="false" stroked="true" strokeweight=".48pt" strokecolor="#fefefe">
                <v:path arrowok="t"/>
              </v:shape>
            </v:group>
            <v:group style="position:absolute;left:4546;top:1963;width:20;height:2" coordorigin="4546,1963" coordsize="20,2">
              <v:shape style="position:absolute;left:4546;top:1963;width:20;height:2" coordorigin="4546,1963" coordsize="20,0" path="m4546,1963l4565,1963e" filled="false" stroked="true" strokeweight=".48pt" strokecolor="#fefefe">
                <v:path arrowok="t"/>
              </v:shape>
            </v:group>
            <v:group style="position:absolute;left:4565;top:1963;width:20;height:2" coordorigin="4565,1963" coordsize="20,2">
              <v:shape style="position:absolute;left:4565;top:1963;width:20;height:2" coordorigin="4565,1963" coordsize="20,0" path="m4565,1963l4584,1963e" filled="false" stroked="true" strokeweight=".48pt" strokecolor="#fefefe">
                <v:path arrowok="t"/>
              </v:shape>
            </v:group>
            <v:group style="position:absolute;left:4584;top:1963;width:20;height:2" coordorigin="4584,1963" coordsize="20,2">
              <v:shape style="position:absolute;left:4584;top:1963;width:20;height:2" coordorigin="4584,1963" coordsize="20,0" path="m4584,1963l4603,1963e" filled="false" stroked="true" strokeweight=".48pt" strokecolor="#fefefe">
                <v:path arrowok="t"/>
              </v:shape>
            </v:group>
            <v:group style="position:absolute;left:4603;top:1963;width:20;height:2" coordorigin="4603,1963" coordsize="20,2">
              <v:shape style="position:absolute;left:4603;top:1963;width:20;height:2" coordorigin="4603,1963" coordsize="20,0" path="m4603,1963l4622,1963e" filled="false" stroked="true" strokeweight=".48pt" strokecolor="#fefefe">
                <v:path arrowok="t"/>
              </v:shape>
            </v:group>
            <v:group style="position:absolute;left:4622;top:1963;width:20;height:2" coordorigin="4622,1963" coordsize="20,2">
              <v:shape style="position:absolute;left:4622;top:1963;width:20;height:2" coordorigin="4622,1963" coordsize="20,0" path="m4622,1963l4642,1963e" filled="false" stroked="true" strokeweight=".48pt" strokecolor="#fefefe">
                <v:path arrowok="t"/>
              </v:shape>
            </v:group>
            <v:group style="position:absolute;left:4642;top:1963;width:20;height:2" coordorigin="4642,1963" coordsize="20,2">
              <v:shape style="position:absolute;left:4642;top:1963;width:20;height:2" coordorigin="4642,1963" coordsize="20,0" path="m4642,1963l4661,1963e" filled="false" stroked="true" strokeweight=".48pt" strokecolor="#fefefe">
                <v:path arrowok="t"/>
              </v:shape>
            </v:group>
            <v:group style="position:absolute;left:4661;top:1963;width:20;height:2" coordorigin="4661,1963" coordsize="20,2">
              <v:shape style="position:absolute;left:4661;top:1963;width:20;height:2" coordorigin="4661,1963" coordsize="20,0" path="m4661,1963l4680,1963e" filled="false" stroked="true" strokeweight=".48pt" strokecolor="#fefefe">
                <v:path arrowok="t"/>
              </v:shape>
            </v:group>
            <v:group style="position:absolute;left:4680;top:1963;width:20;height:2" coordorigin="4680,1963" coordsize="20,2">
              <v:shape style="position:absolute;left:4680;top:1963;width:20;height:2" coordorigin="4680,1963" coordsize="20,0" path="m4680,1963l4699,1963e" filled="false" stroked="true" strokeweight=".48pt" strokecolor="#fefefe">
                <v:path arrowok="t"/>
              </v:shape>
            </v:group>
            <v:group style="position:absolute;left:4699;top:1963;width:20;height:2" coordorigin="4699,1963" coordsize="20,2">
              <v:shape style="position:absolute;left:4699;top:1963;width:20;height:2" coordorigin="4699,1963" coordsize="20,0" path="m4699,1963l4718,1963e" filled="false" stroked="true" strokeweight=".48pt" strokecolor="#fefefe">
                <v:path arrowok="t"/>
              </v:shape>
            </v:group>
            <v:group style="position:absolute;left:4718;top:1963;width:20;height:2" coordorigin="4718,1963" coordsize="20,2">
              <v:shape style="position:absolute;left:4718;top:1963;width:20;height:2" coordorigin="4718,1963" coordsize="20,0" path="m4718,1963l4738,1963e" filled="false" stroked="true" strokeweight=".48pt" strokecolor="#fefefe">
                <v:path arrowok="t"/>
              </v:shape>
            </v:group>
            <v:group style="position:absolute;left:4738;top:1963;width:20;height:2" coordorigin="4738,1963" coordsize="20,2">
              <v:shape style="position:absolute;left:4738;top:1963;width:20;height:2" coordorigin="4738,1963" coordsize="20,0" path="m4738,1963l4757,1963e" filled="false" stroked="true" strokeweight=".48pt" strokecolor="#fefefe">
                <v:path arrowok="t"/>
              </v:shape>
            </v:group>
            <v:group style="position:absolute;left:4757;top:1963;width:20;height:2" coordorigin="4757,1963" coordsize="20,2">
              <v:shape style="position:absolute;left:4757;top:1963;width:20;height:2" coordorigin="4757,1963" coordsize="20,0" path="m4757,1963l4776,1963e" filled="false" stroked="true" strokeweight=".48pt" strokecolor="#fefefe">
                <v:path arrowok="t"/>
              </v:shape>
            </v:group>
            <v:group style="position:absolute;left:4776;top:1963;width:20;height:2" coordorigin="4776,1963" coordsize="20,2">
              <v:shape style="position:absolute;left:4776;top:1963;width:20;height:2" coordorigin="4776,1963" coordsize="20,0" path="m4776,1963l4795,1963e" filled="false" stroked="true" strokeweight=".48pt" strokecolor="#fefefe">
                <v:path arrowok="t"/>
              </v:shape>
            </v:group>
            <v:group style="position:absolute;left:4795;top:1963;width:20;height:2" coordorigin="4795,1963" coordsize="20,2">
              <v:shape style="position:absolute;left:4795;top:1963;width:20;height:2" coordorigin="4795,1963" coordsize="20,0" path="m4795,1963l4814,1963e" filled="false" stroked="true" strokeweight=".48pt" strokecolor="#fefefe">
                <v:path arrowok="t"/>
              </v:shape>
            </v:group>
            <v:group style="position:absolute;left:4814;top:1963;width:20;height:2" coordorigin="4814,1963" coordsize="20,2">
              <v:shape style="position:absolute;left:4814;top:1963;width:20;height:2" coordorigin="4814,1963" coordsize="20,0" path="m4814,1963l4834,1963e" filled="false" stroked="true" strokeweight=".48pt" strokecolor="#fefefe">
                <v:path arrowok="t"/>
              </v:shape>
            </v:group>
            <v:group style="position:absolute;left:4834;top:1963;width:20;height:2" coordorigin="4834,1963" coordsize="20,2">
              <v:shape style="position:absolute;left:4834;top:1963;width:20;height:2" coordorigin="4834,1963" coordsize="20,0" path="m4834,1963l4853,1963e" filled="false" stroked="true" strokeweight=".48pt" strokecolor="#fefefe">
                <v:path arrowok="t"/>
              </v:shape>
            </v:group>
            <v:group style="position:absolute;left:4853;top:1963;width:20;height:2" coordorigin="4853,1963" coordsize="20,2">
              <v:shape style="position:absolute;left:4853;top:1963;width:20;height:2" coordorigin="4853,1963" coordsize="20,0" path="m4853,1963l4872,1963e" filled="false" stroked="true" strokeweight=".48pt" strokecolor="#fefefe">
                <v:path arrowok="t"/>
              </v:shape>
            </v:group>
            <v:group style="position:absolute;left:4872;top:1963;width:20;height:2" coordorigin="4872,1963" coordsize="20,2">
              <v:shape style="position:absolute;left:4872;top:1963;width:20;height:2" coordorigin="4872,1963" coordsize="20,0" path="m4872,1963l4891,1963e" filled="false" stroked="true" strokeweight=".48pt" strokecolor="#fefefe">
                <v:path arrowok="t"/>
              </v:shape>
            </v:group>
            <v:group style="position:absolute;left:4891;top:1963;width:20;height:2" coordorigin="4891,1963" coordsize="20,2">
              <v:shape style="position:absolute;left:4891;top:1963;width:20;height:2" coordorigin="4891,1963" coordsize="20,0" path="m4891,1963l4910,1963e" filled="false" stroked="true" strokeweight=".48pt" strokecolor="#fefefe">
                <v:path arrowok="t"/>
              </v:shape>
            </v:group>
            <v:group style="position:absolute;left:4910;top:1963;width:20;height:2" coordorigin="4910,1963" coordsize="20,2">
              <v:shape style="position:absolute;left:4910;top:1963;width:20;height:2" coordorigin="4910,1963" coordsize="20,0" path="m4910,1963l4930,1963e" filled="false" stroked="true" strokeweight=".48pt" strokecolor="#fefefe">
                <v:path arrowok="t"/>
              </v:shape>
            </v:group>
            <v:group style="position:absolute;left:4930;top:1963;width:20;height:2" coordorigin="4930,1963" coordsize="20,2">
              <v:shape style="position:absolute;left:4930;top:1963;width:20;height:2" coordorigin="4930,1963" coordsize="20,0" path="m4930,1963l4949,1963e" filled="false" stroked="true" strokeweight=".48pt" strokecolor="#fefefe">
                <v:path arrowok="t"/>
              </v:shape>
            </v:group>
            <v:group style="position:absolute;left:4949;top:1963;width:20;height:2" coordorigin="4949,1963" coordsize="20,2">
              <v:shape style="position:absolute;left:4949;top:1963;width:20;height:2" coordorigin="4949,1963" coordsize="20,0" path="m4949,1963l4968,1963e" filled="false" stroked="true" strokeweight=".48pt" strokecolor="#fefefe">
                <v:path arrowok="t"/>
              </v:shape>
            </v:group>
            <v:group style="position:absolute;left:4968;top:1963;width:20;height:2" coordorigin="4968,1963" coordsize="20,2">
              <v:shape style="position:absolute;left:4968;top:1963;width:20;height:2" coordorigin="4968,1963" coordsize="20,0" path="m4968,1963l4987,1963e" filled="false" stroked="true" strokeweight=".48pt" strokecolor="#fefefe">
                <v:path arrowok="t"/>
              </v:shape>
            </v:group>
            <v:group style="position:absolute;left:4987;top:1963;width:20;height:2" coordorigin="4987,1963" coordsize="20,2">
              <v:shape style="position:absolute;left:4987;top:1963;width:20;height:2" coordorigin="4987,1963" coordsize="20,0" path="m4987,1963l5006,1963e" filled="false" stroked="true" strokeweight=".48pt" strokecolor="#fefefe">
                <v:path arrowok="t"/>
              </v:shape>
            </v:group>
            <v:group style="position:absolute;left:5006;top:1963;width:20;height:2" coordorigin="5006,1963" coordsize="20,2">
              <v:shape style="position:absolute;left:5006;top:1963;width:20;height:2" coordorigin="5006,1963" coordsize="20,0" path="m5006,1963l5026,1963e" filled="false" stroked="true" strokeweight=".48pt" strokecolor="#fefefe">
                <v:path arrowok="t"/>
              </v:shape>
            </v:group>
            <v:group style="position:absolute;left:5026;top:1963;width:20;height:2" coordorigin="5026,1963" coordsize="20,2">
              <v:shape style="position:absolute;left:5026;top:1963;width:20;height:2" coordorigin="5026,1963" coordsize="20,0" path="m5026,1963l5045,1963e" filled="false" stroked="true" strokeweight=".48pt" strokecolor="#fefefe">
                <v:path arrowok="t"/>
              </v:shape>
            </v:group>
            <v:group style="position:absolute;left:5045;top:1963;width:20;height:2" coordorigin="5045,1963" coordsize="20,2">
              <v:shape style="position:absolute;left:5045;top:1963;width:20;height:2" coordorigin="5045,1963" coordsize="20,0" path="m5045,1963l5064,1963e" filled="false" stroked="true" strokeweight=".48pt" strokecolor="#fefefe">
                <v:path arrowok="t"/>
              </v:shape>
            </v:group>
            <v:group style="position:absolute;left:5064;top:1963;width:20;height:2" coordorigin="5064,1963" coordsize="20,2">
              <v:shape style="position:absolute;left:5064;top:1963;width:20;height:2" coordorigin="5064,1963" coordsize="20,0" path="m5064,1963l5083,1963e" filled="false" stroked="true" strokeweight=".48pt" strokecolor="#fefefe">
                <v:path arrowok="t"/>
              </v:shape>
            </v:group>
            <v:group style="position:absolute;left:5083;top:1963;width:20;height:2" coordorigin="5083,1963" coordsize="20,2">
              <v:shape style="position:absolute;left:5083;top:1963;width:20;height:2" coordorigin="5083,1963" coordsize="20,0" path="m5083,1963l5102,1963e" filled="false" stroked="true" strokeweight=".48pt" strokecolor="#fefefe">
                <v:path arrowok="t"/>
              </v:shape>
            </v:group>
            <v:group style="position:absolute;left:5102;top:1963;width:20;height:2" coordorigin="5102,1963" coordsize="20,2">
              <v:shape style="position:absolute;left:5102;top:1963;width:20;height:2" coordorigin="5102,1963" coordsize="20,0" path="m5102,1963l5122,1963e" filled="false" stroked="true" strokeweight=".48pt" strokecolor="#fefefe">
                <v:path arrowok="t"/>
              </v:shape>
            </v:group>
            <v:group style="position:absolute;left:5122;top:1963;width:20;height:2" coordorigin="5122,1963" coordsize="20,2">
              <v:shape style="position:absolute;left:5122;top:1963;width:20;height:2" coordorigin="5122,1963" coordsize="20,0" path="m5122,1963l5141,1963e" filled="false" stroked="true" strokeweight=".48pt" strokecolor="#fefefe">
                <v:path arrowok="t"/>
              </v:shape>
            </v:group>
            <v:group style="position:absolute;left:5141;top:1963;width:20;height:2" coordorigin="5141,1963" coordsize="20,2">
              <v:shape style="position:absolute;left:5141;top:1963;width:20;height:2" coordorigin="5141,1963" coordsize="20,0" path="m5141,1963l5160,1963e" filled="false" stroked="true" strokeweight=".48pt" strokecolor="#fefefe">
                <v:path arrowok="t"/>
              </v:shape>
            </v:group>
            <v:group style="position:absolute;left:5160;top:1963;width:20;height:2" coordorigin="5160,1963" coordsize="20,2">
              <v:shape style="position:absolute;left:5160;top:1963;width:20;height:2" coordorigin="5160,1963" coordsize="20,0" path="m5160,1963l5179,1963e" filled="false" stroked="true" strokeweight=".48pt" strokecolor="#fefefe">
                <v:path arrowok="t"/>
              </v:shape>
            </v:group>
            <v:group style="position:absolute;left:5179;top:1963;width:20;height:2" coordorigin="5179,1963" coordsize="20,2">
              <v:shape style="position:absolute;left:5179;top:1963;width:20;height:2" coordorigin="5179,1963" coordsize="20,0" path="m5179,1963l5198,1963e" filled="false" stroked="true" strokeweight=".48pt" strokecolor="#fefefe">
                <v:path arrowok="t"/>
              </v:shape>
            </v:group>
            <v:group style="position:absolute;left:5198;top:1963;width:20;height:2" coordorigin="5198,1963" coordsize="20,2">
              <v:shape style="position:absolute;left:5198;top:1963;width:20;height:2" coordorigin="5198,1963" coordsize="20,0" path="m5198,1963l5218,1963e" filled="false" stroked="true" strokeweight=".48pt" strokecolor="#fefefe">
                <v:path arrowok="t"/>
              </v:shape>
            </v:group>
            <v:group style="position:absolute;left:5218;top:1963;width:20;height:2" coordorigin="5218,1963" coordsize="20,2">
              <v:shape style="position:absolute;left:5218;top:1963;width:20;height:2" coordorigin="5218,1963" coordsize="20,0" path="m5218,1963l5237,1963e" filled="false" stroked="true" strokeweight=".48pt" strokecolor="#fefefe">
                <v:path arrowok="t"/>
              </v:shape>
            </v:group>
            <v:group style="position:absolute;left:5237;top:1963;width:20;height:2" coordorigin="5237,1963" coordsize="20,2">
              <v:shape style="position:absolute;left:5237;top:1963;width:20;height:2" coordorigin="5237,1963" coordsize="20,0" path="m5237,1963l5256,1963e" filled="false" stroked="true" strokeweight=".48pt" strokecolor="#fefefe">
                <v:path arrowok="t"/>
              </v:shape>
            </v:group>
            <v:group style="position:absolute;left:5256;top:1963;width:20;height:2" coordorigin="5256,1963" coordsize="20,2">
              <v:shape style="position:absolute;left:5256;top:1963;width:20;height:2" coordorigin="5256,1963" coordsize="20,0" path="m5256,1963l5275,1963e" filled="false" stroked="true" strokeweight=".48pt" strokecolor="#fefefe">
                <v:path arrowok="t"/>
              </v:shape>
            </v:group>
            <v:group style="position:absolute;left:5275;top:1963;width:20;height:2" coordorigin="5275,1963" coordsize="20,2">
              <v:shape style="position:absolute;left:5275;top:1963;width:20;height:2" coordorigin="5275,1963" coordsize="20,0" path="m5275,1963l5294,1963e" filled="false" stroked="true" strokeweight=".48pt" strokecolor="#fefefe">
                <v:path arrowok="t"/>
              </v:shape>
            </v:group>
            <v:group style="position:absolute;left:5294;top:1963;width:20;height:2" coordorigin="5294,1963" coordsize="20,2">
              <v:shape style="position:absolute;left:5294;top:1963;width:20;height:2" coordorigin="5294,1963" coordsize="20,0" path="m5294,1963l5314,1963e" filled="false" stroked="true" strokeweight=".48pt" strokecolor="#fefefe">
                <v:path arrowok="t"/>
              </v:shape>
            </v:group>
            <v:group style="position:absolute;left:5314;top:1963;width:20;height:2" coordorigin="5314,1963" coordsize="20,2">
              <v:shape style="position:absolute;left:5314;top:1963;width:20;height:2" coordorigin="5314,1963" coordsize="20,0" path="m5314,1963l5333,1963e" filled="false" stroked="true" strokeweight=".48pt" strokecolor="#fefefe">
                <v:path arrowok="t"/>
              </v:shape>
            </v:group>
            <v:group style="position:absolute;left:5333;top:1963;width:20;height:2" coordorigin="5333,1963" coordsize="20,2">
              <v:shape style="position:absolute;left:5333;top:1963;width:20;height:2" coordorigin="5333,1963" coordsize="20,0" path="m5333,1963l5352,1963e" filled="false" stroked="true" strokeweight=".48pt" strokecolor="#fefefe">
                <v:path arrowok="t"/>
              </v:shape>
            </v:group>
            <v:group style="position:absolute;left:5352;top:1963;width:20;height:2" coordorigin="5352,1963" coordsize="20,2">
              <v:shape style="position:absolute;left:5352;top:1963;width:20;height:2" coordorigin="5352,1963" coordsize="20,0" path="m5352,1963l5371,1963e" filled="false" stroked="true" strokeweight=".48pt" strokecolor="#fefefe">
                <v:path arrowok="t"/>
              </v:shape>
            </v:group>
            <v:group style="position:absolute;left:5371;top:1963;width:20;height:2" coordorigin="5371,1963" coordsize="20,2">
              <v:shape style="position:absolute;left:5371;top:1963;width:20;height:2" coordorigin="5371,1963" coordsize="20,0" path="m5371,1963l5390,1963e" filled="false" stroked="true" strokeweight=".48pt" strokecolor="#fefefe">
                <v:path arrowok="t"/>
              </v:shape>
            </v:group>
            <v:group style="position:absolute;left:5390;top:1963;width:20;height:2" coordorigin="5390,1963" coordsize="20,2">
              <v:shape style="position:absolute;left:5390;top:1963;width:20;height:2" coordorigin="5390,1963" coordsize="20,0" path="m5390,1963l5410,1963e" filled="false" stroked="true" strokeweight=".48pt" strokecolor="#fefefe">
                <v:path arrowok="t"/>
              </v:shape>
            </v:group>
            <v:group style="position:absolute;left:5410;top:1963;width:20;height:2" coordorigin="5410,1963" coordsize="20,2">
              <v:shape style="position:absolute;left:5410;top:1963;width:20;height:2" coordorigin="5410,1963" coordsize="20,0" path="m5410,1963l5429,1963e" filled="false" stroked="true" strokeweight=".48pt" strokecolor="#fefefe">
                <v:path arrowok="t"/>
              </v:shape>
            </v:group>
            <v:group style="position:absolute;left:5429;top:1963;width:20;height:2" coordorigin="5429,1963" coordsize="20,2">
              <v:shape style="position:absolute;left:5429;top:1963;width:20;height:2" coordorigin="5429,1963" coordsize="20,0" path="m5429,1963l5448,1963e" filled="false" stroked="true" strokeweight=".48pt" strokecolor="#fefefe">
                <v:path arrowok="t"/>
              </v:shape>
            </v:group>
            <v:group style="position:absolute;left:5448;top:1963;width:20;height:2" coordorigin="5448,1963" coordsize="20,2">
              <v:shape style="position:absolute;left:5448;top:1963;width:20;height:2" coordorigin="5448,1963" coordsize="20,0" path="m5448,1963l5467,1963e" filled="false" stroked="true" strokeweight=".48pt" strokecolor="#fefefe">
                <v:path arrowok="t"/>
              </v:shape>
            </v:group>
            <v:group style="position:absolute;left:5467;top:1963;width:20;height:2" coordorigin="5467,1963" coordsize="20,2">
              <v:shape style="position:absolute;left:5467;top:1963;width:20;height:2" coordorigin="5467,1963" coordsize="20,0" path="m5467,1963l5486,1963e" filled="false" stroked="true" strokeweight=".48pt" strokecolor="#fefefe">
                <v:path arrowok="t"/>
              </v:shape>
            </v:group>
            <v:group style="position:absolute;left:5486;top:1963;width:20;height:2" coordorigin="5486,1963" coordsize="20,2">
              <v:shape style="position:absolute;left:5486;top:1963;width:20;height:2" coordorigin="5486,1963" coordsize="20,0" path="m5486,1963l5506,1963e" filled="false" stroked="true" strokeweight=".48pt" strokecolor="#fefefe">
                <v:path arrowok="t"/>
              </v:shape>
            </v:group>
            <v:group style="position:absolute;left:5506;top:1963;width:20;height:2" coordorigin="5506,1963" coordsize="20,2">
              <v:shape style="position:absolute;left:5506;top:1963;width:20;height:2" coordorigin="5506,1963" coordsize="20,0" path="m5506,1963l5525,1963e" filled="false" stroked="true" strokeweight=".48pt" strokecolor="#fefefe">
                <v:path arrowok="t"/>
              </v:shape>
            </v:group>
            <v:group style="position:absolute;left:5525;top:1963;width:20;height:2" coordorigin="5525,1963" coordsize="20,2">
              <v:shape style="position:absolute;left:5525;top:1963;width:20;height:2" coordorigin="5525,1963" coordsize="20,0" path="m5525,1963l5544,1963e" filled="false" stroked="true" strokeweight=".48pt" strokecolor="#fefefe">
                <v:path arrowok="t"/>
              </v:shape>
            </v:group>
            <v:group style="position:absolute;left:5544;top:1963;width:20;height:2" coordorigin="5544,1963" coordsize="20,2">
              <v:shape style="position:absolute;left:5544;top:1963;width:20;height:2" coordorigin="5544,1963" coordsize="20,0" path="m5544,1963l5563,1963e" filled="false" stroked="true" strokeweight=".48pt" strokecolor="#fefefe">
                <v:path arrowok="t"/>
              </v:shape>
            </v:group>
            <v:group style="position:absolute;left:5563;top:1963;width:20;height:2" coordorigin="5563,1963" coordsize="20,2">
              <v:shape style="position:absolute;left:5563;top:1963;width:20;height:2" coordorigin="5563,1963" coordsize="20,0" path="m5563,1963l5582,1963e" filled="false" stroked="true" strokeweight=".48pt" strokecolor="#fefefe">
                <v:path arrowok="t"/>
              </v:shape>
            </v:group>
            <v:group style="position:absolute;left:5582;top:1963;width:20;height:2" coordorigin="5582,1963" coordsize="20,2">
              <v:shape style="position:absolute;left:5582;top:1963;width:20;height:2" coordorigin="5582,1963" coordsize="20,0" path="m5582,1963l5602,1963e" filled="false" stroked="true" strokeweight=".48pt" strokecolor="#fefefe">
                <v:path arrowok="t"/>
              </v:shape>
            </v:group>
            <v:group style="position:absolute;left:5602;top:1963;width:20;height:2" coordorigin="5602,1963" coordsize="20,2">
              <v:shape style="position:absolute;left:5602;top:1963;width:20;height:2" coordorigin="5602,1963" coordsize="20,0" path="m5602,1963l5621,1963e" filled="false" stroked="true" strokeweight=".48pt" strokecolor="#fefefe">
                <v:path arrowok="t"/>
              </v:shape>
            </v:group>
            <v:group style="position:absolute;left:5621;top:1963;width:20;height:2" coordorigin="5621,1963" coordsize="20,2">
              <v:shape style="position:absolute;left:5621;top:1963;width:20;height:2" coordorigin="5621,1963" coordsize="20,0" path="m5621,1963l5640,1963e" filled="false" stroked="true" strokeweight=".48pt" strokecolor="#fefefe">
                <v:path arrowok="t"/>
              </v:shape>
            </v:group>
            <v:group style="position:absolute;left:5640;top:1963;width:20;height:2" coordorigin="5640,1963" coordsize="20,2">
              <v:shape style="position:absolute;left:5640;top:1963;width:20;height:2" coordorigin="5640,1963" coordsize="20,0" path="m5640,1963l5659,1963e" filled="false" stroked="true" strokeweight=".48pt" strokecolor="#fefefe">
                <v:path arrowok="t"/>
              </v:shape>
            </v:group>
            <v:group style="position:absolute;left:5659;top:1963;width:20;height:2" coordorigin="5659,1963" coordsize="20,2">
              <v:shape style="position:absolute;left:5659;top:1963;width:20;height:2" coordorigin="5659,1963" coordsize="20,0" path="m5659,1963l5678,1963e" filled="false" stroked="true" strokeweight=".48pt" strokecolor="#fefefe">
                <v:path arrowok="t"/>
              </v:shape>
            </v:group>
            <v:group style="position:absolute;left:5678;top:1963;width:20;height:2" coordorigin="5678,1963" coordsize="20,2">
              <v:shape style="position:absolute;left:5678;top:1963;width:20;height:2" coordorigin="5678,1963" coordsize="20,0" path="m5678,1963l5698,1963e" filled="false" stroked="true" strokeweight=".48pt" strokecolor="#fefefe">
                <v:path arrowok="t"/>
              </v:shape>
            </v:group>
            <v:group style="position:absolute;left:5698;top:1963;width:20;height:2" coordorigin="5698,1963" coordsize="20,2">
              <v:shape style="position:absolute;left:5698;top:1963;width:20;height:2" coordorigin="5698,1963" coordsize="20,0" path="m5698,1963l5717,1963e" filled="false" stroked="true" strokeweight=".48pt" strokecolor="#fefefe">
                <v:path arrowok="t"/>
              </v:shape>
            </v:group>
            <v:group style="position:absolute;left:5717;top:1963;width:20;height:2" coordorigin="5717,1963" coordsize="20,2">
              <v:shape style="position:absolute;left:5717;top:1963;width:20;height:2" coordorigin="5717,1963" coordsize="20,0" path="m5717,1963l5736,1963e" filled="false" stroked="true" strokeweight=".48pt" strokecolor="#fefefe">
                <v:path arrowok="t"/>
              </v:shape>
            </v:group>
            <v:group style="position:absolute;left:5736;top:1963;width:20;height:2" coordorigin="5736,1963" coordsize="20,2">
              <v:shape style="position:absolute;left:5736;top:1963;width:20;height:2" coordorigin="5736,1963" coordsize="20,0" path="m5736,1963l5755,1963e" filled="false" stroked="true" strokeweight=".48pt" strokecolor="#fefefe">
                <v:path arrowok="t"/>
              </v:shape>
            </v:group>
            <v:group style="position:absolute;left:5755;top:1963;width:20;height:2" coordorigin="5755,1963" coordsize="20,2">
              <v:shape style="position:absolute;left:5755;top:1963;width:20;height:2" coordorigin="5755,1963" coordsize="20,0" path="m5755,1963l5774,1963e" filled="false" stroked="true" strokeweight=".48pt" strokecolor="#fefefe">
                <v:path arrowok="t"/>
              </v:shape>
            </v:group>
            <v:group style="position:absolute;left:5774;top:1963;width:20;height:2" coordorigin="5774,1963" coordsize="20,2">
              <v:shape style="position:absolute;left:5774;top:1963;width:20;height:2" coordorigin="5774,1963" coordsize="20,0" path="m5774,1963l5794,1963e" filled="false" stroked="true" strokeweight=".48pt" strokecolor="#fefefe">
                <v:path arrowok="t"/>
              </v:shape>
            </v:group>
            <v:group style="position:absolute;left:5794;top:1963;width:20;height:2" coordorigin="5794,1963" coordsize="20,2">
              <v:shape style="position:absolute;left:5794;top:1963;width:20;height:2" coordorigin="5794,1963" coordsize="20,0" path="m5794,1963l5813,1963e" filled="false" stroked="true" strokeweight=".48pt" strokecolor="#fefefe">
                <v:path arrowok="t"/>
              </v:shape>
            </v:group>
            <v:group style="position:absolute;left:5813;top:1963;width:20;height:2" coordorigin="5813,1963" coordsize="20,2">
              <v:shape style="position:absolute;left:5813;top:1963;width:20;height:2" coordorigin="5813,1963" coordsize="20,0" path="m5813,1963l5832,1963e" filled="false" stroked="true" strokeweight=".48pt" strokecolor="#fefefe">
                <v:path arrowok="t"/>
              </v:shape>
            </v:group>
            <v:group style="position:absolute;left:5832;top:1963;width:20;height:2" coordorigin="5832,1963" coordsize="20,2">
              <v:shape style="position:absolute;left:5832;top:1963;width:20;height:2" coordorigin="5832,1963" coordsize="20,0" path="m5832,1963l5851,1963e" filled="false" stroked="true" strokeweight=".48pt" strokecolor="#fefefe">
                <v:path arrowok="t"/>
              </v:shape>
            </v:group>
            <v:group style="position:absolute;left:5851;top:1963;width:20;height:2" coordorigin="5851,1963" coordsize="20,2">
              <v:shape style="position:absolute;left:5851;top:1963;width:20;height:2" coordorigin="5851,1963" coordsize="20,0" path="m5851,1963l5870,1963e" filled="false" stroked="true" strokeweight=".48pt" strokecolor="#fefefe">
                <v:path arrowok="t"/>
              </v:shape>
            </v:group>
            <v:group style="position:absolute;left:5870;top:1963;width:20;height:2" coordorigin="5870,1963" coordsize="20,2">
              <v:shape style="position:absolute;left:5870;top:1963;width:20;height:2" coordorigin="5870,1963" coordsize="20,0" path="m5870,1963l5890,1963e" filled="false" stroked="true" strokeweight=".48pt" strokecolor="#fefefe">
                <v:path arrowok="t"/>
              </v:shape>
            </v:group>
            <v:group style="position:absolute;left:5890;top:1963;width:20;height:2" coordorigin="5890,1963" coordsize="20,2">
              <v:shape style="position:absolute;left:5890;top:1963;width:20;height:2" coordorigin="5890,1963" coordsize="20,0" path="m5890,1963l5909,1963e" filled="false" stroked="true" strokeweight=".48pt" strokecolor="#fefefe">
                <v:path arrowok="t"/>
              </v:shape>
            </v:group>
            <v:group style="position:absolute;left:5909;top:1963;width:20;height:2" coordorigin="5909,1963" coordsize="20,2">
              <v:shape style="position:absolute;left:5909;top:1963;width:20;height:2" coordorigin="5909,1963" coordsize="20,0" path="m5909,1963l5928,1963e" filled="false" stroked="true" strokeweight=".48pt" strokecolor="#fefefe">
                <v:path arrowok="t"/>
              </v:shape>
            </v:group>
            <v:group style="position:absolute;left:5928;top:1963;width:20;height:2" coordorigin="5928,1963" coordsize="20,2">
              <v:shape style="position:absolute;left:5928;top:1963;width:20;height:2" coordorigin="5928,1963" coordsize="20,0" path="m5928,1963l5947,1963e" filled="false" stroked="true" strokeweight=".48pt" strokecolor="#fefefe">
                <v:path arrowok="t"/>
              </v:shape>
            </v:group>
            <v:group style="position:absolute;left:5947;top:1963;width:20;height:2" coordorigin="5947,1963" coordsize="20,2">
              <v:shape style="position:absolute;left:5947;top:1963;width:20;height:2" coordorigin="5947,1963" coordsize="20,0" path="m5947,1963l5966,1963e" filled="false" stroked="true" strokeweight=".48pt" strokecolor="#fefefe">
                <v:path arrowok="t"/>
              </v:shape>
            </v:group>
            <v:group style="position:absolute;left:5966;top:1963;width:20;height:2" coordorigin="5966,1963" coordsize="20,2">
              <v:shape style="position:absolute;left:5966;top:1963;width:20;height:2" coordorigin="5966,1963" coordsize="20,0" path="m5966,1963l5986,1963e" filled="false" stroked="true" strokeweight=".48pt" strokecolor="#fefefe">
                <v:path arrowok="t"/>
              </v:shape>
            </v:group>
            <v:group style="position:absolute;left:5986;top:1963;width:20;height:2" coordorigin="5986,1963" coordsize="20,2">
              <v:shape style="position:absolute;left:5986;top:1963;width:20;height:2" coordorigin="5986,1963" coordsize="20,0" path="m5986,1963l6005,1963e" filled="false" stroked="true" strokeweight=".48pt" strokecolor="#fefefe">
                <v:path arrowok="t"/>
              </v:shape>
            </v:group>
            <v:group style="position:absolute;left:6005;top:1963;width:20;height:2" coordorigin="6005,1963" coordsize="20,2">
              <v:shape style="position:absolute;left:6005;top:1963;width:20;height:2" coordorigin="6005,1963" coordsize="20,0" path="m6005,1963l6024,1963e" filled="false" stroked="true" strokeweight=".48pt" strokecolor="#fefefe">
                <v:path arrowok="t"/>
              </v:shape>
            </v:group>
            <v:group style="position:absolute;left:6024;top:1963;width:20;height:2" coordorigin="6024,1963" coordsize="20,2">
              <v:shape style="position:absolute;left:6024;top:1963;width:20;height:2" coordorigin="6024,1963" coordsize="20,0" path="m6024,1963l6043,1963e" filled="false" stroked="true" strokeweight=".48pt" strokecolor="#fefefe">
                <v:path arrowok="t"/>
              </v:shape>
            </v:group>
            <v:group style="position:absolute;left:6043;top:1963;width:20;height:2" coordorigin="6043,1963" coordsize="20,2">
              <v:shape style="position:absolute;left:6043;top:1963;width:20;height:2" coordorigin="6043,1963" coordsize="20,0" path="m6043,1963l6062,1963e" filled="false" stroked="true" strokeweight=".48pt" strokecolor="#fefefe">
                <v:path arrowok="t"/>
              </v:shape>
            </v:group>
            <v:group style="position:absolute;left:6062;top:1963;width:20;height:2" coordorigin="6062,1963" coordsize="20,2">
              <v:shape style="position:absolute;left:6062;top:1963;width:20;height:2" coordorigin="6062,1963" coordsize="20,0" path="m6062,1963l6082,1963e" filled="false" stroked="true" strokeweight=".48pt" strokecolor="#fefefe">
                <v:path arrowok="t"/>
              </v:shape>
            </v:group>
            <v:group style="position:absolute;left:6082;top:1963;width:20;height:2" coordorigin="6082,1963" coordsize="20,2">
              <v:shape style="position:absolute;left:6082;top:1963;width:20;height:2" coordorigin="6082,1963" coordsize="20,0" path="m6082,1963l6101,1963e" filled="false" stroked="true" strokeweight=".48pt" strokecolor="#fefefe">
                <v:path arrowok="t"/>
              </v:shape>
            </v:group>
            <v:group style="position:absolute;left:6101;top:1963;width:20;height:2" coordorigin="6101,1963" coordsize="20,2">
              <v:shape style="position:absolute;left:6101;top:1963;width:20;height:2" coordorigin="6101,1963" coordsize="20,0" path="m6101,1963l6120,1963e" filled="false" stroked="true" strokeweight=".48pt" strokecolor="#fefefe">
                <v:path arrowok="t"/>
              </v:shape>
            </v:group>
            <v:group style="position:absolute;left:6120;top:1963;width:20;height:2" coordorigin="6120,1963" coordsize="20,2">
              <v:shape style="position:absolute;left:6120;top:1963;width:20;height:2" coordorigin="6120,1963" coordsize="20,0" path="m6120,1963l6139,1963e" filled="false" stroked="true" strokeweight=".48pt" strokecolor="#fefefe">
                <v:path arrowok="t"/>
              </v:shape>
            </v:group>
            <v:group style="position:absolute;left:6139;top:1963;width:20;height:2" coordorigin="6139,1963" coordsize="20,2">
              <v:shape style="position:absolute;left:6139;top:1963;width:20;height:2" coordorigin="6139,1963" coordsize="20,0" path="m6139,1963l6158,1963e" filled="false" stroked="true" strokeweight=".48pt" strokecolor="#fefefe">
                <v:path arrowok="t"/>
              </v:shape>
            </v:group>
            <v:group style="position:absolute;left:6158;top:1963;width:20;height:2" coordorigin="6158,1963" coordsize="20,2">
              <v:shape style="position:absolute;left:6158;top:1963;width:20;height:2" coordorigin="6158,1963" coordsize="20,0" path="m6158,1963l6178,1963e" filled="false" stroked="true" strokeweight=".48pt" strokecolor="#fefefe">
                <v:path arrowok="t"/>
              </v:shape>
            </v:group>
            <v:group style="position:absolute;left:6178;top:1963;width:20;height:2" coordorigin="6178,1963" coordsize="20,2">
              <v:shape style="position:absolute;left:6178;top:1963;width:20;height:2" coordorigin="6178,1963" coordsize="20,0" path="m6178,1963l6197,1963e" filled="false" stroked="true" strokeweight=".48pt" strokecolor="#fefefe">
                <v:path arrowok="t"/>
              </v:shape>
            </v:group>
            <v:group style="position:absolute;left:6197;top:1963;width:20;height:2" coordorigin="6197,1963" coordsize="20,2">
              <v:shape style="position:absolute;left:6197;top:1963;width:20;height:2" coordorigin="6197,1963" coordsize="20,0" path="m6197,1963l6216,1963e" filled="false" stroked="true" strokeweight=".48pt" strokecolor="#fefefe">
                <v:path arrowok="t"/>
              </v:shape>
            </v:group>
            <v:group style="position:absolute;left:6216;top:1963;width:20;height:2" coordorigin="6216,1963" coordsize="20,2">
              <v:shape style="position:absolute;left:6216;top:1963;width:20;height:2" coordorigin="6216,1963" coordsize="20,0" path="m6216,1963l6235,1963e" filled="false" stroked="true" strokeweight=".48pt" strokecolor="#fefefe">
                <v:path arrowok="t"/>
              </v:shape>
            </v:group>
            <v:group style="position:absolute;left:6235;top:1963;width:20;height:2" coordorigin="6235,1963" coordsize="20,2">
              <v:shape style="position:absolute;left:6235;top:1963;width:20;height:2" coordorigin="6235,1963" coordsize="20,0" path="m6235,1963l6254,1963e" filled="false" stroked="true" strokeweight=".48pt" strokecolor="#fefefe">
                <v:path arrowok="t"/>
              </v:shape>
            </v:group>
            <v:group style="position:absolute;left:6254;top:1963;width:20;height:2" coordorigin="6254,1963" coordsize="20,2">
              <v:shape style="position:absolute;left:6254;top:1963;width:20;height:2" coordorigin="6254,1963" coordsize="20,0" path="m6254,1963l6274,1963e" filled="false" stroked="true" strokeweight=".48pt" strokecolor="#fefefe">
                <v:path arrowok="t"/>
              </v:shape>
            </v:group>
            <v:group style="position:absolute;left:6274;top:1963;width:20;height:2" coordorigin="6274,1963" coordsize="20,2">
              <v:shape style="position:absolute;left:6274;top:1963;width:20;height:2" coordorigin="6274,1963" coordsize="20,0" path="m6274,1963l6293,1963e" filled="false" stroked="true" strokeweight=".48pt" strokecolor="#fefefe">
                <v:path arrowok="t"/>
              </v:shape>
            </v:group>
            <v:group style="position:absolute;left:6293;top:1963;width:20;height:2" coordorigin="6293,1963" coordsize="20,2">
              <v:shape style="position:absolute;left:6293;top:1963;width:20;height:2" coordorigin="6293,1963" coordsize="20,0" path="m6293,1963l6312,1963e" filled="false" stroked="true" strokeweight=".48pt" strokecolor="#fefefe">
                <v:path arrowok="t"/>
              </v:shape>
            </v:group>
            <v:group style="position:absolute;left:6312;top:1963;width:20;height:2" coordorigin="6312,1963" coordsize="20,2">
              <v:shape style="position:absolute;left:6312;top:1963;width:20;height:2" coordorigin="6312,1963" coordsize="20,0" path="m6312,1963l6331,1963e" filled="false" stroked="true" strokeweight=".48pt" strokecolor="#fefefe">
                <v:path arrowok="t"/>
              </v:shape>
            </v:group>
            <v:group style="position:absolute;left:6331;top:1963;width:20;height:2" coordorigin="6331,1963" coordsize="20,2">
              <v:shape style="position:absolute;left:6331;top:1963;width:20;height:2" coordorigin="6331,1963" coordsize="20,0" path="m6331,1963l6350,1963e" filled="false" stroked="true" strokeweight=".48pt" strokecolor="#fefefe">
                <v:path arrowok="t"/>
              </v:shape>
            </v:group>
            <v:group style="position:absolute;left:6350;top:1963;width:20;height:2" coordorigin="6350,1963" coordsize="20,2">
              <v:shape style="position:absolute;left:6350;top:1963;width:20;height:2" coordorigin="6350,1963" coordsize="20,0" path="m6350,1963l6370,1963e" filled="false" stroked="true" strokeweight=".48pt" strokecolor="#fefefe">
                <v:path arrowok="t"/>
              </v:shape>
            </v:group>
            <v:group style="position:absolute;left:6370;top:1963;width:20;height:2" coordorigin="6370,1963" coordsize="20,2">
              <v:shape style="position:absolute;left:6370;top:1963;width:20;height:2" coordorigin="6370,1963" coordsize="20,0" path="m6370,1963l6389,1963e" filled="false" stroked="true" strokeweight=".48pt" strokecolor="#fefefe">
                <v:path arrowok="t"/>
              </v:shape>
            </v:group>
            <v:group style="position:absolute;left:6389;top:1963;width:20;height:2" coordorigin="6389,1963" coordsize="20,2">
              <v:shape style="position:absolute;left:6389;top:1963;width:20;height:2" coordorigin="6389,1963" coordsize="20,0" path="m6389,1963l6408,1963e" filled="false" stroked="true" strokeweight=".48pt" strokecolor="#fefefe">
                <v:path arrowok="t"/>
              </v:shape>
            </v:group>
            <v:group style="position:absolute;left:6408;top:1963;width:20;height:2" coordorigin="6408,1963" coordsize="20,2">
              <v:shape style="position:absolute;left:6408;top:1963;width:20;height:2" coordorigin="6408,1963" coordsize="20,0" path="m6408,1963l6427,1963e" filled="false" stroked="true" strokeweight=".48pt" strokecolor="#fefefe">
                <v:path arrowok="t"/>
              </v:shape>
            </v:group>
            <v:group style="position:absolute;left:6427;top:1963;width:10;height:2" coordorigin="6427,1963" coordsize="10,2">
              <v:shape style="position:absolute;left:6427;top:1963;width:10;height:2" coordorigin="6427,1963" coordsize="10,0" path="m6427,1963l6437,1963e" filled="false" stroked="true" strokeweight=".48pt" strokecolor="#000000">
                <v:path arrowok="t"/>
              </v:shape>
              <v:shape style="position:absolute;left:29;top:1968;width:3787;height:432" type="#_x0000_t75" stroked="false">
                <v:imagedata r:id="rId53" o:title=""/>
              </v:shape>
            </v:group>
            <v:group style="position:absolute;left:3792;top:2395;width:15;height:2" coordorigin="3792,2395" coordsize="15,2">
              <v:shape style="position:absolute;left:3792;top:2395;width:15;height:2" coordorigin="3792,2395" coordsize="15,0" path="m3792,2395l3806,2395e" filled="false" stroked="true" strokeweight=".48pt" strokecolor="#000000">
                <v:path arrowok="t"/>
              </v:shape>
            </v:group>
            <v:group style="position:absolute;left:3806;top:2395;width:10;height:2" coordorigin="3806,2395" coordsize="10,2">
              <v:shape style="position:absolute;left:3806;top:2395;width:10;height:2" coordorigin="3806,2395" coordsize="10,0" path="m3806,2395l3816,2395e" filled="false" stroked="true" strokeweight=".48pt" strokecolor="#fefefe">
                <v:path arrowok="t"/>
              </v:shape>
            </v:group>
            <v:group style="position:absolute;left:3816;top:2395;width:20;height:2" coordorigin="3816,2395" coordsize="20,2">
              <v:shape style="position:absolute;left:3816;top:2395;width:20;height:2" coordorigin="3816,2395" coordsize="20,0" path="m3816,2395l3835,2395e" filled="false" stroked="true" strokeweight=".48pt" strokecolor="#fefefe">
                <v:path arrowok="t"/>
              </v:shape>
            </v:group>
            <v:group style="position:absolute;left:3835;top:2395;width:20;height:2" coordorigin="3835,2395" coordsize="20,2">
              <v:shape style="position:absolute;left:3835;top:2395;width:20;height:2" coordorigin="3835,2395" coordsize="20,0" path="m3835,2395l3854,2395e" filled="false" stroked="true" strokeweight=".48pt" strokecolor="#fefefe">
                <v:path arrowok="t"/>
              </v:shape>
            </v:group>
            <v:group style="position:absolute;left:3854;top:2395;width:20;height:2" coordorigin="3854,2395" coordsize="20,2">
              <v:shape style="position:absolute;left:3854;top:2395;width:20;height:2" coordorigin="3854,2395" coordsize="20,0" path="m3854,2395l3874,2395e" filled="false" stroked="true" strokeweight=".48pt" strokecolor="#fefefe">
                <v:path arrowok="t"/>
              </v:shape>
            </v:group>
            <v:group style="position:absolute;left:3874;top:2395;width:20;height:2" coordorigin="3874,2395" coordsize="20,2">
              <v:shape style="position:absolute;left:3874;top:2395;width:20;height:2" coordorigin="3874,2395" coordsize="20,0" path="m3874,2395l3893,2395e" filled="false" stroked="true" strokeweight=".48pt" strokecolor="#fefefe">
                <v:path arrowok="t"/>
              </v:shape>
            </v:group>
            <v:group style="position:absolute;left:3893;top:2395;width:20;height:2" coordorigin="3893,2395" coordsize="20,2">
              <v:shape style="position:absolute;left:3893;top:2395;width:20;height:2" coordorigin="3893,2395" coordsize="20,0" path="m3893,2395l3912,2395e" filled="false" stroked="true" strokeweight=".48pt" strokecolor="#fefefe">
                <v:path arrowok="t"/>
              </v:shape>
            </v:group>
            <v:group style="position:absolute;left:3912;top:2395;width:20;height:2" coordorigin="3912,2395" coordsize="20,2">
              <v:shape style="position:absolute;left:3912;top:2395;width:20;height:2" coordorigin="3912,2395" coordsize="20,0" path="m3912,2395l3931,2395e" filled="false" stroked="true" strokeweight=".48pt" strokecolor="#fefefe">
                <v:path arrowok="t"/>
              </v:shape>
            </v:group>
            <v:group style="position:absolute;left:3931;top:2395;width:20;height:2" coordorigin="3931,2395" coordsize="20,2">
              <v:shape style="position:absolute;left:3931;top:2395;width:20;height:2" coordorigin="3931,2395" coordsize="20,0" path="m3931,2395l3950,2395e" filled="false" stroked="true" strokeweight=".48pt" strokecolor="#fefefe">
                <v:path arrowok="t"/>
              </v:shape>
            </v:group>
            <v:group style="position:absolute;left:3950;top:2395;width:20;height:2" coordorigin="3950,2395" coordsize="20,2">
              <v:shape style="position:absolute;left:3950;top:2395;width:20;height:2" coordorigin="3950,2395" coordsize="20,0" path="m3950,2395l3970,2395e" filled="false" stroked="true" strokeweight=".48pt" strokecolor="#fefefe">
                <v:path arrowok="t"/>
              </v:shape>
            </v:group>
            <v:group style="position:absolute;left:3970;top:2395;width:20;height:2" coordorigin="3970,2395" coordsize="20,2">
              <v:shape style="position:absolute;left:3970;top:2395;width:20;height:2" coordorigin="3970,2395" coordsize="20,0" path="m3970,2395l3989,2395e" filled="false" stroked="true" strokeweight=".48pt" strokecolor="#fefefe">
                <v:path arrowok="t"/>
              </v:shape>
            </v:group>
            <v:group style="position:absolute;left:3989;top:2395;width:20;height:2" coordorigin="3989,2395" coordsize="20,2">
              <v:shape style="position:absolute;left:3989;top:2395;width:20;height:2" coordorigin="3989,2395" coordsize="20,0" path="m3989,2395l4008,2395e" filled="false" stroked="true" strokeweight=".48pt" strokecolor="#fefefe">
                <v:path arrowok="t"/>
              </v:shape>
            </v:group>
            <v:group style="position:absolute;left:4008;top:2395;width:20;height:2" coordorigin="4008,2395" coordsize="20,2">
              <v:shape style="position:absolute;left:4008;top:2395;width:20;height:2" coordorigin="4008,2395" coordsize="20,0" path="m4008,2395l4027,2395e" filled="false" stroked="true" strokeweight=".48pt" strokecolor="#fefefe">
                <v:path arrowok="t"/>
              </v:shape>
            </v:group>
            <v:group style="position:absolute;left:4027;top:2395;width:20;height:2" coordorigin="4027,2395" coordsize="20,2">
              <v:shape style="position:absolute;left:4027;top:2395;width:20;height:2" coordorigin="4027,2395" coordsize="20,0" path="m4027,2395l4046,2395e" filled="false" stroked="true" strokeweight=".48pt" strokecolor="#fefefe">
                <v:path arrowok="t"/>
              </v:shape>
            </v:group>
            <v:group style="position:absolute;left:4046;top:2395;width:20;height:2" coordorigin="4046,2395" coordsize="20,2">
              <v:shape style="position:absolute;left:4046;top:2395;width:20;height:2" coordorigin="4046,2395" coordsize="20,0" path="m4046,2395l4066,2395e" filled="false" stroked="true" strokeweight=".48pt" strokecolor="#fefefe">
                <v:path arrowok="t"/>
              </v:shape>
            </v:group>
            <v:group style="position:absolute;left:4066;top:2395;width:20;height:2" coordorigin="4066,2395" coordsize="20,2">
              <v:shape style="position:absolute;left:4066;top:2395;width:20;height:2" coordorigin="4066,2395" coordsize="20,0" path="m4066,2395l4085,2395e" filled="false" stroked="true" strokeweight=".48pt" strokecolor="#fefefe">
                <v:path arrowok="t"/>
              </v:shape>
            </v:group>
            <v:group style="position:absolute;left:4085;top:2395;width:20;height:2" coordorigin="4085,2395" coordsize="20,2">
              <v:shape style="position:absolute;left:4085;top:2395;width:20;height:2" coordorigin="4085,2395" coordsize="20,0" path="m4085,2395l4104,2395e" filled="false" stroked="true" strokeweight=".48pt" strokecolor="#fefefe">
                <v:path arrowok="t"/>
              </v:shape>
            </v:group>
            <v:group style="position:absolute;left:4104;top:2395;width:20;height:2" coordorigin="4104,2395" coordsize="20,2">
              <v:shape style="position:absolute;left:4104;top:2395;width:20;height:2" coordorigin="4104,2395" coordsize="20,0" path="m4104,2395l4123,2395e" filled="false" stroked="true" strokeweight=".48pt" strokecolor="#fefefe">
                <v:path arrowok="t"/>
              </v:shape>
            </v:group>
            <v:group style="position:absolute;left:4123;top:2395;width:20;height:2" coordorigin="4123,2395" coordsize="20,2">
              <v:shape style="position:absolute;left:4123;top:2395;width:20;height:2" coordorigin="4123,2395" coordsize="20,0" path="m4123,2395l4142,2395e" filled="false" stroked="true" strokeweight=".48pt" strokecolor="#fefefe">
                <v:path arrowok="t"/>
              </v:shape>
            </v:group>
            <v:group style="position:absolute;left:4142;top:2395;width:20;height:2" coordorigin="4142,2395" coordsize="20,2">
              <v:shape style="position:absolute;left:4142;top:2395;width:20;height:2" coordorigin="4142,2395" coordsize="20,0" path="m4142,2395l4162,2395e" filled="false" stroked="true" strokeweight=".48pt" strokecolor="#fefefe">
                <v:path arrowok="t"/>
              </v:shape>
            </v:group>
            <v:group style="position:absolute;left:4162;top:2395;width:20;height:2" coordorigin="4162,2395" coordsize="20,2">
              <v:shape style="position:absolute;left:4162;top:2395;width:20;height:2" coordorigin="4162,2395" coordsize="20,0" path="m4162,2395l4181,2395e" filled="false" stroked="true" strokeweight=".48pt" strokecolor="#fefefe">
                <v:path arrowok="t"/>
              </v:shape>
            </v:group>
            <v:group style="position:absolute;left:4181;top:2395;width:20;height:2" coordorigin="4181,2395" coordsize="20,2">
              <v:shape style="position:absolute;left:4181;top:2395;width:20;height:2" coordorigin="4181,2395" coordsize="20,0" path="m4181,2395l4200,2395e" filled="false" stroked="true" strokeweight=".48pt" strokecolor="#fefefe">
                <v:path arrowok="t"/>
              </v:shape>
            </v:group>
            <v:group style="position:absolute;left:4200;top:2395;width:20;height:2" coordorigin="4200,2395" coordsize="20,2">
              <v:shape style="position:absolute;left:4200;top:2395;width:20;height:2" coordorigin="4200,2395" coordsize="20,0" path="m4200,2395l4219,2395e" filled="false" stroked="true" strokeweight=".48pt" strokecolor="#fefefe">
                <v:path arrowok="t"/>
              </v:shape>
            </v:group>
            <v:group style="position:absolute;left:4219;top:2395;width:20;height:2" coordorigin="4219,2395" coordsize="20,2">
              <v:shape style="position:absolute;left:4219;top:2395;width:20;height:2" coordorigin="4219,2395" coordsize="20,0" path="m4219,2395l4238,2395e" filled="false" stroked="true" strokeweight=".48pt" strokecolor="#fefefe">
                <v:path arrowok="t"/>
              </v:shape>
            </v:group>
            <v:group style="position:absolute;left:4238;top:2395;width:20;height:2" coordorigin="4238,2395" coordsize="20,2">
              <v:shape style="position:absolute;left:4238;top:2395;width:20;height:2" coordorigin="4238,2395" coordsize="20,0" path="m4238,2395l4258,2395e" filled="false" stroked="true" strokeweight=".48pt" strokecolor="#fefefe">
                <v:path arrowok="t"/>
              </v:shape>
            </v:group>
            <v:group style="position:absolute;left:4258;top:2395;width:20;height:2" coordorigin="4258,2395" coordsize="20,2">
              <v:shape style="position:absolute;left:4258;top:2395;width:20;height:2" coordorigin="4258,2395" coordsize="20,0" path="m4258,2395l4277,2395e" filled="false" stroked="true" strokeweight=".48pt" strokecolor="#fefefe">
                <v:path arrowok="t"/>
              </v:shape>
            </v:group>
            <v:group style="position:absolute;left:4277;top:2395;width:20;height:2" coordorigin="4277,2395" coordsize="20,2">
              <v:shape style="position:absolute;left:4277;top:2395;width:20;height:2" coordorigin="4277,2395" coordsize="20,0" path="m4277,2395l4296,2395e" filled="false" stroked="true" strokeweight=".48pt" strokecolor="#fefefe">
                <v:path arrowok="t"/>
              </v:shape>
            </v:group>
            <v:group style="position:absolute;left:4296;top:2395;width:20;height:2" coordorigin="4296,2395" coordsize="20,2">
              <v:shape style="position:absolute;left:4296;top:2395;width:20;height:2" coordorigin="4296,2395" coordsize="20,0" path="m4296,2395l4315,2395e" filled="false" stroked="true" strokeweight=".48pt" strokecolor="#fefefe">
                <v:path arrowok="t"/>
              </v:shape>
            </v:group>
            <v:group style="position:absolute;left:4315;top:2395;width:20;height:2" coordorigin="4315,2395" coordsize="20,2">
              <v:shape style="position:absolute;left:4315;top:2395;width:20;height:2" coordorigin="4315,2395" coordsize="20,0" path="m4315,2395l4334,2395e" filled="false" stroked="true" strokeweight=".48pt" strokecolor="#fefefe">
                <v:path arrowok="t"/>
              </v:shape>
            </v:group>
            <v:group style="position:absolute;left:4334;top:2395;width:20;height:2" coordorigin="4334,2395" coordsize="20,2">
              <v:shape style="position:absolute;left:4334;top:2395;width:20;height:2" coordorigin="4334,2395" coordsize="20,0" path="m4334,2395l4354,2395e" filled="false" stroked="true" strokeweight=".48pt" strokecolor="#fefefe">
                <v:path arrowok="t"/>
              </v:shape>
            </v:group>
            <v:group style="position:absolute;left:4354;top:2395;width:20;height:2" coordorigin="4354,2395" coordsize="20,2">
              <v:shape style="position:absolute;left:4354;top:2395;width:20;height:2" coordorigin="4354,2395" coordsize="20,0" path="m4354,2395l4373,2395e" filled="false" stroked="true" strokeweight=".48pt" strokecolor="#fefefe">
                <v:path arrowok="t"/>
              </v:shape>
            </v:group>
            <v:group style="position:absolute;left:4373;top:2395;width:20;height:2" coordorigin="4373,2395" coordsize="20,2">
              <v:shape style="position:absolute;left:4373;top:2395;width:20;height:2" coordorigin="4373,2395" coordsize="20,0" path="m4373,2395l4392,2395e" filled="false" stroked="true" strokeweight=".48pt" strokecolor="#fefefe">
                <v:path arrowok="t"/>
              </v:shape>
            </v:group>
            <v:group style="position:absolute;left:4392;top:2395;width:20;height:2" coordorigin="4392,2395" coordsize="20,2">
              <v:shape style="position:absolute;left:4392;top:2395;width:20;height:2" coordorigin="4392,2395" coordsize="20,0" path="m4392,2395l4411,2395e" filled="false" stroked="true" strokeweight=".48pt" strokecolor="#fefefe">
                <v:path arrowok="t"/>
              </v:shape>
            </v:group>
            <v:group style="position:absolute;left:4411;top:2395;width:20;height:2" coordorigin="4411,2395" coordsize="20,2">
              <v:shape style="position:absolute;left:4411;top:2395;width:20;height:2" coordorigin="4411,2395" coordsize="20,0" path="m4411,2395l4430,2395e" filled="false" stroked="true" strokeweight=".48pt" strokecolor="#fefefe">
                <v:path arrowok="t"/>
              </v:shape>
            </v:group>
            <v:group style="position:absolute;left:4430;top:2395;width:20;height:2" coordorigin="4430,2395" coordsize="20,2">
              <v:shape style="position:absolute;left:4430;top:2395;width:20;height:2" coordorigin="4430,2395" coordsize="20,0" path="m4430,2395l4450,2395e" filled="false" stroked="true" strokeweight=".48pt" strokecolor="#fefefe">
                <v:path arrowok="t"/>
              </v:shape>
            </v:group>
            <v:group style="position:absolute;left:4450;top:2395;width:20;height:2" coordorigin="4450,2395" coordsize="20,2">
              <v:shape style="position:absolute;left:4450;top:2395;width:20;height:2" coordorigin="4450,2395" coordsize="20,0" path="m4450,2395l4469,2395e" filled="false" stroked="true" strokeweight=".48pt" strokecolor="#fefefe">
                <v:path arrowok="t"/>
              </v:shape>
            </v:group>
            <v:group style="position:absolute;left:4469;top:2395;width:20;height:2" coordorigin="4469,2395" coordsize="20,2">
              <v:shape style="position:absolute;left:4469;top:2395;width:20;height:2" coordorigin="4469,2395" coordsize="20,0" path="m4469,2395l4488,2395e" filled="false" stroked="true" strokeweight=".48pt" strokecolor="#fefefe">
                <v:path arrowok="t"/>
              </v:shape>
            </v:group>
            <v:group style="position:absolute;left:4488;top:2395;width:20;height:2" coordorigin="4488,2395" coordsize="20,2">
              <v:shape style="position:absolute;left:4488;top:2395;width:20;height:2" coordorigin="4488,2395" coordsize="20,0" path="m4488,2395l4507,2395e" filled="false" stroked="true" strokeweight=".48pt" strokecolor="#fefefe">
                <v:path arrowok="t"/>
              </v:shape>
            </v:group>
            <v:group style="position:absolute;left:4507;top:2395;width:20;height:2" coordorigin="4507,2395" coordsize="20,2">
              <v:shape style="position:absolute;left:4507;top:2395;width:20;height:2" coordorigin="4507,2395" coordsize="20,0" path="m4507,2395l4526,2395e" filled="false" stroked="true" strokeweight=".48pt" strokecolor="#fefefe">
                <v:path arrowok="t"/>
              </v:shape>
            </v:group>
            <v:group style="position:absolute;left:4526;top:2395;width:20;height:2" coordorigin="4526,2395" coordsize="20,2">
              <v:shape style="position:absolute;left:4526;top:2395;width:20;height:2" coordorigin="4526,2395" coordsize="20,0" path="m4526,2395l4546,2395e" filled="false" stroked="true" strokeweight=".48pt" strokecolor="#fefefe">
                <v:path arrowok="t"/>
              </v:shape>
            </v:group>
            <v:group style="position:absolute;left:4546;top:2395;width:20;height:2" coordorigin="4546,2395" coordsize="20,2">
              <v:shape style="position:absolute;left:4546;top:2395;width:20;height:2" coordorigin="4546,2395" coordsize="20,0" path="m4546,2395l4565,2395e" filled="false" stroked="true" strokeweight=".48pt" strokecolor="#fefefe">
                <v:path arrowok="t"/>
              </v:shape>
            </v:group>
            <v:group style="position:absolute;left:4565;top:2395;width:20;height:2" coordorigin="4565,2395" coordsize="20,2">
              <v:shape style="position:absolute;left:4565;top:2395;width:20;height:2" coordorigin="4565,2395" coordsize="20,0" path="m4565,2395l4584,2395e" filled="false" stroked="true" strokeweight=".48pt" strokecolor="#fefefe">
                <v:path arrowok="t"/>
              </v:shape>
            </v:group>
            <v:group style="position:absolute;left:4584;top:2395;width:20;height:2" coordorigin="4584,2395" coordsize="20,2">
              <v:shape style="position:absolute;left:4584;top:2395;width:20;height:2" coordorigin="4584,2395" coordsize="20,0" path="m4584,2395l4603,2395e" filled="false" stroked="true" strokeweight=".48pt" strokecolor="#fefefe">
                <v:path arrowok="t"/>
              </v:shape>
            </v:group>
            <v:group style="position:absolute;left:4603;top:2395;width:20;height:2" coordorigin="4603,2395" coordsize="20,2">
              <v:shape style="position:absolute;left:4603;top:2395;width:20;height:2" coordorigin="4603,2395" coordsize="20,0" path="m4603,2395l4622,2395e" filled="false" stroked="true" strokeweight=".48pt" strokecolor="#fefefe">
                <v:path arrowok="t"/>
              </v:shape>
            </v:group>
            <v:group style="position:absolute;left:4622;top:2395;width:20;height:2" coordorigin="4622,2395" coordsize="20,2">
              <v:shape style="position:absolute;left:4622;top:2395;width:20;height:2" coordorigin="4622,2395" coordsize="20,0" path="m4622,2395l4642,2395e" filled="false" stroked="true" strokeweight=".48pt" strokecolor="#fefefe">
                <v:path arrowok="t"/>
              </v:shape>
            </v:group>
            <v:group style="position:absolute;left:4642;top:2395;width:20;height:2" coordorigin="4642,2395" coordsize="20,2">
              <v:shape style="position:absolute;left:4642;top:2395;width:20;height:2" coordorigin="4642,2395" coordsize="20,0" path="m4642,2395l4661,2395e" filled="false" stroked="true" strokeweight=".48pt" strokecolor="#fefefe">
                <v:path arrowok="t"/>
              </v:shape>
            </v:group>
            <v:group style="position:absolute;left:4661;top:2395;width:20;height:2" coordorigin="4661,2395" coordsize="20,2">
              <v:shape style="position:absolute;left:4661;top:2395;width:20;height:2" coordorigin="4661,2395" coordsize="20,0" path="m4661,2395l4680,2395e" filled="false" stroked="true" strokeweight=".48pt" strokecolor="#fefefe">
                <v:path arrowok="t"/>
              </v:shape>
            </v:group>
            <v:group style="position:absolute;left:4680;top:2395;width:20;height:2" coordorigin="4680,2395" coordsize="20,2">
              <v:shape style="position:absolute;left:4680;top:2395;width:20;height:2" coordorigin="4680,2395" coordsize="20,0" path="m4680,2395l4699,2395e" filled="false" stroked="true" strokeweight=".48pt" strokecolor="#fefefe">
                <v:path arrowok="t"/>
              </v:shape>
            </v:group>
            <v:group style="position:absolute;left:4699;top:2395;width:20;height:2" coordorigin="4699,2395" coordsize="20,2">
              <v:shape style="position:absolute;left:4699;top:2395;width:20;height:2" coordorigin="4699,2395" coordsize="20,0" path="m4699,2395l4718,2395e" filled="false" stroked="true" strokeweight=".48pt" strokecolor="#fefefe">
                <v:path arrowok="t"/>
              </v:shape>
            </v:group>
            <v:group style="position:absolute;left:4718;top:2395;width:20;height:2" coordorigin="4718,2395" coordsize="20,2">
              <v:shape style="position:absolute;left:4718;top:2395;width:20;height:2" coordorigin="4718,2395" coordsize="20,0" path="m4718,2395l4738,2395e" filled="false" stroked="true" strokeweight=".48pt" strokecolor="#fefefe">
                <v:path arrowok="t"/>
              </v:shape>
            </v:group>
            <v:group style="position:absolute;left:4738;top:2395;width:20;height:2" coordorigin="4738,2395" coordsize="20,2">
              <v:shape style="position:absolute;left:4738;top:2395;width:20;height:2" coordorigin="4738,2395" coordsize="20,0" path="m4738,2395l4757,2395e" filled="false" stroked="true" strokeweight=".48pt" strokecolor="#fefefe">
                <v:path arrowok="t"/>
              </v:shape>
            </v:group>
            <v:group style="position:absolute;left:4757;top:2395;width:20;height:2" coordorigin="4757,2395" coordsize="20,2">
              <v:shape style="position:absolute;left:4757;top:2395;width:20;height:2" coordorigin="4757,2395" coordsize="20,0" path="m4757,2395l4776,2395e" filled="false" stroked="true" strokeweight=".48pt" strokecolor="#fefefe">
                <v:path arrowok="t"/>
              </v:shape>
            </v:group>
            <v:group style="position:absolute;left:4776;top:2395;width:20;height:2" coordorigin="4776,2395" coordsize="20,2">
              <v:shape style="position:absolute;left:4776;top:2395;width:20;height:2" coordorigin="4776,2395" coordsize="20,0" path="m4776,2395l4795,2395e" filled="false" stroked="true" strokeweight=".48pt" strokecolor="#fefefe">
                <v:path arrowok="t"/>
              </v:shape>
            </v:group>
            <v:group style="position:absolute;left:4795;top:2395;width:20;height:2" coordorigin="4795,2395" coordsize="20,2">
              <v:shape style="position:absolute;left:4795;top:2395;width:20;height:2" coordorigin="4795,2395" coordsize="20,0" path="m4795,2395l4814,2395e" filled="false" stroked="true" strokeweight=".48pt" strokecolor="#fefefe">
                <v:path arrowok="t"/>
              </v:shape>
            </v:group>
            <v:group style="position:absolute;left:4814;top:2395;width:20;height:2" coordorigin="4814,2395" coordsize="20,2">
              <v:shape style="position:absolute;left:4814;top:2395;width:20;height:2" coordorigin="4814,2395" coordsize="20,0" path="m4814,2395l4834,2395e" filled="false" stroked="true" strokeweight=".48pt" strokecolor="#fefefe">
                <v:path arrowok="t"/>
              </v:shape>
            </v:group>
            <v:group style="position:absolute;left:4834;top:2395;width:20;height:2" coordorigin="4834,2395" coordsize="20,2">
              <v:shape style="position:absolute;left:4834;top:2395;width:20;height:2" coordorigin="4834,2395" coordsize="20,0" path="m4834,2395l4853,2395e" filled="false" stroked="true" strokeweight=".48pt" strokecolor="#fefefe">
                <v:path arrowok="t"/>
              </v:shape>
            </v:group>
            <v:group style="position:absolute;left:4853;top:2395;width:20;height:2" coordorigin="4853,2395" coordsize="20,2">
              <v:shape style="position:absolute;left:4853;top:2395;width:20;height:2" coordorigin="4853,2395" coordsize="20,0" path="m4853,2395l4872,2395e" filled="false" stroked="true" strokeweight=".48pt" strokecolor="#fefefe">
                <v:path arrowok="t"/>
              </v:shape>
            </v:group>
            <v:group style="position:absolute;left:4872;top:2395;width:20;height:2" coordorigin="4872,2395" coordsize="20,2">
              <v:shape style="position:absolute;left:4872;top:2395;width:20;height:2" coordorigin="4872,2395" coordsize="20,0" path="m4872,2395l4891,2395e" filled="false" stroked="true" strokeweight=".48pt" strokecolor="#fefefe">
                <v:path arrowok="t"/>
              </v:shape>
            </v:group>
            <v:group style="position:absolute;left:4891;top:2395;width:20;height:2" coordorigin="4891,2395" coordsize="20,2">
              <v:shape style="position:absolute;left:4891;top:2395;width:20;height:2" coordorigin="4891,2395" coordsize="20,0" path="m4891,2395l4910,2395e" filled="false" stroked="true" strokeweight=".48pt" strokecolor="#fefefe">
                <v:path arrowok="t"/>
              </v:shape>
            </v:group>
            <v:group style="position:absolute;left:4910;top:2395;width:20;height:2" coordorigin="4910,2395" coordsize="20,2">
              <v:shape style="position:absolute;left:4910;top:2395;width:20;height:2" coordorigin="4910,2395" coordsize="20,0" path="m4910,2395l4930,2395e" filled="false" stroked="true" strokeweight=".48pt" strokecolor="#fefefe">
                <v:path arrowok="t"/>
              </v:shape>
            </v:group>
            <v:group style="position:absolute;left:4930;top:2395;width:20;height:2" coordorigin="4930,2395" coordsize="20,2">
              <v:shape style="position:absolute;left:4930;top:2395;width:20;height:2" coordorigin="4930,2395" coordsize="20,0" path="m4930,2395l4949,2395e" filled="false" stroked="true" strokeweight=".48pt" strokecolor="#fefefe">
                <v:path arrowok="t"/>
              </v:shape>
            </v:group>
            <v:group style="position:absolute;left:4949;top:2395;width:20;height:2" coordorigin="4949,2395" coordsize="20,2">
              <v:shape style="position:absolute;left:4949;top:2395;width:20;height:2" coordorigin="4949,2395" coordsize="20,0" path="m4949,2395l4968,2395e" filled="false" stroked="true" strokeweight=".48pt" strokecolor="#fefefe">
                <v:path arrowok="t"/>
              </v:shape>
            </v:group>
            <v:group style="position:absolute;left:4968;top:2395;width:20;height:2" coordorigin="4968,2395" coordsize="20,2">
              <v:shape style="position:absolute;left:4968;top:2395;width:20;height:2" coordorigin="4968,2395" coordsize="20,0" path="m4968,2395l4987,2395e" filled="false" stroked="true" strokeweight=".48pt" strokecolor="#fefefe">
                <v:path arrowok="t"/>
              </v:shape>
            </v:group>
            <v:group style="position:absolute;left:4987;top:2395;width:20;height:2" coordorigin="4987,2395" coordsize="20,2">
              <v:shape style="position:absolute;left:4987;top:2395;width:20;height:2" coordorigin="4987,2395" coordsize="20,0" path="m4987,2395l5006,2395e" filled="false" stroked="true" strokeweight=".48pt" strokecolor="#fefefe">
                <v:path arrowok="t"/>
              </v:shape>
            </v:group>
            <v:group style="position:absolute;left:5006;top:2395;width:20;height:2" coordorigin="5006,2395" coordsize="20,2">
              <v:shape style="position:absolute;left:5006;top:2395;width:20;height:2" coordorigin="5006,2395" coordsize="20,0" path="m5006,2395l5026,2395e" filled="false" stroked="true" strokeweight=".48pt" strokecolor="#fefefe">
                <v:path arrowok="t"/>
              </v:shape>
            </v:group>
            <v:group style="position:absolute;left:5026;top:2395;width:20;height:2" coordorigin="5026,2395" coordsize="20,2">
              <v:shape style="position:absolute;left:5026;top:2395;width:20;height:2" coordorigin="5026,2395" coordsize="20,0" path="m5026,2395l5045,2395e" filled="false" stroked="true" strokeweight=".48pt" strokecolor="#fefefe">
                <v:path arrowok="t"/>
              </v:shape>
            </v:group>
            <v:group style="position:absolute;left:5045;top:2395;width:20;height:2" coordorigin="5045,2395" coordsize="20,2">
              <v:shape style="position:absolute;left:5045;top:2395;width:20;height:2" coordorigin="5045,2395" coordsize="20,0" path="m5045,2395l5064,2395e" filled="false" stroked="true" strokeweight=".48pt" strokecolor="#fefefe">
                <v:path arrowok="t"/>
              </v:shape>
            </v:group>
            <v:group style="position:absolute;left:5064;top:2395;width:20;height:2" coordorigin="5064,2395" coordsize="20,2">
              <v:shape style="position:absolute;left:5064;top:2395;width:20;height:2" coordorigin="5064,2395" coordsize="20,0" path="m5064,2395l5083,2395e" filled="false" stroked="true" strokeweight=".48pt" strokecolor="#fefefe">
                <v:path arrowok="t"/>
              </v:shape>
            </v:group>
            <v:group style="position:absolute;left:5083;top:2395;width:20;height:2" coordorigin="5083,2395" coordsize="20,2">
              <v:shape style="position:absolute;left:5083;top:2395;width:20;height:2" coordorigin="5083,2395" coordsize="20,0" path="m5083,2395l5102,2395e" filled="false" stroked="true" strokeweight=".48pt" strokecolor="#fefefe">
                <v:path arrowok="t"/>
              </v:shape>
            </v:group>
            <v:group style="position:absolute;left:5102;top:2395;width:20;height:2" coordorigin="5102,2395" coordsize="20,2">
              <v:shape style="position:absolute;left:5102;top:2395;width:20;height:2" coordorigin="5102,2395" coordsize="20,0" path="m5102,2395l5122,2395e" filled="false" stroked="true" strokeweight=".48pt" strokecolor="#fefefe">
                <v:path arrowok="t"/>
              </v:shape>
            </v:group>
            <v:group style="position:absolute;left:5122;top:2395;width:20;height:2" coordorigin="5122,2395" coordsize="20,2">
              <v:shape style="position:absolute;left:5122;top:2395;width:20;height:2" coordorigin="5122,2395" coordsize="20,0" path="m5122,2395l5141,2395e" filled="false" stroked="true" strokeweight=".48pt" strokecolor="#fefefe">
                <v:path arrowok="t"/>
              </v:shape>
            </v:group>
            <v:group style="position:absolute;left:5141;top:2395;width:20;height:2" coordorigin="5141,2395" coordsize="20,2">
              <v:shape style="position:absolute;left:5141;top:2395;width:20;height:2" coordorigin="5141,2395" coordsize="20,0" path="m5141,2395l5160,2395e" filled="false" stroked="true" strokeweight=".48pt" strokecolor="#fefefe">
                <v:path arrowok="t"/>
              </v:shape>
            </v:group>
            <v:group style="position:absolute;left:5160;top:2395;width:20;height:2" coordorigin="5160,2395" coordsize="20,2">
              <v:shape style="position:absolute;left:5160;top:2395;width:20;height:2" coordorigin="5160,2395" coordsize="20,0" path="m5160,2395l5179,2395e" filled="false" stroked="true" strokeweight=".48pt" strokecolor="#fefefe">
                <v:path arrowok="t"/>
              </v:shape>
            </v:group>
            <v:group style="position:absolute;left:5179;top:2395;width:20;height:2" coordorigin="5179,2395" coordsize="20,2">
              <v:shape style="position:absolute;left:5179;top:2395;width:20;height:2" coordorigin="5179,2395" coordsize="20,0" path="m5179,2395l5198,2395e" filled="false" stroked="true" strokeweight=".48pt" strokecolor="#fefefe">
                <v:path arrowok="t"/>
              </v:shape>
            </v:group>
            <v:group style="position:absolute;left:5198;top:2395;width:20;height:2" coordorigin="5198,2395" coordsize="20,2">
              <v:shape style="position:absolute;left:5198;top:2395;width:20;height:2" coordorigin="5198,2395" coordsize="20,0" path="m5198,2395l5218,2395e" filled="false" stroked="true" strokeweight=".48pt" strokecolor="#fefefe">
                <v:path arrowok="t"/>
              </v:shape>
            </v:group>
            <v:group style="position:absolute;left:5218;top:2395;width:20;height:2" coordorigin="5218,2395" coordsize="20,2">
              <v:shape style="position:absolute;left:5218;top:2395;width:20;height:2" coordorigin="5218,2395" coordsize="20,0" path="m5218,2395l5237,2395e" filled="false" stroked="true" strokeweight=".48pt" strokecolor="#fefefe">
                <v:path arrowok="t"/>
              </v:shape>
            </v:group>
            <v:group style="position:absolute;left:5237;top:2395;width:20;height:2" coordorigin="5237,2395" coordsize="20,2">
              <v:shape style="position:absolute;left:5237;top:2395;width:20;height:2" coordorigin="5237,2395" coordsize="20,0" path="m5237,2395l5256,2395e" filled="false" stroked="true" strokeweight=".48pt" strokecolor="#fefefe">
                <v:path arrowok="t"/>
              </v:shape>
            </v:group>
            <v:group style="position:absolute;left:5256;top:2395;width:20;height:2" coordorigin="5256,2395" coordsize="20,2">
              <v:shape style="position:absolute;left:5256;top:2395;width:20;height:2" coordorigin="5256,2395" coordsize="20,0" path="m5256,2395l5275,2395e" filled="false" stroked="true" strokeweight=".48pt" strokecolor="#fefefe">
                <v:path arrowok="t"/>
              </v:shape>
            </v:group>
            <v:group style="position:absolute;left:5275;top:2395;width:20;height:2" coordorigin="5275,2395" coordsize="20,2">
              <v:shape style="position:absolute;left:5275;top:2395;width:20;height:2" coordorigin="5275,2395" coordsize="20,0" path="m5275,2395l5294,2395e" filled="false" stroked="true" strokeweight=".48pt" strokecolor="#fefefe">
                <v:path arrowok="t"/>
              </v:shape>
            </v:group>
            <v:group style="position:absolute;left:5294;top:2395;width:20;height:2" coordorigin="5294,2395" coordsize="20,2">
              <v:shape style="position:absolute;left:5294;top:2395;width:20;height:2" coordorigin="5294,2395" coordsize="20,0" path="m5294,2395l5314,2395e" filled="false" stroked="true" strokeweight=".48pt" strokecolor="#fefefe">
                <v:path arrowok="t"/>
              </v:shape>
            </v:group>
            <v:group style="position:absolute;left:5314;top:2395;width:20;height:2" coordorigin="5314,2395" coordsize="20,2">
              <v:shape style="position:absolute;left:5314;top:2395;width:20;height:2" coordorigin="5314,2395" coordsize="20,0" path="m5314,2395l5333,2395e" filled="false" stroked="true" strokeweight=".48pt" strokecolor="#fefefe">
                <v:path arrowok="t"/>
              </v:shape>
            </v:group>
            <v:group style="position:absolute;left:5333;top:2395;width:20;height:2" coordorigin="5333,2395" coordsize="20,2">
              <v:shape style="position:absolute;left:5333;top:2395;width:20;height:2" coordorigin="5333,2395" coordsize="20,0" path="m5333,2395l5352,2395e" filled="false" stroked="true" strokeweight=".48pt" strokecolor="#fefefe">
                <v:path arrowok="t"/>
              </v:shape>
            </v:group>
            <v:group style="position:absolute;left:5352;top:2395;width:20;height:2" coordorigin="5352,2395" coordsize="20,2">
              <v:shape style="position:absolute;left:5352;top:2395;width:20;height:2" coordorigin="5352,2395" coordsize="20,0" path="m5352,2395l5371,2395e" filled="false" stroked="true" strokeweight=".48pt" strokecolor="#fefefe">
                <v:path arrowok="t"/>
              </v:shape>
            </v:group>
            <v:group style="position:absolute;left:5371;top:2395;width:20;height:2" coordorigin="5371,2395" coordsize="20,2">
              <v:shape style="position:absolute;left:5371;top:2395;width:20;height:2" coordorigin="5371,2395" coordsize="20,0" path="m5371,2395l5390,2395e" filled="false" stroked="true" strokeweight=".48pt" strokecolor="#fefefe">
                <v:path arrowok="t"/>
              </v:shape>
            </v:group>
            <v:group style="position:absolute;left:5390;top:2395;width:20;height:2" coordorigin="5390,2395" coordsize="20,2">
              <v:shape style="position:absolute;left:5390;top:2395;width:20;height:2" coordorigin="5390,2395" coordsize="20,0" path="m5390,2395l5410,2395e" filled="false" stroked="true" strokeweight=".48pt" strokecolor="#fefefe">
                <v:path arrowok="t"/>
              </v:shape>
            </v:group>
            <v:group style="position:absolute;left:5410;top:2395;width:20;height:2" coordorigin="5410,2395" coordsize="20,2">
              <v:shape style="position:absolute;left:5410;top:2395;width:20;height:2" coordorigin="5410,2395" coordsize="20,0" path="m5410,2395l5429,2395e" filled="false" stroked="true" strokeweight=".48pt" strokecolor="#fefefe">
                <v:path arrowok="t"/>
              </v:shape>
            </v:group>
            <v:group style="position:absolute;left:5429;top:2395;width:20;height:2" coordorigin="5429,2395" coordsize="20,2">
              <v:shape style="position:absolute;left:5429;top:2395;width:20;height:2" coordorigin="5429,2395" coordsize="20,0" path="m5429,2395l5448,2395e" filled="false" stroked="true" strokeweight=".48pt" strokecolor="#fefefe">
                <v:path arrowok="t"/>
              </v:shape>
            </v:group>
            <v:group style="position:absolute;left:5448;top:2395;width:20;height:2" coordorigin="5448,2395" coordsize="20,2">
              <v:shape style="position:absolute;left:5448;top:2395;width:20;height:2" coordorigin="5448,2395" coordsize="20,0" path="m5448,2395l5467,2395e" filled="false" stroked="true" strokeweight=".48pt" strokecolor="#fefefe">
                <v:path arrowok="t"/>
              </v:shape>
            </v:group>
            <v:group style="position:absolute;left:5467;top:2395;width:20;height:2" coordorigin="5467,2395" coordsize="20,2">
              <v:shape style="position:absolute;left:5467;top:2395;width:20;height:2" coordorigin="5467,2395" coordsize="20,0" path="m5467,2395l5486,2395e" filled="false" stroked="true" strokeweight=".48pt" strokecolor="#fefefe">
                <v:path arrowok="t"/>
              </v:shape>
            </v:group>
            <v:group style="position:absolute;left:5486;top:2395;width:20;height:2" coordorigin="5486,2395" coordsize="20,2">
              <v:shape style="position:absolute;left:5486;top:2395;width:20;height:2" coordorigin="5486,2395" coordsize="20,0" path="m5486,2395l5506,2395e" filled="false" stroked="true" strokeweight=".48pt" strokecolor="#fefefe">
                <v:path arrowok="t"/>
              </v:shape>
            </v:group>
            <v:group style="position:absolute;left:5506;top:2395;width:20;height:2" coordorigin="5506,2395" coordsize="20,2">
              <v:shape style="position:absolute;left:5506;top:2395;width:20;height:2" coordorigin="5506,2395" coordsize="20,0" path="m5506,2395l5525,2395e" filled="false" stroked="true" strokeweight=".48pt" strokecolor="#fefefe">
                <v:path arrowok="t"/>
              </v:shape>
            </v:group>
            <v:group style="position:absolute;left:5525;top:2395;width:20;height:2" coordorigin="5525,2395" coordsize="20,2">
              <v:shape style="position:absolute;left:5525;top:2395;width:20;height:2" coordorigin="5525,2395" coordsize="20,0" path="m5525,2395l5544,2395e" filled="false" stroked="true" strokeweight=".48pt" strokecolor="#fefefe">
                <v:path arrowok="t"/>
              </v:shape>
            </v:group>
            <v:group style="position:absolute;left:5544;top:2395;width:20;height:2" coordorigin="5544,2395" coordsize="20,2">
              <v:shape style="position:absolute;left:5544;top:2395;width:20;height:2" coordorigin="5544,2395" coordsize="20,0" path="m5544,2395l5563,2395e" filled="false" stroked="true" strokeweight=".48pt" strokecolor="#fefefe">
                <v:path arrowok="t"/>
              </v:shape>
            </v:group>
            <v:group style="position:absolute;left:5563;top:2395;width:20;height:2" coordorigin="5563,2395" coordsize="20,2">
              <v:shape style="position:absolute;left:5563;top:2395;width:20;height:2" coordorigin="5563,2395" coordsize="20,0" path="m5563,2395l5582,2395e" filled="false" stroked="true" strokeweight=".48pt" strokecolor="#fefefe">
                <v:path arrowok="t"/>
              </v:shape>
            </v:group>
            <v:group style="position:absolute;left:5582;top:2395;width:20;height:2" coordorigin="5582,2395" coordsize="20,2">
              <v:shape style="position:absolute;left:5582;top:2395;width:20;height:2" coordorigin="5582,2395" coordsize="20,0" path="m5582,2395l5602,2395e" filled="false" stroked="true" strokeweight=".48pt" strokecolor="#fefefe">
                <v:path arrowok="t"/>
              </v:shape>
            </v:group>
            <v:group style="position:absolute;left:5602;top:2395;width:20;height:2" coordorigin="5602,2395" coordsize="20,2">
              <v:shape style="position:absolute;left:5602;top:2395;width:20;height:2" coordorigin="5602,2395" coordsize="20,0" path="m5602,2395l5621,2395e" filled="false" stroked="true" strokeweight=".48pt" strokecolor="#fefefe">
                <v:path arrowok="t"/>
              </v:shape>
            </v:group>
            <v:group style="position:absolute;left:5621;top:2395;width:20;height:2" coordorigin="5621,2395" coordsize="20,2">
              <v:shape style="position:absolute;left:5621;top:2395;width:20;height:2" coordorigin="5621,2395" coordsize="20,0" path="m5621,2395l5640,2395e" filled="false" stroked="true" strokeweight=".48pt" strokecolor="#fefefe">
                <v:path arrowok="t"/>
              </v:shape>
            </v:group>
            <v:group style="position:absolute;left:5640;top:2395;width:20;height:2" coordorigin="5640,2395" coordsize="20,2">
              <v:shape style="position:absolute;left:5640;top:2395;width:20;height:2" coordorigin="5640,2395" coordsize="20,0" path="m5640,2395l5659,2395e" filled="false" stroked="true" strokeweight=".48pt" strokecolor="#fefefe">
                <v:path arrowok="t"/>
              </v:shape>
            </v:group>
            <v:group style="position:absolute;left:5659;top:2395;width:20;height:2" coordorigin="5659,2395" coordsize="20,2">
              <v:shape style="position:absolute;left:5659;top:2395;width:20;height:2" coordorigin="5659,2395" coordsize="20,0" path="m5659,2395l5678,2395e" filled="false" stroked="true" strokeweight=".48pt" strokecolor="#fefefe">
                <v:path arrowok="t"/>
              </v:shape>
            </v:group>
            <v:group style="position:absolute;left:5678;top:2395;width:20;height:2" coordorigin="5678,2395" coordsize="20,2">
              <v:shape style="position:absolute;left:5678;top:2395;width:20;height:2" coordorigin="5678,2395" coordsize="20,0" path="m5678,2395l5698,2395e" filled="false" stroked="true" strokeweight=".48pt" strokecolor="#fefefe">
                <v:path arrowok="t"/>
              </v:shape>
            </v:group>
            <v:group style="position:absolute;left:5698;top:2395;width:20;height:2" coordorigin="5698,2395" coordsize="20,2">
              <v:shape style="position:absolute;left:5698;top:2395;width:20;height:2" coordorigin="5698,2395" coordsize="20,0" path="m5698,2395l5717,2395e" filled="false" stroked="true" strokeweight=".48pt" strokecolor="#fefefe">
                <v:path arrowok="t"/>
              </v:shape>
            </v:group>
            <v:group style="position:absolute;left:5717;top:2395;width:20;height:2" coordorigin="5717,2395" coordsize="20,2">
              <v:shape style="position:absolute;left:5717;top:2395;width:20;height:2" coordorigin="5717,2395" coordsize="20,0" path="m5717,2395l5736,2395e" filled="false" stroked="true" strokeweight=".48pt" strokecolor="#fefefe">
                <v:path arrowok="t"/>
              </v:shape>
            </v:group>
            <v:group style="position:absolute;left:5736;top:2395;width:20;height:2" coordorigin="5736,2395" coordsize="20,2">
              <v:shape style="position:absolute;left:5736;top:2395;width:20;height:2" coordorigin="5736,2395" coordsize="20,0" path="m5736,2395l5755,2395e" filled="false" stroked="true" strokeweight=".48pt" strokecolor="#fefefe">
                <v:path arrowok="t"/>
              </v:shape>
            </v:group>
            <v:group style="position:absolute;left:5755;top:2395;width:20;height:2" coordorigin="5755,2395" coordsize="20,2">
              <v:shape style="position:absolute;left:5755;top:2395;width:20;height:2" coordorigin="5755,2395" coordsize="20,0" path="m5755,2395l5774,2395e" filled="false" stroked="true" strokeweight=".48pt" strokecolor="#fefefe">
                <v:path arrowok="t"/>
              </v:shape>
            </v:group>
            <v:group style="position:absolute;left:5774;top:2395;width:20;height:2" coordorigin="5774,2395" coordsize="20,2">
              <v:shape style="position:absolute;left:5774;top:2395;width:20;height:2" coordorigin="5774,2395" coordsize="20,0" path="m5774,2395l5794,2395e" filled="false" stroked="true" strokeweight=".48pt" strokecolor="#fefefe">
                <v:path arrowok="t"/>
              </v:shape>
            </v:group>
            <v:group style="position:absolute;left:5794;top:2395;width:20;height:2" coordorigin="5794,2395" coordsize="20,2">
              <v:shape style="position:absolute;left:5794;top:2395;width:20;height:2" coordorigin="5794,2395" coordsize="20,0" path="m5794,2395l5813,2395e" filled="false" stroked="true" strokeweight=".48pt" strokecolor="#fefefe">
                <v:path arrowok="t"/>
              </v:shape>
            </v:group>
            <v:group style="position:absolute;left:5813;top:2395;width:20;height:2" coordorigin="5813,2395" coordsize="20,2">
              <v:shape style="position:absolute;left:5813;top:2395;width:20;height:2" coordorigin="5813,2395" coordsize="20,0" path="m5813,2395l5832,2395e" filled="false" stroked="true" strokeweight=".48pt" strokecolor="#fefefe">
                <v:path arrowok="t"/>
              </v:shape>
            </v:group>
            <v:group style="position:absolute;left:5832;top:2395;width:20;height:2" coordorigin="5832,2395" coordsize="20,2">
              <v:shape style="position:absolute;left:5832;top:2395;width:20;height:2" coordorigin="5832,2395" coordsize="20,0" path="m5832,2395l5851,2395e" filled="false" stroked="true" strokeweight=".48pt" strokecolor="#fefefe">
                <v:path arrowok="t"/>
              </v:shape>
            </v:group>
            <v:group style="position:absolute;left:5851;top:2395;width:20;height:2" coordorigin="5851,2395" coordsize="20,2">
              <v:shape style="position:absolute;left:5851;top:2395;width:20;height:2" coordorigin="5851,2395" coordsize="20,0" path="m5851,2395l5870,2395e" filled="false" stroked="true" strokeweight=".48pt" strokecolor="#fefefe">
                <v:path arrowok="t"/>
              </v:shape>
            </v:group>
            <v:group style="position:absolute;left:5870;top:2395;width:20;height:2" coordorigin="5870,2395" coordsize="20,2">
              <v:shape style="position:absolute;left:5870;top:2395;width:20;height:2" coordorigin="5870,2395" coordsize="20,0" path="m5870,2395l5890,2395e" filled="false" stroked="true" strokeweight=".48pt" strokecolor="#fefefe">
                <v:path arrowok="t"/>
              </v:shape>
            </v:group>
            <v:group style="position:absolute;left:5890;top:2395;width:20;height:2" coordorigin="5890,2395" coordsize="20,2">
              <v:shape style="position:absolute;left:5890;top:2395;width:20;height:2" coordorigin="5890,2395" coordsize="20,0" path="m5890,2395l5909,2395e" filled="false" stroked="true" strokeweight=".48pt" strokecolor="#fefefe">
                <v:path arrowok="t"/>
              </v:shape>
            </v:group>
            <v:group style="position:absolute;left:5909;top:2395;width:20;height:2" coordorigin="5909,2395" coordsize="20,2">
              <v:shape style="position:absolute;left:5909;top:2395;width:20;height:2" coordorigin="5909,2395" coordsize="20,0" path="m5909,2395l5928,2395e" filled="false" stroked="true" strokeweight=".48pt" strokecolor="#fefefe">
                <v:path arrowok="t"/>
              </v:shape>
            </v:group>
            <v:group style="position:absolute;left:5928;top:2395;width:20;height:2" coordorigin="5928,2395" coordsize="20,2">
              <v:shape style="position:absolute;left:5928;top:2395;width:20;height:2" coordorigin="5928,2395" coordsize="20,0" path="m5928,2395l5947,2395e" filled="false" stroked="true" strokeweight=".48pt" strokecolor="#fefefe">
                <v:path arrowok="t"/>
              </v:shape>
            </v:group>
            <v:group style="position:absolute;left:5947;top:2395;width:20;height:2" coordorigin="5947,2395" coordsize="20,2">
              <v:shape style="position:absolute;left:5947;top:2395;width:20;height:2" coordorigin="5947,2395" coordsize="20,0" path="m5947,2395l5966,2395e" filled="false" stroked="true" strokeweight=".48pt" strokecolor="#fefefe">
                <v:path arrowok="t"/>
              </v:shape>
            </v:group>
            <v:group style="position:absolute;left:5966;top:2395;width:20;height:2" coordorigin="5966,2395" coordsize="20,2">
              <v:shape style="position:absolute;left:5966;top:2395;width:20;height:2" coordorigin="5966,2395" coordsize="20,0" path="m5966,2395l5986,2395e" filled="false" stroked="true" strokeweight=".48pt" strokecolor="#fefefe">
                <v:path arrowok="t"/>
              </v:shape>
            </v:group>
            <v:group style="position:absolute;left:5986;top:2395;width:20;height:2" coordorigin="5986,2395" coordsize="20,2">
              <v:shape style="position:absolute;left:5986;top:2395;width:20;height:2" coordorigin="5986,2395" coordsize="20,0" path="m5986,2395l6005,2395e" filled="false" stroked="true" strokeweight=".48pt" strokecolor="#fefefe">
                <v:path arrowok="t"/>
              </v:shape>
            </v:group>
            <v:group style="position:absolute;left:6005;top:2395;width:20;height:2" coordorigin="6005,2395" coordsize="20,2">
              <v:shape style="position:absolute;left:6005;top:2395;width:20;height:2" coordorigin="6005,2395" coordsize="20,0" path="m6005,2395l6024,2395e" filled="false" stroked="true" strokeweight=".48pt" strokecolor="#fefefe">
                <v:path arrowok="t"/>
              </v:shape>
            </v:group>
            <v:group style="position:absolute;left:6024;top:2395;width:20;height:2" coordorigin="6024,2395" coordsize="20,2">
              <v:shape style="position:absolute;left:6024;top:2395;width:20;height:2" coordorigin="6024,2395" coordsize="20,0" path="m6024,2395l6043,2395e" filled="false" stroked="true" strokeweight=".48pt" strokecolor="#fefefe">
                <v:path arrowok="t"/>
              </v:shape>
            </v:group>
            <v:group style="position:absolute;left:6043;top:2395;width:20;height:2" coordorigin="6043,2395" coordsize="20,2">
              <v:shape style="position:absolute;left:6043;top:2395;width:20;height:2" coordorigin="6043,2395" coordsize="20,0" path="m6043,2395l6062,2395e" filled="false" stroked="true" strokeweight=".48pt" strokecolor="#fefefe">
                <v:path arrowok="t"/>
              </v:shape>
            </v:group>
            <v:group style="position:absolute;left:6062;top:2395;width:20;height:2" coordorigin="6062,2395" coordsize="20,2">
              <v:shape style="position:absolute;left:6062;top:2395;width:20;height:2" coordorigin="6062,2395" coordsize="20,0" path="m6062,2395l6082,2395e" filled="false" stroked="true" strokeweight=".48pt" strokecolor="#fefefe">
                <v:path arrowok="t"/>
              </v:shape>
            </v:group>
            <v:group style="position:absolute;left:6082;top:2395;width:20;height:2" coordorigin="6082,2395" coordsize="20,2">
              <v:shape style="position:absolute;left:6082;top:2395;width:20;height:2" coordorigin="6082,2395" coordsize="20,0" path="m6082,2395l6101,2395e" filled="false" stroked="true" strokeweight=".48pt" strokecolor="#fefefe">
                <v:path arrowok="t"/>
              </v:shape>
            </v:group>
            <v:group style="position:absolute;left:6101;top:2395;width:20;height:2" coordorigin="6101,2395" coordsize="20,2">
              <v:shape style="position:absolute;left:6101;top:2395;width:20;height:2" coordorigin="6101,2395" coordsize="20,0" path="m6101,2395l6120,2395e" filled="false" stroked="true" strokeweight=".48pt" strokecolor="#fefefe">
                <v:path arrowok="t"/>
              </v:shape>
            </v:group>
            <v:group style="position:absolute;left:6120;top:2395;width:20;height:2" coordorigin="6120,2395" coordsize="20,2">
              <v:shape style="position:absolute;left:6120;top:2395;width:20;height:2" coordorigin="6120,2395" coordsize="20,0" path="m6120,2395l6139,2395e" filled="false" stroked="true" strokeweight=".48pt" strokecolor="#fefefe">
                <v:path arrowok="t"/>
              </v:shape>
            </v:group>
            <v:group style="position:absolute;left:6139;top:2395;width:20;height:2" coordorigin="6139,2395" coordsize="20,2">
              <v:shape style="position:absolute;left:6139;top:2395;width:20;height:2" coordorigin="6139,2395" coordsize="20,0" path="m6139,2395l6158,2395e" filled="false" stroked="true" strokeweight=".48pt" strokecolor="#fefefe">
                <v:path arrowok="t"/>
              </v:shape>
            </v:group>
            <v:group style="position:absolute;left:6158;top:2395;width:20;height:2" coordorigin="6158,2395" coordsize="20,2">
              <v:shape style="position:absolute;left:6158;top:2395;width:20;height:2" coordorigin="6158,2395" coordsize="20,0" path="m6158,2395l6178,2395e" filled="false" stroked="true" strokeweight=".48pt" strokecolor="#fefefe">
                <v:path arrowok="t"/>
              </v:shape>
            </v:group>
            <v:group style="position:absolute;left:6178;top:2395;width:20;height:2" coordorigin="6178,2395" coordsize="20,2">
              <v:shape style="position:absolute;left:6178;top:2395;width:20;height:2" coordorigin="6178,2395" coordsize="20,0" path="m6178,2395l6197,2395e" filled="false" stroked="true" strokeweight=".48pt" strokecolor="#fefefe">
                <v:path arrowok="t"/>
              </v:shape>
            </v:group>
            <v:group style="position:absolute;left:6197;top:2395;width:20;height:2" coordorigin="6197,2395" coordsize="20,2">
              <v:shape style="position:absolute;left:6197;top:2395;width:20;height:2" coordorigin="6197,2395" coordsize="20,0" path="m6197,2395l6216,2395e" filled="false" stroked="true" strokeweight=".48pt" strokecolor="#fefefe">
                <v:path arrowok="t"/>
              </v:shape>
            </v:group>
            <v:group style="position:absolute;left:6216;top:2395;width:20;height:2" coordorigin="6216,2395" coordsize="20,2">
              <v:shape style="position:absolute;left:6216;top:2395;width:20;height:2" coordorigin="6216,2395" coordsize="20,0" path="m6216,2395l6235,2395e" filled="false" stroked="true" strokeweight=".48pt" strokecolor="#fefefe">
                <v:path arrowok="t"/>
              </v:shape>
            </v:group>
            <v:group style="position:absolute;left:6235;top:2395;width:20;height:2" coordorigin="6235,2395" coordsize="20,2">
              <v:shape style="position:absolute;left:6235;top:2395;width:20;height:2" coordorigin="6235,2395" coordsize="20,0" path="m6235,2395l6254,2395e" filled="false" stroked="true" strokeweight=".48pt" strokecolor="#fefefe">
                <v:path arrowok="t"/>
              </v:shape>
            </v:group>
            <v:group style="position:absolute;left:6254;top:2395;width:20;height:2" coordorigin="6254,2395" coordsize="20,2">
              <v:shape style="position:absolute;left:6254;top:2395;width:20;height:2" coordorigin="6254,2395" coordsize="20,0" path="m6254,2395l6274,2395e" filled="false" stroked="true" strokeweight=".48pt" strokecolor="#fefefe">
                <v:path arrowok="t"/>
              </v:shape>
            </v:group>
            <v:group style="position:absolute;left:6274;top:2395;width:20;height:2" coordorigin="6274,2395" coordsize="20,2">
              <v:shape style="position:absolute;left:6274;top:2395;width:20;height:2" coordorigin="6274,2395" coordsize="20,0" path="m6274,2395l6293,2395e" filled="false" stroked="true" strokeweight=".48pt" strokecolor="#fefefe">
                <v:path arrowok="t"/>
              </v:shape>
            </v:group>
            <v:group style="position:absolute;left:6293;top:2395;width:20;height:2" coordorigin="6293,2395" coordsize="20,2">
              <v:shape style="position:absolute;left:6293;top:2395;width:20;height:2" coordorigin="6293,2395" coordsize="20,0" path="m6293,2395l6312,2395e" filled="false" stroked="true" strokeweight=".48pt" strokecolor="#fefefe">
                <v:path arrowok="t"/>
              </v:shape>
            </v:group>
            <v:group style="position:absolute;left:6312;top:2395;width:20;height:2" coordorigin="6312,2395" coordsize="20,2">
              <v:shape style="position:absolute;left:6312;top:2395;width:20;height:2" coordorigin="6312,2395" coordsize="20,0" path="m6312,2395l6331,2395e" filled="false" stroked="true" strokeweight=".48pt" strokecolor="#fefefe">
                <v:path arrowok="t"/>
              </v:shape>
            </v:group>
            <v:group style="position:absolute;left:6331;top:2395;width:20;height:2" coordorigin="6331,2395" coordsize="20,2">
              <v:shape style="position:absolute;left:6331;top:2395;width:20;height:2" coordorigin="6331,2395" coordsize="20,0" path="m6331,2395l6350,2395e" filled="false" stroked="true" strokeweight=".48pt" strokecolor="#fefefe">
                <v:path arrowok="t"/>
              </v:shape>
            </v:group>
            <v:group style="position:absolute;left:6350;top:2395;width:20;height:2" coordorigin="6350,2395" coordsize="20,2">
              <v:shape style="position:absolute;left:6350;top:2395;width:20;height:2" coordorigin="6350,2395" coordsize="20,0" path="m6350,2395l6370,2395e" filled="false" stroked="true" strokeweight=".48pt" strokecolor="#fefefe">
                <v:path arrowok="t"/>
              </v:shape>
            </v:group>
            <v:group style="position:absolute;left:6370;top:2395;width:20;height:2" coordorigin="6370,2395" coordsize="20,2">
              <v:shape style="position:absolute;left:6370;top:2395;width:20;height:2" coordorigin="6370,2395" coordsize="20,0" path="m6370,2395l6389,2395e" filled="false" stroked="true" strokeweight=".48pt" strokecolor="#fefefe">
                <v:path arrowok="t"/>
              </v:shape>
            </v:group>
            <v:group style="position:absolute;left:6389;top:2395;width:20;height:2" coordorigin="6389,2395" coordsize="20,2">
              <v:shape style="position:absolute;left:6389;top:2395;width:20;height:2" coordorigin="6389,2395" coordsize="20,0" path="m6389,2395l6408,2395e" filled="false" stroked="true" strokeweight=".48pt" strokecolor="#fefefe">
                <v:path arrowok="t"/>
              </v:shape>
            </v:group>
            <v:group style="position:absolute;left:6408;top:2395;width:20;height:2" coordorigin="6408,2395" coordsize="20,2">
              <v:shape style="position:absolute;left:6408;top:2395;width:20;height:2" coordorigin="6408,2395" coordsize="20,0" path="m6408,2395l6427,2395e" filled="false" stroked="true" strokeweight=".48pt" strokecolor="#fefefe">
                <v:path arrowok="t"/>
              </v:shape>
            </v:group>
            <v:group style="position:absolute;left:6427;top:2395;width:10;height:2" coordorigin="6427,2395" coordsize="10,2">
              <v:shape style="position:absolute;left:6427;top:2395;width:10;height:2" coordorigin="6427,2395" coordsize="10,0" path="m6427,2395l6437,2395e" filled="false" stroked="true" strokeweight=".48pt" strokecolor="#fefefe">
                <v:path arrowok="t"/>
              </v:shape>
            </v:group>
            <v:group style="position:absolute;left:14;top:3264;width:3792;height:2" coordorigin="14,3264" coordsize="3792,2">
              <v:shape style="position:absolute;left:14;top:3264;width:3792;height:2" coordorigin="14,3264" coordsize="3792,0" path="m14,3264l3806,3264e" filled="false" stroked="true" strokeweight="1.44pt" strokecolor="#000000">
                <v:path arrowok="t"/>
              </v:shape>
            </v:group>
            <v:group style="position:absolute;left:3806;top:3264;width:29;height:2" coordorigin="3806,3264" coordsize="29,2">
              <v:shape style="position:absolute;left:3806;top:3264;width:29;height:2" coordorigin="3806,3264" coordsize="29,0" path="m3806,3264l3835,3264e" filled="false" stroked="true" strokeweight="1.44pt" strokecolor="#000000">
                <v:path arrowok="t"/>
              </v:shape>
            </v:group>
            <v:group style="position:absolute;left:3835;top:3264;width:2592;height:2" coordorigin="3835,3264" coordsize="2592,2">
              <v:shape style="position:absolute;left:3835;top:3264;width:2592;height:2" coordorigin="3835,3264" coordsize="2592,0" path="m3835,3264l6427,3264e" filled="false" stroked="true" strokeweight="1.44pt" strokecolor="#000000">
                <v:path arrowok="t"/>
              </v:shape>
              <v:shape style="position:absolute;left:29;top:0;width:9019;height:3250" type="#_x0000_t75" stroked="false">
                <v:imagedata r:id="rId56" o:title=""/>
              </v:shape>
            </v:group>
            <v:group style="position:absolute;left:6427;top:3264;width:29;height:2" coordorigin="6427,3264" coordsize="29,2">
              <v:shape style="position:absolute;left:6427;top:3264;width:29;height:2" coordorigin="6427,3264" coordsize="29,0" path="m6427,3264l6456,3264e" filled="false" stroked="true" strokeweight="1.44pt" strokecolor="#000000">
                <v:path arrowok="t"/>
              </v:shape>
            </v:group>
            <v:group style="position:absolute;left:6456;top:3264;width:2602;height:2" coordorigin="6456,3264" coordsize="2602,2">
              <v:shape style="position:absolute;left:6456;top:3264;width:2602;height:2" coordorigin="6456,3264" coordsize="2602,0" path="m6456,3264l9058,3264e" filled="false" stroked="true" strokeweight="1.44pt" strokecolor="#000000">
                <v:path arrowok="t"/>
              </v:shape>
              <v:shape style="position:absolute;left:960;top:218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欠款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单位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939;top:218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742;top:218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内容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8;top:731;width:2324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广东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粤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财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股有限公司</w:t>
                      </w:r>
                      <w:r>
                        <w:rPr>
                          <w:rFonts w:ascii="宋体" w:hAnsi="宋体" w:cs="宋体" w:eastAsia="宋体" w:hint="default"/>
                          <w:spacing w:val="3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227;top:731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1"/>
                          <w:sz w:val="18"/>
                        </w:rPr>
                        <w:t>11,500,000.00</w:t>
                      </w:r>
                    </w:p>
                  </w:txbxContent>
                </v:textbox>
                <w10:wrap type="none"/>
              </v:shape>
              <v:shape style="position:absolute;left:7474;top:650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8;top:1240;width:2861;height:561" type="#_x0000_t20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京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pacing w:val="3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line="245" w:lineRule="exact" w:before="121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达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产管理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公司深圳办事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处</w:t>
                      </w:r>
                      <w:r>
                        <w:rPr>
                          <w:rFonts w:ascii="宋体" w:hAnsi="宋体" w:cs="宋体" w:eastAsia="宋体" w:hint="default"/>
                          <w:spacing w:val="4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227;top:1240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1"/>
                          <w:sz w:val="18"/>
                        </w:rPr>
                        <w:t>42,897,321.48</w:t>
                      </w:r>
                    </w:p>
                  </w:txbxContent>
                </v:textbox>
                <w10:wrap type="none"/>
              </v:shape>
              <v:shape style="position:absolute;left:7474;top:1158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318;top:1749;width:108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1"/>
                          <w:sz w:val="18"/>
                        </w:rPr>
                        <w:t>7,400,000.00</w:t>
                      </w:r>
                    </w:p>
                  </w:txbxContent>
                </v:textbox>
                <w10:wrap type="none"/>
              </v:shape>
              <v:shape style="position:absolute;left:7474;top:1667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8;top:2176;width:2616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州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爱博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创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有限公司 </w:t>
                      </w:r>
                      <w:r>
                        <w:rPr>
                          <w:rFonts w:ascii="宋体" w:hAnsi="宋体" w:cs="宋体" w:eastAsia="宋体" w:hint="default"/>
                          <w:spacing w:val="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46"/>
                          <w:sz w:val="18"/>
                          <w:szCs w:val="18"/>
                        </w:rPr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4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318;top:2176;width:108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1"/>
                          <w:sz w:val="18"/>
                        </w:rPr>
                        <w:t>6,600,000.00</w:t>
                      </w:r>
                    </w:p>
                  </w:txbxContent>
                </v:textbox>
                <w10:wrap type="none"/>
              </v:shape>
              <v:shape style="position:absolute;left:7474;top:2176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8;top:2608;width:2799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金泰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电子（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惠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州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）有限公司</w:t>
                      </w:r>
                      <w:r>
                        <w:rPr>
                          <w:rFonts w:ascii="宋体" w:hAnsi="宋体" w:cs="宋体" w:eastAsia="宋体" w:hint="default"/>
                          <w:spacing w:val="4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6"/>
                          <w:sz w:val="18"/>
                          <w:szCs w:val="18"/>
                        </w:rPr>
                        <w:t>***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318;top:2608;width:108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1"/>
                          <w:sz w:val="18"/>
                        </w:rPr>
                        <w:t>6,334,203.15</w:t>
                      </w:r>
                    </w:p>
                  </w:txbxContent>
                </v:textbox>
                <w10:wrap type="none"/>
              </v:shape>
              <v:shape style="position:absolute;left:7474;top:2608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733;top:3035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227;top:3044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74,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731,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524.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63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747;top:3035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65"/>
          <w:sz w:val="20"/>
          <w:szCs w:val="20"/>
        </w:rPr>
      </w:r>
    </w:p>
    <w:p>
      <w:pPr>
        <w:spacing w:line="252" w:lineRule="exact" w:before="0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* 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诉讼</w:t>
      </w:r>
      <w:r>
        <w:rPr>
          <w:rFonts w:ascii="宋体" w:hAnsi="宋体" w:cs="宋体" w:eastAsia="宋体" w:hint="default"/>
          <w:sz w:val="22"/>
          <w:szCs w:val="22"/>
        </w:rPr>
        <w:t>情况</w:t>
      </w:r>
      <w:r>
        <w:rPr>
          <w:rFonts w:ascii="宋体" w:hAnsi="宋体" w:cs="宋体" w:eastAsia="宋体" w:hint="default"/>
          <w:sz w:val="22"/>
          <w:szCs w:val="22"/>
        </w:rPr>
        <w:t>详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</w:t>
      </w:r>
      <w:r>
        <w:rPr>
          <w:rFonts w:ascii="宋体" w:hAnsi="宋体" w:cs="宋体" w:eastAsia="宋体" w:hint="default"/>
          <w:sz w:val="22"/>
          <w:szCs w:val="22"/>
        </w:rPr>
        <w:t>八</w:t>
      </w:r>
      <w:r>
        <w:rPr>
          <w:rFonts w:ascii="宋体" w:hAnsi="宋体" w:cs="宋体" w:eastAsia="宋体" w:hint="default"/>
          <w:sz w:val="22"/>
          <w:szCs w:val="22"/>
        </w:rPr>
        <w:t>、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**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03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***</w:t>
      </w:r>
      <w:r>
        <w:rPr>
          <w:rFonts w:ascii="宋体" w:hAnsi="宋体" w:cs="宋体" w:eastAsia="宋体" w:hint="default"/>
          <w:spacing w:val="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民企业</w:t>
      </w:r>
      <w:r>
        <w:rPr>
          <w:rFonts w:ascii="宋体" w:hAnsi="宋体" w:cs="宋体" w:eastAsia="宋体" w:hint="default"/>
          <w:sz w:val="22"/>
          <w:szCs w:val="22"/>
        </w:rPr>
        <w:t>集团</w:t>
      </w:r>
      <w:r>
        <w:rPr>
          <w:rFonts w:ascii="宋体" w:hAnsi="宋体" w:cs="宋体" w:eastAsia="宋体" w:hint="default"/>
          <w:sz w:val="22"/>
          <w:szCs w:val="22"/>
        </w:rPr>
        <w:t>电</w:t>
      </w:r>
      <w:r>
        <w:rPr>
          <w:rFonts w:ascii="宋体" w:hAnsi="宋体" w:cs="宋体" w:eastAsia="宋体" w:hint="default"/>
          <w:sz w:val="22"/>
          <w:szCs w:val="22"/>
        </w:rPr>
        <w:t>气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企业于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金泰</w:t>
      </w:r>
      <w:r>
        <w:rPr>
          <w:rFonts w:ascii="宋体" w:hAnsi="宋体" w:cs="宋体" w:eastAsia="宋体" w:hint="default"/>
          <w:sz w:val="22"/>
          <w:szCs w:val="22"/>
        </w:rPr>
        <w:t>克</w:t>
      </w:r>
      <w:r>
        <w:rPr>
          <w:rFonts w:ascii="宋体" w:hAnsi="宋体" w:cs="宋体" w:eastAsia="宋体" w:hint="default"/>
          <w:sz w:val="22"/>
          <w:szCs w:val="22"/>
        </w:rPr>
        <w:t>电子（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）有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限公司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转让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转让给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金泰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电子（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惠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）有限公司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公司与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债权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6,334,203.15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6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67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1.68pt;margin-top:19.797644pt;width:475.45pt;height:171.6pt;mso-position-horizontal-relative:page;mso-position-vertical-relative:paragraph;z-index:-377992" coordorigin="1234,396" coordsize="9509,3432">
            <v:group style="position:absolute;left:1248;top:410;width:3082;height:2" coordorigin="1248,410" coordsize="3082,2">
              <v:shape style="position:absolute;left:1248;top:410;width:3082;height:2" coordorigin="1248,410" coordsize="3082,0" path="m1248,410l4330,410e" filled="false" stroked="true" strokeweight="1.44pt" strokecolor="#000000">
                <v:path arrowok="t"/>
              </v:shape>
            </v:group>
            <v:group style="position:absolute;left:4330;top:410;width:29;height:2" coordorigin="4330,410" coordsize="29,2">
              <v:shape style="position:absolute;left:4330;top:410;width:29;height:2" coordorigin="4330,410" coordsize="29,0" path="m4330,410l4358,410e" filled="false" stroked="true" strokeweight="1.44pt" strokecolor="#000000">
                <v:path arrowok="t"/>
              </v:shape>
            </v:group>
            <v:group style="position:absolute;left:4358;top:410;width:3173;height:2" coordorigin="4358,410" coordsize="3173,2">
              <v:shape style="position:absolute;left:4358;top:410;width:3173;height:2" coordorigin="4358,410" coordsize="3173,0" path="m4358,410l7531,410e" filled="false" stroked="true" strokeweight="1.44pt" strokecolor="#000000">
                <v:path arrowok="t"/>
              </v:shape>
            </v:group>
            <v:group style="position:absolute;left:7531;top:410;width:29;height:2" coordorigin="7531,410" coordsize="29,2">
              <v:shape style="position:absolute;left:7531;top:410;width:29;height:2" coordorigin="7531,410" coordsize="29,0" path="m7531,410l7560,410e" filled="false" stroked="true" strokeweight="1.44pt" strokecolor="#000000">
                <v:path arrowok="t"/>
              </v:shape>
            </v:group>
            <v:group style="position:absolute;left:7560;top:410;width:3168;height:2" coordorigin="7560,410" coordsize="3168,2">
              <v:shape style="position:absolute;left:7560;top:410;width:3168;height:2" coordorigin="7560,410" coordsize="3168,0" path="m7560,410l10728,410e" filled="false" stroked="true" strokeweight="1.44pt" strokecolor="#000000">
                <v:path arrowok="t"/>
              </v:shape>
              <v:shape style="position:absolute;left:1248;top:425;width:9480;height:3403" type="#_x0000_t75" stroked="false">
                <v:imagedata r:id="rId57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14.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2928"/>
        <w:gridCol w:w="2724"/>
      </w:tblGrid>
      <w:tr>
        <w:trPr>
          <w:trHeight w:val="736" w:hRule="exact"/>
        </w:trPr>
        <w:tc>
          <w:tcPr>
            <w:tcW w:w="3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auto"/>
              <w:ind w:left="124" w:right="2459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称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b/>
                <w:bCs/>
                <w:spacing w:val="-14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7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有限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spacing w:val="-2"/>
                <w:sz w:val="18"/>
                <w:szCs w:val="18"/>
              </w:rPr>
            </w:r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8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3"/>
              <w:ind w:right="4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9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2007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3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4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10,834,291 </w:t>
            </w:r>
          </w:p>
        </w:tc>
        <w:tc>
          <w:tcPr>
            <w:tcW w:w="2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16,947,961 </w:t>
            </w:r>
          </w:p>
        </w:tc>
      </w:tr>
      <w:tr>
        <w:trPr>
          <w:trHeight w:val="403" w:hRule="exact"/>
        </w:trPr>
        <w:tc>
          <w:tcPr>
            <w:tcW w:w="3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4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150,000 </w:t>
            </w:r>
          </w:p>
        </w:tc>
      </w:tr>
      <w:tr>
        <w:trPr>
          <w:trHeight w:val="382" w:hRule="exact"/>
        </w:trPr>
        <w:tc>
          <w:tcPr>
            <w:tcW w:w="3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有限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4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10,834,291 </w:t>
            </w:r>
          </w:p>
        </w:tc>
        <w:tc>
          <w:tcPr>
            <w:tcW w:w="2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17,097,961 </w:t>
            </w:r>
          </w:p>
        </w:tc>
      </w:tr>
      <w:tr>
        <w:trPr>
          <w:trHeight w:val="382" w:hRule="exact"/>
        </w:trPr>
        <w:tc>
          <w:tcPr>
            <w:tcW w:w="3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无限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4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3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4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79,793,389 </w:t>
            </w:r>
          </w:p>
        </w:tc>
        <w:tc>
          <w:tcPr>
            <w:tcW w:w="2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73,529,719 </w:t>
            </w:r>
          </w:p>
        </w:tc>
      </w:tr>
      <w:tr>
        <w:trPr>
          <w:trHeight w:val="379" w:hRule="exact"/>
        </w:trPr>
        <w:tc>
          <w:tcPr>
            <w:tcW w:w="3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无限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58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79,793,389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0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73,529,719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38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5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90,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627,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680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72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90,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627,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680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33" w:hRule="exact"/>
        </w:trPr>
        <w:tc>
          <w:tcPr>
            <w:tcW w:w="385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40" w:lineRule="auto" w:before="31"/>
              <w:ind w:left="1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ab/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民币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元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92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6" w:footer="840" w:top="1100" w:bottom="1020" w:left="1100" w:right="1040"/>
        </w:sect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15.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102" w:lineRule="exact"/>
        <w:ind w:left="21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41"/>
          <w:sz w:val="20"/>
          <w:szCs w:val="20"/>
        </w:rPr>
        <w:pict>
          <v:group style="width:482.4pt;height:105.15pt;mso-position-horizontal-relative:char;mso-position-vertical-relative:line" coordorigin="0,0" coordsize="9648,2103">
            <v:group style="position:absolute;left:29;top:14;width:2578;height:2" coordorigin="29,14" coordsize="2578,2">
              <v:shape style="position:absolute;left:29;top:14;width:2578;height:2" coordorigin="29,14" coordsize="2578,0" path="m29,14l2606,14e" filled="false" stroked="true" strokeweight="1.44pt" strokecolor="#000000">
                <v:path arrowok="t"/>
              </v:shape>
            </v:group>
            <v:group style="position:absolute;left:2606;top:14;width:29;height:2" coordorigin="2606,14" coordsize="29,2">
              <v:shape style="position:absolute;left:2606;top:14;width:29;height:2" coordorigin="2606,14" coordsize="29,0" path="m2606,14l2635,14e" filled="false" stroked="true" strokeweight="1.44pt" strokecolor="#000000">
                <v:path arrowok="t"/>
              </v:shape>
            </v:group>
            <v:group style="position:absolute;left:2635;top:14;width:1834;height:2" coordorigin="2635,14" coordsize="1834,2">
              <v:shape style="position:absolute;left:2635;top:14;width:1834;height:2" coordorigin="2635,14" coordsize="1834,0" path="m2635,14l4469,14e" filled="false" stroked="true" strokeweight="1.44pt" strokecolor="#000000">
                <v:path arrowok="t"/>
              </v:shape>
            </v:group>
            <v:group style="position:absolute;left:4469;top:14;width:29;height:2" coordorigin="4469,14" coordsize="29,2">
              <v:shape style="position:absolute;left:4469;top:14;width:29;height:2" coordorigin="4469,14" coordsize="29,0" path="m4469,14l4498,14e" filled="false" stroked="true" strokeweight="1.44pt" strokecolor="#000000">
                <v:path arrowok="t"/>
              </v:shape>
            </v:group>
            <v:group style="position:absolute;left:4498;top:14;width:1589;height:2" coordorigin="4498,14" coordsize="1589,2">
              <v:shape style="position:absolute;left:4498;top:14;width:1589;height:2" coordorigin="4498,14" coordsize="1589,0" path="m4498,14l6086,14e" filled="false" stroked="true" strokeweight="1.44pt" strokecolor="#000000">
                <v:path arrowok="t"/>
              </v:shape>
            </v:group>
            <v:group style="position:absolute;left:6086;top:14;width:29;height:2" coordorigin="6086,14" coordsize="29,2">
              <v:shape style="position:absolute;left:6086;top:14;width:29;height:2" coordorigin="6086,14" coordsize="29,0" path="m6086,14l6115,14e" filled="false" stroked="true" strokeweight="1.44pt" strokecolor="#000000">
                <v:path arrowok="t"/>
              </v:shape>
            </v:group>
            <v:group style="position:absolute;left:6115;top:14;width:1647;height:2" coordorigin="6115,14" coordsize="1647,2">
              <v:shape style="position:absolute;left:6115;top:14;width:1647;height:2" coordorigin="6115,14" coordsize="1647,0" path="m6115,14l7762,14e" filled="false" stroked="true" strokeweight="1.44pt" strokecolor="#000000">
                <v:path arrowok="t"/>
              </v:shape>
            </v:group>
            <v:group style="position:absolute;left:7762;top:14;width:29;height:2" coordorigin="7762,14" coordsize="29,2">
              <v:shape style="position:absolute;left:7762;top:14;width:29;height:2" coordorigin="7762,14" coordsize="29,0" path="m7762,14l7790,14e" filled="false" stroked="true" strokeweight="1.44pt" strokecolor="#000000">
                <v:path arrowok="t"/>
              </v:shape>
            </v:group>
            <v:group style="position:absolute;left:7790;top:14;width:1834;height:2" coordorigin="7790,14" coordsize="1834,2">
              <v:shape style="position:absolute;left:7790;top:14;width:1834;height:2" coordorigin="7790,14" coordsize="1834,0" path="m7790,14l9624,14e" filled="false" stroked="true" strokeweight="1.44pt" strokecolor="#000000">
                <v:path arrowok="t"/>
              </v:shape>
            </v:group>
            <v:group style="position:absolute;left:14;top:2088;width:2592;height:2" coordorigin="14,2088" coordsize="2592,2">
              <v:shape style="position:absolute;left:14;top:2088;width:2592;height:2" coordorigin="14,2088" coordsize="2592,0" path="m14,2088l2606,2088e" filled="false" stroked="true" strokeweight="1.44pt" strokecolor="#000000">
                <v:path arrowok="t"/>
              </v:shape>
            </v:group>
            <v:group style="position:absolute;left:2606;top:2088;width:29;height:2" coordorigin="2606,2088" coordsize="29,2">
              <v:shape style="position:absolute;left:2606;top:2088;width:29;height:2" coordorigin="2606,2088" coordsize="29,0" path="m2606,2088l2635,2088e" filled="false" stroked="true" strokeweight="1.44pt" strokecolor="#000000">
                <v:path arrowok="t"/>
              </v:shape>
            </v:group>
            <v:group style="position:absolute;left:2635;top:2088;width:1834;height:2" coordorigin="2635,2088" coordsize="1834,2">
              <v:shape style="position:absolute;left:2635;top:2088;width:1834;height:2" coordorigin="2635,2088" coordsize="1834,0" path="m2635,2088l4469,2088e" filled="false" stroked="true" strokeweight="1.44pt" strokecolor="#000000">
                <v:path arrowok="t"/>
              </v:shape>
            </v:group>
            <v:group style="position:absolute;left:4469;top:2088;width:29;height:2" coordorigin="4469,2088" coordsize="29,2">
              <v:shape style="position:absolute;left:4469;top:2088;width:29;height:2" coordorigin="4469,2088" coordsize="29,0" path="m4469,2088l4498,2088e" filled="false" stroked="true" strokeweight="1.44pt" strokecolor="#000000">
                <v:path arrowok="t"/>
              </v:shape>
            </v:group>
            <v:group style="position:absolute;left:4498;top:2088;width:1589;height:2" coordorigin="4498,2088" coordsize="1589,2">
              <v:shape style="position:absolute;left:4498;top:2088;width:1589;height:2" coordorigin="4498,2088" coordsize="1589,0" path="m4498,2088l6086,2088e" filled="false" stroked="true" strokeweight="1.44pt" strokecolor="#000000">
                <v:path arrowok="t"/>
              </v:shape>
            </v:group>
            <v:group style="position:absolute;left:6086;top:2088;width:29;height:2" coordorigin="6086,2088" coordsize="29,2">
              <v:shape style="position:absolute;left:6086;top:2088;width:29;height:2" coordorigin="6086,2088" coordsize="29,0" path="m6086,2088l6115,2088e" filled="false" stroked="true" strokeweight="1.44pt" strokecolor="#000000">
                <v:path arrowok="t"/>
              </v:shape>
            </v:group>
            <v:group style="position:absolute;left:6115;top:2088;width:1647;height:2" coordorigin="6115,2088" coordsize="1647,2">
              <v:shape style="position:absolute;left:6115;top:2088;width:1647;height:2" coordorigin="6115,2088" coordsize="1647,0" path="m6115,2088l7762,2088e" filled="false" stroked="true" strokeweight="1.44pt" strokecolor="#000000">
                <v:path arrowok="t"/>
              </v:shape>
              <v:shape style="position:absolute;left:29;top:29;width:9595;height:2045" type="#_x0000_t75" stroked="false">
                <v:imagedata r:id="rId58" o:title=""/>
              </v:shape>
            </v:group>
            <v:group style="position:absolute;left:7762;top:2088;width:29;height:2" coordorigin="7762,2088" coordsize="29,2">
              <v:shape style="position:absolute;left:7762;top:2088;width:29;height:2" coordorigin="7762,2088" coordsize="29,0" path="m7762,2088l7790,2088e" filled="false" stroked="true" strokeweight="1.44pt" strokecolor="#000000">
                <v:path arrowok="t"/>
              </v:shape>
            </v:group>
            <v:group style="position:absolute;left:7790;top:2088;width:1844;height:2" coordorigin="7790,2088" coordsize="1844,2">
              <v:shape style="position:absolute;left:7790;top:2088;width:1844;height:2" coordorigin="7790,2088" coordsize="1844,0" path="m7790,2088l9634,2088e" filled="false" stroked="true" strokeweight="1.44pt" strokecolor="#000000">
                <v:path arrowok="t"/>
              </v:shape>
              <v:shape style="position:absolute;left:139;top:160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182;top:160;width:725;height:55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91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line="302" w:lineRule="exact" w:before="46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920;top:160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增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571;top:160;width:720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减少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338;top:160;width:725;height:55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91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line="302" w:lineRule="exact" w:before="46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904;width:8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957;top:981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49,031,340.46 </w:t>
                      </w:r>
                    </w:p>
                  </w:txbxContent>
                </v:textbox>
                <w10:wrap type="none"/>
              </v:shape>
              <v:shape style="position:absolute;left:5102;top:904;width:456;height:509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6749;top:794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8112;top:981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49,031,340.46 </w:t>
                      </w:r>
                    </w:p>
                  </w:txbxContent>
                </v:textbox>
                <w10:wrap type="none"/>
              </v:shape>
              <v:shape style="position:absolute;left:139;top:1341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其他资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积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749;top:1230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3005;top:1418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5,190,358.36 </w:t>
                      </w:r>
                    </w:p>
                  </w:txbxContent>
                </v:textbox>
                <w10:wrap type="none"/>
              </v:shape>
              <v:shape style="position:absolute;left:8160;top:1418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5,190,358.36 </w:t>
                      </w:r>
                    </w:p>
                  </w:txbxContent>
                </v:textbox>
                <w10:wrap type="none"/>
              </v:shape>
              <v:shape style="position:absolute;left:139;top:178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102;top:167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6749;top:167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2957;top:1859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54,221,698.82 </w:t>
                      </w:r>
                    </w:p>
                  </w:txbxContent>
                </v:textbox>
                <w10:wrap type="none"/>
              </v:shape>
              <v:shape style="position:absolute;left:8112;top:1859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54,221,698.82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41"/>
          <w:sz w:val="20"/>
          <w:szCs w:val="20"/>
        </w:rPr>
      </w:r>
    </w:p>
    <w:p>
      <w:pPr>
        <w:spacing w:before="31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16.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盈余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2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8"/>
        <w:gridCol w:w="2393"/>
        <w:gridCol w:w="1582"/>
        <w:gridCol w:w="1637"/>
        <w:gridCol w:w="1636"/>
      </w:tblGrid>
      <w:tr>
        <w:trPr>
          <w:trHeight w:val="745" w:hRule="exact"/>
        </w:trPr>
        <w:tc>
          <w:tcPr>
            <w:tcW w:w="2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2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2007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6"/>
              <w:ind w:left="103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25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7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减少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9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6"/>
              <w:ind w:left="60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75" w:hRule="exact"/>
        </w:trPr>
        <w:tc>
          <w:tcPr>
            <w:tcW w:w="2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36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1,897,721.69 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3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1,897,721.69 </w:t>
            </w:r>
          </w:p>
        </w:tc>
      </w:tr>
      <w:tr>
        <w:trPr>
          <w:trHeight w:val="379" w:hRule="exact"/>
        </w:trPr>
        <w:tc>
          <w:tcPr>
            <w:tcW w:w="2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4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339,324.96 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2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339,324.96 </w:t>
            </w:r>
          </w:p>
        </w:tc>
      </w:tr>
      <w:tr>
        <w:trPr>
          <w:trHeight w:val="346" w:hRule="exact"/>
        </w:trPr>
        <w:tc>
          <w:tcPr>
            <w:tcW w:w="2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6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2,237,046.65 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2,237,046.65 </w:t>
            </w:r>
          </w:p>
        </w:tc>
      </w:tr>
    </w:tbl>
    <w:p>
      <w:pPr>
        <w:spacing w:line="300" w:lineRule="auto" w:before="45"/>
        <w:ind w:left="247" w:right="3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-95.302353pt;width:482.4pt;height:96pt;mso-position-horizontal-relative:page;mso-position-vertical-relative:paragraph;z-index:-376768" coordorigin="1219,-1906" coordsize="9648,1920">
            <v:group style="position:absolute;left:1248;top:-1892;width:2640;height:2" coordorigin="1248,-1892" coordsize="2640,2">
              <v:shape style="position:absolute;left:1248;top:-1892;width:2640;height:2" coordorigin="1248,-1892" coordsize="2640,0" path="m1248,-1892l3888,-1892e" filled="false" stroked="true" strokeweight="1.44pt" strokecolor="#000000">
                <v:path arrowok="t"/>
              </v:shape>
            </v:group>
            <v:group style="position:absolute;left:3888;top:-1892;width:29;height:2" coordorigin="3888,-1892" coordsize="29,2">
              <v:shape style="position:absolute;left:3888;top:-1892;width:29;height:2" coordorigin="3888,-1892" coordsize="29,0" path="m3888,-1892l3917,-1892e" filled="false" stroked="true" strokeweight="1.44pt" strokecolor="#000000">
                <v:path arrowok="t"/>
              </v:shape>
            </v:group>
            <v:group style="position:absolute;left:3917;top:-1892;width:1738;height:2" coordorigin="3917,-1892" coordsize="1738,2">
              <v:shape style="position:absolute;left:3917;top:-1892;width:1738;height:2" coordorigin="3917,-1892" coordsize="1738,0" path="m3917,-1892l5654,-1892e" filled="false" stroked="true" strokeweight="1.44pt" strokecolor="#000000">
                <v:path arrowok="t"/>
              </v:shape>
            </v:group>
            <v:group style="position:absolute;left:5654;top:-1892;width:29;height:2" coordorigin="5654,-1892" coordsize="29,2">
              <v:shape style="position:absolute;left:5654;top:-1892;width:29;height:2" coordorigin="5654,-1892" coordsize="29,0" path="m5654,-1892l5683,-1892e" filled="false" stroked="true" strokeweight="1.44pt" strokecolor="#000000">
                <v:path arrowok="t"/>
              </v:shape>
            </v:group>
            <v:group style="position:absolute;left:5683;top:-1892;width:1652;height:2" coordorigin="5683,-1892" coordsize="1652,2">
              <v:shape style="position:absolute;left:5683;top:-1892;width:1652;height:2" coordorigin="5683,-1892" coordsize="1652,0" path="m5683,-1892l7334,-1892e" filled="false" stroked="true" strokeweight="1.44pt" strokecolor="#000000">
                <v:path arrowok="t"/>
              </v:shape>
            </v:group>
            <v:group style="position:absolute;left:7334;top:-1892;width:29;height:2" coordorigin="7334,-1892" coordsize="29,2">
              <v:shape style="position:absolute;left:7334;top:-1892;width:29;height:2" coordorigin="7334,-1892" coordsize="29,0" path="m7334,-1892l7363,-1892e" filled="false" stroked="true" strokeweight="1.44pt" strokecolor="#000000">
                <v:path arrowok="t"/>
              </v:shape>
            </v:group>
            <v:group style="position:absolute;left:7363;top:-1892;width:1714;height:2" coordorigin="7363,-1892" coordsize="1714,2">
              <v:shape style="position:absolute;left:7363;top:-1892;width:1714;height:2" coordorigin="7363,-1892" coordsize="1714,0" path="m7363,-1892l9077,-1892e" filled="false" stroked="true" strokeweight="1.44pt" strokecolor="#000000">
                <v:path arrowok="t"/>
              </v:shape>
            </v:group>
            <v:group style="position:absolute;left:9077;top:-1892;width:29;height:2" coordorigin="9077,-1892" coordsize="29,2">
              <v:shape style="position:absolute;left:9077;top:-1892;width:29;height:2" coordorigin="9077,-1892" coordsize="29,0" path="m9077,-1892l9106,-1892e" filled="false" stroked="true" strokeweight="1.44pt" strokecolor="#000000">
                <v:path arrowok="t"/>
              </v:shape>
            </v:group>
            <v:group style="position:absolute;left:9106;top:-1892;width:1738;height:2" coordorigin="9106,-1892" coordsize="1738,2">
              <v:shape style="position:absolute;left:9106;top:-1892;width:1738;height:2" coordorigin="9106,-1892" coordsize="1738,0" path="m9106,-1892l10843,-1892e" filled="false" stroked="true" strokeweight="1.44pt" strokecolor="#000000">
                <v:path arrowok="t"/>
              </v:shape>
            </v:group>
            <v:group style="position:absolute;left:1234;top:0;width:2655;height:2" coordorigin="1234,0" coordsize="2655,2">
              <v:shape style="position:absolute;left:1234;top:0;width:2655;height:2" coordorigin="1234,0" coordsize="2655,0" path="m1234,0l3888,0e" filled="false" stroked="true" strokeweight="1.44pt" strokecolor="#000000">
                <v:path arrowok="t"/>
              </v:shape>
            </v:group>
            <v:group style="position:absolute;left:3888;top:0;width:29;height:2" coordorigin="3888,0" coordsize="29,2">
              <v:shape style="position:absolute;left:3888;top:0;width:29;height:2" coordorigin="3888,0" coordsize="29,0" path="m3888,0l3917,0e" filled="false" stroked="true" strokeweight="1.44pt" strokecolor="#000000">
                <v:path arrowok="t"/>
              </v:shape>
            </v:group>
            <v:group style="position:absolute;left:3917;top:0;width:1738;height:2" coordorigin="3917,0" coordsize="1738,2">
              <v:shape style="position:absolute;left:3917;top:0;width:1738;height:2" coordorigin="3917,0" coordsize="1738,0" path="m3917,0l5654,0e" filled="false" stroked="true" strokeweight="1.44pt" strokecolor="#000000">
                <v:path arrowok="t"/>
              </v:shape>
            </v:group>
            <v:group style="position:absolute;left:5654;top:0;width:29;height:2" coordorigin="5654,0" coordsize="29,2">
              <v:shape style="position:absolute;left:5654;top:0;width:29;height:2" coordorigin="5654,0" coordsize="29,0" path="m5654,0l5683,0e" filled="false" stroked="true" strokeweight="1.44pt" strokecolor="#000000">
                <v:path arrowok="t"/>
              </v:shape>
            </v:group>
            <v:group style="position:absolute;left:5683;top:0;width:1652;height:2" coordorigin="5683,0" coordsize="1652,2">
              <v:shape style="position:absolute;left:5683;top:0;width:1652;height:2" coordorigin="5683,0" coordsize="1652,0" path="m5683,0l7334,0e" filled="false" stroked="true" strokeweight="1.44pt" strokecolor="#000000">
                <v:path arrowok="t"/>
              </v:shape>
            </v:group>
            <v:group style="position:absolute;left:7334;top:0;width:29;height:2" coordorigin="7334,0" coordsize="29,2">
              <v:shape style="position:absolute;left:7334;top:0;width:29;height:2" coordorigin="7334,0" coordsize="29,0" path="m7334,0l7363,0e" filled="false" stroked="true" strokeweight="1.44pt" strokecolor="#000000">
                <v:path arrowok="t"/>
              </v:shape>
            </v:group>
            <v:group style="position:absolute;left:7363;top:0;width:1714;height:2" coordorigin="7363,0" coordsize="1714,2">
              <v:shape style="position:absolute;left:7363;top:0;width:1714;height:2" coordorigin="7363,0" coordsize="1714,0" path="m7363,0l9077,0e" filled="false" stroked="true" strokeweight="1.44pt" strokecolor="#000000">
                <v:path arrowok="t"/>
              </v:shape>
              <v:shape style="position:absolute;left:1248;top:-1877;width:9595;height:1862" type="#_x0000_t75" stroked="false">
                <v:imagedata r:id="rId59" o:title=""/>
              </v:shape>
            </v:group>
            <v:group style="position:absolute;left:9077;top:0;width:29;height:2" coordorigin="9077,0" coordsize="29,2">
              <v:shape style="position:absolute;left:9077;top:0;width:29;height:2" coordorigin="9077,0" coordsize="29,0" path="m9077,0l9106,0e" filled="false" stroked="true" strokeweight="1.44pt" strokecolor="#000000">
                <v:path arrowok="t"/>
              </v:shape>
            </v:group>
            <v:group style="position:absolute;left:9106;top:0;width:1748;height:2" coordorigin="9106,0" coordsize="1748,2">
              <v:shape style="position:absolute;left:9106;top:0;width:1748;height:2" coordorigin="9106,0" coordsize="1748,0" path="m9106,0l10853,0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根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《中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国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公司法》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章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董事会的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决议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净利润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前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损后</w:t>
      </w:r>
      <w:r>
        <w:rPr>
          <w:rFonts w:ascii="宋体" w:hAnsi="宋体" w:cs="宋体" w:eastAsia="宋体" w:hint="default"/>
          <w:sz w:val="22"/>
          <w:szCs w:val="22"/>
        </w:rPr>
        <w:t>的 </w:t>
      </w:r>
      <w:r>
        <w:rPr>
          <w:rFonts w:ascii="宋体" w:hAnsi="宋体" w:cs="宋体" w:eastAsia="宋体" w:hint="default"/>
          <w:sz w:val="22"/>
          <w:szCs w:val="22"/>
        </w:rPr>
        <w:t>10%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法定</w:t>
      </w:r>
      <w:r>
        <w:rPr>
          <w:rFonts w:ascii="宋体" w:hAnsi="宋体" w:cs="宋体" w:eastAsia="宋体" w:hint="default"/>
          <w:sz w:val="22"/>
          <w:szCs w:val="22"/>
        </w:rPr>
        <w:t>盈余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法定</w:t>
      </w:r>
      <w:r>
        <w:rPr>
          <w:rFonts w:ascii="宋体" w:hAnsi="宋体" w:cs="宋体" w:eastAsia="宋体" w:hint="default"/>
          <w:sz w:val="22"/>
          <w:szCs w:val="22"/>
        </w:rPr>
        <w:t>盈余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累</w:t>
      </w:r>
      <w:r>
        <w:rPr>
          <w:rFonts w:ascii="宋体" w:hAnsi="宋体" w:cs="宋体" w:eastAsia="宋体" w:hint="default"/>
          <w:sz w:val="22"/>
          <w:szCs w:val="22"/>
        </w:rPr>
        <w:t>计额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50%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再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法定</w:t>
      </w:r>
      <w:r>
        <w:rPr>
          <w:rFonts w:ascii="宋体" w:hAnsi="宋体" w:cs="宋体" w:eastAsia="宋体" w:hint="default"/>
          <w:sz w:val="22"/>
          <w:szCs w:val="22"/>
        </w:rPr>
        <w:t>盈余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金经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准后</w:t>
      </w:r>
      <w:r>
        <w:rPr>
          <w:rFonts w:ascii="宋体" w:hAnsi="宋体" w:cs="宋体" w:eastAsia="宋体" w:hint="default"/>
          <w:sz w:val="22"/>
          <w:szCs w:val="22"/>
        </w:rPr>
        <w:t>可用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弥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损，或者增加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尚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弥</w:t>
      </w:r>
      <w:r>
        <w:rPr>
          <w:rFonts w:ascii="宋体" w:hAnsi="宋体" w:cs="宋体" w:eastAsia="宋体" w:hint="default"/>
          <w:sz w:val="22"/>
          <w:szCs w:val="22"/>
        </w:rPr>
        <w:t>补完</w:t>
      </w:r>
      <w:r>
        <w:rPr>
          <w:rFonts w:ascii="宋体" w:hAnsi="宋体" w:cs="宋体" w:eastAsia="宋体" w:hint="default"/>
          <w:sz w:val="22"/>
          <w:szCs w:val="22"/>
        </w:rPr>
        <w:t>毕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盈余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17.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未分配</w:t>
      </w:r>
      <w:r>
        <w:rPr>
          <w:rFonts w:ascii="宋体" w:hAnsi="宋体" w:cs="宋体" w:eastAsia="宋体" w:hint="default"/>
          <w:sz w:val="22"/>
          <w:szCs w:val="22"/>
        </w:rPr>
        <w:t>利润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287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6"/>
          <w:sz w:val="20"/>
          <w:szCs w:val="20"/>
        </w:rPr>
        <w:pict>
          <v:group style="width:482.9pt;height:143.550pt;mso-position-horizontal-relative:char;mso-position-vertical-relative:line" coordorigin="0,0" coordsize="9658,2871">
            <v:group style="position:absolute;left:29;top:14;width:4623;height:2" coordorigin="29,14" coordsize="4623,2">
              <v:shape style="position:absolute;left:29;top:14;width:4623;height:2" coordorigin="29,14" coordsize="4623,0" path="m29,14l4651,14e" filled="false" stroked="true" strokeweight="1.44pt" strokecolor="#000000">
                <v:path arrowok="t"/>
              </v:shape>
            </v:group>
            <v:group style="position:absolute;left:4651;top:14;width:29;height:2" coordorigin="4651,14" coordsize="29,2">
              <v:shape style="position:absolute;left:4651;top:14;width:29;height:2" coordorigin="4651,14" coordsize="29,0" path="m4651,14l4680,14e" filled="false" stroked="true" strokeweight="1.44pt" strokecolor="#000000">
                <v:path arrowok="t"/>
              </v:shape>
            </v:group>
            <v:group style="position:absolute;left:4680;top:14;width:2482;height:2" coordorigin="4680,14" coordsize="2482,2">
              <v:shape style="position:absolute;left:4680;top:14;width:2482;height:2" coordorigin="4680,14" coordsize="2482,0" path="m4680,14l7162,14e" filled="false" stroked="true" strokeweight="1.44pt" strokecolor="#000000">
                <v:path arrowok="t"/>
              </v:shape>
            </v:group>
            <v:group style="position:absolute;left:7162;top:14;width:29;height:2" coordorigin="7162,14" coordsize="29,2">
              <v:shape style="position:absolute;left:7162;top:14;width:29;height:2" coordorigin="7162,14" coordsize="29,0" path="m7162,14l7190,14e" filled="false" stroked="true" strokeweight="1.44pt" strokecolor="#000000">
                <v:path arrowok="t"/>
              </v:shape>
            </v:group>
            <v:group style="position:absolute;left:7190;top:14;width:2444;height:2" coordorigin="7190,14" coordsize="2444,2">
              <v:shape style="position:absolute;left:7190;top:14;width:2444;height:2" coordorigin="7190,14" coordsize="2444,0" path="m7190,14l9634,14e" filled="false" stroked="true" strokeweight="1.44pt" strokecolor="#000000">
                <v:path arrowok="t"/>
              </v:shape>
            </v:group>
            <v:group style="position:absolute;left:14;top:2856;width:4637;height:2" coordorigin="14,2856" coordsize="4637,2">
              <v:shape style="position:absolute;left:14;top:2856;width:4637;height:2" coordorigin="14,2856" coordsize="4637,0" path="m14,2856l4651,2856e" filled="false" stroked="true" strokeweight="1.44pt" strokecolor="#000000">
                <v:path arrowok="t"/>
              </v:shape>
            </v:group>
            <v:group style="position:absolute;left:4651;top:2856;width:29;height:2" coordorigin="4651,2856" coordsize="29,2">
              <v:shape style="position:absolute;left:4651;top:2856;width:29;height:2" coordorigin="4651,2856" coordsize="29,0" path="m4651,2856l4680,2856e" filled="false" stroked="true" strokeweight="1.44pt" strokecolor="#000000">
                <v:path arrowok="t"/>
              </v:shape>
            </v:group>
            <v:group style="position:absolute;left:4680;top:2856;width:2482;height:2" coordorigin="4680,2856" coordsize="2482,2">
              <v:shape style="position:absolute;left:4680;top:2856;width:2482;height:2" coordorigin="4680,2856" coordsize="2482,0" path="m4680,2856l7162,2856e" filled="false" stroked="true" strokeweight="1.44pt" strokecolor="#000000">
                <v:path arrowok="t"/>
              </v:shape>
              <v:shape style="position:absolute;left:29;top:29;width:9605;height:2813" type="#_x0000_t75" stroked="false">
                <v:imagedata r:id="rId60" o:title=""/>
              </v:shape>
            </v:group>
            <v:group style="position:absolute;left:7162;top:2856;width:29;height:2" coordorigin="7162,2856" coordsize="29,2">
              <v:shape style="position:absolute;left:7162;top:2856;width:29;height:2" coordorigin="7162,2856" coordsize="29,0" path="m7162,2856l7190,2856e" filled="false" stroked="true" strokeweight="1.44pt" strokecolor="#000000">
                <v:path arrowok="t"/>
              </v:shape>
            </v:group>
            <v:group style="position:absolute;left:7190;top:2856;width:2453;height:2" coordorigin="7190,2856" coordsize="2453,2">
              <v:shape style="position:absolute;left:7190;top:2856;width:2453;height:2" coordorigin="7190,2856" coordsize="2453,0" path="m7190,2856l9643,2856e" filled="false" stroked="true" strokeweight="1.44pt" strokecolor="#000000">
                <v:path arrowok="t"/>
              </v:shape>
              <v:shape style="position:absolute;left:139;top:160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530;top:160;width:773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2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016;top:160;width:773;height:19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2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539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未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分配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381;top:664;width:144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-272,843,495.11 </w:t>
                      </w:r>
                    </w:p>
                  </w:txbxContent>
                </v:textbox>
                <w10:wrap type="none"/>
              </v:shape>
              <v:shape style="position:absolute;left:7886;top:664;width:144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-276,188,215.35 </w:t>
                      </w:r>
                    </w:p>
                  </w:txbxContent>
                </v:textbox>
                <w10:wrap type="none"/>
              </v:shape>
              <v:shape style="position:absolute;left:139;top:1029;width:135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加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158;top:1154;width:99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187,854.91 </w:t>
                      </w:r>
                    </w:p>
                  </w:txbxContent>
                </v:textbox>
                <w10:wrap type="none"/>
              </v:shape>
              <v:shape style="position:absolute;left:8160;top:1154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3,344,720.24 </w:t>
                      </w:r>
                    </w:p>
                  </w:txbxContent>
                </v:textbox>
                <w10:wrap type="none"/>
              </v:shape>
              <v:shape style="position:absolute;left:139;top:1518;width:171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盈余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积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374;top:1643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8880;top:1643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581;top:2008;width:135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分配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普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通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股股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利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374;top:2133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8880;top:2133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139;top:2498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期末未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分配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381;top:2622;width:144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-272,655,640.20 </w:t>
                      </w:r>
                    </w:p>
                  </w:txbxContent>
                </v:textbox>
                <w10:wrap type="none"/>
              </v:shape>
              <v:shape style="position:absolute;left:7886;top:2622;width:144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-272,843,495.11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56"/>
          <w:sz w:val="20"/>
          <w:szCs w:val="20"/>
        </w:rPr>
      </w:r>
    </w:p>
    <w:p>
      <w:pPr>
        <w:spacing w:before="31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18.</w:t>
      </w:r>
      <w:r>
        <w:rPr>
          <w:rFonts w:ascii="宋体" w:hAnsi="宋体" w:cs="宋体" w:eastAsia="宋体" w:hint="default"/>
          <w:spacing w:val="-7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、营业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2318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45"/>
          <w:sz w:val="20"/>
          <w:szCs w:val="20"/>
        </w:rPr>
        <w:pict>
          <v:group style="width:482.65pt;height:115.95pt;mso-position-horizontal-relative:char;mso-position-vertical-relative:line" coordorigin="0,0" coordsize="9653,2319">
            <v:group style="position:absolute;left:29;top:14;width:4752;height:2" coordorigin="29,14" coordsize="4752,2">
              <v:shape style="position:absolute;left:29;top:14;width:4752;height:2" coordorigin="29,14" coordsize="4752,0" path="m29,14l4781,14e" filled="false" stroked="true" strokeweight="1.44pt" strokecolor="#000000">
                <v:path arrowok="t"/>
              </v:shape>
            </v:group>
            <v:group style="position:absolute;left:4781;top:14;width:29;height:2" coordorigin="4781,14" coordsize="29,2">
              <v:shape style="position:absolute;left:4781;top:14;width:29;height:2" coordorigin="4781,14" coordsize="29,0" path="m4781,14l4810,14e" filled="false" stroked="true" strokeweight="1.44pt" strokecolor="#000000">
                <v:path arrowok="t"/>
              </v:shape>
            </v:group>
            <v:group style="position:absolute;left:4810;top:14;width:2396;height:2" coordorigin="4810,14" coordsize="2396,2">
              <v:shape style="position:absolute;left:4810;top:14;width:2396;height:2" coordorigin="4810,14" coordsize="2396,0" path="m4810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2396;height:2" coordorigin="7234,14" coordsize="2396,2">
              <v:shape style="position:absolute;left:7234;top:14;width:2396;height:2" coordorigin="7234,14" coordsize="2396,0" path="m7234,14l9629,14e" filled="false" stroked="true" strokeweight="1.44pt" strokecolor="#000000">
                <v:path arrowok="t"/>
              </v:shape>
            </v:group>
            <v:group style="position:absolute;left:14;top:2304;width:4767;height:2" coordorigin="14,2304" coordsize="4767,2">
              <v:shape style="position:absolute;left:14;top:2304;width:4767;height:2" coordorigin="14,2304" coordsize="4767,0" path="m14,2304l4781,2304e" filled="false" stroked="true" strokeweight="1.44pt" strokecolor="#000000">
                <v:path arrowok="t"/>
              </v:shape>
            </v:group>
            <v:group style="position:absolute;left:4781;top:2304;width:29;height:2" coordorigin="4781,2304" coordsize="29,2">
              <v:shape style="position:absolute;left:4781;top:2304;width:29;height:2" coordorigin="4781,2304" coordsize="29,0" path="m4781,2304l4810,2304e" filled="false" stroked="true" strokeweight="1.44pt" strokecolor="#000000">
                <v:path arrowok="t"/>
              </v:shape>
            </v:group>
            <v:group style="position:absolute;left:4810;top:2304;width:2396;height:2" coordorigin="4810,2304" coordsize="2396,2">
              <v:shape style="position:absolute;left:4810;top:2304;width:2396;height:2" coordorigin="4810,2304" coordsize="2396,0" path="m4810,2304l7205,2304e" filled="false" stroked="true" strokeweight="1.44pt" strokecolor="#000000">
                <v:path arrowok="t"/>
              </v:shape>
              <v:shape style="position:absolute;left:29;top:29;width:9600;height:2261" type="#_x0000_t75" stroked="false">
                <v:imagedata r:id="rId61" o:title=""/>
              </v:shape>
            </v:group>
            <v:group style="position:absolute;left:7205;top:2304;width:29;height:2" coordorigin="7205,2304" coordsize="29,2">
              <v:shape style="position:absolute;left:7205;top:2304;width:29;height:2" coordorigin="7205,2304" coordsize="29,0" path="m7205,2304l7234,2304e" filled="false" stroked="true" strokeweight="1.44pt" strokecolor="#000000">
                <v:path arrowok="t"/>
              </v:shape>
            </v:group>
            <v:group style="position:absolute;left:7234;top:2304;width:2405;height:2" coordorigin="7234,2304" coordsize="2405,2">
              <v:shape style="position:absolute;left:7234;top:2304;width:2405;height:2" coordorigin="7234,2304" coordsize="2405,0" path="m7234,2304l9638,2304e" filled="false" stroked="true" strokeweight="1.44pt" strokecolor="#000000">
                <v:path arrowok="t"/>
              </v:shape>
              <v:shape style="position:absolute;left:139;top:160;width:1176;height:56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主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营业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414;top:160;width:1268;height:56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89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9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20,616,013.42 </w:t>
                      </w:r>
                    </w:p>
                  </w:txbxContent>
                </v:textbox>
                <w10:wrap type="none"/>
              </v:shape>
              <v:shape style="position:absolute;left:7886;top:160;width:1176;height:56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94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9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7,942,699.58 </w:t>
                      </w:r>
                    </w:p>
                  </w:txbxContent>
                </v:textbox>
                <w10:wrap type="none"/>
              </v:shape>
              <v:shape style="position:absolute;left:139;top:918;width:1536;height:941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其他业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before="86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前</w:t>
                      </w:r>
                      <w:r>
                        <w:rPr>
                          <w:rFonts w:ascii="宋体" w:hAnsi="宋体" w:cs="宋体" w:eastAsia="宋体" w:hint="default"/>
                          <w:spacing w:val="-4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宋体" w:hAnsi="宋体" w:cs="宋体" w:eastAsia="宋体" w:hint="default"/>
                          <w:spacing w:val="-4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414;top:918;width:1268;height:831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2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  <w:p>
                      <w:pPr>
                        <w:spacing w:before="74"/>
                        <w:ind w:left="0" w:right="87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20,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616,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013.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42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before="131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20,616,013.42 </w:t>
                      </w:r>
                    </w:p>
                  </w:txbxContent>
                </v:textbox>
                <w10:wrap type="none"/>
              </v:shape>
              <v:shape style="position:absolute;left:7886;top:918;width:1176;height:831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  <w:p>
                      <w:pPr>
                        <w:spacing w:before="74"/>
                        <w:ind w:left="0" w:right="87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3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942,</w:t>
                      </w:r>
                      <w:r>
                        <w:rPr>
                          <w:rFonts w:ascii="Arial"/>
                          <w:b/>
                          <w:spacing w:val="-3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699.</w:t>
                      </w:r>
                      <w:r>
                        <w:rPr>
                          <w:rFonts w:ascii="Arial"/>
                          <w:b/>
                          <w:spacing w:val="-3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3"/>
                          <w:sz w:val="18"/>
                        </w:rPr>
                        <w:t>58</w:t>
                      </w:r>
                      <w:r>
                        <w:rPr>
                          <w:rFonts w:ascii="Arial"/>
                          <w:spacing w:val="-3"/>
                          <w:sz w:val="18"/>
                        </w:rPr>
                      </w:r>
                    </w:p>
                    <w:p>
                      <w:pPr>
                        <w:spacing w:before="131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7,942,699.58 </w:t>
                      </w:r>
                    </w:p>
                  </w:txbxContent>
                </v:textbox>
                <w10:wrap type="none"/>
              </v:shape>
              <v:shape style="position:absolute;left:139;top:2061;width:8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683;top:2061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100.00% </w:t>
                      </w:r>
                    </w:p>
                  </w:txbxContent>
                </v:textbox>
                <w10:wrap type="none"/>
              </v:shape>
              <v:shape style="position:absolute;left:8112;top:2061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100.00%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45"/>
          <w:sz w:val="20"/>
          <w:szCs w:val="20"/>
        </w:rPr>
      </w:r>
    </w:p>
    <w:p>
      <w:pPr>
        <w:spacing w:after="0" w:line="2318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76" w:footer="840" w:top="1100" w:bottom="1020" w:left="1000" w:right="920"/>
        </w:sect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1"/>
        <w:gridCol w:w="3372"/>
        <w:gridCol w:w="2352"/>
      </w:tblGrid>
      <w:tr>
        <w:trPr>
          <w:trHeight w:val="376" w:hRule="exact"/>
        </w:trPr>
        <w:tc>
          <w:tcPr>
            <w:tcW w:w="388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83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2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724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3" w:hRule="exact"/>
        </w:trPr>
        <w:tc>
          <w:tcPr>
            <w:tcW w:w="388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37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13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35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6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77" w:hRule="exact"/>
        </w:trPr>
        <w:tc>
          <w:tcPr>
            <w:tcW w:w="3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0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18,472,727.65 </w:t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7,148,395.02 </w:t>
            </w:r>
          </w:p>
        </w:tc>
      </w:tr>
      <w:tr>
        <w:trPr>
          <w:trHeight w:val="379" w:hRule="exact"/>
        </w:trPr>
        <w:tc>
          <w:tcPr>
            <w:tcW w:w="3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89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42" w:hRule="exact"/>
        </w:trPr>
        <w:tc>
          <w:tcPr>
            <w:tcW w:w="388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1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18,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472,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727.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65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6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7,</w:t>
            </w:r>
            <w:r>
              <w:rPr>
                <w:rFonts w:ascii="Arial"/>
                <w:b/>
                <w:spacing w:val="-3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148,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395.</w:t>
            </w:r>
            <w:r>
              <w:rPr>
                <w:rFonts w:ascii="Arial"/>
                <w:b/>
                <w:spacing w:val="-37"/>
                <w:sz w:val="18"/>
              </w:rPr>
              <w:t> </w:t>
            </w:r>
            <w:r>
              <w:rPr>
                <w:rFonts w:ascii="Arial"/>
                <w:b/>
                <w:spacing w:val="-3"/>
                <w:sz w:val="18"/>
              </w:rPr>
              <w:t>02</w:t>
            </w:r>
            <w:r>
              <w:rPr>
                <w:rFonts w:ascii="Arial"/>
                <w:spacing w:val="-3"/>
                <w:sz w:val="18"/>
              </w:rPr>
            </w:r>
          </w:p>
        </w:tc>
      </w:tr>
    </w:tbl>
    <w:p>
      <w:pPr>
        <w:spacing w:before="16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shape style="position:absolute;margin-left:56.880001pt;margin-top:-77.312332pt;width:478.705687pt;height:74.88pt;mso-position-horizontal-relative:page;mso-position-vertical-relative:paragraph;z-index:-376312" type="#_x0000_t75" stroked="false">
            <v:imagedata r:id="rId62" o:title=""/>
          </v:shape>
        </w:pict>
      </w:r>
      <w:r>
        <w:rPr/>
        <w:pict>
          <v:group style="position:absolute;margin-left:56.16pt;margin-top:35.247669pt;width:481.7pt;height:190.6pt;mso-position-horizontal-relative:page;mso-position-vertical-relative:paragraph;z-index:-376288" coordorigin="1123,705" coordsize="9634,3812">
            <v:group style="position:absolute;left:1138;top:719;width:4748;height:2" coordorigin="1138,719" coordsize="4748,2">
              <v:shape style="position:absolute;left:1138;top:719;width:4748;height:2" coordorigin="1138,719" coordsize="4748,0" path="m1138,719l5885,719e" filled="false" stroked="true" strokeweight="1.44pt" strokecolor="#000000">
                <v:path arrowok="t"/>
              </v:shape>
            </v:group>
            <v:group style="position:absolute;left:5885;top:719;width:29;height:2" coordorigin="5885,719" coordsize="29,2">
              <v:shape style="position:absolute;left:5885;top:719;width:29;height:2" coordorigin="5885,719" coordsize="29,0" path="m5885,719l5914,719e" filled="false" stroked="true" strokeweight="1.44pt" strokecolor="#000000">
                <v:path arrowok="t"/>
              </v:shape>
            </v:group>
            <v:group style="position:absolute;left:5914;top:719;width:2400;height:2" coordorigin="5914,719" coordsize="2400,2">
              <v:shape style="position:absolute;left:5914;top:719;width:2400;height:2" coordorigin="5914,719" coordsize="2400,0" path="m5914,719l8314,719e" filled="false" stroked="true" strokeweight="1.44pt" strokecolor="#000000">
                <v:path arrowok="t"/>
              </v:shape>
            </v:group>
            <v:group style="position:absolute;left:8314;top:719;width:29;height:2" coordorigin="8314,719" coordsize="29,2">
              <v:shape style="position:absolute;left:8314;top:719;width:29;height:2" coordorigin="8314,719" coordsize="29,0" path="m8314,719l8342,719e" filled="false" stroked="true" strokeweight="1.44pt" strokecolor="#000000">
                <v:path arrowok="t"/>
              </v:shape>
            </v:group>
            <v:group style="position:absolute;left:8342;top:719;width:2400;height:2" coordorigin="8342,719" coordsize="2400,2">
              <v:shape style="position:absolute;left:8342;top:719;width:2400;height:2" coordorigin="8342,719" coordsize="2400,0" path="m8342,719l10742,719e" filled="false" stroked="true" strokeweight="1.44pt" strokecolor="#000000">
                <v:path arrowok="t"/>
              </v:shape>
              <v:shape style="position:absolute;left:1138;top:734;width:9605;height:3782" type="#_x0000_t75" stroked="false">
                <v:imagedata r:id="rId63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—</w:t>
      </w:r>
      <w:r>
        <w:rPr>
          <w:rFonts w:ascii="宋体" w:hAnsi="宋体" w:cs="宋体" w:eastAsia="宋体" w:hint="default"/>
          <w:sz w:val="22"/>
          <w:szCs w:val="22"/>
        </w:rPr>
        <w:t>按产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/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类别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9"/>
        <w:gridCol w:w="3442"/>
        <w:gridCol w:w="646"/>
        <w:gridCol w:w="2102"/>
      </w:tblGrid>
      <w:tr>
        <w:trPr>
          <w:trHeight w:val="765" w:hRule="exact"/>
        </w:trPr>
        <w:tc>
          <w:tcPr>
            <w:tcW w:w="3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128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55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3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74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20,616,013.42 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24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7,942,699.58 </w:t>
            </w:r>
          </w:p>
        </w:tc>
      </w:tr>
      <w:tr>
        <w:trPr>
          <w:trHeight w:val="379" w:hRule="exact"/>
        </w:trPr>
        <w:tc>
          <w:tcPr>
            <w:tcW w:w="3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74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20,616,013.42 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24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7,942,699.58 </w:t>
            </w:r>
          </w:p>
        </w:tc>
      </w:tr>
      <w:tr>
        <w:trPr>
          <w:trHeight w:val="379" w:hRule="exact"/>
        </w:trPr>
        <w:tc>
          <w:tcPr>
            <w:tcW w:w="3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74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24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3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74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18,472,727.65 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24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7,148,395.02 </w:t>
            </w:r>
          </w:p>
        </w:tc>
      </w:tr>
      <w:tr>
        <w:trPr>
          <w:trHeight w:val="382" w:hRule="exact"/>
        </w:trPr>
        <w:tc>
          <w:tcPr>
            <w:tcW w:w="3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74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18,472,727.65 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24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7,148,395.02 </w:t>
            </w:r>
          </w:p>
        </w:tc>
      </w:tr>
      <w:tr>
        <w:trPr>
          <w:trHeight w:val="382" w:hRule="exact"/>
        </w:trPr>
        <w:tc>
          <w:tcPr>
            <w:tcW w:w="3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4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4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3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74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2,143,285.77 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24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794,304.56 </w:t>
            </w:r>
          </w:p>
        </w:tc>
      </w:tr>
      <w:tr>
        <w:trPr>
          <w:trHeight w:val="342" w:hRule="exact"/>
        </w:trPr>
        <w:tc>
          <w:tcPr>
            <w:tcW w:w="343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65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2,</w:t>
            </w:r>
            <w:r>
              <w:rPr>
                <w:rFonts w:ascii="Arial"/>
                <w:b/>
                <w:spacing w:val="-3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143,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285.</w:t>
            </w:r>
            <w:r>
              <w:rPr>
                <w:rFonts w:ascii="Arial"/>
                <w:b/>
                <w:spacing w:val="-37"/>
                <w:sz w:val="18"/>
              </w:rPr>
              <w:t> </w:t>
            </w:r>
            <w:r>
              <w:rPr>
                <w:rFonts w:ascii="Arial"/>
                <w:b/>
                <w:spacing w:val="-3"/>
                <w:sz w:val="18"/>
              </w:rPr>
              <w:t>77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32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794,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304.</w:t>
            </w:r>
            <w:r>
              <w:rPr>
                <w:rFonts w:ascii="Arial"/>
                <w:b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56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18.04767pt;width:482.9pt;height:123.15pt;mso-position-horizontal-relative:page;mso-position-vertical-relative:paragraph;z-index:-376216" coordorigin="1109,361" coordsize="9658,2463">
            <v:group style="position:absolute;left:1138;top:375;width:4637;height:2" coordorigin="1138,375" coordsize="4637,2">
              <v:shape style="position:absolute;left:1138;top:375;width:4637;height:2" coordorigin="1138,375" coordsize="4637,0" path="m1138,375l5774,375e" filled="false" stroked="true" strokeweight="1.44pt" strokecolor="#000000">
                <v:path arrowok="t"/>
              </v:shape>
            </v:group>
            <v:group style="position:absolute;left:5774;top:375;width:29;height:2" coordorigin="5774,375" coordsize="29,2">
              <v:shape style="position:absolute;left:5774;top:375;width:29;height:2" coordorigin="5774,375" coordsize="29,0" path="m5774,375l5803,375e" filled="false" stroked="true" strokeweight="1.44pt" strokecolor="#000000">
                <v:path arrowok="t"/>
              </v:shape>
            </v:group>
            <v:group style="position:absolute;left:5803;top:375;width:2511;height:2" coordorigin="5803,375" coordsize="2511,2">
              <v:shape style="position:absolute;left:5803;top:375;width:2511;height:2" coordorigin="5803,375" coordsize="2511,0" path="m5803,375l8314,375e" filled="false" stroked="true" strokeweight="1.44pt" strokecolor="#000000">
                <v:path arrowok="t"/>
              </v:shape>
            </v:group>
            <v:group style="position:absolute;left:8314;top:375;width:29;height:2" coordorigin="8314,375" coordsize="29,2">
              <v:shape style="position:absolute;left:8314;top:375;width:29;height:2" coordorigin="8314,375" coordsize="29,0" path="m8314,375l8342,375e" filled="false" stroked="true" strokeweight="1.44pt" strokecolor="#000000">
                <v:path arrowok="t"/>
              </v:shape>
            </v:group>
            <v:group style="position:absolute;left:8342;top:375;width:2400;height:2" coordorigin="8342,375" coordsize="2400,2">
              <v:shape style="position:absolute;left:8342;top:375;width:2400;height:2" coordorigin="8342,375" coordsize="2400,0" path="m8342,375l10742,375e" filled="false" stroked="true" strokeweight="1.44pt" strokecolor="#000000">
                <v:path arrowok="t"/>
              </v:shape>
            </v:group>
            <v:group style="position:absolute;left:1123;top:2809;width:4652;height:2" coordorigin="1123,2809" coordsize="4652,2">
              <v:shape style="position:absolute;left:1123;top:2809;width:4652;height:2" coordorigin="1123,2809" coordsize="4652,0" path="m1123,2809l5774,2809e" filled="false" stroked="true" strokeweight="1.44pt" strokecolor="#000000">
                <v:path arrowok="t"/>
              </v:shape>
            </v:group>
            <v:group style="position:absolute;left:5774;top:2809;width:29;height:2" coordorigin="5774,2809" coordsize="29,2">
              <v:shape style="position:absolute;left:5774;top:2809;width:29;height:2" coordorigin="5774,2809" coordsize="29,0" path="m5774,2809l5803,2809e" filled="false" stroked="true" strokeweight="1.44pt" strokecolor="#000000">
                <v:path arrowok="t"/>
              </v:shape>
            </v:group>
            <v:group style="position:absolute;left:5803;top:2809;width:2511;height:2" coordorigin="5803,2809" coordsize="2511,2">
              <v:shape style="position:absolute;left:5803;top:2809;width:2511;height:2" coordorigin="5803,2809" coordsize="2511,0" path="m5803,2809l8314,2809e" filled="false" stroked="true" strokeweight="1.44pt" strokecolor="#000000">
                <v:path arrowok="t"/>
              </v:shape>
              <v:shape style="position:absolute;left:1138;top:390;width:9605;height:2405" type="#_x0000_t75" stroked="false">
                <v:imagedata r:id="rId64" o:title=""/>
              </v:shape>
            </v:group>
            <v:group style="position:absolute;left:8314;top:2809;width:29;height:2" coordorigin="8314,2809" coordsize="29,2">
              <v:shape style="position:absolute;left:8314;top:2809;width:29;height:2" coordorigin="8314,2809" coordsize="29,0" path="m8314,2809l8342,2809e" filled="false" stroked="true" strokeweight="1.44pt" strokecolor="#000000">
                <v:path arrowok="t"/>
              </v:shape>
            </v:group>
            <v:group style="position:absolute;left:8342;top:2809;width:2410;height:2" coordorigin="8342,2809" coordsize="2410,2">
              <v:shape style="position:absolute;left:8342;top:2809;width:2410;height:2" coordorigin="8342,2809" coordsize="2410,0" path="m8342,2809l10752,2809e" filled="false" stroked="true" strokeweight="1.44pt" strokecolor="#000000">
                <v:path arrowok="t"/>
              </v:shape>
              <v:shape style="position:absolute;left:7027;top:2589;width:1087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2,</w:t>
                      </w:r>
                      <w:r>
                        <w:rPr>
                          <w:rFonts w:ascii="Arial"/>
                          <w:b/>
                          <w:spacing w:val="-3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333,</w:t>
                      </w:r>
                      <w:r>
                        <w:rPr>
                          <w:rFonts w:ascii="Arial"/>
                          <w:b/>
                          <w:spacing w:val="-3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916.</w:t>
                      </w:r>
                      <w:r>
                        <w:rPr>
                          <w:rFonts w:ascii="Arial"/>
                          <w:b/>
                          <w:spacing w:val="-3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3"/>
                          <w:sz w:val="18"/>
                        </w:rPr>
                        <w:t>03</w:t>
                      </w:r>
                      <w:r>
                        <w:rPr>
                          <w:rFonts w:ascii="Arial"/>
                          <w:spacing w:val="-3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504;top:2589;width:108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4,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934,</w:t>
                      </w:r>
                      <w:r>
                        <w:rPr>
                          <w:rFonts w:ascii="Arial"/>
                          <w:b/>
                          <w:spacing w:val="-3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726.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6"/>
                          <w:sz w:val="18"/>
                        </w:rPr>
                        <w:t>47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19.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6"/>
        <w:gridCol w:w="3871"/>
        <w:gridCol w:w="1861"/>
      </w:tblGrid>
      <w:tr>
        <w:trPr>
          <w:trHeight w:val="772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8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8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2"/>
              <w:ind w:left="139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1,719,811.56 </w:t>
            </w:r>
          </w:p>
        </w:tc>
        <w:tc>
          <w:tcPr>
            <w:tcW w:w="1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28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2"/>
              <w:ind w:left="61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4,846,500.16 </w:t>
            </w:r>
          </w:p>
        </w:tc>
      </w:tr>
      <w:tr>
        <w:trPr>
          <w:trHeight w:val="372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3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226.87 </w:t>
            </w:r>
          </w:p>
        </w:tc>
        <w:tc>
          <w:tcPr>
            <w:tcW w:w="1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0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86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73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611,379.79 </w:t>
            </w:r>
          </w:p>
        </w:tc>
        <w:tc>
          <w:tcPr>
            <w:tcW w:w="1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6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88,079.63 </w:t>
            </w:r>
          </w:p>
        </w:tc>
      </w:tr>
      <w:tr>
        <w:trPr>
          <w:trHeight w:val="653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86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83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2,951.55 </w:t>
            </w:r>
          </w:p>
        </w:tc>
        <w:tc>
          <w:tcPr>
            <w:tcW w:w="1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146.68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2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  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20.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18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82.9pt;height:59.05pt;mso-position-horizontal-relative:char;mso-position-vertical-relative:line" coordorigin="0,0" coordsize="9658,1181">
            <v:group style="position:absolute;left:29;top:14;width:4637;height:2" coordorigin="29,14" coordsize="4637,2">
              <v:shape style="position:absolute;left:29;top:14;width:4637;height:2" coordorigin="29,14" coordsize="4637,0" path="m29,14l4666,14e" filled="false" stroked="true" strokeweight="1.44pt" strokecolor="#000000">
                <v:path arrowok="t"/>
              </v:shape>
            </v:group>
            <v:group style="position:absolute;left:4666;top:14;width:29;height:2" coordorigin="4666,14" coordsize="29,2">
              <v:shape style="position:absolute;left:4666;top:14;width:29;height:2" coordorigin="4666,14" coordsize="29,0" path="m4666,14l4694,14e" filled="false" stroked="true" strokeweight="1.44pt" strokecolor="#000000">
                <v:path arrowok="t"/>
              </v:shape>
            </v:group>
            <v:group style="position:absolute;left:4694;top:14;width:2511;height:2" coordorigin="4694,14" coordsize="2511,2">
              <v:shape style="position:absolute;left:4694;top:14;width:2511;height:2" coordorigin="4694,14" coordsize="2511,0" path="m4694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2400;height:2" coordorigin="7234,14" coordsize="2400,2">
              <v:shape style="position:absolute;left:7234;top:14;width:2400;height:2" coordorigin="7234,14" coordsize="2400,0" path="m7234,14l9634,14e" filled="false" stroked="true" strokeweight="1.44pt" strokecolor="#000000">
                <v:path arrowok="t"/>
              </v:shape>
            </v:group>
            <v:group style="position:absolute;left:14;top:1166;width:4652;height:2" coordorigin="14,1166" coordsize="4652,2">
              <v:shape style="position:absolute;left:14;top:1166;width:4652;height:2" coordorigin="14,1166" coordsize="4652,0" path="m14,1166l4666,1166e" filled="false" stroked="true" strokeweight="1.44pt" strokecolor="#000000">
                <v:path arrowok="t"/>
              </v:shape>
            </v:group>
            <v:group style="position:absolute;left:4666;top:1166;width:29;height:2" coordorigin="4666,1166" coordsize="29,2">
              <v:shape style="position:absolute;left:4666;top:1166;width:29;height:2" coordorigin="4666,1166" coordsize="29,0" path="m4666,1166l4694,1166e" filled="false" stroked="true" strokeweight="1.44pt" strokecolor="#000000">
                <v:path arrowok="t"/>
              </v:shape>
            </v:group>
            <v:group style="position:absolute;left:4694;top:1166;width:2511;height:2" coordorigin="4694,1166" coordsize="2511,2">
              <v:shape style="position:absolute;left:4694;top:1166;width:2511;height:2" coordorigin="4694,1166" coordsize="2511,0" path="m4694,1166l7205,1166e" filled="false" stroked="true" strokeweight="1.44pt" strokecolor="#000000">
                <v:path arrowok="t"/>
              </v:shape>
              <v:shape style="position:absolute;left:29;top:29;width:9605;height:1123" type="#_x0000_t75" stroked="false">
                <v:imagedata r:id="rId65" o:title=""/>
              </v:shape>
            </v:group>
            <v:group style="position:absolute;left:7205;top:1166;width:29;height:2" coordorigin="7205,1166" coordsize="29,2">
              <v:shape style="position:absolute;left:7205;top:1166;width:29;height:2" coordorigin="7205,1166" coordsize="29,0" path="m7205,1166l7234,1166e" filled="false" stroked="true" strokeweight="1.44pt" strokecolor="#000000">
                <v:path arrowok="t"/>
              </v:shape>
            </v:group>
            <v:group style="position:absolute;left:7234;top:1166;width:2410;height:2" coordorigin="7234,1166" coordsize="2410,2">
              <v:shape style="position:absolute;left:7234;top:1166;width:2410;height:2" coordorigin="7234,1166" coordsize="2410,0" path="m7234,1166l9643,1166e" filled="false" stroked="true" strokeweight="1.44pt" strokecolor="#000000">
                <v:path arrowok="t"/>
              </v:shape>
              <v:shape style="position:absolute;left:139;top:160;width:816;height:56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496;top:160;width:994;height:56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94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9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113,291.89 </w:t>
                      </w:r>
                    </w:p>
                  </w:txbxContent>
                </v:textbox>
                <w10:wrap type="none"/>
              </v:shape>
              <v:shape style="position:absolute;left:8016;top:160;width:908;height:56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84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9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41,141.67 </w:t>
                      </w:r>
                    </w:p>
                  </w:txbxContent>
                </v:textbox>
                <w10:wrap type="none"/>
              </v:shape>
              <v:shape style="position:absolute;left:139;top:918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91;top:927;width:90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113,</w:t>
                      </w:r>
                      <w:r>
                        <w:rPr>
                          <w:rFonts w:ascii="Arial"/>
                          <w:b/>
                          <w:spacing w:val="-22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291.</w:t>
                      </w:r>
                      <w:r>
                        <w:rPr>
                          <w:rFonts w:ascii="Arial"/>
                          <w:b/>
                          <w:spacing w:val="-22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89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016;top:927;width:81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41,</w:t>
                      </w:r>
                      <w:r>
                        <w:rPr>
                          <w:rFonts w:ascii="Arial"/>
                          <w:b/>
                          <w:spacing w:val="-20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141.</w:t>
                      </w:r>
                      <w:r>
                        <w:rPr>
                          <w:rFonts w:ascii="Arial"/>
                          <w:b/>
                          <w:spacing w:val="-20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67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21.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156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0"/>
          <w:sz w:val="20"/>
          <w:szCs w:val="20"/>
        </w:rPr>
        <w:pict>
          <v:group style="width:482.9pt;height:78pt;mso-position-horizontal-relative:char;mso-position-vertical-relative:line" coordorigin="0,0" coordsize="9658,1560">
            <v:group style="position:absolute;left:29;top:14;width:4637;height:2" coordorigin="29,14" coordsize="4637,2">
              <v:shape style="position:absolute;left:29;top:14;width:4637;height:2" coordorigin="29,14" coordsize="4637,0" path="m29,14l4666,14e" filled="false" stroked="true" strokeweight="1.44pt" strokecolor="#000000">
                <v:path arrowok="t"/>
              </v:shape>
            </v:group>
            <v:group style="position:absolute;left:4666;top:14;width:29;height:2" coordorigin="4666,14" coordsize="29,2">
              <v:shape style="position:absolute;left:4666;top:14;width:29;height:2" coordorigin="4666,14" coordsize="29,0" path="m4666,14l4694,14e" filled="false" stroked="true" strokeweight="1.44pt" strokecolor="#000000">
                <v:path arrowok="t"/>
              </v:shape>
            </v:group>
            <v:group style="position:absolute;left:4694;top:14;width:2511;height:2" coordorigin="4694,14" coordsize="2511,2">
              <v:shape style="position:absolute;left:4694;top:14;width:2511;height:2" coordorigin="4694,14" coordsize="2511,0" path="m4694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2400;height:2" coordorigin="7234,14" coordsize="2400,2">
              <v:shape style="position:absolute;left:7234;top:14;width:2400;height:2" coordorigin="7234,14" coordsize="2400,0" path="m7234,14l9634,14e" filled="false" stroked="true" strokeweight="1.44pt" strokecolor="#000000">
                <v:path arrowok="t"/>
              </v:shape>
            </v:group>
            <v:group style="position:absolute;left:14;top:1546;width:4652;height:2" coordorigin="14,1546" coordsize="4652,2">
              <v:shape style="position:absolute;left:14;top:1546;width:4652;height:2" coordorigin="14,1546" coordsize="4652,0" path="m14,1546l4666,1546e" filled="false" stroked="true" strokeweight="1.44pt" strokecolor="#000000">
                <v:path arrowok="t"/>
              </v:shape>
            </v:group>
            <v:group style="position:absolute;left:4666;top:1546;width:29;height:2" coordorigin="4666,1546" coordsize="29,2">
              <v:shape style="position:absolute;left:4666;top:1546;width:29;height:2" coordorigin="4666,1546" coordsize="29,0" path="m4666,1546l4694,1546e" filled="false" stroked="true" strokeweight="1.44pt" strokecolor="#000000">
                <v:path arrowok="t"/>
              </v:shape>
            </v:group>
            <v:group style="position:absolute;left:4694;top:1546;width:2511;height:2" coordorigin="4694,1546" coordsize="2511,2">
              <v:shape style="position:absolute;left:4694;top:1546;width:2511;height:2" coordorigin="4694,1546" coordsize="2511,0" path="m4694,1546l7205,1546e" filled="false" stroked="true" strokeweight="1.44pt" strokecolor="#000000">
                <v:path arrowok="t"/>
              </v:shape>
              <v:shape style="position:absolute;left:29;top:29;width:9605;height:1502" type="#_x0000_t75" stroked="false">
                <v:imagedata r:id="rId66" o:title=""/>
              </v:shape>
            </v:group>
            <v:group style="position:absolute;left:7205;top:1546;width:29;height:2" coordorigin="7205,1546" coordsize="29,2">
              <v:shape style="position:absolute;left:7205;top:1546;width:29;height:2" coordorigin="7205,1546" coordsize="29,0" path="m7205,1546l7234,1546e" filled="false" stroked="true" strokeweight="1.44pt" strokecolor="#000000">
                <v:path arrowok="t"/>
              </v:shape>
            </v:group>
            <v:group style="position:absolute;left:7234;top:1546;width:2410;height:2" coordorigin="7234,1546" coordsize="2410,2">
              <v:shape style="position:absolute;left:7234;top:1546;width:2410;height:2" coordorigin="7234,1546" coordsize="2410,0" path="m7234,1546l9643,1546e" filled="false" stroked="true" strokeweight="1.44pt" strokecolor="#000000">
                <v:path arrowok="t"/>
              </v:shape>
              <v:shape style="position:absolute;left:139;top:160;width:1176;height:56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组利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得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405;top:160;width:1176;height:45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94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9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3,500,000.00 </w:t>
                      </w:r>
                    </w:p>
                  </w:txbxContent>
                </v:textbox>
                <w10:wrap type="none"/>
              </v:shape>
              <v:shape style="position:absolute;left:7882;top:160;width:1176;height:452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84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9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9,050,000.00 </w:t>
                      </w:r>
                    </w:p>
                  </w:txbxContent>
                </v:textbox>
                <w10:wrap type="none"/>
              </v:shape>
              <v:shape style="position:absolute;left:139;top:918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496;top:918;width:99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319,971.28 </w:t>
                      </w:r>
                    </w:p>
                  </w:txbxContent>
                </v:textbox>
                <w10:wrap type="none"/>
              </v:shape>
              <v:shape style="position:absolute;left:7973;top:918;width:99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772,569.83 </w:t>
                      </w:r>
                    </w:p>
                  </w:txbxContent>
                </v:textbox>
                <w10:wrap type="none"/>
              </v:shape>
              <v:shape style="position:absolute;left:139;top:1298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05;top:1307;width:1087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3,</w:t>
                      </w:r>
                      <w:r>
                        <w:rPr>
                          <w:rFonts w:ascii="Arial"/>
                          <w:b/>
                          <w:spacing w:val="-3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819,</w:t>
                      </w:r>
                      <w:r>
                        <w:rPr>
                          <w:rFonts w:ascii="Arial"/>
                          <w:b/>
                          <w:spacing w:val="-3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971.</w:t>
                      </w:r>
                      <w:r>
                        <w:rPr>
                          <w:rFonts w:ascii="Arial"/>
                          <w:b/>
                          <w:spacing w:val="-3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3"/>
                          <w:sz w:val="18"/>
                        </w:rPr>
                        <w:t>28</w:t>
                      </w:r>
                      <w:r>
                        <w:rPr>
                          <w:rFonts w:ascii="Arial"/>
                          <w:spacing w:val="-3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882;top:1307;width:1087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9,</w:t>
                      </w:r>
                      <w:r>
                        <w:rPr>
                          <w:rFonts w:ascii="Arial"/>
                          <w:b/>
                          <w:spacing w:val="-3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822,</w:t>
                      </w:r>
                      <w:r>
                        <w:rPr>
                          <w:rFonts w:ascii="Arial"/>
                          <w:b/>
                          <w:spacing w:val="-3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569.</w:t>
                      </w:r>
                      <w:r>
                        <w:rPr>
                          <w:rFonts w:ascii="Arial"/>
                          <w:b/>
                          <w:spacing w:val="-3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3"/>
                          <w:sz w:val="18"/>
                        </w:rPr>
                        <w:t>83</w:t>
                      </w:r>
                      <w:r>
                        <w:rPr>
                          <w:rFonts w:ascii="Arial"/>
                          <w:spacing w:val="-3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0"/>
          <w:sz w:val="20"/>
          <w:szCs w:val="20"/>
        </w:rPr>
      </w:r>
    </w:p>
    <w:p>
      <w:pPr>
        <w:spacing w:line="252" w:lineRule="exact"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组利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系信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产管理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免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350</w:t>
      </w:r>
      <w:r>
        <w:rPr>
          <w:rFonts w:ascii="宋体" w:hAnsi="宋体" w:cs="宋体" w:eastAsia="宋体" w:hint="default"/>
          <w:spacing w:val="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致，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252" w:lineRule="exact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00" w:right="1020"/>
        </w:sectPr>
      </w:pPr>
    </w:p>
    <w:p>
      <w:pPr>
        <w:spacing w:line="20" w:lineRule="exact"/>
        <w:ind w:left="1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2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22.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shape style="position:absolute;margin-left:56.880001pt;margin-top:43.087669pt;width:480.560802pt;height:359.52pt;mso-position-horizontal-relative:page;mso-position-vertical-relative:paragraph;z-index:-376168" type="#_x0000_t75" stroked="false">
            <v:imagedata r:id="rId67" o:title=""/>
          </v:shape>
        </w:pic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补充</w:t>
      </w:r>
      <w:r>
        <w:rPr>
          <w:rFonts w:ascii="宋体" w:hAnsi="宋体" w:cs="宋体" w:eastAsia="宋体" w:hint="default"/>
          <w:sz w:val="22"/>
          <w:szCs w:val="22"/>
        </w:rPr>
        <w:t>资料</w:t>
      </w:r>
      <w:r>
        <w:rPr>
          <w:rFonts w:ascii="宋体" w:hAnsi="宋体" w:cs="宋体" w:eastAsia="宋体" w:hint="default"/>
          <w:sz w:val="22"/>
          <w:szCs w:val="22"/>
        </w:rPr>
        <w:t>: </w:t>
      </w:r>
    </w:p>
    <w:p>
      <w:pPr>
        <w:spacing w:line="240" w:lineRule="auto" w:before="0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9"/>
        <w:gridCol w:w="2266"/>
        <w:gridCol w:w="2400"/>
      </w:tblGrid>
      <w:tr>
        <w:trPr>
          <w:trHeight w:val="376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4666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7" w:hRule="exact"/>
        </w:trPr>
        <w:tc>
          <w:tcPr>
            <w:tcW w:w="493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26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0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40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80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利润调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7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净利润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21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187,854.91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3,344,720.24 </w:t>
            </w:r>
          </w:p>
        </w:tc>
      </w:tr>
      <w:tr>
        <w:trPr>
          <w:trHeight w:val="379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1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113,291.89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41,141.67 </w:t>
            </w:r>
          </w:p>
        </w:tc>
      </w:tr>
      <w:tr>
        <w:trPr>
          <w:trHeight w:val="379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折旧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0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2,296.80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331,810.07 </w:t>
            </w:r>
          </w:p>
        </w:tc>
      </w:tr>
      <w:tr>
        <w:trPr>
          <w:trHeight w:val="379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无形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产摊销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82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摊销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72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无形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5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2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7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1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2,333,916.03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4,934,726.47 </w:t>
            </w:r>
          </w:p>
        </w:tc>
      </w:tr>
      <w:tr>
        <w:trPr>
          <w:trHeight w:val="379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82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82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7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经营性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0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-7,078,547.43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-7,890,417.10 </w:t>
            </w:r>
          </w:p>
        </w:tc>
      </w:tr>
      <w:tr>
        <w:trPr>
          <w:trHeight w:val="379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经营性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1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4,447,628.22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-756,760.11 </w:t>
            </w:r>
          </w:p>
        </w:tc>
      </w:tr>
      <w:tr>
        <w:trPr>
          <w:trHeight w:val="379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60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流量净额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29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6,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440.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42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5,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221,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24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93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26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53" w:hRule="exact"/>
        </w:trPr>
        <w:tc>
          <w:tcPr>
            <w:tcW w:w="4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 w:before="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tabs>
                <w:tab w:pos="1387" w:val="left" w:leader="none"/>
              </w:tabs>
              <w:spacing w:line="404" w:lineRule="exact"/>
              <w:ind w:left="561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联方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及其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交易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346" w:lineRule="exact" w:before="0"/>
        <w:ind w:left="67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准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47"/>
        <w:ind w:left="6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加重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能够对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施控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加重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个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6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受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或重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line="690" w:lineRule="atLeast" w:before="55"/>
        <w:ind w:left="947" w:right="6446" w:hanging="269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（二）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系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pacing w:val="-10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存在控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系的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32"/>
        <w:ind w:left="0" w:right="106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 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) </w:t>
      </w:r>
    </w:p>
    <w:p>
      <w:pPr>
        <w:spacing w:after="0"/>
        <w:jc w:val="righ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20" w:right="102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106"/>
        <w:gridCol w:w="1230"/>
        <w:gridCol w:w="1242"/>
        <w:gridCol w:w="1047"/>
      </w:tblGrid>
      <w:tr>
        <w:trPr>
          <w:trHeight w:val="602" w:hRule="exact"/>
        </w:trPr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7" w:lineRule="exact"/>
              <w:ind w:right="163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联方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7" w:lineRule="exact"/>
              <w:ind w:right="245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型</w:t>
            </w:r>
            <w:r>
              <w:rPr>
                <w:rFonts w:ascii="Microsoft JhengHei" w:hAnsi="Microsoft JhengHei" w:cs="Microsoft JhengHei" w:eastAsia="Microsoft JhengHei" w:hint="default"/>
                <w:spacing w:val="-2"/>
                <w:sz w:val="18"/>
                <w:szCs w:val="18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7" w:lineRule="exact"/>
              <w:ind w:right="269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地址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7" w:lineRule="exact"/>
              <w:ind w:left="20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资本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90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635" w:hRule="exact"/>
        </w:trPr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98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深圳市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科技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有限公司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3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有限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责任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3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深圳市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6000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15"/>
              </w:rPr>
              <w:t>19897057</w:t>
            </w:r>
            <w:r>
              <w:rPr>
                <w:rFonts w:ascii="宋体"/>
                <w:w w:val="100"/>
                <w:sz w:val="22"/>
              </w:rPr>
              <w:t>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32"/>
        <w:ind w:left="10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0.400002pt;margin-top:-205.632355pt;width:495.85pt;height:205.7pt;mso-position-horizontal-relative:page;mso-position-vertical-relative:paragraph;z-index:-375640" coordorigin="1008,-4113" coordsize="9917,4114">
            <v:group style="position:absolute;left:1219;top:-4105;width:9471;height:2" coordorigin="1219,-4105" coordsize="9471,2">
              <v:shape style="position:absolute;left:1219;top:-4105;width:9471;height:2" coordorigin="1219,-4105" coordsize="9471,0" path="m1219,-4105l10690,-4105e" filled="false" stroked="true" strokeweight=".72pt" strokecolor="#000000">
                <v:path arrowok="t"/>
              </v:shape>
            </v:group>
            <v:group style="position:absolute;left:1037;top:-4084;width:1868;height:2" coordorigin="1037,-4084" coordsize="1868,2">
              <v:shape style="position:absolute;left:1037;top:-4084;width:1868;height:2" coordorigin="1037,-4084" coordsize="1868,0" path="m1037,-4084l2904,-4084e" filled="false" stroked="true" strokeweight="1.44pt" strokecolor="#000000">
                <v:path arrowok="t"/>
              </v:shape>
            </v:group>
            <v:group style="position:absolute;left:2904;top:-4084;width:29;height:2" coordorigin="2904,-4084" coordsize="29,2">
              <v:shape style="position:absolute;left:2904;top:-4084;width:29;height:2" coordorigin="2904,-4084" coordsize="29,0" path="m2904,-4084l2933,-4084e" filled="false" stroked="true" strokeweight="1.44pt" strokecolor="#000000">
                <v:path arrowok="t"/>
              </v:shape>
            </v:group>
            <v:group style="position:absolute;left:2933;top:-4084;width:1143;height:2" coordorigin="2933,-4084" coordsize="1143,2">
              <v:shape style="position:absolute;left:2933;top:-4084;width:1143;height:2" coordorigin="2933,-4084" coordsize="1143,0" path="m2933,-4084l4075,-4084e" filled="false" stroked="true" strokeweight="1.44pt" strokecolor="#000000">
                <v:path arrowok="t"/>
              </v:shape>
            </v:group>
            <v:group style="position:absolute;left:4075;top:-4084;width:29;height:2" coordorigin="4075,-4084" coordsize="29,2">
              <v:shape style="position:absolute;left:4075;top:-4084;width:29;height:2" coordorigin="4075,-4084" coordsize="29,0" path="m4075,-4084l4104,-4084e" filled="false" stroked="true" strokeweight="1.44pt" strokecolor="#000000">
                <v:path arrowok="t"/>
              </v:shape>
            </v:group>
            <v:group style="position:absolute;left:4104;top:-4084;width:1229;height:2" coordorigin="4104,-4084" coordsize="1229,2">
              <v:shape style="position:absolute;left:4104;top:-4084;width:1229;height:2" coordorigin="4104,-4084" coordsize="1229,0" path="m4104,-4084l5333,-4084e" filled="false" stroked="true" strokeweight="1.44pt" strokecolor="#000000">
                <v:path arrowok="t"/>
              </v:shape>
            </v:group>
            <v:group style="position:absolute;left:5333;top:-4084;width:29;height:2" coordorigin="5333,-4084" coordsize="29,2">
              <v:shape style="position:absolute;left:5333;top:-4084;width:29;height:2" coordorigin="5333,-4084" coordsize="29,0" path="m5333,-4084l5362,-4084e" filled="false" stroked="true" strokeweight="1.44pt" strokecolor="#000000">
                <v:path arrowok="t"/>
              </v:shape>
            </v:group>
            <v:group style="position:absolute;left:5362;top:-4084;width:1234;height:2" coordorigin="5362,-4084" coordsize="1234,2">
              <v:shape style="position:absolute;left:5362;top:-4084;width:1234;height:2" coordorigin="5362,-4084" coordsize="1234,0" path="m5362,-4084l6595,-4084e" filled="false" stroked="true" strokeweight="1.44pt" strokecolor="#000000">
                <v:path arrowok="t"/>
              </v:shape>
            </v:group>
            <v:group style="position:absolute;left:6595;top:-4084;width:29;height:2" coordorigin="6595,-4084" coordsize="29,2">
              <v:shape style="position:absolute;left:6595;top:-4084;width:29;height:2" coordorigin="6595,-4084" coordsize="29,0" path="m6595,-4084l6624,-4084e" filled="false" stroked="true" strokeweight="1.44pt" strokecolor="#000000">
                <v:path arrowok="t"/>
              </v:shape>
            </v:group>
            <v:group style="position:absolute;left:6624;top:-4084;width:1124;height:2" coordorigin="6624,-4084" coordsize="1124,2">
              <v:shape style="position:absolute;left:6624;top:-4084;width:1124;height:2" coordorigin="6624,-4084" coordsize="1124,0" path="m6624,-4084l7747,-4084e" filled="false" stroked="true" strokeweight="1.44pt" strokecolor="#000000">
                <v:path arrowok="t"/>
              </v:shape>
            </v:group>
            <v:group style="position:absolute;left:7747;top:-4084;width:29;height:2" coordorigin="7747,-4084" coordsize="29,2">
              <v:shape style="position:absolute;left:7747;top:-4084;width:29;height:2" coordorigin="7747,-4084" coordsize="29,0" path="m7747,-4084l7776,-4084e" filled="false" stroked="true" strokeweight="1.44pt" strokecolor="#000000">
                <v:path arrowok="t"/>
              </v:shape>
            </v:group>
            <v:group style="position:absolute;left:7776;top:-4084;width:1551;height:2" coordorigin="7776,-4084" coordsize="1551,2">
              <v:shape style="position:absolute;left:7776;top:-4084;width:1551;height:2" coordorigin="7776,-4084" coordsize="1551,0" path="m7776,-4084l9326,-4084e" filled="false" stroked="true" strokeweight="1.44pt" strokecolor="#000000">
                <v:path arrowok="t"/>
              </v:shape>
            </v:group>
            <v:group style="position:absolute;left:9326;top:-4084;width:29;height:2" coordorigin="9326,-4084" coordsize="29,2">
              <v:shape style="position:absolute;left:9326;top:-4084;width:29;height:2" coordorigin="9326,-4084" coordsize="29,0" path="m9326,-4084l9355,-4084e" filled="false" stroked="true" strokeweight="1.44pt" strokecolor="#000000">
                <v:path arrowok="t"/>
              </v:shape>
            </v:group>
            <v:group style="position:absolute;left:9355;top:-4084;width:1546;height:2" coordorigin="9355,-4084" coordsize="1546,2">
              <v:shape style="position:absolute;left:9355;top:-4084;width:1546;height:2" coordorigin="9355,-4084" coordsize="1546,0" path="m9355,-4084l10901,-4084e" filled="false" stroked="true" strokeweight="1.44pt" strokecolor="#000000">
                <v:path arrowok="t"/>
              </v:shape>
            </v:group>
            <v:group style="position:absolute;left:1022;top:-13;width:1882;height:2" coordorigin="1022,-13" coordsize="1882,2">
              <v:shape style="position:absolute;left:1022;top:-13;width:1882;height:2" coordorigin="1022,-13" coordsize="1882,0" path="m1022,-13l2904,-13e" filled="false" stroked="true" strokeweight="1.44pt" strokecolor="#000000">
                <v:path arrowok="t"/>
              </v:shape>
            </v:group>
            <v:group style="position:absolute;left:2904;top:-13;width:29;height:2" coordorigin="2904,-13" coordsize="29,2">
              <v:shape style="position:absolute;left:2904;top:-13;width:29;height:2" coordorigin="2904,-13" coordsize="29,0" path="m2904,-13l2933,-13e" filled="false" stroked="true" strokeweight="1.44pt" strokecolor="#000000">
                <v:path arrowok="t"/>
              </v:shape>
            </v:group>
            <v:group style="position:absolute;left:2933;top:-13;width:1143;height:2" coordorigin="2933,-13" coordsize="1143,2">
              <v:shape style="position:absolute;left:2933;top:-13;width:1143;height:2" coordorigin="2933,-13" coordsize="1143,0" path="m2933,-13l4075,-13e" filled="false" stroked="true" strokeweight="1.44pt" strokecolor="#000000">
                <v:path arrowok="t"/>
              </v:shape>
            </v:group>
            <v:group style="position:absolute;left:4075;top:-13;width:29;height:2" coordorigin="4075,-13" coordsize="29,2">
              <v:shape style="position:absolute;left:4075;top:-13;width:29;height:2" coordorigin="4075,-13" coordsize="29,0" path="m4075,-13l4104,-13e" filled="false" stroked="true" strokeweight="1.44pt" strokecolor="#000000">
                <v:path arrowok="t"/>
              </v:shape>
            </v:group>
            <v:group style="position:absolute;left:4104;top:-13;width:1229;height:2" coordorigin="4104,-13" coordsize="1229,2">
              <v:shape style="position:absolute;left:4104;top:-13;width:1229;height:2" coordorigin="4104,-13" coordsize="1229,0" path="m4104,-13l5333,-13e" filled="false" stroked="true" strokeweight="1.44pt" strokecolor="#000000">
                <v:path arrowok="t"/>
              </v:shape>
            </v:group>
            <v:group style="position:absolute;left:5333;top:-13;width:29;height:2" coordorigin="5333,-13" coordsize="29,2">
              <v:shape style="position:absolute;left:5333;top:-13;width:29;height:2" coordorigin="5333,-13" coordsize="29,0" path="m5333,-13l5362,-13e" filled="false" stroked="true" strokeweight="1.44pt" strokecolor="#000000">
                <v:path arrowok="t"/>
              </v:shape>
            </v:group>
            <v:group style="position:absolute;left:5362;top:-13;width:1234;height:2" coordorigin="5362,-13" coordsize="1234,2">
              <v:shape style="position:absolute;left:5362;top:-13;width:1234;height:2" coordorigin="5362,-13" coordsize="1234,0" path="m5362,-13l6595,-13e" filled="false" stroked="true" strokeweight="1.44pt" strokecolor="#000000">
                <v:path arrowok="t"/>
              </v:shape>
            </v:group>
            <v:group style="position:absolute;left:6595;top:-13;width:29;height:2" coordorigin="6595,-13" coordsize="29,2">
              <v:shape style="position:absolute;left:6595;top:-13;width:29;height:2" coordorigin="6595,-13" coordsize="29,0" path="m6595,-13l6624,-13e" filled="false" stroked="true" strokeweight="1.44pt" strokecolor="#000000">
                <v:path arrowok="t"/>
              </v:shape>
            </v:group>
            <v:group style="position:absolute;left:6624;top:-13;width:1124;height:2" coordorigin="6624,-13" coordsize="1124,2">
              <v:shape style="position:absolute;left:6624;top:-13;width:1124;height:2" coordorigin="6624,-13" coordsize="1124,0" path="m6624,-13l7747,-13e" filled="false" stroked="true" strokeweight="1.44pt" strokecolor="#000000">
                <v:path arrowok="t"/>
              </v:shape>
            </v:group>
            <v:group style="position:absolute;left:7747;top:-13;width:29;height:2" coordorigin="7747,-13" coordsize="29,2">
              <v:shape style="position:absolute;left:7747;top:-13;width:29;height:2" coordorigin="7747,-13" coordsize="29,0" path="m7747,-13l7776,-13e" filled="false" stroked="true" strokeweight="1.44pt" strokecolor="#000000">
                <v:path arrowok="t"/>
              </v:shape>
            </v:group>
            <v:group style="position:absolute;left:7776;top:-13;width:1551;height:2" coordorigin="7776,-13" coordsize="1551,2">
              <v:shape style="position:absolute;left:7776;top:-13;width:1551;height:2" coordorigin="7776,-13" coordsize="1551,0" path="m7776,-13l9326,-13e" filled="false" stroked="true" strokeweight="1.44pt" strokecolor="#000000">
                <v:path arrowok="t"/>
              </v:shape>
              <v:shape style="position:absolute;left:1037;top:-4069;width:9864;height:4042" type="#_x0000_t75" stroked="false">
                <v:imagedata r:id="rId68" o:title=""/>
              </v:shape>
            </v:group>
            <v:group style="position:absolute;left:9326;top:-13;width:29;height:2" coordorigin="9326,-13" coordsize="29,2">
              <v:shape style="position:absolute;left:9326;top:-13;width:29;height:2" coordorigin="9326,-13" coordsize="29,0" path="m9326,-13l9355,-13e" filled="false" stroked="true" strokeweight="1.44pt" strokecolor="#000000">
                <v:path arrowok="t"/>
              </v:shape>
            </v:group>
            <v:group style="position:absolute;left:9355;top:-13;width:1556;height:2" coordorigin="9355,-13" coordsize="1556,2">
              <v:shape style="position:absolute;left:9355;top:-13;width:1556;height:2" coordorigin="9355,-13" coordsize="1556,0" path="m9355,-13l10910,-13e" filled="false" stroked="true" strokeweight="1.44pt" strokecolor="#000000">
                <v:path arrowok="t"/>
              </v:shape>
              <v:shape style="position:absolute;left:8184;top:-3938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业务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576;top:-3938;width:108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本公司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系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872;top:-3540;width:1344;height:466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电子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购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销及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  <w:p>
                      <w:pPr>
                        <w:spacing w:before="12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他国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内商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业、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供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9970;top:-3218;width:372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872;top:-2901;width:1344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含专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营、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专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9898;top:-2901;width:52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股东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987;top:-2580;width:1193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专卖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w w:val="99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77"/>
                          <w:w w:val="99"/>
                          <w:sz w:val="15"/>
                          <w:szCs w:val="15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1147;top:-1572;width:1656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深圳市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纳伟仕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有限公</w:t>
                      </w:r>
                    </w:p>
                  </w:txbxContent>
                </v:textbox>
                <w10:wrap type="none"/>
              </v:shape>
              <v:shape style="position:absolute;left:3202;top:-1413;width:670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责任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488;top:-1413;width:52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深圳市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635;top:-1413;width:752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10000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181;top:-1480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147;top:-223;width:52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厉天福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499;top:-290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709;top:-290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971;top:-290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181;top:-290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867;top:-2263;width:1431;height:2195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房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地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产开发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兴</w:t>
                      </w:r>
                    </w:p>
                    <w:p>
                      <w:pPr>
                        <w:spacing w:line="292" w:lineRule="auto" w:before="48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办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电子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w w:val="99"/>
                          <w:sz w:val="15"/>
                          <w:szCs w:val="15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w w:val="99"/>
                          <w:sz w:val="15"/>
                          <w:szCs w:val="15"/>
                        </w:rPr>
                        <w:t>线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w w:val="99"/>
                          <w:sz w:val="15"/>
                          <w:szCs w:val="15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w w:val="99"/>
                          <w:sz w:val="15"/>
                          <w:szCs w:val="15"/>
                        </w:rPr>
                        <w:t>络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w w:val="99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w w:val="99"/>
                          <w:sz w:val="15"/>
                          <w:szCs w:val="15"/>
                        </w:rPr>
                        <w:t>通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w w:val="99"/>
                          <w:sz w:val="15"/>
                          <w:szCs w:val="15"/>
                        </w:rPr>
                        <w:t>讯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w w:val="99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w w:val="99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w w:val="99"/>
                          <w:sz w:val="15"/>
                          <w:szCs w:val="15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光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视频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、数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码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录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音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录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像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品设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销售；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内商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货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技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术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  <w:p>
                      <w:pPr>
                        <w:spacing w:before="39"/>
                        <w:ind w:left="33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9672;top:-1413;width:968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间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股股东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147;top:-1250;width:224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9749;top:-223;width:819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/>
          <w:w w:val="100"/>
          <w:sz w:val="22"/>
        </w:rPr>
        <w:t> </w:t>
      </w:r>
    </w:p>
    <w:p>
      <w:pPr>
        <w:spacing w:before="72"/>
        <w:ind w:left="10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shape style="position:absolute;margin-left:56.880001pt;margin-top:39.487648pt;width:484.062968pt;height:37.44pt;mso-position-horizontal-relative:page;mso-position-vertical-relative:paragraph;z-index:-375616" type="#_x0000_t75" stroked="false">
            <v:imagedata r:id="rId69" o:title=""/>
          </v:shape>
        </w:pict>
      </w: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不存在控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系的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6"/>
        <w:gridCol w:w="3586"/>
        <w:gridCol w:w="2587"/>
      </w:tblGrid>
      <w:tr>
        <w:trPr>
          <w:trHeight w:val="390" w:hRule="exact"/>
        </w:trPr>
        <w:tc>
          <w:tcPr>
            <w:tcW w:w="344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6173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344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联方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58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92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系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58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6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本公司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联交易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内容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344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纳伟仕视听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358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1" w:hRule="exact"/>
        </w:trPr>
        <w:tc>
          <w:tcPr>
            <w:tcW w:w="344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358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3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83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联交易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775" w:val="left" w:leader="none"/>
        </w:tabs>
        <w:spacing w:before="32"/>
        <w:ind w:left="3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  <w:t>1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3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10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买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价格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价格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10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购物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10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880001pt;margin-top:20.047663pt;width:482.2pt;height:95.55pt;mso-position-horizontal-relative:page;mso-position-vertical-relative:paragraph;z-index:-375592" coordorigin="1138,401" coordsize="9644,1911">
            <v:group style="position:absolute;left:1152;top:415;width:3855;height:2" coordorigin="1152,415" coordsize="3855,2">
              <v:shape style="position:absolute;left:1152;top:415;width:3855;height:2" coordorigin="1152,415" coordsize="3855,0" path="m1152,415l5006,415e" filled="false" stroked="true" strokeweight="1.44pt" strokecolor="#000000">
                <v:path arrowok="t"/>
              </v:shape>
            </v:group>
            <v:group style="position:absolute;left:5006;top:415;width:29;height:2" coordorigin="5006,415" coordsize="29,2">
              <v:shape style="position:absolute;left:5006;top:415;width:29;height:2" coordorigin="5006,415" coordsize="29,0" path="m5006,415l5035,415e" filled="false" stroked="true" strokeweight="1.44pt" strokecolor="#000000">
                <v:path arrowok="t"/>
              </v:shape>
            </v:group>
            <v:group style="position:absolute;left:5035;top:415;width:2804;height:2" coordorigin="5035,415" coordsize="2804,2">
              <v:shape style="position:absolute;left:5035;top:415;width:2804;height:2" coordorigin="5035,415" coordsize="2804,0" path="m5035,415l7838,415e" filled="false" stroked="true" strokeweight="1.44pt" strokecolor="#000000">
                <v:path arrowok="t"/>
              </v:shape>
            </v:group>
            <v:group style="position:absolute;left:7838;top:415;width:29;height:2" coordorigin="7838,415" coordsize="29,2">
              <v:shape style="position:absolute;left:7838;top:415;width:29;height:2" coordorigin="7838,415" coordsize="29,0" path="m7838,415l7867,415e" filled="false" stroked="true" strokeweight="1.44pt" strokecolor="#000000">
                <v:path arrowok="t"/>
              </v:shape>
            </v:group>
            <v:group style="position:absolute;left:7867;top:415;width:2900;height:2" coordorigin="7867,415" coordsize="2900,2">
              <v:shape style="position:absolute;left:7867;top:415;width:2900;height:2" coordorigin="7867,415" coordsize="2900,0" path="m7867,415l10766,415e" filled="false" stroked="true" strokeweight="1.44pt" strokecolor="#000000">
                <v:path arrowok="t"/>
              </v:shape>
              <v:shape style="position:absolute;left:1147;top:430;width:9619;height:1882" type="#_x0000_t75" stroked="false">
                <v:imagedata r:id="rId70" o:title=""/>
              </v:shape>
            </v:group>
            <w10:wrap type="none"/>
          </v:group>
        </w:pict>
      </w:r>
      <w:r>
        <w:rPr>
          <w:rFonts w:ascii="宋体"/>
          <w:w w:val="100"/>
          <w:sz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2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0"/>
        <w:gridCol w:w="2314"/>
        <w:gridCol w:w="989"/>
        <w:gridCol w:w="1889"/>
        <w:gridCol w:w="982"/>
      </w:tblGrid>
      <w:tr>
        <w:trPr>
          <w:trHeight w:val="762" w:hRule="exact"/>
        </w:trPr>
        <w:tc>
          <w:tcPr>
            <w:tcW w:w="3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联方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39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2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6"/>
              <w:ind w:left="230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3"/>
              <w:ind w:left="19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01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2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6"/>
              <w:ind w:right="11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3"/>
              <w:ind w:left="28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82" w:hRule="exact"/>
        </w:trPr>
        <w:tc>
          <w:tcPr>
            <w:tcW w:w="3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纳伟仕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0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999,439.45 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13.98% </w:t>
            </w:r>
          </w:p>
        </w:tc>
      </w:tr>
      <w:tr>
        <w:trPr>
          <w:trHeight w:val="379" w:hRule="exact"/>
        </w:trPr>
        <w:tc>
          <w:tcPr>
            <w:tcW w:w="3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纳伟仕视听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7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2,485,217.94 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13.45% </w:t>
            </w:r>
          </w:p>
        </w:tc>
        <w:tc>
          <w:tcPr>
            <w:tcW w:w="1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5,314,124.60 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74.34% </w:t>
            </w:r>
          </w:p>
        </w:tc>
      </w:tr>
      <w:tr>
        <w:trPr>
          <w:trHeight w:val="342" w:hRule="exact"/>
        </w:trPr>
        <w:tc>
          <w:tcPr>
            <w:tcW w:w="347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427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7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2,</w:t>
            </w:r>
            <w:r>
              <w:rPr>
                <w:rFonts w:ascii="Arial"/>
                <w:b/>
                <w:spacing w:val="-3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485,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217.</w:t>
            </w:r>
            <w:r>
              <w:rPr>
                <w:rFonts w:ascii="Arial"/>
                <w:b/>
                <w:spacing w:val="-37"/>
                <w:sz w:val="18"/>
              </w:rPr>
              <w:t> </w:t>
            </w:r>
            <w:r>
              <w:rPr>
                <w:rFonts w:ascii="Arial"/>
                <w:b/>
                <w:spacing w:val="-3"/>
                <w:sz w:val="18"/>
              </w:rPr>
              <w:t>94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85"/>
                <w:sz w:val="18"/>
              </w:rPr>
              <w:t>13.</w:t>
            </w:r>
            <w:r>
              <w:rPr>
                <w:rFonts w:ascii="Arial"/>
                <w:b/>
                <w:spacing w:val="-1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45%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6,</w:t>
            </w:r>
            <w:r>
              <w:rPr>
                <w:rFonts w:ascii="Arial"/>
                <w:b/>
                <w:spacing w:val="-3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313,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564.</w:t>
            </w:r>
            <w:r>
              <w:rPr>
                <w:rFonts w:ascii="Arial"/>
                <w:b/>
                <w:spacing w:val="-37"/>
                <w:sz w:val="18"/>
              </w:rPr>
              <w:t> </w:t>
            </w:r>
            <w:r>
              <w:rPr>
                <w:rFonts w:ascii="Arial"/>
                <w:b/>
                <w:spacing w:val="-3"/>
                <w:sz w:val="18"/>
              </w:rPr>
              <w:t>05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85"/>
                <w:sz w:val="18"/>
              </w:rPr>
              <w:t>88.</w:t>
            </w:r>
            <w:r>
              <w:rPr>
                <w:rFonts w:ascii="Arial"/>
                <w:b/>
                <w:spacing w:val="-1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32%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before="16"/>
        <w:ind w:left="10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10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pacing w:val="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资金</w:t>
      </w:r>
      <w:r>
        <w:rPr>
          <w:rFonts w:ascii="宋体" w:hAnsi="宋体" w:cs="宋体" w:eastAsia="宋体" w:hint="default"/>
          <w:sz w:val="22"/>
          <w:szCs w:val="22"/>
        </w:rPr>
        <w:t>往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44"/>
        <w:ind w:left="10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shape style="position:absolute;margin-left:56.880001pt;margin-top:43.087654pt;width:484.181981pt;height:75.36pt;mso-position-horizontal-relative:page;mso-position-vertical-relative:paragraph;z-index:-375568" type="#_x0000_t75" stroked="false">
            <v:imagedata r:id="rId71" o:title=""/>
          </v:shape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2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1"/>
        <w:gridCol w:w="2762"/>
        <w:gridCol w:w="800"/>
        <w:gridCol w:w="3345"/>
      </w:tblGrid>
      <w:tr>
        <w:trPr>
          <w:trHeight w:val="376" w:hRule="exact"/>
        </w:trPr>
        <w:tc>
          <w:tcPr>
            <w:tcW w:w="274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82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6907" w:type="dxa"/>
            <w:gridSpan w:val="3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29" w:hRule="exact"/>
        </w:trPr>
        <w:tc>
          <w:tcPr>
            <w:tcW w:w="274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联方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76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78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联方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9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联方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本公司提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82" w:hRule="exact"/>
        </w:trPr>
        <w:tc>
          <w:tcPr>
            <w:tcW w:w="2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51" w:val="left" w:leader="none"/>
              </w:tabs>
              <w:spacing w:line="303" w:lineRule="exact"/>
              <w:ind w:left="379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  <w:tab/>
              <w:t>余额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36" w:val="left" w:leader="none"/>
              </w:tabs>
              <w:spacing w:line="303" w:lineRule="exact"/>
              <w:ind w:left="37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  <w:tab/>
              <w:t>余额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86" w:hRule="exact"/>
        </w:trPr>
        <w:tc>
          <w:tcPr>
            <w:tcW w:w="2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纳伟仕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25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3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73" w:val="left" w:leader="none"/>
              </w:tabs>
              <w:spacing w:line="240" w:lineRule="auto" w:before="45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2,915,566.72</w:t>
              <w:tab/>
              <w:t>37,984,805.69 </w:t>
            </w:r>
          </w:p>
        </w:tc>
      </w:tr>
      <w:tr>
        <w:trPr>
          <w:trHeight w:val="334" w:hRule="exact"/>
        </w:trPr>
        <w:tc>
          <w:tcPr>
            <w:tcW w:w="274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94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76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35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0.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0.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4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073" w:val="left" w:leader="none"/>
              </w:tabs>
              <w:spacing w:line="240" w:lineRule="auto" w:before="79"/>
              <w:ind w:left="2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2,</w:t>
            </w:r>
            <w:r>
              <w:rPr>
                <w:rFonts w:ascii="Arial"/>
                <w:b/>
                <w:spacing w:val="-3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915,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566.</w:t>
            </w:r>
            <w:r>
              <w:rPr>
                <w:rFonts w:ascii="Arial"/>
                <w:b/>
                <w:spacing w:val="-37"/>
                <w:sz w:val="18"/>
              </w:rPr>
              <w:t> </w:t>
            </w:r>
            <w:r>
              <w:rPr>
                <w:rFonts w:ascii="Arial"/>
                <w:b/>
                <w:spacing w:val="-3"/>
                <w:sz w:val="18"/>
              </w:rPr>
              <w:t>72</w:t>
              <w:tab/>
            </w:r>
            <w:r>
              <w:rPr>
                <w:rFonts w:ascii="Arial"/>
                <w:b/>
                <w:w w:val="95"/>
                <w:sz w:val="18"/>
              </w:rPr>
              <w:t>37,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984,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805.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69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76" w:footer="840" w:top="1100" w:bottom="1020" w:left="900" w:right="860"/>
        </w:sect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2007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56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0"/>
          <w:sz w:val="20"/>
          <w:szCs w:val="20"/>
        </w:rPr>
        <w:pict>
          <v:group style="width:483.6pt;height:78pt;mso-position-horizontal-relative:char;mso-position-vertical-relative:line" coordorigin="0,0" coordsize="9672,1560">
            <v:group style="position:absolute;left:34;top:14;width:2511;height:2" coordorigin="34,14" coordsize="2511,2">
              <v:shape style="position:absolute;left:34;top:14;width:2511;height:2" coordorigin="34,14" coordsize="2511,0" path="m34,14l2544,14e" filled="false" stroked="true" strokeweight="1.44pt" strokecolor="#000000">
                <v:path arrowok="t"/>
              </v:shape>
            </v:group>
            <v:group style="position:absolute;left:2544;top:14;width:29;height:2" coordorigin="2544,14" coordsize="29,2">
              <v:shape style="position:absolute;left:2544;top:14;width:29;height:2" coordorigin="2544,14" coordsize="29,0" path="m2544,14l2573,14e" filled="false" stroked="true" strokeweight="1.44pt" strokecolor="#000000">
                <v:path arrowok="t"/>
              </v:shape>
            </v:group>
            <v:group style="position:absolute;left:2573;top:14;width:3543;height:2" coordorigin="2573,14" coordsize="3543,2">
              <v:shape style="position:absolute;left:2573;top:14;width:3543;height:2" coordorigin="2573,14" coordsize="3543,0" path="m2573,14l6115,14e" filled="false" stroked="true" strokeweight="1.44pt" strokecolor="#000000">
                <v:path arrowok="t"/>
              </v:shape>
            </v:group>
            <v:group style="position:absolute;left:6115;top:14;width:29;height:2" coordorigin="6115,14" coordsize="29,2">
              <v:shape style="position:absolute;left:6115;top:14;width:29;height:2" coordorigin="6115,14" coordsize="29,0" path="m6115,14l6144,14e" filled="false" stroked="true" strokeweight="1.44pt" strokecolor="#000000">
                <v:path arrowok="t"/>
              </v:shape>
            </v:group>
            <v:group style="position:absolute;left:6144;top:14;width:3504;height:2" coordorigin="6144,14" coordsize="3504,2">
              <v:shape style="position:absolute;left:6144;top:14;width:3504;height:2" coordorigin="6144,14" coordsize="3504,0" path="m6144,14l9648,14e" filled="false" stroked="true" strokeweight="1.44pt" strokecolor="#000000">
                <v:path arrowok="t"/>
              </v:shape>
            </v:group>
            <v:group style="position:absolute;left:14;top:1546;width:2530;height:2" coordorigin="14,1546" coordsize="2530,2">
              <v:shape style="position:absolute;left:14;top:1546;width:2530;height:2" coordorigin="14,1546" coordsize="2530,0" path="m14,1546l2544,1546e" filled="false" stroked="true" strokeweight="1.44pt" strokecolor="#000000">
                <v:path arrowok="t"/>
              </v:shape>
            </v:group>
            <v:group style="position:absolute;left:2544;top:1546;width:29;height:2" coordorigin="2544,1546" coordsize="29,2">
              <v:shape style="position:absolute;left:2544;top:1546;width:29;height:2" coordorigin="2544,1546" coordsize="29,0" path="m2544,1546l2573,1546e" filled="false" stroked="true" strokeweight="1.44pt" strokecolor="#000000">
                <v:path arrowok="t"/>
              </v:shape>
            </v:group>
            <v:group style="position:absolute;left:2573;top:1546;width:1757;height:2" coordorigin="2573,1546" coordsize="1757,2">
              <v:shape style="position:absolute;left:2573;top:1546;width:1757;height:2" coordorigin="2573,1546" coordsize="1757,0" path="m2573,1546l4330,1546e" filled="false" stroked="true" strokeweight="1.44pt" strokecolor="#000000">
                <v:path arrowok="t"/>
              </v:shape>
            </v:group>
            <v:group style="position:absolute;left:4330;top:1546;width:29;height:2" coordorigin="4330,1546" coordsize="29,2">
              <v:shape style="position:absolute;left:4330;top:1546;width:29;height:2" coordorigin="4330,1546" coordsize="29,0" path="m4330,1546l4358,1546e" filled="false" stroked="true" strokeweight="1.44pt" strokecolor="#000000">
                <v:path arrowok="t"/>
              </v:shape>
            </v:group>
            <v:group style="position:absolute;left:4358;top:1546;width:1757;height:2" coordorigin="4358,1546" coordsize="1757,2">
              <v:shape style="position:absolute;left:4358;top:1546;width:1757;height:2" coordorigin="4358,1546" coordsize="1757,0" path="m4358,1546l6115,1546e" filled="false" stroked="true" strokeweight="1.44pt" strokecolor="#000000">
                <v:path arrowok="t"/>
              </v:shape>
            </v:group>
            <v:group style="position:absolute;left:6115;top:1546;width:29;height:2" coordorigin="6115,1546" coordsize="29,2">
              <v:shape style="position:absolute;left:6115;top:1546;width:29;height:2" coordorigin="6115,1546" coordsize="29,0" path="m6115,1546l6144,1546e" filled="false" stroked="true" strokeweight="1.44pt" strokecolor="#000000">
                <v:path arrowok="t"/>
              </v:shape>
            </v:group>
            <v:group style="position:absolute;left:6144;top:1546;width:1757;height:2" coordorigin="6144,1546" coordsize="1757,2">
              <v:shape style="position:absolute;left:6144;top:1546;width:1757;height:2" coordorigin="6144,1546" coordsize="1757,0" path="m6144,1546l7901,1546e" filled="false" stroked="true" strokeweight="1.44pt" strokecolor="#000000">
                <v:path arrowok="t"/>
              </v:shape>
              <v:shape style="position:absolute;left:29;top:29;width:9619;height:1502" type="#_x0000_t75" stroked="false">
                <v:imagedata r:id="rId72" o:title=""/>
              </v:shape>
            </v:group>
            <v:group style="position:absolute;left:7901;top:1546;width:29;height:2" coordorigin="7901,1546" coordsize="29,2">
              <v:shape style="position:absolute;left:7901;top:1546;width:29;height:2" coordorigin="7901,1546" coordsize="29,0" path="m7901,1546l7930,1546e" filled="false" stroked="true" strokeweight="1.44pt" strokecolor="#000000">
                <v:path arrowok="t"/>
              </v:shape>
            </v:group>
            <v:group style="position:absolute;left:7930;top:1546;width:1728;height:2" coordorigin="7930,1546" coordsize="1728,2">
              <v:shape style="position:absolute;left:7930;top:1546;width:1728;height:2" coordorigin="7930,1546" coordsize="1728,0" path="m7930,1546l9658,1546e" filled="false" stroked="true" strokeweight="1.44pt" strokecolor="#000000">
                <v:path arrowok="t"/>
              </v:shape>
              <v:shape style="position:absolute;left:139;top:160;width:90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19;top:160;width:144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898;top:160;width:198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本公司提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173;top:544;width:54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045;top:544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余额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744;top:544;width:54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602;top:544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余额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923;width:22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深圳市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纳伟仕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864;top:923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5650;top:938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6629;top:923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20,036,016.34 </w:t>
                      </w:r>
                    </w:p>
                  </w:txbxContent>
                </v:textbox>
                <w10:wrap type="none"/>
              </v:shape>
              <v:shape style="position:absolute;left:8376;top:923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35,069,238.97 </w:t>
                      </w:r>
                    </w:p>
                  </w:txbxContent>
                </v:textbox>
                <w10:wrap type="none"/>
              </v:shape>
              <v:shape style="position:absolute;left:139;top:130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864;top:1311;width:36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00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650;top:1326;width:36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00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432;top:1311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20,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036,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016.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34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198;top:1311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35,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069,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238.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97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0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00" w:lineRule="auto" w:before="32"/>
        <w:ind w:left="248" w:right="95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公司与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股股东深圳市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纳伟仕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订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约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纳伟仕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恢复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资金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还款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限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期利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4.</w:t>
      </w:r>
      <w:r>
        <w:rPr>
          <w:rFonts w:ascii="宋体" w:hAnsi="宋体" w:cs="宋体" w:eastAsia="宋体" w:hint="default"/>
          <w:spacing w:val="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豁</w:t>
      </w:r>
      <w:r>
        <w:rPr>
          <w:rFonts w:ascii="宋体" w:hAnsi="宋体" w:cs="宋体" w:eastAsia="宋体" w:hint="default"/>
          <w:sz w:val="22"/>
          <w:szCs w:val="22"/>
        </w:rPr>
        <w:t>免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560" w:lineRule="exact"/>
        <w:ind w:left="11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0"/>
          <w:sz w:val="20"/>
          <w:szCs w:val="20"/>
        </w:rPr>
        <w:pict>
          <v:group style="width:483.6pt;height:78pt;mso-position-horizontal-relative:char;mso-position-vertical-relative:line" coordorigin="0,0" coordsize="9672,1560">
            <v:group style="position:absolute;left:34;top:14;width:3936;height:2" coordorigin="34,14" coordsize="3936,2">
              <v:shape style="position:absolute;left:34;top:14;width:3936;height:2" coordorigin="34,14" coordsize="3936,0" path="m34,14l3970,14e" filled="false" stroked="true" strokeweight="1.44pt" strokecolor="#000000">
                <v:path arrowok="t"/>
              </v:shape>
            </v:group>
            <v:group style="position:absolute;left:3970;top:14;width:29;height:2" coordorigin="3970,14" coordsize="29,2">
              <v:shape style="position:absolute;left:3970;top:14;width:29;height:2" coordorigin="3970,14" coordsize="29,0" path="m3970,14l3998,14e" filled="false" stroked="true" strokeweight="1.44pt" strokecolor="#000000">
                <v:path arrowok="t"/>
              </v:shape>
            </v:group>
            <v:group style="position:absolute;left:3998;top:14;width:2808;height:2" coordorigin="3998,14" coordsize="2808,2">
              <v:shape style="position:absolute;left:3998;top:14;width:2808;height:2" coordorigin="3998,14" coordsize="2808,0" path="m3998,14l6806,14e" filled="false" stroked="true" strokeweight="1.44pt" strokecolor="#000000">
                <v:path arrowok="t"/>
              </v:shape>
            </v:group>
            <v:group style="position:absolute;left:6806;top:14;width:29;height:2" coordorigin="6806,14" coordsize="29,2">
              <v:shape style="position:absolute;left:6806;top:14;width:29;height:2" coordorigin="6806,14" coordsize="29,0" path="m6806,14l6835,14e" filled="false" stroked="true" strokeweight="1.44pt" strokecolor="#000000">
                <v:path arrowok="t"/>
              </v:shape>
            </v:group>
            <v:group style="position:absolute;left:6835;top:14;width:2813;height:2" coordorigin="6835,14" coordsize="2813,2">
              <v:shape style="position:absolute;left:6835;top:14;width:2813;height:2" coordorigin="6835,14" coordsize="2813,0" path="m6835,14l9648,14e" filled="false" stroked="true" strokeweight="1.44pt" strokecolor="#000000">
                <v:path arrowok="t"/>
              </v:shape>
            </v:group>
            <v:group style="position:absolute;left:14;top:1546;width:3956;height:2" coordorigin="14,1546" coordsize="3956,2">
              <v:shape style="position:absolute;left:14;top:1546;width:3956;height:2" coordorigin="14,1546" coordsize="3956,0" path="m14,1546l3970,1546e" filled="false" stroked="true" strokeweight="1.44pt" strokecolor="#000000">
                <v:path arrowok="t"/>
              </v:shape>
            </v:group>
            <v:group style="position:absolute;left:3970;top:1546;width:29;height:2" coordorigin="3970,1546" coordsize="29,2">
              <v:shape style="position:absolute;left:3970;top:1546;width:29;height:2" coordorigin="3970,1546" coordsize="29,0" path="m3970,1546l3998,1546e" filled="false" stroked="true" strokeweight="1.44pt" strokecolor="#000000">
                <v:path arrowok="t"/>
              </v:shape>
            </v:group>
            <v:group style="position:absolute;left:3998;top:1546;width:2808;height:2" coordorigin="3998,1546" coordsize="2808,2">
              <v:shape style="position:absolute;left:3998;top:1546;width:2808;height:2" coordorigin="3998,1546" coordsize="2808,0" path="m3998,1546l6806,1546e" filled="false" stroked="true" strokeweight="1.44pt" strokecolor="#000000">
                <v:path arrowok="t"/>
              </v:shape>
              <v:shape style="position:absolute;left:29;top:29;width:9619;height:1502" type="#_x0000_t75" stroked="false">
                <v:imagedata r:id="rId73" o:title=""/>
              </v:shape>
            </v:group>
            <v:group style="position:absolute;left:6806;top:1546;width:29;height:2" coordorigin="6806,1546" coordsize="29,2">
              <v:shape style="position:absolute;left:6806;top:1546;width:29;height:2" coordorigin="6806,1546" coordsize="29,0" path="m6806,1546l6835,1546e" filled="false" stroked="true" strokeweight="1.44pt" strokecolor="#000000">
                <v:path arrowok="t"/>
              </v:shape>
            </v:group>
            <v:group style="position:absolute;left:6835;top:1546;width:2823;height:2" coordorigin="6835,1546" coordsize="2823,2">
              <v:shape style="position:absolute;left:6835;top:1546;width:2823;height:2" coordorigin="6835,1546" coordsize="2823,0" path="m6835,1546l9658,1546e" filled="false" stroked="true" strokeweight="1.44pt" strokecolor="#000000">
                <v:path arrowok="t"/>
              </v:shape>
              <v:shape style="position:absolute;left:1550;top:160;width:90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011;top:160;width:773;height:567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2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line="293" w:lineRule="exact" w:before="70"/>
                        <w:ind w:left="4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853;top:160;width:773;height:567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2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line="293" w:lineRule="exact" w:before="70"/>
                        <w:ind w:left="0" w:right="2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923;width:22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深圳市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纳伟仕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218;top:923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7694;top:923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9,050,000.00 </w:t>
                      </w:r>
                    </w:p>
                  </w:txbxContent>
                </v:textbox>
                <w10:wrap type="none"/>
              </v:shape>
              <v:shape style="position:absolute;left:1824;top:130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218;top:1302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7694;top:1302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9,050,000.00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0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46" w:lineRule="exact" w:before="0"/>
        <w:ind w:left="68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（四）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往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来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余额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2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8"/>
        <w:gridCol w:w="2028"/>
        <w:gridCol w:w="2174"/>
        <w:gridCol w:w="1907"/>
      </w:tblGrid>
      <w:tr>
        <w:trPr>
          <w:trHeight w:val="765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联方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8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纳伟仕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18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8"/>
              <w:ind w:left="7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74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8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37,984,805.69 </w:t>
            </w:r>
          </w:p>
        </w:tc>
        <w:tc>
          <w:tcPr>
            <w:tcW w:w="1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79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8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35,069,238.97 </w:t>
            </w:r>
          </w:p>
        </w:tc>
      </w:tr>
      <w:tr>
        <w:trPr>
          <w:trHeight w:val="379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纳伟仕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1,169,344.16 </w:t>
            </w:r>
          </w:p>
        </w:tc>
        <w:tc>
          <w:tcPr>
            <w:tcW w:w="1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20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1,169,344.16 </w:t>
            </w:r>
          </w:p>
        </w:tc>
      </w:tr>
      <w:tr>
        <w:trPr>
          <w:trHeight w:val="342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纳伟仕视听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20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6,217,525.78 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Heading4"/>
        <w:tabs>
          <w:tab w:pos="1524" w:val="left" w:leader="none"/>
        </w:tabs>
        <w:spacing w:line="367" w:lineRule="exact"/>
        <w:ind w:left="6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60.959999pt;margin-top:-95.087502pt;width:514.35pt;height:78pt;mso-position-horizontal-relative:page;mso-position-vertical-relative:paragraph;z-index:-374848" coordorigin="1219,-1902" coordsize="10287,1560">
            <v:group style="position:absolute;left:1248;top:-1887;width:3855;height:2" coordorigin="1248,-1887" coordsize="3855,2">
              <v:shape style="position:absolute;left:1248;top:-1887;width:3855;height:2" coordorigin="1248,-1887" coordsize="3855,0" path="m1248,-1887l5102,-1887e" filled="false" stroked="true" strokeweight="1.44pt" strokecolor="#000000">
                <v:path arrowok="t"/>
              </v:shape>
            </v:group>
            <v:group style="position:absolute;left:5102;top:-1887;width:29;height:2" coordorigin="5102,-1887" coordsize="29,2">
              <v:shape style="position:absolute;left:5102;top:-1887;width:29;height:2" coordorigin="5102,-1887" coordsize="29,0" path="m5102,-1887l5131,-1887e" filled="false" stroked="true" strokeweight="1.44pt" strokecolor="#000000">
                <v:path arrowok="t"/>
              </v:shape>
            </v:group>
            <v:group style="position:absolute;left:5131;top:-1887;width:1522;height:2" coordorigin="5131,-1887" coordsize="1522,2">
              <v:shape style="position:absolute;left:5131;top:-1887;width:1522;height:2" coordorigin="5131,-1887" coordsize="1522,0" path="m5131,-1887l6653,-1887e" filled="false" stroked="true" strokeweight="1.44pt" strokecolor="#000000">
                <v:path arrowok="t"/>
              </v:shape>
            </v:group>
            <v:group style="position:absolute;left:6653;top:-1887;width:29;height:2" coordorigin="6653,-1887" coordsize="29,2">
              <v:shape style="position:absolute;left:6653;top:-1887;width:29;height:2" coordorigin="6653,-1887" coordsize="29,0" path="m6653,-1887l6682,-1887e" filled="false" stroked="true" strokeweight="1.44pt" strokecolor="#000000">
                <v:path arrowok="t"/>
              </v:shape>
            </v:group>
            <v:group style="position:absolute;left:6682;top:-1887;width:2223;height:2" coordorigin="6682,-1887" coordsize="2223,2">
              <v:shape style="position:absolute;left:6682;top:-1887;width:2223;height:2" coordorigin="6682,-1887" coordsize="2223,0" path="m6682,-1887l8904,-1887e" filled="false" stroked="true" strokeweight="1.44pt" strokecolor="#000000">
                <v:path arrowok="t"/>
              </v:shape>
            </v:group>
            <v:group style="position:absolute;left:8904;top:-1887;width:29;height:2" coordorigin="8904,-1887" coordsize="29,2">
              <v:shape style="position:absolute;left:8904;top:-1887;width:29;height:2" coordorigin="8904,-1887" coordsize="29,0" path="m8904,-1887l8933,-1887e" filled="false" stroked="true" strokeweight="1.44pt" strokecolor="#000000">
                <v:path arrowok="t"/>
              </v:shape>
            </v:group>
            <v:group style="position:absolute;left:8933;top:-1887;width:2549;height:2" coordorigin="8933,-1887" coordsize="2549,2">
              <v:shape style="position:absolute;left:8933;top:-1887;width:2549;height:2" coordorigin="8933,-1887" coordsize="2549,0" path="m8933,-1887l11482,-1887e" filled="false" stroked="true" strokeweight="1.44pt" strokecolor="#000000">
                <v:path arrowok="t"/>
              </v:shape>
            </v:group>
            <v:group style="position:absolute;left:1234;top:-356;width:3869;height:2" coordorigin="1234,-356" coordsize="3869,2">
              <v:shape style="position:absolute;left:1234;top:-356;width:3869;height:2" coordorigin="1234,-356" coordsize="3869,0" path="m1234,-356l5102,-356e" filled="false" stroked="true" strokeweight="1.44pt" strokecolor="#000000">
                <v:path arrowok="t"/>
              </v:shape>
            </v:group>
            <v:group style="position:absolute;left:5102;top:-356;width:29;height:2" coordorigin="5102,-356" coordsize="29,2">
              <v:shape style="position:absolute;left:5102;top:-356;width:29;height:2" coordorigin="5102,-356" coordsize="29,0" path="m5102,-356l5131,-356e" filled="false" stroked="true" strokeweight="1.44pt" strokecolor="#000000">
                <v:path arrowok="t"/>
              </v:shape>
            </v:group>
            <v:group style="position:absolute;left:5131;top:-356;width:1522;height:2" coordorigin="5131,-356" coordsize="1522,2">
              <v:shape style="position:absolute;left:5131;top:-356;width:1522;height:2" coordorigin="5131,-356" coordsize="1522,0" path="m5131,-356l6653,-356e" filled="false" stroked="true" strokeweight="1.44pt" strokecolor="#000000">
                <v:path arrowok="t"/>
              </v:shape>
            </v:group>
            <v:group style="position:absolute;left:6653;top:-356;width:29;height:2" coordorigin="6653,-356" coordsize="29,2">
              <v:shape style="position:absolute;left:6653;top:-356;width:29;height:2" coordorigin="6653,-356" coordsize="29,0" path="m6653,-356l6682,-356e" filled="false" stroked="true" strokeweight="1.44pt" strokecolor="#000000">
                <v:path arrowok="t"/>
              </v:shape>
            </v:group>
            <v:group style="position:absolute;left:6682;top:-356;width:2223;height:2" coordorigin="6682,-356" coordsize="2223,2">
              <v:shape style="position:absolute;left:6682;top:-356;width:2223;height:2" coordorigin="6682,-356" coordsize="2223,0" path="m6682,-356l8904,-356e" filled="false" stroked="true" strokeweight="1.44pt" strokecolor="#000000">
                <v:path arrowok="t"/>
              </v:shape>
              <v:shape style="position:absolute;left:1248;top:-1873;width:10234;height:1502" type="#_x0000_t75" stroked="false">
                <v:imagedata r:id="rId74" o:title=""/>
              </v:shape>
            </v:group>
            <v:group style="position:absolute;left:8904;top:-356;width:29;height:2" coordorigin="8904,-356" coordsize="29,2">
              <v:shape style="position:absolute;left:8904;top:-356;width:29;height:2" coordorigin="8904,-356" coordsize="29,0" path="m8904,-356l8933,-356e" filled="false" stroked="true" strokeweight="1.44pt" strokecolor="#000000">
                <v:path arrowok="t"/>
              </v:shape>
            </v:group>
            <v:group style="position:absolute;left:8933;top:-356;width:2559;height:2" coordorigin="8933,-356" coordsize="2559,2">
              <v:shape style="position:absolute;left:8933;top:-356;width:2559;height:2" coordorigin="8933,-356" coordsize="2559,0" path="m8933,-356l11491,-356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  <w:tab/>
        <w:t>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0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如本</w:t>
      </w:r>
      <w:r>
        <w:rPr>
          <w:rFonts w:ascii="宋体" w:hAnsi="宋体" w:cs="宋体" w:eastAsia="宋体" w:hint="default"/>
          <w:sz w:val="22"/>
          <w:szCs w:val="22"/>
        </w:rPr>
        <w:t>报告注</w:t>
      </w:r>
      <w:r>
        <w:rPr>
          <w:rFonts w:ascii="宋体" w:hAnsi="宋体" w:cs="宋体" w:eastAsia="宋体" w:hint="default"/>
          <w:sz w:val="22"/>
          <w:szCs w:val="22"/>
        </w:rPr>
        <w:t>释</w:t>
      </w:r>
      <w:r>
        <w:rPr>
          <w:rFonts w:ascii="宋体" w:hAnsi="宋体" w:cs="宋体" w:eastAsia="宋体" w:hint="default"/>
          <w:sz w:val="22"/>
          <w:szCs w:val="22"/>
        </w:rPr>
        <w:t>六、</w:t>
      </w:r>
      <w:r>
        <w:rPr>
          <w:rFonts w:ascii="宋体" w:hAnsi="宋体" w:cs="宋体" w:eastAsia="宋体" w:hint="default"/>
          <w:sz w:val="22"/>
          <w:szCs w:val="22"/>
        </w:rPr>
        <w:t>13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逾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已向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提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诉讼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，要求本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偿还相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担保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承担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具体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before="139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情况如下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）深圳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布</w:t>
      </w:r>
      <w:r>
        <w:rPr>
          <w:rFonts w:ascii="宋体" w:hAnsi="宋体" w:cs="宋体" w:eastAsia="宋体" w:hint="default"/>
          <w:sz w:val="22"/>
          <w:szCs w:val="22"/>
        </w:rPr>
        <w:t>吉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诉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担保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王</w:t>
      </w:r>
      <w:r>
        <w:rPr>
          <w:rFonts w:ascii="宋体" w:hAnsi="宋体" w:cs="宋体" w:eastAsia="宋体" w:hint="default"/>
          <w:sz w:val="22"/>
          <w:szCs w:val="22"/>
        </w:rPr>
        <w:t>宪</w:t>
      </w:r>
      <w:r>
        <w:rPr>
          <w:rFonts w:ascii="宋体" w:hAnsi="宋体" w:cs="宋体" w:eastAsia="宋体" w:hint="default"/>
          <w:sz w:val="22"/>
          <w:szCs w:val="22"/>
        </w:rPr>
        <w:t>平</w:t>
      </w:r>
      <w:r>
        <w:rPr>
          <w:rFonts w:ascii="宋体" w:hAnsi="宋体" w:cs="宋体" w:eastAsia="宋体" w:hint="default"/>
          <w:sz w:val="22"/>
          <w:szCs w:val="22"/>
        </w:rPr>
        <w:t>等借款</w:t>
      </w:r>
      <w:r>
        <w:rPr>
          <w:rFonts w:ascii="宋体" w:hAnsi="宋体" w:cs="宋体" w:eastAsia="宋体" w:hint="default"/>
          <w:sz w:val="22"/>
          <w:szCs w:val="22"/>
        </w:rPr>
        <w:t>纠</w:t>
      </w:r>
      <w:r>
        <w:rPr>
          <w:rFonts w:ascii="宋体" w:hAnsi="宋体" w:cs="宋体" w:eastAsia="宋体" w:hint="default"/>
          <w:sz w:val="22"/>
          <w:szCs w:val="22"/>
        </w:rPr>
        <w:t>纷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248" w:right="909" w:firstLine="552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4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4"/>
          <w:sz w:val="22"/>
          <w:szCs w:val="22"/>
        </w:rPr>
        <w:t>4289.73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逾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还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被起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诉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深圳市中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级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4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）深中法二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字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4"/>
          <w:sz w:val="22"/>
          <w:szCs w:val="22"/>
        </w:rPr>
        <w:t>260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带清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4289.73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51.05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深圳市中</w:t>
      </w:r>
      <w:r>
        <w:rPr>
          <w:rFonts w:ascii="宋体" w:hAnsi="宋体" w:cs="宋体" w:eastAsia="宋体" w:hint="default"/>
          <w:sz w:val="22"/>
          <w:szCs w:val="22"/>
        </w:rPr>
        <w:t>级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划</w:t>
      </w:r>
      <w:r>
        <w:rPr>
          <w:rFonts w:ascii="宋体" w:hAnsi="宋体" w:cs="宋体" w:eastAsia="宋体" w:hint="default"/>
          <w:sz w:val="22"/>
          <w:szCs w:val="22"/>
        </w:rPr>
        <w:t>担保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4289.73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00" w:right="280"/>
        </w:sectPr>
      </w:pPr>
    </w:p>
    <w:p>
      <w:pPr>
        <w:spacing w:line="277" w:lineRule="exact" w:before="0"/>
        <w:ind w:left="70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.92069pt;width:473.55pt;height:.1pt;mso-position-horizontal-relative:page;mso-position-vertical-relative:paragraph;z-index:-374824" coordorigin="1219,18" coordsize="9471,2">
            <v:shape style="position:absolute;left:1219;top:18;width:9471;height:2" coordorigin="1219,18" coordsize="9471,0" path="m1219,18l10690,1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）广东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深圳</w:t>
      </w:r>
      <w:r>
        <w:rPr>
          <w:rFonts w:ascii="宋体" w:hAnsi="宋体" w:cs="宋体" w:eastAsia="宋体" w:hint="default"/>
          <w:sz w:val="22"/>
          <w:szCs w:val="22"/>
        </w:rPr>
        <w:t>华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转让给</w:t>
      </w:r>
      <w:r>
        <w:rPr>
          <w:rFonts w:ascii="宋体" w:hAnsi="宋体" w:cs="宋体" w:eastAsia="宋体" w:hint="default"/>
          <w:sz w:val="22"/>
          <w:szCs w:val="22"/>
        </w:rPr>
        <w:t>广东</w:t>
      </w:r>
      <w:r>
        <w:rPr>
          <w:rFonts w:ascii="宋体" w:hAnsi="宋体" w:cs="宋体" w:eastAsia="宋体" w:hint="default"/>
          <w:sz w:val="22"/>
          <w:szCs w:val="22"/>
        </w:rPr>
        <w:t>粤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股有限公司）</w:t>
      </w:r>
      <w:r>
        <w:rPr>
          <w:rFonts w:ascii="宋体" w:hAnsi="宋体" w:cs="宋体" w:eastAsia="宋体" w:hint="default"/>
          <w:sz w:val="22"/>
          <w:szCs w:val="22"/>
        </w:rPr>
        <w:t>诉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人</w:t>
      </w:r>
    </w:p>
    <w:p>
      <w:pPr>
        <w:spacing w:line="355" w:lineRule="auto" w:before="144"/>
        <w:ind w:left="700" w:right="0" w:hanging="55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担保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民企业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集团</w:t>
      </w:r>
      <w:r>
        <w:rPr>
          <w:rFonts w:ascii="宋体" w:hAnsi="宋体" w:cs="宋体" w:eastAsia="宋体" w:hint="default"/>
          <w:sz w:val="22"/>
          <w:szCs w:val="22"/>
        </w:rPr>
        <w:t>）有限公司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1150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）深中法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6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判</w:t>
      </w:r>
    </w:p>
    <w:p>
      <w:pPr>
        <w:spacing w:line="357" w:lineRule="auto" w:before="33"/>
        <w:ind w:left="148" w:right="217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带清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1150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13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69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担保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1,567.81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3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件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深圳市中</w:t>
      </w:r>
      <w:r>
        <w:rPr>
          <w:rFonts w:ascii="宋体" w:hAnsi="宋体" w:cs="宋体" w:eastAsia="宋体" w:hint="default"/>
          <w:sz w:val="22"/>
          <w:szCs w:val="22"/>
        </w:rPr>
        <w:t>级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深中法</w:t>
      </w:r>
      <w:r>
        <w:rPr>
          <w:rFonts w:ascii="宋体" w:hAnsi="宋体" w:cs="宋体" w:eastAsia="宋体" w:hint="default"/>
          <w:sz w:val="22"/>
          <w:szCs w:val="22"/>
        </w:rPr>
        <w:t>执字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175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知</w:t>
      </w:r>
      <w:r>
        <w:rPr>
          <w:rFonts w:ascii="宋体" w:hAnsi="宋体" w:cs="宋体" w:eastAsia="宋体" w:hint="default"/>
          <w:sz w:val="22"/>
          <w:szCs w:val="22"/>
        </w:rPr>
        <w:t>书</w:t>
      </w:r>
      <w:r>
        <w:rPr>
          <w:rFonts w:ascii="宋体" w:hAnsi="宋体" w:cs="宋体" w:eastAsia="宋体" w:hint="default"/>
          <w:sz w:val="22"/>
          <w:szCs w:val="22"/>
        </w:rPr>
        <w:t>予以结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2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深圳市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捷诚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电子有限公司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</w:p>
    <w:p>
      <w:pPr>
        <w:spacing w:line="357" w:lineRule="auto" w:before="33"/>
        <w:ind w:left="148" w:right="223" w:firstLine="552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公司与深圳市</w:t>
      </w:r>
      <w:r>
        <w:rPr>
          <w:rFonts w:ascii="宋体" w:hAnsi="宋体" w:cs="宋体" w:eastAsia="宋体" w:hint="default"/>
          <w:sz w:val="22"/>
          <w:szCs w:val="22"/>
        </w:rPr>
        <w:t>安</w:t>
      </w:r>
      <w:r>
        <w:rPr>
          <w:rFonts w:ascii="宋体" w:hAnsi="宋体" w:cs="宋体" w:eastAsia="宋体" w:hint="default"/>
          <w:sz w:val="22"/>
          <w:szCs w:val="22"/>
        </w:rPr>
        <w:t>捷诚</w:t>
      </w:r>
      <w:r>
        <w:rPr>
          <w:rFonts w:ascii="宋体" w:hAnsi="宋体" w:cs="宋体" w:eastAsia="宋体" w:hint="default"/>
          <w:sz w:val="22"/>
          <w:szCs w:val="22"/>
        </w:rPr>
        <w:t>电子有限公司</w:t>
      </w:r>
      <w:r>
        <w:rPr>
          <w:rFonts w:ascii="宋体" w:hAnsi="宋体" w:cs="宋体" w:eastAsia="宋体" w:hint="default"/>
          <w:sz w:val="22"/>
          <w:szCs w:val="22"/>
        </w:rPr>
        <w:t>签</w:t>
      </w:r>
      <w:r>
        <w:rPr>
          <w:rFonts w:ascii="宋体" w:hAnsi="宋体" w:cs="宋体" w:eastAsia="宋体" w:hint="default"/>
          <w:sz w:val="22"/>
          <w:szCs w:val="22"/>
        </w:rPr>
        <w:t>订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涉及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屋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深圳市人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委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继续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行，本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押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15.36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此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安</w:t>
      </w:r>
      <w:r>
        <w:rPr>
          <w:rFonts w:ascii="宋体" w:hAnsi="宋体" w:cs="宋体" w:eastAsia="宋体" w:hint="default"/>
          <w:sz w:val="22"/>
          <w:szCs w:val="22"/>
        </w:rPr>
        <w:t>捷诚</w:t>
      </w:r>
      <w:r>
        <w:rPr>
          <w:rFonts w:ascii="宋体" w:hAnsi="宋体" w:cs="宋体" w:eastAsia="宋体" w:hint="default"/>
          <w:sz w:val="22"/>
          <w:szCs w:val="22"/>
        </w:rPr>
        <w:t>电子有限公司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诉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讼</w:t>
      </w:r>
      <w:r>
        <w:rPr>
          <w:rFonts w:ascii="宋体" w:hAnsi="宋体" w:cs="宋体" w:eastAsia="宋体" w:hint="default"/>
          <w:sz w:val="22"/>
          <w:szCs w:val="22"/>
        </w:rPr>
        <w:t>，要求本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屋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屋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押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15.36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深圳市中</w:t>
      </w:r>
      <w:r>
        <w:rPr>
          <w:rFonts w:ascii="宋体" w:hAnsi="宋体" w:cs="宋体" w:eastAsia="宋体" w:hint="default"/>
          <w:sz w:val="22"/>
          <w:szCs w:val="22"/>
        </w:rPr>
        <w:t>级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2007</w:t>
      </w:r>
      <w:r>
        <w:rPr>
          <w:rFonts w:ascii="宋体" w:hAnsi="宋体" w:cs="宋体" w:eastAsia="宋体" w:hint="default"/>
          <w:sz w:val="22"/>
          <w:szCs w:val="22"/>
        </w:rPr>
        <w:t>）深中法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五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1731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书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效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件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3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深圳市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</w:p>
    <w:p>
      <w:pPr>
        <w:spacing w:line="357" w:lineRule="auto" w:before="29"/>
        <w:ind w:left="148" w:right="0" w:firstLine="55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公司与深圳市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森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口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签</w:t>
      </w:r>
      <w:r>
        <w:rPr>
          <w:rFonts w:ascii="宋体" w:hAnsi="宋体" w:cs="宋体" w:eastAsia="宋体" w:hint="default"/>
          <w:sz w:val="22"/>
          <w:szCs w:val="22"/>
        </w:rPr>
        <w:t>订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涉及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屋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深圳市人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委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托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拍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（深圳市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竞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人）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，致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无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再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继续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行，本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屋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屋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押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80.09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此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森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诉讼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2007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）深福法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字</w:t>
      </w:r>
      <w:r>
        <w:rPr>
          <w:rFonts w:ascii="宋体" w:hAnsi="宋体" w:cs="宋体" w:eastAsia="宋体" w:hint="default"/>
          <w:spacing w:val="-6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260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6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2007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）深中法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1846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件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589" w:right="0" w:firstLine="11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4</w:t>
      </w:r>
      <w:r>
        <w:rPr>
          <w:rFonts w:ascii="宋体" w:hAnsi="宋体" w:cs="宋体" w:eastAsia="宋体" w:hint="default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深圳市</w:t>
      </w:r>
      <w:r>
        <w:rPr>
          <w:rFonts w:ascii="宋体" w:hAnsi="宋体" w:cs="宋体" w:eastAsia="宋体" w:hint="default"/>
          <w:w w:val="100"/>
          <w:sz w:val="22"/>
          <w:szCs w:val="22"/>
        </w:rPr>
        <w:t>富</w:t>
      </w:r>
      <w:r>
        <w:rPr>
          <w:rFonts w:ascii="宋体" w:hAnsi="宋体" w:cs="宋体" w:eastAsia="宋体" w:hint="default"/>
          <w:w w:val="100"/>
          <w:sz w:val="22"/>
          <w:szCs w:val="22"/>
        </w:rPr>
        <w:t>森</w:t>
      </w:r>
      <w:r>
        <w:rPr>
          <w:rFonts w:ascii="宋体" w:hAnsi="宋体" w:cs="宋体" w:eastAsia="宋体" w:hint="default"/>
          <w:w w:val="100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w w:val="100"/>
          <w:sz w:val="22"/>
          <w:szCs w:val="22"/>
        </w:rPr>
        <w:t>口</w:t>
      </w:r>
      <w:r>
        <w:rPr>
          <w:rFonts w:ascii="宋体" w:hAnsi="宋体" w:cs="宋体" w:eastAsia="宋体" w:hint="default"/>
          <w:w w:val="100"/>
          <w:sz w:val="22"/>
          <w:szCs w:val="22"/>
        </w:rPr>
        <w:t>有限公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司</w:t>
      </w:r>
      <w:r>
        <w:rPr>
          <w:rFonts w:ascii="宋体" w:hAnsi="宋体" w:cs="宋体" w:eastAsia="宋体" w:hint="default"/>
          <w:w w:val="100"/>
          <w:sz w:val="22"/>
          <w:szCs w:val="22"/>
        </w:rPr>
        <w:t>诉</w:t>
      </w: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纠</w:t>
      </w:r>
      <w:r>
        <w:rPr>
          <w:rFonts w:ascii="宋体" w:hAnsi="宋体" w:cs="宋体" w:eastAsia="宋体" w:hint="default"/>
          <w:w w:val="100"/>
          <w:sz w:val="22"/>
          <w:szCs w:val="22"/>
        </w:rPr>
        <w:t>纷</w:t>
      </w:r>
      <w:r>
        <w:rPr>
          <w:rFonts w:ascii="宋体" w:hAnsi="宋体" w:cs="宋体" w:eastAsia="宋体" w:hint="default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357" w:lineRule="auto" w:before="33"/>
        <w:ind w:left="148" w:right="169" w:firstLine="45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深圳市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有限公司与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划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民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诉讼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7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2007</w:t>
      </w:r>
      <w:r>
        <w:rPr>
          <w:rFonts w:ascii="宋体" w:hAnsi="宋体" w:cs="宋体" w:eastAsia="宋体" w:hint="default"/>
          <w:sz w:val="22"/>
          <w:szCs w:val="22"/>
        </w:rPr>
        <w:t>）深福法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初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685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书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件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31"/>
        <w:ind w:left="5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5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刘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</w:p>
    <w:p>
      <w:pPr>
        <w:spacing w:line="360" w:lineRule="auto" w:before="29"/>
        <w:ind w:left="148" w:right="0" w:firstLine="55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刘</w:t>
      </w:r>
      <w:r>
        <w:rPr>
          <w:rFonts w:ascii="宋体" w:hAnsi="宋体" w:cs="宋体" w:eastAsia="宋体" w:hint="default"/>
          <w:sz w:val="22"/>
          <w:szCs w:val="22"/>
        </w:rPr>
        <w:t>志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就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纠</w:t>
      </w:r>
      <w:r>
        <w:rPr>
          <w:rFonts w:ascii="宋体" w:hAnsi="宋体" w:cs="宋体" w:eastAsia="宋体" w:hint="default"/>
          <w:sz w:val="22"/>
          <w:szCs w:val="22"/>
        </w:rPr>
        <w:t>纷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此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刘</w:t>
      </w:r>
      <w:r>
        <w:rPr>
          <w:rFonts w:ascii="宋体" w:hAnsi="宋体" w:cs="宋体" w:eastAsia="宋体" w:hint="default"/>
          <w:sz w:val="22"/>
          <w:szCs w:val="22"/>
        </w:rPr>
        <w:t>志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诉讼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要求本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</w:p>
    <w:p>
      <w:pPr>
        <w:spacing w:before="29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2007</w:t>
      </w:r>
      <w:r>
        <w:rPr>
          <w:rFonts w:ascii="宋体" w:hAnsi="宋体" w:cs="宋体" w:eastAsia="宋体" w:hint="default"/>
          <w:sz w:val="22"/>
          <w:szCs w:val="22"/>
        </w:rPr>
        <w:t>）深中法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1887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书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效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件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2"/>
        <w:ind w:left="762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有事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有事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102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tabs>
          <w:tab w:pos="1424" w:val="left" w:leader="none"/>
        </w:tabs>
        <w:spacing w:line="367" w:lineRule="exact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九、</w:t>
        <w:tab/>
        <w:t>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before="0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承</w:t>
      </w:r>
      <w:r>
        <w:rPr>
          <w:rFonts w:ascii="宋体" w:hAnsi="宋体" w:cs="宋体" w:eastAsia="宋体" w:hint="default"/>
          <w:sz w:val="22"/>
          <w:szCs w:val="22"/>
        </w:rPr>
        <w:t>诺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tabs>
          <w:tab w:pos="1424" w:val="left" w:leader="none"/>
        </w:tabs>
        <w:spacing w:line="240" w:lineRule="auto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十、</w:t>
        <w:tab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before="32"/>
        <w:ind w:left="82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</w:t>
      </w:r>
      <w:r>
        <w:rPr>
          <w:rFonts w:ascii="宋体" w:hAnsi="宋体" w:cs="宋体" w:eastAsia="宋体" w:hint="default"/>
          <w:sz w:val="22"/>
          <w:szCs w:val="22"/>
        </w:rPr>
        <w:t>签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逾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仍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办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手续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72" w:lineRule="exact" w:before="0"/>
        <w:ind w:left="82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pStyle w:val="Heading4"/>
        <w:spacing w:line="402" w:lineRule="exact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、</w:t>
      </w:r>
      <w:r>
        <w:rPr>
          <w:spacing w:val="45"/>
        </w:rPr>
        <w:t> 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57" w:lineRule="auto" w:before="214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股东深圳市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公司股份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1,000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质押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750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质押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川</w:t>
      </w:r>
      <w:r>
        <w:rPr>
          <w:rFonts w:ascii="宋体" w:hAnsi="宋体" w:cs="宋体" w:eastAsia="宋体" w:hint="default"/>
          <w:sz w:val="22"/>
          <w:szCs w:val="22"/>
        </w:rPr>
        <w:t>电</w:t>
      </w:r>
      <w:r>
        <w:rPr>
          <w:rFonts w:ascii="宋体" w:hAnsi="宋体" w:cs="宋体" w:eastAsia="宋体" w:hint="default"/>
          <w:sz w:val="22"/>
          <w:szCs w:val="22"/>
        </w:rPr>
        <w:t>气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份</w:t>
      </w:r>
      <w:r>
        <w:rPr>
          <w:rFonts w:ascii="宋体" w:hAnsi="宋体" w:cs="宋体" w:eastAsia="宋体" w:hint="default"/>
          <w:sz w:val="22"/>
          <w:szCs w:val="22"/>
        </w:rPr>
        <w:t>质押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限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解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为止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13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w w:val="100"/>
          <w:sz w:val="22"/>
          <w:szCs w:val="22"/>
        </w:rPr>
        <w:t>2008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w w:val="100"/>
          <w:sz w:val="22"/>
          <w:szCs w:val="22"/>
        </w:rPr>
        <w:t>12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w w:val="100"/>
          <w:sz w:val="22"/>
          <w:szCs w:val="22"/>
        </w:rPr>
        <w:t>29</w:t>
      </w:r>
      <w:r>
        <w:rPr>
          <w:rFonts w:ascii="宋体" w:hAnsi="宋体" w:cs="宋体" w:eastAsia="宋体" w:hint="default"/>
          <w:spacing w:val="2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与信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产管理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订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意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19,441,088.35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，重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1,260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具体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式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(1)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交</w:t>
      </w:r>
      <w:r>
        <w:rPr>
          <w:rFonts w:ascii="宋体" w:hAnsi="宋体" w:cs="宋体" w:eastAsia="宋体" w:hint="default"/>
          <w:sz w:val="22"/>
          <w:szCs w:val="22"/>
        </w:rPr>
        <w:t>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660</w:t>
      </w:r>
      <w:r>
        <w:rPr>
          <w:rFonts w:ascii="宋体" w:hAnsi="宋体" w:cs="宋体" w:eastAsia="宋体" w:hint="default"/>
          <w:spacing w:val="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前该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替</w:t>
      </w:r>
      <w:r>
        <w:rPr>
          <w:rFonts w:ascii="宋体" w:hAnsi="宋体" w:cs="宋体" w:eastAsia="宋体" w:hint="default"/>
          <w:sz w:val="22"/>
          <w:szCs w:val="22"/>
        </w:rPr>
        <w:t>本</w:t>
      </w:r>
    </w:p>
    <w:p>
      <w:pPr>
        <w:spacing w:before="144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支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w w:val="100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组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w w:val="100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w w:val="100"/>
          <w:sz w:val="22"/>
          <w:szCs w:val="22"/>
        </w:rPr>
        <w:t>司</w:t>
      </w:r>
      <w:r>
        <w:rPr>
          <w:rFonts w:ascii="宋体" w:hAnsi="宋体" w:cs="宋体" w:eastAsia="宋体" w:hint="default"/>
          <w:w w:val="100"/>
          <w:sz w:val="22"/>
          <w:szCs w:val="22"/>
        </w:rPr>
        <w:t>即</w:t>
      </w:r>
      <w:r>
        <w:rPr>
          <w:rFonts w:ascii="宋体" w:hAnsi="宋体" w:cs="宋体" w:eastAsia="宋体" w:hint="default"/>
          <w:w w:val="100"/>
          <w:sz w:val="22"/>
          <w:szCs w:val="22"/>
        </w:rPr>
        <w:t>同</w:t>
      </w:r>
      <w:r>
        <w:rPr>
          <w:rFonts w:ascii="宋体" w:hAnsi="宋体" w:cs="宋体" w:eastAsia="宋体" w:hint="default"/>
          <w:w w:val="100"/>
          <w:sz w:val="22"/>
          <w:szCs w:val="22"/>
        </w:rPr>
        <w:t>意</w:t>
      </w:r>
      <w:r>
        <w:rPr>
          <w:rFonts w:ascii="宋体" w:hAnsi="宋体" w:cs="宋体" w:eastAsia="宋体" w:hint="default"/>
          <w:w w:val="100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免</w:t>
      </w:r>
      <w:r>
        <w:rPr>
          <w:rFonts w:ascii="宋体" w:hAnsi="宋体" w:cs="宋体" w:eastAsia="宋体" w:hint="default"/>
          <w:w w:val="100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组</w:t>
      </w:r>
      <w:r>
        <w:rPr>
          <w:rFonts w:ascii="宋体" w:hAnsi="宋体" w:cs="宋体" w:eastAsia="宋体" w:hint="default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w w:val="100"/>
          <w:sz w:val="22"/>
          <w:szCs w:val="22"/>
        </w:rPr>
        <w:t>务中的</w:t>
      </w:r>
      <w:r>
        <w:rPr>
          <w:rFonts w:ascii="宋体" w:hAnsi="宋体" w:cs="宋体" w:eastAsia="宋体" w:hint="default"/>
          <w:w w:val="100"/>
          <w:sz w:val="22"/>
          <w:szCs w:val="22"/>
        </w:rPr>
        <w:t>350 </w:t>
      </w:r>
      <w:r>
        <w:rPr>
          <w:rFonts w:ascii="宋体" w:hAnsi="宋体" w:cs="宋体" w:eastAsia="宋体" w:hint="default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利</w:t>
      </w:r>
      <w:r>
        <w:rPr>
          <w:rFonts w:ascii="宋体" w:hAnsi="宋体" w:cs="宋体" w:eastAsia="宋体" w:hint="default"/>
          <w:w w:val="100"/>
          <w:sz w:val="22"/>
          <w:szCs w:val="22"/>
        </w:rPr>
        <w:t>息</w:t>
      </w:r>
      <w:r>
        <w:rPr>
          <w:rFonts w:ascii="宋体" w:hAnsi="宋体" w:cs="宋体" w:eastAsia="宋体" w:hint="default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(2)2009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3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笔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300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(3)2009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6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30</w:t>
      </w:r>
      <w:r>
        <w:rPr>
          <w:rFonts w:ascii="宋体" w:hAnsi="宋体" w:cs="宋体" w:eastAsia="宋体" w:hint="default"/>
          <w:spacing w:val="-3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三</w:t>
      </w:r>
      <w:r>
        <w:rPr>
          <w:rFonts w:ascii="宋体" w:hAnsi="宋体" w:cs="宋体" w:eastAsia="宋体" w:hint="default"/>
          <w:sz w:val="22"/>
          <w:szCs w:val="22"/>
        </w:rPr>
        <w:t>笔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300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收</w:t>
      </w:r>
    </w:p>
    <w:p>
      <w:pPr>
        <w:spacing w:line="355" w:lineRule="auto" w:before="144"/>
        <w:ind w:left="589" w:right="0" w:hanging="44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妥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1260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免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剩</w:t>
      </w:r>
      <w:r>
        <w:rPr>
          <w:rFonts w:ascii="宋体" w:hAnsi="宋体" w:cs="宋体" w:eastAsia="宋体" w:hint="default"/>
          <w:sz w:val="22"/>
          <w:szCs w:val="22"/>
        </w:rPr>
        <w:t>余债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民企业</w:t>
      </w:r>
      <w:r>
        <w:rPr>
          <w:rFonts w:ascii="宋体" w:hAnsi="宋体" w:cs="宋体" w:eastAsia="宋体" w:hint="default"/>
          <w:sz w:val="22"/>
          <w:szCs w:val="22"/>
        </w:rPr>
        <w:t>集团</w:t>
      </w:r>
      <w:r>
        <w:rPr>
          <w:rFonts w:ascii="宋体" w:hAnsi="宋体" w:cs="宋体" w:eastAsia="宋体" w:hint="default"/>
          <w:sz w:val="22"/>
          <w:szCs w:val="22"/>
        </w:rPr>
        <w:t>温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电</w:t>
      </w:r>
      <w:r>
        <w:rPr>
          <w:rFonts w:ascii="宋体" w:hAnsi="宋体" w:cs="宋体" w:eastAsia="宋体" w:hint="default"/>
          <w:sz w:val="22"/>
          <w:szCs w:val="22"/>
        </w:rPr>
        <w:t>器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浦</w:t>
      </w:r>
      <w:r>
        <w:rPr>
          <w:rFonts w:ascii="宋体" w:hAnsi="宋体" w:cs="宋体" w:eastAsia="宋体" w:hint="default"/>
          <w:sz w:val="22"/>
          <w:szCs w:val="22"/>
        </w:rPr>
        <w:t>东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深圳</w:t>
      </w:r>
      <w:r>
        <w:rPr>
          <w:rFonts w:ascii="宋体" w:hAnsi="宋体" w:cs="宋体" w:eastAsia="宋体" w:hint="default"/>
          <w:sz w:val="22"/>
          <w:szCs w:val="22"/>
        </w:rPr>
        <w:t>分行</w:t>
      </w:r>
    </w:p>
    <w:p>
      <w:pPr>
        <w:spacing w:line="357" w:lineRule="auto" w:before="33"/>
        <w:ind w:left="148" w:right="13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821.80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）深福法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1553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4,418,367.55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5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息（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27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3,799,604.32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此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约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行规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决确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清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止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民企业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集团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）有限公司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邦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盛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带清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纳伟仕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限公司股东会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了如下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产，由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无条件无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留向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涉及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诉讼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状</w:t>
      </w:r>
      <w:r>
        <w:rPr>
          <w:rFonts w:ascii="宋体" w:hAnsi="宋体" w:cs="宋体" w:eastAsia="宋体" w:hint="default"/>
          <w:sz w:val="22"/>
          <w:szCs w:val="22"/>
        </w:rPr>
        <w:t>况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6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4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5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慧峰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（北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）有限公司（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以下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转让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将对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武汉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太光电信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有限公司的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13,058,524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转让给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0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9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5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署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footerReference w:type="default" r:id="rId75"/>
          <w:pgSz w:w="11900" w:h="16840"/>
          <w:pgMar w:footer="840" w:header="876" w:top="1100" w:bottom="1020" w:left="1100" w:right="1100"/>
        </w:sectPr>
      </w:pPr>
    </w:p>
    <w:p>
      <w:pPr>
        <w:spacing w:line="360" w:lineRule="auto" w:before="0"/>
        <w:ind w:left="147" w:right="20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.447656pt;width:473.55pt;height:.1pt;mso-position-horizontal-relative:page;mso-position-vertical-relative:paragraph;z-index:-374776" coordorigin="1219,29" coordsize="9471,2">
            <v:shape style="position:absolute;left:1219;top:29;width:9471;height:2" coordorigin="1219,29" coordsize="9471,0" path="m1219,29l10690,2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转让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将对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31,176,281.74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转让给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10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司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别</w:t>
      </w:r>
      <w:r>
        <w:rPr>
          <w:rFonts w:ascii="宋体" w:hAnsi="宋体" w:cs="宋体" w:eastAsia="宋体" w:hint="default"/>
          <w:sz w:val="22"/>
          <w:szCs w:val="22"/>
        </w:rPr>
        <w:t>就</w:t>
      </w:r>
      <w:r>
        <w:rPr>
          <w:rFonts w:ascii="宋体" w:hAnsi="宋体" w:cs="宋体" w:eastAsia="宋体" w:hint="default"/>
          <w:sz w:val="22"/>
          <w:szCs w:val="22"/>
        </w:rPr>
        <w:t>各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转让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行了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29"/>
        <w:ind w:left="148" w:right="2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针对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27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承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诺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函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还款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500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6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30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1000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1000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另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述承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瀚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函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未按规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还款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立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无条件无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赔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责任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70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367" w:lineRule="exact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十二、</w:t>
      </w:r>
      <w:r>
        <w:rPr>
          <w:spacing w:val="45"/>
        </w:rPr>
        <w:t> 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before="0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疑</w:t>
      </w:r>
      <w:r>
        <w:rPr>
          <w:rFonts w:ascii="宋体" w:hAnsi="宋体" w:cs="宋体" w:eastAsia="宋体" w:hint="default"/>
          <w:sz w:val="22"/>
          <w:szCs w:val="22"/>
        </w:rPr>
        <w:t>虑</w:t>
      </w:r>
      <w:r>
        <w:rPr>
          <w:rFonts w:ascii="宋体" w:hAnsi="宋体" w:cs="宋体" w:eastAsia="宋体" w:hint="default"/>
          <w:sz w:val="22"/>
          <w:szCs w:val="22"/>
        </w:rPr>
        <w:t>的事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以及管理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局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改</w:t>
      </w:r>
      <w:r>
        <w:rPr>
          <w:rFonts w:ascii="宋体" w:hAnsi="宋体" w:cs="宋体" w:eastAsia="宋体" w:hint="default"/>
          <w:sz w:val="22"/>
          <w:szCs w:val="22"/>
        </w:rPr>
        <w:t>善</w:t>
      </w:r>
      <w:r>
        <w:rPr>
          <w:rFonts w:ascii="宋体" w:hAnsi="宋体" w:cs="宋体" w:eastAsia="宋体" w:hint="default"/>
          <w:sz w:val="22"/>
          <w:szCs w:val="22"/>
        </w:rPr>
        <w:t>措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188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11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pacing w:val="12"/>
          <w:sz w:val="22"/>
          <w:szCs w:val="22"/>
        </w:rPr>
        <w:t>31</w:t>
      </w:r>
      <w:r>
        <w:rPr>
          <w:rFonts w:ascii="宋体" w:hAnsi="宋体" w:cs="宋体" w:eastAsia="宋体" w:hint="default"/>
          <w:spacing w:val="1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1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1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12"/>
          <w:sz w:val="22"/>
          <w:szCs w:val="22"/>
        </w:rPr>
        <w:t>流动</w:t>
      </w:r>
      <w:r>
        <w:rPr>
          <w:rFonts w:ascii="宋体" w:hAnsi="宋体" w:cs="宋体" w:eastAsia="宋体" w:hint="default"/>
          <w:spacing w:val="1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1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12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1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1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12"/>
          <w:sz w:val="22"/>
          <w:szCs w:val="22"/>
        </w:rPr>
        <w:t>总额</w:t>
      </w:r>
      <w:r>
        <w:rPr>
          <w:rFonts w:ascii="宋体" w:hAnsi="宋体" w:cs="宋体" w:eastAsia="宋体" w:hint="default"/>
          <w:spacing w:val="12"/>
          <w:sz w:val="22"/>
          <w:szCs w:val="22"/>
        </w:rPr>
        <w:t>12,556.92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13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1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pacing w:val="17"/>
          <w:sz w:val="22"/>
          <w:szCs w:val="22"/>
        </w:rPr>
        <w:t>累</w:t>
      </w:r>
      <w:r>
        <w:rPr>
          <w:rFonts w:ascii="宋体" w:hAnsi="宋体" w:cs="宋体" w:eastAsia="宋体" w:hint="default"/>
          <w:spacing w:val="17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17"/>
          <w:sz w:val="22"/>
          <w:szCs w:val="22"/>
        </w:rPr>
        <w:t>亏</w:t>
      </w:r>
      <w:r>
        <w:rPr>
          <w:rFonts w:ascii="宋体" w:hAnsi="宋体" w:cs="宋体" w:eastAsia="宋体" w:hint="default"/>
          <w:spacing w:val="17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17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17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8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27,265.56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期日归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短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压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近</w:t>
      </w:r>
      <w:r>
        <w:rPr>
          <w:rFonts w:ascii="宋体" w:hAnsi="宋体" w:cs="宋体" w:eastAsia="宋体" w:hint="default"/>
          <w:sz w:val="22"/>
          <w:szCs w:val="22"/>
        </w:rPr>
        <w:t>几</w:t>
      </w:r>
      <w:r>
        <w:rPr>
          <w:rFonts w:ascii="宋体" w:hAnsi="宋体" w:cs="宋体" w:eastAsia="宋体" w:hint="default"/>
          <w:sz w:val="22"/>
          <w:szCs w:val="22"/>
        </w:rPr>
        <w:t>年一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效果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况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一定的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极作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针对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状</w:t>
      </w:r>
      <w:r>
        <w:rPr>
          <w:rFonts w:ascii="宋体" w:hAnsi="宋体" w:cs="宋体" w:eastAsia="宋体" w:hint="default"/>
          <w:sz w:val="22"/>
          <w:szCs w:val="22"/>
        </w:rPr>
        <w:t>况，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以下</w:t>
      </w:r>
      <w:r>
        <w:rPr>
          <w:rFonts w:ascii="宋体" w:hAnsi="宋体" w:cs="宋体" w:eastAsia="宋体" w:hint="default"/>
          <w:sz w:val="22"/>
          <w:szCs w:val="22"/>
        </w:rPr>
        <w:t>改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措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稳固</w:t>
      </w:r>
      <w:r>
        <w:rPr>
          <w:rFonts w:ascii="宋体" w:hAnsi="宋体" w:cs="宋体" w:eastAsia="宋体" w:hint="default"/>
          <w:sz w:val="22"/>
          <w:szCs w:val="22"/>
        </w:rPr>
        <w:t>收益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为改</w:t>
      </w:r>
      <w:r>
        <w:rPr>
          <w:rFonts w:ascii="宋体" w:hAnsi="宋体" w:cs="宋体" w:eastAsia="宋体" w:hint="default"/>
          <w:sz w:val="22"/>
          <w:szCs w:val="22"/>
        </w:rPr>
        <w:t>善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状</w:t>
      </w:r>
      <w:r>
        <w:rPr>
          <w:rFonts w:ascii="宋体" w:hAnsi="宋体" w:cs="宋体" w:eastAsia="宋体" w:hint="default"/>
          <w:sz w:val="22"/>
          <w:szCs w:val="22"/>
        </w:rPr>
        <w:t>况，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口</w:t>
      </w:r>
      <w:r>
        <w:rPr>
          <w:rFonts w:ascii="宋体" w:hAnsi="宋体" w:cs="宋体" w:eastAsia="宋体" w:hint="default"/>
          <w:sz w:val="22"/>
          <w:szCs w:val="22"/>
        </w:rPr>
        <w:t>贸</w:t>
      </w:r>
      <w:r>
        <w:rPr>
          <w:rFonts w:ascii="宋体" w:hAnsi="宋体" w:cs="宋体" w:eastAsia="宋体" w:hint="default"/>
          <w:sz w:val="22"/>
          <w:szCs w:val="22"/>
        </w:rPr>
        <w:t>易业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时公司</w:t>
      </w:r>
      <w:r>
        <w:rPr>
          <w:rFonts w:ascii="宋体" w:hAnsi="宋体" w:cs="宋体" w:eastAsia="宋体" w:hint="default"/>
          <w:sz w:val="22"/>
          <w:szCs w:val="22"/>
        </w:rPr>
        <w:t>将充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销售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员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高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售后</w:t>
      </w:r>
      <w:r>
        <w:rPr>
          <w:rFonts w:ascii="宋体" w:hAnsi="宋体" w:cs="宋体" w:eastAsia="宋体" w:hint="default"/>
          <w:sz w:val="22"/>
          <w:szCs w:val="22"/>
        </w:rPr>
        <w:t>服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量，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获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稳</w:t>
      </w:r>
      <w:r>
        <w:rPr>
          <w:rFonts w:ascii="宋体" w:hAnsi="宋体" w:cs="宋体" w:eastAsia="宋体" w:hint="default"/>
          <w:sz w:val="22"/>
          <w:szCs w:val="22"/>
        </w:rPr>
        <w:t>定的</w:t>
      </w:r>
      <w:r>
        <w:rPr>
          <w:rFonts w:ascii="宋体" w:hAnsi="宋体" w:cs="宋体" w:eastAsia="宋体" w:hint="default"/>
          <w:sz w:val="22"/>
          <w:szCs w:val="22"/>
        </w:rPr>
        <w:t>收益。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协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债权债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良</w:t>
      </w:r>
      <w:r>
        <w:rPr>
          <w:rFonts w:ascii="宋体" w:hAnsi="宋体" w:cs="宋体" w:eastAsia="宋体" w:hint="default"/>
          <w:sz w:val="22"/>
          <w:szCs w:val="22"/>
        </w:rPr>
        <w:t>好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经营环</w:t>
      </w:r>
      <w:r>
        <w:rPr>
          <w:rFonts w:ascii="宋体" w:hAnsi="宋体" w:cs="宋体" w:eastAsia="宋体" w:hint="default"/>
          <w:sz w:val="22"/>
          <w:szCs w:val="22"/>
        </w:rPr>
        <w:t>境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106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商，债权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公司深圳办事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1944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，重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1,260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积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极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协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商，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争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施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尽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降低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正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常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运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条件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36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推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大资</w:t>
      </w:r>
      <w:r>
        <w:rPr>
          <w:rFonts w:ascii="宋体" w:hAnsi="宋体" w:cs="宋体" w:eastAsia="宋体" w:hint="default"/>
          <w:sz w:val="22"/>
          <w:szCs w:val="22"/>
        </w:rPr>
        <w:t>产重</w:t>
      </w:r>
      <w:r>
        <w:rPr>
          <w:rFonts w:ascii="宋体" w:hAnsi="宋体" w:cs="宋体" w:eastAsia="宋体" w:hint="default"/>
          <w:sz w:val="22"/>
          <w:szCs w:val="22"/>
        </w:rPr>
        <w:t>组、</w:t>
      </w:r>
      <w:r>
        <w:rPr>
          <w:rFonts w:ascii="宋体" w:hAnsi="宋体" w:cs="宋体" w:eastAsia="宋体" w:hint="default"/>
          <w:sz w:val="22"/>
          <w:szCs w:val="22"/>
        </w:rPr>
        <w:t>优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产结</w:t>
      </w:r>
      <w:r>
        <w:rPr>
          <w:rFonts w:ascii="宋体" w:hAnsi="宋体" w:cs="宋体" w:eastAsia="宋体" w:hint="default"/>
          <w:sz w:val="22"/>
          <w:szCs w:val="22"/>
        </w:rPr>
        <w:t>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况和增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竞争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恢复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四</w:t>
      </w:r>
      <w:r>
        <w:rPr>
          <w:rFonts w:ascii="宋体" w:hAnsi="宋体" w:cs="宋体" w:eastAsia="宋体" w:hint="default"/>
          <w:sz w:val="22"/>
          <w:szCs w:val="22"/>
        </w:rPr>
        <w:t>届</w:t>
      </w:r>
      <w:r>
        <w:rPr>
          <w:rFonts w:ascii="宋体" w:hAnsi="宋体" w:cs="宋体" w:eastAsia="宋体" w:hint="default"/>
          <w:sz w:val="22"/>
          <w:szCs w:val="22"/>
        </w:rPr>
        <w:t>董事会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临</w:t>
      </w:r>
      <w:r>
        <w:rPr>
          <w:rFonts w:ascii="宋体" w:hAnsi="宋体" w:cs="宋体" w:eastAsia="宋体" w:hint="default"/>
          <w:sz w:val="22"/>
          <w:szCs w:val="22"/>
        </w:rPr>
        <w:t>时董事会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10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临</w:t>
      </w:r>
      <w:r>
        <w:rPr>
          <w:rFonts w:ascii="宋体" w:hAnsi="宋体" w:cs="宋体" w:eastAsia="宋体" w:hint="default"/>
          <w:sz w:val="22"/>
          <w:szCs w:val="22"/>
        </w:rPr>
        <w:t>时股东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象</w:t>
      </w:r>
      <w:r>
        <w:rPr>
          <w:rFonts w:ascii="宋体" w:hAnsi="宋体" w:cs="宋体" w:eastAsia="宋体" w:hint="default"/>
          <w:sz w:val="22"/>
          <w:szCs w:val="22"/>
        </w:rPr>
        <w:t>昆</w:t>
      </w:r>
      <w:r>
        <w:rPr>
          <w:rFonts w:ascii="宋体" w:hAnsi="宋体" w:cs="宋体" w:eastAsia="宋体" w:hint="default"/>
          <w:sz w:val="22"/>
          <w:szCs w:val="22"/>
        </w:rPr>
        <w:t>山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技</w:t>
      </w:r>
      <w:r>
        <w:rPr>
          <w:rFonts w:ascii="宋体" w:hAnsi="宋体" w:cs="宋体" w:eastAsia="宋体" w:hint="default"/>
          <w:sz w:val="22"/>
          <w:szCs w:val="22"/>
        </w:rPr>
        <w:t>术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限公司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InfoVision OptoelectronicsHoldings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Limited</w:t>
      </w:r>
      <w:r>
        <w:rPr>
          <w:rFonts w:ascii="宋体" w:hAnsi="宋体" w:cs="宋体" w:eastAsia="宋体" w:hint="default"/>
          <w:sz w:val="22"/>
          <w:szCs w:val="22"/>
        </w:rPr>
        <w:t>非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开发行</w:t>
      </w:r>
      <w:r>
        <w:rPr>
          <w:rFonts w:ascii="宋体" w:hAnsi="宋体" w:cs="宋体" w:eastAsia="宋体" w:hint="default"/>
          <w:sz w:val="22"/>
          <w:szCs w:val="22"/>
        </w:rPr>
        <w:t>股份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买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别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有的</w:t>
      </w:r>
      <w:r>
        <w:rPr>
          <w:rFonts w:ascii="宋体" w:hAnsi="宋体" w:cs="宋体" w:eastAsia="宋体" w:hint="default"/>
          <w:sz w:val="22"/>
          <w:szCs w:val="22"/>
        </w:rPr>
        <w:t>昆</w:t>
      </w:r>
      <w:r>
        <w:rPr>
          <w:rFonts w:ascii="宋体" w:hAnsi="宋体" w:cs="宋体" w:eastAsia="宋体" w:hint="default"/>
          <w:sz w:val="22"/>
          <w:szCs w:val="22"/>
        </w:rPr>
        <w:t>山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光电有限公司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51%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49%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权，发行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6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象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债。本</w:t>
      </w:r>
      <w:r>
        <w:rPr>
          <w:rFonts w:ascii="宋体" w:hAnsi="宋体" w:cs="宋体" w:eastAsia="宋体" w:hint="default"/>
          <w:sz w:val="22"/>
          <w:szCs w:val="22"/>
        </w:rPr>
        <w:t>次交易</w:t>
      </w:r>
      <w:r>
        <w:rPr>
          <w:rFonts w:ascii="宋体" w:hAnsi="宋体" w:cs="宋体" w:eastAsia="宋体" w:hint="default"/>
          <w:sz w:val="22"/>
          <w:szCs w:val="22"/>
        </w:rPr>
        <w:t>情况如下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次交易</w:t>
      </w:r>
      <w:r>
        <w:rPr>
          <w:rFonts w:ascii="宋体" w:hAnsi="宋体" w:cs="宋体" w:eastAsia="宋体" w:hint="default"/>
          <w:sz w:val="22"/>
          <w:szCs w:val="22"/>
        </w:rPr>
        <w:t>价格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非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开发行</w:t>
      </w:r>
      <w:r>
        <w:rPr>
          <w:rFonts w:ascii="宋体" w:hAnsi="宋体" w:cs="宋体" w:eastAsia="宋体" w:hint="default"/>
          <w:sz w:val="22"/>
          <w:szCs w:val="22"/>
        </w:rPr>
        <w:t>股份的</w:t>
      </w:r>
      <w:r>
        <w:rPr>
          <w:rFonts w:ascii="宋体" w:hAnsi="宋体" w:cs="宋体" w:eastAsia="宋体" w:hint="default"/>
          <w:sz w:val="22"/>
          <w:szCs w:val="22"/>
        </w:rPr>
        <w:t>发行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发行</w:t>
      </w:r>
      <w:r>
        <w:rPr>
          <w:rFonts w:ascii="宋体" w:hAnsi="宋体" w:cs="宋体" w:eastAsia="宋体" w:hint="default"/>
          <w:sz w:val="22"/>
          <w:szCs w:val="22"/>
        </w:rPr>
        <w:t>股份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买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18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</w:p>
    <w:p>
      <w:pPr>
        <w:spacing w:line="355" w:lineRule="auto" w:before="144"/>
        <w:ind w:left="589" w:right="0" w:hanging="44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临</w:t>
      </w:r>
      <w:r>
        <w:rPr>
          <w:rFonts w:ascii="宋体" w:hAnsi="宋体" w:cs="宋体" w:eastAsia="宋体" w:hint="default"/>
          <w:sz w:val="22"/>
          <w:szCs w:val="22"/>
        </w:rPr>
        <w:t>时董事会</w:t>
      </w:r>
      <w:r>
        <w:rPr>
          <w:rFonts w:ascii="宋体" w:hAnsi="宋体" w:cs="宋体" w:eastAsia="宋体" w:hint="default"/>
          <w:sz w:val="22"/>
          <w:szCs w:val="22"/>
        </w:rPr>
        <w:t>决议</w:t>
      </w:r>
      <w:r>
        <w:rPr>
          <w:rFonts w:ascii="宋体" w:hAnsi="宋体" w:cs="宋体" w:eastAsia="宋体" w:hint="default"/>
          <w:sz w:val="22"/>
          <w:szCs w:val="22"/>
        </w:rPr>
        <w:t>公告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20 </w:t>
      </w:r>
      <w:r>
        <w:rPr>
          <w:rFonts w:ascii="宋体" w:hAnsi="宋体" w:cs="宋体" w:eastAsia="宋体" w:hint="default"/>
          <w:sz w:val="22"/>
          <w:szCs w:val="22"/>
        </w:rPr>
        <w:t>个</w:t>
      </w:r>
      <w:r>
        <w:rPr>
          <w:rFonts w:ascii="宋体" w:hAnsi="宋体" w:cs="宋体" w:eastAsia="宋体" w:hint="default"/>
          <w:sz w:val="22"/>
          <w:szCs w:val="22"/>
        </w:rPr>
        <w:t>交易日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均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6.80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/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交易数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根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次交易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买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价格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次非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开发行</w:t>
      </w:r>
      <w:r>
        <w:rPr>
          <w:rFonts w:ascii="宋体" w:hAnsi="宋体" w:cs="宋体" w:eastAsia="宋体" w:hint="default"/>
          <w:sz w:val="22"/>
          <w:szCs w:val="22"/>
        </w:rPr>
        <w:t>股份的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发行</w:t>
      </w:r>
      <w:r>
        <w:rPr>
          <w:rFonts w:ascii="宋体" w:hAnsi="宋体" w:cs="宋体" w:eastAsia="宋体" w:hint="default"/>
          <w:sz w:val="22"/>
          <w:szCs w:val="22"/>
        </w:rPr>
        <w:t>上</w:t>
      </w:r>
    </w:p>
    <w:p>
      <w:pPr>
        <w:spacing w:after="0" w:line="355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76"/>
          <w:pgSz w:w="11900" w:h="16840"/>
          <w:pgMar w:footer="840" w:header="876" w:top="1100" w:bottom="1020" w:left="1100" w:right="1020"/>
          <w:pgNumType w:start="1"/>
        </w:sectPr>
      </w:pPr>
    </w:p>
    <w:p>
      <w:pPr>
        <w:spacing w:line="357" w:lineRule="auto" w:before="0"/>
        <w:ind w:left="147" w:right="303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.447656pt;width:473.55pt;height:.1pt;mso-position-horizontal-relative:page;mso-position-vertical-relative:paragraph;z-index:-374752" coordorigin="1219,29" coordsize="9471,2">
            <v:shape style="position:absolute;left:1219;top:29;width:9471;height:2" coordorigin="1219,29" coordsize="9471,0" path="m1219,29l10690,2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限的</w:t>
      </w:r>
      <w:r>
        <w:rPr>
          <w:rFonts w:ascii="宋体" w:hAnsi="宋体" w:cs="宋体" w:eastAsia="宋体" w:hint="default"/>
          <w:sz w:val="22"/>
          <w:szCs w:val="22"/>
        </w:rPr>
        <w:t>815,649,120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发行</w:t>
      </w:r>
      <w:r>
        <w:rPr>
          <w:rFonts w:ascii="宋体" w:hAnsi="宋体" w:cs="宋体" w:eastAsia="宋体" w:hint="default"/>
          <w:sz w:val="22"/>
          <w:szCs w:val="22"/>
        </w:rPr>
        <w:t>415,981,051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占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发行</w:t>
      </w:r>
      <w:r>
        <w:rPr>
          <w:rFonts w:ascii="宋体" w:hAnsi="宋体" w:cs="宋体" w:eastAsia="宋体" w:hint="default"/>
          <w:sz w:val="22"/>
          <w:szCs w:val="22"/>
        </w:rPr>
        <w:t>总数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51%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腾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发行</w:t>
      </w:r>
      <w:r>
        <w:rPr>
          <w:rFonts w:ascii="宋体" w:hAnsi="宋体" w:cs="宋体" w:eastAsia="宋体" w:hint="default"/>
          <w:sz w:val="22"/>
          <w:szCs w:val="22"/>
        </w:rPr>
        <w:t>399,668,069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占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发行</w:t>
      </w:r>
      <w:r>
        <w:rPr>
          <w:rFonts w:ascii="宋体" w:hAnsi="宋体" w:cs="宋体" w:eastAsia="宋体" w:hint="default"/>
          <w:sz w:val="22"/>
          <w:szCs w:val="22"/>
        </w:rPr>
        <w:t>股份</w:t>
      </w:r>
      <w:r>
        <w:rPr>
          <w:rFonts w:ascii="宋体" w:hAnsi="宋体" w:cs="宋体" w:eastAsia="宋体" w:hint="default"/>
          <w:sz w:val="22"/>
          <w:szCs w:val="22"/>
        </w:rPr>
        <w:t>总数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49%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腾</w:t>
      </w:r>
      <w:r>
        <w:rPr>
          <w:rFonts w:ascii="宋体" w:hAnsi="宋体" w:cs="宋体" w:eastAsia="宋体" w:hint="default"/>
          <w:sz w:val="22"/>
          <w:szCs w:val="22"/>
        </w:rPr>
        <w:t>光电</w:t>
      </w:r>
      <w:r>
        <w:rPr>
          <w:rFonts w:ascii="宋体" w:hAnsi="宋体" w:cs="宋体" w:eastAsia="宋体" w:hint="default"/>
          <w:sz w:val="22"/>
          <w:szCs w:val="22"/>
        </w:rPr>
        <w:t>51%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交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2,828,671,146.80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的股份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237,568,753.20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债；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腾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腾</w:t>
      </w:r>
      <w:r>
        <w:rPr>
          <w:rFonts w:ascii="宋体" w:hAnsi="宋体" w:cs="宋体" w:eastAsia="宋体" w:hint="default"/>
          <w:sz w:val="22"/>
          <w:szCs w:val="22"/>
        </w:rPr>
        <w:t>光电</w:t>
      </w:r>
      <w:r>
        <w:rPr>
          <w:rFonts w:ascii="宋体" w:hAnsi="宋体" w:cs="宋体" w:eastAsia="宋体" w:hint="default"/>
          <w:sz w:val="22"/>
          <w:szCs w:val="22"/>
        </w:rPr>
        <w:t>49%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价格</w:t>
      </w:r>
      <w:r>
        <w:rPr>
          <w:rFonts w:ascii="宋体" w:hAnsi="宋体" w:cs="宋体" w:eastAsia="宋体" w:hint="default"/>
          <w:sz w:val="22"/>
          <w:szCs w:val="22"/>
        </w:rPr>
        <w:t>中的</w:t>
      </w:r>
      <w:r>
        <w:rPr>
          <w:rFonts w:ascii="宋体" w:hAnsi="宋体" w:cs="宋体" w:eastAsia="宋体" w:hint="default"/>
          <w:sz w:val="22"/>
          <w:szCs w:val="22"/>
        </w:rPr>
        <w:t>2,717,742,869.20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的股份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228,252,230.80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腾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股的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次交易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顺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效</w:t>
      </w:r>
      <w:r>
        <w:rPr>
          <w:rFonts w:ascii="宋体" w:hAnsi="宋体" w:cs="宋体" w:eastAsia="宋体" w:hint="default"/>
          <w:sz w:val="22"/>
          <w:szCs w:val="22"/>
        </w:rPr>
        <w:t>改</w:t>
      </w:r>
      <w:r>
        <w:rPr>
          <w:rFonts w:ascii="宋体" w:hAnsi="宋体" w:cs="宋体" w:eastAsia="宋体" w:hint="default"/>
          <w:sz w:val="22"/>
          <w:szCs w:val="22"/>
        </w:rPr>
        <w:t>善</w:t>
      </w:r>
      <w:r>
        <w:rPr>
          <w:rFonts w:ascii="宋体" w:hAnsi="宋体" w:cs="宋体" w:eastAsia="宋体" w:hint="default"/>
          <w:sz w:val="22"/>
          <w:szCs w:val="22"/>
        </w:rPr>
        <w:t>，盈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迅速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升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恢复</w:t>
      </w:r>
      <w:r>
        <w:rPr>
          <w:rFonts w:ascii="宋体" w:hAnsi="宋体" w:cs="宋体" w:eastAsia="宋体" w:hint="default"/>
          <w:sz w:val="22"/>
          <w:szCs w:val="22"/>
        </w:rPr>
        <w:t>正</w:t>
      </w:r>
      <w:r>
        <w:rPr>
          <w:rFonts w:ascii="宋体" w:hAnsi="宋体" w:cs="宋体" w:eastAsia="宋体" w:hint="default"/>
          <w:sz w:val="22"/>
          <w:szCs w:val="22"/>
        </w:rPr>
        <w:t>常</w:t>
      </w:r>
      <w:r>
        <w:rPr>
          <w:rFonts w:ascii="宋体" w:hAnsi="宋体" w:cs="宋体" w:eastAsia="宋体" w:hint="default"/>
          <w:sz w:val="22"/>
          <w:szCs w:val="22"/>
        </w:rPr>
        <w:t>的</w:t>
      </w:r>
    </w:p>
    <w:p>
      <w:pPr>
        <w:spacing w:before="144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逐</w:t>
      </w:r>
      <w:r>
        <w:rPr>
          <w:rFonts w:ascii="宋体" w:hAnsi="宋体" w:cs="宋体" w:eastAsia="宋体" w:hint="default"/>
          <w:sz w:val="22"/>
          <w:szCs w:val="22"/>
        </w:rPr>
        <w:t>步</w:t>
      </w:r>
      <w:r>
        <w:rPr>
          <w:rFonts w:ascii="宋体" w:hAnsi="宋体" w:cs="宋体" w:eastAsia="宋体" w:hint="default"/>
          <w:sz w:val="22"/>
          <w:szCs w:val="22"/>
        </w:rPr>
        <w:t>培</w:t>
      </w:r>
      <w:r>
        <w:rPr>
          <w:rFonts w:ascii="宋体" w:hAnsi="宋体" w:cs="宋体" w:eastAsia="宋体" w:hint="default"/>
          <w:sz w:val="22"/>
          <w:szCs w:val="22"/>
        </w:rPr>
        <w:t>育自</w:t>
      </w:r>
      <w:r>
        <w:rPr>
          <w:rFonts w:ascii="宋体" w:hAnsi="宋体" w:cs="宋体" w:eastAsia="宋体" w:hint="default"/>
          <w:sz w:val="22"/>
          <w:szCs w:val="22"/>
        </w:rPr>
        <w:t>身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心</w:t>
      </w:r>
      <w:r>
        <w:rPr>
          <w:rFonts w:ascii="宋体" w:hAnsi="宋体" w:cs="宋体" w:eastAsia="宋体" w:hint="default"/>
          <w:sz w:val="22"/>
          <w:szCs w:val="22"/>
        </w:rPr>
        <w:t>竞争</w:t>
      </w:r>
      <w:r>
        <w:rPr>
          <w:rFonts w:ascii="宋体" w:hAnsi="宋体" w:cs="宋体" w:eastAsia="宋体" w:hint="default"/>
          <w:sz w:val="22"/>
          <w:szCs w:val="22"/>
        </w:rPr>
        <w:t>优势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良</w:t>
      </w:r>
      <w:r>
        <w:rPr>
          <w:rFonts w:ascii="宋体" w:hAnsi="宋体" w:cs="宋体" w:eastAsia="宋体" w:hint="default"/>
          <w:sz w:val="22"/>
          <w:szCs w:val="22"/>
        </w:rPr>
        <w:t>好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完善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体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，规</w:t>
      </w:r>
      <w:r>
        <w:rPr>
          <w:rFonts w:ascii="宋体" w:hAnsi="宋体" w:cs="宋体" w:eastAsia="宋体" w:hint="default"/>
          <w:sz w:val="22"/>
          <w:szCs w:val="22"/>
        </w:rPr>
        <w:t>范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治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139"/>
        <w:ind w:left="1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继续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基本规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要求，结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断完善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理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障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部控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z w:val="22"/>
          <w:szCs w:val="22"/>
        </w:rPr>
        <w:t>的有</w:t>
      </w:r>
      <w:r>
        <w:rPr>
          <w:rFonts w:ascii="宋体" w:hAnsi="宋体" w:cs="宋体" w:eastAsia="宋体" w:hint="default"/>
          <w:sz w:val="22"/>
          <w:szCs w:val="22"/>
        </w:rPr>
        <w:t>效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行，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远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奠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坚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60" w:lineRule="auto" w:before="139"/>
        <w:ind w:left="1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仍</w:t>
      </w:r>
      <w:r>
        <w:rPr>
          <w:rFonts w:ascii="宋体" w:hAnsi="宋体" w:cs="宋体" w:eastAsia="宋体" w:hint="default"/>
          <w:sz w:val="22"/>
          <w:szCs w:val="22"/>
        </w:rPr>
        <w:t>然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基准</w:t>
      </w:r>
      <w:r>
        <w:rPr>
          <w:rFonts w:ascii="宋体" w:hAnsi="宋体" w:cs="宋体" w:eastAsia="宋体" w:hint="default"/>
          <w:sz w:val="22"/>
          <w:szCs w:val="22"/>
        </w:rPr>
        <w:t>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29"/>
        <w:ind w:left="589" w:right="-128" w:firstLine="105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2</w:t>
      </w:r>
      <w:r>
        <w:rPr>
          <w:rFonts w:ascii="宋体" w:hAnsi="宋体" w:cs="宋体" w:eastAsia="宋体" w:hint="default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持</w:t>
      </w:r>
      <w:r>
        <w:rPr>
          <w:rFonts w:ascii="宋体" w:hAnsi="宋体" w:cs="宋体" w:eastAsia="宋体" w:hint="default"/>
          <w:w w:val="100"/>
          <w:sz w:val="22"/>
          <w:szCs w:val="22"/>
        </w:rPr>
        <w:t>续</w:t>
      </w:r>
      <w:r>
        <w:rPr>
          <w:rFonts w:ascii="宋体" w:hAnsi="宋体" w:cs="宋体" w:eastAsia="宋体" w:hint="default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w w:val="100"/>
          <w:sz w:val="22"/>
          <w:szCs w:val="22"/>
        </w:rPr>
        <w:t>能</w:t>
      </w:r>
      <w:r>
        <w:rPr>
          <w:rFonts w:ascii="宋体" w:hAnsi="宋体" w:cs="宋体" w:eastAsia="宋体" w:hint="default"/>
          <w:w w:val="100"/>
          <w:sz w:val="22"/>
          <w:szCs w:val="22"/>
        </w:rPr>
        <w:t>力</w:t>
      </w:r>
      <w:r>
        <w:rPr>
          <w:rFonts w:ascii="宋体" w:hAnsi="宋体" w:cs="宋体" w:eastAsia="宋体" w:hint="default"/>
          <w:w w:val="100"/>
          <w:sz w:val="22"/>
          <w:szCs w:val="22"/>
        </w:rPr>
        <w:t>所</w:t>
      </w:r>
      <w:r>
        <w:rPr>
          <w:rFonts w:ascii="宋体" w:hAnsi="宋体" w:cs="宋体" w:eastAsia="宋体" w:hint="default"/>
          <w:w w:val="100"/>
          <w:sz w:val="22"/>
          <w:szCs w:val="22"/>
        </w:rPr>
        <w:t>存在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重</w:t>
      </w:r>
      <w:r>
        <w:rPr>
          <w:rFonts w:ascii="宋体" w:hAnsi="宋体" w:cs="宋体" w:eastAsia="宋体" w:hint="default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w w:val="100"/>
          <w:sz w:val="22"/>
          <w:szCs w:val="22"/>
        </w:rPr>
        <w:t>不</w:t>
      </w:r>
      <w:r>
        <w:rPr>
          <w:rFonts w:ascii="宋体" w:hAnsi="宋体" w:cs="宋体" w:eastAsia="宋体" w:hint="default"/>
          <w:w w:val="100"/>
          <w:sz w:val="22"/>
          <w:szCs w:val="22"/>
        </w:rPr>
        <w:t>确</w:t>
      </w:r>
      <w:r>
        <w:rPr>
          <w:rFonts w:ascii="宋体" w:hAnsi="宋体" w:cs="宋体" w:eastAsia="宋体" w:hint="default"/>
          <w:w w:val="100"/>
          <w:sz w:val="22"/>
          <w:szCs w:val="22"/>
        </w:rPr>
        <w:t>定</w:t>
      </w:r>
      <w:r>
        <w:rPr>
          <w:rFonts w:ascii="宋体" w:hAnsi="宋体" w:cs="宋体" w:eastAsia="宋体" w:hint="default"/>
          <w:w w:val="100"/>
          <w:sz w:val="22"/>
          <w:szCs w:val="22"/>
        </w:rPr>
        <w:t>性</w:t>
      </w:r>
      <w:r>
        <w:rPr>
          <w:rFonts w:ascii="宋体" w:hAnsi="宋体" w:cs="宋体" w:eastAsia="宋体" w:hint="default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可</w:t>
      </w:r>
      <w:r>
        <w:rPr>
          <w:rFonts w:ascii="宋体" w:hAnsi="宋体" w:cs="宋体" w:eastAsia="宋体" w:hint="default"/>
          <w:w w:val="100"/>
          <w:sz w:val="22"/>
          <w:szCs w:val="22"/>
        </w:rPr>
        <w:t>能</w:t>
      </w:r>
      <w:r>
        <w:rPr>
          <w:rFonts w:ascii="宋体" w:hAnsi="宋体" w:cs="宋体" w:eastAsia="宋体" w:hint="default"/>
          <w:w w:val="100"/>
          <w:sz w:val="22"/>
          <w:szCs w:val="22"/>
        </w:rPr>
        <w:t>使</w:t>
      </w: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无</w:t>
      </w:r>
      <w:r>
        <w:rPr>
          <w:rFonts w:ascii="宋体" w:hAnsi="宋体" w:cs="宋体" w:eastAsia="宋体" w:hint="default"/>
          <w:w w:val="100"/>
          <w:sz w:val="22"/>
          <w:szCs w:val="22"/>
        </w:rPr>
        <w:t>法</w:t>
      </w:r>
      <w:r>
        <w:rPr>
          <w:rFonts w:ascii="宋体" w:hAnsi="宋体" w:cs="宋体" w:eastAsia="宋体" w:hint="default"/>
          <w:w w:val="100"/>
          <w:sz w:val="22"/>
          <w:szCs w:val="22"/>
        </w:rPr>
        <w:t>在</w:t>
      </w:r>
      <w:r>
        <w:rPr>
          <w:rFonts w:ascii="宋体" w:hAnsi="宋体" w:cs="宋体" w:eastAsia="宋体" w:hint="default"/>
          <w:w w:val="100"/>
          <w:sz w:val="22"/>
          <w:szCs w:val="22"/>
        </w:rPr>
        <w:t>正</w:t>
      </w:r>
      <w:r>
        <w:rPr>
          <w:rFonts w:ascii="宋体" w:hAnsi="宋体" w:cs="宋体" w:eastAsia="宋体" w:hint="default"/>
          <w:w w:val="100"/>
          <w:sz w:val="22"/>
          <w:szCs w:val="22"/>
        </w:rPr>
        <w:t>常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w w:val="100"/>
          <w:sz w:val="22"/>
          <w:szCs w:val="22"/>
        </w:rPr>
        <w:t>过</w:t>
      </w:r>
      <w:r>
        <w:rPr>
          <w:rFonts w:ascii="宋体" w:hAnsi="宋体" w:cs="宋体" w:eastAsia="宋体" w:hint="default"/>
          <w:w w:val="100"/>
          <w:sz w:val="22"/>
          <w:szCs w:val="22"/>
        </w:rPr>
        <w:t>程</w:t>
      </w:r>
      <w:r>
        <w:rPr>
          <w:rFonts w:ascii="宋体" w:hAnsi="宋体" w:cs="宋体" w:eastAsia="宋体" w:hint="default"/>
          <w:w w:val="100"/>
          <w:sz w:val="22"/>
          <w:szCs w:val="22"/>
        </w:rPr>
        <w:t>中</w:t>
      </w:r>
      <w:r>
        <w:rPr>
          <w:rFonts w:ascii="宋体" w:hAnsi="宋体" w:cs="宋体" w:eastAsia="宋体" w:hint="default"/>
          <w:w w:val="100"/>
          <w:sz w:val="22"/>
          <w:szCs w:val="22"/>
        </w:rPr>
        <w:t>变</w:t>
      </w:r>
    </w:p>
    <w:p>
      <w:pPr>
        <w:spacing w:before="29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清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left="599" w:right="0"/>
        <w:jc w:val="left"/>
        <w:rPr>
          <w:b w:val="0"/>
          <w:bCs w:val="0"/>
        </w:rPr>
      </w:pPr>
      <w:r>
        <w:rPr/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spacing w:val="45"/>
        </w:rPr>
        <w:t> 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/>
        <w:t>资料</w:t>
      </w:r>
      <w:r>
        <w:rPr>
          <w:b w:val="0"/>
          <w:bCs w:val="0"/>
        </w:rPr>
      </w:r>
    </w:p>
    <w:p>
      <w:pPr>
        <w:spacing w:before="42"/>
        <w:ind w:left="6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非经营性</w:t>
      </w:r>
      <w:r>
        <w:rPr>
          <w:rFonts w:ascii="宋体" w:hAnsi="宋体" w:cs="宋体" w:eastAsia="宋体" w:hint="default"/>
          <w:sz w:val="22"/>
          <w:szCs w:val="22"/>
        </w:rPr>
        <w:t>损益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00" w:lineRule="auto" w:before="72"/>
        <w:ind w:left="148" w:right="394" w:firstLine="398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国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监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会《公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开发行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证券的公司信息披露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解释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公告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―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非经常性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损益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）》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要求，本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非经常性</w:t>
      </w:r>
      <w:r>
        <w:rPr>
          <w:rFonts w:ascii="宋体" w:hAnsi="宋体" w:cs="宋体" w:eastAsia="宋体" w:hint="default"/>
          <w:sz w:val="22"/>
          <w:szCs w:val="22"/>
        </w:rPr>
        <w:t>损益如下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77.519997pt;margin-top:17.297659pt;width:452.4pt;height:128.65pt;mso-position-horizontal-relative:page;mso-position-vertical-relative:paragraph;z-index:-374728" coordorigin="1550,346" coordsize="9048,2573">
            <v:group style="position:absolute;left:1565;top:360;width:4191;height:2" coordorigin="1565,360" coordsize="4191,2">
              <v:shape style="position:absolute;left:1565;top:360;width:4191;height:2" coordorigin="1565,360" coordsize="4191,0" path="m1565,360l5755,360e" filled="false" stroked="true" strokeweight="1.44pt" strokecolor="#000000">
                <v:path arrowok="t"/>
              </v:shape>
            </v:group>
            <v:group style="position:absolute;left:5755;top:360;width:29;height:2" coordorigin="5755,360" coordsize="29,2">
              <v:shape style="position:absolute;left:5755;top:360;width:29;height:2" coordorigin="5755,360" coordsize="29,0" path="m5755,360l5784,360e" filled="false" stroked="true" strokeweight="1.44pt" strokecolor="#000000">
                <v:path arrowok="t"/>
              </v:shape>
            </v:group>
            <v:group style="position:absolute;left:5784;top:360;width:2280;height:2" coordorigin="5784,360" coordsize="2280,2">
              <v:shape style="position:absolute;left:5784;top:360;width:2280;height:2" coordorigin="5784,360" coordsize="2280,0" path="m5784,360l8064,360e" filled="false" stroked="true" strokeweight="1.44pt" strokecolor="#000000">
                <v:path arrowok="t"/>
              </v:shape>
            </v:group>
            <v:group style="position:absolute;left:8064;top:360;width:29;height:2" coordorigin="8064,360" coordsize="29,2">
              <v:shape style="position:absolute;left:8064;top:360;width:29;height:2" coordorigin="8064,360" coordsize="29,0" path="m8064,360l8093,360e" filled="false" stroked="true" strokeweight="1.44pt" strokecolor="#000000">
                <v:path arrowok="t"/>
              </v:shape>
            </v:group>
            <v:group style="position:absolute;left:8093;top:360;width:2492;height:2" coordorigin="8093,360" coordsize="2492,2">
              <v:shape style="position:absolute;left:8093;top:360;width:2492;height:2" coordorigin="8093,360" coordsize="2492,0" path="m8093,360l10584,360e" filled="false" stroked="true" strokeweight="1.44pt" strokecolor="#000000">
                <v:path arrowok="t"/>
              </v:shape>
              <v:shape style="position:absolute;left:1565;top:375;width:9019;height:2544" type="#_x0000_t75" stroked="false">
                <v:imagedata r:id="rId77" o:title=""/>
              </v:shape>
            </v:group>
            <w10:wrap type="none"/>
          </v:group>
        </w:pict>
      </w:r>
      <w:r>
        <w:rPr>
          <w:rFonts w:ascii="宋体"/>
          <w:w w:val="100"/>
          <w:sz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4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19"/>
        <w:gridCol w:w="2424"/>
      </w:tblGrid>
      <w:tr>
        <w:trPr>
          <w:trHeight w:val="650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77" w:val="left" w:leader="none"/>
              </w:tabs>
              <w:spacing w:line="203" w:lineRule="exact"/>
              <w:ind w:left="1929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position w:val="11"/>
                <w:sz w:val="18"/>
                <w:szCs w:val="18"/>
              </w:rPr>
              <w:t>项目</w:t>
              <w:tab/>
            </w: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2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tabs>
                <w:tab w:pos="5183" w:val="left" w:leader="none"/>
              </w:tabs>
              <w:spacing w:line="240" w:lineRule="auto" w:before="17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  <w:tab/>
            </w:r>
            <w:r>
              <w:rPr>
                <w:rFonts w:ascii="宋体" w:hAnsi="宋体" w:cs="宋体" w:eastAsia="宋体" w:hint="default"/>
                <w:position w:val="-10"/>
                <w:sz w:val="18"/>
                <w:szCs w:val="18"/>
              </w:rPr>
              <w:t>0.00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03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2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07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83" w:val="left" w:leader="none"/>
              </w:tabs>
              <w:spacing w:line="271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position w:val="11"/>
                <w:sz w:val="18"/>
                <w:szCs w:val="18"/>
              </w:rPr>
              <w:t>违约</w:t>
            </w:r>
            <w:r>
              <w:rPr>
                <w:rFonts w:ascii="宋体" w:hAnsi="宋体" w:cs="宋体" w:eastAsia="宋体" w:hint="default"/>
                <w:spacing w:val="-2"/>
                <w:position w:val="1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position w:val="11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0.00 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60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66" w:val="left" w:leader="none"/>
              </w:tabs>
              <w:spacing w:line="218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  <w:tab/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15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23" w:val="left" w:leader="none"/>
              </w:tabs>
              <w:spacing w:line="324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position w:val="11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2"/>
                <w:position w:val="1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position w:val="11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position w:val="11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2"/>
                <w:position w:val="11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3,500,000.00 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9,050,000.00 </w:t>
            </w:r>
          </w:p>
        </w:tc>
      </w:tr>
      <w:tr>
        <w:trPr>
          <w:trHeight w:val="374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5" w:val="left" w:leader="none"/>
              </w:tabs>
              <w:spacing w:line="27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position w:val="11"/>
                <w:sz w:val="18"/>
                <w:szCs w:val="18"/>
              </w:rPr>
              <w:t>其他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319,971.28 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7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772,569.83 </w:t>
            </w:r>
          </w:p>
        </w:tc>
      </w:tr>
      <w:tr>
        <w:trPr>
          <w:trHeight w:val="320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823" w:val="left" w:leader="none"/>
              </w:tabs>
              <w:spacing w:line="286" w:lineRule="exact"/>
              <w:ind w:left="1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position w:val="11"/>
                <w:sz w:val="18"/>
                <w:szCs w:val="18"/>
              </w:rPr>
              <w:t>非经常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position w:val="11"/>
                <w:sz w:val="18"/>
                <w:szCs w:val="18"/>
              </w:rPr>
              <w:t>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position w:val="11"/>
                <w:sz w:val="18"/>
                <w:szCs w:val="18"/>
              </w:rPr>
              <w:t>净损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position w:val="11"/>
                <w:sz w:val="18"/>
                <w:szCs w:val="18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position w:val="11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position w:val="11"/>
                <w:sz w:val="18"/>
                <w:szCs w:val="18"/>
              </w:rPr>
              <w:t>计</w:t>
              <w:tab/>
            </w:r>
            <w:r>
              <w:rPr>
                <w:rFonts w:ascii="Arial" w:hAnsi="Arial" w:cs="Arial" w:eastAsia="Arial" w:hint="default"/>
                <w:b/>
                <w:bCs/>
                <w:spacing w:val="1"/>
                <w:sz w:val="18"/>
                <w:szCs w:val="18"/>
              </w:rPr>
              <w:t>3,</w:t>
            </w:r>
            <w:r>
              <w:rPr>
                <w:rFonts w:ascii="Arial" w:hAnsi="Arial" w:cs="Arial" w:eastAsia="Arial" w:hint="default"/>
                <w:b/>
                <w:bCs/>
                <w:spacing w:val="-3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819,</w:t>
            </w:r>
            <w:r>
              <w:rPr>
                <w:rFonts w:ascii="Arial" w:hAnsi="Arial" w:cs="Arial" w:eastAsia="Arial" w:hint="default"/>
                <w:b/>
                <w:bCs/>
                <w:spacing w:val="-3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971.</w:t>
            </w:r>
            <w:r>
              <w:rPr>
                <w:rFonts w:ascii="Arial" w:hAnsi="Arial" w:cs="Arial" w:eastAsia="Arial" w:hint="default"/>
                <w:b/>
                <w:bCs/>
                <w:spacing w:val="-3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pacing w:val="-3"/>
                <w:sz w:val="18"/>
                <w:szCs w:val="18"/>
              </w:rPr>
              <w:t>28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6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9,</w:t>
            </w:r>
            <w:r>
              <w:rPr>
                <w:rFonts w:ascii="Arial"/>
                <w:b/>
                <w:spacing w:val="-3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822,</w:t>
            </w:r>
            <w:r>
              <w:rPr>
                <w:rFonts w:ascii="Arial"/>
                <w:b/>
                <w:spacing w:val="-3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569.</w:t>
            </w:r>
            <w:r>
              <w:rPr>
                <w:rFonts w:ascii="Arial"/>
                <w:b/>
                <w:spacing w:val="-37"/>
                <w:sz w:val="18"/>
              </w:rPr>
              <w:t> </w:t>
            </w:r>
            <w:r>
              <w:rPr>
                <w:rFonts w:ascii="Arial"/>
                <w:b/>
                <w:spacing w:val="-3"/>
                <w:sz w:val="18"/>
              </w:rPr>
              <w:t>83</w:t>
            </w:r>
            <w:r>
              <w:rPr>
                <w:rFonts w:ascii="Arial"/>
                <w:spacing w:val="-3"/>
                <w:sz w:val="18"/>
              </w:rPr>
            </w:r>
          </w:p>
        </w:tc>
      </w:tr>
    </w:tbl>
    <w:p>
      <w:pPr>
        <w:spacing w:line="300" w:lineRule="auto" w:before="16"/>
        <w:ind w:left="546" w:right="6446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2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净资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产收益率及每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</w:p>
    <w:p>
      <w:pPr>
        <w:spacing w:before="17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监</w:t>
      </w:r>
      <w:r>
        <w:rPr>
          <w:rFonts w:ascii="宋体" w:hAnsi="宋体" w:cs="宋体" w:eastAsia="宋体" w:hint="default"/>
          <w:sz w:val="22"/>
          <w:szCs w:val="22"/>
        </w:rPr>
        <w:t>会《公</w:t>
      </w:r>
      <w:r>
        <w:rPr>
          <w:rFonts w:ascii="宋体" w:hAnsi="宋体" w:cs="宋体" w:eastAsia="宋体" w:hint="default"/>
          <w:sz w:val="22"/>
          <w:szCs w:val="22"/>
        </w:rPr>
        <w:t>开发行</w:t>
      </w:r>
      <w:r>
        <w:rPr>
          <w:rFonts w:ascii="宋体" w:hAnsi="宋体" w:cs="宋体" w:eastAsia="宋体" w:hint="default"/>
          <w:sz w:val="22"/>
          <w:szCs w:val="22"/>
        </w:rPr>
        <w:t>证券的公司信息披露编报</w:t>
      </w:r>
      <w:r>
        <w:rPr>
          <w:rFonts w:ascii="宋体" w:hAnsi="宋体" w:cs="宋体" w:eastAsia="宋体" w:hint="default"/>
          <w:sz w:val="22"/>
          <w:szCs w:val="22"/>
        </w:rPr>
        <w:t>规则第九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―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产收益率和每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收益</w:t>
      </w:r>
      <w:r>
        <w:rPr>
          <w:rFonts w:ascii="宋体" w:hAnsi="宋体" w:cs="宋体" w:eastAsia="宋体" w:hint="default"/>
          <w:sz w:val="22"/>
          <w:szCs w:val="22"/>
        </w:rPr>
        <w:t>的</w:t>
      </w:r>
    </w:p>
    <w:p>
      <w:pPr>
        <w:spacing w:before="72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算及</w:t>
      </w:r>
      <w:r>
        <w:rPr>
          <w:rFonts w:ascii="宋体" w:hAnsi="宋体" w:cs="宋体" w:eastAsia="宋体" w:hint="default"/>
          <w:sz w:val="22"/>
          <w:szCs w:val="22"/>
        </w:rPr>
        <w:t>披露》的</w:t>
      </w:r>
      <w:r>
        <w:rPr>
          <w:rFonts w:ascii="宋体" w:hAnsi="宋体" w:cs="宋体" w:eastAsia="宋体" w:hint="default"/>
          <w:sz w:val="22"/>
          <w:szCs w:val="22"/>
        </w:rPr>
        <w:t>要求，本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全面摊薄和加权平均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产收益率及每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收益如下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before="72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940"/>
        </w:sectPr>
      </w:pPr>
    </w:p>
    <w:p>
      <w:pPr>
        <w:spacing w:line="1934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8"/>
          <w:sz w:val="20"/>
          <w:szCs w:val="20"/>
        </w:rPr>
        <w:pict>
          <v:group style="width:483.6pt;height:96.75pt;mso-position-horizontal-relative:char;mso-position-vertical-relative:line" coordorigin="0,0" coordsize="9672,1935">
            <v:group style="position:absolute;left:110;top:7;width:9471;height:2" coordorigin="110,7" coordsize="9471,2">
              <v:shape style="position:absolute;left:110;top:7;width:9471;height:2" coordorigin="110,7" coordsize="9471,0" path="m110,7l9581,7e" filled="false" stroked="true" strokeweight=".72pt" strokecolor="#000000">
                <v:path arrowok="t"/>
              </v:shape>
            </v:group>
            <v:group style="position:absolute;left:34;top:29;width:3418;height:2" coordorigin="34,29" coordsize="3418,2">
              <v:shape style="position:absolute;left:34;top:29;width:3418;height:2" coordorigin="34,29" coordsize="3418,0" path="m34,29l3451,29e" filled="false" stroked="true" strokeweight="1.44pt" strokecolor="#000000">
                <v:path arrowok="t"/>
              </v:shape>
            </v:group>
            <v:group style="position:absolute;left:3451;top:29;width:29;height:2" coordorigin="3451,29" coordsize="29,2">
              <v:shape style="position:absolute;left:3451;top:29;width:29;height:2" coordorigin="3451,29" coordsize="29,0" path="m3451,29l3480,29e" filled="false" stroked="true" strokeweight="1.44pt" strokecolor="#000000">
                <v:path arrowok="t"/>
              </v:shape>
            </v:group>
            <v:group style="position:absolute;left:3480;top:29;width:2525;height:2" coordorigin="3480,29" coordsize="2525,2">
              <v:shape style="position:absolute;left:3480;top:29;width:2525;height:2" coordorigin="3480,29" coordsize="2525,0" path="m3480,29l6005,29e" filled="false" stroked="true" strokeweight="1.44pt" strokecolor="#000000">
                <v:path arrowok="t"/>
              </v:shape>
            </v:group>
            <v:group style="position:absolute;left:6005;top:29;width:29;height:2" coordorigin="6005,29" coordsize="29,2">
              <v:shape style="position:absolute;left:6005;top:29;width:29;height:2" coordorigin="6005,29" coordsize="29,0" path="m6005,29l6034,29e" filled="false" stroked="true" strokeweight="1.44pt" strokecolor="#000000">
                <v:path arrowok="t"/>
              </v:shape>
            </v:group>
            <v:group style="position:absolute;left:6034;top:29;width:3615;height:2" coordorigin="6034,29" coordsize="3615,2">
              <v:shape style="position:absolute;left:6034;top:29;width:3615;height:2" coordorigin="6034,29" coordsize="3615,0" path="m6034,29l9648,29e" filled="false" stroked="true" strokeweight="1.44pt" strokecolor="#000000">
                <v:path arrowok="t"/>
              </v:shape>
            </v:group>
            <v:group style="position:absolute;left:14;top:1920;width:3437;height:2" coordorigin="14,1920" coordsize="3437,2">
              <v:shape style="position:absolute;left:14;top:1920;width:3437;height:2" coordorigin="14,1920" coordsize="3437,0" path="m14,1920l3451,1920e" filled="false" stroked="true" strokeweight="1.44pt" strokecolor="#000000">
                <v:path arrowok="t"/>
              </v:shape>
            </v:group>
            <v:group style="position:absolute;left:3451;top:1920;width:29;height:2" coordorigin="3451,1920" coordsize="29,2">
              <v:shape style="position:absolute;left:3451;top:1920;width:29;height:2" coordorigin="3451,1920" coordsize="29,0" path="m3451,1920l3480,1920e" filled="false" stroked="true" strokeweight="1.44pt" strokecolor="#000000">
                <v:path arrowok="t"/>
              </v:shape>
            </v:group>
            <v:group style="position:absolute;left:3480;top:1920;width:1296;height:2" coordorigin="3480,1920" coordsize="1296,2">
              <v:shape style="position:absolute;left:3480;top:1920;width:1296;height:2" coordorigin="3480,1920" coordsize="1296,0" path="m3480,1920l4776,1920e" filled="false" stroked="true" strokeweight="1.44pt" strokecolor="#000000">
                <v:path arrowok="t"/>
              </v:shape>
            </v:group>
            <v:group style="position:absolute;left:4776;top:1920;width:29;height:2" coordorigin="4776,1920" coordsize="29,2">
              <v:shape style="position:absolute;left:4776;top:1920;width:29;height:2" coordorigin="4776,1920" coordsize="29,0" path="m4776,1920l4805,1920e" filled="false" stroked="true" strokeweight="1.44pt" strokecolor="#000000">
                <v:path arrowok="t"/>
              </v:shape>
            </v:group>
            <v:group style="position:absolute;left:4805;top:1920;width:1200;height:2" coordorigin="4805,1920" coordsize="1200,2">
              <v:shape style="position:absolute;left:4805;top:1920;width:1200;height:2" coordorigin="4805,1920" coordsize="1200,0" path="m4805,1920l6005,1920e" filled="false" stroked="true" strokeweight="1.44pt" strokecolor="#000000">
                <v:path arrowok="t"/>
              </v:shape>
            </v:group>
            <v:group style="position:absolute;left:6005;top:1920;width:29;height:2" coordorigin="6005,1920" coordsize="29,2">
              <v:shape style="position:absolute;left:6005;top:1920;width:29;height:2" coordorigin="6005,1920" coordsize="29,0" path="m6005,1920l6034,1920e" filled="false" stroked="true" strokeweight="1.44pt" strokecolor="#000000">
                <v:path arrowok="t"/>
              </v:shape>
            </v:group>
            <v:group style="position:absolute;left:6034;top:1920;width:1868;height:2" coordorigin="6034,1920" coordsize="1868,2">
              <v:shape style="position:absolute;left:6034;top:1920;width:1868;height:2" coordorigin="6034,1920" coordsize="1868,0" path="m6034,1920l7901,1920e" filled="false" stroked="true" strokeweight="1.44pt" strokecolor="#000000">
                <v:path arrowok="t"/>
              </v:shape>
              <v:shape style="position:absolute;left:29;top:43;width:9619;height:1862" type="#_x0000_t75" stroked="false">
                <v:imagedata r:id="rId78" o:title=""/>
              </v:shape>
            </v:group>
            <v:group style="position:absolute;left:7901;top:1920;width:29;height:2" coordorigin="7901,1920" coordsize="29,2">
              <v:shape style="position:absolute;left:7901;top:1920;width:29;height:2" coordorigin="7901,1920" coordsize="29,0" path="m7901,1920l7930,1920e" filled="false" stroked="true" strokeweight="1.44pt" strokecolor="#000000">
                <v:path arrowok="t"/>
              </v:shape>
            </v:group>
            <v:group style="position:absolute;left:7930;top:1920;width:1728;height:2" coordorigin="7930,1920" coordsize="1728,2">
              <v:shape style="position:absolute;left:7930;top:1920;width:1728;height:2" coordorigin="7930,1920" coordsize="1728,0" path="m7930,1920l9658,1920e" filled="false" stroked="true" strokeweight="1.44pt" strokecolor="#000000">
                <v:path arrowok="t"/>
              </v:shape>
              <v:shape style="position:absolute;left:139;top:174;width:90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报告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期利润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190;top:174;width:108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69;top:174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758;top:558;width:720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面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摊薄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035;top:558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418;top:558;width:108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242;top:558;width:108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释每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938;width:22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584;top:952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813;top:952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6730;top:952;width:54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0.002 </w:t>
                      </w:r>
                    </w:p>
                  </w:txbxContent>
                </v:textbox>
                <w10:wrap type="none"/>
              </v:shape>
              <v:shape style="position:absolute;left:8554;top:952;width:54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0.002 </w:t>
                      </w:r>
                    </w:p>
                  </w:txbxContent>
                </v:textbox>
                <w10:wrap type="none"/>
              </v:shape>
              <v:shape style="position:absolute;left:139;top:1317;width:3212;height:54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公司股东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、扣除非经常性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损益后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 </w:t>
                      </w:r>
                    </w:p>
                  </w:txbxContent>
                </v:textbox>
                <w10:wrap type="none"/>
              </v:shape>
              <v:shape style="position:absolute;left:4584;top:1691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813;top:1691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6686;top:1691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-0.040 </w:t>
                      </w:r>
                    </w:p>
                  </w:txbxContent>
                </v:textbox>
                <w10:wrap type="none"/>
              </v:shape>
              <v:shape style="position:absolute;left:8510;top:1691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-0.040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8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36"/>
        <w:ind w:left="6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2007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92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480.25pt;height:96pt;mso-position-horizontal-relative:char;mso-position-vertical-relative:line" coordorigin="0,0" coordsize="9605,1920">
            <v:group style="position:absolute;left:34;top:14;width:2981;height:2" coordorigin="34,14" coordsize="2981,2">
              <v:shape style="position:absolute;left:34;top:14;width:2981;height:2" coordorigin="34,14" coordsize="2981,0" path="m34,14l3014,14e" filled="false" stroked="true" strokeweight="1.44pt" strokecolor="#000000">
                <v:path arrowok="t"/>
              </v:shape>
            </v:group>
            <v:group style="position:absolute;left:3014;top:14;width:29;height:2" coordorigin="3014,14" coordsize="29,2">
              <v:shape style="position:absolute;left:3014;top:14;width:29;height:2" coordorigin="3014,14" coordsize="29,0" path="m3014,14l3043,14e" filled="false" stroked="true" strokeweight="1.44pt" strokecolor="#000000">
                <v:path arrowok="t"/>
              </v:shape>
            </v:group>
            <v:group style="position:absolute;left:3043;top:14;width:2861;height:2" coordorigin="3043,14" coordsize="2861,2">
              <v:shape style="position:absolute;left:3043;top:14;width:2861;height:2" coordorigin="3043,14" coordsize="2861,0" path="m3043,14l5904,14e" filled="false" stroked="true" strokeweight="1.44pt" strokecolor="#000000">
                <v:path arrowok="t"/>
              </v:shape>
            </v:group>
            <v:group style="position:absolute;left:5904;top:14;width:29;height:2" coordorigin="5904,14" coordsize="29,2">
              <v:shape style="position:absolute;left:5904;top:14;width:29;height:2" coordorigin="5904,14" coordsize="29,0" path="m5904,14l5933,14e" filled="false" stroked="true" strokeweight="1.44pt" strokecolor="#000000">
                <v:path arrowok="t"/>
              </v:shape>
            </v:group>
            <v:group style="position:absolute;left:5933;top:14;width:3648;height:2" coordorigin="5933,14" coordsize="3648,2">
              <v:shape style="position:absolute;left:5933;top:14;width:3648;height:2" coordorigin="5933,14" coordsize="3648,0" path="m5933,14l9581,14e" filled="false" stroked="true" strokeweight="1.44pt" strokecolor="#000000">
                <v:path arrowok="t"/>
              </v:shape>
            </v:group>
            <v:group style="position:absolute;left:14;top:1906;width:3000;height:2" coordorigin="14,1906" coordsize="3000,2">
              <v:shape style="position:absolute;left:14;top:1906;width:3000;height:2" coordorigin="14,1906" coordsize="3000,0" path="m14,1906l3014,1906e" filled="false" stroked="true" strokeweight="1.44pt" strokecolor="#000000">
                <v:path arrowok="t"/>
              </v:shape>
            </v:group>
            <v:group style="position:absolute;left:3014;top:1906;width:29;height:2" coordorigin="3014,1906" coordsize="29,2">
              <v:shape style="position:absolute;left:3014;top:1906;width:29;height:2" coordorigin="3014,1906" coordsize="29,0" path="m3014,1906l3043,1906e" filled="false" stroked="true" strokeweight="1.44pt" strokecolor="#000000">
                <v:path arrowok="t"/>
              </v:shape>
            </v:group>
            <v:group style="position:absolute;left:3043;top:1906;width:1392;height:2" coordorigin="3043,1906" coordsize="1392,2">
              <v:shape style="position:absolute;left:3043;top:1906;width:1392;height:2" coordorigin="3043,1906" coordsize="1392,0" path="m3043,1906l4435,1906e" filled="false" stroked="true" strokeweight="1.44pt" strokecolor="#000000">
                <v:path arrowok="t"/>
              </v:shape>
            </v:group>
            <v:group style="position:absolute;left:4435;top:1906;width:29;height:2" coordorigin="4435,1906" coordsize="29,2">
              <v:shape style="position:absolute;left:4435;top:1906;width:29;height:2" coordorigin="4435,1906" coordsize="29,0" path="m4435,1906l4464,1906e" filled="false" stroked="true" strokeweight="1.44pt" strokecolor="#000000">
                <v:path arrowok="t"/>
              </v:shape>
            </v:group>
            <v:group style="position:absolute;left:4464;top:1906;width:1440;height:2" coordorigin="4464,1906" coordsize="1440,2">
              <v:shape style="position:absolute;left:4464;top:1906;width:1440;height:2" coordorigin="4464,1906" coordsize="1440,0" path="m4464,1906l5904,1906e" filled="false" stroked="true" strokeweight="1.44pt" strokecolor="#000000">
                <v:path arrowok="t"/>
              </v:shape>
            </v:group>
            <v:group style="position:absolute;left:5904;top:1906;width:29;height:2" coordorigin="5904,1906" coordsize="29,2">
              <v:shape style="position:absolute;left:5904;top:1906;width:29;height:2" coordorigin="5904,1906" coordsize="29,0" path="m5904,1906l5933,1906e" filled="false" stroked="true" strokeweight="1.44pt" strokecolor="#000000">
                <v:path arrowok="t"/>
              </v:shape>
            </v:group>
            <v:group style="position:absolute;left:5933;top:1906;width:1757;height:2" coordorigin="5933,1906" coordsize="1757,2">
              <v:shape style="position:absolute;left:5933;top:1906;width:1757;height:2" coordorigin="5933,1906" coordsize="1757,0" path="m5933,1906l7690,1906e" filled="false" stroked="true" strokeweight="1.44pt" strokecolor="#000000">
                <v:path arrowok="t"/>
              </v:shape>
              <v:shape style="position:absolute;left:29;top:29;width:9552;height:1862" type="#_x0000_t75" stroked="false">
                <v:imagedata r:id="rId79" o:title=""/>
              </v:shape>
            </v:group>
            <v:group style="position:absolute;left:7690;top:1906;width:29;height:2" coordorigin="7690,1906" coordsize="29,2">
              <v:shape style="position:absolute;left:7690;top:1906;width:29;height:2" coordorigin="7690,1906" coordsize="29,0" path="m7690,1906l7718,1906e" filled="false" stroked="true" strokeweight="1.44pt" strokecolor="#000000">
                <v:path arrowok="t"/>
              </v:shape>
            </v:group>
            <v:group style="position:absolute;left:7718;top:1906;width:1872;height:2" coordorigin="7718,1906" coordsize="1872,2">
              <v:shape style="position:absolute;left:7718;top:1906;width:1872;height:2" coordorigin="7718,1906" coordsize="1872,0" path="m7718,1906l9590,1906e" filled="false" stroked="true" strokeweight="1.44pt" strokecolor="#000000">
                <v:path arrowok="t"/>
              </v:shape>
              <v:shape style="position:absolute;left:139;top:160;width:90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报告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期利润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926;top:160;width:108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392;top:160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370;top:544;width:720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面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摊薄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814;top:544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264;top:544;width:108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102;top:544;width:108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释每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923;width:22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243;top:938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712;top:938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6624;top:938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0.04 </w:t>
                      </w:r>
                    </w:p>
                  </w:txbxContent>
                </v:textbox>
                <w10:wrap type="none"/>
              </v:shape>
              <v:shape style="position:absolute;left:8462;top:938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0.04 </w:t>
                      </w:r>
                    </w:p>
                  </w:txbxContent>
                </v:textbox>
                <w10:wrap type="none"/>
              </v:shape>
              <v:shape style="position:absolute;left:139;top:1302;width:2780;height:54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公司股东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、扣除非经常性</w:t>
                      </w:r>
                    </w:p>
                    <w:p>
                      <w:pPr>
                        <w:spacing w:before="1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损益后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 </w:t>
                      </w:r>
                    </w:p>
                  </w:txbxContent>
                </v:textbox>
                <w10:wrap type="none"/>
              </v:shape>
              <v:shape style="position:absolute;left:4243;top:1677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712;top:1677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6581;top:1677;width:54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-0.07 </w:t>
                      </w:r>
                    </w:p>
                  </w:txbxContent>
                </v:textbox>
                <w10:wrap type="none"/>
              </v:shape>
              <v:shape style="position:absolute;left:8419;top:1677;width:54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-0.07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18.04767pt;width:495.6pt;height:412.6pt;mso-position-horizontal-relative:page;mso-position-vertical-relative:paragraph;z-index:-373000" coordorigin="1123,361" coordsize="9912,8252">
            <v:group style="position:absolute;left:1138;top:375;width:3672;height:2" coordorigin="1138,375" coordsize="3672,2">
              <v:shape style="position:absolute;left:1138;top:375;width:3672;height:2" coordorigin="1138,375" coordsize="3672,0" path="m1138,375l4810,375e" filled="false" stroked="true" strokeweight="1.44pt" strokecolor="#000000">
                <v:path arrowok="t"/>
              </v:shape>
            </v:group>
            <v:group style="position:absolute;left:4810;top:375;width:29;height:2" coordorigin="4810,375" coordsize="29,2">
              <v:shape style="position:absolute;left:4810;top:375;width:29;height:2" coordorigin="4810,375" coordsize="29,0" path="m4810,375l4838,375e" filled="false" stroked="true" strokeweight="1.44pt" strokecolor="#000000">
                <v:path arrowok="t"/>
              </v:shape>
            </v:group>
            <v:group style="position:absolute;left:4838;top:375;width:2597;height:2" coordorigin="4838,375" coordsize="2597,2">
              <v:shape style="position:absolute;left:4838;top:375;width:2597;height:2" coordorigin="4838,375" coordsize="2597,0" path="m4838,375l7435,375e" filled="false" stroked="true" strokeweight="1.44pt" strokecolor="#000000">
                <v:path arrowok="t"/>
              </v:shape>
            </v:group>
            <v:group style="position:absolute;left:7435;top:375;width:29;height:2" coordorigin="7435,375" coordsize="29,2">
              <v:shape style="position:absolute;left:7435;top:375;width:29;height:2" coordorigin="7435,375" coordsize="29,0" path="m7435,375l7464,375e" filled="false" stroked="true" strokeweight="1.44pt" strokecolor="#000000">
                <v:path arrowok="t"/>
              </v:shape>
            </v:group>
            <v:group style="position:absolute;left:7464;top:375;width:1757;height:2" coordorigin="7464,375" coordsize="1757,2">
              <v:shape style="position:absolute;left:7464;top:375;width:1757;height:2" coordorigin="7464,375" coordsize="1757,0" path="m7464,375l9221,375e" filled="false" stroked="true" strokeweight="1.44pt" strokecolor="#000000">
                <v:path arrowok="t"/>
              </v:shape>
            </v:group>
            <v:group style="position:absolute;left:9221;top:375;width:29;height:2" coordorigin="9221,375" coordsize="29,2">
              <v:shape style="position:absolute;left:9221;top:375;width:29;height:2" coordorigin="9221,375" coordsize="29,0" path="m9221,375l9250,375e" filled="false" stroked="true" strokeweight="1.44pt" strokecolor="#000000">
                <v:path arrowok="t"/>
              </v:shape>
            </v:group>
            <v:group style="position:absolute;left:9250;top:375;width:1772;height:2" coordorigin="9250,375" coordsize="1772,2">
              <v:shape style="position:absolute;left:9250;top:375;width:1772;height:2" coordorigin="9250,375" coordsize="1772,0" path="m9250,375l11021,375e" filled="false" stroked="true" strokeweight="1.44pt" strokecolor="#000000">
                <v:path arrowok="t"/>
              </v:shape>
              <v:shape style="position:absolute;left:1138;top:390;width:9883;height:8222" type="#_x0000_t75" stroked="false">
                <v:imagedata r:id="rId80" o:title=""/>
              </v:shape>
              <v:shape style="position:absolute;left:1248;top:521;width:54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项  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925;top:521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248;top:905;width:22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925;top:905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 </w:t>
                      </w:r>
                    </w:p>
                  </w:txbxContent>
                </v:textbox>
                <w10:wrap type="none"/>
              </v:shape>
              <v:shape style="position:absolute;left:7949;top:521;width:1263;height:567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2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8"/>
                        <w:ind w:left="86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 </w:t>
                      </w:r>
                      <w:r>
                        <w:rPr>
                          <w:rFonts w:ascii="宋体"/>
                          <w:sz w:val="18"/>
                        </w:rPr>
                        <w:t>187,854.91 </w:t>
                      </w:r>
                    </w:p>
                  </w:txbxContent>
                </v:textbox>
                <w10:wrap type="none"/>
              </v:shape>
              <v:shape style="position:absolute;left:9658;top:521;width:1354;height:567" type="#_x0000_t20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81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2007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2"/>
                          <w:w w:val="9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28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 </w:t>
                      </w:r>
                      <w:r>
                        <w:rPr>
                          <w:rFonts w:ascii="宋体"/>
                          <w:sz w:val="18"/>
                        </w:rPr>
                        <w:t>3,344,720.24 </w:t>
                      </w:r>
                    </w:p>
                  </w:txbxContent>
                </v:textbox>
                <w10:wrap type="none"/>
              </v:shape>
              <v:shape style="position:absolute;left:1248;top:1284;width:24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公司的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非经常性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损益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925;top:1284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2 </w:t>
                      </w:r>
                    </w:p>
                  </w:txbxContent>
                </v:textbox>
                <w10:wrap type="none"/>
              </v:shape>
              <v:shape style="position:absolute;left:8035;top:1284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3,819,971.28 </w:t>
                      </w:r>
                    </w:p>
                  </w:txbxContent>
                </v:textbox>
                <w10:wrap type="none"/>
              </v:shape>
              <v:shape style="position:absolute;left:9835;top:1284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9,822,569.83 </w:t>
                      </w:r>
                    </w:p>
                  </w:txbxContent>
                </v:textbox>
                <w10:wrap type="none"/>
              </v:shape>
              <v:shape style="position:absolute;left:1248;top:1663;width:4224;height:54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公司股东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、扣除非经常性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损益后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</w:p>
                    <w:p>
                      <w:pPr>
                        <w:tabs>
                          <w:tab w:pos="3676" w:val="left" w:leader="none"/>
                        </w:tabs>
                        <w:spacing w:before="1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3=1-2 </w:t>
                      </w:r>
                    </w:p>
                  </w:txbxContent>
                </v:textbox>
                <w10:wrap type="none"/>
              </v:shape>
              <v:shape style="position:absolute;left:1248;top:2403;width:26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净资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925;top:2403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4 </w:t>
                      </w:r>
                    </w:p>
                  </w:txbxContent>
                </v:textbox>
                <w10:wrap type="none"/>
              </v:shape>
              <v:shape style="position:absolute;left:7589;top:1807;width:3423;height:778" type="#_x0000_t202" filled="false" stroked="false">
                <v:textbox inset="0,0,0,0">
                  <w:txbxContent>
                    <w:p>
                      <w:pPr>
                        <w:tabs>
                          <w:tab w:pos="3331" w:val="left" w:leader="none"/>
                        </w:tabs>
                        <w:spacing w:line="182" w:lineRule="exact" w:before="0"/>
                        <w:ind w:left="153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  <w:tab/>
                      </w: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   </w:t>
                      </w:r>
                      <w:r>
                        <w:rPr>
                          <w:rFonts w:ascii="宋体"/>
                          <w:sz w:val="18"/>
                        </w:rPr>
                        <w:t>-3,632,116.37     </w:t>
                      </w:r>
                      <w:r>
                        <w:rPr>
                          <w:rFonts w:ascii="宋体"/>
                          <w:spacing w:val="89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  <w:t>-6,477,849.59</w:t>
                      </w:r>
                    </w:p>
                    <w:p>
                      <w:pPr>
                        <w:tabs>
                          <w:tab w:pos="1977" w:val="left" w:leader="none"/>
                        </w:tabs>
                        <w:spacing w:before="124"/>
                        <w:ind w:left="177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1"/>
                          <w:sz w:val="18"/>
                        </w:rPr>
                        <w:t>-125,569,214.73</w:t>
                        <w:tab/>
                        <w:t>-125,757,069.64 </w:t>
                      </w:r>
                    </w:p>
                  </w:txbxContent>
                </v:textbox>
                <w10:wrap type="none"/>
              </v:shape>
              <v:shape style="position:absolute;left:1248;top:2782;width:243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面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摊薄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925;top:2782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5=1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4 </w:t>
                      </w:r>
                    </w:p>
                  </w:txbxContent>
                </v:textbox>
                <w10:wrap type="none"/>
              </v:shape>
              <v:shape style="position:absolute;left:9120;top:2782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0920;top:2782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248;top:3161;width:243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面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摊薄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Ⅱ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925;top:3161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6=3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4 </w:t>
                      </w:r>
                    </w:p>
                  </w:txbxContent>
                </v:textbox>
                <w10:wrap type="none"/>
              </v:shape>
              <v:shape style="position:absolute;left:9120;top:3161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0920;top:3161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248;top:3545;width:26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初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净资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925;top:3545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7 </w:t>
                      </w:r>
                    </w:p>
                  </w:txbxContent>
                </v:textbox>
                <w10:wrap type="none"/>
              </v:shape>
              <v:shape style="position:absolute;left:7766;top:3545;width:144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-125,757,069.64 </w:t>
                      </w:r>
                    </w:p>
                  </w:txbxContent>
                </v:textbox>
                <w10:wrap type="none"/>
              </v:shape>
              <v:shape style="position:absolute;left:9566;top:3545;width:144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-129,101,789.88 </w:t>
                      </w:r>
                    </w:p>
                  </w:txbxContent>
                </v:textbox>
                <w10:wrap type="none"/>
              </v:shape>
              <v:shape style="position:absolute;left:1248;top:3924;width:3860;height:543" type="#_x0000_t20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发行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或债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、归属于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</w:p>
                    <w:p>
                      <w:pPr>
                        <w:spacing w:line="180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8 </w:t>
                      </w:r>
                    </w:p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股东的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净资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755;top:4284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10555;top:4284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1248;top:4663;width:3860;height:543" type="#_x0000_t20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净资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产下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份</w:t>
                      </w:r>
                    </w:p>
                    <w:p>
                      <w:pPr>
                        <w:spacing w:line="180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9 </w:t>
                      </w:r>
                    </w:p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起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期期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755;top:5038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10555;top:5038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1248;top:5403;width:3951;height:543" type="#_x0000_t20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购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或现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减少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、归属于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公司股</w:t>
                      </w:r>
                    </w:p>
                    <w:p>
                      <w:pPr>
                        <w:spacing w:line="180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10 </w:t>
                      </w:r>
                    </w:p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东的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净资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755;top:5777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10555;top:5777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产收益率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6"/>
        <w:gridCol w:w="2429"/>
        <w:gridCol w:w="2052"/>
        <w:gridCol w:w="1730"/>
      </w:tblGrid>
      <w:tr>
        <w:trPr>
          <w:trHeight w:val="460" w:hRule="exact"/>
        </w:trPr>
        <w:tc>
          <w:tcPr>
            <w:tcW w:w="3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 </w:t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281" w:hRule="exact"/>
        </w:trPr>
        <w:tc>
          <w:tcPr>
            <w:tcW w:w="3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3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 </w:t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 </w:t>
            </w:r>
          </w:p>
        </w:tc>
      </w:tr>
      <w:tr>
        <w:trPr>
          <w:trHeight w:val="281" w:hRule="exact"/>
        </w:trPr>
        <w:tc>
          <w:tcPr>
            <w:tcW w:w="3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13=7+1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+8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 </w:t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</w:t>
            </w:r>
            <w:r>
              <w:rPr>
                <w:rFonts w:ascii="宋体"/>
                <w:spacing w:val="-2"/>
                <w:sz w:val="18"/>
              </w:rPr>
              <w:t>-127,429,429.76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180" w:hRule="exact"/>
        </w:trPr>
        <w:tc>
          <w:tcPr>
            <w:tcW w:w="3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产加权平均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-125,663,142.19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3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-10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 </w:t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3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14=1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13 </w:t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42" w:hRule="exact"/>
        </w:trPr>
        <w:tc>
          <w:tcPr>
            <w:tcW w:w="369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Ⅱ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15=3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13 </w:t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33" w:hRule="exact"/>
        </w:trPr>
        <w:tc>
          <w:tcPr>
            <w:tcW w:w="369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42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6" w:footer="840" w:top="1100" w:bottom="1020" w:left="1000" w:right="76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"/>
          <w:szCs w:val="2"/>
        </w:rPr>
      </w:pPr>
      <w:r>
        <w:rPr/>
        <w:pict>
          <v:group style="position:absolute;margin-left:60.959999pt;margin-top:56.599998pt;width:473.55pt;height:.1pt;mso-position-horizontal-relative:page;mso-position-vertical-relative:page;z-index:10360" coordorigin="1219,1132" coordsize="9471,2">
            <v:shape style="position:absolute;left:1219;top:1132;width:9471;height:2" coordorigin="1219,1132" coordsize="9471,0" path="m1219,1132l10690,1132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56.880001pt;margin-top:112.400002pt;width:501.85pt;height:471.6pt;mso-position-horizontal-relative:page;mso-position-vertical-relative:page;z-index:-372568" coordorigin="1138,2248" coordsize="10037,9432">
            <v:shape style="position:absolute;left:1138;top:2248;width:10037;height:9432" type="#_x0000_t75" stroked="false">
              <v:imagedata r:id="rId81" o:title=""/>
            </v:shape>
            <v:shape style="position:absolute;left:1248;top:5811;width:3111;height:54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增加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股份（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Ⅱ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）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下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一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月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份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起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至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报告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期期</w:t>
                    </w:r>
                  </w:p>
                  <w:p>
                    <w:pPr>
                      <w:spacing w:before="124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末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的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月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份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数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029;top:5701;width:92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/>
                        <w:w w:val="101"/>
                        <w:sz w:val="18"/>
                      </w:rPr>
                      <w:t>-</w:t>
                    </w:r>
                    <w:r>
                      <w:rPr>
                        <w:rFonts w:ascii="宋体"/>
                        <w:sz w:val="18"/>
                      </w:rPr>
                    </w:r>
                  </w:p>
                </w:txbxContent>
              </v:textbox>
              <w10:wrap type="none"/>
            </v:shape>
            <v:shape style="position:absolute;left:10982;top:5701;width:92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/>
                        <w:w w:val="101"/>
                        <w:sz w:val="18"/>
                      </w:rPr>
                      <w:t>-</w:t>
                    </w:r>
                    <w:r>
                      <w:rPr>
                        <w:rFonts w:ascii="宋体"/>
                        <w:sz w:val="18"/>
                      </w:rPr>
                    </w:r>
                  </w:p>
                </w:txbxContent>
              </v:textbox>
              <w10:wrap type="none"/>
            </v:shape>
            <v:shape style="position:absolute;left:4565;top:5989;width:18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7 </w:t>
                    </w:r>
                  </w:p>
                </w:txbxContent>
              </v:textbox>
              <w10:wrap type="none"/>
            </v:shape>
            <v:shape style="position:absolute;left:1248;top:6550;width:3106;height:1301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报告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期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因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回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购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或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缩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股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等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减少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股份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数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 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减少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股份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下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一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月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份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起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至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报告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期期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末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的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月</w:t>
                    </w:r>
                  </w:p>
                  <w:p>
                    <w:pPr>
                      <w:spacing w:line="380" w:lineRule="exact" w:before="30"/>
                      <w:ind w:left="0" w:right="1927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份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数</w:t>
                    </w:r>
                    <w:r>
                      <w:rPr>
                        <w:rFonts w:ascii="宋体" w:hAnsi="宋体" w:cs="宋体" w:eastAsia="宋体" w:hint="default"/>
                        <w:spacing w:val="-86"/>
                        <w:sz w:val="18"/>
                        <w:szCs w:val="18"/>
                      </w:rPr>
                      <w:t> </w:t>
                    </w:r>
                    <w:r>
                      <w:rPr>
                        <w:rFonts w:ascii="宋体" w:hAnsi="宋体" w:cs="宋体" w:eastAsia="宋体" w:hint="default"/>
                        <w:spacing w:val="-86"/>
                        <w:sz w:val="18"/>
                        <w:szCs w:val="18"/>
                      </w:rPr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报告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期月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份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数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565;top:6550;width:18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8 </w:t>
                    </w:r>
                  </w:p>
                </w:txbxContent>
              </v:textbox>
              <w10:wrap type="none"/>
            </v:shape>
            <v:shape style="position:absolute;left:8755;top:6440;width:365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10709;top:6440;width:365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4565;top:7107;width:18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9 </w:t>
                    </w:r>
                  </w:p>
                </w:txbxContent>
              </v:textbox>
              <w10:wrap type="none"/>
            </v:shape>
            <v:shape style="position:absolute;left:9029;top:7107;width:18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- </w:t>
                    </w:r>
                  </w:p>
                </w:txbxContent>
              </v:textbox>
              <w10:wrap type="none"/>
            </v:shape>
            <v:shape style="position:absolute;left:10982;top:7107;width:18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- </w:t>
                    </w:r>
                  </w:p>
                </w:txbxContent>
              </v:textbox>
              <w10:wrap type="none"/>
            </v:shape>
            <v:shape style="position:absolute;left:4565;top:7669;width:27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10 </w:t>
                    </w:r>
                  </w:p>
                </w:txbxContent>
              </v:textbox>
              <w10:wrap type="none"/>
            </v:shape>
            <v:shape style="position:absolute;left:8938;top:7669;width:27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12 </w:t>
                    </w:r>
                  </w:p>
                </w:txbxContent>
              </v:textbox>
              <w10:wrap type="none"/>
            </v:shape>
            <v:shape style="position:absolute;left:10891;top:7669;width:27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12 </w:t>
                    </w:r>
                  </w:p>
                </w:txbxContent>
              </v:textbox>
              <w10:wrap type="none"/>
            </v:shape>
            <v:shape style="position:absolute;left:4565;top:8053;width:1445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11=4+5+6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×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7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÷</w:t>
                    </w:r>
                    <w:r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  <w:t>10 </w:t>
                    </w:r>
                  </w:p>
                </w:txbxContent>
              </v:textbox>
              <w10:wrap type="none"/>
            </v:shape>
            <v:shape style="position:absolute;left:1248;top:8230;width:243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18"/>
                        <w:szCs w:val="18"/>
                      </w:rPr>
                    </w:pP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发行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在外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的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普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通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股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加权平均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数</w:t>
                    </w:r>
                    <w:r>
                      <w:rPr>
                        <w:rFonts w:ascii="宋体" w:hAnsi="宋体" w:cs="宋体" w:eastAsia="宋体" w:hint="default"/>
                        <w:spacing w:val="-3"/>
                        <w:sz w:val="18"/>
                        <w:szCs w:val="18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6.880001pt;margin-top:640.880005pt;width:481.839269pt;height:131.520pt;mso-position-horizontal-relative:page;mso-position-vertical-relative:page;z-index:-372544" type="#_x0000_t75" stroked="false">
            <v:imagedata r:id="rId82" o:title=""/>
          </v:shape>
        </w:pict>
      </w:r>
      <w:r>
        <w:rPr/>
        <w:pict>
          <v:shape style="position:absolute;margin-left:56.16pt;margin-top:661.642517pt;width:482.2pt;height:112.7pt;mso-position-horizontal-relative:page;mso-position-vertical-relative:page;z-index:10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02"/>
                    <w:gridCol w:w="1565"/>
                    <w:gridCol w:w="1248"/>
                    <w:gridCol w:w="1013"/>
                    <w:gridCol w:w="1627"/>
                    <w:gridCol w:w="1589"/>
                  </w:tblGrid>
                  <w:tr>
                    <w:trPr>
                      <w:trHeight w:val="741" w:hRule="exact"/>
                    </w:trPr>
                    <w:tc>
                      <w:tcPr>
                        <w:tcW w:w="5414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77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转回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422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6"/>
                          <w:ind w:left="422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转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26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71,020,255.74 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7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113,291.89 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4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 </w:t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right="30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8,231,828.94 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62,901,718.69 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6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6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6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4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39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0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26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可供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6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6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4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9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0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39" w:hRule="exact"/>
                    </w:trPr>
                    <w:tc>
                      <w:tcPr>
                        <w:tcW w:w="26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6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61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4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9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0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2"/>
        <w:gridCol w:w="2107"/>
        <w:gridCol w:w="1798"/>
      </w:tblGrid>
      <w:tr>
        <w:trPr>
          <w:trHeight w:val="1095" w:hRule="exact"/>
        </w:trPr>
        <w:tc>
          <w:tcPr>
            <w:tcW w:w="613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spacing w:line="240" w:lineRule="auto" w:before="72"/>
              <w:ind w:left="83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4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基本每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收益和稀释每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 w:before="7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3905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3" w:hRule="exact"/>
        </w:trPr>
        <w:tc>
          <w:tcPr>
            <w:tcW w:w="613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27" w:val="left" w:leader="none"/>
              </w:tabs>
              <w:spacing w:line="240" w:lineRule="auto" w:before="20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项目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3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2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9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2"/>
                <w:w w:val="9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77" w:hRule="exact"/>
        </w:trPr>
        <w:tc>
          <w:tcPr>
            <w:tcW w:w="6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27" w:val="left" w:leader="none"/>
              </w:tabs>
              <w:spacing w:line="240" w:lineRule="auto" w:before="4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 </w:t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</w:t>
            </w:r>
            <w:r>
              <w:rPr>
                <w:rFonts w:ascii="宋体"/>
                <w:spacing w:val="-1"/>
                <w:sz w:val="18"/>
              </w:rPr>
              <w:t>187,854.91 </w:t>
            </w:r>
          </w:p>
        </w:tc>
        <w:tc>
          <w:tcPr>
            <w:tcW w:w="1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</w:t>
            </w:r>
            <w:r>
              <w:rPr>
                <w:rFonts w:ascii="宋体"/>
                <w:spacing w:val="-2"/>
                <w:sz w:val="18"/>
              </w:rPr>
              <w:t>3,344,720.24 </w:t>
            </w:r>
          </w:p>
        </w:tc>
      </w:tr>
      <w:tr>
        <w:trPr>
          <w:trHeight w:val="391" w:hRule="exact"/>
        </w:trPr>
        <w:tc>
          <w:tcPr>
            <w:tcW w:w="6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27" w:val="left" w:leader="none"/>
              </w:tabs>
              <w:spacing w:line="240" w:lineRule="auto" w:before="4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 </w:t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3,819,971.28 </w:t>
            </w:r>
          </w:p>
        </w:tc>
        <w:tc>
          <w:tcPr>
            <w:tcW w:w="1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9,822,569.83 </w:t>
            </w:r>
          </w:p>
        </w:tc>
      </w:tr>
      <w:tr>
        <w:trPr>
          <w:trHeight w:val="286" w:hRule="exact"/>
        </w:trPr>
        <w:tc>
          <w:tcPr>
            <w:tcW w:w="6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、扣除非经常性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1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126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3=1-2 </w:t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16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-3,632,116.37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z w:val="18"/>
              </w:rPr>
              <w:t>-6,477,849.59</w:t>
            </w:r>
          </w:p>
        </w:tc>
      </w:tr>
      <w:tr>
        <w:trPr>
          <w:trHeight w:val="372" w:hRule="exact"/>
        </w:trPr>
        <w:tc>
          <w:tcPr>
            <w:tcW w:w="6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27" w:val="left" w:leader="none"/>
              </w:tabs>
              <w:spacing w:line="240" w:lineRule="auto" w:before="3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 </w:t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90,627,680 </w:t>
            </w:r>
          </w:p>
        </w:tc>
        <w:tc>
          <w:tcPr>
            <w:tcW w:w="1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90,627,680 </w:t>
            </w:r>
          </w:p>
        </w:tc>
      </w:tr>
      <w:tr>
        <w:trPr>
          <w:trHeight w:val="281" w:hRule="exact"/>
        </w:trPr>
        <w:tc>
          <w:tcPr>
            <w:tcW w:w="6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6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90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 </w:t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1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281" w:hRule="exact"/>
        </w:trPr>
        <w:tc>
          <w:tcPr>
            <w:tcW w:w="6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2" w:hRule="exact"/>
        </w:trPr>
        <w:tc>
          <w:tcPr>
            <w:tcW w:w="6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  </w:t>
            </w:r>
            <w:r>
              <w:rPr>
                <w:rFonts w:ascii="宋体" w:hAnsi="宋体" w:cs="宋体" w:eastAsia="宋体" w:hint="default"/>
                <w:spacing w:val="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4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 </w:t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9"/>
          <w:szCs w:val="1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9"/>
        <w:gridCol w:w="1509"/>
        <w:gridCol w:w="905"/>
        <w:gridCol w:w="604"/>
      </w:tblGrid>
      <w:tr>
        <w:trPr>
          <w:trHeight w:val="274" w:hRule="exact"/>
        </w:trPr>
        <w:tc>
          <w:tcPr>
            <w:tcW w:w="85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94" w:val="left" w:leader="none"/>
              </w:tabs>
              <w:spacing w:line="182" w:lineRule="exact"/>
              <w:ind w:left="37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-8</w:t>
            </w: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×</w:t>
            </w: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÷</w:t>
            </w:r>
            <w:r>
              <w:rPr>
                <w:rFonts w:ascii="宋体" w:hAnsi="宋体" w:cs="宋体" w:eastAsia="宋体" w:hint="default"/>
                <w:spacing w:val="-1"/>
                <w:position w:val="1"/>
                <w:sz w:val="18"/>
                <w:szCs w:val="18"/>
              </w:rPr>
              <w:t>10</w:t>
              <w:tab/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90,627,680 </w:t>
            </w:r>
          </w:p>
        </w:tc>
        <w:tc>
          <w:tcPr>
            <w:tcW w:w="150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90,627,680 </w:t>
            </w:r>
          </w:p>
        </w:tc>
      </w:tr>
      <w:tr>
        <w:trPr>
          <w:trHeight w:val="372" w:hRule="exact"/>
        </w:trPr>
        <w:tc>
          <w:tcPr>
            <w:tcW w:w="7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94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）</w:t>
              <w:tab/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12=1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11 </w:t>
            </w:r>
          </w:p>
        </w:tc>
        <w:tc>
          <w:tcPr>
            <w:tcW w:w="24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0.002 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0.04 </w:t>
            </w:r>
          </w:p>
        </w:tc>
      </w:tr>
      <w:tr>
        <w:trPr>
          <w:trHeight w:val="379" w:hRule="exact"/>
        </w:trPr>
        <w:tc>
          <w:tcPr>
            <w:tcW w:w="7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301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Ⅱ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）</w:t>
              <w:tab/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13=3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÷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11 </w:t>
            </w:r>
          </w:p>
        </w:tc>
        <w:tc>
          <w:tcPr>
            <w:tcW w:w="24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-0.040 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-0.07 </w:t>
            </w:r>
          </w:p>
        </w:tc>
      </w:tr>
      <w:tr>
        <w:trPr>
          <w:trHeight w:val="379" w:hRule="exact"/>
        </w:trPr>
        <w:tc>
          <w:tcPr>
            <w:tcW w:w="7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40" w:lineRule="auto" w:before="4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14 </w:t>
            </w:r>
          </w:p>
        </w:tc>
        <w:tc>
          <w:tcPr>
            <w:tcW w:w="24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7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40" w:lineRule="auto" w:before="4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15 </w:t>
            </w:r>
          </w:p>
        </w:tc>
        <w:tc>
          <w:tcPr>
            <w:tcW w:w="24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82" w:hRule="exact"/>
        </w:trPr>
        <w:tc>
          <w:tcPr>
            <w:tcW w:w="7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40" w:lineRule="auto" w:before="4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率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16 </w:t>
            </w:r>
          </w:p>
        </w:tc>
        <w:tc>
          <w:tcPr>
            <w:tcW w:w="24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5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82" w:hRule="exact"/>
        </w:trPr>
        <w:tc>
          <w:tcPr>
            <w:tcW w:w="7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40" w:lineRule="auto" w:before="47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权行权增加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17 </w:t>
            </w:r>
          </w:p>
        </w:tc>
        <w:tc>
          <w:tcPr>
            <w:tcW w:w="24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5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7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301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释每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）</w:t>
              <w:tab/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18=[1+(14-15)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(1-16)]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(11+17) </w:t>
            </w:r>
          </w:p>
        </w:tc>
        <w:tc>
          <w:tcPr>
            <w:tcW w:w="24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0.002 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0.04 </w:t>
            </w:r>
          </w:p>
        </w:tc>
      </w:tr>
      <w:tr>
        <w:trPr>
          <w:trHeight w:val="342" w:hRule="exact"/>
        </w:trPr>
        <w:tc>
          <w:tcPr>
            <w:tcW w:w="705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301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释每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Ⅱ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）</w:t>
              <w:tab/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19=[3+(14-15)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(1-16)]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(11+17) </w:t>
            </w:r>
          </w:p>
        </w:tc>
        <w:tc>
          <w:tcPr>
            <w:tcW w:w="2413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-0.040 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-0.07 </w:t>
            </w:r>
          </w:p>
        </w:tc>
      </w:tr>
      <w:tr>
        <w:trPr>
          <w:trHeight w:val="1109" w:hRule="exact"/>
        </w:trPr>
        <w:tc>
          <w:tcPr>
            <w:tcW w:w="7059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spacing w:line="240" w:lineRule="auto" w:before="72"/>
              <w:ind w:left="84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3.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 w:before="7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413" w:type="dxa"/>
            <w:gridSpan w:val="2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04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705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539" w:val="left" w:leader="none"/>
                <w:tab w:pos="4223" w:val="left" w:leader="none"/>
                <w:tab w:pos="6052" w:val="left" w:leader="none"/>
              </w:tabs>
              <w:spacing w:line="240" w:lineRule="auto" w:before="20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项目</w:t>
              <w:tab/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b/>
                <w:bCs/>
                <w:spacing w:val="-26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9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9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期计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额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8"/>
                <w:szCs w:val="18"/>
              </w:rPr>
              <w:t>减少额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18"/>
                <w:szCs w:val="18"/>
              </w:rPr>
            </w:r>
          </w:p>
        </w:tc>
        <w:tc>
          <w:tcPr>
            <w:tcW w:w="2413" w:type="dxa"/>
            <w:gridSpan w:val="2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98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60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6" w:footer="840" w:top="1100" w:bottom="1020" w:left="1020" w:right="6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0"/>
        <w:gridCol w:w="1925"/>
        <w:gridCol w:w="1051"/>
        <w:gridCol w:w="850"/>
        <w:gridCol w:w="2078"/>
        <w:gridCol w:w="1229"/>
      </w:tblGrid>
      <w:tr>
        <w:trPr>
          <w:trHeight w:val="393" w:hRule="exact"/>
        </w:trPr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3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4,865,926,68 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7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4,865,926,68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82" w:hRule="exact"/>
        </w:trPr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82" w:hRule="exact"/>
        </w:trPr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12,915,599.88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7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12,915,599.88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34" w:hRule="exact"/>
        </w:trPr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346" w:lineRule="exact" w:before="0"/>
        <w:ind w:left="948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/>
        <w:pict>
          <v:group style="position:absolute;margin-left:56.16pt;margin-top:-232.232498pt;width:482.4pt;height:191.3pt;mso-position-horizontal-relative:page;mso-position-vertical-relative:paragraph;z-index:-372496" coordorigin="1123,-4645" coordsize="9648,3826">
            <v:group style="position:absolute;left:1219;top:-4637;width:9471;height:2" coordorigin="1219,-4637" coordsize="9471,2">
              <v:shape style="position:absolute;left:1219;top:-4637;width:9471;height:2" coordorigin="1219,-4637" coordsize="9471,0" path="m1219,-4637l10690,-4637e" filled="false" stroked="true" strokeweight=".72pt" strokecolor="#000000">
                <v:path arrowok="t"/>
              </v:shape>
            </v:group>
            <v:group style="position:absolute;left:1138;top:-4616;width:2405;height:2" coordorigin="1138,-4616" coordsize="2405,2">
              <v:shape style="position:absolute;left:1138;top:-4616;width:2405;height:2" coordorigin="1138,-4616" coordsize="2405,0" path="m1138,-4616l3542,-4616e" filled="false" stroked="true" strokeweight="1.44pt" strokecolor="#000000">
                <v:path arrowok="t"/>
              </v:shape>
            </v:group>
            <v:group style="position:absolute;left:3542;top:-4616;width:29;height:2" coordorigin="3542,-4616" coordsize="29,2">
              <v:shape style="position:absolute;left:3542;top:-4616;width:29;height:2" coordorigin="3542,-4616" coordsize="29,0" path="m3542,-4616l3571,-4616e" filled="false" stroked="true" strokeweight="1.44pt" strokecolor="#000000">
                <v:path arrowok="t"/>
              </v:shape>
            </v:group>
            <v:group style="position:absolute;left:3571;top:-4616;width:1647;height:2" coordorigin="3571,-4616" coordsize="1647,2">
              <v:shape style="position:absolute;left:3571;top:-4616;width:1647;height:2" coordorigin="3571,-4616" coordsize="1647,0" path="m3571,-4616l5218,-4616e" filled="false" stroked="true" strokeweight="1.44pt" strokecolor="#000000">
                <v:path arrowok="t"/>
              </v:shape>
            </v:group>
            <v:group style="position:absolute;left:5218;top:-4616;width:29;height:2" coordorigin="5218,-4616" coordsize="29,2">
              <v:shape style="position:absolute;left:5218;top:-4616;width:29;height:2" coordorigin="5218,-4616" coordsize="29,0" path="m5218,-4616l5246,-4616e" filled="false" stroked="true" strokeweight="1.44pt" strokecolor="#000000">
                <v:path arrowok="t"/>
              </v:shape>
            </v:group>
            <v:group style="position:absolute;left:5246;top:-4616;width:1119;height:2" coordorigin="5246,-4616" coordsize="1119,2">
              <v:shape style="position:absolute;left:5246;top:-4616;width:1119;height:2" coordorigin="5246,-4616" coordsize="1119,0" path="m5246,-4616l6365,-4616e" filled="false" stroked="true" strokeweight="1.44pt" strokecolor="#000000">
                <v:path arrowok="t"/>
              </v:shape>
            </v:group>
            <v:group style="position:absolute;left:6365;top:-4616;width:29;height:2" coordorigin="6365,-4616" coordsize="29,2">
              <v:shape style="position:absolute;left:6365;top:-4616;width:29;height:2" coordorigin="6365,-4616" coordsize="29,0" path="m6365,-4616l6394,-4616e" filled="false" stroked="true" strokeweight="1.44pt" strokecolor="#000000">
                <v:path arrowok="t"/>
              </v:shape>
            </v:group>
            <v:group style="position:absolute;left:6394;top:-4616;width:1018;height:2" coordorigin="6394,-4616" coordsize="1018,2">
              <v:shape style="position:absolute;left:6394;top:-4616;width:1018;height:2" coordorigin="6394,-4616" coordsize="1018,0" path="m6394,-4616l7411,-4616e" filled="false" stroked="true" strokeweight="1.44pt" strokecolor="#000000">
                <v:path arrowok="t"/>
              </v:shape>
            </v:group>
            <v:group style="position:absolute;left:7411;top:-4616;width:29;height:2" coordorigin="7411,-4616" coordsize="29,2">
              <v:shape style="position:absolute;left:7411;top:-4616;width:29;height:2" coordorigin="7411,-4616" coordsize="29,0" path="m7411,-4616l7440,-4616e" filled="false" stroked="true" strokeweight="1.44pt" strokecolor="#000000">
                <v:path arrowok="t"/>
              </v:shape>
            </v:group>
            <v:group style="position:absolute;left:7440;top:-4616;width:1436;height:2" coordorigin="7440,-4616" coordsize="1436,2">
              <v:shape style="position:absolute;left:7440;top:-4616;width:1436;height:2" coordorigin="7440,-4616" coordsize="1436,0" path="m7440,-4616l8875,-4616e" filled="false" stroked="true" strokeweight="1.44pt" strokecolor="#000000">
                <v:path arrowok="t"/>
              </v:shape>
            </v:group>
            <v:group style="position:absolute;left:8875;top:-4616;width:29;height:2" coordorigin="8875,-4616" coordsize="29,2">
              <v:shape style="position:absolute;left:8875;top:-4616;width:29;height:2" coordorigin="8875,-4616" coordsize="29,0" path="m8875,-4616l8904,-4616e" filled="false" stroked="true" strokeweight="1.44pt" strokecolor="#000000">
                <v:path arrowok="t"/>
              </v:shape>
            </v:group>
            <v:group style="position:absolute;left:8904;top:-4616;width:1853;height:2" coordorigin="8904,-4616" coordsize="1853,2">
              <v:shape style="position:absolute;left:8904;top:-4616;width:1853;height:2" coordorigin="8904,-4616" coordsize="1853,0" path="m8904,-4616l10757,-4616e" filled="false" stroked="true" strokeweight="1.44pt" strokecolor="#000000">
                <v:path arrowok="t"/>
              </v:shape>
              <v:shape style="position:absolute;left:1138;top:-4601;width:9619;height:3782" type="#_x0000_t75" stroked="false">
                <v:imagedata r:id="rId83" o:title="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十四、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准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9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务报告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由本</w:t>
      </w:r>
      <w:r>
        <w:rPr>
          <w:rFonts w:ascii="宋体" w:hAnsi="宋体" w:cs="宋体" w:eastAsia="宋体" w:hint="default"/>
          <w:sz w:val="22"/>
          <w:szCs w:val="22"/>
        </w:rPr>
        <w:t>公司董事会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20" w:right="102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1"/>
        <w:spacing w:line="436" w:lineRule="exact"/>
        <w:ind w:left="3482" w:right="3517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</w:t>
      </w: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备查</w:t>
      </w:r>
      <w:r>
        <w:rPr/>
        <w:t>文</w:t>
      </w:r>
      <w:r>
        <w:rPr>
          <w:rFonts w:ascii="Microsoft JhengHei" w:hAnsi="Microsoft JhengHei" w:cs="Microsoft JhengHei" w:eastAsia="Microsoft JhengHei" w:hint="default"/>
        </w:rPr>
        <w:t>件目录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查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录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/>
        <w:t>（一）载有法定代表人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/>
        <w:t>会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签</w:t>
      </w:r>
      <w:r>
        <w:rPr/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/>
        <w:t>报表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（二）载有会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、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签</w:t>
      </w:r>
      <w:r>
        <w:rPr/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628" w:right="0" w:hanging="480"/>
        <w:jc w:val="left"/>
        <w:rPr>
          <w:rFonts w:ascii="宋体" w:hAnsi="宋体" w:cs="宋体" w:eastAsia="宋体" w:hint="default"/>
        </w:rPr>
      </w:pPr>
      <w:r>
        <w:rPr/>
        <w:t>（三）报告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在</w:t>
      </w:r>
      <w:r>
        <w:rPr/>
        <w:t>《证券时报》</w:t>
      </w:r>
      <w:r>
        <w:rPr>
          <w:rFonts w:ascii="宋体" w:hAnsi="宋体" w:cs="宋体" w:eastAsia="宋体" w:hint="default"/>
        </w:rPr>
        <w:t>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披露</w:t>
      </w:r>
      <w:r>
        <w:rPr>
          <w:rFonts w:ascii="宋体" w:hAnsi="宋体" w:cs="宋体" w:eastAsia="宋体" w:hint="default"/>
        </w:rPr>
        <w:t>过</w:t>
      </w:r>
      <w:r>
        <w:rPr/>
        <w:t>的</w:t>
      </w:r>
      <w:r>
        <w:rPr>
          <w:rFonts w:ascii="宋体" w:hAnsi="宋体" w:cs="宋体" w:eastAsia="宋体" w:hint="default"/>
        </w:rPr>
        <w:t>所</w:t>
      </w:r>
      <w:r>
        <w:rPr/>
        <w:t>有公司文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本及</w:t>
      </w:r>
      <w:r>
        <w:rPr/>
        <w:t>公告的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文</w:t>
      </w:r>
      <w:r>
        <w:rPr>
          <w:rFonts w:ascii="宋体" w:hAnsi="宋体" w:cs="宋体" w:eastAsia="宋体" w:hint="default"/>
        </w:rPr>
        <w:t>件存</w:t>
      </w:r>
      <w:r>
        <w:rPr>
          <w:rFonts w:ascii="宋体" w:hAnsi="宋体" w:cs="宋体" w:eastAsia="宋体" w:hint="default"/>
        </w:rPr>
        <w:t>放</w:t>
      </w:r>
      <w:r>
        <w:rPr/>
        <w:t>地：深圳市太光电信股份有限公司董事会秘书办公室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</w:t>
      </w:r>
      <w:r>
        <w:rPr/>
        <w:t>深圳市太光电信股份有限公司董事会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</w:rPr>
        <w:t>                                           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：厉天福</w:t>
      </w:r>
      <w:r>
        <w:rPr>
          <w:rFonts w:ascii="宋体" w:hAnsi="宋体" w:cs="宋体" w:eastAsia="宋体" w:hint="default"/>
        </w:rPr>
        <w:t>      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  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</w:p>
    <w:sectPr>
      <w:pgSz w:w="11900" w:h="16840"/>
      <w:pgMar w:header="876" w:footer="840" w:top="1100" w:bottom="1020" w:left="11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519989pt;margin-top:789.021362pt;width:10.35pt;height:11.4pt;mso-position-horizontal-relative:page;mso-position-vertical-relative:page;z-index:-38224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b/>
                    <w:spacing w:val="-23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1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24"/>
                    <w:w w:val="101"/>
                    <w:sz w:val="18"/>
                  </w:rPr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202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4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200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4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197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15.399994pt;margin-top:542.021362pt;width:10.6pt;height:11.4pt;mso-position-horizontal-relative:page;mso-position-vertical-relative:page;z-index:-38188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3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spacing w:val="-43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0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180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178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176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173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7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171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7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168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8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221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166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8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279999pt;margin-top:789.021362pt;width:10.6pt;height:11.4pt;mso-position-horizontal-relative:page;mso-position-vertical-relative:page;z-index:-38219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3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spacing w:val="-43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216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2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214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2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212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2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209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2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207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3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38204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3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60.959999pt;margin-top:56.599998pt;width:473.55pt;height:.1pt;mso-position-horizontal-relative:page;mso-position-vertical-relative:page;z-index:-382312" coordorigin="1219,1132" coordsize="9471,2">
          <v:shape style="position:absolute;left:1219;top:1132;width:9471;height:2" coordorigin="1219,1132" coordsize="9471,0" path="m1219,1132l10690,1132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400002pt;margin-top:42.805pt;width:233.15pt;height:13.9pt;mso-position-horizontal-relative:page;mso-position-vertical-relative:page;z-index:-382288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深圳市太光电信股份有限公司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(</w:t>
                </w: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证券代码：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000555)</w:t>
                </w:r>
                <w:r>
                  <w:rPr>
                    <w:rFonts w:ascii="Courier New" w:hAnsi="Courier New" w:cs="Courier New" w:eastAsia="Courier New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4.360016pt;margin-top:42.805pt;width:78.1pt;height:13.9pt;mso-position-horizontal-relative:page;mso-position-vertical-relative:page;z-index:-382264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2008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spacing w:val="-76"/>
                    <w:w w:val="95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w w:val="95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56.32pt;width:805.95pt;height:.1pt;mso-position-horizontal-relative:page;mso-position-vertical-relative:page;z-index:-381952" coordorigin="360,1126" coordsize="16119,2">
          <v:shape style="position:absolute;left:360;top:1126;width:16119;height:2" coordorigin="360,1126" coordsize="16119,0" path="m360,1126l16478,1126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13.16pt;margin-top:42.525002pt;width:233.15pt;height:13.9pt;mso-position-horizontal-relative:page;mso-position-vertical-relative:page;z-index:-381928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深圳市太光电信股份有限公司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(</w:t>
                </w: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证券代码：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000555)</w:t>
                </w:r>
                <w:r>
                  <w:rPr>
                    <w:rFonts w:ascii="Courier New" w:hAnsi="Courier New" w:cs="Courier New" w:eastAsia="Courier New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6.119995pt;margin-top:42.525002pt;width:78.1pt;height:13.9pt;mso-position-horizontal-relative:page;mso-position-vertical-relative:page;z-index:-381904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2008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spacing w:val="-76"/>
                    <w:w w:val="95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w w:val="95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1.400002pt;margin-top:42.805pt;width:233.15pt;height:13.9pt;mso-position-horizontal-relative:page;mso-position-vertical-relative:page;z-index:-381856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深圳市太光电信股份有限公司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(</w:t>
                </w: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证券代码：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000555)</w:t>
                </w:r>
                <w:r>
                  <w:rPr>
                    <w:rFonts w:ascii="Courier New" w:hAnsi="Courier New" w:cs="Courier New" w:eastAsia="Courier New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4.360016pt;margin-top:42.805pt;width:78.1pt;height:13.9pt;mso-position-horizontal-relative:page;mso-position-vertical-relative:page;z-index:-38183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2008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spacing w:val="-76"/>
                    <w:w w:val="95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w w:val="95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1"/>
      <w:ind w:left="148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JhengHei" w:hAnsi="Microsoft JhengHei" w:eastAsia="Microsoft JhengHei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ind w:left="38"/>
      <w:outlineLvl w:val="2"/>
    </w:pPr>
    <w:rPr>
      <w:rFonts w:ascii="Arial" w:hAnsi="Arial" w:eastAsia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43"/>
      <w:outlineLvl w:val="3"/>
    </w:pPr>
    <w:rPr>
      <w:rFonts w:ascii="宋体" w:hAnsi="宋体" w:eastAsia="宋体"/>
      <w:sz w:val="28"/>
      <w:szCs w:val="28"/>
    </w:rPr>
  </w:style>
  <w:style w:styleId="Heading4" w:type="paragraph">
    <w:name w:val="Heading 4"/>
    <w:basedOn w:val="Normal"/>
    <w:uiPriority w:val="1"/>
    <w:qFormat/>
    <w:pPr>
      <w:ind w:left="628"/>
      <w:outlineLvl w:val="4"/>
    </w:pPr>
    <w:rPr>
      <w:rFonts w:ascii="Microsoft JhengHei" w:hAnsi="Microsoft JhengHei" w:eastAsia="Microsoft JhengHe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znivs@163.com" TargetMode="External"/><Relationship Id="rId8" Type="http://schemas.openxmlformats.org/officeDocument/2006/relationships/hyperlink" Target="http://www.techo.cn/" TargetMode="External"/><Relationship Id="rId9" Type="http://schemas.openxmlformats.org/officeDocument/2006/relationships/hyperlink" Target="http://www.cninfo.com.cn/" TargetMode="Externa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header" Target="header2.xml"/><Relationship Id="rId22" Type="http://schemas.openxmlformats.org/officeDocument/2006/relationships/footer" Target="footer13.xml"/><Relationship Id="rId23" Type="http://schemas.openxmlformats.org/officeDocument/2006/relationships/header" Target="header3.xml"/><Relationship Id="rId24" Type="http://schemas.openxmlformats.org/officeDocument/2006/relationships/footer" Target="footer14.xml"/><Relationship Id="rId25" Type="http://schemas.openxmlformats.org/officeDocument/2006/relationships/image" Target="media/image1.png"/><Relationship Id="rId26" Type="http://schemas.openxmlformats.org/officeDocument/2006/relationships/footer" Target="footer15.xml"/><Relationship Id="rId27" Type="http://schemas.openxmlformats.org/officeDocument/2006/relationships/image" Target="media/image2.png"/><Relationship Id="rId28" Type="http://schemas.openxmlformats.org/officeDocument/2006/relationships/footer" Target="footer16.xml"/><Relationship Id="rId29" Type="http://schemas.openxmlformats.org/officeDocument/2006/relationships/image" Target="media/image3.png"/><Relationship Id="rId30" Type="http://schemas.openxmlformats.org/officeDocument/2006/relationships/image" Target="media/image4.png"/><Relationship Id="rId31" Type="http://schemas.openxmlformats.org/officeDocument/2006/relationships/image" Target="media/image5.png"/><Relationship Id="rId32" Type="http://schemas.openxmlformats.org/officeDocument/2006/relationships/image" Target="media/image6.png"/><Relationship Id="rId33" Type="http://schemas.openxmlformats.org/officeDocument/2006/relationships/image" Target="media/image7.png"/><Relationship Id="rId34" Type="http://schemas.openxmlformats.org/officeDocument/2006/relationships/image" Target="media/image8.png"/><Relationship Id="rId35" Type="http://schemas.openxmlformats.org/officeDocument/2006/relationships/image" Target="media/image9.png"/><Relationship Id="rId36" Type="http://schemas.openxmlformats.org/officeDocument/2006/relationships/image" Target="media/image10.png"/><Relationship Id="rId37" Type="http://schemas.openxmlformats.org/officeDocument/2006/relationships/image" Target="media/image11.png"/><Relationship Id="rId38" Type="http://schemas.openxmlformats.org/officeDocument/2006/relationships/image" Target="media/image12.png"/><Relationship Id="rId39" Type="http://schemas.openxmlformats.org/officeDocument/2006/relationships/image" Target="media/image13.png"/><Relationship Id="rId40" Type="http://schemas.openxmlformats.org/officeDocument/2006/relationships/footer" Target="footer17.xml"/><Relationship Id="rId41" Type="http://schemas.openxmlformats.org/officeDocument/2006/relationships/image" Target="media/image14.png"/><Relationship Id="rId42" Type="http://schemas.openxmlformats.org/officeDocument/2006/relationships/image" Target="media/image15.png"/><Relationship Id="rId43" Type="http://schemas.openxmlformats.org/officeDocument/2006/relationships/footer" Target="footer18.xml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0.png"/><Relationship Id="rId49" Type="http://schemas.openxmlformats.org/officeDocument/2006/relationships/image" Target="media/image21.png"/><Relationship Id="rId50" Type="http://schemas.openxmlformats.org/officeDocument/2006/relationships/image" Target="media/image22.png"/><Relationship Id="rId51" Type="http://schemas.openxmlformats.org/officeDocument/2006/relationships/image" Target="media/image23.png"/><Relationship Id="rId52" Type="http://schemas.openxmlformats.org/officeDocument/2006/relationships/image" Target="media/image24.png"/><Relationship Id="rId53" Type="http://schemas.openxmlformats.org/officeDocument/2006/relationships/image" Target="media/image25.png"/><Relationship Id="rId54" Type="http://schemas.openxmlformats.org/officeDocument/2006/relationships/image" Target="media/image26.png"/><Relationship Id="rId55" Type="http://schemas.openxmlformats.org/officeDocument/2006/relationships/image" Target="media/image27.png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30.png"/><Relationship Id="rId59" Type="http://schemas.openxmlformats.org/officeDocument/2006/relationships/image" Target="media/image31.png"/><Relationship Id="rId60" Type="http://schemas.openxmlformats.org/officeDocument/2006/relationships/image" Target="media/image32.png"/><Relationship Id="rId61" Type="http://schemas.openxmlformats.org/officeDocument/2006/relationships/image" Target="media/image33.png"/><Relationship Id="rId62" Type="http://schemas.openxmlformats.org/officeDocument/2006/relationships/image" Target="media/image34.png"/><Relationship Id="rId63" Type="http://schemas.openxmlformats.org/officeDocument/2006/relationships/image" Target="media/image35.png"/><Relationship Id="rId64" Type="http://schemas.openxmlformats.org/officeDocument/2006/relationships/image" Target="media/image36.png"/><Relationship Id="rId65" Type="http://schemas.openxmlformats.org/officeDocument/2006/relationships/image" Target="media/image37.png"/><Relationship Id="rId66" Type="http://schemas.openxmlformats.org/officeDocument/2006/relationships/image" Target="media/image38.png"/><Relationship Id="rId67" Type="http://schemas.openxmlformats.org/officeDocument/2006/relationships/image" Target="media/image39.png"/><Relationship Id="rId68" Type="http://schemas.openxmlformats.org/officeDocument/2006/relationships/image" Target="media/image40.png"/><Relationship Id="rId69" Type="http://schemas.openxmlformats.org/officeDocument/2006/relationships/image" Target="media/image41.png"/><Relationship Id="rId70" Type="http://schemas.openxmlformats.org/officeDocument/2006/relationships/image" Target="media/image42.png"/><Relationship Id="rId71" Type="http://schemas.openxmlformats.org/officeDocument/2006/relationships/image" Target="media/image43.png"/><Relationship Id="rId72" Type="http://schemas.openxmlformats.org/officeDocument/2006/relationships/image" Target="media/image44.png"/><Relationship Id="rId73" Type="http://schemas.openxmlformats.org/officeDocument/2006/relationships/image" Target="media/image45.png"/><Relationship Id="rId74" Type="http://schemas.openxmlformats.org/officeDocument/2006/relationships/image" Target="media/image46.png"/><Relationship Id="rId75" Type="http://schemas.openxmlformats.org/officeDocument/2006/relationships/footer" Target="footer19.xml"/><Relationship Id="rId76" Type="http://schemas.openxmlformats.org/officeDocument/2006/relationships/footer" Target="footer20.xml"/><Relationship Id="rId77" Type="http://schemas.openxmlformats.org/officeDocument/2006/relationships/image" Target="media/image47.png"/><Relationship Id="rId78" Type="http://schemas.openxmlformats.org/officeDocument/2006/relationships/image" Target="media/image48.png"/><Relationship Id="rId79" Type="http://schemas.openxmlformats.org/officeDocument/2006/relationships/image" Target="media/image49.png"/><Relationship Id="rId80" Type="http://schemas.openxmlformats.org/officeDocument/2006/relationships/image" Target="media/image50.png"/><Relationship Id="rId81" Type="http://schemas.openxmlformats.org/officeDocument/2006/relationships/image" Target="media/image51.png"/><Relationship Id="rId82" Type="http://schemas.openxmlformats.org/officeDocument/2006/relationships/image" Target="media/image52.png"/><Relationship Id="rId83" Type="http://schemas.openxmlformats.org/officeDocument/2006/relationships/image" Target="media/image5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2008年年度报告（2009-4-10-登报-上网）.doc</dc:title>
  <dcterms:created xsi:type="dcterms:W3CDTF">2020-04-01T22:40:05Z</dcterms:created>
  <dcterms:modified xsi:type="dcterms:W3CDTF">2020-04-01T22:40:05Z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2009-04-13T00:00:00Z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2009-04-13T00:00:00Z</vt:filetime>
  </property>
</Properties>
</file>