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2.xml" ContentType="application/vnd.openxmlformats-officedocument.wordprocessingml.header+xml"/>
  <Override PartName="/word/footer14.xml" ContentType="application/vnd.openxmlformats-officedocument.wordprocessingml.footer+xml"/>
  <Override PartName="/word/header3.xml" ContentType="application/vnd.openxmlformats-officedocument.wordprocessingml.head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Default Extension="png" ContentType="image/png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11"/>
        <w:rPr>
          <w:rFonts w:ascii="Times New Roman" w:hAnsi="Times New Roman" w:cs="Times New Roman" w:eastAsia="Times New Roman" w:hint="default"/>
          <w:sz w:val="16"/>
          <w:szCs w:val="16"/>
        </w:rPr>
      </w:pPr>
    </w:p>
    <w:p>
      <w:pPr>
        <w:spacing w:line="635" w:lineRule="exact"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深圳市太光电信股份有限公司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9"/>
        <w:rPr>
          <w:rFonts w:ascii="Microsoft JhengHei" w:hAnsi="Microsoft JhengHei" w:cs="Microsoft JhengHei" w:eastAsia="Microsoft JhengHei" w:hint="default"/>
          <w:b/>
          <w:bCs/>
          <w:sz w:val="38"/>
          <w:szCs w:val="38"/>
        </w:rPr>
      </w:pPr>
    </w:p>
    <w:p>
      <w:pPr>
        <w:spacing w:before="0"/>
        <w:ind w:left="109" w:right="0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32"/>
        </w:rPr>
        <w:t>SHENZHEN TECHO</w:t>
      </w:r>
      <w:r>
        <w:rPr>
          <w:rFonts w:ascii="宋体"/>
          <w:spacing w:val="-12"/>
          <w:sz w:val="32"/>
        </w:rPr>
        <w:t> </w:t>
      </w:r>
      <w:r>
        <w:rPr>
          <w:rFonts w:ascii="宋体"/>
          <w:sz w:val="32"/>
        </w:rPr>
        <w:t>TELECOM.,LTD.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32"/>
          <w:szCs w:val="32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45"/>
          <w:szCs w:val="45"/>
        </w:rPr>
      </w:pPr>
    </w:p>
    <w:p>
      <w:pPr>
        <w:spacing w:before="0"/>
        <w:ind w:left="0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-65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79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一一年年度报告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5"/>
          <w:szCs w:val="35"/>
        </w:rPr>
      </w:pPr>
    </w:p>
    <w:p>
      <w:pPr>
        <w:spacing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44"/>
          <w:szCs w:val="44"/>
        </w:rPr>
      </w:pP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（证券代码：</w:t>
      </w:r>
      <w:r>
        <w:rPr>
          <w:rFonts w:ascii="Arial" w:hAnsi="Arial" w:cs="Arial" w:eastAsia="Arial" w:hint="default"/>
          <w:b/>
          <w:bCs/>
          <w:sz w:val="44"/>
          <w:szCs w:val="44"/>
        </w:rPr>
        <w:t>000555</w:t>
      </w:r>
      <w:r>
        <w:rPr>
          <w:rFonts w:ascii="Microsoft JhengHei" w:hAnsi="Microsoft JhengHei" w:cs="Microsoft JhengHei" w:eastAsia="Microsoft JhengHei" w:hint="default"/>
          <w:b/>
          <w:bCs/>
          <w:sz w:val="44"/>
          <w:szCs w:val="44"/>
        </w:rPr>
        <w:t>）</w:t>
      </w:r>
      <w:r>
        <w:rPr>
          <w:rFonts w:ascii="Microsoft JhengHei" w:hAnsi="Microsoft JhengHei" w:cs="Microsoft JhengHei" w:eastAsia="Microsoft JhengHei" w:hint="default"/>
          <w:sz w:val="44"/>
          <w:szCs w:val="44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46"/>
          <w:szCs w:val="46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55"/>
          <w:szCs w:val="55"/>
        </w:rPr>
      </w:pPr>
    </w:p>
    <w:p>
      <w:pPr>
        <w:spacing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48"/>
          <w:szCs w:val="48"/>
        </w:rPr>
      </w:pP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二</w:t>
      </w:r>
      <w:r>
        <w:rPr>
          <w:rFonts w:ascii="Microsoft JhengHei" w:hAnsi="Microsoft JhengHei" w:cs="Microsoft JhengHei" w:eastAsia="Microsoft JhengHei" w:hint="default"/>
          <w:b/>
          <w:bCs/>
          <w:spacing w:val="-65"/>
          <w:sz w:val="48"/>
          <w:szCs w:val="48"/>
        </w:rPr>
        <w:t> </w:t>
      </w:r>
      <w:r>
        <w:rPr>
          <w:rFonts w:ascii="Arial" w:hAnsi="Arial" w:cs="Arial" w:eastAsia="Arial" w:hint="default"/>
          <w:b/>
          <w:bCs/>
          <w:sz w:val="48"/>
          <w:szCs w:val="48"/>
        </w:rPr>
        <w:t>O</w:t>
      </w:r>
      <w:r>
        <w:rPr>
          <w:rFonts w:ascii="Arial" w:hAnsi="Arial" w:cs="Arial" w:eastAsia="Arial" w:hint="default"/>
          <w:b/>
          <w:bCs/>
          <w:spacing w:val="-79"/>
          <w:sz w:val="48"/>
          <w:szCs w:val="48"/>
        </w:rPr>
        <w:t> </w:t>
      </w:r>
      <w:r>
        <w:rPr>
          <w:rFonts w:ascii="Microsoft JhengHei" w:hAnsi="Microsoft JhengHei" w:cs="Microsoft JhengHei" w:eastAsia="Microsoft JhengHei" w:hint="default"/>
          <w:b/>
          <w:bCs/>
          <w:sz w:val="48"/>
          <w:szCs w:val="48"/>
        </w:rPr>
        <w:t>一二年四月二十日</w:t>
      </w:r>
      <w:r>
        <w:rPr>
          <w:rFonts w:ascii="Microsoft JhengHei" w:hAnsi="Microsoft JhengHei" w:cs="Microsoft JhengHei" w:eastAsia="Microsoft JhengHei" w:hint="default"/>
          <w:sz w:val="48"/>
          <w:szCs w:val="48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5"/>
          <w:szCs w:val="25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headerReference w:type="default" r:id="rId5"/>
          <w:footerReference w:type="default" r:id="rId6"/>
          <w:type w:val="continuous"/>
          <w:pgSz w:w="11900" w:h="16840"/>
          <w:pgMar w:header="876" w:footer="840" w:top="1080" w:bottom="1020" w:left="1100" w:right="11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58" w:lineRule="exact" w:before="0"/>
        <w:ind w:left="4208" w:right="0" w:firstLine="0"/>
        <w:jc w:val="left"/>
        <w:rPr>
          <w:rFonts w:ascii="Microsoft JhengHei" w:hAnsi="Microsoft JhengHei" w:cs="Microsoft JhengHei" w:eastAsia="Microsoft JhengHei" w:hint="default"/>
          <w:sz w:val="32"/>
          <w:szCs w:val="32"/>
        </w:rPr>
      </w:pPr>
      <w:r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  <w:t>重要提示</w:t>
      </w:r>
      <w:r>
        <w:rPr>
          <w:rFonts w:ascii="Microsoft JhengHei" w:hAnsi="Microsoft JhengHei" w:cs="Microsoft JhengHei" w:eastAsia="Microsoft JhengHei" w:hint="default"/>
          <w:sz w:val="32"/>
          <w:szCs w:val="32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2"/>
          <w:szCs w:val="32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2"/>
        <w:spacing w:line="268" w:lineRule="auto"/>
        <w:ind w:left="148" w:right="137" w:firstLine="571"/>
        <w:jc w:val="both"/>
        <w:rPr>
          <w:b w:val="0"/>
          <w:bCs w:val="0"/>
        </w:rPr>
      </w:pPr>
      <w:r>
        <w:rPr>
          <w:spacing w:val="-3"/>
          <w:w w:val="95"/>
        </w:rPr>
        <w:t>本公司董事会、监事会及董事、监事、高级管理人员保证本报告所载资料</w:t>
      </w:r>
      <w:r>
        <w:rPr>
          <w:spacing w:val="4"/>
          <w:w w:val="99"/>
        </w:rPr>
        <w:t> </w:t>
      </w:r>
      <w:r>
        <w:rPr>
          <w:spacing w:val="-3"/>
          <w:w w:val="95"/>
        </w:rPr>
        <w:t>不存在任何虚假记载、误导性陈述或者重大遗漏，并对其内容的真实性、准确</w:t>
      </w:r>
      <w:r>
        <w:rPr>
          <w:spacing w:val="8"/>
          <w:w w:val="95"/>
        </w:rPr>
        <w:t> </w:t>
      </w:r>
      <w:r>
        <w:rPr>
          <w:spacing w:val="8"/>
          <w:w w:val="95"/>
        </w:rPr>
      </w:r>
      <w:r>
        <w:rPr/>
        <w:t>性和完整性承担个别及连带责任。</w:t>
      </w:r>
      <w:r>
        <w:rPr>
          <w:b w:val="0"/>
          <w:bCs w:val="0"/>
        </w:rPr>
      </w:r>
    </w:p>
    <w:p>
      <w:pPr>
        <w:pStyle w:val="Heading2"/>
        <w:spacing w:line="268" w:lineRule="auto" w:before="212"/>
        <w:ind w:right="132"/>
        <w:jc w:val="both"/>
        <w:rPr>
          <w:b w:val="0"/>
          <w:bCs w:val="0"/>
        </w:rPr>
      </w:pPr>
      <w:r>
        <w:rPr>
          <w:spacing w:val="-3"/>
          <w:w w:val="95"/>
        </w:rPr>
        <w:t>没有董事、监事、高级管理人员对年度报告内容的真实性、准确性和完整</w:t>
      </w:r>
      <w:r>
        <w:rPr>
          <w:spacing w:val="4"/>
          <w:w w:val="99"/>
        </w:rPr>
        <w:t> </w:t>
      </w:r>
      <w:r>
        <w:rPr/>
        <w:t>性无法保证或存在异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。</w:t>
      </w:r>
      <w:r>
        <w:rPr>
          <w:b w:val="0"/>
          <w:bCs w:val="0"/>
        </w:rPr>
      </w:r>
    </w:p>
    <w:p>
      <w:pPr>
        <w:pStyle w:val="Heading2"/>
        <w:spacing w:line="268" w:lineRule="auto" w:before="216"/>
        <w:ind w:right="132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  <w:spacing w:val="6"/>
          <w:w w:val="95"/>
        </w:rPr>
        <w:t>中磊</w:t>
      </w:r>
      <w:r>
        <w:rPr>
          <w:spacing w:val="6"/>
          <w:w w:val="95"/>
        </w:rPr>
        <w:t>会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计师</w:t>
      </w:r>
      <w:r>
        <w:rPr>
          <w:spacing w:val="6"/>
          <w:w w:val="95"/>
        </w:rPr>
        <w:t>事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务</w:t>
      </w:r>
      <w:r>
        <w:rPr>
          <w:spacing w:val="6"/>
          <w:w w:val="95"/>
        </w:rPr>
        <w:t>所有限责任公司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为</w:t>
      </w:r>
      <w:r>
        <w:rPr>
          <w:spacing w:val="6"/>
          <w:w w:val="95"/>
        </w:rPr>
        <w:t>本公司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出具了</w:t>
      </w:r>
      <w:r>
        <w:rPr>
          <w:spacing w:val="6"/>
          <w:w w:val="95"/>
        </w:rPr>
        <w:t>带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强调</w:t>
      </w:r>
      <w:r>
        <w:rPr>
          <w:spacing w:val="6"/>
          <w:w w:val="95"/>
        </w:rPr>
        <w:t>事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项</w:t>
      </w:r>
      <w:r>
        <w:rPr>
          <w:spacing w:val="6"/>
          <w:w w:val="95"/>
        </w:rPr>
        <w:t>的无保</w:t>
      </w:r>
      <w:r>
        <w:rPr>
          <w:rFonts w:ascii="Microsoft JhengHei" w:hAnsi="Microsoft JhengHei" w:cs="Microsoft JhengHei" w:eastAsia="Microsoft JhengHei" w:hint="default"/>
          <w:spacing w:val="6"/>
          <w:w w:val="95"/>
        </w:rPr>
        <w:t>留意</w:t>
      </w:r>
      <w:r>
        <w:rPr>
          <w:rFonts w:ascii="Microsoft JhengHei" w:hAnsi="Microsoft JhengHei" w:cs="Microsoft JhengHei" w:eastAsia="Microsoft JhengHei" w:hint="default"/>
          <w:spacing w:val="4"/>
          <w:w w:val="99"/>
        </w:rPr>
        <w:t> 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见</w:t>
      </w:r>
      <w:r>
        <w:rPr>
          <w:spacing w:val="-3"/>
          <w:w w:val="95"/>
        </w:rPr>
        <w:t>的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审计</w:t>
      </w:r>
      <w:r>
        <w:rPr>
          <w:spacing w:val="-3"/>
          <w:w w:val="95"/>
        </w:rPr>
        <w:t>报告，本公司董事会、监事会对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相关</w:t>
      </w:r>
      <w:r>
        <w:rPr>
          <w:spacing w:val="-3"/>
          <w:w w:val="95"/>
        </w:rPr>
        <w:t>事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项亦</w:t>
      </w:r>
      <w:r>
        <w:rPr>
          <w:spacing w:val="-3"/>
          <w:w w:val="95"/>
        </w:rPr>
        <w:t>有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详细说明</w:t>
      </w:r>
      <w:r>
        <w:rPr>
          <w:spacing w:val="-3"/>
          <w:w w:val="95"/>
        </w:rPr>
        <w:t>，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请投</w:t>
      </w:r>
      <w:r>
        <w:rPr>
          <w:spacing w:val="-3"/>
          <w:w w:val="95"/>
        </w:rPr>
        <w:t>资者</w:t>
      </w:r>
      <w:r>
        <w:rPr>
          <w:rFonts w:ascii="Microsoft JhengHei" w:hAnsi="Microsoft JhengHei" w:cs="Microsoft JhengHei" w:eastAsia="Microsoft JhengHei" w:hint="default"/>
          <w:spacing w:val="-3"/>
          <w:w w:val="95"/>
        </w:rPr>
        <w:t>注</w:t>
      </w:r>
      <w:r>
        <w:rPr>
          <w:rFonts w:ascii="Microsoft JhengHei" w:hAnsi="Microsoft JhengHei" w:cs="Microsoft JhengHei" w:eastAsia="Microsoft JhengHei" w:hint="default"/>
          <w:spacing w:val="7"/>
          <w:w w:val="95"/>
        </w:rPr>
        <w:t> </w:t>
      </w:r>
      <w:r>
        <w:rPr>
          <w:rFonts w:ascii="Microsoft JhengHei" w:hAnsi="Microsoft JhengHei" w:cs="Microsoft JhengHei" w:eastAsia="Microsoft JhengHei" w:hint="default"/>
        </w:rPr>
        <w:t>意阅读</w:t>
      </w:r>
      <w:r>
        <w:rPr/>
        <w:t>。</w:t>
      </w:r>
      <w:r>
        <w:rPr>
          <w:b w:val="0"/>
          <w:bCs w:val="0"/>
        </w:rPr>
      </w:r>
    </w:p>
    <w:p>
      <w:pPr>
        <w:pStyle w:val="Heading2"/>
        <w:spacing w:line="268" w:lineRule="auto" w:before="212"/>
        <w:ind w:left="148" w:right="137" w:firstLine="571"/>
        <w:jc w:val="both"/>
        <w:rPr>
          <w:b w:val="0"/>
          <w:bCs w:val="0"/>
        </w:rPr>
      </w:pPr>
      <w:r>
        <w:rPr>
          <w:spacing w:val="-3"/>
          <w:w w:val="99"/>
        </w:rPr>
        <w:t>公司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负</w:t>
      </w:r>
      <w:r>
        <w:rPr>
          <w:spacing w:val="-3"/>
          <w:w w:val="99"/>
        </w:rPr>
        <w:t>责人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宋波先生</w:t>
      </w:r>
      <w:r>
        <w:rPr>
          <w:spacing w:val="-3"/>
          <w:w w:val="99"/>
        </w:rPr>
        <w:t>、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主</w:t>
      </w:r>
      <w:r>
        <w:rPr>
          <w:spacing w:val="-3"/>
          <w:w w:val="99"/>
        </w:rPr>
        <w:t>管会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计工作负</w:t>
      </w:r>
      <w:r>
        <w:rPr>
          <w:spacing w:val="-3"/>
          <w:w w:val="99"/>
        </w:rPr>
        <w:t>责人陈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雪萍女士</w:t>
      </w:r>
      <w:r>
        <w:rPr>
          <w:spacing w:val="-3"/>
          <w:w w:val="99"/>
        </w:rPr>
        <w:t>和会</w:t>
      </w:r>
      <w:r>
        <w:rPr>
          <w:rFonts w:ascii="Microsoft JhengHei" w:hAnsi="Microsoft JhengHei" w:cs="Microsoft JhengHei" w:eastAsia="Microsoft JhengHei" w:hint="default"/>
          <w:spacing w:val="-3"/>
          <w:w w:val="99"/>
        </w:rPr>
        <w:t>计机构负</w:t>
      </w:r>
      <w:r>
        <w:rPr>
          <w:spacing w:val="-3"/>
          <w:w w:val="99"/>
        </w:rPr>
        <w:t>责人</w:t>
      </w:r>
      <w:r>
        <w:rPr>
          <w:spacing w:val="4"/>
          <w:w w:val="99"/>
        </w:rPr>
        <w:t> </w:t>
      </w:r>
      <w:r>
        <w:rPr/>
        <w:t>陈</w:t>
      </w:r>
      <w:r>
        <w:rPr>
          <w:rFonts w:ascii="Microsoft JhengHei" w:hAnsi="Microsoft JhengHei" w:cs="Microsoft JhengHei" w:eastAsia="Microsoft JhengHei" w:hint="default"/>
        </w:rPr>
        <w:t>雪萍女士声明</w:t>
      </w:r>
      <w:r>
        <w:rPr/>
        <w:t>：保证年度报告</w:t>
      </w:r>
      <w:r>
        <w:rPr>
          <w:rFonts w:ascii="Microsoft JhengHei" w:hAnsi="Microsoft JhengHei" w:cs="Microsoft JhengHei" w:eastAsia="Microsoft JhengHei" w:hint="default"/>
        </w:rPr>
        <w:t>中财务</w:t>
      </w:r>
      <w:r>
        <w:rPr/>
        <w:t>报告的真实、完整。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3"/>
        <w:spacing w:line="240" w:lineRule="auto"/>
        <w:ind w:right="0"/>
        <w:jc w:val="center"/>
      </w:pPr>
      <w:r>
        <w:rPr>
          <w:w w:val="99"/>
        </w:rPr>
        <w:t> </w:t>
      </w:r>
      <w:r>
        <w:rPr/>
      </w:r>
    </w:p>
    <w:p>
      <w:pPr>
        <w:spacing w:after="0" w:line="240" w:lineRule="auto"/>
        <w:jc w:val="center"/>
        <w:sectPr>
          <w:pgSz w:w="11900" w:h="16840"/>
          <w:pgMar w:header="876" w:footer="840" w:top="1120" w:bottom="1020" w:left="1100" w:right="11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7"/>
          <w:szCs w:val="27"/>
        </w:rPr>
      </w:pPr>
    </w:p>
    <w:p>
      <w:pPr>
        <w:tabs>
          <w:tab w:pos="1995" w:val="left" w:leader="none"/>
        </w:tabs>
        <w:spacing w:line="501" w:lineRule="exact" w:before="0"/>
        <w:ind w:left="8" w:right="0" w:firstLine="0"/>
        <w:jc w:val="center"/>
        <w:rPr>
          <w:rFonts w:ascii="Microsoft JhengHei" w:hAnsi="Microsoft JhengHei" w:cs="Microsoft JhengHei" w:eastAsia="Microsoft JhengHei" w:hint="default"/>
          <w:sz w:val="36"/>
          <w:szCs w:val="36"/>
        </w:rPr>
      </w:pPr>
      <w:r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  <w:t>目</w:t>
        <w:tab/>
        <w:t>录</w:t>
      </w:r>
      <w:r>
        <w:rPr>
          <w:rFonts w:ascii="Microsoft JhengHei" w:hAnsi="Microsoft JhengHei" w:cs="Microsoft JhengHei" w:eastAsia="Microsoft JhengHei" w:hint="default"/>
          <w:sz w:val="36"/>
          <w:szCs w:val="36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37"/>
          <w:szCs w:val="37"/>
        </w:r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553" w:val="right" w:leader="dot"/>
            </w:tabs>
            <w:spacing w:line="240" w:lineRule="auto" w:before="0"/>
            <w:ind w:left="148"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r>
            <w:fldChar w:fldCharType="begin"/>
          </w:r>
          <w:r>
            <w:instrText>TOC \o "1-1" \h \z \u </w:instrText>
          </w:r>
          <w:r>
            <w:fldChar w:fldCharType="separate"/>
          </w:r>
          <w:hyperlink w:history="true" w:anchor="_TOC_250011">
            <w:r>
              <w:rPr/>
              <w:t>一、</w:t>
            </w:r>
            <w:r>
              <w:rPr>
                <w:spacing w:val="-3"/>
              </w:rPr>
              <w:t> </w:t>
            </w:r>
            <w:r>
              <w:rPr/>
              <w:t>公司</w:t>
            </w:r>
            <w:r>
              <w:rPr>
                <w:rFonts w:ascii="Microsoft JhengHei" w:hAnsi="Microsoft JhengHei" w:cs="Microsoft JhengHei" w:eastAsia="Microsoft JhengHei" w:hint="default"/>
              </w:rPr>
              <w:t>基</w:t>
            </w:r>
            <w:r>
              <w:rPr/>
              <w:t>本</w:t>
            </w:r>
            <w:r>
              <w:rPr>
                <w:rFonts w:ascii="Microsoft JhengHei" w:hAnsi="Microsoft JhengHei" w:cs="Microsoft JhengHei" w:eastAsia="Microsoft JhengHei" w:hint="default"/>
              </w:rPr>
              <w:t>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3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10">
            <w:r>
              <w:rPr/>
              <w:t>二、会</w:t>
            </w:r>
            <w:r>
              <w:rPr>
                <w:rFonts w:ascii="Microsoft JhengHei" w:hAnsi="Microsoft JhengHei" w:cs="Microsoft JhengHei" w:eastAsia="Microsoft JhengHei" w:hint="default"/>
              </w:rPr>
              <w:t>计数据</w:t>
            </w:r>
            <w:r>
              <w:rPr/>
              <w:t>和</w:t>
            </w:r>
            <w:r>
              <w:rPr>
                <w:rFonts w:ascii="Microsoft JhengHei" w:hAnsi="Microsoft JhengHei" w:cs="Microsoft JhengHei" w:eastAsia="Microsoft JhengHei" w:hint="default"/>
              </w:rPr>
              <w:t>业务数据摘</w:t>
            </w:r>
            <w:r>
              <w:rPr/>
              <w:t>要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3" w:val="right" w:leader="dot"/>
            </w:tabs>
            <w:spacing w:line="240" w:lineRule="auto" w:before="237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9">
            <w:r>
              <w:rPr>
                <w:rFonts w:ascii="Microsoft JhengHei" w:hAnsi="Microsoft JhengHei" w:cs="Microsoft JhengHei" w:eastAsia="Microsoft JhengHei" w:hint="default"/>
              </w:rPr>
              <w:t>三</w:t>
            </w:r>
            <w:r>
              <w:rPr/>
              <w:t>、股本</w:t>
            </w:r>
            <w:r>
              <w:rPr>
                <w:rFonts w:ascii="Microsoft JhengHei" w:hAnsi="Microsoft JhengHei" w:cs="Microsoft JhengHei" w:eastAsia="Microsoft JhengHei" w:hint="default"/>
              </w:rPr>
              <w:t>变动</w:t>
            </w:r>
            <w:r>
              <w:rPr/>
              <w:t>及股</w:t>
            </w:r>
            <w:r>
              <w:rPr>
                <w:rFonts w:ascii="Microsoft JhengHei" w:hAnsi="Microsoft JhengHei" w:cs="Microsoft JhengHei" w:eastAsia="Microsoft JhengHei" w:hint="default"/>
              </w:rPr>
              <w:t>东情况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7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36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8">
            <w:r>
              <w:rPr/>
              <w:t>四、董事、监事、高级管理人员和员</w:t>
            </w:r>
            <w:r>
              <w:rPr>
                <w:rFonts w:ascii="Microsoft JhengHei" w:hAnsi="Microsoft JhengHei" w:cs="Microsoft JhengHei" w:eastAsia="Microsoft JhengHei" w:hint="default"/>
              </w:rPr>
              <w:t>工情况</w:t>
            </w:r>
            <w:r>
              <w:rPr>
                <w:rFonts w:ascii="Times New Roman" w:hAnsi="Times New Roman" w:cs="Times New Roman" w:eastAsia="Times New Roman" w:hint="default"/>
              </w:rPr>
              <w:tab/>
            </w:r>
            <w:r>
              <w:rPr>
                <w:rFonts w:ascii="Times New Roman" w:hAnsi="Times New Roman" w:cs="Times New Roman" w:eastAsia="Times New Roman" w:hint="default"/>
                <w:spacing w:val="-16"/>
              </w:rPr>
              <w:t>11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7">
            <w:r>
              <w:rPr>
                <w:rFonts w:ascii="Microsoft JhengHei" w:hAnsi="Microsoft JhengHei" w:cs="Microsoft JhengHei" w:eastAsia="Microsoft JhengHei" w:hint="default"/>
              </w:rPr>
              <w:t>五</w:t>
            </w:r>
            <w:r>
              <w:rPr/>
              <w:t>、公司</w:t>
            </w:r>
            <w:r>
              <w:rPr>
                <w:rFonts w:ascii="Microsoft JhengHei" w:hAnsi="Microsoft JhengHei" w:cs="Microsoft JhengHei" w:eastAsia="Microsoft JhengHei" w:hint="default"/>
              </w:rPr>
              <w:t>治</w:t>
            </w:r>
            <w:r>
              <w:rPr/>
              <w:t>理</w:t>
            </w:r>
            <w:r>
              <w:rPr>
                <w:rFonts w:ascii="Microsoft JhengHei" w:hAnsi="Microsoft JhengHei" w:cs="Microsoft JhengHei" w:eastAsia="Microsoft JhengHei" w:hint="default"/>
              </w:rPr>
              <w:t>结构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15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 w:before="237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6">
            <w:r>
              <w:rPr>
                <w:rFonts w:ascii="Microsoft JhengHei" w:hAnsi="Microsoft JhengHei" w:cs="Microsoft JhengHei" w:eastAsia="Microsoft JhengHei" w:hint="default"/>
              </w:rPr>
              <w:t>六</w:t>
            </w:r>
            <w:r>
              <w:rPr/>
              <w:t>、内</w:t>
            </w:r>
            <w:r>
              <w:rPr>
                <w:rFonts w:ascii="Microsoft JhengHei" w:hAnsi="Microsoft JhengHei" w:cs="Microsoft JhengHei" w:eastAsia="Microsoft JhengHei" w:hint="default"/>
              </w:rPr>
              <w:t>部控制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5">
            <w:r>
              <w:rPr>
                <w:rFonts w:ascii="Microsoft JhengHei" w:hAnsi="Microsoft JhengHei" w:cs="Microsoft JhengHei" w:eastAsia="Microsoft JhengHei" w:hint="default"/>
              </w:rPr>
              <w:t>七</w:t>
            </w:r>
            <w:r>
              <w:rPr/>
              <w:t>、股</w:t>
            </w:r>
            <w:r>
              <w:rPr>
                <w:rFonts w:ascii="Microsoft JhengHei" w:hAnsi="Microsoft JhengHei" w:cs="Microsoft JhengHei" w:eastAsia="Microsoft JhengHei" w:hint="default"/>
              </w:rPr>
              <w:t>东</w:t>
            </w:r>
            <w:r>
              <w:rPr/>
              <w:t>大会</w:t>
            </w:r>
            <w:r>
              <w:rPr>
                <w:rFonts w:ascii="Microsoft JhengHei" w:hAnsi="Microsoft JhengHei" w:cs="Microsoft JhengHei" w:eastAsia="Microsoft JhengHei" w:hint="default"/>
              </w:rPr>
              <w:t>情况简介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27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4">
            <w:r>
              <w:rPr>
                <w:rFonts w:ascii="Microsoft JhengHei" w:hAnsi="Microsoft JhengHei" w:cs="Microsoft JhengHei" w:eastAsia="Microsoft JhengHei" w:hint="default"/>
                <w:spacing w:val="2"/>
              </w:rPr>
              <w:t>八</w:t>
            </w:r>
            <w:r>
              <w:rPr>
                <w:spacing w:val="2"/>
              </w:rPr>
              <w:t>、董事会报告</w:t>
            </w:r>
            <w:r>
              <w:rPr>
                <w:rFonts w:ascii="Times New Roman" w:hAnsi="Times New Roman" w:cs="Times New Roman" w:eastAsia="Times New Roman" w:hint="default"/>
                <w:spacing w:val="2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28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 w:before="237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3">
            <w:r>
              <w:rPr>
                <w:rFonts w:ascii="Microsoft JhengHei" w:hAnsi="Microsoft JhengHei" w:cs="Microsoft JhengHei" w:eastAsia="Microsoft JhengHei" w:hint="default"/>
                <w:spacing w:val="2"/>
              </w:rPr>
              <w:t>九</w:t>
            </w:r>
            <w:r>
              <w:rPr>
                <w:spacing w:val="2"/>
              </w:rPr>
              <w:t>、监事会报告</w:t>
            </w:r>
            <w:r>
              <w:rPr>
                <w:rFonts w:ascii="Times New Roman" w:hAnsi="Times New Roman" w:cs="Times New Roman" w:eastAsia="Times New Roman" w:hint="default"/>
                <w:spacing w:val="2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40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2">
            <w:r>
              <w:rPr/>
              <w:t>十、重要事</w:t>
            </w:r>
            <w:r>
              <w:rPr>
                <w:rFonts w:ascii="Microsoft JhengHei" w:hAnsi="Microsoft JhengHei" w:cs="Microsoft JhengHei" w:eastAsia="Microsoft JhengHei" w:hint="default"/>
              </w:rPr>
              <w:t>项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42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1">
            <w:r>
              <w:rPr>
                <w:spacing w:val="2"/>
              </w:rPr>
              <w:t>十一、</w:t>
            </w:r>
            <w:r>
              <w:rPr>
                <w:rFonts w:ascii="Microsoft JhengHei" w:hAnsi="Microsoft JhengHei" w:cs="Microsoft JhengHei" w:eastAsia="Microsoft JhengHei" w:hint="default"/>
                <w:spacing w:val="2"/>
              </w:rPr>
              <w:t>财务</w:t>
            </w:r>
            <w:r>
              <w:rPr>
                <w:spacing w:val="2"/>
              </w:rPr>
              <w:t>报告</w:t>
            </w:r>
            <w:r>
              <w:rPr>
                <w:rFonts w:ascii="Times New Roman" w:hAnsi="Times New Roman" w:cs="Times New Roman" w:eastAsia="Times New Roman" w:hint="default"/>
                <w:spacing w:val="2"/>
              </w:rPr>
              <w:tab/>
            </w:r>
            <w:r>
              <w:rPr>
                <w:rFonts w:ascii="Times New Roman" w:hAnsi="Times New Roman" w:cs="Times New Roman" w:eastAsia="Times New Roman" w:hint="default"/>
              </w:rPr>
              <w:t>49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>
            <w:pStyle w:val="TOC1"/>
            <w:tabs>
              <w:tab w:pos="9551" w:val="right" w:leader="dot"/>
            </w:tabs>
            <w:spacing w:line="240" w:lineRule="auto" w:before="237"/>
            <w:ind w:right="0"/>
            <w:jc w:val="left"/>
            <w:rPr>
              <w:rFonts w:ascii="Times New Roman" w:hAnsi="Times New Roman" w:cs="Times New Roman" w:eastAsia="Times New Roman" w:hint="default"/>
              <w:b w:val="0"/>
              <w:bCs w:val="0"/>
            </w:rPr>
          </w:pPr>
          <w:hyperlink w:history="true" w:anchor="_TOC_250000">
            <w:r>
              <w:rPr/>
              <w:t>十二、</w:t>
            </w:r>
            <w:r>
              <w:rPr>
                <w:rFonts w:ascii="Microsoft JhengHei" w:hAnsi="Microsoft JhengHei" w:cs="Microsoft JhengHei" w:eastAsia="Microsoft JhengHei" w:hint="default"/>
              </w:rPr>
              <w:t>备查文件目录</w:t>
            </w:r>
            <w:r>
              <w:rPr>
                <w:rFonts w:ascii="Times New Roman" w:hAnsi="Times New Roman" w:cs="Times New Roman" w:eastAsia="Times New Roman" w:hint="default"/>
              </w:rPr>
              <w:tab/>
              <w:t>84</w:t>
            </w:r>
            <w:r>
              <w:rPr>
                <w:rFonts w:ascii="Times New Roman" w:hAnsi="Times New Roman" w:cs="Times New Roman" w:eastAsia="Times New Roman" w:hint="default"/>
                <w:b w:val="0"/>
                <w:bCs w:val="0"/>
              </w:rPr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pgSz w:w="11900" w:h="16840"/>
          <w:pgMar w:header="876" w:footer="840" w:top="1080" w:bottom="1020" w:left="1100" w:right="1100"/>
        </w:sectPr>
      </w:pPr>
    </w:p>
    <w:p>
      <w:pPr>
        <w:pStyle w:val="Heading1"/>
        <w:tabs>
          <w:tab w:pos="4074" w:val="left" w:leader="none"/>
        </w:tabs>
        <w:spacing w:line="240" w:lineRule="auto" w:before="643"/>
        <w:ind w:left="3224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0.959999pt;margin-top:2.242073pt;width:473.55pt;height:.1pt;mso-position-horizontal-relative:page;mso-position-vertical-relative:paragraph;z-index:1048" coordorigin="1219,45" coordsize="9471,2">
            <v:shape style="position:absolute;left:1219;top:45;width:9471;height:2" coordorigin="1219,45" coordsize="9471,0" path="m1219,45l10690,45e" filled="false" stroked="true" strokeweight=".72pt" strokecolor="#000000">
              <v:path arrowok="t"/>
            </v:shape>
            <w10:wrap type="none"/>
          </v:group>
        </w:pict>
      </w:r>
      <w:bookmarkStart w:name="_TOC_250011" w:id="1"/>
      <w:r>
        <w:rPr/>
        <w:t>一、</w:t>
        <w:tab/>
      </w:r>
      <w:r>
        <w:rPr>
          <w:spacing w:val="-3"/>
        </w:rPr>
        <w:t>公司</w:t>
      </w:r>
      <w:r>
        <w:rPr>
          <w:rFonts w:ascii="Microsoft JhengHei" w:hAnsi="Microsoft JhengHei" w:cs="Microsoft JhengHei" w:eastAsia="Microsoft JhengHei" w:hint="default"/>
          <w:spacing w:val="-3"/>
        </w:rPr>
        <w:t>基</w:t>
      </w:r>
      <w:r>
        <w:rPr>
          <w:spacing w:val="-3"/>
        </w:rPr>
        <w:t>本</w:t>
      </w:r>
      <w:r>
        <w:rPr>
          <w:rFonts w:ascii="Microsoft JhengHei" w:hAnsi="Microsoft JhengHei" w:cs="Microsoft JhengHei" w:eastAsia="Microsoft JhengHei" w:hint="default"/>
          <w:spacing w:val="-3"/>
        </w:rPr>
        <w:t>情况简介</w:t>
      </w:r>
      <w:bookmarkEnd w:id="1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</w:pP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355" w:lineRule="auto" w:before="0"/>
        <w:ind w:left="868" w:right="3093" w:hanging="720"/>
        <w:jc w:val="left"/>
        <w:rPr>
          <w:rFonts w:ascii="宋体" w:hAnsi="宋体" w:cs="宋体" w:eastAsia="宋体" w:hint="default"/>
        </w:rPr>
      </w:pPr>
      <w:r>
        <w:rPr/>
        <w:t>（一）公司法定中文名称</w:t>
      </w:r>
      <w:r>
        <w:rPr>
          <w:rFonts w:ascii="宋体" w:hAnsi="宋体" w:cs="宋体" w:eastAsia="宋体" w:hint="default"/>
        </w:rPr>
        <w:t>: 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 </w:t>
      </w:r>
      <w:r>
        <w:rPr/>
        <w:t>公司法定英文名称：</w:t>
      </w:r>
      <w:r>
        <w:rPr>
          <w:rFonts w:ascii="宋体" w:hAnsi="宋体" w:cs="宋体" w:eastAsia="宋体" w:hint="default"/>
        </w:rPr>
        <w:t>SHENZHEN TECHO TELECOM., LTD. </w:t>
      </w:r>
    </w:p>
    <w:p>
      <w:pPr>
        <w:pStyle w:val="BodyText"/>
        <w:spacing w:line="240" w:lineRule="auto" w:before="41"/>
        <w:ind w:left="8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（二）法定代表人姓名：宋波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（三）公司董事会秘书：舒晓玲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证券事务代表：曾昭静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联系电话：</w:t>
      </w:r>
      <w:r>
        <w:rPr>
          <w:rFonts w:ascii="宋体" w:hAnsi="宋体" w:cs="宋体" w:eastAsia="宋体" w:hint="default"/>
        </w:rPr>
        <w:t>0755-82910290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</w:t>
      </w:r>
      <w:r>
        <w:rPr/>
        <w:t>传真：</w:t>
      </w:r>
      <w:r>
        <w:rPr>
          <w:rFonts w:ascii="宋体" w:hAnsi="宋体" w:cs="宋体" w:eastAsia="宋体" w:hint="default"/>
        </w:rPr>
        <w:t>0755-82910304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</w:t>
      </w:r>
      <w:r>
        <w:rPr/>
        <w:t>电子信箱：</w:t>
      </w:r>
      <w:r>
        <w:rPr>
          <w:rFonts w:ascii="宋体" w:hAnsi="宋体" w:cs="宋体" w:eastAsia="宋体" w:hint="default"/>
        </w:rPr>
      </w:r>
      <w:hyperlink r:id="rId7">
        <w:r>
          <w:rPr>
            <w:rFonts w:ascii="宋体" w:hAnsi="宋体" w:cs="宋体" w:eastAsia="宋体" w:hint="default"/>
            <w:u w:val="single" w:color="000000"/>
          </w:rPr>
          <w:t>sznivs@163.com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联系地址：深圳市福田区滨河路北与彩田路东联合广场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spacing w:before="162"/>
        <w:ind w:left="776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2"/>
        <w:ind w:left="147" w:right="0"/>
        <w:jc w:val="left"/>
        <w:rPr>
          <w:rFonts w:ascii="宋体" w:hAnsi="宋体" w:cs="宋体" w:eastAsia="宋体" w:hint="default"/>
        </w:rPr>
      </w:pPr>
      <w:r>
        <w:rPr/>
        <w:t>（四）公司注册地址：深圳市福田区滨河路北与彩田路东联合广场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公司办公地址：深圳市福田区滨河路北与彩田路东联合广场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A </w:t>
      </w:r>
      <w:r>
        <w:rPr/>
        <w:t>座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3608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室</w:t>
      </w:r>
      <w:r>
        <w:rPr>
          <w:rFonts w:ascii="宋体" w:hAnsi="宋体" w:cs="宋体" w:eastAsia="宋体" w:hint="default"/>
        </w:rPr>
        <w:t> </w:t>
      </w:r>
    </w:p>
    <w:p>
      <w:pPr>
        <w:spacing w:line="357" w:lineRule="auto" w:before="151"/>
        <w:ind w:left="867" w:right="3093" w:firstLine="48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邮政编码：</w:t>
      </w:r>
      <w:r>
        <w:rPr>
          <w:rFonts w:ascii="宋体" w:hAnsi="宋体" w:cs="宋体" w:eastAsia="宋体" w:hint="default"/>
          <w:sz w:val="24"/>
          <w:szCs w:val="24"/>
        </w:rPr>
        <w:t>518033 </w:t>
      </w:r>
      <w:r>
        <w:rPr>
          <w:rFonts w:ascii="宋体" w:hAnsi="宋体" w:cs="宋体" w:eastAsia="宋体" w:hint="default"/>
          <w:sz w:val="24"/>
          <w:szCs w:val="24"/>
        </w:rPr>
        <w:t>公司电子信箱：</w:t>
      </w:r>
      <w:r>
        <w:rPr>
          <w:rFonts w:ascii="宋体" w:hAnsi="宋体" w:cs="宋体" w:eastAsia="宋体" w:hint="default"/>
          <w:sz w:val="24"/>
          <w:szCs w:val="24"/>
        </w:rPr>
      </w:r>
      <w:hyperlink r:id="rId7">
        <w:r>
          <w:rPr>
            <w:rFonts w:ascii="宋体" w:hAnsi="宋体" w:cs="宋体" w:eastAsia="宋体" w:hint="default"/>
            <w:sz w:val="24"/>
            <w:szCs w:val="24"/>
            <w:u w:val="single" w:color="000000"/>
          </w:rPr>
          <w:t>sznivs@163.com</w:t>
        </w:r>
        <w:r>
          <w:rPr>
            <w:rFonts w:ascii="宋体" w:hAnsi="宋体" w:cs="宋体" w:eastAsia="宋体" w:hint="default"/>
            <w:sz w:val="24"/>
            <w:szCs w:val="24"/>
          </w:rPr>
        </w:r>
      </w:hyperlink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国际互联网网址：</w:t>
      </w:r>
      <w:hyperlink r:id="rId8">
        <w:r>
          <w:rPr>
            <w:rFonts w:ascii="宋体" w:hAnsi="宋体" w:cs="宋体" w:eastAsia="宋体" w:hint="default"/>
            <w:sz w:val="21"/>
            <w:szCs w:val="21"/>
          </w:rPr>
        </w:r>
        <w:r>
          <w:rPr>
            <w:rFonts w:ascii="宋体" w:hAnsi="宋体" w:cs="宋体" w:eastAsia="宋体" w:hint="default"/>
            <w:sz w:val="21"/>
            <w:szCs w:val="21"/>
            <w:u w:val="single" w:color="000000"/>
          </w:rPr>
          <w:t>http://www.tg000555.com</w:t>
        </w:r>
        <w:r>
          <w:rPr>
            <w:rFonts w:ascii="宋体" w:hAnsi="宋体" w:cs="宋体" w:eastAsia="宋体" w:hint="default"/>
            <w:sz w:val="21"/>
            <w:szCs w:val="21"/>
          </w:rPr>
        </w:r>
      </w:hyperlink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38"/>
        <w:ind w:left="86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（五）公司选定的信息披露报纸名称</w:t>
      </w:r>
      <w:r>
        <w:rPr>
          <w:spacing w:val="-120"/>
        </w:rPr>
        <w:t>：</w:t>
      </w:r>
      <w:r>
        <w:rPr/>
        <w:t>《证券时报》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>
          <w:rFonts w:ascii="宋体" w:hAnsi="宋体" w:cs="宋体" w:eastAsia="宋体" w:hint="default"/>
        </w:rPr>
        <w:t>登载</w:t>
      </w:r>
      <w:r>
        <w:rPr/>
        <w:t>年度报告的中国证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指</w:t>
      </w:r>
      <w:r>
        <w:rPr/>
        <w:t>定网</w:t>
      </w:r>
      <w:r>
        <w:rPr>
          <w:rFonts w:ascii="宋体" w:hAnsi="宋体" w:cs="宋体" w:eastAsia="宋体" w:hint="default"/>
        </w:rPr>
        <w:t>站</w:t>
      </w:r>
      <w:r>
        <w:rPr/>
        <w:t>的网址：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公司年度报告</w:t>
      </w:r>
      <w:r>
        <w:rPr>
          <w:rFonts w:ascii="宋体" w:hAnsi="宋体" w:cs="宋体" w:eastAsia="宋体" w:hint="default"/>
        </w:rPr>
        <w:t>备置</w:t>
      </w:r>
      <w:r>
        <w:rPr/>
        <w:t>地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:</w:t>
      </w:r>
      <w:r>
        <w:rPr/>
        <w:t>董事会秘书办公室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六</w:t>
      </w:r>
      <w:r>
        <w:rPr/>
        <w:t>）公司股</w:t>
      </w:r>
      <w:r>
        <w:rPr>
          <w:rFonts w:ascii="宋体" w:hAnsi="宋体" w:cs="宋体" w:eastAsia="宋体" w:hint="default"/>
        </w:rPr>
        <w:t>票上</w:t>
      </w:r>
      <w:r>
        <w:rPr/>
        <w:t>市</w:t>
      </w:r>
      <w:r>
        <w:rPr>
          <w:rFonts w:ascii="宋体" w:hAnsi="宋体" w:cs="宋体" w:eastAsia="宋体" w:hint="default"/>
        </w:rPr>
        <w:t>交易所</w:t>
      </w:r>
      <w:r>
        <w:rPr/>
        <w:t>：深圳证券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票简</w:t>
      </w:r>
      <w:r>
        <w:rPr/>
        <w:t>称： </w:t>
      </w:r>
      <w:r>
        <w:rPr>
          <w:rFonts w:ascii="宋体" w:hAnsi="宋体" w:cs="宋体" w:eastAsia="宋体" w:hint="default"/>
        </w:rPr>
        <w:t>ST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太光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/>
        <w:t>代码：</w:t>
      </w:r>
      <w:r>
        <w:rPr>
          <w:rFonts w:ascii="宋体" w:hAnsi="宋体" w:cs="宋体" w:eastAsia="宋体" w:hint="default"/>
        </w:rPr>
        <w:t>000555 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360" w:lineRule="auto" w:before="151"/>
        <w:ind w:left="268" w:right="2892" w:hanging="12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4"/>
          <w:szCs w:val="24"/>
        </w:rPr>
        <w:t>（</w:t>
      </w:r>
      <w:r>
        <w:rPr>
          <w:rFonts w:ascii="宋体" w:hAnsi="宋体" w:cs="宋体" w:eastAsia="宋体" w:hint="default"/>
          <w:sz w:val="24"/>
          <w:szCs w:val="24"/>
        </w:rPr>
        <w:t>七</w:t>
      </w:r>
      <w:r>
        <w:rPr>
          <w:rFonts w:ascii="宋体" w:hAnsi="宋体" w:cs="宋体" w:eastAsia="宋体" w:hint="default"/>
          <w:sz w:val="24"/>
          <w:szCs w:val="24"/>
        </w:rPr>
        <w:t>）</w:t>
      </w:r>
      <w:r>
        <w:rPr>
          <w:rFonts w:ascii="宋体" w:hAnsi="宋体" w:cs="宋体" w:eastAsia="宋体" w:hint="default"/>
          <w:sz w:val="24"/>
          <w:szCs w:val="24"/>
        </w:rPr>
        <w:t>其他</w:t>
      </w:r>
      <w:r>
        <w:rPr>
          <w:rFonts w:ascii="宋体" w:hAnsi="宋体" w:cs="宋体" w:eastAsia="宋体" w:hint="default"/>
          <w:sz w:val="24"/>
          <w:szCs w:val="24"/>
        </w:rPr>
        <w:t>有</w:t>
      </w:r>
      <w:r>
        <w:rPr>
          <w:rFonts w:ascii="宋体" w:hAnsi="宋体" w:cs="宋体" w:eastAsia="宋体" w:hint="default"/>
          <w:sz w:val="24"/>
          <w:szCs w:val="24"/>
        </w:rPr>
        <w:t>关资料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 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次变更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登记日期</w:t>
      </w:r>
      <w:r>
        <w:rPr>
          <w:rFonts w:ascii="宋体" w:hAnsi="宋体" w:cs="宋体" w:eastAsia="宋体" w:hint="default"/>
          <w:sz w:val="24"/>
          <w:szCs w:val="24"/>
        </w:rPr>
        <w:t>：</w:t>
      </w:r>
      <w:r>
        <w:rPr>
          <w:rFonts w:ascii="宋体" w:hAnsi="宋体" w:cs="宋体" w:eastAsia="宋体" w:hint="default"/>
          <w:sz w:val="24"/>
          <w:szCs w:val="24"/>
        </w:rPr>
        <w:t>2010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7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月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19</w:t>
      </w:r>
      <w:r>
        <w:rPr>
          <w:rFonts w:ascii="宋体" w:hAnsi="宋体" w:cs="宋体" w:eastAsia="宋体" w:hint="default"/>
          <w:spacing w:val="-62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日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spacing w:before="38"/>
        <w:ind w:left="263" w:right="0" w:firstLine="0"/>
        <w:jc w:val="left"/>
        <w:rPr>
          <w:rFonts w:ascii="宋体" w:hAnsi="宋体" w:cs="宋体" w:eastAsia="宋体" w:hint="default"/>
          <w:sz w:val="23"/>
          <w:szCs w:val="23"/>
        </w:rPr>
      </w:pPr>
      <w:r>
        <w:rPr>
          <w:rFonts w:ascii="宋体" w:hAnsi="宋体" w:cs="宋体" w:eastAsia="宋体" w:hint="default"/>
          <w:w w:val="100"/>
          <w:sz w:val="23"/>
          <w:szCs w:val="23"/>
        </w:rPr>
        <w:t>   </w:t>
      </w:r>
      <w:r>
        <w:rPr>
          <w:rFonts w:ascii="宋体" w:hAnsi="宋体" w:cs="宋体" w:eastAsia="宋体" w:hint="default"/>
          <w:sz w:val="23"/>
          <w:szCs w:val="23"/>
        </w:rPr>
        <w:t>公司</w:t>
      </w:r>
      <w:r>
        <w:rPr>
          <w:rFonts w:ascii="宋体" w:hAnsi="宋体" w:cs="宋体" w:eastAsia="宋体" w:hint="default"/>
          <w:sz w:val="23"/>
          <w:szCs w:val="23"/>
        </w:rPr>
        <w:t>最近</w:t>
      </w:r>
      <w:r>
        <w:rPr>
          <w:rFonts w:ascii="宋体" w:hAnsi="宋体" w:cs="宋体" w:eastAsia="宋体" w:hint="default"/>
          <w:sz w:val="23"/>
          <w:szCs w:val="23"/>
        </w:rPr>
        <w:t>一</w:t>
      </w:r>
      <w:r>
        <w:rPr>
          <w:rFonts w:ascii="宋体" w:hAnsi="宋体" w:cs="宋体" w:eastAsia="宋体" w:hint="default"/>
          <w:sz w:val="23"/>
          <w:szCs w:val="23"/>
        </w:rPr>
        <w:t>次变更</w:t>
      </w:r>
      <w:r>
        <w:rPr>
          <w:rFonts w:ascii="宋体" w:hAnsi="宋体" w:cs="宋体" w:eastAsia="宋体" w:hint="default"/>
          <w:sz w:val="23"/>
          <w:szCs w:val="23"/>
        </w:rPr>
        <w:t>注册</w:t>
      </w:r>
      <w:r>
        <w:rPr>
          <w:rFonts w:ascii="宋体" w:hAnsi="宋体" w:cs="宋体" w:eastAsia="宋体" w:hint="default"/>
          <w:sz w:val="23"/>
          <w:szCs w:val="23"/>
        </w:rPr>
        <w:t>登记</w:t>
      </w:r>
      <w:r>
        <w:rPr>
          <w:rFonts w:ascii="宋体" w:hAnsi="宋体" w:cs="宋体" w:eastAsia="宋体" w:hint="default"/>
          <w:sz w:val="23"/>
          <w:szCs w:val="23"/>
        </w:rPr>
        <w:t>地</w:t>
      </w:r>
      <w:r>
        <w:rPr>
          <w:rFonts w:ascii="宋体" w:hAnsi="宋体" w:cs="宋体" w:eastAsia="宋体" w:hint="default"/>
          <w:sz w:val="23"/>
          <w:szCs w:val="23"/>
        </w:rPr>
        <w:t>点</w:t>
      </w:r>
      <w:r>
        <w:rPr>
          <w:rFonts w:ascii="宋体" w:hAnsi="宋体" w:cs="宋体" w:eastAsia="宋体" w:hint="default"/>
          <w:sz w:val="23"/>
          <w:szCs w:val="23"/>
        </w:rPr>
        <w:t>：深圳市市场</w:t>
      </w:r>
      <w:r>
        <w:rPr>
          <w:rFonts w:ascii="宋体" w:hAnsi="宋体" w:cs="宋体" w:eastAsia="宋体" w:hint="default"/>
          <w:sz w:val="23"/>
          <w:szCs w:val="23"/>
        </w:rPr>
        <w:t>监督管理局</w:t>
      </w:r>
      <w:r>
        <w:rPr>
          <w:rFonts w:ascii="宋体" w:hAnsi="宋体" w:cs="宋体" w:eastAsia="宋体" w:hint="default"/>
          <w:sz w:val="23"/>
          <w:szCs w:val="23"/>
        </w:rPr>
        <w:t> </w:t>
      </w:r>
    </w:p>
    <w:p>
      <w:pPr>
        <w:pStyle w:val="BodyText"/>
        <w:spacing w:line="240" w:lineRule="auto" w:before="143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、企业</w:t>
      </w:r>
      <w:r>
        <w:rPr/>
        <w:t>法人</w:t>
      </w:r>
      <w:r>
        <w:rPr>
          <w:rFonts w:ascii="宋体" w:hAnsi="宋体" w:cs="宋体" w:eastAsia="宋体" w:hint="default"/>
        </w:rPr>
        <w:t>营业执照</w:t>
      </w:r>
      <w:r>
        <w:rPr/>
        <w:t>注册</w:t>
      </w:r>
      <w:r>
        <w:rPr>
          <w:rFonts w:ascii="宋体" w:hAnsi="宋体" w:cs="宋体" w:eastAsia="宋体" w:hint="default"/>
        </w:rPr>
        <w:t>号</w:t>
      </w:r>
      <w:r>
        <w:rPr/>
        <w:t>：</w:t>
      </w:r>
      <w:r>
        <w:rPr>
          <w:rFonts w:ascii="宋体" w:hAnsi="宋体" w:cs="宋体" w:eastAsia="宋体" w:hint="default"/>
        </w:rPr>
        <w:t>440301103593790 </w:t>
      </w:r>
    </w:p>
    <w:p>
      <w:pPr>
        <w:pStyle w:val="BodyText"/>
        <w:spacing w:line="240" w:lineRule="auto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、税</w:t>
      </w:r>
      <w:r>
        <w:rPr/>
        <w:t>务</w:t>
      </w:r>
      <w:r>
        <w:rPr>
          <w:rFonts w:ascii="宋体" w:hAnsi="宋体" w:cs="宋体" w:eastAsia="宋体" w:hint="default"/>
        </w:rPr>
        <w:t>登记号</w:t>
      </w:r>
      <w:r>
        <w:rPr/>
        <w:t>码：深</w:t>
      </w:r>
      <w:r>
        <w:rPr>
          <w:rFonts w:ascii="宋体" w:hAnsi="宋体" w:cs="宋体" w:eastAsia="宋体" w:hint="default"/>
        </w:rPr>
        <w:t>税登字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440301726198124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、组织机构</w:t>
      </w:r>
      <w:r>
        <w:rPr/>
        <w:t>代码：</w:t>
      </w:r>
      <w:r>
        <w:rPr>
          <w:rFonts w:ascii="宋体" w:hAnsi="宋体" w:cs="宋体" w:eastAsia="宋体" w:hint="default"/>
        </w:rPr>
        <w:t>72619812-4 </w:t>
      </w:r>
    </w:p>
    <w:p>
      <w:pPr>
        <w:pStyle w:val="BodyText"/>
        <w:spacing w:line="240" w:lineRule="auto"/>
        <w:ind w:left="26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名称：中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的会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办公地址：北</w:t>
      </w:r>
      <w:r>
        <w:rPr>
          <w:rFonts w:ascii="宋体" w:hAnsi="宋体" w:cs="宋体" w:eastAsia="宋体" w:hint="default"/>
        </w:rPr>
        <w:t>京丰台</w:t>
      </w:r>
      <w:r>
        <w:rPr/>
        <w:t>区</w:t>
      </w:r>
      <w:r>
        <w:rPr>
          <w:rFonts w:ascii="宋体" w:hAnsi="宋体" w:cs="宋体" w:eastAsia="宋体" w:hint="default"/>
        </w:rPr>
        <w:t>星火</w:t>
      </w:r>
      <w:r>
        <w:rPr/>
        <w:t>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号昌宁大厦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1"/>
        <w:spacing w:line="436" w:lineRule="exact"/>
        <w:ind w:left="2898" w:right="0"/>
        <w:jc w:val="left"/>
        <w:rPr>
          <w:b w:val="0"/>
          <w:bCs w:val="0"/>
        </w:rPr>
      </w:pPr>
      <w:bookmarkStart w:name="_TOC_250010" w:id="2"/>
      <w:r>
        <w:rPr/>
        <w:t>二、会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业务数据摘</w:t>
      </w:r>
      <w:r>
        <w:rPr/>
        <w:t>要</w:t>
      </w:r>
      <w:bookmarkEnd w:id="2"/>
      <w:r>
        <w:rPr>
          <w:b w:val="0"/>
          <w:bCs w:val="0"/>
        </w:rPr>
      </w:r>
    </w:p>
    <w:p>
      <w:pPr>
        <w:spacing w:line="240" w:lineRule="auto" w:before="5"/>
        <w:rPr>
          <w:rFonts w:ascii="Microsoft JhengHei" w:hAnsi="Microsoft JhengHei" w:cs="Microsoft JhengHei" w:eastAsia="Microsoft JhengHei" w:hint="default"/>
          <w:b/>
          <w:bCs/>
          <w:sz w:val="26"/>
          <w:szCs w:val="26"/>
        </w:rPr>
      </w:pPr>
    </w:p>
    <w:p>
      <w:pPr>
        <w:pStyle w:val="Heading4"/>
        <w:spacing w:line="367" w:lineRule="exact"/>
        <w:ind w:left="5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（一）本年度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利润指标情况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14"/>
          <w:szCs w:val="14"/>
        </w:rPr>
      </w:pPr>
    </w:p>
    <w:p>
      <w:pPr>
        <w:spacing w:before="36"/>
        <w:ind w:left="0" w:right="805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03"/>
        <w:gridCol w:w="3048"/>
      </w:tblGrid>
      <w:tr>
        <w:trPr>
          <w:trHeight w:val="458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527" w:val="left" w:leader="none"/>
              </w:tabs>
              <w:spacing w:line="240" w:lineRule="auto" w:before="31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1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614,394.16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利润总额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618,390.16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618,390.16 </w:t>
            </w:r>
          </w:p>
        </w:tc>
      </w:tr>
      <w:tr>
        <w:trPr>
          <w:trHeight w:val="466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归属于上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市公司股东的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扣除非经常性损益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净利润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-4,885,605.84 </w:t>
            </w:r>
          </w:p>
        </w:tc>
      </w:tr>
      <w:tr>
        <w:trPr>
          <w:trHeight w:val="461" w:hRule="exact"/>
        </w:trPr>
        <w:tc>
          <w:tcPr>
            <w:tcW w:w="6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-1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       </w:t>
            </w:r>
            <w:r>
              <w:rPr>
                <w:rFonts w:ascii="宋体" w:hAnsi="宋体" w:cs="宋体" w:eastAsia="宋体" w:hint="default"/>
                <w:spacing w:val="-5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7,856,212.38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t>注</w:t>
      </w:r>
      <w:r>
        <w:rPr>
          <w:rFonts w:ascii="宋体" w:hAnsi="宋体" w:cs="宋体" w:eastAsia="宋体" w:hint="default"/>
        </w:rPr>
        <w:t>:</w:t>
      </w:r>
      <w:r>
        <w:rPr>
          <w:rFonts w:ascii="宋体" w:hAnsi="宋体" w:cs="宋体" w:eastAsia="宋体" w:hint="default"/>
        </w:rPr>
        <w:t>扣除</w:t>
      </w:r>
      <w:r>
        <w:rPr/>
        <w:t>的</w:t>
      </w:r>
      <w:r>
        <w:rPr>
          <w:rFonts w:ascii="宋体" w:hAnsi="宋体" w:cs="宋体" w:eastAsia="宋体" w:hint="default"/>
        </w:rPr>
        <w:t>非经常性损益项目和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</w:rPr>
        <w:t>金额</w:t>
      </w:r>
      <w:r>
        <w:rPr/>
        <w:t>：</w:t>
      </w:r>
      <w:r>
        <w:rPr>
          <w:rFonts w:ascii="宋体" w:hAnsi="宋体" w:cs="宋体" w:eastAsia="宋体" w:hint="default"/>
        </w:rPr>
        <w:t>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 </w:t>
      </w:r>
    </w:p>
    <w:p>
      <w:pPr>
        <w:spacing w:line="240" w:lineRule="auto" w:before="10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6"/>
        <w:ind w:left="0" w:right="643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98"/>
        <w:gridCol w:w="3048"/>
      </w:tblGrid>
      <w:tr>
        <w:trPr>
          <w:trHeight w:val="458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tabs>
                <w:tab w:pos="739" w:val="left" w:leader="none"/>
              </w:tabs>
              <w:spacing w:line="240" w:lineRule="auto" w:before="31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1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坏账准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冲回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5,500,000.00 </w:t>
            </w:r>
          </w:p>
        </w:tc>
      </w:tr>
      <w:tr>
        <w:trPr>
          <w:trHeight w:val="468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3,996.00 </w:t>
            </w:r>
          </w:p>
        </w:tc>
      </w:tr>
      <w:tr>
        <w:trPr>
          <w:trHeight w:val="458" w:hRule="exact"/>
        </w:trPr>
        <w:tc>
          <w:tcPr>
            <w:tcW w:w="62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9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合  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5,503,996.00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26"/>
        <w:ind w:left="0" w:right="931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righ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8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67" w:lineRule="exact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</w:t>
      </w:r>
      <w:r>
        <w:rPr>
          <w:rFonts w:ascii="Microsoft JhengHei" w:hAnsi="Microsoft JhengHei" w:cs="Microsoft JhengHei" w:eastAsia="Microsoft JhengHei" w:hint="default"/>
        </w:rPr>
        <w:t>截至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期末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近三</w:t>
      </w:r>
      <w:r>
        <w:rPr/>
        <w:t>年的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182"/>
        <w:ind w:left="10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要会</w:t>
      </w:r>
      <w:r>
        <w:rPr>
          <w:rFonts w:ascii="Microsoft JhengHei" w:hAnsi="Microsoft JhengHei" w:cs="Microsoft JhengHei" w:eastAsia="Microsoft JhengHei" w:hint="default"/>
        </w:rPr>
        <w:t>计数据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66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90"/>
        <w:gridCol w:w="2093"/>
        <w:gridCol w:w="2002"/>
        <w:gridCol w:w="1992"/>
        <w:gridCol w:w="2102"/>
      </w:tblGrid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7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营业总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99,867,062.20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85,555,767.00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16.73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4,909,038.90 </w:t>
            </w:r>
          </w:p>
        </w:tc>
      </w:tr>
      <w:tr>
        <w:trPr>
          <w:trHeight w:val="523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利润总额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618,390.16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-83.14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618,390.16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3,666,740.27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-83.14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-7,952,820.94 </w:t>
            </w:r>
          </w:p>
        </w:tc>
      </w:tr>
      <w:tr>
        <w:trPr>
          <w:trHeight w:val="710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8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扣除非经常性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56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损益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-4,885,605.84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-12,410,963.01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-11,335,105.02 </w:t>
            </w:r>
          </w:p>
        </w:tc>
      </w:tr>
      <w:tr>
        <w:trPr>
          <w:trHeight w:val="524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经营活动产生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现</w:t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金流量净额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7,856,212.38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8,531,112.90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-7.91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-38,943,558.67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79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4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7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4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77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总资产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22,735,124.32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59,481,826.25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-61.78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23,259,440.91 </w:t>
            </w:r>
          </w:p>
        </w:tc>
      </w:tr>
      <w:tr>
        <w:trPr>
          <w:trHeight w:val="523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14"/>
                <w:sz w:val="18"/>
                <w:szCs w:val="18"/>
              </w:rPr>
              <w:t>市公司股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东的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者权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-129,236,905.24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-129,855,295.40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-133,522,035.67 </w:t>
            </w:r>
          </w:p>
        </w:tc>
      </w:tr>
      <w:tr>
        <w:trPr>
          <w:trHeight w:val="518" w:hRule="exact"/>
        </w:trPr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  <w:tc>
          <w:tcPr>
            <w:tcW w:w="2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90,627,680.00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67" w:lineRule="exact"/>
        <w:ind w:left="10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财务指标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02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6"/>
        <w:gridCol w:w="2011"/>
        <w:gridCol w:w="1920"/>
        <w:gridCol w:w="1771"/>
        <w:gridCol w:w="1651"/>
      </w:tblGrid>
      <w:tr>
        <w:trPr>
          <w:trHeight w:val="522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％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tabs>
                <w:tab w:pos="523" w:val="left" w:leader="none"/>
              </w:tabs>
              <w:spacing w:line="240" w:lineRule="auto"/>
              <w:ind w:left="-12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  <w:tab/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9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基本每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0.007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0.040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-82.50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6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-0.088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稀释每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0.007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0.040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60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-82.50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-0.088 </w:t>
            </w:r>
          </w:p>
        </w:tc>
      </w:tr>
      <w:tr>
        <w:trPr>
          <w:trHeight w:val="52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7" w:lineRule="exact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扣除非经常性损益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基本每</w:t>
            </w:r>
            <w:r>
              <w:rPr>
                <w:rFonts w:ascii="宋体" w:hAnsi="宋体" w:cs="宋体" w:eastAsia="宋体" w:hint="default"/>
                <w:spacing w:val="7"/>
                <w:sz w:val="18"/>
                <w:szCs w:val="18"/>
              </w:rPr>
              <w:t>股</w:t>
            </w:r>
          </w:p>
          <w:p>
            <w:pPr>
              <w:pStyle w:val="TableParagraph"/>
              <w:spacing w:line="240" w:lineRule="auto" w:before="4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-0.054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-0.137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4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-0.125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1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9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扣除非经常性损益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后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加权平均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净资产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523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9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经营活动产生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现金流量净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0.09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0.09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5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-0.43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27" w:lineRule="exact"/>
              <w:ind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</w:r>
          </w:p>
          <w:p>
            <w:pPr>
              <w:pStyle w:val="TableParagraph"/>
              <w:spacing w:line="240" w:lineRule="auto" w:before="4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1"/>
              <w:ind w:left="43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2009</w:t>
            </w:r>
            <w:r>
              <w:rPr>
                <w:rFonts w:ascii="宋体" w:hAnsi="宋体" w:cs="宋体" w:eastAsia="宋体" w:hint="default"/>
                <w:spacing w:val="-3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末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4" w:lineRule="auto"/>
              <w:ind w:left="19" w:right="7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归属于上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市公司股东的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每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pacing w:val="8"/>
                <w:sz w:val="18"/>
                <w:szCs w:val="18"/>
              </w:rPr>
              <w:t>净资</w:t>
            </w:r>
            <w:r>
              <w:rPr>
                <w:rFonts w:ascii="宋体" w:hAnsi="宋体" w:cs="宋体" w:eastAsia="宋体" w:hint="default"/>
                <w:spacing w:val="-43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/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-1.43 </w:t>
            </w:r>
          </w:p>
        </w:tc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-1.43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-1.47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60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4"/>
        <w:spacing w:line="367" w:lineRule="exact"/>
        <w:ind w:left="708" w:right="129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利润表附表</w:t>
      </w:r>
      <w:r>
        <w:rPr/>
        <w:t>：</w:t>
      </w:r>
      <w:r>
        <w:rPr>
          <w:b w:val="0"/>
          <w:bCs w:val="0"/>
        </w:rPr>
      </w:r>
    </w:p>
    <w:p>
      <w:pPr>
        <w:pStyle w:val="BodyText"/>
        <w:spacing w:line="458" w:lineRule="auto" w:before="215"/>
        <w:ind w:left="227" w:right="129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6.880001pt;margin-top:60.765617pt;width:462.75pt;height:166.35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86"/>
                    <w:gridCol w:w="917"/>
                    <w:gridCol w:w="869"/>
                    <w:gridCol w:w="946"/>
                    <w:gridCol w:w="946"/>
                    <w:gridCol w:w="917"/>
                    <w:gridCol w:w="917"/>
                    <w:gridCol w:w="922"/>
                    <w:gridCol w:w="1022"/>
                  </w:tblGrid>
                  <w:tr>
                    <w:trPr>
                      <w:trHeight w:val="514" w:hRule="exact"/>
                    </w:trPr>
                    <w:tc>
                      <w:tcPr>
                        <w:tcW w:w="17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88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期利润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677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2011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3778" w:type="dxa"/>
                        <w:gridSpan w:val="4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3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年度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508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1786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2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91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6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3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净资产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4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5"/>
                          <w:ind w:left="20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元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/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01" w:hRule="exact"/>
                    </w:trPr>
                    <w:tc>
                      <w:tcPr>
                        <w:tcW w:w="17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/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8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4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8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91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全面摊薄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9"/>
                            <w:szCs w:val="19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加权平均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8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基本每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3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5" w:lineRule="exact" w:before="78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稀释每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23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720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5" w:lineRule="exact" w:before="87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0.007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0.007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0.040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22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0.040 </w:t>
                        </w:r>
                      </w:p>
                    </w:tc>
                  </w:tr>
                  <w:tr>
                    <w:trPr>
                      <w:trHeight w:val="874" w:hRule="exact"/>
                    </w:trPr>
                    <w:tc>
                      <w:tcPr>
                        <w:tcW w:w="17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7" w:lineRule="auto" w:before="51"/>
                          <w:ind w:left="9" w:right="95"/>
                          <w:jc w:val="both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归属于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公司股东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扣除非经常性损益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后</w:t>
                        </w:r>
                        <w:r>
                          <w:rPr>
                            <w:rFonts w:ascii="宋体" w:hAnsi="宋体" w:cs="宋体" w:eastAsia="宋体" w:hint="default"/>
                            <w:spacing w:val="-4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净利润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 </w:t>
                        </w:r>
                      </w:p>
                    </w:tc>
                    <w:tc>
                      <w:tcPr>
                        <w:tcW w:w="86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4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-0.054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-0.054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1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1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-- </w:t>
                        </w:r>
                      </w:p>
                    </w:tc>
                    <w:tc>
                      <w:tcPr>
                        <w:tcW w:w="9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-0.137 </w:t>
                        </w:r>
                      </w:p>
                    </w:tc>
                    <w:tc>
                      <w:tcPr>
                        <w:tcW w:w="102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6"/>
                            <w:szCs w:val="26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82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-0.137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pacing w:val="-2"/>
        </w:rPr>
        <w:t>按</w:t>
      </w:r>
      <w:r>
        <w:rPr>
          <w:rFonts w:ascii="宋体" w:hAnsi="宋体" w:cs="宋体" w:eastAsia="宋体" w:hint="default"/>
          <w:spacing w:val="-2"/>
        </w:rPr>
        <w:t>照</w:t>
      </w:r>
      <w:r>
        <w:rPr>
          <w:spacing w:val="-2"/>
        </w:rPr>
        <w:t>中国证</w:t>
      </w:r>
      <w:r>
        <w:rPr>
          <w:rFonts w:ascii="宋体" w:hAnsi="宋体" w:cs="宋体" w:eastAsia="宋体" w:hint="default"/>
          <w:spacing w:val="-2"/>
        </w:rPr>
        <w:t>监</w:t>
      </w:r>
      <w:r>
        <w:rPr>
          <w:spacing w:val="-2"/>
        </w:rPr>
        <w:t>会《公</w:t>
      </w:r>
      <w:r>
        <w:rPr>
          <w:rFonts w:ascii="宋体" w:hAnsi="宋体" w:cs="宋体" w:eastAsia="宋体" w:hint="default"/>
          <w:spacing w:val="-2"/>
        </w:rPr>
        <w:t>开发行</w:t>
      </w:r>
      <w:r>
        <w:rPr>
          <w:spacing w:val="-2"/>
        </w:rPr>
        <w:t>证券的公司信息披露编报</w:t>
      </w:r>
      <w:r>
        <w:rPr>
          <w:rFonts w:ascii="宋体" w:hAnsi="宋体" w:cs="宋体" w:eastAsia="宋体" w:hint="default"/>
          <w:spacing w:val="-2"/>
        </w:rPr>
        <w:t>规则第九</w:t>
      </w:r>
      <w:r>
        <w:rPr>
          <w:rFonts w:ascii="宋体" w:hAnsi="宋体" w:cs="宋体" w:eastAsia="宋体" w:hint="default"/>
          <w:spacing w:val="-2"/>
        </w:rPr>
        <w:t>号</w:t>
      </w:r>
      <w:r>
        <w:rPr>
          <w:rFonts w:ascii="宋体" w:hAnsi="宋体" w:cs="宋体" w:eastAsia="宋体" w:hint="default"/>
          <w:spacing w:val="-2"/>
        </w:rPr>
        <w:t>-</w:t>
      </w:r>
      <w:r>
        <w:rPr>
          <w:rFonts w:ascii="宋体" w:hAnsi="宋体" w:cs="宋体" w:eastAsia="宋体" w:hint="default"/>
          <w:spacing w:val="-2"/>
        </w:rPr>
        <w:t>净资产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率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每</w:t>
      </w:r>
      <w:r>
        <w:rPr>
          <w:spacing w:val="-2"/>
        </w:rPr>
        <w:t>股</w:t>
      </w:r>
      <w:r>
        <w:rPr/>
        <w:t> 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/>
        <w:t>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算及</w:t>
      </w:r>
      <w:r>
        <w:rPr/>
        <w:t>披露》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算。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4"/>
        <w:spacing w:line="367" w:lineRule="exact"/>
        <w:ind w:left="228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内股</w:t>
      </w:r>
      <w:r>
        <w:rPr>
          <w:rFonts w:ascii="Microsoft JhengHei" w:hAnsi="Microsoft JhengHei" w:cs="Microsoft JhengHei" w:eastAsia="Microsoft JhengHei" w:hint="default"/>
        </w:rPr>
        <w:t>东权益变动情况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变动原因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16"/>
          <w:szCs w:val="16"/>
        </w:rPr>
      </w:pPr>
    </w:p>
    <w:p>
      <w:pPr>
        <w:spacing w:before="46"/>
        <w:ind w:left="0" w:right="1087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7"/>
          <w:szCs w:val="7"/>
        </w:rPr>
      </w:pPr>
    </w:p>
    <w:tbl>
      <w:tblPr>
        <w:tblW w:w="0" w:type="auto"/>
        <w:jc w:val="left"/>
        <w:tblInd w:w="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73"/>
        <w:gridCol w:w="1387"/>
        <w:gridCol w:w="1469"/>
        <w:gridCol w:w="1666"/>
        <w:gridCol w:w="1776"/>
        <w:gridCol w:w="1781"/>
      </w:tblGrid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50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6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6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盈余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43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未分配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3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初数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90,627,680.00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-276,941,720.87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-129,855,295.40 </w:t>
            </w:r>
          </w:p>
        </w:tc>
      </w:tr>
      <w:tr>
        <w:trPr>
          <w:trHeight w:val="523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618,390.16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618,390.16 </w:t>
            </w:r>
          </w:p>
        </w:tc>
      </w:tr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  <w:tr>
        <w:trPr>
          <w:trHeight w:val="518" w:hRule="exact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末数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2"/>
                <w:sz w:val="18"/>
              </w:rPr>
              <w:t>90,627,680.00</w:t>
            </w:r>
            <w:r>
              <w:rPr>
                <w:rFonts w:ascii="宋体"/>
                <w:sz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54,221,698.82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2,237,046.65 </w:t>
            </w:r>
          </w:p>
        </w:tc>
        <w:tc>
          <w:tcPr>
            <w:tcW w:w="1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-276,323,330.71 </w:t>
            </w:r>
          </w:p>
        </w:tc>
        <w:tc>
          <w:tcPr>
            <w:tcW w:w="1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-129,236,905.24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36"/>
        <w:ind w:left="439" w:right="1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变动</w:t>
      </w:r>
      <w:r>
        <w:rPr>
          <w:rFonts w:ascii="宋体" w:hAnsi="宋体" w:cs="宋体" w:eastAsia="宋体" w:hint="default"/>
          <w:sz w:val="21"/>
          <w:szCs w:val="21"/>
        </w:rPr>
        <w:t>原因</w:t>
      </w:r>
      <w:r>
        <w:rPr>
          <w:rFonts w:ascii="宋体" w:hAnsi="宋体" w:cs="宋体" w:eastAsia="宋体" w:hint="default"/>
          <w:sz w:val="21"/>
          <w:szCs w:val="21"/>
        </w:rPr>
        <w:t>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内实</w:t>
      </w:r>
      <w:r>
        <w:rPr>
          <w:rFonts w:ascii="宋体" w:hAnsi="宋体" w:cs="宋体" w:eastAsia="宋体" w:hint="default"/>
          <w:sz w:val="21"/>
          <w:szCs w:val="21"/>
        </w:rPr>
        <w:t>现</w:t>
      </w:r>
      <w:r>
        <w:rPr>
          <w:rFonts w:ascii="宋体" w:hAnsi="宋体" w:cs="宋体" w:eastAsia="宋体" w:hint="default"/>
          <w:sz w:val="21"/>
          <w:szCs w:val="21"/>
        </w:rPr>
        <w:t>盈</w:t>
      </w:r>
      <w:r>
        <w:rPr>
          <w:rFonts w:ascii="宋体" w:hAnsi="宋体" w:cs="宋体" w:eastAsia="宋体" w:hint="default"/>
          <w:sz w:val="21"/>
          <w:szCs w:val="21"/>
        </w:rPr>
        <w:t>利所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5"/>
        <w:rPr>
          <w:rFonts w:ascii="宋体" w:hAnsi="宋体" w:cs="宋体" w:eastAsia="宋体" w:hint="default"/>
          <w:sz w:val="28"/>
          <w:szCs w:val="2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28"/>
          <w:szCs w:val="28"/>
        </w:rPr>
        <w:sectPr>
          <w:pgSz w:w="11900" w:h="16840"/>
          <w:pgMar w:header="876" w:footer="840" w:top="1080" w:bottom="1020" w:left="102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18"/>
          <w:szCs w:val="18"/>
        </w:rPr>
      </w:pPr>
    </w:p>
    <w:p>
      <w:pPr>
        <w:pStyle w:val="Heading4"/>
        <w:spacing w:line="240" w:lineRule="auto"/>
        <w:ind w:left="722" w:right="-2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</w:t>
      </w:r>
      <w:r>
        <w:rPr>
          <w:spacing w:val="-120"/>
        </w:rPr>
        <w:t>）</w:t>
      </w:r>
      <w:r>
        <w:rPr/>
        <w:t>、股本</w:t>
      </w:r>
      <w:r>
        <w:rPr>
          <w:rFonts w:ascii="Microsoft JhengHei" w:hAnsi="Microsoft JhengHei" w:cs="Microsoft JhengHei" w:eastAsia="Microsoft JhengHei" w:hint="default"/>
        </w:rPr>
        <w:t>变动情况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1"/>
        <w:spacing w:line="436" w:lineRule="exact"/>
        <w:ind w:left="23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9" w:id="3"/>
      <w:r>
        <w:rPr>
          <w:b w:val="0"/>
          <w:bCs w:val="0"/>
          <w:spacing w:val="-3"/>
        </w:rPr>
        <w:br w:type="column"/>
      </w:r>
      <w:r>
        <w:rPr>
          <w:rFonts w:ascii="Microsoft JhengHei" w:hAnsi="Microsoft JhengHei" w:cs="Microsoft JhengHei" w:eastAsia="Microsoft JhengHei" w:hint="default"/>
          <w:spacing w:val="-3"/>
        </w:rPr>
        <w:t>三</w:t>
      </w:r>
      <w:r>
        <w:rPr>
          <w:spacing w:val="-3"/>
        </w:rPr>
        <w:t>、股本</w:t>
      </w:r>
      <w:r>
        <w:rPr>
          <w:rFonts w:ascii="Microsoft JhengHei" w:hAnsi="Microsoft JhengHei" w:cs="Microsoft JhengHei" w:eastAsia="Microsoft JhengHei" w:hint="default"/>
          <w:spacing w:val="-3"/>
        </w:rPr>
        <w:t>变动</w:t>
      </w:r>
      <w:r>
        <w:rPr>
          <w:spacing w:val="-3"/>
        </w:rPr>
        <w:t>及股</w:t>
      </w:r>
      <w:r>
        <w:rPr>
          <w:rFonts w:ascii="Microsoft JhengHei" w:hAnsi="Microsoft JhengHei" w:cs="Microsoft JhengHei" w:eastAsia="Microsoft JhengHei" w:hint="default"/>
          <w:spacing w:val="-3"/>
        </w:rPr>
        <w:t>东情况</w:t>
      </w:r>
      <w:bookmarkEnd w:id="3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after="0" w:line="436" w:lineRule="exact"/>
        <w:jc w:val="left"/>
        <w:rPr>
          <w:rFonts w:ascii="Microsoft JhengHei" w:hAnsi="Microsoft JhengHei" w:cs="Microsoft JhengHei" w:eastAsia="Microsoft JhengHei" w:hint="default"/>
        </w:rPr>
        <w:sectPr>
          <w:type w:val="continuous"/>
          <w:pgSz w:w="11900" w:h="16840"/>
          <w:pgMar w:top="1080" w:bottom="1020" w:left="1020" w:right="1100"/>
          <w:cols w:num="2" w:equalWidth="0">
            <w:col w:w="3003" w:space="40"/>
            <w:col w:w="6737"/>
          </w:cols>
        </w:sectPr>
      </w:pP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5"/>
          <w:szCs w:val="5"/>
        </w:rPr>
      </w:pPr>
    </w:p>
    <w:p>
      <w:pPr>
        <w:pStyle w:val="BodyText"/>
        <w:spacing w:line="240" w:lineRule="auto" w:before="26"/>
        <w:ind w:left="707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股份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          </w:t>
      </w:r>
    </w:p>
    <w:p>
      <w:pPr>
        <w:pStyle w:val="BodyText"/>
        <w:spacing w:line="240" w:lineRule="auto"/>
        <w:ind w:left="707" w:right="12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不存在因送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转增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配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增发新</w:t>
      </w:r>
      <w:r>
        <w:rPr/>
        <w:t>股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可转换</w:t>
      </w:r>
      <w:r>
        <w:rPr/>
        <w:t>公司</w:t>
      </w:r>
      <w:r>
        <w:rPr>
          <w:rFonts w:ascii="宋体" w:hAnsi="宋体" w:cs="宋体" w:eastAsia="宋体" w:hint="default"/>
        </w:rPr>
        <w:t>债</w:t>
      </w:r>
      <w:r>
        <w:rPr/>
        <w:t>券</w:t>
      </w:r>
      <w:r>
        <w:rPr>
          <w:rFonts w:ascii="宋体" w:hAnsi="宋体" w:cs="宋体" w:eastAsia="宋体" w:hint="default"/>
        </w:rPr>
        <w:t>转</w:t>
      </w:r>
      <w:r>
        <w:rPr/>
        <w:t>股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240" w:lineRule="auto" w:before="156"/>
        <w:ind w:left="227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原因引起</w:t>
      </w:r>
      <w:r>
        <w:rPr/>
        <w:t>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数及结</w:t>
      </w:r>
      <w:r>
        <w:rPr>
          <w:rFonts w:ascii="宋体" w:hAnsi="宋体" w:cs="宋体" w:eastAsia="宋体" w:hint="default"/>
        </w:rPr>
        <w:t>构变动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2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type w:val="continuous"/>
          <w:pgSz w:w="11900" w:h="16840"/>
          <w:pgMar w:top="1080" w:bottom="1020" w:left="1020" w:right="110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股份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/>
        <w:t>有限</w:t>
      </w:r>
      <w:r>
        <w:rPr>
          <w:rFonts w:ascii="宋体" w:hAnsi="宋体" w:cs="宋体" w:eastAsia="宋体" w:hint="default"/>
        </w:rPr>
        <w:t>售条件</w:t>
      </w:r>
      <w:r>
        <w:rPr/>
        <w:t>股东的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3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发行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</w:rPr>
        <w:t>次</w:t>
      </w:r>
      <w:r>
        <w:rPr/>
        <w:t>股</w:t>
      </w:r>
      <w:r>
        <w:rPr>
          <w:rFonts w:ascii="宋体" w:hAnsi="宋体" w:cs="宋体" w:eastAsia="宋体" w:hint="default"/>
        </w:rPr>
        <w:t>票</w:t>
      </w:r>
      <w:r>
        <w:rPr>
          <w:rFonts w:ascii="宋体" w:hAnsi="宋体" w:cs="宋体" w:eastAsia="宋体" w:hint="default"/>
        </w:rPr>
        <w:t>发行情况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末为止</w:t>
      </w:r>
      <w:r>
        <w:rPr/>
        <w:t>的</w:t>
      </w:r>
      <w:r>
        <w:rPr>
          <w:rFonts w:ascii="宋体" w:hAnsi="宋体" w:cs="宋体" w:eastAsia="宋体" w:hint="default"/>
        </w:rPr>
        <w:t>前</w:t>
      </w:r>
      <w:r>
        <w:rPr/>
        <w:t>三年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无新</w:t>
      </w:r>
      <w:r>
        <w:rPr/>
        <w:t>股</w:t>
      </w:r>
      <w:r>
        <w:rPr>
          <w:rFonts w:ascii="宋体" w:hAnsi="宋体" w:cs="宋体" w:eastAsia="宋体" w:hint="default"/>
        </w:rPr>
        <w:t>发行。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7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数及结</w:t>
      </w:r>
      <w:r>
        <w:rPr>
          <w:rFonts w:ascii="宋体" w:hAnsi="宋体" w:cs="宋体" w:eastAsia="宋体" w:hint="default"/>
        </w:rPr>
        <w:t>构</w:t>
      </w:r>
      <w:r>
        <w:rPr/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公司股份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数未发</w:t>
      </w:r>
      <w:r>
        <w:rPr>
          <w:rFonts w:ascii="宋体" w:hAnsi="宋体" w:cs="宋体" w:eastAsia="宋体" w:hint="default"/>
        </w:rPr>
        <w:t>生变动</w:t>
      </w:r>
      <w:r>
        <w:rPr>
          <w:rFonts w:ascii="宋体" w:hAnsi="宋体" w:cs="宋体" w:eastAsia="宋体" w:hint="default"/>
        </w:rPr>
        <w:t>，但</w:t>
      </w:r>
      <w:r>
        <w:rPr/>
        <w:t>股份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因</w:t>
      </w:r>
      <w:r>
        <w:rPr/>
        <w:t>股</w:t>
      </w:r>
      <w:r>
        <w:rPr>
          <w:rFonts w:ascii="宋体" w:hAnsi="宋体" w:cs="宋体" w:eastAsia="宋体" w:hint="default"/>
        </w:rPr>
        <w:t>权分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改革实施后解</w:t>
      </w:r>
      <w:r>
        <w:rPr>
          <w:rFonts w:ascii="宋体" w:hAnsi="宋体" w:cs="宋体" w:eastAsia="宋体" w:hint="default"/>
        </w:rPr>
        <w:t>除</w:t>
      </w:r>
      <w:r>
        <w:rPr/>
        <w:t>股份限</w:t>
      </w:r>
    </w:p>
    <w:p>
      <w:pPr>
        <w:pStyle w:val="BodyText"/>
        <w:spacing w:line="240" w:lineRule="auto" w:before="41"/>
        <w:ind w:right="0"/>
        <w:jc w:val="left"/>
      </w:pPr>
      <w:r>
        <w:rPr>
          <w:rFonts w:ascii="宋体" w:hAnsi="宋体" w:cs="宋体" w:eastAsia="宋体" w:hint="default"/>
        </w:rPr>
        <w:t>售而发</w:t>
      </w:r>
      <w:r>
        <w:rPr>
          <w:rFonts w:ascii="宋体" w:hAnsi="宋体" w:cs="宋体" w:eastAsia="宋体" w:hint="default"/>
        </w:rPr>
        <w:t>生变动</w:t>
      </w:r>
      <w:r>
        <w:rPr>
          <w:rFonts w:ascii="宋体" w:hAnsi="宋体" w:cs="宋体" w:eastAsia="宋体" w:hint="default"/>
        </w:rPr>
        <w:t>。截止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本为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，无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/>
        <w:t>股份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90,627,680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总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</w:t>
      </w:r>
      <w:r>
        <w:rPr>
          <w:rFonts w:ascii="宋体" w:hAnsi="宋体" w:cs="宋体" w:eastAsia="宋体" w:hint="default"/>
        </w:rPr>
        <w:t>无内部职工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 </w:t>
      </w:r>
    </w:p>
    <w:p>
      <w:pPr>
        <w:spacing w:before="173"/>
        <w:ind w:left="0" w:right="141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:</w:t>
      </w:r>
      <w:r>
        <w:rPr>
          <w:rFonts w:ascii="宋体" w:hAnsi="宋体" w:cs="宋体" w:eastAsia="宋体" w:hint="default"/>
          <w:spacing w:val="-2"/>
          <w:sz w:val="18"/>
          <w:szCs w:val="18"/>
        </w:rPr>
        <w:t>股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0"/>
        <w:gridCol w:w="190"/>
        <w:gridCol w:w="1118"/>
        <w:gridCol w:w="456"/>
        <w:gridCol w:w="598"/>
        <w:gridCol w:w="770"/>
        <w:gridCol w:w="1296"/>
        <w:gridCol w:w="278"/>
        <w:gridCol w:w="1351"/>
        <w:gridCol w:w="118"/>
        <w:gridCol w:w="1325"/>
      </w:tblGrid>
      <w:tr>
        <w:trPr>
          <w:trHeight w:val="404" w:hRule="exact"/>
        </w:trPr>
        <w:tc>
          <w:tcPr>
            <w:tcW w:w="2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3" w:lineRule="exact"/>
              <w:ind w:left="2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 </w:t>
            </w:r>
          </w:p>
        </w:tc>
        <w:tc>
          <w:tcPr>
            <w:tcW w:w="2362" w:type="dxa"/>
            <w:gridSpan w:val="4"/>
            <w:tcBorders>
              <w:top w:val="single" w:sz="4" w:space="0" w:color="000000"/>
              <w:left w:val="single" w:sz="10" w:space="0" w:color="DCDCDC"/>
              <w:bottom w:val="single" w:sz="29" w:space="0" w:color="DCDCDC"/>
              <w:right w:val="single" w:sz="10" w:space="0" w:color="DCDCDC"/>
            </w:tcBorders>
          </w:tcPr>
          <w:p>
            <w:pPr>
              <w:pStyle w:val="TableParagraph"/>
              <w:spacing w:line="263" w:lineRule="exact"/>
              <w:ind w:right="2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8,213</w:t>
            </w:r>
          </w:p>
        </w:tc>
        <w:tc>
          <w:tcPr>
            <w:tcW w:w="3696" w:type="dxa"/>
            <w:gridSpan w:val="4"/>
            <w:tcBorders>
              <w:top w:val="single" w:sz="29" w:space="0" w:color="DCDCDC"/>
              <w:left w:val="single" w:sz="10" w:space="0" w:color="DCDCDC"/>
              <w:bottom w:val="single" w:sz="25" w:space="0" w:color="DCDCDC"/>
              <w:right w:val="single" w:sz="13" w:space="0" w:color="DCDCDC"/>
            </w:tcBorders>
          </w:tcPr>
          <w:p>
            <w:pPr>
              <w:pStyle w:val="TableParagraph"/>
              <w:spacing w:line="232" w:lineRule="exact"/>
              <w:ind w:left="47" w:right="-63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年度报告公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布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个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末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  <w:shd w:fill="DCDCDC" w:color="auto" w:val="clear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</w:tc>
        <w:tc>
          <w:tcPr>
            <w:tcW w:w="1442" w:type="dxa"/>
            <w:gridSpan w:val="2"/>
            <w:tcBorders>
              <w:top w:val="single" w:sz="4" w:space="0" w:color="000000"/>
              <w:left w:val="single" w:sz="13" w:space="0" w:color="DCDCDC"/>
              <w:bottom w:val="single" w:sz="29" w:space="0" w:color="DCDCDC"/>
              <w:right w:val="single" w:sz="4" w:space="0" w:color="000000"/>
            </w:tcBorders>
          </w:tcPr>
          <w:p>
            <w:pPr>
              <w:pStyle w:val="TableParagraph"/>
              <w:spacing w:line="263" w:lineRule="exact"/>
              <w:ind w:left="86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8,365</w:t>
            </w:r>
          </w:p>
        </w:tc>
      </w:tr>
      <w:tr>
        <w:trPr>
          <w:trHeight w:val="339" w:hRule="exact"/>
        </w:trPr>
        <w:tc>
          <w:tcPr>
            <w:tcW w:w="98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7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08" w:hRule="exact"/>
        </w:trPr>
        <w:tc>
          <w:tcPr>
            <w:tcW w:w="25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8"/>
              <w:ind w:left="8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28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95" w:right="-5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69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质押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2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的股份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337" w:hRule="exact"/>
        </w:trPr>
        <w:tc>
          <w:tcPr>
            <w:tcW w:w="2520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gridSpan w:val="2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gridSpan w:val="2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5"/>
              <w:ind w:left="35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144" w:hRule="exact"/>
        </w:trPr>
        <w:tc>
          <w:tcPr>
            <w:tcW w:w="2520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68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574" w:type="dxa"/>
            <w:gridSpan w:val="2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469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3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36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国有法人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0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21.95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48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19,897,057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1.54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58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1,391,855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557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建亿力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</w:t>
            </w:r>
          </w:p>
          <w:p>
            <w:pPr>
              <w:pStyle w:val="TableParagraph"/>
              <w:spacing w:line="274" w:lineRule="exact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4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国有法人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0.92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831,869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5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吴招美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0.84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763,943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3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0.84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760,000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温希莹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0.76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690,200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0.58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521,927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宫秀芬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0.55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3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0.52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471,366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25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姜渭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5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境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自然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0.48</w:t>
            </w:r>
          </w:p>
        </w:tc>
        <w:tc>
          <w:tcPr>
            <w:tcW w:w="1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79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437,800</w:t>
            </w:r>
          </w:p>
        </w:tc>
        <w:tc>
          <w:tcPr>
            <w:tcW w:w="14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0</w:t>
            </w:r>
          </w:p>
        </w:tc>
      </w:tr>
      <w:tr>
        <w:trPr>
          <w:trHeight w:val="408" w:hRule="exact"/>
        </w:trPr>
        <w:tc>
          <w:tcPr>
            <w:tcW w:w="983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     </w:t>
            </w:r>
            <w:r>
              <w:rPr>
                <w:rFonts w:ascii="宋体" w:hAnsi="宋体" w:cs="宋体" w:eastAsia="宋体" w:hint="default"/>
                <w:spacing w:val="-5"/>
                <w:w w:val="10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3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3"/>
              <w:ind w:left="39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3"/>
              <w:ind w:left="110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03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19,897,057</w:t>
            </w:r>
          </w:p>
        </w:tc>
        <w:tc>
          <w:tcPr>
            <w:tcW w:w="3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1,391,855</w:t>
            </w:r>
          </w:p>
        </w:tc>
        <w:tc>
          <w:tcPr>
            <w:tcW w:w="3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89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1100" w:right="7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2"/>
        <w:gridCol w:w="1296"/>
        <w:gridCol w:w="3120"/>
        <w:gridCol w:w="3072"/>
      </w:tblGrid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建亿力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831,869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吴招美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763,943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760,000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温希莹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690,200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521,927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宫秀芬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3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471,366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08" w:hRule="exact"/>
        </w:trPr>
        <w:tc>
          <w:tcPr>
            <w:tcW w:w="3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left="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姜渭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437,800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3"/>
              <w:ind w:right="79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1258" w:hRule="exact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致行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74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0" w:lineRule="exact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  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</w:p>
          <w:p>
            <w:pPr>
              <w:pStyle w:val="TableParagraph"/>
              <w:spacing w:line="240" w:lineRule="auto" w:before="133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</w:p>
          <w:p>
            <w:pPr>
              <w:pStyle w:val="TableParagraph"/>
              <w:spacing w:line="240" w:lineRule="auto" w:before="138"/>
              <w:ind w:left="1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情形。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说明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战略投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者或</w:t>
      </w:r>
      <w:r>
        <w:rPr/>
        <w:t>一</w:t>
      </w:r>
      <w:r>
        <w:rPr>
          <w:rFonts w:ascii="宋体" w:hAnsi="宋体" w:cs="宋体" w:eastAsia="宋体" w:hint="default"/>
        </w:rPr>
        <w:t>般</w:t>
      </w:r>
      <w:r>
        <w:rPr/>
        <w:t>法人</w:t>
      </w:r>
      <w:r>
        <w:rPr>
          <w:rFonts w:ascii="宋体" w:hAnsi="宋体" w:cs="宋体" w:eastAsia="宋体" w:hint="default"/>
        </w:rPr>
        <w:t>因配售新</w:t>
      </w:r>
      <w:r>
        <w:rPr/>
        <w:t>股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名股东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列出</w:t>
      </w:r>
      <w:r>
        <w:rPr/>
        <w:t>的股东</w:t>
      </w:r>
      <w:r>
        <w:rPr>
          <w:rFonts w:ascii="宋体" w:hAnsi="宋体" w:cs="宋体" w:eastAsia="宋体" w:hint="default"/>
        </w:rPr>
        <w:t>情况</w:t>
      </w:r>
      <w:r>
        <w:rPr/>
        <w:t>中</w:t>
      </w:r>
      <w:r>
        <w:rPr>
          <w:rFonts w:ascii="宋体" w:hAnsi="宋体" w:cs="宋体" w:eastAsia="宋体" w:hint="default"/>
        </w:rPr>
        <w:t>无</w:t>
      </w:r>
      <w:r>
        <w:rPr/>
        <w:t>代表国</w:t>
      </w:r>
      <w:r>
        <w:rPr>
          <w:rFonts w:ascii="宋体" w:hAnsi="宋体" w:cs="宋体" w:eastAsia="宋体" w:hint="default"/>
        </w:rPr>
        <w:t>家持</w:t>
      </w:r>
      <w:r>
        <w:rPr/>
        <w:t>有股份的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资</w:t>
      </w:r>
      <w:r>
        <w:rPr/>
        <w:t>股东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7" w:right="705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left="627" w:right="3733"/>
        <w:jc w:val="left"/>
        <w:rPr>
          <w:rFonts w:ascii="宋体" w:hAnsi="宋体" w:cs="宋体" w:eastAsia="宋体" w:hint="default"/>
        </w:rPr>
      </w:pP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  </w:t>
      </w:r>
      <w:r>
        <w:rPr/>
        <w:t>法定代表人：宋波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2000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0"/>
        <w:jc w:val="left"/>
        <w:rPr>
          <w:rFonts w:ascii="宋体" w:hAnsi="宋体" w:cs="宋体" w:eastAsia="宋体" w:hint="default"/>
        </w:rPr>
      </w:pP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陆仟万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的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，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购销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/>
        <w:t>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业、</w:t>
      </w:r>
      <w:r>
        <w:rPr>
          <w:rFonts w:ascii="宋体" w:hAnsi="宋体" w:cs="宋体" w:eastAsia="宋体" w:hint="default"/>
        </w:rPr>
        <w:t>物质购销</w:t>
      </w:r>
      <w:r>
        <w:rPr/>
        <w:t>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含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限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营、</w:t>
      </w:r>
      <w:r>
        <w:rPr>
          <w:rFonts w:ascii="宋体" w:hAnsi="宋体" w:cs="宋体" w:eastAsia="宋体" w:hint="default"/>
        </w:rPr>
        <w:t>专卖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专控商品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业</w:t>
      </w:r>
      <w:r>
        <w:rPr/>
        <w:t>务（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按</w:t>
      </w:r>
      <w:r>
        <w:rPr/>
        <w:t>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局资</w:t>
      </w:r>
      <w:r>
        <w:rPr>
          <w:rFonts w:ascii="宋体" w:hAnsi="宋体" w:cs="宋体" w:eastAsia="宋体" w:hint="default"/>
        </w:rPr>
        <w:t>格</w:t>
      </w:r>
      <w:r>
        <w:rPr/>
        <w:t>证书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628" w:right="729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628" w:right="3733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公司名称：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 </w:t>
      </w:r>
      <w:r>
        <w:rPr/>
        <w:t>法定代表人：</w:t>
      </w:r>
      <w:r>
        <w:rPr>
          <w:rFonts w:ascii="宋体" w:hAnsi="宋体" w:cs="宋体" w:eastAsia="宋体" w:hint="default"/>
        </w:rPr>
        <w:t>陶园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628" w:right="475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日期</w:t>
      </w:r>
      <w:r>
        <w:rPr/>
        <w:t>：</w:t>
      </w:r>
      <w:r>
        <w:rPr>
          <w:rFonts w:ascii="宋体" w:hAnsi="宋体" w:cs="宋体" w:eastAsia="宋体" w:hint="default"/>
        </w:rPr>
        <w:t>1992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 </w:t>
      </w:r>
      <w:r>
        <w:rPr/>
        <w:t>注册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：</w:t>
      </w:r>
      <w:r>
        <w:rPr>
          <w:rFonts w:ascii="宋体" w:hAnsi="宋体" w:cs="宋体" w:eastAsia="宋体" w:hint="default"/>
        </w:rPr>
        <w:t>1,730,000,000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类型</w:t>
      </w:r>
      <w:r>
        <w:rPr/>
        <w:t>：有限</w:t>
      </w:r>
      <w:r>
        <w:rPr>
          <w:rFonts w:ascii="宋体" w:hAnsi="宋体" w:cs="宋体" w:eastAsia="宋体" w:hint="default"/>
        </w:rPr>
        <w:t>责任</w:t>
      </w:r>
      <w:r>
        <w:rPr/>
        <w:t>公司（国有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</w:rPr>
        <w:t>资</w:t>
      </w:r>
      <w:r>
        <w:rPr/>
        <w:t>）</w:t>
      </w:r>
      <w:r>
        <w:rPr>
          <w:rFonts w:ascii="宋体" w:hAnsi="宋体" w:cs="宋体" w:eastAsia="宋体" w:hint="default"/>
        </w:rPr>
        <w:t> </w:t>
      </w:r>
      <w:r>
        <w:rPr/>
        <w:t>注册地址：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进</w:t>
      </w:r>
      <w:r>
        <w:rPr/>
        <w:t>中路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279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/>
        <w:t>：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范围</w:t>
      </w:r>
      <w:r>
        <w:rPr/>
        <w:t>的国有（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资产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资、经营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700"/>
        </w:sectPr>
      </w:pPr>
    </w:p>
    <w:p>
      <w:pPr>
        <w:pStyle w:val="BodyText"/>
        <w:spacing w:line="240" w:lineRule="auto" w:before="117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60" w:lineRule="auto"/>
        <w:ind w:left="427" w:right="149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2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rFonts w:ascii="宋体" w:hAnsi="宋体" w:cs="宋体" w:eastAsia="宋体" w:hint="default"/>
          <w:spacing w:val="-2"/>
        </w:rPr>
        <w:t>经</w:t>
      </w:r>
      <w:r>
        <w:rPr>
          <w:rFonts w:ascii="宋体" w:hAnsi="宋体" w:cs="宋体" w:eastAsia="宋体" w:hint="default"/>
          <w:spacing w:val="-2"/>
        </w:rPr>
        <w:t>济技术</w:t>
      </w:r>
      <w:r>
        <w:rPr>
          <w:rFonts w:ascii="宋体" w:hAnsi="宋体" w:cs="宋体" w:eastAsia="宋体" w:hint="default"/>
          <w:spacing w:val="-2"/>
        </w:rPr>
        <w:t>开发</w:t>
      </w:r>
      <w:r>
        <w:rPr>
          <w:spacing w:val="-2"/>
        </w:rPr>
        <w:t>区</w:t>
      </w:r>
      <w:r>
        <w:rPr>
          <w:rFonts w:ascii="宋体" w:hAnsi="宋体" w:cs="宋体" w:eastAsia="宋体" w:hint="default"/>
          <w:spacing w:val="-2"/>
        </w:rPr>
        <w:t>资产经营</w:t>
      </w:r>
      <w:r>
        <w:rPr>
          <w:spacing w:val="-2"/>
        </w:rPr>
        <w:t>有限公司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国有</w:t>
      </w:r>
      <w:r>
        <w:rPr>
          <w:rFonts w:ascii="宋体" w:hAnsi="宋体" w:cs="宋体" w:eastAsia="宋体" w:hint="default"/>
          <w:spacing w:val="-2"/>
        </w:rPr>
        <w:t>独</w:t>
      </w:r>
      <w:r>
        <w:rPr>
          <w:rFonts w:ascii="宋体" w:hAnsi="宋体" w:cs="宋体" w:eastAsia="宋体" w:hint="default"/>
          <w:spacing w:val="-2"/>
        </w:rPr>
        <w:t>资企业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其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spacing w:val="-2"/>
        </w:rPr>
        <w:t>际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昆山</w:t>
      </w:r>
      <w:r>
        <w:rPr>
          <w:spacing w:val="-2"/>
        </w:rPr>
        <w:t>市</w:t>
      </w:r>
      <w:r>
        <w:rPr/>
        <w:t> 国有（</w:t>
      </w:r>
      <w:r>
        <w:rPr>
          <w:rFonts w:ascii="宋体" w:hAnsi="宋体" w:cs="宋体" w:eastAsia="宋体" w:hint="default"/>
        </w:rPr>
        <w:t>集体</w:t>
      </w:r>
      <w:r>
        <w:rPr/>
        <w:t>）</w:t>
      </w:r>
      <w:r>
        <w:rPr>
          <w:rFonts w:ascii="宋体" w:hAnsi="宋体" w:cs="宋体" w:eastAsia="宋体" w:hint="default"/>
        </w:rPr>
        <w:t>资产管理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90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0"/>
        <w:ind w:left="85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）公司与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权及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关</w:t>
      </w:r>
      <w:r>
        <w:rPr/>
        <w:t>系的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框图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22"/>
        <w:ind w:left="86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4"/>
          <w:szCs w:val="14"/>
        </w:rPr>
      </w:pPr>
    </w:p>
    <w:p>
      <w:pPr>
        <w:spacing w:before="0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2pt;margin-top:13.703665pt;width:220.6pt;height:25.2pt;mso-position-horizontal-relative:page;mso-position-vertical-relative:paragraph;z-index:-432160" type="#_x0000_t202" filled="false" stroked="false">
            <v:textbox inset="0,0,0,0">
              <w:txbxContent>
                <w:p>
                  <w:pPr>
                    <w:spacing w:before="134"/>
                    <w:ind w:left="0" w:right="804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62pt;margin-top:13.703665pt;width:220.6pt;height:125.05pt;mso-position-horizontal-relative:page;mso-position-vertical-relative:paragraph;z-index:-432088" coordorigin="3240,274" coordsize="4412,2501">
            <v:group style="position:absolute;left:3240;top:274;width:4412;height:504" coordorigin="3240,274" coordsize="4412,504">
              <v:shape style="position:absolute;left:3240;top:274;width:4412;height:504" coordorigin="3240,274" coordsize="4412,504" path="m3240,778l7651,778,7651,274,3240,274,3240,778xe" filled="true" fillcolor="#ffffff" stroked="false">
                <v:path arrowok="t"/>
                <v:fill type="solid"/>
              </v:shape>
            </v:group>
            <v:group style="position:absolute;left:3346;top:1340;width:3783;height:504" coordorigin="3346,1340" coordsize="3783,504">
              <v:shape style="position:absolute;left:3346;top:1340;width:3783;height:504" coordorigin="3346,1340" coordsize="3783,504" path="m3346,1844l7128,1844,7128,1340,3346,1340,3346,1844xe" filled="true" fillcolor="#ffffff" stroked="false">
                <v:path arrowok="t"/>
                <v:fill type="solid"/>
              </v:shape>
            </v:group>
            <v:group style="position:absolute;left:5179;top:778;width:120;height:519" coordorigin="5179,778" coordsize="120,519">
              <v:shape style="position:absolute;left:5179;top:778;width:120;height:519" coordorigin="5179,778" coordsize="120,519" path="m5227,1176l5179,1176,5237,1296,5284,1205,5237,1205,5227,1196,5227,1176xe" filled="true" fillcolor="#000000" stroked="false">
                <v:path arrowok="t"/>
                <v:fill type="solid"/>
              </v:shape>
              <v:shape style="position:absolute;left:5179;top:778;width:120;height:519" coordorigin="5179,778" coordsize="120,519" path="m5237,778l5227,788,5227,1196,5237,1205,5246,1196,5246,788,5237,778xe" filled="true" fillcolor="#000000" stroked="false">
                <v:path arrowok="t"/>
                <v:fill type="solid"/>
              </v:shape>
              <v:shape style="position:absolute;left:5179;top:778;width:120;height:519" coordorigin="5179,778" coordsize="120,519" path="m5299,1176l5246,1176,5246,1196,5237,1205,5284,1205,5299,1176xe" filled="true" fillcolor="#000000" stroked="false">
                <v:path arrowok="t"/>
                <v:fill type="solid"/>
              </v:shape>
            </v:group>
            <v:group style="position:absolute;left:3408;top:2271;width:3600;height:504" coordorigin="3408,2271" coordsize="3600,504">
              <v:shape style="position:absolute;left:3408;top:2271;width:3600;height:504" coordorigin="3408,2271" coordsize="3600,504" path="m3408,2775l7008,2775,7008,2271,3408,2271,3408,2775xe" filled="true" fillcolor="#ffffff" stroked="false">
                <v:path arrowok="t"/>
                <v:fill type="solid"/>
              </v:shape>
            </v:group>
            <v:group style="position:absolute;left:5146;top:1829;width:120;height:423" coordorigin="5146,1829" coordsize="120,423">
              <v:shape style="position:absolute;left:5146;top:1829;width:120;height:423" coordorigin="5146,1829" coordsize="120,423" path="m5198,2132l5146,2132,5208,2252,5252,2160,5208,2160,5198,2151,5198,2132xe" filled="true" fillcolor="#000000" stroked="false">
                <v:path arrowok="t"/>
                <v:fill type="solid"/>
              </v:shape>
              <v:shape style="position:absolute;left:5146;top:1829;width:120;height:423" coordorigin="5146,1829" coordsize="120,423" path="m5208,1829l5198,1839,5198,2151,5208,2160,5213,2151,5213,1839,5208,1829xe" filled="true" fillcolor="#000000" stroked="false">
                <v:path arrowok="t"/>
                <v:fill type="solid"/>
              </v:shape>
              <v:shape style="position:absolute;left:5146;top:1829;width:120;height:423" coordorigin="5146,1829" coordsize="120,423" path="m5266,2132l5213,2132,5213,2151,5208,2160,5252,2160,5266,2132xe" filled="true" fillcolor="#000000" stroked="false">
                <v:path arrowok="t"/>
                <v:fill type="solid"/>
              </v:shape>
            </v:group>
            <w10:wrap type="none"/>
          </v:group>
        </w:pict>
      </w:r>
      <w:r>
        <w:rPr/>
        <w:pict>
          <v:group style="position:absolute;margin-left:162pt;margin-top:-41.736336pt;width:210pt;height:48.75pt;mso-position-horizontal-relative:page;mso-position-vertical-relative:paragraph;z-index:1240" coordorigin="3240,-835" coordsize="4200,975">
            <v:group style="position:absolute;left:5179;top:-374;width:120;height:514" coordorigin="5179,-374" coordsize="120,514">
              <v:shape style="position:absolute;left:5179;top:-374;width:120;height:514" coordorigin="5179,-374" coordsize="120,514" path="m5227,20l5179,20,5237,140,5284,48,5237,48,5227,44,5227,20xe" filled="true" fillcolor="#000000" stroked="false">
                <v:path arrowok="t"/>
                <v:fill type="solid"/>
              </v:shape>
              <v:shape style="position:absolute;left:5179;top:-374;width:120;height:514" coordorigin="5179,-374" coordsize="120,514" path="m5237,-374l5227,-369,5227,44,5237,48,5246,44,5246,-369,5237,-374xe" filled="true" fillcolor="#000000" stroked="false">
                <v:path arrowok="t"/>
                <v:fill type="solid"/>
              </v:shape>
              <v:shape style="position:absolute;left:5179;top:-374;width:120;height:514" coordorigin="5179,-374" coordsize="120,514" path="m5299,20l5246,20,5246,44,5237,48,5284,48,5299,20xe" filled="true" fillcolor="#000000" stroked="false">
                <v:path arrowok="t"/>
                <v:fill type="solid"/>
              </v:shape>
            </v:group>
            <v:group style="position:absolute;left:3240;top:-835;width:4200;height:504" coordorigin="3240,-835" coordsize="4200,504">
              <v:shape style="position:absolute;left:3240;top:-835;width:4200;height:504" coordorigin="3240,-835" coordsize="4200,504" path="m3240,-331l7440,-331,7440,-835,3240,-835,3240,-331xe" filled="true" fillcolor="#ffffff" stroked="false">
                <v:path arrowok="t"/>
                <v:fill type="solid"/>
              </v:shape>
              <v:shape style="position:absolute;left:5741;top:-215;width:845;height:212" type="#_x0000_t202" filled="false" stroked="false">
                <v:textbox inset="0,0,0,0">
                  <w:txbxContent>
                    <w:p>
                      <w:pPr>
                        <w:spacing w:line="21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1"/>
                        </w:rPr>
                        <w:t>100%    </w:t>
                      </w:r>
                    </w:p>
                  </w:txbxContent>
                </v:textbox>
                <w10:wrap type="none"/>
              </v:shape>
              <v:shape style="position:absolute;left:3240;top:-835;width:4200;height:504" type="#_x0000_t202" filled="false" stroked="true" strokeweight=".72pt" strokecolor="#000000">
                <v:textbox inset="0,0,0,0">
                  <w:txbxContent>
                    <w:p>
                      <w:pPr>
                        <w:spacing w:before="29"/>
                        <w:ind w:left="175" w:right="0" w:firstLine="0"/>
                        <w:jc w:val="left"/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资产管理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委员</w:t>
                      </w:r>
                      <w:r>
                        <w:rPr>
                          <w:rFonts w:ascii="宋体" w:hAnsi="宋体" w:cs="宋体" w:eastAsia="宋体" w:hint="default"/>
                          <w:sz w:val="24"/>
                          <w:szCs w:val="24"/>
                        </w:rPr>
                        <w:t>会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shape style="position:absolute;margin-left:162pt;margin-top:13.703665pt;width:220.6pt;height:25.2pt;mso-position-horizontal-relative:page;mso-position-vertical-relative:paragraph;z-index:126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146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>
                      <w:rFonts w:ascii="宋体" w:hAnsi="宋体" w:cs="宋体" w:eastAsia="宋体" w:hint="default"/>
                    </w:rPr>
                    <w:t>经</w:t>
                  </w:r>
                  <w:r>
                    <w:rPr>
                      <w:rFonts w:ascii="宋体" w:hAnsi="宋体" w:cs="宋体" w:eastAsia="宋体" w:hint="default"/>
                    </w:rPr>
                    <w:t>济技术</w:t>
                  </w:r>
                  <w:r>
                    <w:rPr>
                      <w:rFonts w:ascii="宋体" w:hAnsi="宋体" w:cs="宋体" w:eastAsia="宋体" w:hint="default"/>
                    </w:rPr>
                    <w:t>开发</w:t>
                  </w:r>
                  <w:r>
                    <w:rPr/>
                    <w:t>区</w:t>
                  </w:r>
                  <w:r>
                    <w:rPr>
                      <w:rFonts w:ascii="宋体" w:hAnsi="宋体" w:cs="宋体" w:eastAsia="宋体" w:hint="default"/>
                    </w:rPr>
                    <w:t>资产经营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</w:t>
      </w:r>
    </w:p>
    <w:p>
      <w:pPr>
        <w:spacing w:before="133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tabs>
          <w:tab w:pos="3471" w:val="left" w:leader="none"/>
        </w:tabs>
        <w:spacing w:before="138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ab/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  <w:r>
        <w:rPr>
          <w:rFonts w:ascii="宋体"/>
          <w:sz w:val="21"/>
        </w:rPr>
        <w:t>100%  </w:t>
      </w:r>
      <w:r>
        <w:rPr>
          <w:rFonts w:ascii="宋体"/>
          <w:spacing w:val="-5"/>
          <w:sz w:val="21"/>
        </w:rPr>
        <w:t> </w:t>
      </w:r>
      <w:r>
        <w:rPr>
          <w:rFonts w:ascii="宋体"/>
          <w:sz w:val="21"/>
        </w:rPr>
        <w:t>   </w:t>
      </w:r>
    </w:p>
    <w:p>
      <w:pPr>
        <w:spacing w:before="133"/>
        <w:ind w:left="42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/>
        <w:pict>
          <v:shape style="position:absolute;margin-left:167.279999pt;margin-top:9.838662pt;width:189.15pt;height:31pt;mso-position-horizontal-relative:page;mso-position-vertical-relative:paragraph;z-index:-432136" type="#_x0000_t202" filled="false" stroked="false">
            <v:textbox inset="0,0,0,0">
              <w:txbxContent>
                <w:p>
                  <w:pPr>
                    <w:spacing w:line="211" w:lineRule="exact" w:before="0"/>
                    <w:ind w:left="110" w:right="0" w:firstLine="0"/>
                    <w:jc w:val="lef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    </w:t>
                  </w:r>
                  <w:r>
                    <w:rPr>
                      <w:rFonts w:ascii="宋体"/>
                      <w:spacing w:val="-5"/>
                      <w:w w:val="100"/>
                      <w:sz w:val="21"/>
                    </w:rPr>
                    <w:t> </w:t>
                  </w:r>
                  <w:r>
                    <w:rPr>
                      <w:rFonts w:ascii="宋体"/>
                      <w:w w:val="100"/>
                      <w:sz w:val="21"/>
                    </w:rPr>
                    <w:t>   </w:t>
                  </w:r>
                  <w:r>
                    <w:rPr>
                      <w:rFonts w:ascii="宋体"/>
                      <w:sz w:val="21"/>
                    </w:rPr>
                    <w:t>51% </w:t>
                  </w:r>
                </w:p>
                <w:p>
                  <w:pPr>
                    <w:spacing w:before="133"/>
                    <w:ind w:left="0" w:right="1068" w:firstLine="0"/>
                    <w:jc w:val="right"/>
                    <w:rPr>
                      <w:rFonts w:ascii="宋体" w:hAnsi="宋体" w:cs="宋体" w:eastAsia="宋体" w:hint="default"/>
                      <w:sz w:val="21"/>
                      <w:szCs w:val="21"/>
                    </w:rPr>
                  </w:pPr>
                  <w:r>
                    <w:rPr>
                      <w:rFonts w:ascii="宋体"/>
                      <w:w w:val="100"/>
                      <w:sz w:val="21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7.279999pt;margin-top:12.193662pt;width:189.15pt;height:25.2pt;mso-position-horizontal-relative:page;mso-position-vertical-relative:paragraph;z-index:-431968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563" w:right="0"/>
                    <w:jc w:val="left"/>
                  </w:pPr>
                  <w:r>
                    <w:rPr>
                      <w:rFonts w:ascii="宋体" w:hAnsi="宋体" w:cs="宋体" w:eastAsia="宋体" w:hint="default"/>
                    </w:rPr>
                    <w:t>昆山</w:t>
                  </w:r>
                  <w:r>
                    <w:rPr/>
                    <w:t>市</w:t>
                  </w:r>
                  <w:r>
                    <w:rPr>
                      <w:rFonts w:ascii="宋体" w:hAnsi="宋体" w:cs="宋体" w:eastAsia="宋体" w:hint="default"/>
                    </w:rPr>
                    <w:t>申</w:t>
                  </w:r>
                  <w:r>
                    <w:rPr>
                      <w:rFonts w:ascii="宋体" w:hAnsi="宋体" w:cs="宋体" w:eastAsia="宋体" w:hint="default"/>
                    </w:rPr>
                    <w:t>昌</w:t>
                  </w:r>
                  <w:r>
                    <w:rPr>
                      <w:rFonts w:ascii="宋体" w:hAnsi="宋体" w:cs="宋体" w:eastAsia="宋体" w:hint="default"/>
                    </w:rPr>
                    <w:t>科技</w:t>
                  </w:r>
                  <w:r>
                    <w:rPr/>
                    <w:t>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  <w:w w:val="100"/>
          <w:sz w:val="21"/>
        </w:rPr>
        <w:t>   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      </w:t>
      </w:r>
      <w:r>
        <w:rPr>
          <w:rFonts w:ascii="宋体"/>
          <w:spacing w:val="-5"/>
          <w:w w:val="100"/>
          <w:sz w:val="21"/>
        </w:rPr>
        <w:t> </w:t>
      </w:r>
      <w:r>
        <w:rPr>
          <w:rFonts w:ascii="宋体"/>
          <w:w w:val="100"/>
          <w:sz w:val="21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4"/>
          <w:szCs w:val="24"/>
        </w:rPr>
      </w:pPr>
    </w:p>
    <w:p>
      <w:pPr>
        <w:spacing w:before="36"/>
        <w:ind w:left="4672" w:right="4658" w:firstLine="0"/>
        <w:jc w:val="center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sz w:val="21"/>
        </w:rPr>
        <w:t>21.95% </w:t>
      </w:r>
    </w:p>
    <w:p>
      <w:pPr>
        <w:spacing w:line="240" w:lineRule="auto" w:before="9"/>
        <w:rPr>
          <w:rFonts w:ascii="宋体" w:hAnsi="宋体" w:cs="宋体" w:eastAsia="宋体" w:hint="default"/>
          <w:sz w:val="21"/>
          <w:szCs w:val="21"/>
        </w:rPr>
      </w:pPr>
    </w:p>
    <w:p>
      <w:pPr>
        <w:pStyle w:val="BodyText"/>
        <w:tabs>
          <w:tab w:pos="6307" w:val="left" w:leader="none"/>
        </w:tabs>
        <w:spacing w:line="240" w:lineRule="auto" w:before="26"/>
        <w:ind w:left="427" w:right="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164.400009pt;margin-top:-7.484369pt;width:186pt;height:25.2pt;mso-position-horizontal-relative:page;mso-position-vertical-relative:paragraph;z-index:-432112" type="#_x0000_t202" filled="false" stroked="false">
            <v:textbox inset="0,0,0,0">
              <w:txbxContent>
                <w:p>
                  <w:pPr>
                    <w:pStyle w:val="BodyText"/>
                    <w:spacing w:line="240" w:lineRule="auto" w:before="175"/>
                    <w:ind w:left="0" w:right="0"/>
                    <w:jc w:val="left"/>
                    <w:rPr>
                      <w:rFonts w:ascii="宋体" w:hAnsi="宋体" w:cs="宋体" w:eastAsia="宋体" w:hint="default"/>
                    </w:rPr>
                  </w:pPr>
                  <w:r>
                    <w:rPr>
                      <w:rFonts w:ascii="宋体"/>
                    </w:rPr>
                    <w:t>                             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70.399994pt;margin-top:-7.484369pt;width:180pt;height:25.2pt;mso-position-horizontal-relative:page;mso-position-vertical-relative:paragraph;z-index:-431944" type="#_x0000_t202" filled="false" stroked="true" strokeweight=".72pt" strokecolor="#000000">
            <v:textbox inset="0,0,0,0">
              <w:txbxContent>
                <w:p>
                  <w:pPr>
                    <w:pStyle w:val="BodyText"/>
                    <w:spacing w:line="240" w:lineRule="auto" w:before="34"/>
                    <w:ind w:left="227" w:right="0"/>
                    <w:jc w:val="left"/>
                  </w:pPr>
                  <w:r>
                    <w:rPr/>
                    <w:t>深圳市太光电信股份有限公司</w:t>
                  </w:r>
                </w:p>
              </w:txbxContent>
            </v:textbox>
            <w10:wrap type="none"/>
          </v:shape>
        </w:pict>
      </w:r>
      <w:r>
        <w:rPr>
          <w:rFonts w:ascii="宋体"/>
        </w:rPr>
        <w:t>                 </w:t>
        <w:tab/>
        <w:t>              </w:t>
      </w:r>
    </w:p>
    <w:p>
      <w:pPr>
        <w:pStyle w:val="BodyText"/>
        <w:spacing w:line="240" w:lineRule="auto" w:before="156"/>
        <w:ind w:left="4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4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4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（</w:t>
      </w:r>
      <w:r>
        <w:rPr>
          <w:rFonts w:ascii="宋体" w:hAnsi="宋体" w:cs="宋体" w:eastAsia="宋体" w:hint="default"/>
        </w:rPr>
        <w:t>含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10%</w:t>
      </w:r>
      <w:r>
        <w:rPr/>
        <w:t>）的法人股东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8"/>
          <w:szCs w:val="18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8"/>
          <w:szCs w:val="18"/>
        </w:rPr>
        <w:sectPr>
          <w:footerReference w:type="default" r:id="rId10"/>
          <w:pgSz w:w="11900" w:h="16840"/>
          <w:pgMar w:footer="840" w:header="876" w:top="1080" w:bottom="1020" w:left="820" w:right="1080"/>
        </w:sectPr>
      </w:pPr>
    </w:p>
    <w:p>
      <w:pPr>
        <w:pStyle w:val="BodyText"/>
        <w:spacing w:line="240" w:lineRule="auto" w:before="26"/>
        <w:ind w:left="908" w:right="-2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/>
        <w:t>名</w:t>
      </w:r>
      <w:r>
        <w:rPr>
          <w:rFonts w:ascii="宋体" w:hAnsi="宋体" w:cs="宋体" w:eastAsia="宋体" w:hint="default"/>
        </w:rPr>
        <w:t>无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情况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15"/>
          <w:szCs w:val="15"/>
        </w:rPr>
      </w:pPr>
    </w:p>
    <w:p>
      <w:pPr>
        <w:spacing w:before="0"/>
        <w:ind w:left="90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：股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820" w:right="1080"/>
          <w:cols w:num="2" w:equalWidth="0">
            <w:col w:w="4629" w:space="3248"/>
            <w:col w:w="2123"/>
          </w:cols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3360"/>
        <w:gridCol w:w="2626"/>
      </w:tblGrid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股东名称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51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售条件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0"/>
              <w:ind w:left="98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股份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种类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7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19,897,057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1,391,855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建亿力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信息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责任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831,869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71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吴招美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763,943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760,000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温希莹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690,200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黄涛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521,927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宫秀芬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500,000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67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82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2"/>
        <w:gridCol w:w="3360"/>
        <w:gridCol w:w="2626"/>
      </w:tblGrid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赵委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471,366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566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姜渭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437,800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民币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普通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320" w:hRule="exact"/>
        </w:trPr>
        <w:tc>
          <w:tcPr>
            <w:tcW w:w="3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155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9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1"/>
              <w:ind w:left="100" w:right="95"/>
              <w:jc w:val="both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昆山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科技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有限公司与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之间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不存</w:t>
            </w:r>
            <w:r>
              <w:rPr>
                <w:rFonts w:ascii="宋体" w:hAnsi="宋体" w:cs="宋体" w:eastAsia="宋体" w:hint="default"/>
                <w:spacing w:val="-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属于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是否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或存在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</w:t>
            </w:r>
            <w:r>
              <w:rPr>
                <w:rFonts w:ascii="宋体" w:hAnsi="宋体" w:cs="宋体" w:eastAsia="宋体" w:hint="default"/>
                <w:spacing w:val="-1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办法》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定的一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致行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情形。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10</w:t>
      </w:r>
      <w:r>
        <w:rPr/>
        <w:t>名有限</w:t>
      </w:r>
      <w:r>
        <w:rPr>
          <w:rFonts w:ascii="宋体" w:hAnsi="宋体" w:cs="宋体" w:eastAsia="宋体" w:hint="default"/>
        </w:rPr>
        <w:t>售条件</w:t>
      </w:r>
      <w:r>
        <w:rPr/>
        <w:t>股东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量</w:t>
      </w:r>
      <w:r>
        <w:rPr>
          <w:rFonts w:ascii="宋体" w:hAnsi="宋体" w:cs="宋体" w:eastAsia="宋体" w:hint="default"/>
        </w:rPr>
        <w:t>及</w:t>
      </w:r>
      <w:r>
        <w:rPr/>
        <w:t>限</w:t>
      </w:r>
      <w:r>
        <w:rPr>
          <w:rFonts w:ascii="宋体" w:hAnsi="宋体" w:cs="宋体" w:eastAsia="宋体" w:hint="default"/>
        </w:rPr>
        <w:t>售条件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908" w:right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，本</w:t>
      </w:r>
      <w:r>
        <w:rPr/>
        <w:t>公司限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/>
        <w:t>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，不存在</w:t>
      </w:r>
      <w:r>
        <w:rPr/>
        <w:t>限</w:t>
      </w:r>
      <w:r>
        <w:rPr>
          <w:rFonts w:ascii="宋体" w:hAnsi="宋体" w:cs="宋体" w:eastAsia="宋体" w:hint="default"/>
        </w:rPr>
        <w:t>售</w:t>
      </w:r>
      <w:r>
        <w:rPr/>
        <w:t>股股份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7"/>
          <w:szCs w:val="27"/>
        </w:rPr>
      </w:pPr>
    </w:p>
    <w:p>
      <w:pPr>
        <w:pStyle w:val="Heading1"/>
        <w:spacing w:line="240" w:lineRule="auto"/>
        <w:ind w:left="2276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8" w:id="4"/>
      <w:r>
        <w:rPr/>
        <w:t>四、董事、监事、高级管理人员和员</w:t>
      </w:r>
      <w:r>
        <w:rPr>
          <w:rFonts w:ascii="Microsoft JhengHei" w:hAnsi="Microsoft JhengHei" w:cs="Microsoft JhengHei" w:eastAsia="Microsoft JhengHei" w:hint="default"/>
        </w:rPr>
        <w:t>工情况</w:t>
      </w:r>
      <w:bookmarkEnd w:id="4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42"/>
          <w:szCs w:val="42"/>
        </w:rPr>
      </w:pPr>
    </w:p>
    <w:p>
      <w:pPr>
        <w:pStyle w:val="Heading4"/>
        <w:spacing w:line="240" w:lineRule="auto"/>
        <w:ind w:left="6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任董事、监事和高级管理人员的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182"/>
        <w:ind w:left="6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3"/>
          <w:szCs w:val="3"/>
        </w:rPr>
      </w:pPr>
    </w:p>
    <w:tbl>
      <w:tblPr>
        <w:tblW w:w="0" w:type="auto"/>
        <w:jc w:val="left"/>
        <w:tblInd w:w="24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258"/>
        <w:gridCol w:w="403"/>
        <w:gridCol w:w="317"/>
        <w:gridCol w:w="1262"/>
        <w:gridCol w:w="1258"/>
        <w:gridCol w:w="542"/>
        <w:gridCol w:w="538"/>
        <w:gridCol w:w="542"/>
        <w:gridCol w:w="720"/>
        <w:gridCol w:w="360"/>
        <w:gridCol w:w="538"/>
        <w:gridCol w:w="360"/>
        <w:gridCol w:w="408"/>
        <w:gridCol w:w="782"/>
      </w:tblGrid>
      <w:tr>
        <w:trPr>
          <w:trHeight w:val="399" w:hRule="exact"/>
        </w:trPr>
        <w:tc>
          <w:tcPr>
            <w:tcW w:w="7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姓名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70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职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性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124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</w:pP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7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52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起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始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547" w:right="47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任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终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止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初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持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37" w:lineRule="auto"/>
              <w:ind w:left="191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变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因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24" w:right="62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从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司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领取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酬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总额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40" w:lineRule="auto"/>
              <w:ind w:left="52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元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）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6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8" w:lineRule="exact"/>
              <w:ind w:left="379" w:right="0" w:hanging="77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报告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的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194" w:lineRule="exact"/>
              <w:ind w:left="37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权激励情况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9"/>
                <w:szCs w:val="9"/>
              </w:rPr>
            </w:pPr>
          </w:p>
          <w:p>
            <w:pPr>
              <w:pStyle w:val="TableParagraph"/>
              <w:spacing w:line="237" w:lineRule="auto"/>
              <w:ind w:left="163" w:right="86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是否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股东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或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其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他关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联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单位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领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取薪酬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</w:tr>
      <w:tr>
        <w:trPr>
          <w:trHeight w:val="1180" w:hRule="exact"/>
        </w:trPr>
        <w:tc>
          <w:tcPr>
            <w:tcW w:w="7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40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3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25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54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7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96" w:right="29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可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37" w:lineRule="auto" w:before="71"/>
              <w:ind w:left="187" w:right="115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已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数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量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5"/>
                <w:szCs w:val="15"/>
              </w:rPr>
            </w:pPr>
          </w:p>
          <w:p>
            <w:pPr>
              <w:pStyle w:val="TableParagraph"/>
              <w:spacing w:line="237" w:lineRule="auto"/>
              <w:ind w:left="100" w:right="24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行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权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69" w:lineRule="exact"/>
              <w:ind w:left="124" w:right="0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  <w:p>
            <w:pPr>
              <w:pStyle w:val="TableParagraph"/>
              <w:spacing w:line="237" w:lineRule="auto" w:before="2"/>
              <w:ind w:left="124" w:right="48"/>
              <w:jc w:val="both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末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股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票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市</w:t>
            </w:r>
            <w:r>
              <w:rPr>
                <w:rFonts w:ascii="宋体" w:hAnsi="宋体" w:cs="宋体" w:eastAsia="宋体" w:hint="default"/>
                <w:w w:val="99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价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7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宋波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林 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、总经理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45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47.03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周海军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副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长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50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舒晓玲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、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董事会秘书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20.78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孟向阳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陈卫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文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独立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董事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44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缪伟刚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事会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主席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男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徐凌云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42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06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0.00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是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曾昭静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事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27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06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04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8.17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陈雪萍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财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总监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07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01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16.12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5"/>
          <w:szCs w:val="15"/>
        </w:rPr>
        <w:sectPr>
          <w:footerReference w:type="default" r:id="rId11"/>
          <w:pgSz w:w="11900" w:h="16840"/>
          <w:pgMar w:footer="840" w:header="876" w:top="1080" w:bottom="1020" w:left="820" w:right="700"/>
          <w:pgNumType w:start="1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25"/>
        <w:gridCol w:w="1258"/>
        <w:gridCol w:w="403"/>
        <w:gridCol w:w="317"/>
        <w:gridCol w:w="1262"/>
        <w:gridCol w:w="1258"/>
        <w:gridCol w:w="542"/>
        <w:gridCol w:w="538"/>
        <w:gridCol w:w="542"/>
        <w:gridCol w:w="720"/>
        <w:gridCol w:w="360"/>
        <w:gridCol w:w="538"/>
        <w:gridCol w:w="360"/>
        <w:gridCol w:w="408"/>
        <w:gridCol w:w="782"/>
      </w:tblGrid>
      <w:tr>
        <w:trPr>
          <w:trHeight w:val="461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129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顾丽萍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4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内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部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负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责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人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4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女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0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37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43" w:right="-3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2010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38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5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3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28</w:t>
            </w:r>
            <w:r>
              <w:rPr>
                <w:rFonts w:ascii="宋体" w:hAnsi="宋体" w:cs="宋体" w:eastAsia="宋体" w:hint="default"/>
                <w:spacing w:val="-36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年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月</w:t>
            </w:r>
            <w:r>
              <w:rPr>
                <w:rFonts w:ascii="宋体" w:hAnsi="宋体" w:cs="宋体" w:eastAsia="宋体" w:hint="default"/>
                <w:spacing w:val="-47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29</w:t>
            </w:r>
            <w:r>
              <w:rPr>
                <w:rFonts w:ascii="宋体" w:hAnsi="宋体" w:cs="宋体" w:eastAsia="宋体" w:hint="default"/>
                <w:spacing w:val="-44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日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12.24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0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92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w w:val="99"/>
                <w:sz w:val="15"/>
              </w:rPr>
              <w:t> </w:t>
            </w:r>
            <w:r>
              <w:rPr>
                <w:rFonts w:ascii="宋体"/>
                <w:sz w:val="15"/>
              </w:rPr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35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否</w:t>
            </w:r>
            <w:r>
              <w:rPr>
                <w:rFonts w:ascii="宋体" w:hAnsi="宋体" w:cs="宋体" w:eastAsia="宋体" w:hint="default"/>
                <w:w w:val="95"/>
                <w:sz w:val="15"/>
                <w:szCs w:val="15"/>
              </w:rPr>
              <w:t> 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</w:r>
          </w:p>
        </w:tc>
      </w:tr>
      <w:tr>
        <w:trPr>
          <w:trHeight w:val="466" w:hRule="exact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03"/>
              <w:ind w:left="206" w:right="0"/>
              <w:jc w:val="lef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 w:hAnsi="宋体" w:cs="宋体" w:eastAsia="宋体" w:hint="default"/>
                <w:sz w:val="15"/>
                <w:szCs w:val="15"/>
              </w:rPr>
              <w:t>合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计</w:t>
            </w:r>
            <w:r>
              <w:rPr>
                <w:rFonts w:ascii="宋体" w:hAnsi="宋体" w:cs="宋体" w:eastAsia="宋体" w:hint="default"/>
                <w:sz w:val="15"/>
                <w:szCs w:val="15"/>
              </w:rPr>
              <w:t>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83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38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7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0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72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0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116.34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67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15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left="69" w:right="0"/>
              <w:jc w:val="center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  <w:tc>
          <w:tcPr>
            <w:tcW w:w="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3"/>
              <w:ind w:right="271"/>
              <w:jc w:val="right"/>
              <w:rPr>
                <w:rFonts w:ascii="宋体" w:hAnsi="宋体" w:cs="宋体" w:eastAsia="宋体" w:hint="default"/>
                <w:sz w:val="15"/>
                <w:szCs w:val="15"/>
              </w:rPr>
            </w:pPr>
            <w:r>
              <w:rPr>
                <w:rFonts w:ascii="宋体"/>
                <w:sz w:val="15"/>
              </w:rPr>
              <w:t>- 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4"/>
        <w:spacing w:line="367" w:lineRule="exact"/>
        <w:ind w:left="7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任董事、监事、高级管理人员在股</w:t>
      </w:r>
      <w:r>
        <w:rPr>
          <w:rFonts w:ascii="Microsoft JhengHei" w:hAnsi="Microsoft JhengHei" w:cs="Microsoft JhengHei" w:eastAsia="Microsoft JhengHei" w:hint="default"/>
        </w:rPr>
        <w:t>东单位</w:t>
      </w:r>
      <w:r>
        <w:rPr/>
        <w:t>或其</w:t>
      </w:r>
      <w:r>
        <w:rPr>
          <w:rFonts w:ascii="Microsoft JhengHei" w:hAnsi="Microsoft JhengHei" w:cs="Microsoft JhengHei" w:eastAsia="Microsoft JhengHei" w:hint="default"/>
        </w:rPr>
        <w:t>他关</w:t>
      </w:r>
      <w:r>
        <w:rPr>
          <w:rFonts w:ascii="Microsoft JhengHei" w:hAnsi="Microsoft JhengHei" w:cs="Microsoft JhengHei" w:eastAsia="Microsoft JhengHei" w:hint="default"/>
        </w:rPr>
        <w:t>联</w:t>
      </w:r>
      <w:r>
        <w:rPr>
          <w:rFonts w:ascii="Microsoft JhengHei" w:hAnsi="Microsoft JhengHei" w:cs="Microsoft JhengHei" w:eastAsia="Microsoft JhengHei" w:hint="default"/>
        </w:rPr>
        <w:t>单位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2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3888"/>
        <w:gridCol w:w="2098"/>
        <w:gridCol w:w="2414"/>
      </w:tblGrid>
      <w:tr>
        <w:trPr>
          <w:trHeight w:val="465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8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81" w:lineRule="exact"/>
              <w:ind w:left="85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相关单位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8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8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间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总经理、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7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总经理、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-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缪伟刚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总经理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2008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9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徐凌云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right="3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投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经理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5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2004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至今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4"/>
        <w:spacing w:line="367" w:lineRule="exact"/>
        <w:ind w:left="768"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/>
        <w:t>任董事、监事、高级管理人员的</w:t>
      </w:r>
      <w:r>
        <w:rPr>
          <w:rFonts w:ascii="Microsoft JhengHei" w:hAnsi="Microsoft JhengHei" w:cs="Microsoft JhengHei" w:eastAsia="Microsoft JhengHei" w:hint="default"/>
        </w:rPr>
        <w:t>主</w:t>
      </w:r>
      <w:r>
        <w:rPr/>
        <w:t>要</w:t>
      </w:r>
      <w:r>
        <w:rPr>
          <w:rFonts w:ascii="Microsoft JhengHei" w:hAnsi="Microsoft JhengHei" w:cs="Microsoft JhengHei" w:eastAsia="Microsoft JhengHei" w:hint="default"/>
        </w:rPr>
        <w:t>工作</w:t>
      </w:r>
      <w:r>
        <w:rPr>
          <w:rFonts w:ascii="Microsoft JhengHei" w:hAnsi="Microsoft JhengHei" w:cs="Microsoft JhengHei" w:eastAsia="Microsoft JhengHei" w:hint="default"/>
        </w:rPr>
        <w:t>经历</w:t>
      </w:r>
      <w:r>
        <w:rPr/>
        <w:t>和在</w:t>
      </w:r>
      <w:r>
        <w:rPr>
          <w:rFonts w:ascii="Microsoft JhengHei" w:hAnsi="Microsoft JhengHei" w:cs="Microsoft JhengHei" w:eastAsia="Microsoft JhengHei" w:hint="default"/>
        </w:rPr>
        <w:t>除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东单位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/>
        <w:t>的其</w:t>
      </w:r>
      <w:r>
        <w:rPr>
          <w:rFonts w:ascii="Microsoft JhengHei" w:hAnsi="Microsoft JhengHei" w:cs="Microsoft JhengHei" w:eastAsia="Microsoft JhengHei" w:hint="default"/>
        </w:rPr>
        <w:t>他单位</w:t>
      </w:r>
      <w:r>
        <w:rPr/>
        <w:t>的任</w:t>
      </w:r>
      <w:r>
        <w:rPr>
          <w:b w:val="0"/>
          <w:bCs w:val="0"/>
        </w:rPr>
      </w:r>
    </w:p>
    <w:p>
      <w:pPr>
        <w:pStyle w:val="Heading4"/>
        <w:spacing w:line="240" w:lineRule="auto" w:before="52"/>
        <w:ind w:left="288" w:right="0"/>
        <w:jc w:val="left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职</w:t>
      </w:r>
      <w:r>
        <w:rPr/>
        <w:t>或</w:t>
      </w:r>
      <w:r>
        <w:rPr>
          <w:rFonts w:ascii="Microsoft JhengHei" w:hAnsi="Microsoft JhengHei" w:cs="Microsoft JhengHei" w:eastAsia="Microsoft JhengHei" w:hint="default"/>
        </w:rPr>
        <w:t>兼职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76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）董事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288" w:right="537" w:firstLine="480"/>
        <w:jc w:val="both"/>
        <w:rPr>
          <w:rFonts w:ascii="宋体" w:hAnsi="宋体" w:cs="宋体" w:eastAsia="宋体" w:hint="default"/>
        </w:rPr>
      </w:pPr>
      <w:r>
        <w:rPr/>
        <w:t>宋波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生</w:t>
      </w:r>
      <w:r>
        <w:rPr/>
        <w:t>：董事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大上</w:t>
      </w:r>
      <w:r>
        <w:rPr>
          <w:rFonts w:ascii="宋体" w:hAnsi="宋体" w:cs="宋体" w:eastAsia="宋体" w:hint="default"/>
        </w:rPr>
        <w:t>海</w:t>
      </w:r>
      <w:r>
        <w:rPr/>
        <w:t>国际</w:t>
      </w:r>
      <w:r>
        <w:rPr>
          <w:rFonts w:ascii="宋体" w:hAnsi="宋体" w:cs="宋体" w:eastAsia="宋体" w:hint="default"/>
        </w:rPr>
        <w:t>商</w:t>
      </w:r>
      <w:r>
        <w:rPr/>
        <w:t>务中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开发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花桥</w:t>
      </w:r>
      <w:r>
        <w:rPr/>
        <w:t>国际</w:t>
      </w:r>
      <w:r>
        <w:rPr>
          <w:rFonts w:ascii="宋体" w:hAnsi="宋体" w:cs="宋体" w:eastAsia="宋体" w:hint="default"/>
        </w:rPr>
        <w:t>商</w:t>
      </w:r>
      <w:r>
        <w:rPr/>
        <w:t>务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总经理、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、总经理、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、总经理、</w:t>
      </w:r>
      <w:r>
        <w:rPr/>
        <w:t>法定代表人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区东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开发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尤尼康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技术</w:t>
      </w:r>
      <w:r>
        <w:rPr/>
        <w:t>有限公司董事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江苏</w:t>
      </w:r>
      <w:r>
        <w:rPr>
          <w:rFonts w:ascii="宋体" w:hAnsi="宋体" w:cs="宋体" w:eastAsia="宋体" w:hint="default"/>
        </w:rPr>
        <w:t>大上</w:t>
      </w:r>
      <w:r>
        <w:rPr>
          <w:rFonts w:ascii="宋体" w:hAnsi="宋体" w:cs="宋体" w:eastAsia="宋体" w:hint="default"/>
        </w:rPr>
        <w:t>海</w:t>
      </w:r>
      <w:r>
        <w:rPr/>
        <w:t>国际</w:t>
      </w:r>
      <w:r>
        <w:rPr>
          <w:rFonts w:ascii="宋体" w:hAnsi="宋体" w:cs="宋体" w:eastAsia="宋体" w:hint="default"/>
        </w:rPr>
        <w:t>商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开发</w:t>
      </w:r>
      <w:r>
        <w:rPr/>
        <w:t>有限公司董事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沪士</w:t>
      </w:r>
      <w:r>
        <w:rPr/>
        <w:t>电</w:t>
      </w:r>
      <w:r>
        <w:rPr>
          <w:spacing w:val="-81"/>
        </w:rPr>
        <w:t> </w:t>
      </w:r>
      <w:r>
        <w:rPr/>
        <w:t>子股份有限公司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区公</w:t>
      </w:r>
      <w:r>
        <w:rPr>
          <w:rFonts w:ascii="宋体" w:hAnsi="宋体" w:cs="宋体" w:eastAsia="宋体" w:hint="default"/>
        </w:rPr>
        <w:t>交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研院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型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板显示</w:t>
      </w:r>
      <w:r>
        <w:rPr>
          <w:rFonts w:ascii="宋体" w:hAnsi="宋体" w:cs="宋体" w:eastAsia="宋体" w:hint="default"/>
        </w:rPr>
        <w:t>技术</w:t>
      </w:r>
      <w:r>
        <w:rPr/>
        <w:t>中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龙飞</w:t>
      </w:r>
      <w:r>
        <w:rPr/>
        <w:t>光电有限公司董事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有限公司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世纪</w:t>
      </w:r>
      <w:r>
        <w:rPr/>
        <w:t>光电（</w:t>
      </w:r>
      <w:r>
        <w:rPr>
          <w:rFonts w:ascii="宋体" w:hAnsi="宋体" w:cs="宋体" w:eastAsia="宋体" w:hint="default"/>
        </w:rPr>
        <w:t>昆山</w:t>
      </w:r>
      <w:r>
        <w:rPr/>
        <w:t>）有限公司董事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。</w:t>
      </w:r>
    </w:p>
    <w:p>
      <w:pPr>
        <w:pStyle w:val="BodyText"/>
        <w:spacing w:line="357" w:lineRule="auto" w:before="34"/>
        <w:ind w:left="288" w:right="591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林伟先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: 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45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中国有</w:t>
      </w:r>
      <w:r>
        <w:rPr>
          <w:rFonts w:ascii="宋体" w:hAnsi="宋体" w:cs="宋体" w:eastAsia="宋体" w:hint="default"/>
        </w:rPr>
        <w:t>色</w:t>
      </w:r>
      <w:r>
        <w:rPr>
          <w:rFonts w:ascii="宋体" w:hAnsi="宋体" w:cs="宋体" w:eastAsia="宋体" w:hint="default"/>
        </w:rPr>
        <w:t>金属</w:t>
      </w:r>
      <w:r>
        <w:rPr/>
        <w:t>深圳</w:t>
      </w:r>
      <w:r>
        <w:rPr>
          <w:rFonts w:ascii="宋体" w:hAnsi="宋体" w:cs="宋体" w:eastAsia="宋体" w:hint="default"/>
        </w:rPr>
        <w:t>财</w:t>
      </w:r>
      <w:r>
        <w:rPr/>
        <w:t>务公司证券 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/>
        <w:t>市代表</w:t>
      </w:r>
      <w:r>
        <w:rPr>
          <w:rFonts w:ascii="宋体" w:hAnsi="宋体" w:cs="宋体" w:eastAsia="宋体" w:hint="default"/>
        </w:rPr>
        <w:t>、</w:t>
      </w:r>
      <w:r>
        <w:rPr/>
        <w:t>证券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师、</w:t>
      </w:r>
      <w:r>
        <w:rPr/>
        <w:t>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裁助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兼华 南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，</w:t>
      </w:r>
      <w:r>
        <w:rPr/>
        <w:t>三</w:t>
      </w:r>
      <w:r>
        <w:rPr>
          <w:rFonts w:ascii="宋体" w:hAnsi="宋体" w:cs="宋体" w:eastAsia="宋体" w:hint="default"/>
        </w:rPr>
        <w:t>普</w:t>
      </w:r>
      <w:r>
        <w:rPr>
          <w:rFonts w:ascii="宋体" w:hAnsi="宋体" w:cs="宋体" w:eastAsia="宋体" w:hint="default"/>
        </w:rPr>
        <w:t>药</w:t>
      </w:r>
      <w:r>
        <w:rPr>
          <w:rFonts w:ascii="宋体" w:hAnsi="宋体" w:cs="宋体" w:eastAsia="宋体" w:hint="default"/>
        </w:rPr>
        <w:t>业</w:t>
      </w:r>
      <w:r>
        <w:rPr/>
        <w:t>股份有限公司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兼</w:t>
      </w:r>
      <w:r>
        <w:rPr/>
        <w:t>三</w:t>
      </w:r>
      <w:r>
        <w:rPr>
          <w:rFonts w:ascii="宋体" w:hAnsi="宋体" w:cs="宋体" w:eastAsia="宋体" w:hint="default"/>
        </w:rPr>
        <w:t>普投</w:t>
      </w:r>
      <w:r>
        <w:rPr>
          <w:rFonts w:ascii="宋体" w:hAnsi="宋体" w:cs="宋体" w:eastAsia="宋体" w:hint="default"/>
        </w:rPr>
        <w:t>资</w:t>
      </w:r>
      <w:r>
        <w:rPr/>
        <w:t>公司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证券有限公 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裁兼</w:t>
      </w:r>
      <w:r>
        <w:rPr/>
        <w:t>董事会秘书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/>
        <w:t>深圳市太光 电信股份有限公司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288" w:right="57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周海军先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副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50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，</w:t>
      </w:r>
      <w:r>
        <w:rPr/>
        <w:t>中国注册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业经理</w:t>
      </w:r>
      <w:r>
        <w:rPr/>
        <w:t>人</w:t>
      </w:r>
      <w:r>
        <w:rPr>
          <w:rFonts w:ascii="宋体" w:hAnsi="宋体" w:cs="宋体" w:eastAsia="宋体" w:hint="default"/>
        </w:rPr>
        <w:t>, 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业经理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中国</w:t>
      </w:r>
      <w:r>
        <w:rPr>
          <w:rFonts w:ascii="宋体" w:hAnsi="宋体" w:cs="宋体" w:eastAsia="宋体" w:hint="default"/>
        </w:rPr>
        <w:t>房</w:t>
      </w:r>
      <w:r>
        <w:rPr/>
        <w:t>地</w:t>
      </w:r>
      <w:r>
        <w:rPr>
          <w:rFonts w:ascii="宋体" w:hAnsi="宋体" w:cs="宋体" w:eastAsia="宋体" w:hint="default"/>
        </w:rPr>
        <w:t>产经营</w:t>
      </w:r>
      <w:r>
        <w:rPr/>
        <w:t>注册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城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建设</w:t>
      </w:r>
      <w:r>
        <w:rPr/>
        <w:t>有限公司董 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、总经理、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税</w:t>
      </w:r>
      <w:r>
        <w:rPr/>
        <w:t>区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开发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、总经理、</w:t>
      </w:r>
      <w:r>
        <w:rPr/>
        <w:t>法定代 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总经理、</w:t>
      </w:r>
      <w:r>
        <w:rPr/>
        <w:t>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华</w:t>
      </w:r>
      <w:r>
        <w:rPr/>
        <w:t>东</w:t>
      </w:r>
      <w:r>
        <w:rPr>
          <w:rFonts w:ascii="宋体" w:hAnsi="宋体" w:cs="宋体" w:eastAsia="宋体" w:hint="default"/>
        </w:rPr>
        <w:t>储运</w:t>
      </w:r>
      <w:r>
        <w:rPr/>
        <w:t>中</w:t>
      </w:r>
      <w:r>
        <w:rPr>
          <w:rFonts w:ascii="宋体" w:hAnsi="宋体" w:cs="宋体" w:eastAsia="宋体" w:hint="default"/>
        </w:rPr>
        <w:t>心服</w:t>
      </w:r>
    </w:p>
    <w:p>
      <w:pPr>
        <w:spacing w:after="0" w:line="357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960" w:right="700"/>
        </w:sectPr>
      </w:pPr>
    </w:p>
    <w:p>
      <w:pPr>
        <w:pStyle w:val="BodyText"/>
        <w:spacing w:line="355" w:lineRule="auto" w:before="117"/>
        <w:ind w:left="147" w:right="253"/>
        <w:jc w:val="left"/>
        <w:rPr>
          <w:rFonts w:ascii="宋体" w:hAnsi="宋体" w:cs="宋体" w:eastAsia="宋体" w:hint="default"/>
        </w:rPr>
      </w:pPr>
      <w:r>
        <w:rPr/>
        <w:t>务有限公司董事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龙里柏</w:t>
      </w:r>
      <w:r>
        <w:rPr/>
        <w:t>时</w:t>
      </w:r>
      <w:r>
        <w:rPr>
          <w:rFonts w:ascii="宋体" w:hAnsi="宋体" w:cs="宋体" w:eastAsia="宋体" w:hint="default"/>
        </w:rPr>
        <w:t>装检整</w:t>
      </w:r>
      <w:r>
        <w:rPr/>
        <w:t>有限公司董事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区公</w:t>
      </w:r>
      <w:r>
        <w:rPr>
          <w:rFonts w:ascii="宋体" w:hAnsi="宋体" w:cs="宋体" w:eastAsia="宋体" w:hint="default"/>
        </w:rPr>
        <w:t>交</w:t>
      </w:r>
      <w:r>
        <w:rPr/>
        <w:t>有 限公司董事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left="147" w:right="217" w:firstLine="480"/>
        <w:jc w:val="both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/>
        <w:t>：董事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电信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/>
        <w:t>有限公 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有限公司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财</w:t>
      </w:r>
      <w:r>
        <w:rPr/>
        <w:t>务中</w:t>
      </w:r>
      <w:r>
        <w:rPr>
          <w:rFonts w:ascii="宋体" w:hAnsi="宋体" w:cs="宋体" w:eastAsia="宋体" w:hint="default"/>
        </w:rPr>
        <w:t>心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麦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特</w:t>
      </w:r>
      <w:r>
        <w:rPr/>
        <w:t>光电股份有限公司证券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董事会证券事务代表</w:t>
      </w:r>
      <w:r>
        <w:rPr>
          <w:rFonts w:ascii="宋体" w:hAnsi="宋体" w:cs="宋体" w:eastAsia="宋体" w:hint="default"/>
        </w:rPr>
        <w:t>，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/>
        <w:t>深圳市太光</w:t>
      </w:r>
      <w:r>
        <w:rPr>
          <w:spacing w:val="-81"/>
        </w:rPr>
        <w:t> </w:t>
      </w:r>
      <w:r>
        <w:rPr>
          <w:spacing w:val="-81"/>
        </w:rPr>
      </w:r>
      <w:r>
        <w:rPr/>
        <w:t>电信股份有限公司董事</w:t>
      </w:r>
      <w:r>
        <w:rPr>
          <w:rFonts w:ascii="宋体" w:hAnsi="宋体" w:cs="宋体" w:eastAsia="宋体" w:hint="default"/>
        </w:rPr>
        <w:t>、</w:t>
      </w:r>
      <w:r>
        <w:rPr/>
        <w:t>董事会秘书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孟向阳先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44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硕</w:t>
      </w:r>
      <w:r>
        <w:rPr>
          <w:rFonts w:ascii="宋体" w:hAnsi="宋体" w:cs="宋体" w:eastAsia="宋体" w:hint="default"/>
        </w:rPr>
        <w:t>士学</w:t>
      </w:r>
      <w:r>
        <w:rPr>
          <w:rFonts w:ascii="宋体" w:hAnsi="宋体" w:cs="宋体" w:eastAsia="宋体" w:hint="default"/>
        </w:rPr>
        <w:t>历，工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盛贵</w:t>
      </w:r>
      <w:r>
        <w:rPr>
          <w:rFonts w:ascii="宋体" w:hAnsi="宋体" w:cs="宋体" w:eastAsia="宋体" w:hint="default"/>
        </w:rPr>
        <w:t>金属</w:t>
      </w:r>
      <w:r>
        <w:rPr>
          <w:rFonts w:ascii="宋体" w:hAnsi="宋体" w:cs="宋体" w:eastAsia="宋体" w:hint="default"/>
        </w:rPr>
        <w:t>制品</w:t>
      </w:r>
      <w:r>
        <w:rPr/>
        <w:t>有 限公司公司</w:t>
      </w:r>
      <w:r>
        <w:rPr>
          <w:rFonts w:ascii="宋体" w:hAnsi="宋体" w:cs="宋体" w:eastAsia="宋体" w:hint="default"/>
        </w:rPr>
        <w:t>生产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蔚</w:t>
      </w:r>
      <w:r>
        <w:rPr/>
        <w:t>深证券有限公司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沙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 </w:t>
      </w:r>
      <w:r>
        <w:rPr>
          <w:rFonts w:ascii="宋体" w:hAnsi="宋体" w:cs="宋体" w:eastAsia="宋体" w:hint="default"/>
        </w:rPr>
        <w:t>蔚</w:t>
      </w:r>
      <w:r>
        <w:rPr/>
        <w:t>深证券有限公司深圳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光</w:t>
      </w:r>
      <w:r>
        <w:rPr>
          <w:rFonts w:ascii="宋体" w:hAnsi="宋体" w:cs="宋体" w:eastAsia="宋体" w:hint="default"/>
        </w:rPr>
        <w:t>大</w:t>
      </w:r>
      <w:r>
        <w:rPr/>
        <w:t>证券有限公司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海</w:t>
      </w:r>
      <w:r>
        <w:rPr>
          <w:rFonts w:ascii="宋体" w:hAnsi="宋体" w:cs="宋体" w:eastAsia="宋体" w:hint="default"/>
        </w:rPr>
        <w:t>延安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杭州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五</w:t>
      </w:r>
      <w:r>
        <w:rPr>
          <w:rFonts w:ascii="宋体" w:hAnsi="宋体" w:cs="宋体" w:eastAsia="宋体" w:hint="default"/>
        </w:rPr>
        <w:t>矿</w:t>
      </w:r>
      <w:r>
        <w:rPr/>
        <w:t>证券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纪</w:t>
      </w:r>
      <w:r>
        <w:rPr/>
        <w:t>有限</w:t>
      </w:r>
      <w:r>
        <w:rPr>
          <w:rFonts w:ascii="宋体" w:hAnsi="宋体" w:cs="宋体" w:eastAsia="宋体" w:hint="default"/>
        </w:rPr>
        <w:t>责 任</w:t>
      </w:r>
      <w:r>
        <w:rPr/>
        <w:t>公司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创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摩根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通</w:t>
      </w:r>
      <w:r>
        <w:rPr/>
        <w:t>证券有限公司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行部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/>
        <w:t>深圳信</w:t>
      </w:r>
      <w:r>
        <w:rPr>
          <w:rFonts w:ascii="宋体" w:hAnsi="宋体" w:cs="宋体" w:eastAsia="宋体" w:hint="default"/>
        </w:rPr>
        <w:t>永</w:t>
      </w:r>
      <w:r>
        <w:rPr/>
        <w:t>中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项目 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百富达咨询</w:t>
      </w:r>
      <w:r>
        <w:rPr/>
        <w:t>有限公司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深圳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牛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所总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任</w:t>
      </w:r>
      <w:r>
        <w:rPr/>
        <w:t>深圳市</w:t>
      </w:r>
      <w:r>
        <w:rPr>
          <w:rFonts w:ascii="宋体" w:hAnsi="宋体" w:cs="宋体" w:eastAsia="宋体" w:hint="default"/>
        </w:rPr>
        <w:t>吉祥</w:t>
      </w:r>
      <w:r>
        <w:rPr>
          <w:rFonts w:ascii="宋体" w:hAnsi="宋体" w:cs="宋体" w:eastAsia="宋体" w:hint="default"/>
        </w:rPr>
        <w:t>腾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职</w:t>
      </w:r>
      <w:r>
        <w:rPr/>
        <w:t>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陈卫</w:t>
      </w:r>
      <w:r>
        <w:rPr>
          <w:spacing w:val="-3"/>
        </w:rPr>
        <w:t>文</w:t>
      </w:r>
      <w:r>
        <w:rPr>
          <w:rFonts w:ascii="宋体" w:hAnsi="宋体" w:cs="宋体" w:eastAsia="宋体" w:hint="default"/>
          <w:spacing w:val="-3"/>
        </w:rPr>
        <w:t>女士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女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44</w:t>
      </w:r>
      <w:r>
        <w:rPr>
          <w:rFonts w:ascii="宋体" w:hAnsi="宋体" w:cs="宋体" w:eastAsia="宋体" w:hint="default"/>
          <w:spacing w:val="-3"/>
        </w:rPr>
        <w:t>岁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学学</w:t>
      </w:r>
      <w:r>
        <w:rPr>
          <w:rFonts w:ascii="宋体" w:hAnsi="宋体" w:cs="宋体" w:eastAsia="宋体" w:hint="default"/>
          <w:spacing w:val="-3"/>
        </w:rPr>
        <w:t>历。</w:t>
      </w:r>
      <w:r>
        <w:rPr>
          <w:spacing w:val="-3"/>
        </w:rPr>
        <w:t>曾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湖</w:t>
      </w:r>
      <w:r>
        <w:rPr>
          <w:rFonts w:ascii="宋体" w:hAnsi="宋体" w:cs="宋体" w:eastAsia="宋体" w:hint="default"/>
          <w:spacing w:val="-3"/>
        </w:rPr>
        <w:t>南</w:t>
      </w:r>
      <w:r>
        <w:rPr>
          <w:rFonts w:ascii="宋体" w:hAnsi="宋体" w:cs="宋体" w:eastAsia="宋体" w:hint="default"/>
          <w:spacing w:val="-3"/>
        </w:rPr>
        <w:t>省</w:t>
      </w:r>
      <w:r>
        <w:rPr>
          <w:spacing w:val="-3"/>
        </w:rPr>
        <w:t>政</w:t>
      </w:r>
      <w:r>
        <w:rPr>
          <w:rFonts w:ascii="宋体" w:hAnsi="宋体" w:cs="宋体" w:eastAsia="宋体" w:hint="default"/>
          <w:spacing w:val="-3"/>
        </w:rPr>
        <w:t>府食</w:t>
      </w:r>
      <w:r>
        <w:rPr>
          <w:rFonts w:ascii="宋体" w:hAnsi="宋体" w:cs="宋体" w:eastAsia="宋体" w:hint="default"/>
          <w:spacing w:val="-3"/>
        </w:rPr>
        <w:t>品</w:t>
      </w:r>
      <w:r>
        <w:rPr>
          <w:rFonts w:ascii="宋体" w:hAnsi="宋体" w:cs="宋体" w:eastAsia="宋体" w:hint="default"/>
          <w:spacing w:val="-3"/>
        </w:rPr>
        <w:t>工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办公室</w:t>
      </w:r>
      <w:r>
        <w:rPr>
          <w:rFonts w:ascii="宋体" w:hAnsi="宋体" w:cs="宋体" w:eastAsia="宋体" w:hint="default"/>
          <w:spacing w:val="-3"/>
        </w:rPr>
        <w:t>干</w:t>
      </w:r>
      <w:r>
        <w:rPr>
          <w:rFonts w:ascii="宋体" w:hAnsi="宋体" w:cs="宋体" w:eastAsia="宋体" w:hint="default"/>
          <w:spacing w:val="-3"/>
        </w:rPr>
        <w:t>部，</w:t>
      </w:r>
      <w:r>
        <w:rPr>
          <w:rFonts w:ascii="宋体" w:hAnsi="宋体" w:cs="宋体" w:eastAsia="宋体" w:hint="default"/>
        </w:rPr>
        <w:t> 新</w:t>
      </w:r>
      <w:r>
        <w:rPr>
          <w:rFonts w:ascii="宋体" w:hAnsi="宋体" w:cs="宋体" w:eastAsia="宋体" w:hint="default"/>
        </w:rPr>
        <w:t>疆</w:t>
      </w:r>
      <w:r>
        <w:rPr/>
        <w:t>证券公司深圳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蔚</w:t>
      </w:r>
      <w:r>
        <w:rPr/>
        <w:t>深证券有限公司电</w:t>
      </w:r>
      <w:r>
        <w:rPr>
          <w:rFonts w:ascii="宋体" w:hAnsi="宋体" w:cs="宋体" w:eastAsia="宋体" w:hint="default"/>
        </w:rPr>
        <w:t>脑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华</w:t>
      </w:r>
      <w:r>
        <w:rPr>
          <w:rFonts w:ascii="宋体" w:hAnsi="宋体" w:cs="宋体" w:eastAsia="宋体" w:hint="default"/>
        </w:rPr>
        <w:t>夏</w:t>
      </w:r>
      <w:r>
        <w:rPr/>
        <w:t>证券深圳</w:t>
      </w:r>
      <w:r>
        <w:rPr>
          <w:rFonts w:ascii="宋体" w:hAnsi="宋体" w:cs="宋体" w:eastAsia="宋体" w:hint="default"/>
        </w:rPr>
        <w:t>分</w:t>
      </w:r>
      <w:r>
        <w:rPr/>
        <w:t>公 司</w:t>
      </w:r>
      <w:r>
        <w:rPr>
          <w:rFonts w:ascii="宋体" w:hAnsi="宋体" w:cs="宋体" w:eastAsia="宋体" w:hint="default"/>
        </w:rPr>
        <w:t>振</w:t>
      </w:r>
      <w:r>
        <w:rPr>
          <w:rFonts w:ascii="宋体" w:hAnsi="宋体" w:cs="宋体" w:eastAsia="宋体" w:hint="default"/>
        </w:rPr>
        <w:t>华</w:t>
      </w:r>
      <w:r>
        <w:rPr/>
        <w:t>路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/>
        <w:t>深圳市</w:t>
      </w:r>
      <w:r>
        <w:rPr>
          <w:rFonts w:ascii="宋体" w:hAnsi="宋体" w:cs="宋体" w:eastAsia="宋体" w:hint="default"/>
        </w:rPr>
        <w:t>捷尔旭</w:t>
      </w:r>
      <w:r>
        <w:rPr>
          <w:rFonts w:ascii="宋体" w:hAnsi="宋体" w:cs="宋体" w:eastAsia="宋体" w:hint="default"/>
        </w:rPr>
        <w:t>科技</w:t>
      </w:r>
      <w:r>
        <w:rPr/>
        <w:t>有限公司董事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3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缪伟刚先</w:t>
      </w:r>
      <w:r>
        <w:rPr>
          <w:rFonts w:ascii="宋体" w:hAnsi="宋体" w:cs="宋体" w:eastAsia="宋体" w:hint="default"/>
          <w:spacing w:val="-5"/>
        </w:rPr>
        <w:t>生</w:t>
      </w:r>
      <w:r>
        <w:rPr>
          <w:spacing w:val="-5"/>
        </w:rPr>
        <w:t>：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主席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男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21"/>
        </w:rPr>
        <w:t> </w:t>
      </w:r>
      <w:r>
        <w:rPr>
          <w:rFonts w:ascii="宋体" w:hAnsi="宋体" w:cs="宋体" w:eastAsia="宋体" w:hint="default"/>
          <w:spacing w:val="-21"/>
        </w:rPr>
      </w:r>
      <w:r>
        <w:rPr>
          <w:rFonts w:ascii="宋体" w:hAnsi="宋体" w:cs="宋体" w:eastAsia="宋体" w:hint="default"/>
        </w:rPr>
        <w:t>40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招商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经 理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水</w:t>
      </w:r>
      <w:r>
        <w:rPr/>
        <w:t>务有限 公司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董事</w:t>
      </w:r>
      <w:r>
        <w:rPr>
          <w:rFonts w:ascii="宋体" w:hAnsi="宋体" w:cs="宋体" w:eastAsia="宋体" w:hint="default"/>
        </w:rPr>
        <w:t>、总经理、</w:t>
      </w:r>
      <w:r>
        <w:rPr/>
        <w:t>法定代表人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龙飞</w:t>
      </w:r>
      <w:r>
        <w:rPr/>
        <w:t>光电有限公司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0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徐凌云女士</w:t>
      </w:r>
      <w:r>
        <w:rPr/>
        <w:t>：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42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计师、经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昆山</w:t>
      </w:r>
      <w:r>
        <w:rPr/>
        <w:t>市信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投 </w:t>
      </w:r>
      <w:r>
        <w:rPr>
          <w:rFonts w:ascii="宋体" w:hAnsi="宋体" w:cs="宋体" w:eastAsia="宋体" w:hint="default"/>
        </w:rPr>
        <w:t>资</w:t>
      </w:r>
      <w:r>
        <w:rPr/>
        <w:t>公司证券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（</w:t>
      </w:r>
      <w:r>
        <w:rPr>
          <w:rFonts w:ascii="宋体" w:hAnsi="宋体" w:cs="宋体" w:eastAsia="宋体" w:hint="default"/>
        </w:rPr>
        <w:t>现</w:t>
      </w:r>
      <w:r>
        <w:rPr/>
        <w:t>东</w:t>
      </w:r>
      <w:r>
        <w:rPr>
          <w:rFonts w:ascii="宋体" w:hAnsi="宋体" w:cs="宋体" w:eastAsia="宋体" w:hint="default"/>
        </w:rPr>
        <w:t>吴</w:t>
      </w:r>
      <w:r>
        <w:rPr/>
        <w:t>证券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部</w:t>
      </w:r>
      <w:r>
        <w:rPr/>
        <w:t>）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；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 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管、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 公司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兼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；昆山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来水</w:t>
      </w:r>
      <w:r>
        <w:rPr/>
        <w:t>有限公司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； </w:t>
      </w:r>
      <w:r>
        <w:rPr>
          <w:rFonts w:ascii="宋体" w:hAnsi="宋体" w:cs="宋体" w:eastAsia="宋体" w:hint="default"/>
          <w:spacing w:val="-3"/>
        </w:rPr>
        <w:t>昆山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济技术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蓬朗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来水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；昆山</w:t>
      </w:r>
      <w:r>
        <w:rPr>
          <w:spacing w:val="-3"/>
        </w:rPr>
        <w:t>市东</w:t>
      </w:r>
      <w:r>
        <w:rPr>
          <w:rFonts w:ascii="宋体" w:hAnsi="宋体" w:cs="宋体" w:eastAsia="宋体" w:hint="default"/>
          <w:spacing w:val="-3"/>
        </w:rPr>
        <w:t>部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来水</w:t>
      </w:r>
      <w:r>
        <w:rPr>
          <w:rFonts w:ascii="宋体" w:hAnsi="宋体" w:cs="宋体" w:eastAsia="宋体" w:hint="default"/>
          <w:spacing w:val="-3"/>
        </w:rPr>
        <w:t>管</w:t>
      </w:r>
      <w:r>
        <w:rPr>
          <w:rFonts w:ascii="宋体" w:hAnsi="宋体" w:cs="宋体" w:eastAsia="宋体" w:hint="default"/>
          <w:spacing w:val="-3"/>
        </w:rPr>
        <w:t>道安</w:t>
      </w:r>
      <w:r>
        <w:rPr>
          <w:rFonts w:ascii="宋体" w:hAnsi="宋体" w:cs="宋体" w:eastAsia="宋体" w:hint="default"/>
          <w:spacing w:val="-3"/>
        </w:rPr>
        <w:t>装</w:t>
      </w:r>
      <w:r>
        <w:rPr>
          <w:spacing w:val="-3"/>
        </w:rPr>
        <w:t>有限公司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世纪</w:t>
      </w:r>
      <w:r>
        <w:rPr/>
        <w:t>光电（</w:t>
      </w:r>
      <w:r>
        <w:rPr>
          <w:rFonts w:ascii="宋体" w:hAnsi="宋体" w:cs="宋体" w:eastAsia="宋体" w:hint="default"/>
        </w:rPr>
        <w:t>昆山</w:t>
      </w:r>
      <w:r>
        <w:rPr/>
        <w:t>）有限公司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129"/>
        <w:jc w:val="left"/>
        <w:rPr>
          <w:rFonts w:ascii="宋体" w:hAnsi="宋体" w:cs="宋体" w:eastAsia="宋体" w:hint="default"/>
        </w:rPr>
      </w:pPr>
      <w:r>
        <w:rPr/>
        <w:t>曾昭静</w:t>
      </w:r>
      <w:r>
        <w:rPr>
          <w:rFonts w:ascii="宋体" w:hAnsi="宋体" w:cs="宋体" w:eastAsia="宋体" w:hint="default"/>
        </w:rPr>
        <w:t>女士</w:t>
      </w:r>
      <w:r>
        <w:rPr/>
        <w:t>：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惠州</w:t>
      </w:r>
      <w:r>
        <w:rPr/>
        <w:t>市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伟</w:t>
      </w:r>
      <w:r>
        <w:rPr>
          <w:rFonts w:ascii="宋体" w:hAnsi="宋体" w:cs="宋体" w:eastAsia="宋体" w:hint="default"/>
        </w:rPr>
        <w:t>仕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团</w:t>
      </w:r>
      <w:r>
        <w:rPr/>
        <w:t>董事</w:t>
      </w:r>
      <w:r>
        <w:rPr>
          <w:rFonts w:ascii="宋体" w:hAnsi="宋体" w:cs="宋体" w:eastAsia="宋体" w:hint="default"/>
        </w:rPr>
        <w:t>长助</w:t>
      </w:r>
    </w:p>
    <w:p>
      <w:pPr>
        <w:pStyle w:val="BodyText"/>
        <w:spacing w:line="240" w:lineRule="auto"/>
        <w:ind w:right="129"/>
        <w:jc w:val="left"/>
      </w:pP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/>
        <w:t>深圳市太光电信股份有限公司证券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经理</w:t>
      </w:r>
      <w:r>
        <w:rPr>
          <w:rFonts w:ascii="宋体" w:hAnsi="宋体" w:cs="宋体" w:eastAsia="宋体" w:hint="default"/>
        </w:rPr>
        <w:t>助</w:t>
      </w:r>
      <w:r>
        <w:rPr>
          <w:rFonts w:ascii="宋体" w:hAnsi="宋体" w:cs="宋体" w:eastAsia="宋体" w:hint="default"/>
        </w:rPr>
        <w:t>理、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现任</w:t>
      </w:r>
      <w:r>
        <w:rPr/>
        <w:t>深圳市太</w:t>
      </w:r>
    </w:p>
    <w:p>
      <w:pPr>
        <w:spacing w:after="0" w:line="240" w:lineRule="auto"/>
        <w:jc w:val="left"/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240" w:lineRule="auto" w:before="117"/>
        <w:ind w:left="227" w:right="0"/>
        <w:jc w:val="both"/>
        <w:rPr>
          <w:rFonts w:ascii="宋体" w:hAnsi="宋体" w:cs="宋体" w:eastAsia="宋体" w:hint="default"/>
        </w:rPr>
      </w:pPr>
      <w:r>
        <w:rPr/>
        <w:t>光电信股份有限公司</w:t>
      </w:r>
      <w:r>
        <w:rPr>
          <w:rFonts w:ascii="宋体" w:hAnsi="宋体" w:cs="宋体" w:eastAsia="宋体" w:hint="default"/>
        </w:rPr>
        <w:t>职工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/>
        <w:t>证券事务代表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3"/>
        <w:spacing w:line="240" w:lineRule="auto" w:before="148"/>
        <w:ind w:left="789" w:right="0"/>
        <w:jc w:val="left"/>
      </w:pPr>
      <w:r>
        <w:rPr>
          <w:w w:val="99"/>
        </w:rPr>
        <w:t> </w:t>
      </w:r>
      <w:r>
        <w:rPr/>
      </w:r>
    </w:p>
    <w:p>
      <w:pPr>
        <w:pStyle w:val="BodyText"/>
        <w:spacing w:line="240" w:lineRule="auto" w:before="184"/>
        <w:ind w:left="707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7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林伟先</w:t>
      </w:r>
      <w:r>
        <w:rPr>
          <w:rFonts w:ascii="宋体" w:hAnsi="宋体" w:cs="宋体" w:eastAsia="宋体" w:hint="default"/>
        </w:rPr>
        <w:t>生</w:t>
      </w:r>
      <w:r>
        <w:rPr/>
        <w:t>：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227"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陈雪萍女士</w:t>
      </w:r>
      <w:r>
        <w:rPr/>
        <w:t>：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36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/>
        <w:t>市地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税</w:t>
      </w:r>
      <w:r>
        <w:rPr/>
        <w:t>务</w:t>
      </w:r>
      <w:r>
        <w:rPr>
          <w:rFonts w:ascii="宋体" w:hAnsi="宋体" w:cs="宋体" w:eastAsia="宋体" w:hint="default"/>
        </w:rPr>
        <w:t>局 </w:t>
      </w:r>
      <w:r>
        <w:rPr>
          <w:spacing w:val="-4"/>
        </w:rPr>
        <w:t>三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rFonts w:ascii="宋体" w:hAnsi="宋体" w:cs="宋体" w:eastAsia="宋体" w:hint="default"/>
          <w:spacing w:val="-4"/>
        </w:rPr>
        <w:t>局</w:t>
      </w:r>
      <w:r>
        <w:rPr>
          <w:rFonts w:ascii="宋体" w:hAnsi="宋体" w:cs="宋体" w:eastAsia="宋体" w:hint="default"/>
          <w:spacing w:val="-4"/>
        </w:rPr>
        <w:t>协</w:t>
      </w:r>
      <w:r>
        <w:rPr>
          <w:rFonts w:ascii="宋体" w:hAnsi="宋体" w:cs="宋体" w:eastAsia="宋体" w:hint="default"/>
          <w:spacing w:val="-4"/>
        </w:rPr>
        <w:t>税</w:t>
      </w:r>
      <w:r>
        <w:rPr>
          <w:rFonts w:ascii="宋体" w:hAnsi="宋体" w:cs="宋体" w:eastAsia="宋体" w:hint="default"/>
          <w:spacing w:val="-4"/>
        </w:rPr>
        <w:t>员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江苏</w:t>
      </w:r>
      <w:r>
        <w:rPr>
          <w:rFonts w:ascii="宋体" w:hAnsi="宋体" w:cs="宋体" w:eastAsia="宋体" w:hint="default"/>
          <w:spacing w:val="-77"/>
        </w:rPr>
        <w:t> </w:t>
      </w:r>
      <w:r>
        <w:rPr>
          <w:rFonts w:ascii="宋体" w:hAnsi="宋体" w:cs="宋体" w:eastAsia="宋体" w:hint="default"/>
        </w:rPr>
        <w:t>AB</w:t>
      </w:r>
      <w:r>
        <w:rPr>
          <w:rFonts w:ascii="宋体" w:hAnsi="宋体" w:cs="宋体" w:eastAsia="宋体" w:hint="default"/>
          <w:spacing w:val="-77"/>
        </w:rPr>
        <w:t> </w:t>
      </w:r>
      <w:r>
        <w:rPr/>
        <w:t>股份有限公司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材</w:t>
      </w:r>
      <w:r>
        <w:rPr>
          <w:rFonts w:ascii="宋体" w:hAnsi="宋体" w:cs="宋体" w:eastAsia="宋体" w:hint="default"/>
        </w:rPr>
        <w:t>料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江苏飞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达</w:t>
      </w:r>
      <w:r>
        <w:rPr/>
        <w:t>国际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流</w:t>
      </w:r>
      <w:r>
        <w:rPr/>
        <w:t>股份有限公司 </w:t>
      </w:r>
      <w:r>
        <w:rPr>
          <w:rFonts w:ascii="宋体" w:hAnsi="宋体" w:cs="宋体" w:eastAsia="宋体" w:hint="default"/>
          <w:spacing w:val="-5"/>
        </w:rPr>
        <w:t>应</w:t>
      </w:r>
      <w:r>
        <w:rPr>
          <w:rFonts w:ascii="宋体" w:hAnsi="宋体" w:cs="宋体" w:eastAsia="宋体" w:hint="default"/>
          <w:spacing w:val="-5"/>
        </w:rPr>
        <w:t>收</w:t>
      </w:r>
      <w:r>
        <w:rPr>
          <w:rFonts w:ascii="宋体" w:hAnsi="宋体" w:cs="宋体" w:eastAsia="宋体" w:hint="default"/>
          <w:spacing w:val="-5"/>
        </w:rPr>
        <w:t>帐款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总</w:t>
      </w:r>
      <w:r>
        <w:rPr>
          <w:rFonts w:ascii="宋体" w:hAnsi="宋体" w:cs="宋体" w:eastAsia="宋体" w:hint="default"/>
          <w:spacing w:val="-5"/>
        </w:rPr>
        <w:t>帐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计、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心主</w:t>
      </w:r>
      <w:r>
        <w:rPr>
          <w:rFonts w:ascii="宋体" w:hAnsi="宋体" w:cs="宋体" w:eastAsia="宋体" w:hint="default"/>
          <w:spacing w:val="-5"/>
        </w:rPr>
        <w:t>管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spacing w:val="-5"/>
        </w:rPr>
        <w:t>深圳市太光电信股份有限公司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部</w:t>
      </w:r>
      <w:r>
        <w:rPr>
          <w:rFonts w:ascii="宋体" w:hAnsi="宋体" w:cs="宋体" w:eastAsia="宋体" w:hint="default"/>
          <w:spacing w:val="-5"/>
        </w:rPr>
        <w:t>副</w:t>
      </w:r>
      <w:r>
        <w:rPr>
          <w:rFonts w:ascii="宋体" w:hAnsi="宋体" w:cs="宋体" w:eastAsia="宋体" w:hint="default"/>
          <w:spacing w:val="-5"/>
        </w:rPr>
        <w:t>经理</w:t>
      </w:r>
      <w:r>
        <w:rPr>
          <w:spacing w:val="-5"/>
        </w:rPr>
        <w:t>（代</w:t>
      </w:r>
      <w:r>
        <w:rPr>
          <w:spacing w:val="-109"/>
        </w:rPr>
        <w:t> </w:t>
      </w:r>
      <w:r>
        <w:rPr>
          <w:rFonts w:ascii="宋体" w:hAnsi="宋体" w:cs="宋体" w:eastAsia="宋体" w:hint="default"/>
          <w:spacing w:val="-5"/>
        </w:rPr>
        <w:t>行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经理</w:t>
      </w:r>
      <w:r>
        <w:rPr>
          <w:rFonts w:ascii="宋体" w:hAnsi="宋体" w:cs="宋体" w:eastAsia="宋体" w:hint="default"/>
          <w:spacing w:val="-5"/>
        </w:rPr>
        <w:t>职</w:t>
      </w:r>
      <w:r>
        <w:rPr>
          <w:rFonts w:ascii="宋体" w:hAnsi="宋体" w:cs="宋体" w:eastAsia="宋体" w:hint="default"/>
          <w:spacing w:val="-5"/>
        </w:rPr>
        <w:t>责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现任</w:t>
      </w:r>
      <w:r>
        <w:rPr>
          <w:spacing w:val="-5"/>
        </w:rPr>
        <w:t>深圳市太光电信股份有限公司</w:t>
      </w:r>
      <w:r>
        <w:rPr>
          <w:rFonts w:ascii="宋体" w:hAnsi="宋体" w:cs="宋体" w:eastAsia="宋体" w:hint="default"/>
          <w:spacing w:val="-5"/>
        </w:rPr>
        <w:t>财</w:t>
      </w:r>
      <w:r>
        <w:rPr>
          <w:spacing w:val="-5"/>
        </w:rPr>
        <w:t>务</w:t>
      </w:r>
      <w:r>
        <w:rPr>
          <w:rFonts w:ascii="宋体" w:hAnsi="宋体" w:cs="宋体" w:eastAsia="宋体" w:hint="default"/>
          <w:spacing w:val="-5"/>
        </w:rPr>
        <w:t>总监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 </w:t>
      </w:r>
    </w:p>
    <w:p>
      <w:pPr>
        <w:pStyle w:val="BodyText"/>
        <w:spacing w:line="240" w:lineRule="auto" w:before="34"/>
        <w:ind w:left="707" w:right="129"/>
        <w:jc w:val="left"/>
        <w:rPr>
          <w:rFonts w:ascii="宋体" w:hAnsi="宋体" w:cs="宋体" w:eastAsia="宋体" w:hint="default"/>
        </w:rPr>
      </w:pPr>
      <w:r>
        <w:rPr/>
        <w:t>舒晓玲</w:t>
      </w:r>
      <w:r>
        <w:rPr>
          <w:rFonts w:ascii="宋体" w:hAnsi="宋体" w:cs="宋体" w:eastAsia="宋体" w:hint="default"/>
        </w:rPr>
        <w:t>女士</w:t>
      </w:r>
      <w:r>
        <w:rPr/>
        <w:t>：董事会秘书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简</w:t>
      </w:r>
      <w:r>
        <w:rPr>
          <w:rFonts w:ascii="宋体" w:hAnsi="宋体" w:cs="宋体" w:eastAsia="宋体" w:hint="default"/>
        </w:rPr>
        <w:t>介</w:t>
      </w:r>
      <w:r>
        <w:rPr>
          <w:rFonts w:ascii="宋体" w:hAnsi="宋体" w:cs="宋体" w:eastAsia="宋体" w:hint="default"/>
        </w:rPr>
        <w:t>见</w:t>
      </w:r>
      <w:r>
        <w:rPr/>
        <w:t>董事</w:t>
      </w:r>
      <w:r>
        <w:rPr>
          <w:rFonts w:ascii="宋体" w:hAnsi="宋体" w:cs="宋体" w:eastAsia="宋体" w:hint="default"/>
        </w:rPr>
        <w:t>部分。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227"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顾丽萍女士</w:t>
      </w:r>
      <w:r>
        <w:rPr/>
        <w:t>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女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37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历，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。</w:t>
      </w:r>
      <w:r>
        <w:rPr/>
        <w:t>曾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亚</w:t>
      </w:r>
      <w:r>
        <w:rPr>
          <w:rFonts w:ascii="宋体" w:hAnsi="宋体" w:cs="宋体" w:eastAsia="宋体" w:hint="default"/>
        </w:rPr>
        <w:t>龙</w:t>
      </w:r>
      <w:r>
        <w:rPr/>
        <w:t>纸</w:t>
      </w:r>
      <w:r>
        <w:rPr>
          <w:rFonts w:ascii="宋体" w:hAnsi="宋体" w:cs="宋体" w:eastAsia="宋体" w:hint="default"/>
        </w:rPr>
        <w:t>制 品</w:t>
      </w:r>
      <w:r>
        <w:rPr/>
        <w:t>（</w:t>
      </w:r>
      <w:r>
        <w:rPr>
          <w:rFonts w:ascii="宋体" w:hAnsi="宋体" w:cs="宋体" w:eastAsia="宋体" w:hint="default"/>
        </w:rPr>
        <w:t>昆山</w:t>
      </w:r>
      <w:r>
        <w:rPr/>
        <w:t>）有限公司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同安汽车修</w:t>
      </w:r>
      <w:r>
        <w:rPr>
          <w:rFonts w:ascii="宋体" w:hAnsi="宋体" w:cs="宋体" w:eastAsia="宋体" w:hint="default"/>
        </w:rPr>
        <w:t>理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科科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西</w:t>
      </w:r>
      <w:r>
        <w:rPr/>
        <w:t>电子</w:t>
      </w:r>
      <w:r>
        <w:rPr>
          <w:rFonts w:ascii="宋体" w:hAnsi="宋体" w:cs="宋体" w:eastAsia="宋体" w:hint="default"/>
        </w:rPr>
        <w:t>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器</w:t>
      </w:r>
      <w:r>
        <w:rPr/>
        <w:t>（</w:t>
      </w:r>
      <w:r>
        <w:rPr>
          <w:rFonts w:ascii="宋体" w:hAnsi="宋体" w:cs="宋体" w:eastAsia="宋体" w:hint="default"/>
        </w:rPr>
        <w:t>昆山</w:t>
      </w:r>
      <w:r>
        <w:rPr/>
        <w:t>）有限公司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课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现任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4"/>
        <w:spacing w:line="240" w:lineRule="auto"/>
        <w:ind w:left="708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、董事、监事和高级管理人员年度报</w:t>
      </w:r>
      <w:r>
        <w:rPr>
          <w:rFonts w:ascii="Microsoft JhengHei" w:hAnsi="Microsoft JhengHei" w:cs="Microsoft JhengHei" w:eastAsia="Microsoft JhengHei" w:hint="default"/>
        </w:rPr>
        <w:t>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left="708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确</w:t>
      </w:r>
      <w:r>
        <w:rPr/>
        <w:t>定的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津贴</w:t>
      </w:r>
      <w:r>
        <w:rPr/>
        <w:t>（</w:t>
      </w:r>
      <w:r>
        <w:rPr>
          <w:rFonts w:ascii="宋体" w:hAnsi="宋体" w:cs="宋体" w:eastAsia="宋体" w:hint="default"/>
        </w:rPr>
        <w:t>薪酬</w:t>
      </w:r>
      <w:r>
        <w:rPr/>
        <w:t>）</w:t>
      </w:r>
      <w:r>
        <w:rPr>
          <w:rFonts w:ascii="宋体" w:hAnsi="宋体" w:cs="宋体" w:eastAsia="宋体" w:hint="default"/>
        </w:rPr>
        <w:t>根据岗</w:t>
      </w:r>
      <w:r>
        <w:rPr>
          <w:rFonts w:ascii="宋体" w:hAnsi="宋体" w:cs="宋体" w:eastAsia="宋体" w:hint="default"/>
        </w:rPr>
        <w:t>位责任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参考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综</w:t>
      </w:r>
    </w:p>
    <w:p>
      <w:pPr>
        <w:pStyle w:val="BodyText"/>
        <w:spacing w:line="357" w:lineRule="auto" w:before="41"/>
        <w:ind w:left="228" w:right="137"/>
        <w:jc w:val="both"/>
        <w:rPr>
          <w:rFonts w:ascii="宋体" w:hAnsi="宋体" w:cs="宋体" w:eastAsia="宋体" w:hint="default"/>
        </w:rPr>
      </w:pPr>
      <w:r>
        <w:rPr/>
        <w:t>合</w:t>
      </w:r>
      <w:r>
        <w:rPr>
          <w:rFonts w:ascii="宋体" w:hAnsi="宋体" w:cs="宋体" w:eastAsia="宋体" w:hint="default"/>
        </w:rPr>
        <w:t>确</w:t>
      </w:r>
      <w:r>
        <w:rPr/>
        <w:t>定：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职</w:t>
      </w:r>
      <w:r>
        <w:rPr/>
        <w:t>务的董事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/>
        <w:t>公司的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,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职</w:t>
      </w:r>
      <w:r>
        <w:rPr/>
        <w:t>务的董事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116"/>
        </w:rPr>
        <w:t> </w:t>
      </w:r>
      <w:r>
        <w:rPr>
          <w:rFonts w:ascii="宋体" w:hAnsi="宋体" w:cs="宋体" w:eastAsia="宋体" w:hint="default"/>
          <w:spacing w:val="-10"/>
        </w:rPr>
        <w:t>监</w:t>
      </w:r>
      <w:r>
        <w:rPr>
          <w:spacing w:val="-10"/>
        </w:rPr>
        <w:t>事</w:t>
      </w:r>
      <w:r>
        <w:rPr>
          <w:rFonts w:ascii="宋体" w:hAnsi="宋体" w:cs="宋体" w:eastAsia="宋体" w:hint="default"/>
          <w:spacing w:val="-10"/>
        </w:rPr>
        <w:t>，不在本</w:t>
      </w:r>
      <w:r>
        <w:rPr>
          <w:spacing w:val="-10"/>
        </w:rPr>
        <w:t>公司</w:t>
      </w:r>
      <w:r>
        <w:rPr>
          <w:rFonts w:ascii="宋体" w:hAnsi="宋体" w:cs="宋体" w:eastAsia="宋体" w:hint="default"/>
          <w:spacing w:val="-10"/>
        </w:rPr>
        <w:t>领取薪酬</w:t>
      </w:r>
      <w:r>
        <w:rPr>
          <w:rFonts w:ascii="宋体" w:hAnsi="宋体" w:cs="宋体" w:eastAsia="宋体" w:hint="default"/>
          <w:spacing w:val="-10"/>
        </w:rPr>
        <w:t>；独立</w:t>
      </w:r>
      <w:r>
        <w:rPr>
          <w:spacing w:val="-10"/>
        </w:rPr>
        <w:t>董事</w:t>
      </w:r>
      <w:r>
        <w:rPr>
          <w:rFonts w:ascii="宋体" w:hAnsi="宋体" w:cs="宋体" w:eastAsia="宋体" w:hint="default"/>
          <w:spacing w:val="-10"/>
        </w:rPr>
        <w:t>依据</w:t>
      </w:r>
      <w:r>
        <w:rPr>
          <w:spacing w:val="-10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第</w:t>
      </w:r>
      <w:r>
        <w:rPr>
          <w:spacing w:val="-6"/>
        </w:rPr>
        <w:t>三</w:t>
      </w:r>
      <w:r>
        <w:rPr>
          <w:rFonts w:ascii="宋体" w:hAnsi="宋体" w:cs="宋体" w:eastAsia="宋体" w:hint="default"/>
          <w:spacing w:val="-6"/>
        </w:rPr>
        <w:t>次</w:t>
      </w:r>
      <w:r>
        <w:rPr>
          <w:rFonts w:ascii="宋体" w:hAnsi="宋体" w:cs="宋体" w:eastAsia="宋体" w:hint="default"/>
          <w:spacing w:val="-6"/>
        </w:rPr>
        <w:t>临</w:t>
      </w:r>
      <w:r>
        <w:rPr>
          <w:spacing w:val="-6"/>
        </w:rPr>
        <w:t>时股东</w:t>
      </w:r>
      <w:r>
        <w:rPr>
          <w:rFonts w:ascii="宋体" w:hAnsi="宋体" w:cs="宋体" w:eastAsia="宋体" w:hint="default"/>
          <w:spacing w:val="-6"/>
        </w:rPr>
        <w:t>大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审</w:t>
      </w:r>
      <w:r>
        <w:rPr>
          <w:rFonts w:ascii="宋体" w:hAnsi="宋体" w:cs="宋体" w:eastAsia="宋体" w:hint="default"/>
          <w:spacing w:val="-6"/>
        </w:rPr>
        <w:t>议</w:t>
      </w:r>
      <w:r>
        <w:rPr>
          <w:rFonts w:ascii="宋体" w:hAnsi="宋体" w:cs="宋体" w:eastAsia="宋体" w:hint="default"/>
          <w:spacing w:val="-6"/>
        </w:rPr>
        <w:t>通</w:t>
      </w:r>
      <w:r>
        <w:rPr>
          <w:rFonts w:ascii="宋体" w:hAnsi="宋体" w:cs="宋体" w:eastAsia="宋体" w:hint="default"/>
          <w:spacing w:val="-6"/>
        </w:rPr>
        <w:t>过</w:t>
      </w:r>
      <w:r>
        <w:rPr>
          <w:spacing w:val="-6"/>
        </w:rPr>
        <w:t>《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</w:rPr>
        <w:t> 于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/>
        <w:t>的</w:t>
      </w:r>
      <w:r>
        <w:rPr>
          <w:rFonts w:ascii="宋体" w:hAnsi="宋体" w:cs="宋体" w:eastAsia="宋体" w:hint="default"/>
        </w:rPr>
        <w:t>议案</w:t>
      </w:r>
      <w:r>
        <w:rPr/>
        <w:t>》中的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8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现任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67"/>
        <w:ind w:left="708" w:right="12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        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208"/>
        <w:gridCol w:w="2726"/>
        <w:gridCol w:w="2520"/>
      </w:tblGrid>
      <w:tr>
        <w:trPr>
          <w:trHeight w:val="528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8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在公司公司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任董事、监事及高级管理人员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8" w:lineRule="exact"/>
              <w:ind w:left="7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报告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7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酬总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9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47.03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舒晓玲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20.78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4.00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津贴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</w:t>
            </w:r>
            <w:r>
              <w:rPr>
                <w:rFonts w:ascii="宋体" w:hAnsi="宋体" w:cs="宋体" w:eastAsia="宋体" w:hint="default"/>
                <w:spacing w:val="-4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020" w:right="110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208"/>
        <w:gridCol w:w="2726"/>
        <w:gridCol w:w="2520"/>
      </w:tblGrid>
      <w:tr>
        <w:trPr>
          <w:trHeight w:val="451" w:hRule="exact"/>
        </w:trPr>
        <w:tc>
          <w:tcPr>
            <w:tcW w:w="1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曾昭静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8.17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1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29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高级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陈雪萍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2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16.12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1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6" w:hRule="exact"/>
        </w:trPr>
        <w:tc>
          <w:tcPr>
            <w:tcW w:w="168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3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顾丽萍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1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12.24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11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51" w:hRule="exact"/>
        </w:trPr>
        <w:tc>
          <w:tcPr>
            <w:tcW w:w="38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8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116.34 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15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</w:t>
            </w:r>
            <w:r>
              <w:rPr>
                <w:rFonts w:ascii="宋体"/>
                <w:sz w:val="18"/>
              </w:rPr>
            </w:r>
          </w:p>
        </w:tc>
      </w:tr>
    </w:tbl>
    <w:p>
      <w:pPr>
        <w:spacing w:line="241" w:lineRule="exact" w:before="0"/>
        <w:ind w:left="65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127"/>
        <w:ind w:left="650" w:right="129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②</w:t>
      </w:r>
      <w:r>
        <w:rPr>
          <w:rFonts w:ascii="宋体" w:hAnsi="宋体" w:cs="宋体" w:eastAsia="宋体" w:hint="default"/>
        </w:rPr>
        <w:t>不在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/>
        <w:t>的</w:t>
      </w:r>
      <w:r>
        <w:rPr>
          <w:rFonts w:ascii="宋体" w:hAnsi="宋体" w:cs="宋体" w:eastAsia="宋体" w:hint="default"/>
        </w:rPr>
        <w:t>现任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5"/>
          <w:szCs w:val="15"/>
        </w:rPr>
      </w:pPr>
    </w:p>
    <w:tbl>
      <w:tblPr>
        <w:tblW w:w="0" w:type="auto"/>
        <w:jc w:val="left"/>
        <w:tblInd w:w="1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9"/>
        <w:gridCol w:w="2731"/>
        <w:gridCol w:w="3989"/>
      </w:tblGrid>
      <w:tr>
        <w:trPr>
          <w:trHeight w:val="456" w:hRule="exact"/>
        </w:trPr>
        <w:tc>
          <w:tcPr>
            <w:tcW w:w="51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5"/>
              <w:ind w:left="4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不在公司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任董事、监事及高级管理人员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领取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51" w:hRule="exact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2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缪伟刚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56" w:hRule="exact"/>
        </w:trPr>
        <w:tc>
          <w:tcPr>
            <w:tcW w:w="24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996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徐凌云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经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济技术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资产经营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7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708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5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内董事、监事和高级管理人员</w:t>
      </w:r>
      <w:r>
        <w:rPr>
          <w:rFonts w:ascii="Microsoft JhengHei" w:hAnsi="Microsoft JhengHei" w:cs="Microsoft JhengHei" w:eastAsia="Microsoft JhengHei" w:hint="default"/>
        </w:rPr>
        <w:t>离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50" w:right="12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离</w:t>
      </w:r>
      <w:r>
        <w:rPr>
          <w:rFonts w:ascii="宋体" w:hAnsi="宋体" w:cs="宋体" w:eastAsia="宋体" w:hint="default"/>
        </w:rPr>
        <w:t>任、聘任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4"/>
        <w:spacing w:line="240" w:lineRule="auto"/>
        <w:ind w:left="650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（二）公司员</w:t>
      </w:r>
      <w:r>
        <w:rPr>
          <w:rFonts w:ascii="Microsoft JhengHei" w:hAnsi="Microsoft JhengHei" w:cs="Microsoft JhengHei" w:eastAsia="Microsoft JhengHei" w:hint="default"/>
        </w:rPr>
        <w:t>工情况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5" w:lineRule="auto" w:before="129"/>
        <w:ind w:left="228" w:right="115" w:firstLine="54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岗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财</w:t>
      </w:r>
      <w:r>
        <w:rPr/>
        <w:t>务人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，行</w:t>
      </w:r>
      <w:r>
        <w:rPr/>
        <w:t>政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 他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需</w:t>
      </w:r>
      <w:r>
        <w:rPr/>
        <w:t>公司</w:t>
      </w:r>
      <w:r>
        <w:rPr>
          <w:rFonts w:ascii="宋体" w:hAnsi="宋体" w:cs="宋体" w:eastAsia="宋体" w:hint="default"/>
        </w:rPr>
        <w:t>承担费用</w:t>
      </w:r>
      <w:r>
        <w:rPr/>
        <w:t>的</w:t>
      </w:r>
      <w:r>
        <w:rPr>
          <w:rFonts w:ascii="宋体" w:hAnsi="宋体" w:cs="宋体" w:eastAsia="宋体" w:hint="default"/>
        </w:rPr>
        <w:t>离退休</w:t>
      </w:r>
      <w:r>
        <w:rPr>
          <w:rFonts w:ascii="宋体" w:hAnsi="宋体" w:cs="宋体" w:eastAsia="宋体" w:hint="default"/>
        </w:rPr>
        <w:t>职工</w:t>
      </w:r>
      <w:r>
        <w:rPr/>
        <w:t>人</w:t>
      </w:r>
      <w:r>
        <w:rPr>
          <w:rFonts w:ascii="宋体" w:hAnsi="宋体" w:cs="宋体" w:eastAsia="宋体" w:hint="default"/>
        </w:rPr>
        <w:t>数为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50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受教育程</w:t>
      </w:r>
      <w:r>
        <w:rPr/>
        <w:t>度：</w:t>
      </w:r>
      <w:r>
        <w:rPr>
          <w:rFonts w:ascii="宋体" w:hAnsi="宋体" w:cs="宋体" w:eastAsia="宋体" w:hint="default"/>
        </w:rPr>
        <w:t>研究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专科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中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学</w:t>
      </w:r>
    </w:p>
    <w:p>
      <w:pPr>
        <w:pStyle w:val="BodyText"/>
        <w:spacing w:line="240" w:lineRule="auto"/>
        <w:ind w:left="188" w:right="8434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50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1"/>
        <w:spacing w:line="436" w:lineRule="exact"/>
        <w:ind w:left="188" w:right="10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7" w:id="5"/>
      <w:r>
        <w:rPr>
          <w:rFonts w:ascii="Microsoft JhengHei" w:hAnsi="Microsoft JhengHei" w:cs="Microsoft JhengHei" w:eastAsia="Microsoft JhengHei" w:hint="default"/>
          <w:spacing w:val="-3"/>
        </w:rPr>
        <w:t>五</w:t>
      </w:r>
      <w:r>
        <w:rPr>
          <w:spacing w:val="-3"/>
        </w:rPr>
        <w:t>、公司</w:t>
      </w:r>
      <w:r>
        <w:rPr>
          <w:rFonts w:ascii="Microsoft JhengHei" w:hAnsi="Microsoft JhengHei" w:cs="Microsoft JhengHei" w:eastAsia="Microsoft JhengHei" w:hint="default"/>
          <w:spacing w:val="-3"/>
        </w:rPr>
        <w:t>治</w:t>
      </w:r>
      <w:r>
        <w:rPr>
          <w:spacing w:val="-3"/>
        </w:rPr>
        <w:t>理</w:t>
      </w:r>
      <w:r>
        <w:rPr>
          <w:rFonts w:ascii="Microsoft JhengHei" w:hAnsi="Microsoft JhengHei" w:cs="Microsoft JhengHei" w:eastAsia="Microsoft JhengHei" w:hint="default"/>
          <w:spacing w:val="-3"/>
        </w:rPr>
        <w:t>结构</w:t>
      </w:r>
      <w:bookmarkEnd w:id="5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"/>
        <w:rPr>
          <w:rFonts w:ascii="Microsoft JhengHei" w:hAnsi="Microsoft JhengHei" w:cs="Microsoft JhengHei" w:eastAsia="Microsoft JhengHei" w:hint="default"/>
          <w:b/>
          <w:bCs/>
          <w:sz w:val="28"/>
          <w:szCs w:val="28"/>
        </w:rPr>
      </w:pPr>
    </w:p>
    <w:p>
      <w:pPr>
        <w:pStyle w:val="Heading4"/>
        <w:spacing w:line="240" w:lineRule="auto"/>
        <w:ind w:left="707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43"/>
        <w:ind w:left="707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总体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21" w:lineRule="auto" w:before="86"/>
        <w:ind w:left="227"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spacing w:val="-14"/>
        </w:rPr>
        <w:t>年</w:t>
      </w:r>
      <w:r>
        <w:rPr>
          <w:rFonts w:ascii="宋体" w:hAnsi="宋体" w:cs="宋体" w:eastAsia="宋体" w:hint="default"/>
          <w:spacing w:val="-14"/>
        </w:rPr>
        <w:t>，</w:t>
      </w:r>
      <w:r>
        <w:rPr>
          <w:spacing w:val="-14"/>
        </w:rPr>
        <w:t>公司</w:t>
      </w:r>
      <w:r>
        <w:rPr>
          <w:rFonts w:ascii="宋体" w:hAnsi="宋体" w:cs="宋体" w:eastAsia="宋体" w:hint="default"/>
          <w:spacing w:val="-14"/>
        </w:rPr>
        <w:t>按</w:t>
      </w:r>
      <w:r>
        <w:rPr>
          <w:rFonts w:ascii="宋体" w:hAnsi="宋体" w:cs="宋体" w:eastAsia="宋体" w:hint="default"/>
          <w:spacing w:val="-14"/>
        </w:rPr>
        <w:t>照</w:t>
      </w:r>
      <w:r>
        <w:rPr>
          <w:spacing w:val="-14"/>
        </w:rPr>
        <w:t>《公司法》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《证券法》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上</w:t>
      </w:r>
      <w:r>
        <w:rPr>
          <w:spacing w:val="-14"/>
        </w:rPr>
        <w:t>市公司</w:t>
      </w:r>
      <w:r>
        <w:rPr>
          <w:rFonts w:ascii="宋体" w:hAnsi="宋体" w:cs="宋体" w:eastAsia="宋体" w:hint="default"/>
          <w:spacing w:val="-14"/>
        </w:rPr>
        <w:t>治</w:t>
      </w:r>
      <w:r>
        <w:rPr>
          <w:rFonts w:ascii="宋体" w:hAnsi="宋体" w:cs="宋体" w:eastAsia="宋体" w:hint="default"/>
          <w:spacing w:val="-14"/>
        </w:rPr>
        <w:t>理</w:t>
      </w:r>
      <w:r>
        <w:rPr>
          <w:rFonts w:ascii="宋体" w:hAnsi="宋体" w:cs="宋体" w:eastAsia="宋体" w:hint="default"/>
          <w:spacing w:val="-14"/>
        </w:rPr>
        <w:t>准则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等相</w:t>
      </w:r>
      <w:r>
        <w:rPr>
          <w:rFonts w:ascii="宋体" w:hAnsi="宋体" w:cs="宋体" w:eastAsia="宋体" w:hint="default"/>
          <w:spacing w:val="-14"/>
        </w:rPr>
        <w:t>关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规及</w:t>
      </w:r>
      <w:r>
        <w:rPr>
          <w:rFonts w:ascii="宋体" w:hAnsi="宋体" w:cs="宋体" w:eastAsia="宋体" w:hint="default"/>
        </w:rPr>
        <w:t> 规</w:t>
      </w:r>
      <w:r>
        <w:rPr>
          <w:rFonts w:ascii="宋体" w:hAnsi="宋体" w:cs="宋体" w:eastAsia="宋体" w:hint="default"/>
        </w:rPr>
        <w:t>范</w:t>
      </w:r>
      <w:r>
        <w:rPr/>
        <w:t>文</w:t>
      </w:r>
      <w:r>
        <w:rPr>
          <w:rFonts w:ascii="宋体" w:hAnsi="宋体" w:cs="宋体" w:eastAsia="宋体" w:hint="default"/>
        </w:rPr>
        <w:t>件要求，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足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诚</w:t>
      </w:r>
      <w:r>
        <w:rPr/>
        <w:t>信度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度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断完善符</w:t>
      </w:r>
      <w:r>
        <w:rPr/>
        <w:t>合</w:t>
      </w:r>
      <w:r>
        <w:rPr>
          <w:rFonts w:ascii="宋体" w:hAnsi="宋体" w:cs="宋体" w:eastAsia="宋体" w:hint="default"/>
        </w:rPr>
        <w:t>现</w:t>
      </w:r>
      <w:r>
        <w:rPr/>
        <w:t>代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要求</w:t>
      </w:r>
      <w:r>
        <w:rPr/>
        <w:t>的法人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建</w:t>
      </w:r>
      <w:r>
        <w:rPr>
          <w:rFonts w:ascii="宋体" w:hAnsi="宋体" w:cs="宋体" w:eastAsia="宋体" w:hint="default"/>
        </w:rPr>
        <w:t>了</w:t>
      </w:r>
      <w:r>
        <w:rPr/>
        <w:t>与</w:t>
      </w:r>
      <w:r>
        <w:rPr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匹</w:t>
      </w:r>
      <w:r>
        <w:rPr>
          <w:rFonts w:ascii="宋体" w:hAnsi="宋体" w:cs="宋体" w:eastAsia="宋体" w:hint="default"/>
        </w:rPr>
        <w:t>配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2"/>
        <w:ind w:left="70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要求，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/>
        <w:t>与中国证</w:t>
      </w:r>
      <w:r>
        <w:rPr>
          <w:rFonts w:ascii="宋体" w:hAnsi="宋体" w:cs="宋体" w:eastAsia="宋体" w:hint="default"/>
        </w:rPr>
        <w:t>监</w:t>
      </w:r>
    </w:p>
    <w:p>
      <w:pPr>
        <w:pStyle w:val="BodyText"/>
        <w:spacing w:line="240" w:lineRule="auto" w:before="108"/>
        <w:ind w:left="188" w:right="104"/>
        <w:jc w:val="center"/>
      </w:pPr>
      <w:r>
        <w:rPr/>
        <w:t>会有</w:t>
      </w:r>
      <w:r>
        <w:rPr>
          <w:rFonts w:ascii="宋体" w:hAnsi="宋体" w:cs="宋体" w:eastAsia="宋体" w:hint="default"/>
        </w:rPr>
        <w:t>关上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要求基本</w:t>
      </w:r>
      <w:r>
        <w:rPr/>
        <w:t>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今</w:t>
      </w:r>
      <w:r>
        <w:rPr>
          <w:rFonts w:ascii="宋体" w:hAnsi="宋体" w:cs="宋体" w:eastAsia="宋体" w:hint="default"/>
        </w:rPr>
        <w:t>后，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/>
        <w:t>一</w:t>
      </w:r>
      <w:r>
        <w:rPr>
          <w:rFonts w:ascii="宋体" w:hAnsi="宋体" w:cs="宋体" w:eastAsia="宋体" w:hint="default"/>
        </w:rPr>
        <w:t>如既往</w:t>
      </w:r>
      <w:r>
        <w:rPr/>
        <w:t>地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断完善</w:t>
      </w:r>
      <w:r>
        <w:rPr/>
        <w:t>公</w:t>
      </w:r>
    </w:p>
    <w:p>
      <w:pPr>
        <w:spacing w:after="0" w:line="240" w:lineRule="auto"/>
        <w:jc w:val="center"/>
        <w:sectPr>
          <w:pgSz w:w="11900" w:h="16840"/>
          <w:pgMar w:header="876" w:footer="840" w:top="1080" w:bottom="1020" w:left="1020" w:right="110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pStyle w:val="BodyText"/>
        <w:spacing w:line="240" w:lineRule="auto" w:before="26"/>
        <w:ind w:left="328" w:right="0"/>
        <w:jc w:val="left"/>
        <w:rPr>
          <w:rFonts w:ascii="宋体" w:hAnsi="宋体" w:cs="宋体" w:eastAsia="宋体" w:hint="default"/>
        </w:rPr>
      </w:pPr>
      <w:r>
        <w:rPr/>
        <w:t>司法人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断提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32"/>
        <w:ind w:left="80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41"/>
        <w:ind w:left="80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行各</w:t>
      </w:r>
      <w:r>
        <w:rPr>
          <w:rFonts w:ascii="Microsoft JhengHei" w:hAnsi="Microsoft JhengHei" w:cs="Microsoft JhengHei" w:eastAsia="Microsoft JhengHei" w:hint="default"/>
        </w:rPr>
        <w:t>项制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名称</w:t>
      </w:r>
      <w:r>
        <w:rPr/>
        <w:t>及公</w:t>
      </w:r>
      <w:r>
        <w:rPr>
          <w:rFonts w:ascii="Microsoft JhengHei" w:hAnsi="Microsoft JhengHei" w:cs="Microsoft JhengHei" w:eastAsia="Microsoft JhengHei" w:hint="default"/>
        </w:rPr>
        <w:t>开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19" w:lineRule="auto" w:before="81"/>
        <w:ind w:left="328" w:right="0" w:firstLine="480"/>
        <w:jc w:val="left"/>
        <w:rPr>
          <w:rFonts w:ascii="宋体" w:hAnsi="宋体" w:cs="宋体" w:eastAsia="宋体" w:hint="default"/>
        </w:rPr>
      </w:pPr>
      <w:r>
        <w:rPr/>
        <w:pict>
          <v:shape style="position:absolute;margin-left:51.599998pt;margin-top:43.265617pt;width:483.85pt;height:603.6pt;mso-position-horizontal-relative:page;mso-position-vertical-relative:paragraph;z-index:13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840"/>
                    <w:gridCol w:w="2837"/>
                    <w:gridCol w:w="1997"/>
                    <w:gridCol w:w="1886"/>
                    <w:gridCol w:w="2102"/>
                  </w:tblGrid>
                  <w:tr>
                    <w:trPr>
                      <w:trHeight w:val="475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25"/>
                          <w:ind w:right="228"/>
                          <w:jc w:val="righ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序号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1233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名称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182" w:lineRule="exact"/>
                          <w:ind w:right="2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近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审议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通过该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72" w:lineRule="exact"/>
                          <w:ind w:right="7"/>
                          <w:jc w:val="center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度的会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z w:val="18"/>
                            <w:szCs w:val="18"/>
                          </w:rPr>
                          <w:t>届次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60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披露时间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  <w:tc>
                      <w:tcPr>
                        <w:tcW w:w="210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25"/>
                          <w:ind w:left="465" w:right="0"/>
                          <w:jc w:val="left"/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icrosoft JhengHei" w:hAnsi="Microsoft JhengHei" w:cs="Microsoft JhengHei" w:eastAsia="Microsoft JhengHei" w:hint="default"/>
                            <w:b/>
                            <w:bCs/>
                            <w:spacing w:val="-3"/>
                            <w:sz w:val="18"/>
                            <w:szCs w:val="18"/>
                          </w:rPr>
                          <w:t>披露媒体</w:t>
                        </w:r>
                        <w:r>
                          <w:rPr>
                            <w:rFonts w:ascii="Microsoft JhengHei" w:hAnsi="Microsoft JhengHei" w:cs="Microsoft JhengHei" w:eastAsia="Microsoft JhengHei" w:hint="default"/>
                            <w:sz w:val="18"/>
                            <w:szCs w:val="18"/>
                          </w:rPr>
                        </w:r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董事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w w:val="101"/>
                            <w:sz w:val="18"/>
                            <w:szCs w:val="18"/>
                          </w:rPr>
                          <w:t>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监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事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高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级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管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员</w:t>
                        </w:r>
                        <w:r>
                          <w:rPr>
                            <w:rFonts w:ascii="宋体" w:hAnsi="宋体" w:cs="宋体" w:eastAsia="宋体" w:hint="default"/>
                            <w:spacing w:val="-5"/>
                            <w:w w:val="101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持</w:t>
                        </w:r>
                        <w:r>
                          <w:rPr>
                            <w:rFonts w:ascii="宋体" w:hAnsi="宋体" w:cs="宋体" w:eastAsia="宋体" w:hint="default"/>
                            <w:w w:val="101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公司股份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其变动管理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办法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1"/>
                            <w:szCs w:val="21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6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28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证券时报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5" w:lineRule="exact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巨潮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网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  <w:p>
                        <w:pPr>
                          <w:pStyle w:val="TableParagraph"/>
                          <w:spacing w:line="236" w:lineRule="exact" w:before="19"/>
                          <w:ind w:left="144" w:right="143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  <w:u w:val="single" w:color="000000"/>
                          </w:rPr>
                          <w:t>http://www.cninfo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54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com.cn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总经理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作细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3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控制制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4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信息披露事务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5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系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6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接待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7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交易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允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决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策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8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报告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91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9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委员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第九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2007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19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10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7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名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委员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11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薪酬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与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考核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委员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实施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细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12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战略委员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实施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则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13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内部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14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敏感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排查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80"/>
                          <w:ind w:left="100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5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2008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7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30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1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15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委员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规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程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会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2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16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独立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董事年报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作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17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选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聘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计师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事务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专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项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30" w:lineRule="exact" w:before="75"/>
                          <w:ind w:left="100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一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2"/>
                            <w:szCs w:val="1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21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1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17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18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幕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知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情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59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二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15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2009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pacing w:val="-2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19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年报信息披露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重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差错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责任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追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究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10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35" w:lineRule="exact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四</w:t>
                        </w:r>
                        <w:r>
                          <w:rPr>
                            <w:rFonts w:ascii="宋体" w:hAnsi="宋体" w:cs="宋体" w:eastAsia="宋体" w:hint="default"/>
                            <w:spacing w:val="14"/>
                            <w:sz w:val="18"/>
                            <w:szCs w:val="18"/>
                          </w:rPr>
                          <w:t>次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50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4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23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1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20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外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信息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使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用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21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9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4"/>
                            <w:szCs w:val="14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100" w:right="98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pacing w:val="9"/>
                            <w:sz w:val="18"/>
                            <w:szCs w:val="18"/>
                          </w:rPr>
                          <w:t>五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届</w:t>
                        </w:r>
                        <w:r>
                          <w:rPr>
                            <w:rFonts w:ascii="宋体" w:hAnsi="宋体" w:cs="宋体" w:eastAsia="宋体" w:hint="default"/>
                            <w:spacing w:val="13"/>
                            <w:sz w:val="18"/>
                            <w:szCs w:val="18"/>
                          </w:rPr>
                          <w:t>董事会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pacing w:val="-60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pacing w:val="-87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七次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时会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议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886" w:type="dxa"/>
                        <w:vMerge w:val="restart"/>
                        <w:tcBorders>
                          <w:top w:val="single" w:sz="4" w:space="0" w:color="000000"/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6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3"/>
                            <w:szCs w:val="23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07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2010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29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22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7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财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务会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相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负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责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人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制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75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23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0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防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范控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股股东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及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关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联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方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资金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占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用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管理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办法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480" w:hRule="exact"/>
                    </w:trPr>
                    <w:tc>
                      <w:tcPr>
                        <w:tcW w:w="84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82"/>
                          <w:ind w:right="228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24 </w:t>
                        </w:r>
                      </w:p>
                    </w:tc>
                    <w:tc>
                      <w:tcPr>
                        <w:tcW w:w="2837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03" w:lineRule="exact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提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资产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减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值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备和损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失处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理</w:t>
                        </w:r>
                        <w:r>
                          <w:rPr>
                            <w:rFonts w:ascii="宋体" w:hAnsi="宋体" w:cs="宋体" w:eastAsia="宋体" w:hint="default"/>
                            <w:spacing w:val="3"/>
                            <w:sz w:val="18"/>
                            <w:szCs w:val="18"/>
                          </w:rPr>
                          <w:t>内</w:t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105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部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控制制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度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997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1886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2102" w:type="dxa"/>
                        <w:vMerge/>
                        <w:tcBorders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过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或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/>
        <w:t>的</w:t>
      </w:r>
      <w:r>
        <w:rPr>
          <w:rFonts w:ascii="宋体" w:hAnsi="宋体" w:cs="宋体" w:eastAsia="宋体" w:hint="default"/>
        </w:rPr>
        <w:t>最</w:t>
      </w:r>
      <w:r>
        <w:rPr>
          <w:rFonts w:ascii="宋体" w:hAnsi="宋体" w:cs="宋体" w:eastAsia="宋体" w:hint="default"/>
        </w:rPr>
        <w:t>新</w:t>
      </w:r>
      <w:r>
        <w:rPr/>
        <w:t>披露 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列</w:t>
      </w:r>
      <w:r>
        <w:rPr/>
        <w:t>表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19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920" w:right="10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1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0"/>
        <w:gridCol w:w="2837"/>
        <w:gridCol w:w="1997"/>
        <w:gridCol w:w="1886"/>
        <w:gridCol w:w="2102"/>
      </w:tblGrid>
      <w:tr>
        <w:trPr>
          <w:trHeight w:val="461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25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规则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6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年度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四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pacing w:val="12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pacing w:val="-5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股东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11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30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26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27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事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规则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28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独立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29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政人事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0" w:right="98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pacing w:val="9"/>
                <w:sz w:val="18"/>
                <w:szCs w:val="18"/>
              </w:rPr>
              <w:t>五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届</w:t>
            </w:r>
            <w:r>
              <w:rPr>
                <w:rFonts w:ascii="宋体" w:hAnsi="宋体" w:cs="宋体" w:eastAsia="宋体" w:hint="default"/>
                <w:spacing w:val="13"/>
                <w:sz w:val="18"/>
                <w:szCs w:val="18"/>
              </w:rPr>
              <w:t>董事会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pacing w:val="-6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87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时会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2"/>
              <w:ind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35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2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17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战略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32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企业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33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算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34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35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销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2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36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10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管理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99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8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4"/>
          <w:szCs w:val="14"/>
        </w:rPr>
      </w:pPr>
    </w:p>
    <w:p>
      <w:pPr>
        <w:pStyle w:val="Heading4"/>
        <w:spacing w:line="367" w:lineRule="exact"/>
        <w:ind w:left="8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专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</w:rPr>
        <w:t>活</w:t>
      </w:r>
      <w:r>
        <w:rPr>
          <w:rFonts w:ascii="Microsoft JhengHei" w:hAnsi="Microsoft JhengHei" w:cs="Microsoft JhengHei" w:eastAsia="Microsoft JhengHei" w:hint="default"/>
        </w:rPr>
        <w:t>动</w:t>
      </w:r>
      <w:r>
        <w:rPr>
          <w:rFonts w:ascii="Microsoft JhengHei" w:hAnsi="Microsoft JhengHei" w:cs="Microsoft JhengHei" w:eastAsia="Microsoft JhengHei" w:hint="default"/>
        </w:rPr>
        <w:t>开展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10"/>
        <w:ind w:left="80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照</w:t>
      </w:r>
      <w:r>
        <w:rPr/>
        <w:t>证券</w:t>
      </w:r>
      <w:r>
        <w:rPr>
          <w:rFonts w:ascii="宋体" w:hAnsi="宋体" w:cs="宋体" w:eastAsia="宋体" w:hint="default"/>
        </w:rPr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内部规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，在</w:t>
      </w:r>
      <w:r>
        <w:rPr>
          <w:rFonts w:ascii="宋体" w:hAnsi="宋体" w:cs="宋体" w:eastAsia="宋体" w:hint="default"/>
        </w:rPr>
        <w:t>巩固</w:t>
      </w:r>
      <w:r>
        <w:rPr>
          <w:rFonts w:ascii="宋体" w:hAnsi="宋体" w:cs="宋体" w:eastAsia="宋体" w:hint="default"/>
        </w:rPr>
        <w:t>近</w:t>
      </w:r>
      <w:r>
        <w:rPr>
          <w:rFonts w:ascii="宋体" w:hAnsi="宋体" w:cs="宋体" w:eastAsia="宋体" w:hint="default"/>
        </w:rPr>
        <w:t>几</w:t>
      </w:r>
    </w:p>
    <w:p>
      <w:pPr>
        <w:spacing w:line="240" w:lineRule="auto" w:before="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0" w:lineRule="auto" w:before="26"/>
        <w:ind w:left="328" w:right="163"/>
        <w:jc w:val="both"/>
        <w:rPr>
          <w:rFonts w:ascii="宋体" w:hAnsi="宋体" w:cs="宋体" w:eastAsia="宋体" w:hint="default"/>
        </w:rPr>
      </w:pPr>
      <w:r>
        <w:rPr/>
        <w:t>年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项活动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步强化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作意识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、监</w:t>
      </w:r>
      <w:r>
        <w:rPr/>
        <w:t>事会</w:t>
      </w:r>
      <w:r>
        <w:rPr>
          <w:rFonts w:ascii="宋体" w:hAnsi="宋体" w:cs="宋体" w:eastAsia="宋体" w:hint="default"/>
        </w:rPr>
        <w:t>和</w:t>
      </w:r>
      <w:r>
        <w:rPr/>
        <w:t>股</w:t>
      </w:r>
      <w:r>
        <w:rPr>
          <w:spacing w:val="-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理机</w:t>
      </w:r>
      <w:r>
        <w:rPr>
          <w:rFonts w:ascii="宋体" w:hAnsi="宋体" w:cs="宋体" w:eastAsia="宋体" w:hint="default"/>
        </w:rPr>
        <w:t>制</w:t>
      </w:r>
      <w:r>
        <w:rPr/>
        <w:t>中的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强了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系的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理业</w:t>
      </w:r>
      <w:r>
        <w:rPr/>
        <w:t>务</w:t>
      </w:r>
      <w:r>
        <w:rPr>
          <w:rFonts w:ascii="宋体" w:hAnsi="宋体" w:cs="宋体" w:eastAsia="宋体" w:hint="default"/>
        </w:rPr>
        <w:t>框</w:t>
      </w:r>
      <w:r>
        <w:rPr>
          <w:rFonts w:ascii="宋体" w:hAnsi="宋体" w:cs="宋体" w:eastAsia="宋体" w:hint="default"/>
        </w:rPr>
        <w:t>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优化</w:t>
      </w:r>
      <w:r>
        <w:rPr/>
        <w:t>公司</w:t>
      </w:r>
      <w:r>
        <w:rPr>
          <w:rFonts w:ascii="宋体" w:hAnsi="宋体" w:cs="宋体" w:eastAsia="宋体" w:hint="default"/>
        </w:rPr>
        <w:t>组织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，改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作推</w:t>
      </w:r>
      <w:r>
        <w:rPr>
          <w:rFonts w:ascii="宋体" w:hAnsi="宋体" w:cs="宋体" w:eastAsia="宋体" w:hint="default"/>
        </w:rPr>
        <w:t>向</w:t>
      </w:r>
      <w:r>
        <w:rPr/>
        <w:t>深</w:t>
      </w:r>
      <w:r>
        <w:rPr>
          <w:rFonts w:ascii="宋体" w:hAnsi="宋体" w:cs="宋体" w:eastAsia="宋体" w:hint="default"/>
        </w:rPr>
        <w:t>入。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6"/>
        <w:ind w:left="328" w:right="163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根据</w:t>
      </w:r>
      <w:r>
        <w:rPr/>
        <w:t>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37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/>
        <w:t>深圳</w:t>
      </w:r>
      <w:r>
        <w:rPr>
          <w:rFonts w:ascii="宋体" w:hAnsi="宋体" w:cs="宋体" w:eastAsia="宋体" w:hint="default"/>
        </w:rPr>
        <w:t>辖</w:t>
      </w:r>
      <w:r>
        <w:rPr/>
        <w:t>区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内部 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 </w:t>
      </w:r>
      <w:r>
        <w:rPr>
          <w:rFonts w:ascii="宋体" w:hAnsi="宋体" w:cs="宋体" w:eastAsia="宋体" w:hint="default"/>
          <w:spacing w:val="-4"/>
        </w:rPr>
        <w:t>开第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rFonts w:ascii="宋体" w:hAnsi="宋体" w:cs="宋体" w:eastAsia="宋体" w:hint="default"/>
          <w:spacing w:val="-4"/>
        </w:rPr>
        <w:t>七次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批</w:t>
      </w:r>
      <w:r>
        <w:rPr>
          <w:rFonts w:ascii="宋体" w:hAnsi="宋体" w:cs="宋体" w:eastAsia="宋体" w:hint="default"/>
          <w:spacing w:val="-4"/>
        </w:rPr>
        <w:t>准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rFonts w:ascii="宋体" w:hAnsi="宋体" w:cs="宋体" w:eastAsia="宋体" w:hint="default"/>
          <w:spacing w:val="-4"/>
        </w:rPr>
        <w:t>规</w:t>
      </w:r>
      <w:r>
        <w:rPr>
          <w:rFonts w:ascii="宋体" w:hAnsi="宋体" w:cs="宋体" w:eastAsia="宋体" w:hint="default"/>
          <w:spacing w:val="-4"/>
        </w:rPr>
        <w:t>范体</w:t>
      </w:r>
      <w:r>
        <w:rPr>
          <w:spacing w:val="-4"/>
        </w:rPr>
        <w:t>系</w:t>
      </w:r>
      <w:r>
        <w:rPr>
          <w:rFonts w:ascii="宋体" w:hAnsi="宋体" w:cs="宋体" w:eastAsia="宋体" w:hint="default"/>
          <w:spacing w:val="-4"/>
        </w:rPr>
        <w:t>建设</w:t>
      </w:r>
      <w:r>
        <w:rPr>
          <w:rFonts w:ascii="宋体" w:hAnsi="宋体" w:cs="宋体" w:eastAsia="宋体" w:hint="default"/>
          <w:spacing w:val="-4"/>
        </w:rPr>
        <w:t>实施工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案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240" w:lineRule="auto" w:before="34"/>
        <w:ind w:left="8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）深</w:t>
      </w:r>
      <w:r>
        <w:rPr>
          <w:rFonts w:ascii="宋体" w:hAnsi="宋体" w:cs="宋体" w:eastAsia="宋体" w:hint="default"/>
        </w:rPr>
        <w:t>入开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控专</w:t>
      </w:r>
      <w:r>
        <w:rPr>
          <w:rFonts w:ascii="宋体" w:hAnsi="宋体" w:cs="宋体" w:eastAsia="宋体" w:hint="default"/>
        </w:rPr>
        <w:t>题培训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146"/>
        <w:ind w:left="328" w:right="15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深圳证</w:t>
      </w:r>
      <w:r>
        <w:rPr>
          <w:rFonts w:ascii="宋体" w:hAnsi="宋体" w:cs="宋体" w:eastAsia="宋体" w:hint="default"/>
        </w:rPr>
        <w:t>监局</w:t>
      </w:r>
      <w:r>
        <w:rPr>
          <w:rFonts w:ascii="宋体" w:hAnsi="宋体" w:cs="宋体" w:eastAsia="宋体" w:hint="default"/>
        </w:rPr>
        <w:t>及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监管机构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打击</w:t>
      </w:r>
      <w:r>
        <w:rPr>
          <w:rFonts w:ascii="宋体" w:hAnsi="宋体" w:cs="宋体" w:eastAsia="宋体" w:hint="default"/>
        </w:rPr>
        <w:t>和 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市场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》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深证</w:t>
      </w:r>
      <w:r>
        <w:rPr>
          <w:rFonts w:ascii="宋体" w:hAnsi="宋体" w:cs="宋体" w:eastAsia="宋体" w:hint="default"/>
        </w:rPr>
        <w:t>局</w:t>
      </w:r>
      <w:r>
        <w:rPr/>
        <w:t>公司</w:t>
      </w:r>
      <w:r>
        <w:rPr>
          <w:rFonts w:ascii="宋体" w:hAnsi="宋体" w:cs="宋体" w:eastAsia="宋体" w:hint="default"/>
        </w:rPr>
        <w:t>字</w:t>
      </w:r>
      <w:r>
        <w:rPr>
          <w:rFonts w:ascii="宋体" w:hAnsi="宋体" w:cs="宋体" w:eastAsia="宋体" w:hint="default"/>
        </w:rPr>
        <w:t>【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</w:rPr>
        <w:t>】</w:t>
      </w:r>
      <w:r>
        <w:rPr>
          <w:rFonts w:ascii="宋体" w:hAnsi="宋体" w:cs="宋体" w:eastAsia="宋体" w:hint="default"/>
        </w:rPr>
        <w:t>87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“</w:t>
      </w:r>
      <w:r>
        <w:rPr/>
        <w:t>深圳</w:t>
      </w:r>
      <w:r>
        <w:rPr>
          <w:rFonts w:ascii="宋体" w:hAnsi="宋体" w:cs="宋体" w:eastAsia="宋体" w:hint="default"/>
        </w:rPr>
        <w:t>上 </w:t>
      </w:r>
      <w:r>
        <w:rPr/>
        <w:t>市公司信息披露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”精神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</w:t>
      </w:r>
      <w:r>
        <w:rPr>
          <w:rFonts w:ascii="宋体" w:hAnsi="宋体" w:cs="宋体" w:eastAsia="宋体" w:hint="default"/>
        </w:rPr>
        <w:t>等相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要求，</w:t>
      </w:r>
      <w:r>
        <w:rPr/>
        <w:t>公司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精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心</w:t>
      </w:r>
      <w:r>
        <w:rPr>
          <w:rFonts w:ascii="宋体" w:hAnsi="宋体" w:cs="宋体" w:eastAsia="宋体" w:hint="default"/>
        </w:rPr>
        <w:t>组织动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散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/>
        <w:t>与</w:t>
      </w:r>
      <w:r>
        <w:rPr>
          <w:rFonts w:ascii="宋体" w:hAnsi="宋体" w:cs="宋体" w:eastAsia="宋体" w:hint="default"/>
        </w:rPr>
        <w:t>集</w:t>
      </w:r>
      <w:r>
        <w:rPr/>
        <w:t>中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结</w:t>
      </w:r>
      <w:r>
        <w:rPr/>
        <w:t>合的</w:t>
      </w:r>
      <w:r>
        <w:rPr>
          <w:rFonts w:ascii="宋体" w:hAnsi="宋体" w:cs="宋体" w:eastAsia="宋体" w:hint="default"/>
        </w:rPr>
        <w:t>方</w:t>
      </w:r>
      <w:r>
        <w:rPr/>
        <w:t>法</w:t>
      </w:r>
      <w:r>
        <w:rPr>
          <w:rFonts w:ascii="宋体" w:hAnsi="宋体" w:cs="宋体" w:eastAsia="宋体" w:hint="default"/>
        </w:rPr>
        <w:t>，在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体员</w:t>
      </w:r>
      <w:r>
        <w:rPr>
          <w:rFonts w:ascii="宋体" w:hAnsi="宋体" w:cs="宋体" w:eastAsia="宋体" w:hint="default"/>
        </w:rPr>
        <w:t>工</w:t>
      </w:r>
      <w:r>
        <w:rPr/>
        <w:t>中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控专</w:t>
      </w:r>
      <w:r>
        <w:rPr>
          <w:rFonts w:ascii="宋体" w:hAnsi="宋体" w:cs="宋体" w:eastAsia="宋体" w:hint="default"/>
        </w:rPr>
        <w:t>题培训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81"/>
        </w:rPr>
        <w:t> 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觉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，收</w:t>
      </w:r>
      <w:r>
        <w:rPr>
          <w:rFonts w:ascii="宋体" w:hAnsi="宋体" w:cs="宋体" w:eastAsia="宋体" w:hint="default"/>
        </w:rPr>
        <w:t>到良好效果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6"/>
        <w:ind w:left="328" w:right="16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培训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/>
        <w:t>深</w:t>
      </w:r>
      <w:r>
        <w:rPr>
          <w:rFonts w:ascii="宋体" w:hAnsi="宋体" w:cs="宋体" w:eastAsia="宋体" w:hint="default"/>
        </w:rPr>
        <w:t>化了对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的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解，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意识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强化了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人的法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意识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意识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到了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/>
        <w:t>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920" w:right="10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16"/>
          <w:szCs w:val="16"/>
        </w:rPr>
      </w:pPr>
    </w:p>
    <w:p>
      <w:pPr>
        <w:pStyle w:val="BodyText"/>
        <w:spacing w:line="350" w:lineRule="auto" w:before="26"/>
        <w:ind w:left="147" w:right="137" w:firstLine="480"/>
        <w:jc w:val="both"/>
        <w:rPr>
          <w:rFonts w:ascii="宋体" w:hAnsi="宋体" w:cs="宋体" w:eastAsia="宋体" w:hint="default"/>
        </w:rPr>
      </w:pPr>
      <w:r>
        <w:rPr>
          <w:spacing w:val="-8"/>
        </w:rPr>
        <w:t>（</w:t>
      </w:r>
      <w:r>
        <w:rPr>
          <w:rFonts w:ascii="宋体" w:hAnsi="宋体" w:cs="宋体" w:eastAsia="宋体" w:hint="default"/>
          <w:spacing w:val="-8"/>
        </w:rPr>
        <w:t>3</w:t>
      </w:r>
      <w:r>
        <w:rPr>
          <w:spacing w:val="-8"/>
        </w:rPr>
        <w:t>）报告</w:t>
      </w:r>
      <w:r>
        <w:rPr>
          <w:rFonts w:ascii="宋体" w:hAnsi="宋体" w:cs="宋体" w:eastAsia="宋体" w:hint="default"/>
          <w:spacing w:val="-8"/>
        </w:rPr>
        <w:t>期</w:t>
      </w:r>
      <w:r>
        <w:rPr>
          <w:rFonts w:ascii="宋体" w:hAnsi="宋体" w:cs="宋体" w:eastAsia="宋体" w:hint="default"/>
          <w:spacing w:val="-8"/>
        </w:rPr>
        <w:t>内，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按</w:t>
      </w:r>
      <w:r>
        <w:rPr>
          <w:rFonts w:ascii="宋体" w:hAnsi="宋体" w:cs="宋体" w:eastAsia="宋体" w:hint="default"/>
          <w:spacing w:val="-8"/>
        </w:rPr>
        <w:t>照</w:t>
      </w:r>
      <w:r>
        <w:rPr>
          <w:spacing w:val="-8"/>
        </w:rPr>
        <w:t>《公司法》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企业</w:t>
      </w:r>
      <w:r>
        <w:rPr>
          <w:rFonts w:ascii="宋体" w:hAnsi="宋体" w:cs="宋体" w:eastAsia="宋体" w:hint="default"/>
          <w:spacing w:val="-8"/>
        </w:rPr>
        <w:t>内部</w:t>
      </w:r>
      <w:r>
        <w:rPr>
          <w:rFonts w:ascii="宋体" w:hAnsi="宋体" w:cs="宋体" w:eastAsia="宋体" w:hint="default"/>
          <w:spacing w:val="-8"/>
        </w:rPr>
        <w:t>控制</w:t>
      </w:r>
      <w:r>
        <w:rPr>
          <w:rFonts w:ascii="宋体" w:hAnsi="宋体" w:cs="宋体" w:eastAsia="宋体" w:hint="default"/>
          <w:spacing w:val="-8"/>
        </w:rPr>
        <w:t>基本规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企业</w:t>
      </w:r>
      <w:r>
        <w:rPr>
          <w:rFonts w:ascii="宋体" w:hAnsi="宋体" w:cs="宋体" w:eastAsia="宋体" w:hint="default"/>
          <w:spacing w:val="-8"/>
        </w:rPr>
        <w:t>内部</w:t>
      </w:r>
      <w:r>
        <w:rPr>
          <w:rFonts w:ascii="宋体" w:hAnsi="宋体" w:cs="宋体" w:eastAsia="宋体" w:hint="default"/>
          <w:spacing w:val="-8"/>
        </w:rPr>
        <w:t>控制</w:t>
      </w:r>
      <w:r>
        <w:rPr>
          <w:rFonts w:ascii="宋体" w:hAnsi="宋体" w:cs="宋体" w:eastAsia="宋体" w:hint="default"/>
          <w:spacing w:val="-8"/>
        </w:rPr>
        <w:t>应</w:t>
      </w:r>
      <w:r>
        <w:rPr>
          <w:rFonts w:ascii="宋体" w:hAnsi="宋体" w:cs="宋体" w:eastAsia="宋体" w:hint="default"/>
        </w:rPr>
        <w:t> 用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要求，结</w:t>
      </w:r>
      <w:r>
        <w:rPr/>
        <w:t>合公司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>
          <w:rFonts w:ascii="宋体" w:hAnsi="宋体" w:cs="宋体" w:eastAsia="宋体" w:hint="default"/>
        </w:rPr>
        <w:t>了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慧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开发</w:t>
      </w:r>
      <w:r>
        <w:rPr/>
        <w:t>有限公</w:t>
      </w:r>
      <w:r>
        <w:rPr>
          <w:spacing w:val="-81"/>
        </w:rPr>
        <w:t> </w:t>
      </w:r>
      <w:r>
        <w:rPr>
          <w:spacing w:val="-3"/>
        </w:rPr>
        <w:t>司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提供</w:t>
      </w:r>
      <w:r>
        <w:rPr>
          <w:rFonts w:ascii="宋体" w:hAnsi="宋体" w:cs="宋体" w:eastAsia="宋体" w:hint="default"/>
          <w:spacing w:val="-3"/>
        </w:rPr>
        <w:t>内部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咨询</w:t>
      </w:r>
      <w:r>
        <w:rPr>
          <w:rFonts w:ascii="宋体" w:hAnsi="宋体" w:cs="宋体" w:eastAsia="宋体" w:hint="default"/>
          <w:spacing w:val="-3"/>
        </w:rPr>
        <w:t>服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建立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《深圳市太光电信股份有限公司</w:t>
      </w:r>
      <w:r>
        <w:rPr>
          <w:rFonts w:ascii="宋体" w:hAnsi="宋体" w:cs="宋体" w:eastAsia="宋体" w:hint="default"/>
          <w:spacing w:val="-3"/>
        </w:rPr>
        <w:t>内部</w:t>
      </w:r>
      <w:r>
        <w:rPr>
          <w:rFonts w:ascii="宋体" w:hAnsi="宋体" w:cs="宋体" w:eastAsia="宋体" w:hint="default"/>
          <w:spacing w:val="-3"/>
        </w:rPr>
        <w:t>控制</w:t>
      </w:r>
      <w:r>
        <w:rPr>
          <w:rFonts w:ascii="宋体" w:hAnsi="宋体" w:cs="宋体" w:eastAsia="宋体" w:hint="default"/>
          <w:spacing w:val="-3"/>
        </w:rPr>
        <w:t>手</w:t>
      </w:r>
      <w:r>
        <w:rPr>
          <w:spacing w:val="-3"/>
        </w:rPr>
        <w:t>册》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spacing w:val="-2"/>
        </w:rPr>
        <w:t>编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rFonts w:ascii="宋体" w:hAnsi="宋体" w:cs="宋体" w:eastAsia="宋体" w:hint="default"/>
          <w:spacing w:val="-2"/>
        </w:rPr>
        <w:t>了风险</w:t>
      </w:r>
      <w:r>
        <w:rPr>
          <w:rFonts w:ascii="宋体" w:hAnsi="宋体" w:cs="宋体" w:eastAsia="宋体" w:hint="default"/>
          <w:spacing w:val="-2"/>
        </w:rPr>
        <w:t>清</w:t>
      </w:r>
      <w:r>
        <w:rPr>
          <w:rFonts w:ascii="宋体" w:hAnsi="宋体" w:cs="宋体" w:eastAsia="宋体" w:hint="default"/>
          <w:spacing w:val="-2"/>
        </w:rPr>
        <w:t>单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spacing w:val="-2"/>
        </w:rPr>
        <w:t>定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纳</w:t>
      </w:r>
      <w:r>
        <w:rPr>
          <w:rFonts w:ascii="宋体" w:hAnsi="宋体" w:cs="宋体" w:eastAsia="宋体" w:hint="default"/>
          <w:spacing w:val="-2"/>
        </w:rPr>
        <w:t>入内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rFonts w:ascii="宋体" w:hAnsi="宋体" w:cs="宋体" w:eastAsia="宋体" w:hint="default"/>
          <w:spacing w:val="-2"/>
        </w:rPr>
        <w:t>评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重</w:t>
      </w:r>
      <w:r>
        <w:rPr>
          <w:rFonts w:ascii="宋体" w:hAnsi="宋体" w:cs="宋体" w:eastAsia="宋体" w:hint="default"/>
          <w:spacing w:val="-2"/>
        </w:rPr>
        <w:t>要</w:t>
      </w:r>
      <w:r>
        <w:rPr>
          <w:rFonts w:ascii="宋体" w:hAnsi="宋体" w:cs="宋体" w:eastAsia="宋体" w:hint="default"/>
          <w:spacing w:val="-2"/>
        </w:rPr>
        <w:t>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流</w:t>
      </w:r>
      <w:r>
        <w:rPr>
          <w:rFonts w:ascii="宋体" w:hAnsi="宋体" w:cs="宋体" w:eastAsia="宋体" w:hint="default"/>
          <w:spacing w:val="-2"/>
        </w:rPr>
        <w:t>程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夯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  <w:spacing w:val="-2"/>
        </w:rPr>
        <w:t>控体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建设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。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  <w:spacing w:val="-8"/>
        </w:rPr>
        <w:t>此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spacing w:val="-8"/>
        </w:rPr>
        <w:t>公司</w:t>
      </w:r>
      <w:r>
        <w:rPr>
          <w:rFonts w:ascii="宋体" w:hAnsi="宋体" w:cs="宋体" w:eastAsia="宋体" w:hint="default"/>
          <w:spacing w:val="-8"/>
        </w:rPr>
        <w:t>还</w:t>
      </w:r>
      <w:r>
        <w:rPr>
          <w:rFonts w:ascii="宋体" w:hAnsi="宋体" w:cs="宋体" w:eastAsia="宋体" w:hint="default"/>
          <w:spacing w:val="-8"/>
        </w:rPr>
        <w:t>建立</w:t>
      </w:r>
      <w:r>
        <w:rPr>
          <w:spacing w:val="-8"/>
        </w:rPr>
        <w:t>与</w:t>
      </w:r>
      <w:r>
        <w:rPr>
          <w:rFonts w:ascii="宋体" w:hAnsi="宋体" w:cs="宋体" w:eastAsia="宋体" w:hint="default"/>
          <w:spacing w:val="-8"/>
        </w:rPr>
        <w:t>修</w:t>
      </w:r>
      <w:r>
        <w:rPr>
          <w:rFonts w:ascii="宋体" w:hAnsi="宋体" w:cs="宋体" w:eastAsia="宋体" w:hint="default"/>
          <w:spacing w:val="-8"/>
        </w:rPr>
        <w:t>订了</w:t>
      </w:r>
      <w:r>
        <w:rPr>
          <w:rFonts w:ascii="宋体" w:hAnsi="宋体" w:cs="宋体" w:eastAsia="宋体" w:hint="default"/>
          <w:spacing w:val="-8"/>
        </w:rPr>
        <w:t>以</w:t>
      </w:r>
      <w:r>
        <w:rPr>
          <w:rFonts w:ascii="宋体" w:hAnsi="宋体" w:cs="宋体" w:eastAsia="宋体" w:hint="default"/>
          <w:spacing w:val="-8"/>
        </w:rPr>
        <w:t>下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章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度：《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spacing w:val="-8"/>
        </w:rPr>
        <w:t>政人事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</w:t>
      </w:r>
      <w:r>
        <w:rPr>
          <w:rFonts w:ascii="宋体" w:hAnsi="宋体" w:cs="宋体" w:eastAsia="宋体" w:hint="default"/>
          <w:spacing w:val="-8"/>
        </w:rPr>
        <w:t>全面</w:t>
      </w:r>
      <w:r>
        <w:rPr>
          <w:rFonts w:ascii="宋体" w:hAnsi="宋体" w:cs="宋体" w:eastAsia="宋体" w:hint="default"/>
          <w:spacing w:val="-8"/>
        </w:rPr>
        <w:t>预</w:t>
      </w:r>
      <w:r>
        <w:rPr>
          <w:rFonts w:ascii="宋体" w:hAnsi="宋体" w:cs="宋体" w:eastAsia="宋体" w:hint="default"/>
          <w:spacing w:val="-8"/>
        </w:rPr>
        <w:t>算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</w:t>
      </w:r>
      <w:r>
        <w:rPr>
          <w:rFonts w:ascii="宋体" w:hAnsi="宋体" w:cs="宋体" w:eastAsia="宋体" w:hint="default"/>
          <w:spacing w:val="-8"/>
        </w:rPr>
        <w:t>、</w:t>
      </w:r>
    </w:p>
    <w:p>
      <w:pPr>
        <w:pStyle w:val="BodyText"/>
        <w:spacing w:line="350" w:lineRule="auto" w:before="36"/>
        <w:ind w:right="263"/>
        <w:jc w:val="both"/>
        <w:rPr>
          <w:rFonts w:ascii="宋体" w:hAnsi="宋体" w:cs="宋体" w:eastAsia="宋体" w:hint="default"/>
        </w:rPr>
      </w:pP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战略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企业</w:t>
      </w:r>
      <w:r>
        <w:rPr>
          <w:spacing w:val="-5"/>
        </w:rPr>
        <w:t>文</w:t>
      </w:r>
      <w:r>
        <w:rPr>
          <w:rFonts w:ascii="宋体" w:hAnsi="宋体" w:cs="宋体" w:eastAsia="宋体" w:hint="default"/>
          <w:spacing w:val="-5"/>
        </w:rPr>
        <w:t>化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销</w:t>
      </w:r>
      <w:r>
        <w:rPr>
          <w:rFonts w:ascii="宋体" w:hAnsi="宋体" w:cs="宋体" w:eastAsia="宋体" w:hint="default"/>
          <w:spacing w:val="-5"/>
        </w:rPr>
        <w:t>售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资产管理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《合</w:t>
      </w:r>
      <w:r>
        <w:rPr>
          <w:spacing w:val="-112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手</w:t>
      </w:r>
      <w:r>
        <w:rPr/>
        <w:t>册</w:t>
      </w:r>
      <w:r>
        <w:rPr>
          <w:rFonts w:ascii="宋体" w:hAnsi="宋体" w:cs="宋体" w:eastAsia="宋体" w:hint="default"/>
        </w:rPr>
        <w:t>及规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4" w:lineRule="exact" w:before="3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35" w:lineRule="exact"/>
        <w:ind w:right="0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未收到被</w:t>
      </w:r>
      <w:r>
        <w:rPr/>
        <w:t>监管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>
          <w:rFonts w:ascii="Microsoft JhengHei" w:hAnsi="Microsoft JhengHei" w:cs="Microsoft JhengHei" w:eastAsia="Microsoft JhengHei" w:hint="default"/>
        </w:rPr>
        <w:t>门采取行政</w:t>
      </w:r>
      <w:r>
        <w:rPr/>
        <w:t>监管</w:t>
      </w:r>
      <w:r>
        <w:rPr>
          <w:rFonts w:ascii="Microsoft JhengHei" w:hAnsi="Microsoft JhengHei" w:cs="Microsoft JhengHei" w:eastAsia="Microsoft JhengHei" w:hint="default"/>
        </w:rPr>
        <w:t>措施</w:t>
      </w:r>
      <w:r>
        <w:rPr/>
        <w:t>的有</w:t>
      </w:r>
      <w:r>
        <w:rPr>
          <w:rFonts w:ascii="Microsoft JhengHei" w:hAnsi="Microsoft JhengHei" w:cs="Microsoft JhengHei" w:eastAsia="Microsoft JhengHei" w:hint="default"/>
        </w:rPr>
        <w:t>关文件</w:t>
      </w:r>
      <w:r>
        <w:rPr/>
        <w:t>，无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/>
        <w:t>限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/>
        <w:t>事</w:t>
      </w:r>
      <w:r>
        <w:rPr>
          <w:b w:val="0"/>
          <w:bCs w:val="0"/>
        </w:rPr>
      </w:r>
    </w:p>
    <w:p>
      <w:pPr>
        <w:pStyle w:val="Heading4"/>
        <w:spacing w:line="365" w:lineRule="exact"/>
        <w:ind w:left="148" w:right="0"/>
        <w:jc w:val="both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0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非规范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9"/>
        <w:ind w:right="25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深圳证</w:t>
      </w:r>
      <w:r>
        <w:rPr>
          <w:rFonts w:ascii="宋体" w:hAnsi="宋体" w:cs="宋体" w:eastAsia="宋体" w:hint="default"/>
        </w:rPr>
        <w:t>监局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布</w:t>
      </w:r>
      <w:r>
        <w:rPr/>
        <w:t>的《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行为 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监管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</w:rPr>
        <w:t>理非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行为加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监管</w:t>
      </w:r>
      <w:r>
        <w:rPr/>
        <w:t>的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通知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等治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理非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行为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未 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信息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生产、经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>
          <w:rFonts w:ascii="宋体" w:hAnsi="宋体" w:cs="宋体" w:eastAsia="宋体" w:hint="default"/>
        </w:rPr>
        <w:t>营、管理</w:t>
      </w:r>
      <w:r>
        <w:rPr>
          <w:rFonts w:ascii="宋体" w:hAnsi="宋体" w:cs="宋体" w:eastAsia="宋体" w:hint="default"/>
        </w:rPr>
        <w:t>等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理非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3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非独立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席</w:t>
      </w:r>
      <w:r>
        <w:rPr/>
        <w:t>董事会会</w:t>
      </w:r>
      <w:r>
        <w:rPr>
          <w:rFonts w:ascii="Microsoft JhengHei" w:hAnsi="Microsoft JhengHei" w:cs="Microsoft JhengHei" w:eastAsia="Microsoft JhengHei" w:hint="default"/>
        </w:rPr>
        <w:t>议情况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4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469"/>
        <w:gridCol w:w="1051"/>
        <w:gridCol w:w="1046"/>
        <w:gridCol w:w="1157"/>
        <w:gridCol w:w="1051"/>
        <w:gridCol w:w="1046"/>
        <w:gridCol w:w="1474"/>
      </w:tblGrid>
      <w:tr>
        <w:trPr>
          <w:trHeight w:val="51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0"/>
              <w:ind w:right="266"/>
              <w:jc w:val="righ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董事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0"/>
              <w:ind w:left="36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体职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/>
              <w:ind w:left="336" w:right="247" w:hanging="92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00" w:lineRule="exact"/>
              <w:ind w:left="24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24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/>
              <w:ind w:left="119" w:right="31" w:hanging="87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以通讯方式参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8"/>
                <w:sz w:val="18"/>
                <w:szCs w:val="18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/>
              <w:ind w:left="244" w:right="247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委托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缺席次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/>
              <w:ind w:left="187" w:right="95" w:hanging="87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是否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18"/>
                <w:szCs w:val="18"/>
              </w:rPr>
              <w:t>续两次未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5"/>
                <w:sz w:val="18"/>
                <w:szCs w:val="18"/>
              </w:rPr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亲自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524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宋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45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46" w:type="dxa"/>
            <w:tcBorders>
              <w:top w:val="single" w:sz="1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157" w:type="dxa"/>
            <w:tcBorders>
              <w:top w:val="single" w:sz="1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14" w:space="0" w:color="DCDCDC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4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周海军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2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林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36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518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舒晓玲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54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董事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43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3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55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spacing w:line="203" w:lineRule="exact"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</w:r>
    </w:p>
    <w:p>
      <w:pPr>
        <w:spacing w:line="235" w:lineRule="exact"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连续两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次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未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亲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自出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席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董事会会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说明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33" w:lineRule="exact"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 </w:t>
      </w:r>
      <w:r>
        <w:rPr>
          <w:rFonts w:ascii="宋体"/>
          <w:sz w:val="18"/>
        </w:rPr>
      </w:r>
    </w:p>
    <w:p>
      <w:pPr>
        <w:spacing w:line="233" w:lineRule="exact" w:before="0"/>
        <w:ind w:left="147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/>
          <w:w w:val="101"/>
          <w:sz w:val="18"/>
        </w:rPr>
        <w:t> </w:t>
      </w:r>
      <w:r>
        <w:rPr>
          <w:rFonts w:ascii="宋体"/>
          <w:sz w:val="18"/>
        </w:rPr>
      </w:r>
    </w:p>
    <w:p>
      <w:pPr>
        <w:spacing w:after="0" w:line="233" w:lineRule="exact"/>
        <w:jc w:val="left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5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4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146"/>
        <w:gridCol w:w="4411"/>
      </w:tblGrid>
      <w:tr>
        <w:trPr>
          <w:trHeight w:val="519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年内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召开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董事会会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</w:tr>
      <w:tr>
        <w:trPr>
          <w:trHeight w:val="520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  <w:tr>
        <w:trPr>
          <w:trHeight w:val="522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2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通讯方式召开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</w:tr>
      <w:tr>
        <w:trPr>
          <w:trHeight w:val="518" w:hRule="exact"/>
        </w:trPr>
        <w:tc>
          <w:tcPr>
            <w:tcW w:w="5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44"/>
              <w:ind w:left="2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合通讯方式召开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pacing w:val="-3"/>
                <w:sz w:val="18"/>
                <w:szCs w:val="18"/>
              </w:rPr>
            </w:r>
          </w:p>
        </w:tc>
        <w:tc>
          <w:tcPr>
            <w:tcW w:w="4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1"/>
              <w:ind w:right="20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9"/>
          <w:szCs w:val="19"/>
        </w:rPr>
      </w:pPr>
    </w:p>
    <w:p>
      <w:pPr>
        <w:pStyle w:val="Heading4"/>
        <w:spacing w:line="367" w:lineRule="exact"/>
        <w:ind w:left="948" w:right="12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履行职</w:t>
      </w:r>
      <w:r>
        <w:rPr/>
        <w:t>责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0" w:lineRule="auto" w:before="119"/>
        <w:ind w:left="468" w:right="263" w:firstLine="480"/>
        <w:jc w:val="both"/>
        <w:rPr>
          <w:rFonts w:ascii="宋体" w:hAnsi="宋体" w:cs="宋体" w:eastAsia="宋体" w:hint="default"/>
        </w:rPr>
      </w:pPr>
      <w:r>
        <w:rPr>
          <w:spacing w:val="-12"/>
        </w:rPr>
        <w:t>报告</w:t>
      </w:r>
      <w:r>
        <w:rPr>
          <w:rFonts w:ascii="宋体" w:hAnsi="宋体" w:cs="宋体" w:eastAsia="宋体" w:hint="default"/>
          <w:spacing w:val="-12"/>
        </w:rPr>
        <w:t>期</w:t>
      </w:r>
      <w:r>
        <w:rPr>
          <w:rFonts w:ascii="宋体" w:hAnsi="宋体" w:cs="宋体" w:eastAsia="宋体" w:hint="default"/>
          <w:spacing w:val="-12"/>
        </w:rPr>
        <w:t>内，</w:t>
      </w:r>
      <w:r>
        <w:rPr>
          <w:spacing w:val="-12"/>
        </w:rPr>
        <w:t>公司</w:t>
      </w:r>
      <w:r>
        <w:rPr>
          <w:rFonts w:ascii="宋体" w:hAnsi="宋体" w:cs="宋体" w:eastAsia="宋体" w:hint="default"/>
          <w:spacing w:val="-12"/>
        </w:rPr>
        <w:t>独立</w:t>
      </w:r>
      <w:r>
        <w:rPr>
          <w:spacing w:val="-12"/>
        </w:rPr>
        <w:t>董事</w:t>
      </w:r>
      <w:r>
        <w:rPr>
          <w:rFonts w:ascii="宋体" w:hAnsi="宋体" w:cs="宋体" w:eastAsia="宋体" w:hint="default"/>
          <w:spacing w:val="-12"/>
        </w:rPr>
        <w:t>能够</w:t>
      </w:r>
      <w:r>
        <w:rPr>
          <w:rFonts w:ascii="宋体" w:hAnsi="宋体" w:cs="宋体" w:eastAsia="宋体" w:hint="default"/>
          <w:spacing w:val="-12"/>
        </w:rPr>
        <w:t>按</w:t>
      </w:r>
      <w:r>
        <w:rPr>
          <w:rFonts w:ascii="宋体" w:hAnsi="宋体" w:cs="宋体" w:eastAsia="宋体" w:hint="default"/>
          <w:spacing w:val="-12"/>
        </w:rPr>
        <w:t>照</w:t>
      </w:r>
      <w:r>
        <w:rPr>
          <w:spacing w:val="-12"/>
        </w:rPr>
        <w:t>《公司法》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市公司</w:t>
      </w:r>
      <w:r>
        <w:rPr>
          <w:rFonts w:ascii="宋体" w:hAnsi="宋体" w:cs="宋体" w:eastAsia="宋体" w:hint="default"/>
          <w:spacing w:val="-12"/>
        </w:rPr>
        <w:t>治</w:t>
      </w:r>
      <w:r>
        <w:rPr>
          <w:rFonts w:ascii="宋体" w:hAnsi="宋体" w:cs="宋体" w:eastAsia="宋体" w:hint="default"/>
          <w:spacing w:val="-12"/>
        </w:rPr>
        <w:t>理</w:t>
      </w:r>
      <w:r>
        <w:rPr>
          <w:rFonts w:ascii="宋体" w:hAnsi="宋体" w:cs="宋体" w:eastAsia="宋体" w:hint="default"/>
          <w:spacing w:val="-12"/>
        </w:rPr>
        <w:t>准则</w:t>
      </w:r>
      <w:r>
        <w:rPr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2"/>
        </w:rPr>
        <w:t>在</w:t>
      </w:r>
      <w:r>
        <w:rPr>
          <w:rFonts w:ascii="宋体" w:hAnsi="宋体" w:cs="宋体" w:eastAsia="宋体" w:hint="default"/>
          <w:spacing w:val="-12"/>
        </w:rPr>
        <w:t>上</w:t>
      </w:r>
      <w:r>
        <w:rPr>
          <w:spacing w:val="-12"/>
        </w:rPr>
        <w:t>市公</w:t>
      </w:r>
      <w:r>
        <w:rPr/>
        <w:t> </w:t>
      </w:r>
      <w:r>
        <w:rPr>
          <w:spacing w:val="-11"/>
        </w:rPr>
        <w:t>司</w:t>
      </w:r>
      <w:r>
        <w:rPr>
          <w:rFonts w:ascii="宋体" w:hAnsi="宋体" w:cs="宋体" w:eastAsia="宋体" w:hint="default"/>
          <w:spacing w:val="-11"/>
        </w:rPr>
        <w:t>建立独立</w:t>
      </w:r>
      <w:r>
        <w:rPr>
          <w:spacing w:val="-11"/>
        </w:rPr>
        <w:t>董事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度的</w:t>
      </w:r>
      <w:r>
        <w:rPr>
          <w:rFonts w:ascii="宋体" w:hAnsi="宋体" w:cs="宋体" w:eastAsia="宋体" w:hint="default"/>
          <w:spacing w:val="-11"/>
        </w:rPr>
        <w:t>指</w:t>
      </w:r>
      <w:r>
        <w:rPr>
          <w:rFonts w:ascii="宋体" w:hAnsi="宋体" w:cs="宋体" w:eastAsia="宋体" w:hint="default"/>
          <w:spacing w:val="-11"/>
        </w:rPr>
        <w:t>导</w:t>
      </w:r>
      <w:r>
        <w:rPr>
          <w:rFonts w:ascii="宋体" w:hAnsi="宋体" w:cs="宋体" w:eastAsia="宋体" w:hint="default"/>
          <w:spacing w:val="-11"/>
        </w:rPr>
        <w:t>意</w:t>
      </w:r>
      <w:r>
        <w:rPr>
          <w:rFonts w:ascii="宋体" w:hAnsi="宋体" w:cs="宋体" w:eastAsia="宋体" w:hint="default"/>
          <w:spacing w:val="-11"/>
        </w:rPr>
        <w:t>见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关于</w:t>
      </w:r>
      <w:r>
        <w:rPr>
          <w:rFonts w:ascii="宋体" w:hAnsi="宋体" w:cs="宋体" w:eastAsia="宋体" w:hint="default"/>
          <w:spacing w:val="-11"/>
        </w:rPr>
        <w:t>加</w:t>
      </w:r>
      <w:r>
        <w:rPr>
          <w:rFonts w:ascii="宋体" w:hAnsi="宋体" w:cs="宋体" w:eastAsia="宋体" w:hint="default"/>
          <w:spacing w:val="-11"/>
        </w:rPr>
        <w:t>强</w:t>
      </w:r>
      <w:r>
        <w:rPr>
          <w:rFonts w:ascii="宋体" w:hAnsi="宋体" w:cs="宋体" w:eastAsia="宋体" w:hint="default"/>
          <w:spacing w:val="-11"/>
        </w:rPr>
        <w:t>社</w:t>
      </w:r>
      <w:r>
        <w:rPr>
          <w:spacing w:val="-11"/>
        </w:rPr>
        <w:t>会公</w:t>
      </w:r>
      <w:r>
        <w:rPr>
          <w:rFonts w:ascii="宋体" w:hAnsi="宋体" w:cs="宋体" w:eastAsia="宋体" w:hint="default"/>
          <w:spacing w:val="-11"/>
        </w:rPr>
        <w:t>众</w:t>
      </w:r>
      <w:r>
        <w:rPr>
          <w:spacing w:val="-11"/>
        </w:rPr>
        <w:t>股股东</w:t>
      </w:r>
      <w:r>
        <w:rPr>
          <w:rFonts w:ascii="宋体" w:hAnsi="宋体" w:cs="宋体" w:eastAsia="宋体" w:hint="default"/>
          <w:spacing w:val="-11"/>
        </w:rPr>
        <w:t>权</w:t>
      </w:r>
      <w:r>
        <w:rPr>
          <w:rFonts w:ascii="宋体" w:hAnsi="宋体" w:cs="宋体" w:eastAsia="宋体" w:hint="default"/>
          <w:spacing w:val="-11"/>
        </w:rPr>
        <w:t>益</w:t>
      </w:r>
      <w:r>
        <w:rPr>
          <w:rFonts w:ascii="宋体" w:hAnsi="宋体" w:cs="宋体" w:eastAsia="宋体" w:hint="default"/>
          <w:spacing w:val="-11"/>
        </w:rPr>
        <w:t>保</w:t>
      </w:r>
      <w:r>
        <w:rPr>
          <w:rFonts w:ascii="宋体" w:hAnsi="宋体" w:cs="宋体" w:eastAsia="宋体" w:hint="default"/>
          <w:spacing w:val="-11"/>
        </w:rPr>
        <w:t>护</w:t>
      </w:r>
      <w:r>
        <w:rPr>
          <w:spacing w:val="-11"/>
        </w:rPr>
        <w:t>的</w:t>
      </w:r>
      <w:r>
        <w:rPr>
          <w:rFonts w:ascii="宋体" w:hAnsi="宋体" w:cs="宋体" w:eastAsia="宋体" w:hint="default"/>
          <w:spacing w:val="-11"/>
        </w:rPr>
        <w:t>若</w:t>
      </w:r>
      <w:r>
        <w:rPr>
          <w:rFonts w:ascii="宋体" w:hAnsi="宋体" w:cs="宋体" w:eastAsia="宋体" w:hint="default"/>
          <w:spacing w:val="-11"/>
        </w:rPr>
        <w:t>干</w:t>
      </w:r>
      <w:r>
        <w:rPr>
          <w:rFonts w:ascii="宋体" w:hAnsi="宋体" w:cs="宋体" w:eastAsia="宋体" w:hint="default"/>
          <w:spacing w:val="-11"/>
        </w:rPr>
        <w:t>规</w:t>
      </w:r>
      <w:r>
        <w:rPr>
          <w:spacing w:val="-11"/>
        </w:rPr>
        <w:t>定》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《公</w:t>
      </w:r>
      <w:r>
        <w:rPr>
          <w:spacing w:val="-110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慎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独立</w:t>
      </w:r>
      <w:r>
        <w:rPr/>
        <w:t>地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尤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是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股东的合法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6"/>
        <w:ind w:left="948" w:right="12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146"/>
        <w:ind w:left="468" w:right="128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  <w:spacing w:val="-20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20"/>
        </w:rPr>
        <w:t>》</w:t>
      </w:r>
      <w:r>
        <w:rPr>
          <w:rFonts w:ascii="宋体" w:hAnsi="宋体" w:cs="宋体" w:eastAsia="宋体" w:hint="default"/>
          <w:spacing w:val="-20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独立</w:t>
      </w:r>
      <w:r>
        <w:rPr/>
        <w:t>董</w:t>
      </w:r>
      <w:r>
        <w:rPr>
          <w:spacing w:val="4"/>
        </w:rPr>
        <w:t>事</w:t>
      </w:r>
      <w:r>
        <w:rPr/>
        <w:t>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0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120"/>
        </w:rPr>
        <w:t>：</w:t>
      </w:r>
      <w:r>
        <w:rPr/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 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独立</w:t>
      </w:r>
      <w:r>
        <w:rPr/>
        <w:t>董事的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职条件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rFonts w:ascii="宋体" w:hAnsi="宋体" w:cs="宋体" w:eastAsia="宋体" w:hint="default"/>
        </w:rPr>
        <w:t>产生</w:t>
      </w:r>
      <w:r>
        <w:rPr/>
        <w:t>与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换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/>
        <w:t>的</w:t>
      </w:r>
      <w:r>
        <w:rPr>
          <w:rFonts w:ascii="宋体" w:hAnsi="宋体" w:cs="宋体" w:eastAsia="宋体" w:hint="default"/>
        </w:rPr>
        <w:t>职权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  <w:spacing w:val="-120"/>
        </w:rPr>
        <w:t>；</w:t>
      </w:r>
      <w:r>
        <w:rPr/>
        <w:t>《</w:t>
      </w:r>
      <w:r>
        <w:rPr>
          <w:rFonts w:ascii="宋体" w:hAnsi="宋体" w:cs="宋体" w:eastAsia="宋体" w:hint="default"/>
        </w:rPr>
        <w:t>独立</w:t>
      </w:r>
      <w:r>
        <w:rPr/>
        <w:t>董 事年报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68"/>
        </w:rPr>
        <w:t>》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在</w:t>
      </w:r>
      <w:r>
        <w:rPr/>
        <w:t>年报编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披露</w:t>
      </w:r>
      <w:r>
        <w:rPr>
          <w:rFonts w:ascii="宋体" w:hAnsi="宋体" w:cs="宋体" w:eastAsia="宋体" w:hint="default"/>
        </w:rPr>
        <w:t>过程</w:t>
      </w:r>
      <w:r>
        <w:rPr/>
        <w:t>中的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责任和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48" w:lineRule="auto" w:before="34"/>
        <w:ind w:left="948" w:right="67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2" w:lineRule="auto" w:before="38"/>
        <w:ind w:left="468" w:right="24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独立</w:t>
      </w:r>
      <w:r>
        <w:rPr/>
        <w:t>董事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超</w:t>
      </w:r>
      <w:r>
        <w:rPr>
          <w:rFonts w:ascii="宋体" w:hAnsi="宋体" w:cs="宋体" w:eastAsia="宋体" w:hint="default"/>
        </w:rPr>
        <w:t>过</w:t>
      </w:r>
      <w:r>
        <w:rPr/>
        <w:t>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董事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的三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之</w:t>
      </w:r>
      <w:r>
        <w:rPr/>
        <w:t>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会的《</w:t>
      </w:r>
      <w:r>
        <w:rPr>
          <w:rFonts w:ascii="宋体" w:hAnsi="宋体" w:cs="宋体" w:eastAsia="宋体" w:hint="default"/>
        </w:rPr>
        <w:t>关 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建立独立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》的</w:t>
      </w:r>
      <w:r>
        <w:rPr>
          <w:rFonts w:ascii="宋体" w:hAnsi="宋体" w:cs="宋体" w:eastAsia="宋体" w:hint="default"/>
        </w:rPr>
        <w:t>要求。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0" w:lineRule="auto" w:before="34"/>
        <w:ind w:left="468" w:right="26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加</w:t>
      </w:r>
      <w:r>
        <w:rPr/>
        <w:t>董事会</w:t>
      </w:r>
      <w:r>
        <w:rPr>
          <w:rFonts w:ascii="宋体" w:hAnsi="宋体" w:cs="宋体" w:eastAsia="宋体" w:hint="default"/>
        </w:rPr>
        <w:t>和</w:t>
      </w:r>
      <w:r>
        <w:rPr/>
        <w:t>股东 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极了</w:t>
      </w:r>
      <w:r>
        <w:rPr>
          <w:rFonts w:ascii="宋体" w:hAnsi="宋体" w:cs="宋体" w:eastAsia="宋体" w:hint="default"/>
        </w:rPr>
        <w:t>解</w:t>
      </w:r>
      <w:r>
        <w:rPr/>
        <w:t>公司的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项和关</w:t>
      </w:r>
      <w:r>
        <w:rPr/>
        <w:t>注公司</w:t>
      </w:r>
      <w:r>
        <w:rPr>
          <w:rFonts w:ascii="宋体" w:hAnsi="宋体" w:cs="宋体" w:eastAsia="宋体" w:hint="default"/>
        </w:rPr>
        <w:t>经营和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、日常关</w:t>
      </w:r>
      <w:r>
        <w:rPr/>
        <w:t>联</w:t>
      </w:r>
      <w:r>
        <w:rPr>
          <w:rFonts w:ascii="宋体" w:hAnsi="宋体" w:cs="宋体" w:eastAsia="宋体" w:hint="default"/>
        </w:rPr>
        <w:t>交易、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了诚</w:t>
      </w:r>
      <w:r>
        <w:rPr/>
        <w:t>信与</w:t>
      </w:r>
      <w:r>
        <w:rPr>
          <w:rFonts w:ascii="宋体" w:hAnsi="宋体" w:cs="宋体" w:eastAsia="宋体" w:hint="default"/>
        </w:rPr>
        <w:t>勤勉</w:t>
      </w:r>
      <w:r>
        <w:rPr/>
        <w:t>的</w:t>
      </w:r>
      <w:r>
        <w:rPr>
          <w:rFonts w:ascii="宋体" w:hAnsi="宋体" w:cs="宋体" w:eastAsia="宋体" w:hint="default"/>
        </w:rPr>
        <w:t>义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及全</w:t>
      </w:r>
      <w:r>
        <w:rPr>
          <w:rFonts w:ascii="宋体" w:hAnsi="宋体" w:cs="宋体" w:eastAsia="宋体" w:hint="default"/>
        </w:rPr>
        <w:t>体</w:t>
      </w:r>
      <w:r>
        <w:rPr/>
        <w:t>股东的合法</w:t>
      </w:r>
      <w:r>
        <w:rPr>
          <w:spacing w:val="-81"/>
        </w:rPr>
        <w:t> </w:t>
      </w:r>
      <w:r>
        <w:rPr>
          <w:spacing w:val="-81"/>
        </w:rPr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84" w:lineRule="exact" w:before="36"/>
        <w:ind w:left="9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8" w:lineRule="exact"/>
        <w:ind w:left="948" w:right="128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1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席</w:t>
      </w:r>
      <w:r>
        <w:rPr/>
        <w:t>董事会会</w:t>
      </w:r>
      <w:r>
        <w:rPr>
          <w:rFonts w:ascii="Microsoft JhengHei" w:hAnsi="Microsoft JhengHei" w:cs="Microsoft JhengHei" w:eastAsia="Microsoft JhengHei" w:hint="default"/>
        </w:rPr>
        <w:t>议情况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2"/>
        <w:gridCol w:w="1080"/>
        <w:gridCol w:w="1080"/>
        <w:gridCol w:w="1440"/>
        <w:gridCol w:w="864"/>
        <w:gridCol w:w="816"/>
        <w:gridCol w:w="1560"/>
        <w:gridCol w:w="1555"/>
      </w:tblGrid>
      <w:tr>
        <w:trPr>
          <w:trHeight w:val="653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 w:before="63"/>
              <w:ind w:left="441" w:right="266" w:hanging="178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董事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 w:before="63"/>
              <w:ind w:left="345" w:right="266" w:hanging="92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71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以通讯方式参加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 w:before="63"/>
              <w:ind w:left="148" w:right="156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委托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8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0" w:lineRule="auto" w:before="63"/>
              <w:ind w:left="220" w:right="218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缺席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41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111"/>
              <w:ind w:left="412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情况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18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是否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续两次未亲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1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9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9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 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401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8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90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6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41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</w:tbl>
    <w:p>
      <w:pPr>
        <w:pStyle w:val="BodyText"/>
        <w:spacing w:line="269" w:lineRule="exact" w:before="0"/>
        <w:ind w:left="94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69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780" w:right="980"/>
        </w:sectPr>
      </w:pPr>
    </w:p>
    <w:p>
      <w:pPr>
        <w:pStyle w:val="BodyText"/>
        <w:spacing w:line="240" w:lineRule="auto" w:before="117"/>
        <w:ind w:left="11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11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2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参加</w:t>
      </w:r>
      <w:r>
        <w:rPr/>
        <w:t>董事会</w:t>
      </w:r>
      <w:r>
        <w:rPr>
          <w:rFonts w:ascii="Microsoft JhengHei" w:hAnsi="Microsoft JhengHei" w:cs="Microsoft JhengHei" w:eastAsia="Microsoft JhengHei" w:hint="default"/>
        </w:rPr>
        <w:t>各专门委</w:t>
      </w:r>
      <w:r>
        <w:rPr/>
        <w:t>员会会</w:t>
      </w:r>
      <w:r>
        <w:rPr>
          <w:rFonts w:ascii="Microsoft JhengHei" w:hAnsi="Microsoft JhengHei" w:cs="Microsoft JhengHei" w:eastAsia="Microsoft JhengHei" w:hint="default"/>
        </w:rPr>
        <w:t>议情况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2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3"/>
        <w:gridCol w:w="1680"/>
        <w:gridCol w:w="1997"/>
        <w:gridCol w:w="1997"/>
        <w:gridCol w:w="2309"/>
      </w:tblGrid>
      <w:tr>
        <w:trPr>
          <w:trHeight w:val="460" w:hRule="exact"/>
        </w:trPr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1"/>
                <w:szCs w:val="11"/>
              </w:rPr>
            </w:pPr>
          </w:p>
          <w:p>
            <w:pPr>
              <w:pStyle w:val="TableParagraph"/>
              <w:spacing w:line="180" w:lineRule="auto"/>
              <w:ind w:left="676" w:right="497" w:hanging="183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董事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3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1200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审计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员会会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43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1243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薪酬与考核委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员会会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6" w:hRule="exact"/>
        </w:trPr>
        <w:tc>
          <w:tcPr>
            <w:tcW w:w="172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应参加次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参加次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应参加次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left="604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参加次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6" w:hRule="exac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  <w:tr>
        <w:trPr>
          <w:trHeight w:val="461" w:hRule="exac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  <w:tr>
        <w:trPr>
          <w:trHeight w:val="466" w:hRule="exact"/>
        </w:trPr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4"/>
        <w:spacing w:line="367" w:lineRule="exact"/>
        <w:ind w:left="1108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3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列席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大会会</w:t>
      </w:r>
      <w:r>
        <w:rPr>
          <w:rFonts w:ascii="Microsoft JhengHei" w:hAnsi="Microsoft JhengHei" w:cs="Microsoft JhengHei" w:eastAsia="Microsoft JhengHei" w:hint="default"/>
        </w:rPr>
        <w:t>议情况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6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4"/>
        <w:gridCol w:w="1666"/>
        <w:gridCol w:w="1440"/>
        <w:gridCol w:w="1320"/>
        <w:gridCol w:w="1478"/>
        <w:gridCol w:w="1882"/>
      </w:tblGrid>
      <w:tr>
        <w:trPr>
          <w:trHeight w:val="633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0" w:lineRule="auto" w:before="53"/>
              <w:ind w:left="777" w:right="607" w:hanging="183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董事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4"/>
                <w:sz w:val="18"/>
                <w:szCs w:val="1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姓名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1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大会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48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亲自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left="100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委托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2"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12"/>
                <w:sz w:val="18"/>
                <w:szCs w:val="18"/>
              </w:rPr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6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缺席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1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备注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61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陈卫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文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8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</w:p>
          <w:p>
            <w:pPr>
              <w:pStyle w:val="TableParagraph"/>
              <w:spacing w:line="240" w:lineRule="auto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全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88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66" w:hRule="exact"/>
        </w:trPr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0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孟向阳</w:t>
            </w:r>
            <w:r>
              <w:rPr>
                <w:rFonts w:ascii="宋体" w:hAnsi="宋体" w:cs="宋体" w:eastAsia="宋体" w:hint="default"/>
                <w:spacing w:val="-2"/>
                <w:sz w:val="18"/>
                <w:szCs w:val="18"/>
              </w:rPr>
              <w:t> </w:t>
            </w:r>
          </w:p>
        </w:tc>
        <w:tc>
          <w:tcPr>
            <w:tcW w:w="1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689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 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59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 </w:t>
            </w:r>
          </w:p>
        </w:tc>
        <w:tc>
          <w:tcPr>
            <w:tcW w:w="18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line="240" w:lineRule="auto" w:before="5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367" w:lineRule="exact"/>
        <w:ind w:left="11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4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提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/>
        <w:t>异</w:t>
      </w:r>
      <w:r>
        <w:rPr>
          <w:rFonts w:ascii="Microsoft JhengHei" w:hAnsi="Microsoft JhengHei" w:cs="Microsoft JhengHei" w:eastAsia="Microsoft JhengHei" w:hint="default"/>
        </w:rPr>
        <w:t>议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110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公司三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年度董事会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和非</w:t>
      </w:r>
      <w:r>
        <w:rPr/>
        <w:t>董事会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异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5"/>
        <w:ind w:left="1108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5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现</w:t>
      </w:r>
      <w:r>
        <w:rPr>
          <w:rFonts w:ascii="Microsoft JhengHei" w:hAnsi="Microsoft JhengHei" w:cs="Microsoft JhengHei" w:eastAsia="Microsoft JhengHei" w:hint="default"/>
        </w:rPr>
        <w:t>场办</w:t>
      </w:r>
      <w:r>
        <w:rPr/>
        <w:t>公及实</w:t>
      </w:r>
      <w:r>
        <w:rPr>
          <w:rFonts w:ascii="Microsoft JhengHei" w:hAnsi="Microsoft JhengHei" w:cs="Microsoft JhengHei" w:eastAsia="Microsoft JhengHei" w:hint="default"/>
        </w:rPr>
        <w:t>地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>
          <w:rFonts w:ascii="Microsoft JhengHei" w:hAnsi="Microsoft JhengHei" w:cs="Microsoft JhengHei" w:eastAsia="Microsoft JhengHei" w:hint="default"/>
        </w:rPr>
        <w:t>看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357" w:lineRule="auto" w:before="129"/>
        <w:ind w:left="628" w:right="5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为全面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用参</w:t>
      </w:r>
      <w:r>
        <w:rPr>
          <w:rFonts w:ascii="宋体" w:hAnsi="宋体" w:cs="宋体" w:eastAsia="宋体" w:hint="default"/>
        </w:rPr>
        <w:t>加</w:t>
      </w:r>
      <w:r>
        <w:rPr/>
        <w:t>董事会</w:t>
      </w:r>
      <w:r>
        <w:rPr>
          <w:rFonts w:ascii="宋体" w:hAnsi="宋体" w:cs="宋体" w:eastAsia="宋体" w:hint="default"/>
        </w:rPr>
        <w:t>期 </w:t>
      </w:r>
      <w:r>
        <w:rPr>
          <w:rFonts w:ascii="宋体" w:hAnsi="宋体" w:cs="宋体" w:eastAsia="宋体" w:hint="default"/>
        </w:rPr>
        <w:t>间</w:t>
      </w:r>
      <w:r>
        <w:rPr/>
        <w:t>与</w:t>
      </w:r>
      <w:r>
        <w:rPr>
          <w:rFonts w:ascii="宋体" w:hAnsi="宋体" w:cs="宋体" w:eastAsia="宋体" w:hint="default"/>
        </w:rPr>
        <w:t>机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/>
        <w:t>公司的</w:t>
      </w:r>
      <w:r>
        <w:rPr>
          <w:rFonts w:ascii="宋体" w:hAnsi="宋体" w:cs="宋体" w:eastAsia="宋体" w:hint="default"/>
        </w:rPr>
        <w:t>生产经营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况情况，</w:t>
      </w:r>
      <w:r>
        <w:rPr/>
        <w:t>与董事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管理层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析</w:t>
      </w:r>
      <w:r>
        <w:rPr/>
        <w:t>公司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临</w:t>
      </w:r>
      <w:r>
        <w:rPr/>
        <w:t>的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趋势</w:t>
      </w:r>
      <w:r>
        <w:rPr>
          <w:rFonts w:ascii="宋体" w:hAnsi="宋体" w:cs="宋体" w:eastAsia="宋体" w:hint="default"/>
        </w:rPr>
        <w:t>等</w:t>
      </w:r>
      <w:r>
        <w:rPr/>
        <w:t>信息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献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献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11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110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Arial" w:hAnsi="Arial" w:cs="Arial" w:eastAsia="Arial" w:hint="default"/>
        </w:rPr>
        <w:t>6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</w:t>
      </w:r>
      <w:r>
        <w:rPr>
          <w:rFonts w:ascii="Microsoft JhengHei" w:hAnsi="Microsoft JhengHei" w:cs="Microsoft JhengHei" w:eastAsia="Microsoft JhengHei" w:hint="default"/>
        </w:rPr>
        <w:t>发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992"/>
        <w:gridCol w:w="1680"/>
        <w:gridCol w:w="4834"/>
        <w:gridCol w:w="1152"/>
      </w:tblGrid>
      <w:tr>
        <w:trPr>
          <w:trHeight w:val="581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41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41" w:lineRule="exact"/>
              <w:ind w:left="566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届次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4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表意见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时间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4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独立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意见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34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意见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类型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979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2011</w:t>
            </w:r>
          </w:p>
          <w:p>
            <w:pPr>
              <w:pStyle w:val="TableParagraph"/>
              <w:spacing w:line="240" w:lineRule="auto" w:before="133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</w:p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footerReference w:type="default" r:id="rId12"/>
          <w:pgSz w:w="11900" w:h="16840"/>
          <w:pgMar w:footer="840" w:header="876" w:top="1080" w:bottom="1020" w:left="620" w:right="66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4"/>
        <w:gridCol w:w="1992"/>
        <w:gridCol w:w="1680"/>
        <w:gridCol w:w="4834"/>
        <w:gridCol w:w="1152"/>
      </w:tblGrid>
      <w:tr>
        <w:trPr>
          <w:trHeight w:val="344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①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公司董事会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作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出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现金利润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分配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案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独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08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出具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非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准无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留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内部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818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 </w:t>
            </w:r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6"/>
              <w:ind w:left="100" w:right="95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六</w:t>
            </w:r>
            <w:r>
              <w:rPr>
                <w:rFonts w:ascii="宋体" w:hAnsi="宋体" w:cs="宋体" w:eastAsia="宋体" w:hint="default"/>
                <w:spacing w:val="-8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22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55" w:lineRule="auto" w:before="37"/>
              <w:ind w:left="105" w:right="98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控制自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我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报告的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④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6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计机构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的事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函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⑤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续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聘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2"/>
                <w:sz w:val="21"/>
                <w:szCs w:val="21"/>
              </w:rPr>
              <w:t>年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10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计机构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7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、监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高级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管理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薪酬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82" w:hRule="exact"/>
        </w:trPr>
        <w:tc>
          <w:tcPr>
            <w:tcW w:w="7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99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68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834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4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238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67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7"/>
                <w:sz w:val="21"/>
                <w:szCs w:val="21"/>
              </w:rPr>
              <w:t>2011</w:t>
            </w:r>
          </w:p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①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追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计金额</w:t>
            </w:r>
            <w:r>
              <w:rPr>
                <w:rFonts w:ascii="宋体" w:hAnsi="宋体" w:cs="宋体" w:eastAsia="宋体" w:hint="default"/>
                <w:spacing w:val="6"/>
                <w:sz w:val="21"/>
                <w:szCs w:val="21"/>
              </w:rPr>
              <w:t>的事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</w:r>
          </w:p>
          <w:p>
            <w:pPr>
              <w:pStyle w:val="TableParagraph"/>
              <w:spacing w:line="240" w:lineRule="auto" w:before="1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</w:p>
          <w:p>
            <w:pPr>
              <w:pStyle w:val="TableParagraph"/>
              <w:spacing w:line="240" w:lineRule="auto" w:before="13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计金额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830" w:hRule="exact"/>
        </w:trPr>
        <w:tc>
          <w:tcPr>
            <w:tcW w:w="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right="20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 </w:t>
            </w:r>
          </w:p>
        </w:tc>
        <w:tc>
          <w:tcPr>
            <w:tcW w:w="1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pacing w:val="10"/>
                <w:sz w:val="21"/>
                <w:szCs w:val="21"/>
              </w:rPr>
              <w:t>八</w:t>
            </w:r>
          </w:p>
          <w:p>
            <w:pPr>
              <w:pStyle w:val="TableParagraph"/>
              <w:spacing w:line="240" w:lineRule="auto" w:before="1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2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25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1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股股东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其他关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资金、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对</w:t>
            </w:r>
          </w:p>
          <w:p>
            <w:pPr>
              <w:pStyle w:val="TableParagraph"/>
              <w:spacing w:line="240" w:lineRule="auto" w:before="1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外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担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说明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独立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。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1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3"/>
                <w:szCs w:val="13"/>
              </w:rPr>
            </w:pPr>
          </w:p>
          <w:p>
            <w:pPr>
              <w:pStyle w:val="TableParagraph"/>
              <w:spacing w:line="240" w:lineRule="auto"/>
              <w:ind w:right="252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BodyText"/>
        <w:spacing w:line="240" w:lineRule="auto" w:before="26"/>
        <w:ind w:left="110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职</w:t>
      </w:r>
      <w:r>
        <w:rPr/>
        <w:t>报告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3"/>
        </w:rPr>
        <w:t>24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日</w:t>
      </w:r>
    </w:p>
    <w:p>
      <w:pPr>
        <w:pStyle w:val="BodyText"/>
        <w:spacing w:line="240" w:lineRule="auto"/>
        <w:ind w:left="62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网（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）披露的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110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336" w:lineRule="auto" w:before="75"/>
        <w:ind w:left="1107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股股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东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在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业务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、人员、资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机构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和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等分开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b/>
          <w:bCs/>
          <w:spacing w:val="-56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公司与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控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股股东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在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人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员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、资产、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财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、机构和业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务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方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面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做到“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五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独立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”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。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具体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情况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如下</w:t>
      </w:r>
      <w:r>
        <w:rPr>
          <w:rFonts w:ascii="宋体" w:hAnsi="宋体" w:cs="宋体" w:eastAsia="宋体" w:hint="default"/>
          <w:spacing w:val="-12"/>
          <w:sz w:val="24"/>
          <w:szCs w:val="24"/>
        </w:rPr>
        <w:t>：</w:t>
      </w:r>
      <w:r>
        <w:rPr>
          <w:rFonts w:ascii="宋体" w:hAnsi="宋体" w:cs="宋体" w:eastAsia="宋体" w:hint="default"/>
          <w:spacing w:val="-115"/>
          <w:sz w:val="24"/>
          <w:szCs w:val="24"/>
        </w:rPr>
        <w:t> </w:t>
      </w:r>
      <w:r>
        <w:rPr>
          <w:rFonts w:ascii="宋体" w:hAnsi="宋体" w:cs="宋体" w:eastAsia="宋体" w:hint="default"/>
          <w:spacing w:val="-115"/>
          <w:sz w:val="24"/>
          <w:szCs w:val="24"/>
        </w:rPr>
      </w:r>
      <w:r>
        <w:rPr>
          <w:rFonts w:ascii="宋体" w:hAnsi="宋体" w:cs="宋体" w:eastAsia="宋体" w:hint="default"/>
          <w:sz w:val="24"/>
          <w:szCs w:val="24"/>
        </w:rPr>
        <w:t>1</w:t>
      </w:r>
      <w:r>
        <w:rPr>
          <w:rFonts w:ascii="宋体" w:hAnsi="宋体" w:cs="宋体" w:eastAsia="宋体" w:hint="default"/>
          <w:sz w:val="24"/>
          <w:szCs w:val="24"/>
        </w:rPr>
        <w:t>、</w:t>
      </w:r>
      <w:r>
        <w:rPr>
          <w:rFonts w:ascii="宋体" w:hAnsi="宋体" w:cs="宋体" w:eastAsia="宋体" w:hint="default"/>
          <w:sz w:val="24"/>
          <w:szCs w:val="24"/>
        </w:rPr>
        <w:t>人</w:t>
      </w:r>
      <w:r>
        <w:rPr>
          <w:rFonts w:ascii="宋体" w:hAnsi="宋体" w:cs="宋体" w:eastAsia="宋体" w:hint="default"/>
          <w:sz w:val="24"/>
          <w:szCs w:val="24"/>
        </w:rPr>
        <w:t>员方</w:t>
      </w:r>
      <w:r>
        <w:rPr>
          <w:rFonts w:ascii="宋体" w:hAnsi="宋体" w:cs="宋体" w:eastAsia="宋体" w:hint="default"/>
          <w:sz w:val="24"/>
          <w:szCs w:val="24"/>
        </w:rPr>
        <w:t>面</w:t>
      </w:r>
      <w:r>
        <w:rPr>
          <w:rFonts w:ascii="宋体" w:hAnsi="宋体" w:cs="宋体" w:eastAsia="宋体" w:hint="default"/>
          <w:sz w:val="24"/>
          <w:szCs w:val="24"/>
        </w:rPr>
        <w:t>：公司</w:t>
      </w:r>
      <w:r>
        <w:rPr>
          <w:rFonts w:ascii="宋体" w:hAnsi="宋体" w:cs="宋体" w:eastAsia="宋体" w:hint="default"/>
          <w:sz w:val="24"/>
          <w:szCs w:val="24"/>
        </w:rPr>
        <w:t>建立</w:t>
      </w:r>
      <w:r>
        <w:rPr>
          <w:rFonts w:ascii="宋体" w:hAnsi="宋体" w:cs="宋体" w:eastAsia="宋体" w:hint="default"/>
          <w:sz w:val="24"/>
          <w:szCs w:val="24"/>
        </w:rPr>
        <w:t>了</w:t>
      </w:r>
      <w:r>
        <w:rPr>
          <w:rFonts w:ascii="宋体" w:hAnsi="宋体" w:cs="宋体" w:eastAsia="宋体" w:hint="default"/>
          <w:sz w:val="24"/>
          <w:szCs w:val="24"/>
        </w:rPr>
        <w:t>独立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劳</w:t>
      </w:r>
      <w:r>
        <w:rPr>
          <w:rFonts w:ascii="宋体" w:hAnsi="宋体" w:cs="宋体" w:eastAsia="宋体" w:hint="default"/>
          <w:sz w:val="24"/>
          <w:szCs w:val="24"/>
        </w:rPr>
        <w:t>动、</w:t>
      </w:r>
      <w:r>
        <w:rPr>
          <w:rFonts w:ascii="宋体" w:hAnsi="宋体" w:cs="宋体" w:eastAsia="宋体" w:hint="default"/>
          <w:sz w:val="24"/>
          <w:szCs w:val="24"/>
        </w:rPr>
        <w:t>人事</w:t>
      </w:r>
      <w:r>
        <w:rPr>
          <w:rFonts w:ascii="宋体" w:hAnsi="宋体" w:cs="宋体" w:eastAsia="宋体" w:hint="default"/>
          <w:sz w:val="24"/>
          <w:szCs w:val="24"/>
        </w:rPr>
        <w:t>及工</w:t>
      </w:r>
      <w:r>
        <w:rPr>
          <w:rFonts w:ascii="宋体" w:hAnsi="宋体" w:cs="宋体" w:eastAsia="宋体" w:hint="default"/>
          <w:sz w:val="24"/>
          <w:szCs w:val="24"/>
        </w:rPr>
        <w:t>资管理</w:t>
      </w:r>
      <w:r>
        <w:rPr>
          <w:rFonts w:ascii="宋体" w:hAnsi="宋体" w:cs="宋体" w:eastAsia="宋体" w:hint="default"/>
          <w:sz w:val="24"/>
          <w:szCs w:val="24"/>
        </w:rPr>
        <w:t>体</w:t>
      </w:r>
      <w:r>
        <w:rPr>
          <w:rFonts w:ascii="宋体" w:hAnsi="宋体" w:cs="宋体" w:eastAsia="宋体" w:hint="default"/>
          <w:sz w:val="24"/>
          <w:szCs w:val="24"/>
        </w:rPr>
        <w:t>系</w:t>
      </w:r>
      <w:r>
        <w:rPr>
          <w:rFonts w:ascii="宋体" w:hAnsi="宋体" w:cs="宋体" w:eastAsia="宋体" w:hint="default"/>
          <w:sz w:val="24"/>
          <w:szCs w:val="24"/>
        </w:rPr>
        <w:t>，</w:t>
      </w:r>
      <w:r>
        <w:rPr>
          <w:rFonts w:ascii="宋体" w:hAnsi="宋体" w:cs="宋体" w:eastAsia="宋体" w:hint="default"/>
          <w:sz w:val="24"/>
          <w:szCs w:val="24"/>
        </w:rPr>
        <w:t>拥</w:t>
      </w:r>
      <w:r>
        <w:rPr>
          <w:rFonts w:ascii="宋体" w:hAnsi="宋体" w:cs="宋体" w:eastAsia="宋体" w:hint="default"/>
          <w:sz w:val="24"/>
          <w:szCs w:val="24"/>
        </w:rPr>
        <w:t>有</w:t>
      </w:r>
      <w:r>
        <w:rPr>
          <w:rFonts w:ascii="宋体" w:hAnsi="宋体" w:cs="宋体" w:eastAsia="宋体" w:hint="default"/>
          <w:sz w:val="24"/>
          <w:szCs w:val="24"/>
        </w:rPr>
        <w:t>单</w:t>
      </w:r>
      <w:r>
        <w:rPr>
          <w:rFonts w:ascii="宋体" w:hAnsi="宋体" w:cs="宋体" w:eastAsia="宋体" w:hint="default"/>
          <w:sz w:val="24"/>
          <w:szCs w:val="24"/>
        </w:rPr>
        <w:t>独</w:t>
      </w:r>
      <w:r>
        <w:rPr>
          <w:rFonts w:ascii="宋体" w:hAnsi="宋体" w:cs="宋体" w:eastAsia="宋体" w:hint="default"/>
          <w:sz w:val="24"/>
          <w:szCs w:val="24"/>
        </w:rPr>
        <w:t>的办公</w:t>
      </w:r>
      <w:r>
        <w:rPr>
          <w:rFonts w:ascii="宋体" w:hAnsi="宋体" w:cs="宋体" w:eastAsia="宋体" w:hint="default"/>
          <w:sz w:val="24"/>
          <w:szCs w:val="24"/>
        </w:rPr>
        <w:t>机构和</w:t>
      </w:r>
    </w:p>
    <w:p>
      <w:pPr>
        <w:pStyle w:val="BodyText"/>
        <w:spacing w:line="357" w:lineRule="auto" w:before="60"/>
        <w:ind w:left="628" w:right="58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生产经营</w:t>
      </w:r>
      <w:r>
        <w:rPr/>
        <w:t>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；</w:t>
      </w:r>
      <w:r>
        <w:rPr/>
        <w:t>公司的董事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/>
        <w:t>合法</w:t>
      </w:r>
      <w:r>
        <w:rPr>
          <w:rFonts w:ascii="宋体" w:hAnsi="宋体" w:cs="宋体" w:eastAsia="宋体" w:hint="default"/>
        </w:rPr>
        <w:t>程序</w:t>
      </w:r>
      <w:r>
        <w:rPr/>
        <w:t>选</w:t>
      </w:r>
      <w:r>
        <w:rPr>
          <w:rFonts w:ascii="宋体" w:hAnsi="宋体" w:cs="宋体" w:eastAsia="宋体" w:hint="default"/>
        </w:rPr>
        <w:t>聘</w:t>
      </w:r>
      <w:r>
        <w:rPr>
          <w:rFonts w:ascii="宋体" w:hAnsi="宋体" w:cs="宋体" w:eastAsia="宋体" w:hint="default"/>
        </w:rPr>
        <w:t>，无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干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公司董事会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/>
        <w:t>的人事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免</w:t>
      </w:r>
      <w:r>
        <w:rPr>
          <w:rFonts w:ascii="宋体" w:hAnsi="宋体" w:cs="宋体" w:eastAsia="宋体" w:hint="default"/>
        </w:rPr>
        <w:t>决</w:t>
      </w:r>
      <w:r>
        <w:rPr/>
        <w:t>定的</w:t>
      </w:r>
      <w:r>
        <w:rPr>
          <w:rFonts w:ascii="宋体" w:hAnsi="宋体" w:cs="宋体" w:eastAsia="宋体" w:hint="default"/>
        </w:rPr>
        <w:t>情况。</w:t>
      </w:r>
      <w:r>
        <w:rPr/>
        <w:t>公司</w:t>
      </w:r>
      <w:r>
        <w:rPr>
          <w:rFonts w:ascii="宋体" w:hAnsi="宋体" w:cs="宋体" w:eastAsia="宋体" w:hint="default"/>
        </w:rPr>
        <w:t>总经理、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总监、</w:t>
      </w:r>
      <w:r>
        <w:rPr/>
        <w:t>董事会秘</w:t>
      </w:r>
      <w:r>
        <w:rPr>
          <w:spacing w:val="-81"/>
        </w:rPr>
        <w:t> </w:t>
      </w:r>
      <w:r>
        <w:rPr>
          <w:spacing w:val="-81"/>
        </w:rPr>
      </w:r>
      <w:r>
        <w:rPr/>
        <w:t>书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员专</w:t>
      </w:r>
      <w:r>
        <w:rPr>
          <w:rFonts w:ascii="宋体" w:hAnsi="宋体" w:cs="宋体" w:eastAsia="宋体" w:hint="default"/>
        </w:rPr>
        <w:t>职在</w:t>
      </w:r>
      <w:r>
        <w:rPr/>
        <w:t>公司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，在</w:t>
      </w:r>
      <w:r>
        <w:rPr/>
        <w:t>公司</w:t>
      </w:r>
      <w:r>
        <w:rPr>
          <w:rFonts w:ascii="宋体" w:hAnsi="宋体" w:cs="宋体" w:eastAsia="宋体" w:hint="default"/>
        </w:rPr>
        <w:t>领取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。在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</w:t>
      </w:r>
      <w:r>
        <w:rPr>
          <w:spacing w:val="-81"/>
        </w:rPr>
        <w:t> </w:t>
      </w:r>
      <w:r>
        <w:rPr/>
        <w:t>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left="628" w:right="5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2</w:t>
      </w:r>
      <w:r>
        <w:rPr>
          <w:rFonts w:ascii="宋体" w:hAnsi="宋体" w:cs="宋体" w:eastAsia="宋体" w:hint="default"/>
          <w:spacing w:val="-2"/>
        </w:rPr>
        <w:t>、资产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拥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产、</w:t>
      </w:r>
      <w:r>
        <w:rPr>
          <w:rFonts w:ascii="宋体" w:hAnsi="宋体" w:cs="宋体" w:eastAsia="宋体" w:hint="default"/>
          <w:spacing w:val="-2"/>
        </w:rPr>
        <w:t>供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销</w:t>
      </w:r>
      <w:r>
        <w:rPr>
          <w:spacing w:val="-2"/>
        </w:rPr>
        <w:t>系</w:t>
      </w:r>
      <w:r>
        <w:rPr>
          <w:rFonts w:ascii="宋体" w:hAnsi="宋体" w:cs="宋体" w:eastAsia="宋体" w:hint="default"/>
          <w:spacing w:val="-2"/>
        </w:rPr>
        <w:t>统</w:t>
      </w:r>
      <w:r>
        <w:rPr>
          <w:rFonts w:ascii="宋体" w:hAnsi="宋体" w:cs="宋体" w:eastAsia="宋体" w:hint="default"/>
          <w:spacing w:val="-2"/>
        </w:rPr>
        <w:t>；</w:t>
      </w:r>
      <w:r>
        <w:rPr>
          <w:rFonts w:ascii="宋体" w:hAnsi="宋体" w:cs="宋体" w:eastAsia="宋体" w:hint="default"/>
          <w:spacing w:val="-2"/>
        </w:rPr>
        <w:t>资产产</w:t>
      </w:r>
      <w:r>
        <w:rPr>
          <w:rFonts w:ascii="宋体" w:hAnsi="宋体" w:cs="宋体" w:eastAsia="宋体" w:hint="default"/>
          <w:spacing w:val="-2"/>
        </w:rPr>
        <w:t>权</w:t>
      </w:r>
      <w:r>
        <w:rPr>
          <w:rFonts w:ascii="宋体" w:hAnsi="宋体" w:cs="宋体" w:eastAsia="宋体" w:hint="default"/>
          <w:spacing w:val="-2"/>
        </w:rPr>
        <w:t>明</w:t>
      </w:r>
      <w:r>
        <w:rPr>
          <w:rFonts w:ascii="宋体" w:hAnsi="宋体" w:cs="宋体" w:eastAsia="宋体" w:hint="default"/>
          <w:spacing w:val="-2"/>
        </w:rPr>
        <w:t>晰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rFonts w:ascii="宋体" w:hAnsi="宋体" w:cs="宋体" w:eastAsia="宋体" w:hint="default"/>
          <w:spacing w:val="-2"/>
        </w:rPr>
        <w:t>所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rFonts w:ascii="宋体" w:hAnsi="宋体" w:cs="宋体" w:eastAsia="宋体" w:hint="default"/>
          <w:spacing w:val="-2"/>
        </w:rPr>
        <w:t>能够</w:t>
      </w:r>
      <w:r>
        <w:rPr>
          <w:rFonts w:ascii="宋体" w:hAnsi="宋体" w:cs="宋体" w:eastAsia="宋体" w:hint="default"/>
          <w:spacing w:val="-2"/>
        </w:rPr>
        <w:t>进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控制</w:t>
      </w:r>
      <w:r>
        <w:rPr/>
        <w:t>与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配，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大</w:t>
      </w:r>
      <w:r>
        <w:rPr/>
        <w:t>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情形，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末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返还</w:t>
      </w:r>
      <w:r>
        <w:rPr>
          <w:rFonts w:ascii="宋体" w:hAnsi="宋体" w:cs="宋体" w:eastAsia="宋体" w:hint="default"/>
        </w:rPr>
        <w:t>、关</w:t>
      </w:r>
      <w:r>
        <w:rPr/>
        <w:t>联</w:t>
      </w:r>
      <w:r>
        <w:rPr>
          <w:rFonts w:ascii="宋体" w:hAnsi="宋体" w:cs="宋体" w:eastAsia="宋体" w:hint="default"/>
        </w:rPr>
        <w:t>交易非关</w:t>
      </w:r>
      <w:r>
        <w:rPr/>
        <w:t>联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偿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代</w:t>
      </w:r>
      <w:r>
        <w:rPr>
          <w:rFonts w:ascii="宋体" w:hAnsi="宋体" w:cs="宋体" w:eastAsia="宋体" w:hint="default"/>
        </w:rPr>
        <w:t>垫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4"/>
        </w:rPr>
        <w:t>况存在。</w:t>
      </w:r>
      <w:r>
        <w:rPr>
          <w:rFonts w:ascii="宋体" w:hAnsi="宋体" w:cs="宋体" w:eastAsia="宋体" w:hint="default"/>
          <w:spacing w:val="-4"/>
        </w:rPr>
        <w:t>同</w:t>
      </w:r>
      <w:r>
        <w:rPr>
          <w:spacing w:val="-4"/>
        </w:rPr>
        <w:t>时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制</w:t>
      </w:r>
      <w:r>
        <w:rPr>
          <w:spacing w:val="-4"/>
        </w:rPr>
        <w:t>定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spacing w:val="-4"/>
        </w:rPr>
        <w:t>《</w:t>
      </w:r>
      <w:r>
        <w:rPr>
          <w:rFonts w:ascii="宋体" w:hAnsi="宋体" w:cs="宋体" w:eastAsia="宋体" w:hint="default"/>
          <w:spacing w:val="-4"/>
        </w:rPr>
        <w:t>防</w:t>
      </w:r>
      <w:r>
        <w:rPr>
          <w:rFonts w:ascii="宋体" w:hAnsi="宋体" w:cs="宋体" w:eastAsia="宋体" w:hint="default"/>
          <w:spacing w:val="-4"/>
        </w:rPr>
        <w:t>范控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管理</w:t>
      </w:r>
      <w:r>
        <w:rPr>
          <w:spacing w:val="-4"/>
        </w:rPr>
        <w:t>办法》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357" w:lineRule="auto" w:before="38"/>
        <w:ind w:left="628" w:right="5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3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方</w:t>
      </w:r>
      <w:r>
        <w:rPr>
          <w:rFonts w:ascii="宋体" w:hAnsi="宋体" w:cs="宋体" w:eastAsia="宋体" w:hint="default"/>
          <w:spacing w:val="-2"/>
        </w:rPr>
        <w:t>面</w:t>
      </w:r>
      <w:r>
        <w:rPr>
          <w:spacing w:val="-2"/>
        </w:rPr>
        <w:t>：公司</w:t>
      </w:r>
      <w:r>
        <w:rPr>
          <w:rFonts w:ascii="宋体" w:hAnsi="宋体" w:cs="宋体" w:eastAsia="宋体" w:hint="default"/>
          <w:spacing w:val="-2"/>
        </w:rPr>
        <w:t>作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一</w:t>
      </w:r>
      <w:r>
        <w:rPr>
          <w:rFonts w:ascii="宋体" w:hAnsi="宋体" w:cs="宋体" w:eastAsia="宋体" w:hint="default"/>
          <w:spacing w:val="-2"/>
        </w:rPr>
        <w:t>个自</w:t>
      </w:r>
      <w:r>
        <w:rPr>
          <w:rFonts w:ascii="宋体" w:hAnsi="宋体" w:cs="宋体" w:eastAsia="宋体" w:hint="default"/>
          <w:spacing w:val="-2"/>
        </w:rPr>
        <w:t>主</w:t>
      </w:r>
      <w:r>
        <w:rPr>
          <w:rFonts w:ascii="宋体" w:hAnsi="宋体" w:cs="宋体" w:eastAsia="宋体" w:hint="default"/>
          <w:spacing w:val="-2"/>
        </w:rPr>
        <w:t>经营、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rFonts w:ascii="宋体" w:hAnsi="宋体" w:cs="宋体" w:eastAsia="宋体" w:hint="default"/>
          <w:spacing w:val="-2"/>
        </w:rPr>
        <w:t>核</w:t>
      </w:r>
      <w:r>
        <w:rPr>
          <w:rFonts w:ascii="宋体" w:hAnsi="宋体" w:cs="宋体" w:eastAsia="宋体" w:hint="default"/>
          <w:spacing w:val="-2"/>
        </w:rPr>
        <w:t>算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自</w:t>
      </w:r>
      <w:r>
        <w:rPr>
          <w:rFonts w:ascii="宋体" w:hAnsi="宋体" w:cs="宋体" w:eastAsia="宋体" w:hint="default"/>
          <w:spacing w:val="-2"/>
        </w:rPr>
        <w:t>负</w:t>
      </w:r>
      <w:r>
        <w:rPr>
          <w:rFonts w:ascii="宋体" w:hAnsi="宋体" w:cs="宋体" w:eastAsia="宋体" w:hint="default"/>
          <w:spacing w:val="-2"/>
        </w:rPr>
        <w:t>盈</w:t>
      </w:r>
      <w:r>
        <w:rPr>
          <w:rFonts w:ascii="宋体" w:hAnsi="宋体" w:cs="宋体" w:eastAsia="宋体" w:hint="default"/>
          <w:spacing w:val="-2"/>
        </w:rPr>
        <w:t>亏</w:t>
      </w:r>
      <w:r>
        <w:rPr>
          <w:spacing w:val="-2"/>
        </w:rPr>
        <w:t>的法人</w:t>
      </w:r>
      <w:r>
        <w:rPr>
          <w:rFonts w:ascii="宋体" w:hAnsi="宋体" w:cs="宋体" w:eastAsia="宋体" w:hint="default"/>
          <w:spacing w:val="-2"/>
        </w:rPr>
        <w:t>单位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设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的</w:t>
      </w:r>
      <w:r>
        <w:rPr/>
        <w:t> 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算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；独立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行开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/>
        <w:t>有与</w:t>
      </w:r>
      <w:r>
        <w:rPr>
          <w:rFonts w:ascii="宋体" w:hAnsi="宋体" w:cs="宋体" w:eastAsia="宋体" w:hint="default"/>
        </w:rPr>
        <w:t>控</w:t>
      </w:r>
      <w:r>
        <w:rPr/>
        <w:t>股股</w:t>
      </w:r>
      <w:r>
        <w:rPr>
          <w:spacing w:val="-81"/>
        </w:rPr>
        <w:t> </w:t>
      </w:r>
      <w:r>
        <w:rPr/>
        <w:t>东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用</w:t>
      </w:r>
      <w:r>
        <w:rPr/>
        <w:t>一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行账</w:t>
      </w:r>
      <w:r>
        <w:rPr>
          <w:rFonts w:ascii="宋体" w:hAnsi="宋体" w:cs="宋体" w:eastAsia="宋体" w:hint="default"/>
        </w:rPr>
        <w:t>户</w:t>
      </w:r>
      <w:r>
        <w:rPr>
          <w:rFonts w:ascii="宋体" w:hAnsi="宋体" w:cs="宋体" w:eastAsia="宋体" w:hint="default"/>
        </w:rPr>
        <w:t>；独立</w:t>
      </w:r>
      <w:r>
        <w:rPr>
          <w:rFonts w:ascii="宋体" w:hAnsi="宋体" w:cs="宋体" w:eastAsia="宋体" w:hint="default"/>
        </w:rPr>
        <w:t>依</w:t>
      </w:r>
      <w:r>
        <w:rPr/>
        <w:t>法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独立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部，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设立</w:t>
      </w:r>
      <w:r>
        <w:rPr>
          <w:rFonts w:ascii="宋体" w:hAnsi="宋体" w:cs="宋体" w:eastAsia="宋体" w:hint="default"/>
        </w:rPr>
        <w:t>了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3"/>
          <w:pgSz w:w="11900" w:h="16840"/>
          <w:pgMar w:footer="840" w:header="876" w:top="1080" w:bottom="1020" w:left="620" w:right="660"/>
          <w:pgNumType w:start="1"/>
        </w:sectPr>
      </w:pPr>
    </w:p>
    <w:p>
      <w:pPr>
        <w:pStyle w:val="BodyText"/>
        <w:spacing w:line="355" w:lineRule="auto" w:before="117"/>
        <w:ind w:left="627" w:right="88" w:hanging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7"/>
        </w:rPr>
        <w:t>员</w:t>
      </w:r>
      <w:r>
        <w:rPr>
          <w:spacing w:val="-17"/>
        </w:rPr>
        <w:t>会</w:t>
      </w:r>
      <w:r>
        <w:rPr>
          <w:rFonts w:ascii="宋体" w:hAnsi="宋体" w:cs="宋体" w:eastAsia="宋体" w:hint="default"/>
          <w:spacing w:val="-17"/>
        </w:rPr>
        <w:t>实施</w:t>
      </w:r>
      <w:r>
        <w:rPr>
          <w:rFonts w:ascii="宋体" w:hAnsi="宋体" w:cs="宋体" w:eastAsia="宋体" w:hint="default"/>
          <w:spacing w:val="-17"/>
        </w:rPr>
        <w:t>细</w:t>
      </w:r>
      <w:r>
        <w:rPr>
          <w:rFonts w:ascii="宋体" w:hAnsi="宋体" w:cs="宋体" w:eastAsia="宋体" w:hint="default"/>
          <w:spacing w:val="-17"/>
        </w:rPr>
        <w:t>则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审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委员</w:t>
      </w:r>
      <w:r>
        <w:rPr>
          <w:spacing w:val="-17"/>
        </w:rPr>
        <w:t>会年报</w:t>
      </w:r>
      <w:r>
        <w:rPr>
          <w:rFonts w:ascii="宋体" w:hAnsi="宋体" w:cs="宋体" w:eastAsia="宋体" w:hint="default"/>
          <w:spacing w:val="-17"/>
        </w:rPr>
        <w:t>工</w:t>
      </w:r>
      <w:r>
        <w:rPr>
          <w:rFonts w:ascii="宋体" w:hAnsi="宋体" w:cs="宋体" w:eastAsia="宋体" w:hint="default"/>
          <w:spacing w:val="-17"/>
        </w:rPr>
        <w:t>作</w:t>
      </w:r>
      <w:r>
        <w:rPr>
          <w:rFonts w:ascii="宋体" w:hAnsi="宋体" w:cs="宋体" w:eastAsia="宋体" w:hint="default"/>
          <w:spacing w:val="-17"/>
        </w:rPr>
        <w:t>规</w:t>
      </w:r>
      <w:r>
        <w:rPr>
          <w:rFonts w:ascii="宋体" w:hAnsi="宋体" w:cs="宋体" w:eastAsia="宋体" w:hint="default"/>
          <w:spacing w:val="-17"/>
        </w:rPr>
        <w:t>程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。</w:t>
      </w:r>
      <w:r>
        <w:rPr>
          <w:rFonts w:ascii="宋体" w:hAnsi="宋体" w:cs="宋体" w:eastAsia="宋体" w:hint="default"/>
          <w:spacing w:val="-106"/>
        </w:rPr>
        <w:t> </w:t>
      </w:r>
      <w:r>
        <w:rPr>
          <w:rFonts w:ascii="宋体" w:hAnsi="宋体" w:cs="宋体" w:eastAsia="宋体" w:hint="default"/>
          <w:spacing w:val="-106"/>
        </w:rPr>
      </w:r>
      <w:r>
        <w:rPr>
          <w:rFonts w:ascii="宋体" w:hAnsi="宋体" w:cs="宋体" w:eastAsia="宋体" w:hint="default"/>
          <w:spacing w:val="-5"/>
        </w:rPr>
        <w:t>4</w:t>
      </w:r>
      <w:r>
        <w:rPr>
          <w:rFonts w:ascii="宋体" w:hAnsi="宋体" w:cs="宋体" w:eastAsia="宋体" w:hint="default"/>
          <w:spacing w:val="-5"/>
        </w:rPr>
        <w:t>、机构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面</w:t>
      </w:r>
      <w:r>
        <w:rPr>
          <w:spacing w:val="-5"/>
        </w:rPr>
        <w:t>：公司</w:t>
      </w:r>
      <w:r>
        <w:rPr>
          <w:rFonts w:ascii="宋体" w:hAnsi="宋体" w:cs="宋体" w:eastAsia="宋体" w:hint="default"/>
          <w:spacing w:val="-5"/>
        </w:rPr>
        <w:t>具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独立</w:t>
      </w:r>
      <w:r>
        <w:rPr>
          <w:rFonts w:ascii="宋体" w:hAnsi="宋体" w:cs="宋体" w:eastAsia="宋体" w:hint="default"/>
          <w:spacing w:val="-5"/>
        </w:rPr>
        <w:t>完</w:t>
      </w:r>
      <w:r>
        <w:rPr>
          <w:rFonts w:ascii="宋体" w:hAnsi="宋体" w:cs="宋体" w:eastAsia="宋体" w:hint="default"/>
          <w:spacing w:val="-5"/>
        </w:rPr>
        <w:t>整</w:t>
      </w:r>
      <w:r>
        <w:rPr>
          <w:spacing w:val="-5"/>
        </w:rPr>
        <w:t>的法人</w:t>
      </w:r>
      <w:r>
        <w:rPr>
          <w:rFonts w:ascii="宋体" w:hAnsi="宋体" w:cs="宋体" w:eastAsia="宋体" w:hint="default"/>
          <w:spacing w:val="-5"/>
        </w:rPr>
        <w:t>治</w:t>
      </w:r>
      <w:r>
        <w:rPr>
          <w:rFonts w:ascii="宋体" w:hAnsi="宋体" w:cs="宋体" w:eastAsia="宋体" w:hint="default"/>
          <w:spacing w:val="-5"/>
        </w:rPr>
        <w:t>理</w:t>
      </w:r>
      <w:r>
        <w:rPr>
          <w:rFonts w:ascii="宋体" w:hAnsi="宋体" w:cs="宋体" w:eastAsia="宋体" w:hint="default"/>
          <w:spacing w:val="-5"/>
        </w:rPr>
        <w:t>结</w:t>
      </w:r>
      <w:r>
        <w:rPr>
          <w:rFonts w:ascii="宋体" w:hAnsi="宋体" w:cs="宋体" w:eastAsia="宋体" w:hint="default"/>
          <w:spacing w:val="-5"/>
        </w:rPr>
        <w:t>构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组织机构</w:t>
      </w:r>
      <w:r>
        <w:rPr>
          <w:rFonts w:ascii="宋体" w:hAnsi="宋体" w:cs="宋体" w:eastAsia="宋体" w:hint="default"/>
          <w:spacing w:val="-5"/>
        </w:rPr>
        <w:t>体</w:t>
      </w:r>
      <w:r>
        <w:rPr>
          <w:spacing w:val="-5"/>
        </w:rPr>
        <w:t>系</w:t>
      </w:r>
      <w:r>
        <w:rPr>
          <w:rFonts w:ascii="宋体" w:hAnsi="宋体" w:cs="宋体" w:eastAsia="宋体" w:hint="default"/>
          <w:spacing w:val="-5"/>
        </w:rPr>
        <w:t>健</w:t>
      </w:r>
      <w:r>
        <w:rPr>
          <w:rFonts w:ascii="宋体" w:hAnsi="宋体" w:cs="宋体" w:eastAsia="宋体" w:hint="default"/>
          <w:spacing w:val="-5"/>
        </w:rPr>
        <w:t>全，内部</w:t>
      </w:r>
      <w:r>
        <w:rPr>
          <w:rFonts w:ascii="宋体" w:hAnsi="宋体" w:cs="宋体" w:eastAsia="宋体" w:hint="default"/>
          <w:spacing w:val="-5"/>
        </w:rPr>
        <w:t>机构</w:t>
      </w:r>
      <w:r>
        <w:rPr>
          <w:rFonts w:ascii="宋体" w:hAnsi="宋体" w:cs="宋体" w:eastAsia="宋体" w:hint="default"/>
          <w:spacing w:val="-5"/>
        </w:rPr>
        <w:t>独立</w:t>
      </w:r>
      <w:r>
        <w:rPr>
          <w:rFonts w:ascii="宋体" w:hAnsi="宋体" w:cs="宋体" w:eastAsia="宋体" w:hint="default"/>
          <w:spacing w:val="-5"/>
        </w:rPr>
        <w:t>，</w:t>
      </w:r>
    </w:p>
    <w:p>
      <w:pPr>
        <w:pStyle w:val="BodyText"/>
        <w:spacing w:line="357" w:lineRule="auto" w:before="41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。</w:t>
      </w:r>
      <w:r>
        <w:rPr/>
        <w:t>董事会</w:t>
      </w:r>
      <w:r>
        <w:rPr>
          <w:rFonts w:ascii="宋体" w:hAnsi="宋体" w:cs="宋体" w:eastAsia="宋体" w:hint="default"/>
        </w:rPr>
        <w:t>、监</w:t>
      </w:r>
      <w:r>
        <w:rPr/>
        <w:t>事会</w:t>
      </w:r>
      <w:r>
        <w:rPr>
          <w:rFonts w:ascii="宋体" w:hAnsi="宋体" w:cs="宋体" w:eastAsia="宋体" w:hint="default"/>
        </w:rPr>
        <w:t>、总经理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，不存在</w:t>
      </w:r>
      <w:r>
        <w:rPr/>
        <w:t>与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属关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，实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独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的办公</w:t>
      </w:r>
      <w:r>
        <w:rPr>
          <w:rFonts w:ascii="宋体" w:hAnsi="宋体" w:cs="宋体" w:eastAsia="宋体" w:hint="default"/>
        </w:rPr>
        <w:t>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职权，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经营活动</w:t>
      </w:r>
      <w:r>
        <w:rPr>
          <w:rFonts w:ascii="宋体" w:hAnsi="宋体" w:cs="宋体" w:eastAsia="宋体" w:hint="default"/>
        </w:rPr>
        <w:t>，不存在</w:t>
      </w:r>
      <w:r>
        <w:rPr>
          <w:rFonts w:ascii="宋体" w:hAnsi="宋体" w:cs="宋体" w:eastAsia="宋体" w:hint="default"/>
        </w:rPr>
        <w:t>混</w:t>
      </w:r>
      <w:r>
        <w:rPr/>
        <w:t>合</w:t>
      </w:r>
      <w:r>
        <w:rPr>
          <w:rFonts w:ascii="宋体" w:hAnsi="宋体" w:cs="宋体" w:eastAsia="宋体" w:hint="default"/>
        </w:rPr>
        <w:t>经营、</w:t>
      </w:r>
      <w:r>
        <w:rPr/>
        <w:t>合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署</w:t>
      </w:r>
      <w:r>
        <w:rPr/>
        <w:t>办公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、业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科技</w:t>
      </w:r>
      <w:r>
        <w:rPr/>
        <w:t>有限公司与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或者</w:t>
      </w:r>
      <w:r>
        <w:rPr>
          <w:rFonts w:ascii="宋体" w:hAnsi="宋体" w:cs="宋体" w:eastAsia="宋体" w:hint="default"/>
        </w:rPr>
        <w:t>潜</w:t>
      </w:r>
      <w:r>
        <w:rPr>
          <w:rFonts w:ascii="宋体" w:hAnsi="宋体" w:cs="宋体" w:eastAsia="宋体" w:hint="default"/>
        </w:rPr>
        <w:t>在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71" w:lineRule="auto" w:before="75"/>
        <w:ind w:left="148" w:right="129" w:firstLine="480"/>
        <w:jc w:val="left"/>
        <w:rPr>
          <w:rFonts w:ascii="宋体" w:hAnsi="宋体" w:cs="宋体" w:eastAsia="宋体" w:hint="default"/>
          <w:b w:val="0"/>
          <w:bCs w:val="0"/>
          <w:sz w:val="28"/>
          <w:szCs w:val="28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是否</w:t>
      </w:r>
      <w:r>
        <w:rPr>
          <w:rFonts w:ascii="Microsoft JhengHei" w:hAnsi="Microsoft JhengHei" w:cs="Microsoft JhengHei" w:eastAsia="Microsoft JhengHei" w:hint="default"/>
        </w:rPr>
        <w:t>因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存在</w:t>
      </w:r>
      <w:r>
        <w:rPr>
          <w:rFonts w:ascii="Microsoft JhengHei" w:hAnsi="Microsoft JhengHei" w:cs="Microsoft JhengHei" w:eastAsia="Microsoft JhengHei" w:hint="default"/>
        </w:rPr>
        <w:t>同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竞争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，</w:t>
      </w:r>
      <w:r>
        <w:rPr>
          <w:rFonts w:ascii="Microsoft JhengHei" w:hAnsi="Microsoft JhengHei" w:cs="Microsoft JhengHei" w:eastAsia="Microsoft JhengHei" w:hint="default"/>
        </w:rPr>
        <w:t>以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相</w:t>
      </w:r>
      <w:r>
        <w:rPr>
          <w:rFonts w:ascii="Microsoft JhengHei" w:hAnsi="Microsoft JhengHei" w:cs="Microsoft JhengHei" w:eastAsia="Microsoft JhengHei" w:hint="default"/>
        </w:rPr>
        <w:t>应解决措施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划；尚</w:t>
      </w:r>
      <w:r>
        <w:rPr>
          <w:rFonts w:ascii="Microsoft JhengHei" w:hAnsi="Microsoft JhengHei" w:cs="Microsoft JhengHei" w:eastAsia="Microsoft JhengHei" w:hint="default"/>
        </w:rPr>
        <w:t>未 解决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治</w:t>
      </w:r>
      <w:r>
        <w:rPr/>
        <w:t>理</w:t>
      </w:r>
      <w:r>
        <w:rPr>
          <w:rFonts w:ascii="Microsoft JhengHei" w:hAnsi="Microsoft JhengHei" w:cs="Microsoft JhengHei" w:eastAsia="Microsoft JhengHei" w:hint="default"/>
        </w:rPr>
        <w:t>问题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/>
        <w:t>。</w:t>
      </w:r>
      <w:r>
        <w:rPr>
          <w:rFonts w:ascii="宋体" w:hAnsi="宋体" w:cs="宋体" w:eastAsia="宋体" w:hint="default"/>
          <w:b w:val="0"/>
          <w:bCs w:val="0"/>
          <w:w w:val="99"/>
          <w:sz w:val="28"/>
          <w:szCs w:val="28"/>
        </w:rPr>
        <w:t> </w:t>
      </w:r>
      <w:r>
        <w:rPr>
          <w:rFonts w:ascii="宋体" w:hAnsi="宋体" w:cs="宋体" w:eastAsia="宋体" w:hint="default"/>
          <w:b w:val="0"/>
          <w:bCs w:val="0"/>
          <w:sz w:val="28"/>
          <w:szCs w:val="28"/>
        </w:rPr>
      </w:r>
    </w:p>
    <w:p>
      <w:pPr>
        <w:pStyle w:val="BodyText"/>
        <w:spacing w:line="357" w:lineRule="auto" w:before="82"/>
        <w:ind w:right="92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不存在因改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原因而</w:t>
      </w:r>
      <w:r>
        <w:rPr>
          <w:rFonts w:ascii="宋体" w:hAnsi="宋体" w:cs="宋体" w:eastAsia="宋体" w:hint="default"/>
        </w:rPr>
        <w:t>产生</w:t>
      </w:r>
      <w:r>
        <w:rPr/>
        <w:t>的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和关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；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 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日常经营活动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产生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遵循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则，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格以</w:t>
      </w:r>
      <w:r>
        <w:rPr>
          <w:spacing w:val="-2"/>
        </w:rPr>
        <w:t>市场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为基</w:t>
      </w:r>
      <w:r>
        <w:rPr>
          <w:rFonts w:ascii="宋体" w:hAnsi="宋体" w:cs="宋体" w:eastAsia="宋体" w:hint="default"/>
          <w:spacing w:val="-2"/>
        </w:rPr>
        <w:t>础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遵循</w:t>
      </w:r>
      <w:r>
        <w:rPr>
          <w:spacing w:val="-2"/>
        </w:rPr>
        <w:t>公</w:t>
      </w:r>
      <w:r>
        <w:rPr>
          <w:rFonts w:ascii="宋体" w:hAnsi="宋体" w:cs="宋体" w:eastAsia="宋体" w:hint="default"/>
          <w:spacing w:val="-2"/>
        </w:rPr>
        <w:t>平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spacing w:val="-2"/>
        </w:rPr>
        <w:t>的定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原则，</w:t>
      </w:r>
      <w:r>
        <w:rPr>
          <w:rFonts w:ascii="宋体" w:hAnsi="宋体" w:cs="宋体" w:eastAsia="宋体" w:hint="default"/>
          <w:spacing w:val="-2"/>
        </w:rPr>
        <w:t>严</w:t>
      </w:r>
      <w:r>
        <w:rPr>
          <w:rFonts w:ascii="宋体" w:hAnsi="宋体" w:cs="宋体" w:eastAsia="宋体" w:hint="default"/>
          <w:spacing w:val="-2"/>
        </w:rPr>
        <w:t>格</w:t>
      </w:r>
      <w:r>
        <w:rPr>
          <w:rFonts w:ascii="宋体" w:hAnsi="宋体" w:cs="宋体" w:eastAsia="宋体" w:hint="default"/>
          <w:spacing w:val="-2"/>
        </w:rPr>
        <w:t>履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rFonts w:ascii="宋体" w:hAnsi="宋体" w:cs="宋体" w:eastAsia="宋体" w:hint="default"/>
          <w:spacing w:val="-2"/>
        </w:rPr>
        <w:t>独立</w:t>
      </w:r>
      <w:r>
        <w:rPr>
          <w:spacing w:val="-2"/>
        </w:rPr>
        <w:t>董事事</w:t>
      </w:r>
      <w:r>
        <w:rPr>
          <w:rFonts w:ascii="宋体" w:hAnsi="宋体" w:cs="宋体" w:eastAsia="宋体" w:hint="default"/>
          <w:spacing w:val="-2"/>
        </w:rPr>
        <w:t>前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查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2"/>
        </w:rPr>
        <w:t> </w:t>
      </w:r>
      <w:r>
        <w:rPr>
          <w:rFonts w:ascii="宋体" w:hAnsi="宋体" w:cs="宋体" w:eastAsia="宋体" w:hint="default"/>
        </w:rPr>
        <w:t>关</w:t>
      </w:r>
      <w:r>
        <w:rPr/>
        <w:t>联董事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，及</w:t>
      </w:r>
      <w:r>
        <w:rPr/>
        <w:t>时披露的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，不</w:t>
      </w:r>
      <w:r>
        <w:rPr/>
        <w:t>会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/>
        <w:t>有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336" w:lineRule="auto" w:before="75"/>
        <w:ind w:left="148" w:right="217" w:firstLine="480"/>
        <w:jc w:val="right"/>
        <w:rPr>
          <w:rFonts w:ascii="宋体" w:hAnsi="宋体" w:cs="宋体" w:eastAsia="宋体" w:hint="default"/>
          <w:sz w:val="24"/>
          <w:szCs w:val="24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）报告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期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内对高级管理人员的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考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及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激励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机制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相关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奖励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度的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立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、实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施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内，不在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担</w:t>
      </w:r>
      <w:r>
        <w:rPr>
          <w:rFonts w:ascii="宋体" w:hAnsi="宋体" w:cs="宋体" w:eastAsia="宋体" w:hint="default"/>
          <w:sz w:val="24"/>
          <w:szCs w:val="24"/>
        </w:rPr>
        <w:t>任</w:t>
      </w:r>
      <w:r>
        <w:rPr>
          <w:rFonts w:ascii="宋体" w:hAnsi="宋体" w:cs="宋体" w:eastAsia="宋体" w:hint="default"/>
          <w:sz w:val="24"/>
          <w:szCs w:val="24"/>
        </w:rPr>
        <w:t>具体</w:t>
      </w:r>
      <w:r>
        <w:rPr>
          <w:rFonts w:ascii="宋体" w:hAnsi="宋体" w:cs="宋体" w:eastAsia="宋体" w:hint="default"/>
          <w:sz w:val="24"/>
          <w:szCs w:val="24"/>
        </w:rPr>
        <w:t>管理</w:t>
      </w:r>
      <w:r>
        <w:rPr>
          <w:rFonts w:ascii="宋体" w:hAnsi="宋体" w:cs="宋体" w:eastAsia="宋体" w:hint="default"/>
          <w:sz w:val="24"/>
          <w:szCs w:val="24"/>
        </w:rPr>
        <w:t>职</w:t>
      </w:r>
      <w:r>
        <w:rPr>
          <w:rFonts w:ascii="宋体" w:hAnsi="宋体" w:cs="宋体" w:eastAsia="宋体" w:hint="default"/>
          <w:sz w:val="24"/>
          <w:szCs w:val="24"/>
        </w:rPr>
        <w:t>务的董事</w:t>
      </w:r>
      <w:r>
        <w:rPr>
          <w:rFonts w:ascii="宋体" w:hAnsi="宋体" w:cs="宋体" w:eastAsia="宋体" w:hint="default"/>
          <w:sz w:val="24"/>
          <w:szCs w:val="24"/>
        </w:rPr>
        <w:t>、监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，不在本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领取薪酬</w:t>
      </w:r>
      <w:r>
        <w:rPr>
          <w:rFonts w:ascii="宋体" w:hAnsi="宋体" w:cs="宋体" w:eastAsia="宋体" w:hint="default"/>
          <w:sz w:val="24"/>
          <w:szCs w:val="24"/>
        </w:rPr>
        <w:t>；独立</w:t>
      </w:r>
      <w:r>
        <w:rPr>
          <w:rFonts w:ascii="宋体" w:hAnsi="宋体" w:cs="宋体" w:eastAsia="宋体" w:hint="default"/>
          <w:sz w:val="24"/>
          <w:szCs w:val="24"/>
        </w:rPr>
        <w:t>董 事</w:t>
      </w:r>
      <w:r>
        <w:rPr>
          <w:rFonts w:ascii="宋体" w:hAnsi="宋体" w:cs="宋体" w:eastAsia="宋体" w:hint="default"/>
          <w:sz w:val="24"/>
          <w:szCs w:val="24"/>
        </w:rPr>
        <w:t>依据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2008</w:t>
      </w:r>
      <w:r>
        <w:rPr>
          <w:rFonts w:ascii="宋体" w:hAnsi="宋体" w:cs="宋体" w:eastAsia="宋体" w:hint="default"/>
          <w:spacing w:val="-95"/>
          <w:sz w:val="24"/>
          <w:szCs w:val="24"/>
        </w:rPr>
        <w:t> </w:t>
      </w:r>
      <w:r>
        <w:rPr>
          <w:rFonts w:ascii="宋体" w:hAnsi="宋体" w:cs="宋体" w:eastAsia="宋体" w:hint="default"/>
          <w:sz w:val="24"/>
          <w:szCs w:val="24"/>
        </w:rPr>
        <w:t>年度</w:t>
      </w:r>
      <w:r>
        <w:rPr>
          <w:rFonts w:ascii="宋体" w:hAnsi="宋体" w:cs="宋体" w:eastAsia="宋体" w:hint="default"/>
          <w:sz w:val="24"/>
          <w:szCs w:val="24"/>
        </w:rPr>
        <w:t>第</w:t>
      </w:r>
      <w:r>
        <w:rPr>
          <w:rFonts w:ascii="宋体" w:hAnsi="宋体" w:cs="宋体" w:eastAsia="宋体" w:hint="default"/>
          <w:sz w:val="24"/>
          <w:szCs w:val="24"/>
        </w:rPr>
        <w:t>三</w:t>
      </w:r>
      <w:r>
        <w:rPr>
          <w:rFonts w:ascii="宋体" w:hAnsi="宋体" w:cs="宋体" w:eastAsia="宋体" w:hint="default"/>
          <w:sz w:val="24"/>
          <w:szCs w:val="24"/>
        </w:rPr>
        <w:t>次</w:t>
      </w:r>
      <w:r>
        <w:rPr>
          <w:rFonts w:ascii="宋体" w:hAnsi="宋体" w:cs="宋体" w:eastAsia="宋体" w:hint="default"/>
          <w:sz w:val="24"/>
          <w:szCs w:val="24"/>
        </w:rPr>
        <w:t>临</w:t>
      </w:r>
      <w:r>
        <w:rPr>
          <w:rFonts w:ascii="宋体" w:hAnsi="宋体" w:cs="宋体" w:eastAsia="宋体" w:hint="default"/>
          <w:sz w:val="24"/>
          <w:szCs w:val="24"/>
        </w:rPr>
        <w:t>时股东</w:t>
      </w:r>
      <w:r>
        <w:rPr>
          <w:rFonts w:ascii="宋体" w:hAnsi="宋体" w:cs="宋体" w:eastAsia="宋体" w:hint="default"/>
          <w:sz w:val="24"/>
          <w:szCs w:val="24"/>
        </w:rPr>
        <w:t>大</w:t>
      </w:r>
      <w:r>
        <w:rPr>
          <w:rFonts w:ascii="宋体" w:hAnsi="宋体" w:cs="宋体" w:eastAsia="宋体" w:hint="default"/>
          <w:sz w:val="24"/>
          <w:szCs w:val="24"/>
        </w:rPr>
        <w:t>会</w:t>
      </w:r>
      <w:r>
        <w:rPr>
          <w:rFonts w:ascii="宋体" w:hAnsi="宋体" w:cs="宋体" w:eastAsia="宋体" w:hint="default"/>
          <w:sz w:val="24"/>
          <w:szCs w:val="24"/>
        </w:rPr>
        <w:t>审</w:t>
      </w:r>
      <w:r>
        <w:rPr>
          <w:rFonts w:ascii="宋体" w:hAnsi="宋体" w:cs="宋体" w:eastAsia="宋体" w:hint="default"/>
          <w:sz w:val="24"/>
          <w:szCs w:val="24"/>
        </w:rPr>
        <w:t>议</w:t>
      </w:r>
      <w:r>
        <w:rPr>
          <w:rFonts w:ascii="宋体" w:hAnsi="宋体" w:cs="宋体" w:eastAsia="宋体" w:hint="default"/>
          <w:sz w:val="24"/>
          <w:szCs w:val="24"/>
        </w:rPr>
        <w:t>通</w:t>
      </w:r>
      <w:r>
        <w:rPr>
          <w:rFonts w:ascii="宋体" w:hAnsi="宋体" w:cs="宋体" w:eastAsia="宋体" w:hint="default"/>
          <w:sz w:val="24"/>
          <w:szCs w:val="24"/>
        </w:rPr>
        <w:t>过</w:t>
      </w:r>
      <w:r>
        <w:rPr>
          <w:rFonts w:ascii="宋体" w:hAnsi="宋体" w:cs="宋体" w:eastAsia="宋体" w:hint="default"/>
          <w:sz w:val="24"/>
          <w:szCs w:val="24"/>
        </w:rPr>
        <w:t>《</w:t>
      </w:r>
      <w:r>
        <w:rPr>
          <w:rFonts w:ascii="宋体" w:hAnsi="宋体" w:cs="宋体" w:eastAsia="宋体" w:hint="default"/>
          <w:sz w:val="24"/>
          <w:szCs w:val="24"/>
        </w:rPr>
        <w:t>关于</w:t>
      </w:r>
      <w:r>
        <w:rPr>
          <w:rFonts w:ascii="宋体" w:hAnsi="宋体" w:cs="宋体" w:eastAsia="宋体" w:hint="default"/>
          <w:sz w:val="24"/>
          <w:szCs w:val="24"/>
        </w:rPr>
        <w:t>独立</w:t>
      </w:r>
      <w:r>
        <w:rPr>
          <w:rFonts w:ascii="宋体" w:hAnsi="宋体" w:cs="宋体" w:eastAsia="宋体" w:hint="default"/>
          <w:sz w:val="24"/>
          <w:szCs w:val="24"/>
        </w:rPr>
        <w:t>董事</w:t>
      </w:r>
      <w:r>
        <w:rPr>
          <w:rFonts w:ascii="宋体" w:hAnsi="宋体" w:cs="宋体" w:eastAsia="宋体" w:hint="default"/>
          <w:sz w:val="24"/>
          <w:szCs w:val="24"/>
        </w:rPr>
        <w:t>津贴</w:t>
      </w:r>
      <w:r>
        <w:rPr>
          <w:rFonts w:ascii="宋体" w:hAnsi="宋体" w:cs="宋体" w:eastAsia="宋体" w:hint="default"/>
          <w:sz w:val="24"/>
          <w:szCs w:val="24"/>
        </w:rPr>
        <w:t>的</w:t>
      </w:r>
      <w:r>
        <w:rPr>
          <w:rFonts w:ascii="宋体" w:hAnsi="宋体" w:cs="宋体" w:eastAsia="宋体" w:hint="default"/>
          <w:sz w:val="24"/>
          <w:szCs w:val="24"/>
        </w:rPr>
        <w:t>议案</w:t>
      </w:r>
      <w:r>
        <w:rPr>
          <w:rFonts w:ascii="宋体" w:hAnsi="宋体" w:cs="宋体" w:eastAsia="宋体" w:hint="default"/>
          <w:sz w:val="24"/>
          <w:szCs w:val="24"/>
        </w:rPr>
        <w:t>》中的</w:t>
      </w:r>
      <w:r>
        <w:rPr>
          <w:rFonts w:ascii="宋体" w:hAnsi="宋体" w:cs="宋体" w:eastAsia="宋体" w:hint="default"/>
          <w:sz w:val="24"/>
          <w:szCs w:val="24"/>
        </w:rPr>
        <w:t>相</w:t>
      </w:r>
      <w:r>
        <w:rPr>
          <w:rFonts w:ascii="宋体" w:hAnsi="宋体" w:cs="宋体" w:eastAsia="宋体" w:hint="default"/>
          <w:sz w:val="24"/>
          <w:szCs w:val="24"/>
        </w:rPr>
        <w:t>关</w:t>
      </w:r>
    </w:p>
    <w:p>
      <w:pPr>
        <w:pStyle w:val="BodyText"/>
        <w:spacing w:line="355" w:lineRule="auto" w:before="60"/>
        <w:ind w:right="22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，在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129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权激励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/>
        <w:ind w:left="70" w:right="14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6" w:id="6"/>
      <w:r>
        <w:rPr>
          <w:rFonts w:ascii="Microsoft JhengHei" w:hAnsi="Microsoft JhengHei" w:cs="Microsoft JhengHei" w:eastAsia="Microsoft JhengHei" w:hint="default"/>
          <w:spacing w:val="-3"/>
        </w:rPr>
        <w:t>六</w:t>
      </w:r>
      <w:r>
        <w:rPr>
          <w:spacing w:val="-3"/>
        </w:rPr>
        <w:t>、内</w:t>
      </w:r>
      <w:r>
        <w:rPr>
          <w:rFonts w:ascii="Microsoft JhengHei" w:hAnsi="Microsoft JhengHei" w:cs="Microsoft JhengHei" w:eastAsia="Microsoft JhengHei" w:hint="default"/>
          <w:spacing w:val="-3"/>
        </w:rPr>
        <w:t>部控制</w:t>
      </w:r>
      <w:bookmarkEnd w:id="6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pStyle w:val="Heading4"/>
        <w:spacing w:line="367" w:lineRule="exact"/>
        <w:ind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（一）公司内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建设</w:t>
      </w:r>
      <w:r>
        <w:rPr>
          <w:rFonts w:ascii="Microsoft JhengHei" w:hAnsi="Microsoft JhengHei" w:cs="Microsoft JhengHei" w:eastAsia="Microsoft JhengHei" w:hint="default"/>
        </w:rPr>
        <w:t>总体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63"/>
        </w:rPr>
        <w:t>照</w:t>
      </w:r>
      <w:r>
        <w:rPr/>
        <w:t>《公司法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《证券法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准则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>
          <w:spacing w:val="-63"/>
        </w:rPr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63"/>
        </w:rPr>
        <w:t>其</w:t>
      </w:r>
      <w:r>
        <w:rPr/>
        <w:t>《</w:t>
      </w:r>
      <w:r>
        <w:rPr>
          <w:rFonts w:ascii="宋体" w:hAnsi="宋体" w:cs="宋体" w:eastAsia="宋体" w:hint="default"/>
        </w:rPr>
        <w:t>企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5" w:lineRule="auto" w:before="26"/>
        <w:ind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要求，为加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和</w:t>
      </w:r>
      <w:r>
        <w:rPr/>
        <w:t>合</w:t>
      </w:r>
      <w:r>
        <w:rPr>
          <w:rFonts w:ascii="宋体" w:hAnsi="宋体" w:cs="宋体" w:eastAsia="宋体" w:hint="default"/>
        </w:rPr>
        <w:t>规及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套较</w:t>
      </w:r>
      <w:r>
        <w:rPr>
          <w:rFonts w:ascii="宋体" w:hAnsi="宋体" w:cs="宋体" w:eastAsia="宋体" w:hint="default"/>
        </w:rPr>
        <w:t>为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240" w:lineRule="auto" w:before="117"/>
        <w:ind w:left="147" w:right="0"/>
        <w:jc w:val="both"/>
        <w:rPr>
          <w:rFonts w:ascii="宋体" w:hAnsi="宋体" w:cs="宋体" w:eastAsia="宋体" w:hint="default"/>
        </w:rPr>
      </w:pP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且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理和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、公司内</w:t>
      </w:r>
      <w:r>
        <w:rPr>
          <w:rFonts w:ascii="Microsoft JhengHei" w:hAnsi="Microsoft JhengHei" w:cs="Microsoft JhengHei" w:eastAsia="Microsoft JhengHei" w:hint="default"/>
        </w:rPr>
        <w:t>部控制制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健全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117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起</w:t>
      </w:r>
      <w:r>
        <w:rPr/>
        <w:t>一</w:t>
      </w:r>
      <w:r>
        <w:rPr>
          <w:rFonts w:ascii="宋体" w:hAnsi="宋体" w:cs="宋体" w:eastAsia="宋体" w:hint="default"/>
        </w:rPr>
        <w:t>套较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包括</w:t>
      </w:r>
      <w:r>
        <w:rPr/>
        <w:t>《股东</w:t>
      </w:r>
      <w:r>
        <w:rPr>
          <w:rFonts w:ascii="宋体" w:hAnsi="宋体" w:cs="宋体" w:eastAsia="宋体" w:hint="default"/>
        </w:rPr>
        <w:t>大 </w:t>
      </w:r>
      <w:r>
        <w:rPr>
          <w:spacing w:val="-22"/>
        </w:rPr>
        <w:t>会</w:t>
      </w:r>
      <w:r>
        <w:rPr>
          <w:rFonts w:ascii="宋体" w:hAnsi="宋体" w:cs="宋体" w:eastAsia="宋体" w:hint="default"/>
          <w:spacing w:val="-22"/>
        </w:rPr>
        <w:t>议</w:t>
      </w:r>
      <w:r>
        <w:rPr>
          <w:spacing w:val="-22"/>
        </w:rPr>
        <w:t>事</w:t>
      </w:r>
      <w:r>
        <w:rPr>
          <w:rFonts w:ascii="宋体" w:hAnsi="宋体" w:cs="宋体" w:eastAsia="宋体" w:hint="default"/>
          <w:spacing w:val="-22"/>
        </w:rPr>
        <w:t>规则</w:t>
      </w:r>
      <w:r>
        <w:rPr>
          <w:spacing w:val="-22"/>
        </w:rPr>
        <w:t>》</w:t>
      </w:r>
      <w:r>
        <w:rPr>
          <w:rFonts w:ascii="宋体" w:hAnsi="宋体" w:cs="宋体" w:eastAsia="宋体" w:hint="default"/>
          <w:spacing w:val="-22"/>
        </w:rPr>
        <w:t>、</w:t>
      </w:r>
      <w:r>
        <w:rPr>
          <w:spacing w:val="-22"/>
        </w:rPr>
        <w:t>《董事会</w:t>
      </w:r>
      <w:r>
        <w:rPr>
          <w:rFonts w:ascii="宋体" w:hAnsi="宋体" w:cs="宋体" w:eastAsia="宋体" w:hint="default"/>
          <w:spacing w:val="-22"/>
        </w:rPr>
        <w:t>议</w:t>
      </w:r>
      <w:r>
        <w:rPr>
          <w:spacing w:val="-22"/>
        </w:rPr>
        <w:t>事</w:t>
      </w:r>
      <w:r>
        <w:rPr>
          <w:rFonts w:ascii="宋体" w:hAnsi="宋体" w:cs="宋体" w:eastAsia="宋体" w:hint="default"/>
          <w:spacing w:val="-22"/>
        </w:rPr>
        <w:t>规则</w:t>
      </w:r>
      <w:r>
        <w:rPr>
          <w:spacing w:val="-22"/>
        </w:rPr>
        <w:t>》</w:t>
      </w:r>
      <w:r>
        <w:rPr>
          <w:rFonts w:ascii="宋体" w:hAnsi="宋体" w:cs="宋体" w:eastAsia="宋体" w:hint="default"/>
          <w:spacing w:val="-22"/>
        </w:rPr>
        <w:t>、</w:t>
      </w:r>
      <w:r>
        <w:rPr>
          <w:spacing w:val="-22"/>
        </w:rPr>
        <w:t>《</w:t>
      </w:r>
      <w:r>
        <w:rPr>
          <w:rFonts w:ascii="宋体" w:hAnsi="宋体" w:cs="宋体" w:eastAsia="宋体" w:hint="default"/>
          <w:spacing w:val="-22"/>
        </w:rPr>
        <w:t>监</w:t>
      </w:r>
      <w:r>
        <w:rPr>
          <w:spacing w:val="-22"/>
        </w:rPr>
        <w:t>事会</w:t>
      </w:r>
      <w:r>
        <w:rPr>
          <w:rFonts w:ascii="宋体" w:hAnsi="宋体" w:cs="宋体" w:eastAsia="宋体" w:hint="default"/>
          <w:spacing w:val="-22"/>
        </w:rPr>
        <w:t>议</w:t>
      </w:r>
      <w:r>
        <w:rPr>
          <w:spacing w:val="-22"/>
        </w:rPr>
        <w:t>事</w:t>
      </w:r>
      <w:r>
        <w:rPr>
          <w:rFonts w:ascii="宋体" w:hAnsi="宋体" w:cs="宋体" w:eastAsia="宋体" w:hint="default"/>
          <w:spacing w:val="-22"/>
        </w:rPr>
        <w:t>规则</w:t>
      </w:r>
      <w:r>
        <w:rPr>
          <w:spacing w:val="-22"/>
        </w:rPr>
        <w:t>》</w:t>
      </w:r>
      <w:r>
        <w:rPr>
          <w:rFonts w:ascii="宋体" w:hAnsi="宋体" w:cs="宋体" w:eastAsia="宋体" w:hint="default"/>
          <w:spacing w:val="-22"/>
        </w:rPr>
        <w:t>、</w:t>
      </w:r>
      <w:r>
        <w:rPr>
          <w:spacing w:val="-22"/>
        </w:rPr>
        <w:t>《</w:t>
      </w:r>
      <w:r>
        <w:rPr>
          <w:rFonts w:ascii="宋体" w:hAnsi="宋体" w:cs="宋体" w:eastAsia="宋体" w:hint="default"/>
          <w:spacing w:val="-22"/>
        </w:rPr>
        <w:t>总经理</w:t>
      </w:r>
      <w:r>
        <w:rPr>
          <w:rFonts w:ascii="宋体" w:hAnsi="宋体" w:cs="宋体" w:eastAsia="宋体" w:hint="default"/>
          <w:spacing w:val="-22"/>
        </w:rPr>
        <w:t>工</w:t>
      </w:r>
      <w:r>
        <w:rPr>
          <w:rFonts w:ascii="宋体" w:hAnsi="宋体" w:cs="宋体" w:eastAsia="宋体" w:hint="default"/>
          <w:spacing w:val="-22"/>
        </w:rPr>
        <w:t>作细</w:t>
      </w:r>
      <w:r>
        <w:rPr>
          <w:rFonts w:ascii="宋体" w:hAnsi="宋体" w:cs="宋体" w:eastAsia="宋体" w:hint="default"/>
          <w:spacing w:val="-22"/>
        </w:rPr>
        <w:t>则</w:t>
      </w:r>
      <w:r>
        <w:rPr>
          <w:spacing w:val="-22"/>
        </w:rPr>
        <w:t>》</w:t>
      </w:r>
      <w:r>
        <w:rPr>
          <w:rFonts w:ascii="宋体" w:hAnsi="宋体" w:cs="宋体" w:eastAsia="宋体" w:hint="default"/>
          <w:spacing w:val="-22"/>
        </w:rPr>
        <w:t>、</w:t>
      </w:r>
      <w:r>
        <w:rPr>
          <w:spacing w:val="-22"/>
        </w:rPr>
        <w:t>《</w:t>
      </w:r>
      <w:r>
        <w:rPr>
          <w:rFonts w:ascii="宋体" w:hAnsi="宋体" w:cs="宋体" w:eastAsia="宋体" w:hint="default"/>
          <w:spacing w:val="-22"/>
        </w:rPr>
        <w:t>关</w:t>
      </w:r>
      <w:r>
        <w:rPr>
          <w:spacing w:val="-22"/>
        </w:rPr>
        <w:t>联</w:t>
      </w:r>
      <w:r>
        <w:rPr>
          <w:rFonts w:ascii="宋体" w:hAnsi="宋体" w:cs="宋体" w:eastAsia="宋体" w:hint="default"/>
          <w:spacing w:val="-22"/>
        </w:rPr>
        <w:t>交易</w:t>
      </w:r>
      <w:r>
        <w:rPr>
          <w:spacing w:val="-22"/>
        </w:rPr>
        <w:t>公</w:t>
      </w:r>
      <w:r>
        <w:rPr>
          <w:spacing w:val="-95"/>
        </w:rPr>
        <w:t> </w:t>
      </w:r>
      <w:r>
        <w:rPr>
          <w:rFonts w:ascii="宋体" w:hAnsi="宋体" w:cs="宋体" w:eastAsia="宋体" w:hint="default"/>
          <w:spacing w:val="-17"/>
        </w:rPr>
        <w:t>允</w:t>
      </w:r>
      <w:r>
        <w:rPr>
          <w:rFonts w:ascii="宋体" w:hAnsi="宋体" w:cs="宋体" w:eastAsia="宋体" w:hint="default"/>
          <w:spacing w:val="-17"/>
        </w:rPr>
        <w:t>决</w:t>
      </w:r>
      <w:r>
        <w:rPr>
          <w:rFonts w:ascii="宋体" w:hAnsi="宋体" w:cs="宋体" w:eastAsia="宋体" w:hint="default"/>
          <w:spacing w:val="-17"/>
        </w:rPr>
        <w:t>策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重</w:t>
      </w:r>
      <w:r>
        <w:rPr>
          <w:rFonts w:ascii="宋体" w:hAnsi="宋体" w:cs="宋体" w:eastAsia="宋体" w:hint="default"/>
          <w:spacing w:val="-17"/>
        </w:rPr>
        <w:t>大</w:t>
      </w:r>
      <w:r>
        <w:rPr>
          <w:spacing w:val="-17"/>
        </w:rPr>
        <w:t>信息</w:t>
      </w:r>
      <w:r>
        <w:rPr>
          <w:rFonts w:ascii="宋体" w:hAnsi="宋体" w:cs="宋体" w:eastAsia="宋体" w:hint="default"/>
          <w:spacing w:val="-17"/>
        </w:rPr>
        <w:t>内部</w:t>
      </w:r>
      <w:r>
        <w:rPr>
          <w:spacing w:val="-17"/>
        </w:rPr>
        <w:t>报告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《信息披露事务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接待</w:t>
      </w:r>
      <w:r>
        <w:rPr>
          <w:rFonts w:ascii="宋体" w:hAnsi="宋体" w:cs="宋体" w:eastAsia="宋体" w:hint="default"/>
          <w:spacing w:val="-17"/>
        </w:rPr>
        <w:t>和</w:t>
      </w:r>
      <w:r>
        <w:rPr>
          <w:rFonts w:ascii="宋体" w:hAnsi="宋体" w:cs="宋体" w:eastAsia="宋体" w:hint="default"/>
          <w:spacing w:val="-17"/>
        </w:rPr>
        <w:t>推</w:t>
      </w:r>
      <w:r>
        <w:rPr>
          <w:spacing w:val="-17"/>
        </w:rPr>
        <w:t>广</w:t>
      </w:r>
      <w:r>
        <w:rPr>
          <w:rFonts w:ascii="宋体" w:hAnsi="宋体" w:cs="宋体" w:eastAsia="宋体" w:hint="default"/>
          <w:spacing w:val="-17"/>
        </w:rPr>
        <w:t>工</w:t>
      </w:r>
      <w:r>
        <w:rPr>
          <w:rFonts w:ascii="宋体" w:hAnsi="宋体" w:cs="宋体" w:eastAsia="宋体" w:hint="default"/>
          <w:spacing w:val="-17"/>
        </w:rPr>
        <w:t>作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rFonts w:ascii="宋体" w:hAnsi="宋体" w:cs="宋体" w:eastAsia="宋体" w:hint="default"/>
          <w:spacing w:val="-87"/>
        </w:rPr>
        <w:t> 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内部</w:t>
      </w:r>
      <w:r>
        <w:rPr>
          <w:rFonts w:ascii="宋体" w:hAnsi="宋体" w:cs="宋体" w:eastAsia="宋体" w:hint="default"/>
          <w:spacing w:val="-17"/>
        </w:rPr>
        <w:t>控制制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投</w:t>
      </w:r>
      <w:r>
        <w:rPr>
          <w:rFonts w:ascii="宋体" w:hAnsi="宋体" w:cs="宋体" w:eastAsia="宋体" w:hint="default"/>
          <w:spacing w:val="-17"/>
        </w:rPr>
        <w:t>资</w:t>
      </w:r>
      <w:r>
        <w:rPr>
          <w:rFonts w:ascii="宋体" w:hAnsi="宋体" w:cs="宋体" w:eastAsia="宋体" w:hint="default"/>
          <w:spacing w:val="-17"/>
        </w:rPr>
        <w:t>者</w:t>
      </w:r>
      <w:r>
        <w:rPr>
          <w:rFonts w:ascii="宋体" w:hAnsi="宋体" w:cs="宋体" w:eastAsia="宋体" w:hint="default"/>
          <w:spacing w:val="-17"/>
        </w:rPr>
        <w:t>关</w:t>
      </w:r>
      <w:r>
        <w:rPr>
          <w:spacing w:val="-17"/>
        </w:rPr>
        <w:t>系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《董事</w:t>
      </w:r>
      <w:r>
        <w:rPr>
          <w:rFonts w:ascii="宋体" w:hAnsi="宋体" w:cs="宋体" w:eastAsia="宋体" w:hint="default"/>
          <w:spacing w:val="-17"/>
        </w:rPr>
        <w:t>、监</w:t>
      </w:r>
      <w:r>
        <w:rPr>
          <w:spacing w:val="-17"/>
        </w:rPr>
        <w:t>事</w:t>
      </w:r>
      <w:r>
        <w:rPr>
          <w:rFonts w:ascii="宋体" w:hAnsi="宋体" w:cs="宋体" w:eastAsia="宋体" w:hint="default"/>
          <w:spacing w:val="-17"/>
        </w:rPr>
        <w:t>和</w:t>
      </w:r>
      <w:r>
        <w:rPr>
          <w:rFonts w:ascii="宋体" w:hAnsi="宋体" w:cs="宋体" w:eastAsia="宋体" w:hint="default"/>
          <w:spacing w:val="-17"/>
        </w:rPr>
        <w:t>高级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spacing w:val="-17"/>
        </w:rPr>
        <w:t>人</w:t>
      </w:r>
      <w:r>
        <w:rPr>
          <w:rFonts w:ascii="宋体" w:hAnsi="宋体" w:cs="宋体" w:eastAsia="宋体" w:hint="default"/>
          <w:spacing w:val="-17"/>
        </w:rPr>
        <w:t>员</w:t>
      </w:r>
      <w:r>
        <w:rPr>
          <w:rFonts w:ascii="宋体" w:hAnsi="宋体" w:cs="宋体" w:eastAsia="宋体" w:hint="default"/>
          <w:spacing w:val="-17"/>
        </w:rPr>
        <w:t>所</w:t>
      </w:r>
      <w:r>
        <w:rPr>
          <w:rFonts w:ascii="宋体" w:hAnsi="宋体" w:cs="宋体" w:eastAsia="宋体" w:hint="default"/>
          <w:spacing w:val="-17"/>
        </w:rPr>
        <w:t>持</w:t>
      </w:r>
      <w:r>
        <w:rPr>
          <w:rFonts w:ascii="宋体" w:hAnsi="宋体" w:cs="宋体" w:eastAsia="宋体" w:hint="default"/>
          <w:spacing w:val="-17"/>
        </w:rPr>
        <w:t>本</w:t>
      </w:r>
      <w:r>
        <w:rPr>
          <w:spacing w:val="-17"/>
        </w:rPr>
        <w:t>公司</w:t>
      </w:r>
      <w:r>
        <w:rPr>
          <w:spacing w:val="-87"/>
        </w:rPr>
        <w:t> </w:t>
      </w:r>
      <w:r>
        <w:rPr>
          <w:spacing w:val="-17"/>
        </w:rPr>
        <w:t>股份</w:t>
      </w:r>
      <w:r>
        <w:rPr>
          <w:rFonts w:ascii="宋体" w:hAnsi="宋体" w:cs="宋体" w:eastAsia="宋体" w:hint="default"/>
          <w:spacing w:val="-17"/>
        </w:rPr>
        <w:t>及</w:t>
      </w:r>
      <w:r>
        <w:rPr>
          <w:rFonts w:ascii="宋体" w:hAnsi="宋体" w:cs="宋体" w:eastAsia="宋体" w:hint="default"/>
          <w:spacing w:val="-17"/>
        </w:rPr>
        <w:t>其变动管理</w:t>
      </w:r>
      <w:r>
        <w:rPr>
          <w:spacing w:val="-17"/>
        </w:rPr>
        <w:t>办法》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内部</w:t>
      </w:r>
      <w:r>
        <w:rPr>
          <w:rFonts w:ascii="宋体" w:hAnsi="宋体" w:cs="宋体" w:eastAsia="宋体" w:hint="default"/>
          <w:spacing w:val="-17"/>
        </w:rPr>
        <w:t>审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《董事会</w:t>
      </w:r>
      <w:r>
        <w:rPr>
          <w:rFonts w:ascii="宋体" w:hAnsi="宋体" w:cs="宋体" w:eastAsia="宋体" w:hint="default"/>
          <w:spacing w:val="-17"/>
        </w:rPr>
        <w:t>审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委员</w:t>
      </w:r>
      <w:r>
        <w:rPr>
          <w:spacing w:val="-17"/>
        </w:rPr>
        <w:t>会</w:t>
      </w:r>
      <w:r>
        <w:rPr>
          <w:rFonts w:ascii="宋体" w:hAnsi="宋体" w:cs="宋体" w:eastAsia="宋体" w:hint="default"/>
          <w:spacing w:val="-17"/>
        </w:rPr>
        <w:t>工</w:t>
      </w:r>
      <w:r>
        <w:rPr>
          <w:rFonts w:ascii="宋体" w:hAnsi="宋体" w:cs="宋体" w:eastAsia="宋体" w:hint="default"/>
          <w:spacing w:val="-17"/>
        </w:rPr>
        <w:t>作</w:t>
      </w:r>
      <w:r>
        <w:rPr>
          <w:rFonts w:ascii="宋体" w:hAnsi="宋体" w:cs="宋体" w:eastAsia="宋体" w:hint="default"/>
          <w:spacing w:val="-17"/>
        </w:rPr>
        <w:t>规</w:t>
      </w:r>
      <w:r>
        <w:rPr>
          <w:rFonts w:ascii="宋体" w:hAnsi="宋体" w:cs="宋体" w:eastAsia="宋体" w:hint="default"/>
          <w:spacing w:val="-17"/>
        </w:rPr>
        <w:t>程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独立</w:t>
      </w:r>
      <w:r>
        <w:rPr>
          <w:spacing w:val="-17"/>
        </w:rPr>
        <w:t>董事年</w:t>
      </w:r>
      <w:r>
        <w:rPr>
          <w:spacing w:val="-87"/>
        </w:rPr>
        <w:t> </w:t>
      </w:r>
      <w:r>
        <w:rPr>
          <w:spacing w:val="-9"/>
        </w:rPr>
        <w:t>报</w:t>
      </w:r>
      <w:r>
        <w:rPr>
          <w:rFonts w:ascii="宋体" w:hAnsi="宋体" w:cs="宋体" w:eastAsia="宋体" w:hint="default"/>
          <w:spacing w:val="-9"/>
        </w:rPr>
        <w:t>工</w:t>
      </w:r>
      <w:r>
        <w:rPr>
          <w:rFonts w:ascii="宋体" w:hAnsi="宋体" w:cs="宋体" w:eastAsia="宋体" w:hint="default"/>
          <w:spacing w:val="-9"/>
        </w:rPr>
        <w:t>作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防</w:t>
      </w:r>
      <w:r>
        <w:rPr>
          <w:rFonts w:ascii="宋体" w:hAnsi="宋体" w:cs="宋体" w:eastAsia="宋体" w:hint="default"/>
          <w:spacing w:val="-9"/>
        </w:rPr>
        <w:t>范控</w:t>
      </w:r>
      <w:r>
        <w:rPr>
          <w:spacing w:val="-9"/>
        </w:rPr>
        <w:t>股股东</w:t>
      </w:r>
      <w:r>
        <w:rPr>
          <w:rFonts w:ascii="宋体" w:hAnsi="宋体" w:cs="宋体" w:eastAsia="宋体" w:hint="default"/>
          <w:spacing w:val="-9"/>
        </w:rPr>
        <w:t>及</w:t>
      </w:r>
      <w:r>
        <w:rPr>
          <w:rFonts w:ascii="宋体" w:hAnsi="宋体" w:cs="宋体" w:eastAsia="宋体" w:hint="default"/>
          <w:spacing w:val="-9"/>
        </w:rPr>
        <w:t>关</w:t>
      </w:r>
      <w:r>
        <w:rPr>
          <w:spacing w:val="-9"/>
        </w:rPr>
        <w:t>联</w:t>
      </w:r>
      <w:r>
        <w:rPr>
          <w:rFonts w:ascii="宋体" w:hAnsi="宋体" w:cs="宋体" w:eastAsia="宋体" w:hint="default"/>
          <w:spacing w:val="-9"/>
        </w:rPr>
        <w:t>方</w:t>
      </w:r>
      <w:r>
        <w:rPr>
          <w:rFonts w:ascii="宋体" w:hAnsi="宋体" w:cs="宋体" w:eastAsia="宋体" w:hint="default"/>
          <w:spacing w:val="-9"/>
        </w:rPr>
        <w:t>资金</w:t>
      </w:r>
      <w:r>
        <w:rPr>
          <w:rFonts w:ascii="宋体" w:hAnsi="宋体" w:cs="宋体" w:eastAsia="宋体" w:hint="default"/>
          <w:spacing w:val="-9"/>
        </w:rPr>
        <w:t>占</w:t>
      </w:r>
      <w:r>
        <w:rPr>
          <w:rFonts w:ascii="宋体" w:hAnsi="宋体" w:cs="宋体" w:eastAsia="宋体" w:hint="default"/>
          <w:spacing w:val="-9"/>
        </w:rPr>
        <w:t>用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spacing w:val="-9"/>
        </w:rPr>
        <w:t>办法》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敏感</w:t>
      </w:r>
      <w:r>
        <w:rPr>
          <w:spacing w:val="-9"/>
        </w:rPr>
        <w:t>信息</w:t>
      </w:r>
      <w:r>
        <w:rPr>
          <w:rFonts w:ascii="宋体" w:hAnsi="宋体" w:cs="宋体" w:eastAsia="宋体" w:hint="default"/>
          <w:spacing w:val="-9"/>
        </w:rPr>
        <w:t>排查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</w:p>
    <w:p>
      <w:pPr>
        <w:pStyle w:val="BodyText"/>
        <w:spacing w:line="357" w:lineRule="auto" w:before="38"/>
        <w:ind w:right="243"/>
        <w:jc w:val="both"/>
        <w:rPr>
          <w:rFonts w:ascii="宋体" w:hAnsi="宋体" w:cs="宋体" w:eastAsia="宋体" w:hint="default"/>
        </w:rPr>
      </w:pP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内</w:t>
      </w:r>
      <w:r>
        <w:rPr>
          <w:rFonts w:ascii="宋体" w:hAnsi="宋体" w:cs="宋体" w:eastAsia="宋体" w:hint="default"/>
          <w:spacing w:val="-11"/>
        </w:rPr>
        <w:t>幕</w:t>
      </w:r>
      <w:r>
        <w:rPr>
          <w:spacing w:val="-11"/>
        </w:rPr>
        <w:t>信息</w:t>
      </w:r>
      <w:r>
        <w:rPr>
          <w:rFonts w:ascii="宋体" w:hAnsi="宋体" w:cs="宋体" w:eastAsia="宋体" w:hint="default"/>
          <w:spacing w:val="-11"/>
        </w:rPr>
        <w:t>及</w:t>
      </w:r>
      <w:r>
        <w:rPr>
          <w:rFonts w:ascii="宋体" w:hAnsi="宋体" w:cs="宋体" w:eastAsia="宋体" w:hint="default"/>
          <w:spacing w:val="-11"/>
        </w:rPr>
        <w:t>知</w:t>
      </w:r>
      <w:r>
        <w:rPr>
          <w:rFonts w:ascii="宋体" w:hAnsi="宋体" w:cs="宋体" w:eastAsia="宋体" w:hint="default"/>
          <w:spacing w:val="-11"/>
        </w:rPr>
        <w:t>情</w:t>
      </w:r>
      <w:r>
        <w:rPr>
          <w:spacing w:val="-11"/>
        </w:rPr>
        <w:t>人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《年报信息披露</w:t>
      </w:r>
      <w:r>
        <w:rPr>
          <w:rFonts w:ascii="宋体" w:hAnsi="宋体" w:cs="宋体" w:eastAsia="宋体" w:hint="default"/>
          <w:spacing w:val="-11"/>
        </w:rPr>
        <w:t>重</w:t>
      </w:r>
      <w:r>
        <w:rPr>
          <w:rFonts w:ascii="宋体" w:hAnsi="宋体" w:cs="宋体" w:eastAsia="宋体" w:hint="default"/>
          <w:spacing w:val="-11"/>
        </w:rPr>
        <w:t>大</w:t>
      </w:r>
      <w:r>
        <w:rPr>
          <w:rFonts w:ascii="宋体" w:hAnsi="宋体" w:cs="宋体" w:eastAsia="宋体" w:hint="default"/>
          <w:spacing w:val="-11"/>
        </w:rPr>
        <w:t>差错</w:t>
      </w:r>
      <w:r>
        <w:rPr>
          <w:rFonts w:ascii="宋体" w:hAnsi="宋体" w:cs="宋体" w:eastAsia="宋体" w:hint="default"/>
          <w:spacing w:val="-11"/>
        </w:rPr>
        <w:t>责任</w:t>
      </w:r>
      <w:r>
        <w:rPr>
          <w:rFonts w:ascii="宋体" w:hAnsi="宋体" w:cs="宋体" w:eastAsia="宋体" w:hint="default"/>
          <w:spacing w:val="-11"/>
        </w:rPr>
        <w:t>追</w:t>
      </w:r>
      <w:r>
        <w:rPr>
          <w:rFonts w:ascii="宋体" w:hAnsi="宋体" w:cs="宋体" w:eastAsia="宋体" w:hint="default"/>
          <w:spacing w:val="-11"/>
        </w:rPr>
        <w:t>究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外</w:t>
      </w:r>
      <w:r>
        <w:rPr>
          <w:rFonts w:ascii="宋体" w:hAnsi="宋体" w:cs="宋体" w:eastAsia="宋体" w:hint="default"/>
          <w:spacing w:val="-11"/>
        </w:rPr>
        <w:t>部</w:t>
      </w:r>
      <w:r>
        <w:rPr>
          <w:spacing w:val="-11"/>
        </w:rPr>
        <w:t>信息</w:t>
      </w:r>
      <w:r>
        <w:rPr>
          <w:rFonts w:ascii="宋体" w:hAnsi="宋体" w:cs="宋体" w:eastAsia="宋体" w:hint="default"/>
          <w:spacing w:val="-11"/>
        </w:rPr>
        <w:t>使</w:t>
      </w:r>
      <w:r>
        <w:rPr>
          <w:rFonts w:ascii="宋体" w:hAnsi="宋体" w:cs="宋体" w:eastAsia="宋体" w:hint="default"/>
          <w:spacing w:val="-11"/>
        </w:rPr>
        <w:t>用</w:t>
      </w:r>
      <w:r>
        <w:rPr>
          <w:rFonts w:ascii="宋体" w:hAnsi="宋体" w:cs="宋体" w:eastAsia="宋体" w:hint="default"/>
          <w:spacing w:val="-110"/>
        </w:rPr>
        <w:t> </w:t>
      </w:r>
      <w:r>
        <w:rPr>
          <w:spacing w:val="-17"/>
        </w:rPr>
        <w:t>人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财</w:t>
      </w:r>
      <w:r>
        <w:rPr>
          <w:spacing w:val="-17"/>
        </w:rPr>
        <w:t>务会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相</w:t>
      </w:r>
      <w:r>
        <w:rPr>
          <w:rFonts w:ascii="宋体" w:hAnsi="宋体" w:cs="宋体" w:eastAsia="宋体" w:hint="default"/>
          <w:spacing w:val="-17"/>
        </w:rPr>
        <w:t>关</w:t>
      </w:r>
      <w:r>
        <w:rPr>
          <w:rFonts w:ascii="宋体" w:hAnsi="宋体" w:cs="宋体" w:eastAsia="宋体" w:hint="default"/>
          <w:spacing w:val="-17"/>
        </w:rPr>
        <w:t>负</w:t>
      </w:r>
      <w:r>
        <w:rPr>
          <w:rFonts w:ascii="宋体" w:hAnsi="宋体" w:cs="宋体" w:eastAsia="宋体" w:hint="default"/>
          <w:spacing w:val="-17"/>
        </w:rPr>
        <w:t>责</w:t>
      </w:r>
      <w:r>
        <w:rPr>
          <w:spacing w:val="-17"/>
        </w:rPr>
        <w:t>人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对</w:t>
      </w:r>
      <w:r>
        <w:rPr>
          <w:rFonts w:ascii="宋体" w:hAnsi="宋体" w:cs="宋体" w:eastAsia="宋体" w:hint="default"/>
          <w:spacing w:val="-17"/>
        </w:rPr>
        <w:t>外</w:t>
      </w:r>
      <w:r>
        <w:rPr>
          <w:rFonts w:ascii="宋体" w:hAnsi="宋体" w:cs="宋体" w:eastAsia="宋体" w:hint="default"/>
          <w:spacing w:val="-17"/>
        </w:rPr>
        <w:t>担</w:t>
      </w:r>
      <w:r>
        <w:rPr>
          <w:rFonts w:ascii="宋体" w:hAnsi="宋体" w:cs="宋体" w:eastAsia="宋体" w:hint="default"/>
          <w:spacing w:val="-17"/>
        </w:rPr>
        <w:t>保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提</w:t>
      </w:r>
      <w:r>
        <w:rPr>
          <w:rFonts w:ascii="宋体" w:hAnsi="宋体" w:cs="宋体" w:eastAsia="宋体" w:hint="default"/>
          <w:spacing w:val="-17"/>
        </w:rPr>
        <w:t>资产</w:t>
      </w:r>
      <w:r>
        <w:rPr>
          <w:rFonts w:ascii="宋体" w:hAnsi="宋体" w:cs="宋体" w:eastAsia="宋体" w:hint="default"/>
          <w:spacing w:val="-17"/>
        </w:rPr>
        <w:t>减</w:t>
      </w:r>
      <w:r>
        <w:rPr>
          <w:rFonts w:ascii="宋体" w:hAnsi="宋体" w:cs="宋体" w:eastAsia="宋体" w:hint="default"/>
          <w:spacing w:val="-17"/>
        </w:rPr>
        <w:t>值</w:t>
      </w:r>
      <w:r>
        <w:rPr>
          <w:rFonts w:ascii="宋体" w:hAnsi="宋体" w:cs="宋体" w:eastAsia="宋体" w:hint="default"/>
          <w:spacing w:val="-17"/>
        </w:rPr>
        <w:t>准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备和损</w:t>
      </w:r>
      <w:r>
        <w:rPr>
          <w:rFonts w:ascii="宋体" w:hAnsi="宋体" w:cs="宋体" w:eastAsia="宋体" w:hint="default"/>
        </w:rPr>
        <w:t>失处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原</w:t>
      </w:r>
      <w:r>
        <w:rPr/>
        <w:t>有的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财</w:t>
      </w:r>
      <w:r>
        <w:rPr/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等</w:t>
      </w:r>
      <w:r>
        <w:rPr/>
        <w:t>五</w:t>
      </w:r>
      <w:r>
        <w:rPr>
          <w:rFonts w:ascii="宋体" w:hAnsi="宋体" w:cs="宋体" w:eastAsia="宋体" w:hint="default"/>
        </w:rPr>
        <w:t>部 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发</w:t>
      </w:r>
      <w:r>
        <w:rPr/>
        <w:t>的《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经营和管理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订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废</w:t>
      </w:r>
      <w:r>
        <w:rPr>
          <w:rFonts w:ascii="宋体" w:hAnsi="宋体" w:cs="宋体" w:eastAsia="宋体" w:hint="default"/>
        </w:rPr>
        <w:t>止，不</w:t>
      </w:r>
      <w:r>
        <w:rPr>
          <w:rFonts w:ascii="宋体" w:hAnsi="宋体" w:cs="宋体" w:eastAsia="宋体" w:hint="default"/>
        </w:rPr>
        <w:t>断健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实施工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财</w:t>
      </w:r>
      <w:r>
        <w:rPr/>
        <w:t>政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、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动上 </w:t>
      </w:r>
      <w:r>
        <w:rPr/>
        <w:t>市公司</w:t>
      </w:r>
      <w:r>
        <w:rPr>
          <w:rFonts w:ascii="宋体" w:hAnsi="宋体" w:cs="宋体" w:eastAsia="宋体" w:hint="default"/>
        </w:rPr>
        <w:t>实施内部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关于资</w:t>
      </w:r>
      <w:r>
        <w:rPr>
          <w:rFonts w:ascii="宋体" w:hAnsi="宋体" w:cs="宋体" w:eastAsia="宋体" w:hint="default"/>
        </w:rPr>
        <w:t>本</w:t>
      </w:r>
      <w:r>
        <w:rPr/>
        <w:t>市场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署视频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</w:t>
      </w:r>
      <w:r>
        <w:rPr>
          <w:rFonts w:ascii="宋体" w:hAnsi="宋体" w:cs="宋体" w:eastAsia="宋体" w:hint="default"/>
        </w:rPr>
        <w:t>精神</w:t>
      </w:r>
      <w:r>
        <w:rPr>
          <w:rFonts w:ascii="宋体" w:hAnsi="宋体" w:cs="宋体" w:eastAsia="宋体" w:hint="default"/>
        </w:rPr>
        <w:t>和</w:t>
      </w:r>
      <w:r>
        <w:rPr/>
        <w:t>深圳证</w:t>
      </w:r>
      <w:r>
        <w:rPr>
          <w:rFonts w:ascii="宋体" w:hAnsi="宋体" w:cs="宋体" w:eastAsia="宋体" w:hint="default"/>
        </w:rPr>
        <w:t>监局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/>
        <w:t>深圳</w:t>
      </w:r>
      <w:r>
        <w:rPr>
          <w:rFonts w:ascii="宋体" w:hAnsi="宋体" w:cs="宋体" w:eastAsia="宋体" w:hint="default"/>
        </w:rPr>
        <w:t>辖</w:t>
      </w:r>
      <w:r>
        <w:rPr/>
        <w:t>区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点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完善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抵御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/>
        <w:t>与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体</w:t>
      </w:r>
      <w:r>
        <w:rPr/>
        <w:t>系</w:t>
      </w:r>
      <w:r>
        <w:rPr>
          <w:rFonts w:ascii="宋体" w:hAnsi="宋体" w:cs="宋体" w:eastAsia="宋体" w:hint="default"/>
        </w:rPr>
        <w:t>。截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继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2011 </w:t>
      </w:r>
      <w:r>
        <w:rPr/>
        <w:t>年 </w:t>
      </w:r>
      <w:r>
        <w:rPr>
          <w:rFonts w:ascii="宋体" w:hAnsi="宋体" w:cs="宋体" w:eastAsia="宋体" w:hint="default"/>
        </w:rPr>
        <w:t>2-3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总动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集</w:t>
      </w:r>
      <w:r>
        <w:rPr/>
        <w:t>中</w:t>
      </w:r>
      <w:r>
        <w:rPr>
          <w:rFonts w:ascii="宋体" w:hAnsi="宋体" w:cs="宋体" w:eastAsia="宋体" w:hint="default"/>
        </w:rPr>
        <w:t>学</w:t>
      </w:r>
      <w:r>
        <w:rPr>
          <w:rFonts w:ascii="宋体" w:hAnsi="宋体" w:cs="宋体" w:eastAsia="宋体" w:hint="default"/>
        </w:rPr>
        <w:t>习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文 </w:t>
      </w:r>
      <w:r>
        <w:rPr>
          <w:rFonts w:ascii="宋体" w:hAnsi="宋体" w:cs="宋体" w:eastAsia="宋体" w:hint="default"/>
        </w:rPr>
        <w:t>件，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实施工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公司董事</w:t>
      </w:r>
      <w:r>
        <w:rPr>
          <w:rFonts w:ascii="宋体" w:hAnsi="宋体" w:cs="宋体" w:eastAsia="宋体" w:hint="default"/>
        </w:rPr>
        <w:t>长</w:t>
      </w:r>
      <w:r>
        <w:rPr/>
        <w:t>宋波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控建设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责任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导小</w:t>
      </w:r>
      <w:r>
        <w:rPr>
          <w:rFonts w:ascii="宋体" w:hAnsi="宋体" w:cs="宋体" w:eastAsia="宋体" w:hint="default"/>
        </w:rPr>
        <w:t>组组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总经理</w:t>
      </w:r>
      <w:r>
        <w:rPr>
          <w:rFonts w:ascii="宋体" w:hAnsi="宋体" w:cs="宋体" w:eastAsia="宋体" w:hint="default"/>
        </w:rPr>
        <w:t>林伟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副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实施。</w:t>
      </w:r>
      <w:r>
        <w:rPr>
          <w:rFonts w:ascii="宋体" w:hAnsi="宋体" w:cs="宋体" w:eastAsia="宋体" w:hint="default"/>
        </w:rPr>
        <w:t>牵头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顾丽萍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责组织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/>
        <w:t>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实施及</w:t>
      </w:r>
      <w:r>
        <w:rPr>
          <w:rFonts w:ascii="宋体" w:hAnsi="宋体" w:cs="宋体" w:eastAsia="宋体" w:hint="default"/>
        </w:rPr>
        <w:t>日常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7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月聘请</w:t>
      </w:r>
      <w:r>
        <w:rPr>
          <w:rFonts w:ascii="宋体" w:hAnsi="宋体" w:cs="宋体" w:eastAsia="宋体" w:hint="default"/>
        </w:rPr>
        <w:t>了</w:t>
      </w:r>
      <w:r>
        <w:rPr/>
        <w:t>北</w:t>
      </w:r>
      <w:r>
        <w:rPr>
          <w:rFonts w:ascii="宋体" w:hAnsi="宋体" w:cs="宋体" w:eastAsia="宋体" w:hint="default"/>
        </w:rPr>
        <w:t>京</w:t>
      </w:r>
      <w:r>
        <w:rPr>
          <w:rFonts w:ascii="宋体" w:hAnsi="宋体" w:cs="宋体" w:eastAsia="宋体" w:hint="default"/>
        </w:rPr>
        <w:t>慧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科技</w:t>
      </w:r>
      <w:r>
        <w:rPr>
          <w:rFonts w:ascii="宋体" w:hAnsi="宋体" w:cs="宋体" w:eastAsia="宋体" w:hint="default"/>
        </w:rPr>
        <w:t>开发</w:t>
      </w:r>
      <w:r>
        <w:rPr/>
        <w:t>有限公司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助</w:t>
      </w:r>
      <w:r>
        <w:rPr/>
        <w:t>公司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控制建设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63"/>
        </w:rPr>
        <w:t>）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  <w:spacing w:val="-63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spacing w:val="4"/>
        </w:rPr>
        <w:t>规</w:t>
      </w:r>
      <w:r>
        <w:rPr>
          <w:rFonts w:ascii="宋体" w:hAnsi="宋体" w:cs="宋体" w:eastAsia="宋体" w:hint="default"/>
        </w:rPr>
        <w:t>范建设</w:t>
      </w:r>
      <w:r>
        <w:rPr>
          <w:rFonts w:ascii="宋体" w:hAnsi="宋体" w:cs="宋体" w:eastAsia="宋体" w:hint="default"/>
        </w:rPr>
        <w:t>实施工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63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组织机构、</w:t>
      </w:r>
    </w:p>
    <w:p>
      <w:pPr>
        <w:pStyle w:val="BodyText"/>
        <w:spacing w:line="240" w:lineRule="auto"/>
        <w:ind w:right="0"/>
        <w:jc w:val="both"/>
      </w:pP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划，工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公司 </w:t>
      </w:r>
      <w:r>
        <w:rPr>
          <w:rFonts w:ascii="宋体" w:hAnsi="宋体" w:cs="宋体" w:eastAsia="宋体" w:hint="default"/>
        </w:rPr>
        <w:t>2011 </w:t>
      </w:r>
      <w:r>
        <w:rPr/>
        <w:t>年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</w:t>
      </w:r>
    </w:p>
    <w:p>
      <w:pPr>
        <w:spacing w:after="0" w:line="240" w:lineRule="auto"/>
        <w:jc w:val="both"/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240" w:lineRule="auto" w:before="117"/>
        <w:ind w:left="147" w:right="0"/>
        <w:jc w:val="left"/>
        <w:rPr>
          <w:rFonts w:ascii="宋体" w:hAnsi="宋体" w:cs="宋体" w:eastAsia="宋体" w:hint="default"/>
        </w:rPr>
      </w:pPr>
      <w:r>
        <w:rPr/>
        <w:t>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/>
        <w:t>与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机构</w:t>
      </w:r>
      <w:r>
        <w:rPr/>
        <w:t>一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）公司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7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6-7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现</w:t>
      </w:r>
      <w:r>
        <w:rPr/>
        <w:t>有政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，按</w:t>
      </w:r>
      <w:r>
        <w:rPr>
          <w:rFonts w:ascii="宋体" w:hAnsi="宋体" w:cs="宋体" w:eastAsia="宋体" w:hint="default"/>
        </w:rPr>
        <w:t>照</w:t>
      </w:r>
      <w:r>
        <w:rPr/>
        <w:t>公司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身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 业</w:t>
      </w:r>
      <w:r>
        <w:rPr/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梳</w:t>
      </w:r>
      <w:r>
        <w:rPr>
          <w:rFonts w:ascii="宋体" w:hAnsi="宋体" w:cs="宋体" w:eastAsia="宋体" w:hint="default"/>
        </w:rPr>
        <w:t>理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/>
        <w:t>有的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和业</w:t>
      </w:r>
      <w:r>
        <w:rPr/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现</w:t>
      </w:r>
      <w:r>
        <w:rPr/>
        <w:t>有政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等</w:t>
      </w:r>
      <w:r>
        <w:rPr/>
        <w:t>与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行比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体员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同参</w:t>
      </w:r>
      <w:r>
        <w:rPr/>
        <w:t>与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/>
        <w:t>报</w:t>
      </w:r>
      <w:r>
        <w:rPr>
          <w:spacing w:val="-81"/>
        </w:rPr>
        <w:t> </w:t>
      </w:r>
      <w:r>
        <w:rPr/>
        <w:t>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6</w:t>
      </w:r>
      <w:r>
        <w:rPr/>
        <w:t>）公司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7"/>
        </w:rPr>
        <w:t> </w:t>
      </w:r>
      <w:r>
        <w:rPr/>
        <w:t>年</w:t>
      </w:r>
      <w:r>
        <w:rPr>
          <w:spacing w:val="-4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汇</w:t>
      </w:r>
      <w:r>
        <w:rPr>
          <w:rFonts w:ascii="宋体" w:hAnsi="宋体" w:cs="宋体" w:eastAsia="宋体" w:hint="default"/>
        </w:rPr>
        <w:t>总、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，分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缺陷 </w:t>
      </w:r>
      <w:r>
        <w:rPr/>
        <w:t>的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和产生</w:t>
      </w:r>
      <w:r>
        <w:rPr/>
        <w:t>的</w:t>
      </w:r>
      <w:r>
        <w:rPr>
          <w:rFonts w:ascii="宋体" w:hAnsi="宋体" w:cs="宋体" w:eastAsia="宋体" w:hint="default"/>
        </w:rPr>
        <w:t>原因，</w:t>
      </w: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对风险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责任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实可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0" w:firstLine="480"/>
        <w:jc w:val="left"/>
        <w:rPr>
          <w:rFonts w:ascii="宋体" w:hAnsi="宋体" w:cs="宋体" w:eastAsia="宋体" w:hint="default"/>
        </w:rPr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7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3"/>
        </w:rPr>
        <w:t>月上</w:t>
      </w:r>
      <w:r>
        <w:rPr>
          <w:rFonts w:ascii="宋体" w:hAnsi="宋体" w:cs="宋体" w:eastAsia="宋体" w:hint="default"/>
          <w:spacing w:val="-3"/>
        </w:rPr>
        <w:t>旬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实内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缺陷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完</w:t>
      </w:r>
      <w:r>
        <w:rPr>
          <w:rFonts w:ascii="宋体" w:hAnsi="宋体" w:cs="宋体" w:eastAsia="宋体" w:hint="default"/>
          <w:spacing w:val="-3"/>
        </w:rPr>
        <w:t>成</w:t>
      </w:r>
      <w:r>
        <w:rPr>
          <w:rFonts w:ascii="宋体" w:hAnsi="宋体" w:cs="宋体" w:eastAsia="宋体" w:hint="default"/>
          <w:spacing w:val="-3"/>
        </w:rPr>
        <w:t>落</w:t>
      </w:r>
      <w:r>
        <w:rPr>
          <w:rFonts w:ascii="宋体" w:hAnsi="宋体" w:cs="宋体" w:eastAsia="宋体" w:hint="default"/>
          <w:spacing w:val="-3"/>
        </w:rPr>
        <w:t>实内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rFonts w:ascii="宋体" w:hAnsi="宋体" w:cs="宋体" w:eastAsia="宋体" w:hint="default"/>
          <w:spacing w:val="-3"/>
        </w:rPr>
        <w:t>缺陷</w:t>
      </w:r>
      <w:r>
        <w:rPr>
          <w:rFonts w:ascii="宋体" w:hAnsi="宋体" w:cs="宋体" w:eastAsia="宋体" w:hint="default"/>
          <w:spacing w:val="-3"/>
        </w:rPr>
        <w:t>整</w:t>
      </w:r>
      <w:r>
        <w:rPr>
          <w:rFonts w:ascii="宋体" w:hAnsi="宋体" w:cs="宋体" w:eastAsia="宋体" w:hint="default"/>
          <w:spacing w:val="-3"/>
        </w:rPr>
        <w:t>改工</w:t>
      </w:r>
      <w:r>
        <w:rPr>
          <w:rFonts w:ascii="宋体" w:hAnsi="宋体" w:cs="宋体" w:eastAsia="宋体" w:hint="default"/>
          <w:spacing w:val="-3"/>
        </w:rPr>
        <w:t>作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</w:rPr>
        <w:t> 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范建设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咨询</w:t>
      </w:r>
      <w:r>
        <w:rPr>
          <w:rFonts w:ascii="宋体" w:hAnsi="宋体" w:cs="宋体" w:eastAsia="宋体" w:hint="default"/>
        </w:rPr>
        <w:t>机构</w:t>
      </w:r>
      <w:r>
        <w:rPr/>
        <w:t>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点业</w:t>
      </w:r>
      <w:r>
        <w:rPr/>
        <w:t>务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和业</w:t>
      </w:r>
      <w:r>
        <w:rPr/>
        <w:t>务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和关</w:t>
      </w:r>
      <w:r>
        <w:rPr>
          <w:rFonts w:ascii="宋体" w:hAnsi="宋体" w:cs="宋体" w:eastAsia="宋体" w:hint="default"/>
        </w:rPr>
        <w:t>键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建立控制</w:t>
      </w:r>
      <w:r>
        <w:rPr>
          <w:rFonts w:ascii="宋体" w:hAnsi="宋体" w:cs="宋体" w:eastAsia="宋体" w:hint="default"/>
        </w:rPr>
        <w:t>程序</w:t>
      </w:r>
      <w:r>
        <w:rPr/>
        <w:t>文</w:t>
      </w:r>
      <w:r>
        <w:rPr>
          <w:rFonts w:ascii="宋体" w:hAnsi="宋体" w:cs="宋体" w:eastAsia="宋体" w:hint="default"/>
        </w:rPr>
        <w:t>件，规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点和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点</w:t>
      </w:r>
      <w:r>
        <w:rPr/>
        <w:t>的</w:t>
      </w:r>
      <w:r>
        <w:rPr>
          <w:rFonts w:ascii="宋体" w:hAnsi="宋体" w:cs="宋体" w:eastAsia="宋体" w:hint="default"/>
        </w:rPr>
        <w:t>描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控建设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8</w:t>
      </w:r>
      <w:r>
        <w:rPr/>
        <w:t>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旬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月上</w:t>
      </w:r>
      <w:r>
        <w:rPr>
          <w:rFonts w:ascii="宋体" w:hAnsi="宋体" w:cs="宋体" w:eastAsia="宋体" w:hint="default"/>
        </w:rPr>
        <w:t>旬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软</w:t>
      </w:r>
      <w:r>
        <w:rPr>
          <w:rFonts w:ascii="宋体" w:hAnsi="宋体" w:cs="宋体" w:eastAsia="宋体" w:hint="default"/>
        </w:rPr>
        <w:t>件，</w:t>
      </w:r>
      <w:r>
        <w:rPr>
          <w:rFonts w:ascii="宋体" w:hAnsi="宋体" w:cs="宋体" w:eastAsia="宋体" w:hint="default"/>
        </w:rPr>
        <w:t>对将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毕</w:t>
      </w:r>
      <w:r>
        <w:rPr/>
        <w:t>的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行全面</w:t>
      </w:r>
      <w:r>
        <w:rPr/>
        <w:t>的</w:t>
      </w:r>
      <w:r>
        <w:rPr>
          <w:rFonts w:ascii="宋体" w:hAnsi="宋体" w:cs="宋体" w:eastAsia="宋体" w:hint="default"/>
        </w:rPr>
        <w:t>测</w:t>
      </w:r>
      <w:r>
        <w:rPr>
          <w:rFonts w:ascii="宋体" w:hAnsi="宋体" w:cs="宋体" w:eastAsia="宋体" w:hint="default"/>
        </w:rPr>
        <w:t>试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缺陷</w:t>
      </w:r>
      <w:r>
        <w:rPr/>
        <w:t>报告</w:t>
      </w:r>
      <w:r>
        <w:rPr>
          <w:rFonts w:ascii="宋体" w:hAnsi="宋体" w:cs="宋体" w:eastAsia="宋体" w:hint="default"/>
        </w:rPr>
        <w:t>，要求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限时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9</w:t>
      </w:r>
      <w:r>
        <w:rPr/>
        <w:t>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范建设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改情况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效果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10</w:t>
      </w:r>
      <w:r>
        <w:rPr/>
        <w:t>）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成立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小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内部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  <w:spacing w:val="-96"/>
        </w:rPr>
        <w:t>，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  <w:spacing w:val="-96"/>
        </w:rPr>
        <w:t>，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基准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日</w:t>
      </w:r>
      <w:r>
        <w:rPr>
          <w:rFonts w:ascii="宋体" w:hAnsi="宋体" w:cs="宋体" w:eastAsia="宋体" w:hint="default"/>
          <w:spacing w:val="-11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67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4"/>
        <w:spacing w:line="240" w:lineRule="auto" w:before="4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我评价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52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w w:val="95"/>
        </w:rPr>
        <w:t>1</w:t>
      </w:r>
      <w:r>
        <w:rPr>
          <w:w w:val="95"/>
        </w:rPr>
        <w:t>、公司</w:t>
      </w:r>
      <w:r>
        <w:rPr>
          <w:rFonts w:ascii="Microsoft JhengHei" w:hAnsi="Microsoft JhengHei" w:cs="Microsoft JhengHei" w:eastAsia="Microsoft JhengHei" w:hint="default"/>
          <w:w w:val="95"/>
        </w:rPr>
        <w:t>《</w:t>
      </w:r>
      <w:r>
        <w:rPr>
          <w:rFonts w:ascii="Arial" w:hAnsi="Arial" w:cs="Arial" w:eastAsia="Arial" w:hint="default"/>
          <w:w w:val="95"/>
        </w:rPr>
        <w:t>2011  </w:t>
      </w:r>
      <w:r>
        <w:rPr>
          <w:rFonts w:ascii="Arial" w:hAnsi="Arial" w:cs="Arial" w:eastAsia="Arial" w:hint="default"/>
          <w:spacing w:val="40"/>
          <w:w w:val="95"/>
        </w:rPr>
        <w:t> </w:t>
      </w:r>
      <w:r>
        <w:rPr>
          <w:w w:val="95"/>
        </w:rPr>
        <w:t>年度内</w:t>
      </w:r>
      <w:r>
        <w:rPr>
          <w:rFonts w:ascii="Microsoft JhengHei" w:hAnsi="Microsoft JhengHei" w:cs="Microsoft JhengHei" w:eastAsia="Microsoft JhengHei" w:hint="default"/>
          <w:w w:val="95"/>
        </w:rPr>
        <w:t>部控制</w:t>
      </w:r>
      <w:r>
        <w:rPr>
          <w:rFonts w:ascii="Microsoft JhengHei" w:hAnsi="Microsoft JhengHei" w:cs="Microsoft JhengHei" w:eastAsia="Microsoft JhengHei" w:hint="default"/>
          <w:w w:val="95"/>
        </w:rPr>
        <w:t>自</w:t>
      </w:r>
      <w:r>
        <w:rPr>
          <w:rFonts w:ascii="Microsoft JhengHei" w:hAnsi="Microsoft JhengHei" w:cs="Microsoft JhengHei" w:eastAsia="Microsoft JhengHei" w:hint="default"/>
          <w:w w:val="95"/>
        </w:rPr>
        <w:t>我评价</w:t>
      </w:r>
      <w:r>
        <w:rPr>
          <w:w w:val="95"/>
        </w:rPr>
        <w:t>报告</w:t>
      </w:r>
      <w:r>
        <w:rPr>
          <w:rFonts w:ascii="Microsoft JhengHei" w:hAnsi="Microsoft JhengHei" w:cs="Microsoft JhengHei" w:eastAsia="Microsoft JhengHei" w:hint="default"/>
          <w:w w:val="95"/>
        </w:rPr>
        <w:t>》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BodyText"/>
        <w:spacing w:line="357" w:lineRule="auto" w:before="124"/>
        <w:ind w:right="246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7"/>
        </w:rPr>
        <w:t> </w:t>
      </w:r>
      <w:r>
        <w:rPr>
          <w:spacing w:val="-6"/>
          <w:w w:val="100"/>
        </w:rPr>
        <w:t>年度</w:t>
      </w:r>
      <w:r>
        <w:rPr>
          <w:rFonts w:ascii="宋体" w:hAnsi="宋体" w:cs="宋体" w:eastAsia="宋体" w:hint="default"/>
          <w:spacing w:val="-6"/>
          <w:w w:val="100"/>
        </w:rPr>
        <w:t>，</w:t>
      </w:r>
      <w:r>
        <w:rPr>
          <w:spacing w:val="-6"/>
          <w:w w:val="100"/>
        </w:rPr>
        <w:t>公司</w:t>
      </w:r>
      <w:r>
        <w:rPr>
          <w:rFonts w:ascii="宋体" w:hAnsi="宋体" w:cs="宋体" w:eastAsia="宋体" w:hint="default"/>
          <w:spacing w:val="-6"/>
          <w:w w:val="100"/>
        </w:rPr>
        <w:t>已</w:t>
      </w:r>
      <w:r>
        <w:rPr>
          <w:rFonts w:ascii="宋体" w:hAnsi="宋体" w:cs="宋体" w:eastAsia="宋体" w:hint="default"/>
          <w:spacing w:val="-6"/>
          <w:w w:val="100"/>
        </w:rPr>
        <w:t>经</w:t>
      </w:r>
      <w:r>
        <w:rPr>
          <w:rFonts w:ascii="宋体" w:hAnsi="宋体" w:cs="宋体" w:eastAsia="宋体" w:hint="default"/>
          <w:spacing w:val="-6"/>
          <w:w w:val="100"/>
        </w:rPr>
        <w:t>根据</w:t>
      </w:r>
      <w:r>
        <w:rPr>
          <w:spacing w:val="-6"/>
          <w:w w:val="100"/>
        </w:rPr>
        <w:t>《公司</w:t>
      </w:r>
      <w:r>
        <w:rPr>
          <w:rFonts w:ascii="宋体" w:hAnsi="宋体" w:cs="宋体" w:eastAsia="宋体" w:hint="default"/>
          <w:spacing w:val="-6"/>
          <w:w w:val="100"/>
        </w:rPr>
        <w:t>内部</w:t>
      </w:r>
      <w:r>
        <w:rPr>
          <w:rFonts w:ascii="宋体" w:hAnsi="宋体" w:cs="宋体" w:eastAsia="宋体" w:hint="default"/>
          <w:spacing w:val="-6"/>
          <w:w w:val="100"/>
        </w:rPr>
        <w:t>控制</w:t>
      </w:r>
      <w:r>
        <w:rPr>
          <w:rFonts w:ascii="宋体" w:hAnsi="宋体" w:cs="宋体" w:eastAsia="宋体" w:hint="default"/>
          <w:spacing w:val="-6"/>
          <w:w w:val="100"/>
        </w:rPr>
        <w:t>基本规</w:t>
      </w:r>
      <w:r>
        <w:rPr>
          <w:rFonts w:ascii="宋体" w:hAnsi="宋体" w:cs="宋体" w:eastAsia="宋体" w:hint="default"/>
          <w:spacing w:val="-6"/>
          <w:w w:val="100"/>
        </w:rPr>
        <w:t>范</w:t>
      </w:r>
      <w:r>
        <w:rPr>
          <w:spacing w:val="-6"/>
          <w:w w:val="100"/>
        </w:rPr>
        <w:t>》</w:t>
      </w:r>
      <w:r>
        <w:rPr>
          <w:rFonts w:ascii="宋体" w:hAnsi="宋体" w:cs="宋体" w:eastAsia="宋体" w:hint="default"/>
          <w:spacing w:val="-6"/>
          <w:w w:val="100"/>
        </w:rPr>
        <w:t>、</w:t>
      </w:r>
      <w:r>
        <w:rPr>
          <w:spacing w:val="-6"/>
          <w:w w:val="100"/>
          <w:sz w:val="23"/>
          <w:szCs w:val="23"/>
        </w:rPr>
        <w:t>《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企业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内部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控制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评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价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指</w:t>
      </w:r>
      <w:r>
        <w:rPr>
          <w:rFonts w:ascii="宋体" w:hAnsi="宋体" w:cs="宋体" w:eastAsia="宋体" w:hint="default"/>
          <w:spacing w:val="-6"/>
          <w:w w:val="100"/>
          <w:sz w:val="23"/>
          <w:szCs w:val="23"/>
        </w:rPr>
        <w:t>引</w:t>
      </w:r>
      <w:r>
        <w:rPr>
          <w:spacing w:val="-6"/>
          <w:w w:val="100"/>
          <w:sz w:val="23"/>
          <w:szCs w:val="23"/>
        </w:rPr>
        <w:t>》</w:t>
      </w:r>
      <w:r>
        <w:rPr>
          <w:rFonts w:ascii="宋体" w:hAnsi="宋体" w:cs="宋体" w:eastAsia="宋体" w:hint="default"/>
          <w:spacing w:val="-6"/>
          <w:w w:val="100"/>
        </w:rPr>
        <w:t>及</w:t>
      </w:r>
      <w:r>
        <w:rPr>
          <w:rFonts w:ascii="宋体" w:hAnsi="宋体" w:cs="宋体" w:eastAsia="宋体" w:hint="default"/>
          <w:spacing w:val="-6"/>
          <w:w w:val="100"/>
        </w:rPr>
        <w:t>其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他</w:t>
      </w:r>
      <w:r>
        <w:rPr>
          <w:rFonts w:ascii="宋体" w:hAnsi="宋体" w:cs="宋体" w:eastAsia="宋体" w:hint="default"/>
          <w:spacing w:val="-5"/>
        </w:rPr>
        <w:t>相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律</w:t>
      </w:r>
      <w:r>
        <w:rPr>
          <w:spacing w:val="-5"/>
        </w:rPr>
        <w:t>法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要求，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截</w:t>
      </w:r>
      <w:r>
        <w:rPr>
          <w:rFonts w:ascii="宋体" w:hAnsi="宋体" w:cs="宋体" w:eastAsia="宋体" w:hint="default"/>
          <w:spacing w:val="-5"/>
        </w:rPr>
        <w:t>至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控制设</w:t>
      </w:r>
      <w:r>
        <w:rPr>
          <w:rFonts w:ascii="宋体" w:hAnsi="宋体" w:cs="宋体" w:eastAsia="宋体" w:hint="default"/>
        </w:rPr>
        <w:t>计</w:t>
      </w:r>
      <w:r>
        <w:rPr/>
        <w:t>与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纳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范围</w:t>
      </w:r>
      <w:r>
        <w:rPr/>
        <w:t>的</w:t>
      </w:r>
      <w:r>
        <w:rPr>
          <w:rFonts w:ascii="宋体" w:hAnsi="宋体" w:cs="宋体" w:eastAsia="宋体" w:hint="default"/>
        </w:rPr>
        <w:t>业</w:t>
      </w:r>
      <w:r>
        <w:rPr/>
        <w:t>务与事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均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建立</w:t>
      </w:r>
      <w:r>
        <w:rPr/>
        <w:t>的 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以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，不存在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基准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产生</w:t>
      </w:r>
      <w:r>
        <w:rPr>
          <w:rFonts w:ascii="宋体" w:hAnsi="宋体" w:cs="宋体" w:eastAsia="宋体" w:hint="default"/>
        </w:rPr>
        <w:t>实 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影响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注</w:t>
      </w:r>
      <w:r>
        <w:rPr>
          <w:rFonts w:ascii="宋体" w:hAnsi="宋体" w:cs="宋体" w:eastAsia="宋体" w:hint="default"/>
        </w:rPr>
        <w:t>意到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控体</w:t>
      </w:r>
      <w:r>
        <w:rPr/>
        <w:t>系的</w:t>
      </w:r>
      <w:r>
        <w:rPr>
          <w:rFonts w:ascii="宋体" w:hAnsi="宋体" w:cs="宋体" w:eastAsia="宋体" w:hint="default"/>
        </w:rPr>
        <w:t>建设</w:t>
      </w:r>
      <w:r>
        <w:rPr/>
        <w:t>与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是</w:t>
      </w:r>
      <w:r>
        <w:rPr/>
        <w:t>一</w:t>
      </w:r>
      <w:r>
        <w:rPr>
          <w:rFonts w:ascii="宋体" w:hAnsi="宋体" w:cs="宋体" w:eastAsia="宋体" w:hint="default"/>
        </w:rPr>
        <w:t>项任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远</w:t>
      </w:r>
      <w:r>
        <w:rPr/>
        <w:t>的系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固</w:t>
      </w:r>
    </w:p>
    <w:p>
      <w:pPr>
        <w:pStyle w:val="BodyText"/>
        <w:spacing w:line="240" w:lineRule="auto" w:before="156"/>
        <w:ind w:right="0"/>
        <w:jc w:val="left"/>
      </w:pPr>
      <w:r>
        <w:rPr/>
        <w:t>有</w:t>
      </w:r>
      <w:r>
        <w:rPr>
          <w:rFonts w:ascii="宋体" w:hAnsi="宋体" w:cs="宋体" w:eastAsia="宋体" w:hint="default"/>
        </w:rPr>
        <w:t>局</w:t>
      </w:r>
      <w:r>
        <w:rPr/>
        <w:t>限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境以</w:t>
      </w:r>
      <w:r>
        <w:rPr>
          <w:rFonts w:ascii="宋体" w:hAnsi="宋体" w:cs="宋体" w:eastAsia="宋体" w:hint="default"/>
        </w:rPr>
        <w:t>及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与公司</w:t>
      </w:r>
    </w:p>
    <w:p>
      <w:pPr>
        <w:spacing w:after="0" w:line="240" w:lineRule="auto"/>
        <w:jc w:val="left"/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7" w:lineRule="auto" w:before="117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、业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等相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将将</w:t>
      </w:r>
      <w:r>
        <w:rPr>
          <w:rFonts w:ascii="宋体" w:hAnsi="宋体" w:cs="宋体" w:eastAsia="宋体" w:hint="default"/>
        </w:rPr>
        <w:t>结</w:t>
      </w:r>
      <w:r>
        <w:rPr/>
        <w:t>合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风 险防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强化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公司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报告的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容详</w:t>
      </w:r>
      <w:r>
        <w:rPr>
          <w:rFonts w:ascii="宋体" w:hAnsi="宋体" w:cs="宋体" w:eastAsia="宋体" w:hint="default"/>
        </w:rPr>
        <w:t>见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9"/>
        </w:rPr>
        <w:t> </w:t>
      </w:r>
      <w:r>
        <w:rPr/>
        <w:t>年</w:t>
      </w:r>
      <w:r>
        <w:rPr>
          <w:spacing w:val="-6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  <w:spacing w:val="-3"/>
        </w:rPr>
        <w:t>24</w:t>
      </w:r>
      <w:r>
        <w:rPr>
          <w:rFonts w:ascii="宋体" w:hAnsi="宋体" w:cs="宋体" w:eastAsia="宋体" w:hint="default"/>
          <w:spacing w:val="-69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360" w:lineRule="auto"/>
        <w:ind w:right="237"/>
        <w:jc w:val="both"/>
        <w:rPr>
          <w:rFonts w:ascii="宋体" w:hAnsi="宋体" w:cs="宋体" w:eastAsia="宋体" w:hint="default"/>
        </w:rPr>
      </w:pP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网（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 </w:t>
      </w:r>
      <w:r>
        <w:rPr>
          <w:rFonts w:ascii="宋体" w:hAnsi="宋体" w:cs="宋体" w:eastAsia="宋体" w:hint="default"/>
          <w:spacing w:val="-15"/>
        </w:rPr>
        <w:t>自</w:t>
      </w:r>
      <w:r>
        <w:rPr>
          <w:rFonts w:ascii="宋体" w:hAnsi="宋体" w:cs="宋体" w:eastAsia="宋体" w:hint="default"/>
          <w:spacing w:val="-15"/>
        </w:rPr>
        <w:t>我</w:t>
      </w:r>
      <w:r>
        <w:rPr>
          <w:rFonts w:ascii="宋体" w:hAnsi="宋体" w:cs="宋体" w:eastAsia="宋体" w:hint="default"/>
          <w:spacing w:val="-15"/>
        </w:rPr>
        <w:t>评</w:t>
      </w:r>
      <w:r>
        <w:rPr>
          <w:rFonts w:ascii="宋体" w:hAnsi="宋体" w:cs="宋体" w:eastAsia="宋体" w:hint="default"/>
          <w:spacing w:val="-15"/>
        </w:rPr>
        <w:t>价</w:t>
      </w:r>
      <w:r>
        <w:rPr>
          <w:spacing w:val="-15"/>
        </w:rPr>
        <w:t>报告》</w:t>
      </w:r>
      <w:r>
        <w:rPr>
          <w:rFonts w:ascii="宋体" w:hAnsi="宋体" w:cs="宋体" w:eastAsia="宋体" w:hint="default"/>
          <w:spacing w:val="-15"/>
        </w:rPr>
        <w:t>。</w:t>
      </w:r>
      <w:r>
        <w:rPr>
          <w:rFonts w:ascii="宋体" w:hAnsi="宋体" w:cs="宋体" w:eastAsia="宋体" w:hint="default"/>
          <w:spacing w:val="-15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32"/>
          <w:szCs w:val="32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、公司监事会对公司内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4"/>
        </w:rPr>
        <w:t> </w:t>
      </w:r>
      <w:r>
        <w:rPr/>
        <w:t>年年度报告披露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 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对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套较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、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活动、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面情况</w:t>
      </w:r>
      <w:r>
        <w:rPr>
          <w:rFonts w:ascii="宋体" w:hAnsi="宋体" w:cs="宋体" w:eastAsia="宋体" w:hint="default"/>
        </w:rPr>
        <w:t>作了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就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违反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及</w:t>
      </w:r>
      <w:r>
        <w:rPr/>
        <w:t>公司《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度》的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综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为，</w:t>
      </w:r>
      <w:r>
        <w:rPr>
          <w:spacing w:val="-5"/>
        </w:rPr>
        <w:t>公司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及 </w:t>
      </w:r>
      <w:r>
        <w:rPr>
          <w:spacing w:val="-3"/>
        </w:rPr>
        <w:t>深圳证券</w:t>
      </w:r>
      <w:r>
        <w:rPr>
          <w:rFonts w:ascii="宋体" w:hAnsi="宋体" w:cs="宋体" w:eastAsia="宋体" w:hint="default"/>
          <w:spacing w:val="-3"/>
        </w:rPr>
        <w:t>交易所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出具</w:t>
      </w:r>
      <w:r>
        <w:rPr>
          <w:spacing w:val="-3"/>
        </w:rPr>
        <w:t>的《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控制自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报告》真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客观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董事对公司内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、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建立独立</w:t>
      </w:r>
      <w:r>
        <w:rPr/>
        <w:t>董事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</w:t>
      </w:r>
      <w:r>
        <w:rPr/>
        <w:t>公司的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</w:rPr>
        <w:t>对</w:t>
      </w:r>
      <w:r>
        <w:rPr/>
        <w:t>公司编</w:t>
      </w:r>
      <w:r>
        <w:rPr>
          <w:rFonts w:ascii="宋体" w:hAnsi="宋体" w:cs="宋体" w:eastAsia="宋体" w:hint="default"/>
        </w:rPr>
        <w:t>制</w:t>
      </w:r>
      <w:r>
        <w:rPr/>
        <w:t>的《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的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要求，</w:t>
      </w:r>
      <w:r>
        <w:rPr/>
        <w:t>有</w:t>
      </w:r>
      <w:r>
        <w:rPr>
          <w:rFonts w:ascii="宋体" w:hAnsi="宋体" w:cs="宋体" w:eastAsia="宋体" w:hint="default"/>
        </w:rPr>
        <w:t>效防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了风险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经营管理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对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公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允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提供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项业</w:t>
      </w:r>
      <w:r>
        <w:rPr/>
        <w:t>务的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康运</w:t>
      </w:r>
      <w:r>
        <w:rPr>
          <w:rFonts w:ascii="宋体" w:hAnsi="宋体" w:cs="宋体" w:eastAsia="宋体" w:hint="default"/>
        </w:rPr>
        <w:t>行及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提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5" w:lineRule="auto" w:before="117"/>
        <w:ind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地</w:t>
      </w:r>
      <w:r>
        <w:rPr>
          <w:rFonts w:ascii="宋体" w:hAnsi="宋体" w:cs="宋体" w:eastAsia="宋体" w:hint="default"/>
        </w:rPr>
        <w:t>对待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者，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护</w:t>
      </w:r>
      <w:r>
        <w:rPr/>
        <w:t>公司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者</w:t>
      </w:r>
      <w:r>
        <w:rPr/>
        <w:t>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；具</w:t>
      </w:r>
      <w:r>
        <w:rPr/>
        <w:t>有</w:t>
      </w:r>
      <w:r>
        <w:rPr>
          <w:spacing w:val="-81"/>
        </w:rPr>
        <w:t> </w:t>
      </w:r>
      <w:r>
        <w:rPr/>
        <w:t>合</w:t>
      </w:r>
      <w:r>
        <w:rPr>
          <w:rFonts w:ascii="宋体" w:hAnsi="宋体" w:cs="宋体" w:eastAsia="宋体" w:hint="default"/>
        </w:rPr>
        <w:t>理性、</w:t>
      </w:r>
      <w:r>
        <w:rPr/>
        <w:t>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性和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right="168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3</w:t>
      </w:r>
      <w:r>
        <w:rPr>
          <w:spacing w:val="-2"/>
        </w:rPr>
        <w:t>）报告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不存在</w:t>
      </w:r>
      <w:r>
        <w:rPr>
          <w:rFonts w:ascii="宋体" w:hAnsi="宋体" w:cs="宋体" w:eastAsia="宋体" w:hint="default"/>
          <w:spacing w:val="-2"/>
        </w:rPr>
        <w:t>违反</w:t>
      </w:r>
      <w:r>
        <w:rPr>
          <w:spacing w:val="-2"/>
        </w:rPr>
        <w:t>深圳证券</w:t>
      </w:r>
      <w:r>
        <w:rPr>
          <w:rFonts w:ascii="宋体" w:hAnsi="宋体" w:cs="宋体" w:eastAsia="宋体" w:hint="default"/>
          <w:spacing w:val="-2"/>
        </w:rPr>
        <w:t>交易所</w:t>
      </w:r>
      <w:r>
        <w:rPr>
          <w:spacing w:val="-2"/>
        </w:rPr>
        <w:t>《</w:t>
      </w:r>
      <w:r>
        <w:rPr>
          <w:rFonts w:ascii="宋体" w:hAnsi="宋体" w:cs="宋体" w:eastAsia="宋体" w:hint="default"/>
          <w:spacing w:val="-2"/>
        </w:rPr>
        <w:t>上</w:t>
      </w:r>
      <w:r>
        <w:rPr>
          <w:spacing w:val="-2"/>
        </w:rPr>
        <w:t>市公司</w:t>
      </w:r>
      <w:r>
        <w:rPr>
          <w:rFonts w:ascii="宋体" w:hAnsi="宋体" w:cs="宋体" w:eastAsia="宋体" w:hint="default"/>
          <w:spacing w:val="-2"/>
        </w:rPr>
        <w:t>内部</w:t>
      </w:r>
      <w:r>
        <w:rPr>
          <w:rFonts w:ascii="宋体" w:hAnsi="宋体" w:cs="宋体" w:eastAsia="宋体" w:hint="default"/>
          <w:spacing w:val="-2"/>
        </w:rPr>
        <w:t>控制</w:t>
      </w:r>
      <w:r>
        <w:rPr>
          <w:rFonts w:ascii="宋体" w:hAnsi="宋体" w:cs="宋体" w:eastAsia="宋体" w:hint="default"/>
          <w:spacing w:val="-2"/>
        </w:rPr>
        <w:t>指</w:t>
      </w:r>
      <w:r>
        <w:rPr>
          <w:rFonts w:ascii="宋体" w:hAnsi="宋体" w:cs="宋体" w:eastAsia="宋体" w:hint="default"/>
          <w:spacing w:val="-2"/>
        </w:rPr>
        <w:t>引</w:t>
      </w:r>
      <w:r>
        <w:rPr>
          <w:spacing w:val="-2"/>
        </w:rPr>
        <w:t>》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内</w:t>
      </w:r>
      <w:r>
        <w:rPr>
          <w:rFonts w:ascii="宋体" w:hAnsi="宋体" w:cs="宋体" w:eastAsia="宋体" w:hint="default"/>
        </w:rPr>
        <w:t> 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综</w:t>
      </w:r>
      <w:r>
        <w:rPr>
          <w:rFonts w:ascii="宋体" w:hAnsi="宋体" w:cs="宋体" w:eastAsia="宋体" w:hint="default"/>
        </w:rPr>
        <w:t>上所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《公司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报告》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240" w:lineRule="auto"/>
        <w:ind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和监督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168"/>
        <w:jc w:val="left"/>
        <w:rPr>
          <w:b w:val="0"/>
          <w:bCs w:val="0"/>
        </w:rPr>
      </w:pPr>
      <w:r>
        <w:rPr>
          <w:rFonts w:ascii="Arial" w:hAnsi="Arial" w:cs="Arial" w:eastAsia="Arial" w:hint="default"/>
        </w:rPr>
        <w:t>4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审计机构出具</w:t>
      </w:r>
      <w:r>
        <w:rPr/>
        <w:t>的内</w:t>
      </w:r>
      <w:r>
        <w:rPr>
          <w:rFonts w:ascii="Microsoft JhengHei" w:hAnsi="Microsoft JhengHei" w:cs="Microsoft JhengHei" w:eastAsia="Microsoft JhengHei" w:hint="default"/>
        </w:rPr>
        <w:t>部控制审计</w:t>
      </w:r>
      <w:r>
        <w:rPr/>
        <w:t>报告</w:t>
      </w:r>
      <w:r>
        <w:rPr>
          <w:b w:val="0"/>
          <w:bCs w:val="0"/>
        </w:rPr>
      </w:r>
    </w:p>
    <w:p>
      <w:pPr>
        <w:pStyle w:val="BodyText"/>
        <w:spacing w:line="357" w:lineRule="auto" w:before="129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中国注册会</w:t>
      </w:r>
      <w:r>
        <w:rPr>
          <w:rFonts w:ascii="宋体" w:hAnsi="宋体" w:cs="宋体" w:eastAsia="宋体" w:hint="default"/>
        </w:rPr>
        <w:t>计师执业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 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控制</w:t>
      </w:r>
      <w:r>
        <w:rPr>
          <w:spacing w:val="-4"/>
        </w:rPr>
        <w:t>的有</w:t>
      </w:r>
      <w:r>
        <w:rPr>
          <w:rFonts w:ascii="宋体" w:hAnsi="宋体" w:cs="宋体" w:eastAsia="宋体" w:hint="default"/>
          <w:spacing w:val="-4"/>
        </w:rPr>
        <w:t>效</w:t>
      </w:r>
      <w:r>
        <w:rPr>
          <w:rFonts w:ascii="宋体" w:hAnsi="宋体" w:cs="宋体" w:eastAsia="宋体" w:hint="default"/>
          <w:spacing w:val="-4"/>
        </w:rPr>
        <w:t>性</w:t>
      </w:r>
      <w:r>
        <w:rPr>
          <w:rFonts w:ascii="宋体" w:hAnsi="宋体" w:cs="宋体" w:eastAsia="宋体" w:hint="default"/>
          <w:spacing w:val="-4"/>
        </w:rPr>
        <w:t>，发</w:t>
      </w:r>
      <w:r>
        <w:rPr>
          <w:spacing w:val="-4"/>
        </w:rPr>
        <w:t>表</w:t>
      </w:r>
      <w:r>
        <w:rPr>
          <w:rFonts w:ascii="宋体" w:hAnsi="宋体" w:cs="宋体" w:eastAsia="宋体" w:hint="default"/>
          <w:spacing w:val="-4"/>
        </w:rPr>
        <w:t>如</w:t>
      </w:r>
      <w:r>
        <w:rPr>
          <w:rFonts w:ascii="宋体" w:hAnsi="宋体" w:cs="宋体" w:eastAsia="宋体" w:hint="default"/>
        </w:rPr>
        <w:t> 下意</w:t>
      </w:r>
      <w:r>
        <w:rPr>
          <w:rFonts w:ascii="宋体" w:hAnsi="宋体" w:cs="宋体" w:eastAsia="宋体" w:hint="default"/>
        </w:rPr>
        <w:t>见</w:t>
      </w:r>
      <w:r>
        <w:rPr/>
        <w:t>：中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公司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了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16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与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的内</w:t>
      </w:r>
      <w:r>
        <w:rPr>
          <w:rFonts w:ascii="Microsoft JhengHei" w:hAnsi="Microsoft JhengHei" w:cs="Microsoft JhengHei" w:eastAsia="Microsoft JhengHei" w:hint="default"/>
        </w:rPr>
        <w:t>部控制制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111" w:firstLine="480"/>
        <w:jc w:val="both"/>
        <w:rPr>
          <w:rFonts w:ascii="宋体" w:hAnsi="宋体" w:cs="宋体" w:eastAsia="宋体" w:hint="default"/>
        </w:rPr>
      </w:pPr>
      <w:r>
        <w:rPr>
          <w:spacing w:val="-17"/>
        </w:rPr>
        <w:t>公司</w:t>
      </w:r>
      <w:r>
        <w:rPr>
          <w:rFonts w:ascii="宋体" w:hAnsi="宋体" w:cs="宋体" w:eastAsia="宋体" w:hint="default"/>
          <w:spacing w:val="-17"/>
        </w:rPr>
        <w:t>以</w:t>
      </w:r>
      <w:r>
        <w:rPr>
          <w:spacing w:val="-17"/>
        </w:rPr>
        <w:t>《会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spacing w:val="-17"/>
        </w:rPr>
        <w:t>法》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企业</w:t>
      </w:r>
      <w:r>
        <w:rPr>
          <w:spacing w:val="-17"/>
        </w:rPr>
        <w:t>会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准则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企业</w:t>
      </w:r>
      <w:r>
        <w:rPr>
          <w:rFonts w:ascii="宋体" w:hAnsi="宋体" w:cs="宋体" w:eastAsia="宋体" w:hint="default"/>
          <w:spacing w:val="-17"/>
        </w:rPr>
        <w:t>内部</w:t>
      </w:r>
      <w:r>
        <w:rPr>
          <w:rFonts w:ascii="宋体" w:hAnsi="宋体" w:cs="宋体" w:eastAsia="宋体" w:hint="default"/>
          <w:spacing w:val="-17"/>
        </w:rPr>
        <w:t>控制</w:t>
      </w:r>
      <w:r>
        <w:rPr>
          <w:rFonts w:ascii="宋体" w:hAnsi="宋体" w:cs="宋体" w:eastAsia="宋体" w:hint="default"/>
          <w:spacing w:val="-17"/>
        </w:rPr>
        <w:t>基本规</w:t>
      </w:r>
      <w:r>
        <w:rPr>
          <w:rFonts w:ascii="宋体" w:hAnsi="宋体" w:cs="宋体" w:eastAsia="宋体" w:hint="default"/>
          <w:spacing w:val="-17"/>
        </w:rPr>
        <w:t>范</w:t>
      </w:r>
      <w:r>
        <w:rPr>
          <w:spacing w:val="-17"/>
        </w:rPr>
        <w:t>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企业</w:t>
      </w:r>
      <w:r>
        <w:rPr>
          <w:rFonts w:ascii="宋体" w:hAnsi="宋体" w:cs="宋体" w:eastAsia="宋体" w:hint="default"/>
          <w:spacing w:val="-17"/>
        </w:rPr>
        <w:t>内部</w:t>
      </w:r>
      <w:r>
        <w:rPr>
          <w:rFonts w:ascii="宋体" w:hAnsi="宋体" w:cs="宋体" w:eastAsia="宋体" w:hint="default"/>
          <w:spacing w:val="-17"/>
        </w:rPr>
        <w:t>控制</w:t>
      </w:r>
      <w:r>
        <w:rPr>
          <w:rFonts w:ascii="宋体" w:hAnsi="宋体" w:cs="宋体" w:eastAsia="宋体" w:hint="default"/>
          <w:spacing w:val="-17"/>
        </w:rPr>
        <w:t>应用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引第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14</w:t>
      </w:r>
      <w:r>
        <w:rPr>
          <w:rFonts w:ascii="宋体" w:hAnsi="宋体" w:cs="宋体" w:eastAsia="宋体" w:hint="default"/>
          <w:spacing w:val="13"/>
        </w:rPr>
        <w:t> </w:t>
      </w:r>
      <w:r>
        <w:rPr>
          <w:rFonts w:ascii="宋体" w:hAnsi="宋体" w:cs="宋体" w:eastAsia="宋体" w:hint="default"/>
        </w:rPr>
        <w:t>号</w:t>
      </w:r>
      <w:r>
        <w:rPr>
          <w:rFonts w:ascii="宋体" w:hAnsi="宋体" w:cs="宋体" w:eastAsia="宋体" w:hint="default"/>
        </w:rPr>
        <w:t>—</w:t>
      </w:r>
      <w:r>
        <w:rPr>
          <w:rFonts w:ascii="宋体" w:hAnsi="宋体" w:cs="宋体" w:eastAsia="宋体" w:hint="default"/>
        </w:rPr>
        <w:t>财</w:t>
      </w:r>
      <w:r>
        <w:rPr/>
        <w:t>务报告》</w:t>
      </w:r>
      <w:r>
        <w:rPr>
          <w:rFonts w:ascii="宋体" w:hAnsi="宋体" w:cs="宋体" w:eastAsia="宋体" w:hint="default"/>
        </w:rPr>
        <w:t>等相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规为</w:t>
      </w:r>
      <w:r>
        <w:rPr/>
        <w:t>公司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依据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强化</w:t>
      </w:r>
      <w:r>
        <w:rPr/>
        <w:t>公司的</w:t>
      </w:r>
      <w:r>
        <w:rPr>
          <w:rFonts w:ascii="宋体" w:hAnsi="宋体" w:cs="宋体" w:eastAsia="宋体" w:hint="default"/>
        </w:rPr>
        <w:t>经营管理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企业经</w:t>
      </w:r>
      <w:r>
        <w:rPr>
          <w:rFonts w:ascii="宋体" w:hAnsi="宋体" w:cs="宋体" w:eastAsia="宋体" w:hint="default"/>
        </w:rPr>
        <w:t>济</w:t>
      </w:r>
      <w:r>
        <w:rPr>
          <w:rFonts w:ascii="宋体" w:hAnsi="宋体" w:cs="宋体" w:eastAsia="宋体" w:hint="default"/>
        </w:rPr>
        <w:t>活动</w:t>
      </w:r>
      <w:r>
        <w:rPr/>
        <w:t>中的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，结</w:t>
      </w:r>
      <w:r>
        <w:rPr/>
        <w:t>合公司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spacing w:val="-9"/>
        </w:rPr>
        <w:t>的</w:t>
      </w:r>
      <w:r>
        <w:rPr>
          <w:rFonts w:ascii="宋体" w:hAnsi="宋体" w:cs="宋体" w:eastAsia="宋体" w:hint="default"/>
          <w:spacing w:val="-9"/>
        </w:rPr>
        <w:t>特</w:t>
      </w:r>
      <w:r>
        <w:rPr>
          <w:rFonts w:ascii="宋体" w:hAnsi="宋体" w:cs="宋体" w:eastAsia="宋体" w:hint="default"/>
          <w:spacing w:val="-9"/>
        </w:rPr>
        <w:t>点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定</w:t>
      </w:r>
      <w:r>
        <w:rPr>
          <w:rFonts w:ascii="宋体" w:hAnsi="宋体" w:cs="宋体" w:eastAsia="宋体" w:hint="default"/>
          <w:spacing w:val="-9"/>
        </w:rPr>
        <w:t>或</w:t>
      </w:r>
      <w:r>
        <w:rPr>
          <w:rFonts w:ascii="宋体" w:hAnsi="宋体" w:cs="宋体" w:eastAsia="宋体" w:hint="default"/>
          <w:spacing w:val="-9"/>
        </w:rPr>
        <w:t>修</w:t>
      </w:r>
      <w:r>
        <w:rPr>
          <w:rFonts w:ascii="宋体" w:hAnsi="宋体" w:cs="宋体" w:eastAsia="宋体" w:hint="default"/>
          <w:spacing w:val="-9"/>
        </w:rPr>
        <w:t>订了</w:t>
      </w:r>
      <w:r>
        <w:rPr>
          <w:rFonts w:ascii="宋体" w:hAnsi="宋体" w:cs="宋体" w:eastAsia="宋体" w:hint="default"/>
          <w:spacing w:val="-9"/>
        </w:rPr>
        <w:t>各</w:t>
      </w:r>
      <w:r>
        <w:rPr>
          <w:rFonts w:ascii="宋体" w:hAnsi="宋体" w:cs="宋体" w:eastAsia="宋体" w:hint="default"/>
          <w:spacing w:val="-9"/>
        </w:rPr>
        <w:t>项</w:t>
      </w:r>
      <w:r>
        <w:rPr>
          <w:rFonts w:ascii="宋体" w:hAnsi="宋体" w:cs="宋体" w:eastAsia="宋体" w:hint="default"/>
          <w:spacing w:val="-9"/>
        </w:rPr>
        <w:t>财</w:t>
      </w:r>
      <w:r>
        <w:rPr>
          <w:spacing w:val="-9"/>
        </w:rPr>
        <w:t>务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包括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财</w:t>
      </w:r>
      <w:r>
        <w:rPr>
          <w:spacing w:val="-9"/>
        </w:rPr>
        <w:t>务</w:t>
      </w:r>
      <w:r>
        <w:rPr>
          <w:rFonts w:ascii="宋体" w:hAnsi="宋体" w:cs="宋体" w:eastAsia="宋体" w:hint="default"/>
          <w:spacing w:val="-9"/>
        </w:rPr>
        <w:t>管理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  <w:r>
        <w:rPr>
          <w:spacing w:val="-9"/>
        </w:rPr>
        <w:t>《</w:t>
      </w:r>
      <w:r>
        <w:rPr>
          <w:rFonts w:ascii="宋体" w:hAnsi="宋体" w:cs="宋体" w:eastAsia="宋体" w:hint="default"/>
          <w:spacing w:val="-9"/>
        </w:rPr>
        <w:t>对</w:t>
      </w:r>
      <w:r>
        <w:rPr>
          <w:rFonts w:ascii="宋体" w:hAnsi="宋体" w:cs="宋体" w:eastAsia="宋体" w:hint="default"/>
          <w:spacing w:val="-9"/>
        </w:rPr>
        <w:t>外</w:t>
      </w:r>
      <w:r>
        <w:rPr>
          <w:rFonts w:ascii="宋体" w:hAnsi="宋体" w:cs="宋体" w:eastAsia="宋体" w:hint="default"/>
          <w:spacing w:val="-9"/>
        </w:rPr>
        <w:t>担</w:t>
      </w:r>
      <w:r>
        <w:rPr>
          <w:rFonts w:ascii="宋体" w:hAnsi="宋体" w:cs="宋体" w:eastAsia="宋体" w:hint="default"/>
          <w:spacing w:val="-9"/>
        </w:rPr>
        <w:t>保</w:t>
      </w:r>
      <w:r>
        <w:rPr>
          <w:rFonts w:ascii="宋体" w:hAnsi="宋体" w:cs="宋体" w:eastAsia="宋体" w:hint="default"/>
          <w:spacing w:val="-9"/>
        </w:rPr>
        <w:t>制</w:t>
      </w:r>
      <w:r>
        <w:rPr>
          <w:spacing w:val="-9"/>
        </w:rPr>
        <w:t>度》</w:t>
      </w:r>
      <w:r>
        <w:rPr>
          <w:rFonts w:ascii="宋体" w:hAnsi="宋体" w:cs="宋体" w:eastAsia="宋体" w:hint="default"/>
          <w:spacing w:val="-9"/>
        </w:rPr>
        <w:t>、</w:t>
      </w:r>
    </w:p>
    <w:p>
      <w:pPr>
        <w:pStyle w:val="BodyText"/>
        <w:spacing w:line="357" w:lineRule="auto" w:before="38"/>
        <w:ind w:left="0" w:right="111"/>
        <w:jc w:val="right"/>
        <w:rPr>
          <w:rFonts w:ascii="宋体" w:hAnsi="宋体" w:cs="宋体" w:eastAsia="宋体" w:hint="default"/>
        </w:rPr>
      </w:pP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提</w:t>
      </w:r>
      <w:r>
        <w:rPr>
          <w:rFonts w:ascii="宋体" w:hAnsi="宋体" w:cs="宋体" w:eastAsia="宋体" w:hint="default"/>
          <w:spacing w:val="-11"/>
        </w:rPr>
        <w:t>资产</w:t>
      </w:r>
      <w:r>
        <w:rPr>
          <w:rFonts w:ascii="宋体" w:hAnsi="宋体" w:cs="宋体" w:eastAsia="宋体" w:hint="default"/>
          <w:spacing w:val="-11"/>
        </w:rPr>
        <w:t>减</w:t>
      </w:r>
      <w:r>
        <w:rPr>
          <w:rFonts w:ascii="宋体" w:hAnsi="宋体" w:cs="宋体" w:eastAsia="宋体" w:hint="default"/>
          <w:spacing w:val="-11"/>
        </w:rPr>
        <w:t>值</w:t>
      </w:r>
      <w:r>
        <w:rPr>
          <w:rFonts w:ascii="宋体" w:hAnsi="宋体" w:cs="宋体" w:eastAsia="宋体" w:hint="default"/>
          <w:spacing w:val="-11"/>
        </w:rPr>
        <w:t>准</w:t>
      </w:r>
      <w:r>
        <w:rPr>
          <w:rFonts w:ascii="宋体" w:hAnsi="宋体" w:cs="宋体" w:eastAsia="宋体" w:hint="default"/>
          <w:spacing w:val="-11"/>
        </w:rPr>
        <w:t>备和损</w:t>
      </w:r>
      <w:r>
        <w:rPr>
          <w:rFonts w:ascii="宋体" w:hAnsi="宋体" w:cs="宋体" w:eastAsia="宋体" w:hint="default"/>
          <w:spacing w:val="-11"/>
        </w:rPr>
        <w:t>失处</w:t>
      </w:r>
      <w:r>
        <w:rPr>
          <w:rFonts w:ascii="宋体" w:hAnsi="宋体" w:cs="宋体" w:eastAsia="宋体" w:hint="default"/>
          <w:spacing w:val="-11"/>
        </w:rPr>
        <w:t>理</w:t>
      </w:r>
      <w:r>
        <w:rPr>
          <w:rFonts w:ascii="宋体" w:hAnsi="宋体" w:cs="宋体" w:eastAsia="宋体" w:hint="default"/>
          <w:spacing w:val="-11"/>
        </w:rPr>
        <w:t>内部</w:t>
      </w:r>
      <w:r>
        <w:rPr>
          <w:rFonts w:ascii="宋体" w:hAnsi="宋体" w:cs="宋体" w:eastAsia="宋体" w:hint="default"/>
          <w:spacing w:val="-11"/>
        </w:rPr>
        <w:t>控制制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财</w:t>
      </w:r>
      <w:r>
        <w:rPr>
          <w:spacing w:val="-11"/>
        </w:rPr>
        <w:t>务会</w:t>
      </w:r>
      <w:r>
        <w:rPr>
          <w:rFonts w:ascii="宋体" w:hAnsi="宋体" w:cs="宋体" w:eastAsia="宋体" w:hint="default"/>
          <w:spacing w:val="-11"/>
        </w:rPr>
        <w:t>计</w:t>
      </w:r>
      <w:r>
        <w:rPr>
          <w:rFonts w:ascii="宋体" w:hAnsi="宋体" w:cs="宋体" w:eastAsia="宋体" w:hint="default"/>
          <w:spacing w:val="-11"/>
        </w:rPr>
        <w:t>相</w:t>
      </w:r>
      <w:r>
        <w:rPr>
          <w:rFonts w:ascii="宋体" w:hAnsi="宋体" w:cs="宋体" w:eastAsia="宋体" w:hint="default"/>
          <w:spacing w:val="-11"/>
        </w:rPr>
        <w:t>关</w:t>
      </w:r>
      <w:r>
        <w:rPr>
          <w:rFonts w:ascii="宋体" w:hAnsi="宋体" w:cs="宋体" w:eastAsia="宋体" w:hint="default"/>
          <w:spacing w:val="-11"/>
        </w:rPr>
        <w:t>负</w:t>
      </w:r>
      <w:r>
        <w:rPr>
          <w:rFonts w:ascii="宋体" w:hAnsi="宋体" w:cs="宋体" w:eastAsia="宋体" w:hint="default"/>
          <w:spacing w:val="-11"/>
        </w:rPr>
        <w:t>责</w:t>
      </w:r>
      <w:r>
        <w:rPr>
          <w:spacing w:val="-11"/>
        </w:rPr>
        <w:t>人</w:t>
      </w:r>
      <w:r>
        <w:rPr>
          <w:rFonts w:ascii="宋体" w:hAnsi="宋体" w:cs="宋体" w:eastAsia="宋体" w:hint="default"/>
          <w:spacing w:val="-11"/>
        </w:rPr>
        <w:t>管理</w:t>
      </w:r>
      <w:r>
        <w:rPr>
          <w:rFonts w:ascii="宋体" w:hAnsi="宋体" w:cs="宋体" w:eastAsia="宋体" w:hint="default"/>
          <w:spacing w:val="-11"/>
        </w:rPr>
        <w:t>制</w:t>
      </w:r>
      <w:r>
        <w:rPr>
          <w:spacing w:val="-11"/>
        </w:rPr>
        <w:t>度》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资金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票</w:t>
      </w:r>
      <w:r>
        <w:rPr>
          <w:rFonts w:ascii="宋体" w:hAnsi="宋体" w:cs="宋体" w:eastAsia="宋体" w:hint="default"/>
          <w:spacing w:val="-17"/>
        </w:rPr>
        <w:t>据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《会</w:t>
      </w:r>
      <w:r>
        <w:rPr>
          <w:rFonts w:ascii="宋体" w:hAnsi="宋体" w:cs="宋体" w:eastAsia="宋体" w:hint="default"/>
          <w:spacing w:val="-17"/>
        </w:rPr>
        <w:t>计</w:t>
      </w:r>
      <w:r>
        <w:rPr>
          <w:rFonts w:ascii="宋体" w:hAnsi="宋体" w:cs="宋体" w:eastAsia="宋体" w:hint="default"/>
          <w:spacing w:val="-17"/>
        </w:rPr>
        <w:t>档</w:t>
      </w:r>
      <w:r>
        <w:rPr>
          <w:rFonts w:ascii="宋体" w:hAnsi="宋体" w:cs="宋体" w:eastAsia="宋体" w:hint="default"/>
          <w:spacing w:val="-17"/>
        </w:rPr>
        <w:t>案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spacing w:val="-17"/>
        </w:rPr>
        <w:t>办法》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全面</w:t>
      </w:r>
      <w:r>
        <w:rPr>
          <w:rFonts w:ascii="宋体" w:hAnsi="宋体" w:cs="宋体" w:eastAsia="宋体" w:hint="default"/>
          <w:spacing w:val="-17"/>
        </w:rPr>
        <w:t>预</w:t>
      </w:r>
      <w:r>
        <w:rPr>
          <w:rFonts w:ascii="宋体" w:hAnsi="宋体" w:cs="宋体" w:eastAsia="宋体" w:hint="default"/>
          <w:spacing w:val="-17"/>
        </w:rPr>
        <w:t>算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  <w:spacing w:val="-17"/>
        </w:rPr>
        <w:t>制</w:t>
      </w:r>
      <w:r>
        <w:rPr>
          <w:spacing w:val="-17"/>
        </w:rPr>
        <w:t>度》</w:t>
      </w:r>
      <w:r>
        <w:rPr>
          <w:rFonts w:ascii="宋体" w:hAnsi="宋体" w:cs="宋体" w:eastAsia="宋体" w:hint="default"/>
          <w:spacing w:val="-17"/>
        </w:rPr>
        <w:t>、</w:t>
      </w:r>
      <w:r>
        <w:rPr>
          <w:spacing w:val="-17"/>
        </w:rPr>
        <w:t>《</w:t>
      </w:r>
      <w:r>
        <w:rPr>
          <w:rFonts w:ascii="宋体" w:hAnsi="宋体" w:cs="宋体" w:eastAsia="宋体" w:hint="default"/>
          <w:spacing w:val="-17"/>
        </w:rPr>
        <w:t>销</w:t>
      </w:r>
      <w:r>
        <w:rPr>
          <w:rFonts w:ascii="宋体" w:hAnsi="宋体" w:cs="宋体" w:eastAsia="宋体" w:hint="default"/>
          <w:spacing w:val="-17"/>
        </w:rPr>
        <w:t>售</w:t>
      </w:r>
      <w:r>
        <w:rPr>
          <w:rFonts w:ascii="宋体" w:hAnsi="宋体" w:cs="宋体" w:eastAsia="宋体" w:hint="default"/>
          <w:spacing w:val="-17"/>
        </w:rPr>
        <w:t>管理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资产管理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、</w:t>
      </w:r>
      <w:r>
        <w:rPr/>
        <w:t>《合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管理活动</w:t>
      </w:r>
      <w:r>
        <w:rPr/>
        <w:t>中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环节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保财</w:t>
      </w:r>
      <w:r>
        <w:rPr/>
        <w:t>务报告合法合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在</w:t>
      </w:r>
      <w:r>
        <w:rPr/>
        <w:t>《年报信息披露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制</w:t>
      </w:r>
      <w:r>
        <w:rPr/>
        <w:t>度》中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</w:t>
      </w:r>
    </w:p>
    <w:p>
      <w:pPr>
        <w:pStyle w:val="BodyText"/>
        <w:spacing w:line="240" w:lineRule="auto" w:before="34"/>
        <w:ind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错</w:t>
      </w:r>
      <w:r>
        <w:rPr/>
        <w:t>的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和责任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公司年报信息编</w:t>
      </w:r>
      <w:r>
        <w:rPr>
          <w:rFonts w:ascii="宋体" w:hAnsi="宋体" w:cs="宋体" w:eastAsia="宋体" w:hint="default"/>
        </w:rPr>
        <w:t>制</w:t>
      </w:r>
      <w:r>
        <w:rPr/>
        <w:t>与披露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量和</w:t>
      </w:r>
      <w:r>
        <w:rPr>
          <w:rFonts w:ascii="宋体" w:hAnsi="宋体" w:cs="宋体" w:eastAsia="宋体" w:hint="default"/>
        </w:rPr>
        <w:t>透</w:t>
      </w:r>
      <w:r>
        <w:rPr>
          <w:rFonts w:ascii="宋体" w:hAnsi="宋体" w:cs="宋体" w:eastAsia="宋体" w:hint="default"/>
        </w:rPr>
        <w:t>明</w:t>
      </w:r>
      <w:r>
        <w:rPr/>
        <w:t>度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168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存在内部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缺陷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13" w:right="168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（四）董事会对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责任的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60" w:lineRule="auto" w:before="124"/>
        <w:ind w:left="628" w:right="168"/>
        <w:jc w:val="left"/>
      </w:pP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系的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是</w:t>
      </w:r>
      <w:r>
        <w:rPr/>
        <w:t>：合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经营</w:t>
      </w:r>
      <w:r>
        <w:rPr/>
        <w:t>合法合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、资产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信息真</w:t>
      </w:r>
    </w:p>
    <w:p>
      <w:pPr>
        <w:pStyle w:val="BodyText"/>
        <w:spacing w:line="240" w:lineRule="auto" w:before="31"/>
        <w:ind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效果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固</w:t>
      </w:r>
      <w:r>
        <w:rPr/>
        <w:t>有</w:t>
      </w:r>
      <w:r>
        <w:rPr>
          <w:rFonts w:ascii="宋体" w:hAnsi="宋体" w:cs="宋体" w:eastAsia="宋体" w:hint="default"/>
        </w:rPr>
        <w:t>局</w:t>
      </w:r>
      <w:r>
        <w:rPr/>
        <w:t>限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故仅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60"/>
        </w:sectPr>
      </w:pPr>
    </w:p>
    <w:p>
      <w:pPr>
        <w:pStyle w:val="BodyText"/>
        <w:spacing w:line="240" w:lineRule="auto" w:before="117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提供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92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要求，基本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 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涵盖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管理</w:t>
      </w:r>
      <w:r>
        <w:rPr/>
        <w:t>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层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环节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合法</w:t>
      </w:r>
      <w:r>
        <w:rPr>
          <w:rFonts w:ascii="宋体" w:hAnsi="宋体" w:cs="宋体" w:eastAsia="宋体" w:hint="default"/>
        </w:rPr>
        <w:t>性和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等特</w:t>
      </w:r>
      <w:r>
        <w:rPr>
          <w:rFonts w:ascii="宋体" w:hAnsi="宋体" w:cs="宋体" w:eastAsia="宋体" w:hint="default"/>
        </w:rPr>
        <w:t>征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预防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现和</w:t>
      </w:r>
      <w:r>
        <w:rPr>
          <w:rFonts w:ascii="宋体" w:hAnsi="宋体" w:cs="宋体" w:eastAsia="宋体" w:hint="default"/>
        </w:rPr>
        <w:t>纠</w:t>
      </w:r>
      <w:r>
        <w:rPr>
          <w:rFonts w:ascii="宋体" w:hAnsi="宋体" w:cs="宋体" w:eastAsia="宋体" w:hint="default"/>
        </w:rPr>
        <w:t>正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经营、管理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/>
        <w:t>中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/>
        <w:t>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题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rFonts w:ascii="宋体" w:hAnsi="宋体" w:cs="宋体" w:eastAsia="宋体" w:hint="default"/>
          <w:spacing w:val="-2"/>
        </w:rPr>
        <w:t>风险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spacing w:val="-2"/>
        </w:rPr>
        <w:t>合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保</w:t>
      </w:r>
      <w:r>
        <w:rPr>
          <w:spacing w:val="-2"/>
        </w:rPr>
        <w:t>证公司</w:t>
      </w:r>
      <w:r>
        <w:rPr>
          <w:rFonts w:ascii="宋体" w:hAnsi="宋体" w:cs="宋体" w:eastAsia="宋体" w:hint="default"/>
          <w:spacing w:val="-2"/>
        </w:rPr>
        <w:t>资产</w:t>
      </w:r>
      <w:r>
        <w:rPr>
          <w:spacing w:val="-2"/>
        </w:rPr>
        <w:t>的</w:t>
      </w:r>
      <w:r>
        <w:rPr>
          <w:rFonts w:ascii="宋体" w:hAnsi="宋体" w:cs="宋体" w:eastAsia="宋体" w:hint="default"/>
          <w:spacing w:val="-2"/>
        </w:rPr>
        <w:t>安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完</w:t>
      </w:r>
      <w:r>
        <w:rPr>
          <w:rFonts w:ascii="宋体" w:hAnsi="宋体" w:cs="宋体" w:eastAsia="宋体" w:hint="default"/>
          <w:spacing w:val="-2"/>
        </w:rPr>
        <w:t>整</w:t>
      </w:r>
      <w:r>
        <w:rPr>
          <w:rFonts w:ascii="宋体" w:hAnsi="宋体" w:cs="宋体" w:eastAsia="宋体" w:hint="default"/>
          <w:spacing w:val="-2"/>
        </w:rPr>
        <w:t>和</w:t>
      </w:r>
      <w:r>
        <w:rPr>
          <w:spacing w:val="-2"/>
        </w:rPr>
        <w:t>会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spacing w:val="-2"/>
        </w:rPr>
        <w:t>信息的</w:t>
      </w:r>
      <w:r>
        <w:rPr>
          <w:rFonts w:ascii="宋体" w:hAnsi="宋体" w:cs="宋体" w:eastAsia="宋体" w:hint="default"/>
          <w:spacing w:val="-2"/>
        </w:rPr>
        <w:t>准</w:t>
      </w:r>
      <w:r>
        <w:rPr>
          <w:rFonts w:ascii="宋体" w:hAnsi="宋体" w:cs="宋体" w:eastAsia="宋体" w:hint="default"/>
          <w:spacing w:val="-2"/>
        </w:rPr>
        <w:t>确</w:t>
      </w:r>
      <w:r>
        <w:rPr>
          <w:rFonts w:ascii="宋体" w:hAnsi="宋体" w:cs="宋体" w:eastAsia="宋体" w:hint="default"/>
          <w:spacing w:val="-2"/>
        </w:rPr>
        <w:t>性、</w:t>
      </w:r>
      <w:r>
        <w:rPr>
          <w:spacing w:val="-2"/>
        </w:rPr>
        <w:t>真</w:t>
      </w:r>
      <w:r>
        <w:rPr>
          <w:rFonts w:ascii="宋体" w:hAnsi="宋体" w:cs="宋体" w:eastAsia="宋体" w:hint="default"/>
          <w:spacing w:val="-2"/>
        </w:rPr>
        <w:t>实</w:t>
      </w:r>
      <w:r>
        <w:rPr>
          <w:rFonts w:ascii="宋体" w:hAnsi="宋体" w:cs="宋体" w:eastAsia="宋体" w:hint="default"/>
          <w:spacing w:val="-2"/>
        </w:rPr>
        <w:t>性、</w:t>
      </w:r>
      <w:r>
        <w:rPr>
          <w:rFonts w:ascii="宋体" w:hAnsi="宋体" w:cs="宋体" w:eastAsia="宋体" w:hint="default"/>
          <w:spacing w:val="-2"/>
        </w:rPr>
        <w:t>及</w:t>
      </w:r>
      <w:r>
        <w:rPr>
          <w:spacing w:val="-2"/>
        </w:rPr>
        <w:t>时</w:t>
      </w:r>
      <w:r>
        <w:rPr>
          <w:rFonts w:ascii="宋体" w:hAnsi="宋体" w:cs="宋体" w:eastAsia="宋体" w:hint="default"/>
          <w:spacing w:val="-2"/>
        </w:rPr>
        <w:t>性</w:t>
      </w:r>
      <w:r>
        <w:rPr>
          <w:rFonts w:ascii="宋体" w:hAnsi="宋体" w:cs="宋体" w:eastAsia="宋体" w:hint="default"/>
          <w:spacing w:val="-2"/>
        </w:rPr>
        <w:t>。因</w:t>
      </w:r>
      <w:r>
        <w:rPr>
          <w:rFonts w:ascii="宋体" w:hAnsi="宋体" w:cs="宋体" w:eastAsia="宋体" w:hint="default"/>
          <w:spacing w:val="-2"/>
        </w:rPr>
        <w:t>此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115"/>
        </w:rPr>
        <w:t> </w:t>
      </w:r>
      <w:r>
        <w:rPr/>
        <w:t>公司</w:t>
      </w:r>
      <w:r>
        <w:rPr>
          <w:spacing w:val="-7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缺陷</w:t>
      </w:r>
      <w:r>
        <w:rPr>
          <w:rFonts w:ascii="宋体" w:hAnsi="宋体" w:cs="宋体" w:eastAsia="宋体" w:hint="default"/>
        </w:rPr>
        <w:t>，实</w:t>
      </w:r>
      <w:r>
        <w:rPr/>
        <w:t>际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偏 </w:t>
      </w:r>
      <w:r>
        <w:rPr>
          <w:rFonts w:ascii="宋体" w:hAnsi="宋体" w:cs="宋体" w:eastAsia="宋体" w:hint="default"/>
        </w:rPr>
        <w:t>差</w:t>
      </w:r>
      <w:r>
        <w:rPr>
          <w:rFonts w:ascii="宋体" w:hAnsi="宋体" w:cs="宋体" w:eastAsia="宋体" w:hint="default"/>
        </w:rPr>
        <w:t>，内</w:t>
      </w:r>
      <w:r>
        <w:rPr>
          <w:rFonts w:ascii="宋体" w:hAnsi="宋体" w:cs="宋体" w:eastAsia="宋体" w:hint="default"/>
        </w:rPr>
        <w:t>控体</w:t>
      </w:r>
      <w:r>
        <w:rPr/>
        <w:t>系的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是</w:t>
      </w:r>
      <w:r>
        <w:rPr/>
        <w:t>有</w:t>
      </w:r>
      <w:r>
        <w:rPr>
          <w:rFonts w:ascii="宋体" w:hAnsi="宋体" w:cs="宋体" w:eastAsia="宋体" w:hint="default"/>
        </w:rPr>
        <w:t>效</w:t>
      </w:r>
      <w:r>
        <w:rPr/>
        <w:t>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）年报信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重大</w:t>
      </w:r>
      <w:r>
        <w:rPr>
          <w:rFonts w:ascii="Microsoft JhengHei" w:hAnsi="Microsoft JhengHei" w:cs="Microsoft JhengHei" w:eastAsia="Microsoft JhengHei" w:hint="default"/>
        </w:rPr>
        <w:t>差错</w:t>
      </w:r>
      <w:r>
        <w:rPr/>
        <w:t>责任</w:t>
      </w:r>
      <w:r>
        <w:rPr>
          <w:rFonts w:ascii="Microsoft JhengHei" w:hAnsi="Microsoft JhengHei" w:cs="Microsoft JhengHei" w:eastAsia="Microsoft JhengHei" w:hint="default"/>
        </w:rPr>
        <w:t>追究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spacing w:val="-3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的公告</w:t>
      </w:r>
      <w:r>
        <w:rPr>
          <w:spacing w:val="-120"/>
        </w:rPr>
        <w:t>》</w:t>
      </w:r>
      <w:r>
        <w:rPr/>
        <w:t>（中国证券</w:t>
      </w:r>
      <w:r>
        <w:rPr>
          <w:rFonts w:ascii="宋体" w:hAnsi="宋体" w:cs="宋体" w:eastAsia="宋体" w:hint="default"/>
        </w:rPr>
        <w:t>监督管理</w:t>
      </w:r>
      <w:r>
        <w:rPr>
          <w:rFonts w:ascii="宋体" w:hAnsi="宋体" w:cs="宋体" w:eastAsia="宋体" w:hint="default"/>
        </w:rPr>
        <w:t>委</w:t>
      </w:r>
    </w:p>
    <w:p>
      <w:pPr>
        <w:pStyle w:val="BodyText"/>
        <w:spacing w:line="357" w:lineRule="auto" w:before="156"/>
        <w:ind w:right="15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1"/>
        </w:rPr>
        <w:t>员</w:t>
      </w:r>
      <w:r>
        <w:rPr>
          <w:spacing w:val="-11"/>
        </w:rPr>
        <w:t>会公告</w:t>
      </w:r>
      <w:r>
        <w:rPr>
          <w:rFonts w:ascii="宋体" w:hAnsi="宋体" w:cs="宋体" w:eastAsia="宋体" w:hint="default"/>
          <w:spacing w:val="-11"/>
        </w:rPr>
        <w:t>〔</w:t>
      </w:r>
      <w:r>
        <w:rPr>
          <w:rFonts w:ascii="宋体" w:hAnsi="宋体" w:cs="宋体" w:eastAsia="宋体" w:hint="default"/>
          <w:spacing w:val="-11"/>
        </w:rPr>
        <w:t>2009</w:t>
      </w:r>
      <w:r>
        <w:rPr>
          <w:rFonts w:ascii="宋体" w:hAnsi="宋体" w:cs="宋体" w:eastAsia="宋体" w:hint="default"/>
          <w:spacing w:val="-11"/>
        </w:rPr>
        <w:t>〕</w:t>
      </w:r>
      <w:r>
        <w:rPr>
          <w:rFonts w:ascii="宋体" w:hAnsi="宋体" w:cs="宋体" w:eastAsia="宋体" w:hint="default"/>
          <w:spacing w:val="-11"/>
        </w:rPr>
        <w:t>34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7"/>
        </w:rPr>
        <w:t>号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spacing w:val="-7"/>
        </w:rPr>
        <w:t>有</w:t>
      </w:r>
      <w:r>
        <w:rPr>
          <w:rFonts w:ascii="宋体" w:hAnsi="宋体" w:cs="宋体" w:eastAsia="宋体" w:hint="default"/>
          <w:spacing w:val="-7"/>
        </w:rPr>
        <w:t>关</w:t>
      </w:r>
      <w:r>
        <w:rPr>
          <w:rFonts w:ascii="宋体" w:hAnsi="宋体" w:cs="宋体" w:eastAsia="宋体" w:hint="default"/>
          <w:spacing w:val="-7"/>
        </w:rPr>
        <w:t>规</w:t>
      </w:r>
      <w:r>
        <w:rPr>
          <w:spacing w:val="-7"/>
        </w:rPr>
        <w:t>定</w:t>
      </w:r>
      <w:r>
        <w:rPr>
          <w:rFonts w:ascii="宋体" w:hAnsi="宋体" w:cs="宋体" w:eastAsia="宋体" w:hint="default"/>
          <w:spacing w:val="-7"/>
        </w:rPr>
        <w:t>，结</w:t>
      </w:r>
      <w:r>
        <w:rPr>
          <w:spacing w:val="-7"/>
        </w:rPr>
        <w:t>合定</w:t>
      </w:r>
      <w:r>
        <w:rPr>
          <w:rFonts w:ascii="宋体" w:hAnsi="宋体" w:cs="宋体" w:eastAsia="宋体" w:hint="default"/>
          <w:spacing w:val="-7"/>
        </w:rPr>
        <w:t>期</w:t>
      </w:r>
      <w:r>
        <w:rPr>
          <w:spacing w:val="-7"/>
        </w:rPr>
        <w:t>报告编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rFonts w:ascii="宋体" w:hAnsi="宋体" w:cs="宋体" w:eastAsia="宋体" w:hint="default"/>
          <w:spacing w:val="-7"/>
        </w:rPr>
        <w:t>和</w:t>
      </w:r>
      <w:r>
        <w:rPr>
          <w:spacing w:val="-7"/>
        </w:rPr>
        <w:t>信息披露的</w:t>
      </w:r>
      <w:r>
        <w:rPr>
          <w:rFonts w:ascii="宋体" w:hAnsi="宋体" w:cs="宋体" w:eastAsia="宋体" w:hint="default"/>
          <w:spacing w:val="-7"/>
        </w:rPr>
        <w:t>实</w:t>
      </w:r>
      <w:r>
        <w:rPr>
          <w:spacing w:val="-7"/>
        </w:rPr>
        <w:t>际</w:t>
      </w:r>
      <w:r>
        <w:rPr>
          <w:rFonts w:ascii="宋体" w:hAnsi="宋体" w:cs="宋体" w:eastAsia="宋体" w:hint="default"/>
          <w:spacing w:val="-7"/>
        </w:rPr>
        <w:t>情况，</w:t>
      </w:r>
      <w:r>
        <w:rPr>
          <w:spacing w:val="-7"/>
        </w:rPr>
        <w:t>公司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11"/>
        </w:rPr>
        <w:t> </w:t>
      </w:r>
      <w:r>
        <w:rPr/>
        <w:t>年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7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/>
        <w:t>四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《年报信息披露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 </w:t>
      </w:r>
      <w:r>
        <w:rPr>
          <w:rFonts w:ascii="宋体" w:hAnsi="宋体" w:cs="宋体" w:eastAsia="宋体" w:hint="default"/>
          <w:spacing w:val="-2"/>
          <w:w w:val="100"/>
        </w:rPr>
        <w:t>制</w:t>
      </w:r>
      <w:r>
        <w:rPr>
          <w:spacing w:val="-2"/>
          <w:w w:val="100"/>
        </w:rPr>
        <w:t>度》</w:t>
      </w:r>
      <w:r>
        <w:rPr>
          <w:rFonts w:ascii="宋体" w:hAnsi="宋体" w:cs="宋体" w:eastAsia="宋体" w:hint="default"/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</w:rPr>
        <w:t>明</w:t>
      </w:r>
      <w:r>
        <w:rPr>
          <w:rFonts w:ascii="宋体" w:hAnsi="宋体" w:cs="宋体" w:eastAsia="宋体" w:hint="default"/>
          <w:spacing w:val="-2"/>
          <w:w w:val="100"/>
        </w:rPr>
        <w:t>确</w:t>
      </w:r>
      <w:r>
        <w:rPr>
          <w:rFonts w:ascii="宋体" w:hAnsi="宋体" w:cs="宋体" w:eastAsia="宋体" w:hint="default"/>
          <w:spacing w:val="-2"/>
          <w:w w:val="100"/>
        </w:rPr>
        <w:t>了</w:t>
      </w:r>
      <w:r>
        <w:rPr>
          <w:spacing w:val="-2"/>
          <w:w w:val="100"/>
        </w:rPr>
        <w:t>年报信息披露</w:t>
      </w:r>
      <w:r>
        <w:rPr>
          <w:rFonts w:ascii="宋体" w:hAnsi="宋体" w:cs="宋体" w:eastAsia="宋体" w:hint="default"/>
          <w:spacing w:val="-2"/>
          <w:w w:val="100"/>
        </w:rPr>
        <w:t>重</w:t>
      </w:r>
      <w:r>
        <w:rPr>
          <w:rFonts w:ascii="宋体" w:hAnsi="宋体" w:cs="宋体" w:eastAsia="宋体" w:hint="default"/>
          <w:spacing w:val="-2"/>
          <w:w w:val="100"/>
        </w:rPr>
        <w:t>大</w:t>
      </w:r>
      <w:r>
        <w:rPr>
          <w:rFonts w:ascii="宋体" w:hAnsi="宋体" w:cs="宋体" w:eastAsia="宋体" w:hint="default"/>
          <w:spacing w:val="-2"/>
          <w:w w:val="100"/>
        </w:rPr>
        <w:t>差错</w:t>
      </w:r>
      <w:r>
        <w:rPr>
          <w:spacing w:val="-2"/>
          <w:w w:val="100"/>
        </w:rPr>
        <w:t>的</w:t>
      </w:r>
      <w:r>
        <w:rPr>
          <w:rFonts w:ascii="宋体" w:hAnsi="宋体" w:cs="宋体" w:eastAsia="宋体" w:hint="default"/>
          <w:spacing w:val="-2"/>
          <w:w w:val="100"/>
        </w:rPr>
        <w:t>责任</w:t>
      </w:r>
      <w:r>
        <w:rPr>
          <w:rFonts w:ascii="宋体" w:hAnsi="宋体" w:cs="宋体" w:eastAsia="宋体" w:hint="default"/>
          <w:spacing w:val="-2"/>
          <w:w w:val="100"/>
        </w:rPr>
        <w:t>认</w:t>
      </w:r>
      <w:r>
        <w:rPr>
          <w:spacing w:val="-2"/>
          <w:w w:val="100"/>
        </w:rPr>
        <w:t>定</w:t>
      </w:r>
      <w:r>
        <w:rPr>
          <w:rFonts w:ascii="宋体" w:hAnsi="宋体" w:cs="宋体" w:eastAsia="宋体" w:hint="default"/>
          <w:spacing w:val="-2"/>
          <w:w w:val="100"/>
        </w:rPr>
        <w:t>及</w:t>
      </w:r>
      <w:r>
        <w:rPr>
          <w:rFonts w:ascii="宋体" w:hAnsi="宋体" w:cs="宋体" w:eastAsia="宋体" w:hint="default"/>
          <w:spacing w:val="-2"/>
          <w:w w:val="100"/>
        </w:rPr>
        <w:t>追</w:t>
      </w:r>
      <w:r>
        <w:rPr>
          <w:rFonts w:ascii="宋体" w:hAnsi="宋体" w:cs="宋体" w:eastAsia="宋体" w:hint="default"/>
          <w:spacing w:val="-2"/>
          <w:w w:val="100"/>
        </w:rPr>
        <w:t>究</w:t>
      </w:r>
      <w:r>
        <w:rPr>
          <w:rFonts w:ascii="宋体" w:hAnsi="宋体" w:cs="宋体" w:eastAsia="宋体" w:hint="default"/>
          <w:spacing w:val="-2"/>
          <w:w w:val="100"/>
        </w:rPr>
        <w:t>，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并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规</w:t>
      </w:r>
      <w:r>
        <w:rPr>
          <w:spacing w:val="-2"/>
          <w:w w:val="100"/>
          <w:sz w:val="23"/>
          <w:szCs w:val="23"/>
        </w:rPr>
        <w:t>定一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旦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发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生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重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大</w:t>
      </w:r>
      <w:r>
        <w:rPr>
          <w:spacing w:val="-2"/>
          <w:w w:val="100"/>
          <w:sz w:val="23"/>
          <w:szCs w:val="23"/>
        </w:rPr>
        <w:t>会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计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差错</w:t>
      </w:r>
      <w:r>
        <w:rPr>
          <w:rFonts w:ascii="宋体" w:hAnsi="宋体" w:cs="宋体" w:eastAsia="宋体" w:hint="default"/>
          <w:spacing w:val="-2"/>
          <w:w w:val="100"/>
          <w:sz w:val="23"/>
          <w:szCs w:val="23"/>
        </w:rPr>
        <w:t>、</w:t>
      </w:r>
      <w:r>
        <w:rPr>
          <w:rFonts w:ascii="宋体" w:hAnsi="宋体" w:cs="宋体" w:eastAsia="宋体" w:hint="default"/>
          <w:spacing w:val="-104"/>
          <w:w w:val="100"/>
          <w:sz w:val="23"/>
          <w:szCs w:val="23"/>
        </w:rPr>
        <w:t> </w:t>
      </w:r>
      <w:r>
        <w:rPr>
          <w:rFonts w:ascii="宋体" w:hAnsi="宋体" w:cs="宋体" w:eastAsia="宋体" w:hint="default"/>
          <w:sz w:val="23"/>
          <w:szCs w:val="23"/>
        </w:rPr>
        <w:t>遗漏</w:t>
      </w:r>
      <w:r>
        <w:rPr>
          <w:rFonts w:ascii="宋体" w:hAnsi="宋体" w:cs="宋体" w:eastAsia="宋体" w:hint="default"/>
          <w:sz w:val="23"/>
          <w:szCs w:val="23"/>
        </w:rPr>
        <w:t>等</w:t>
      </w:r>
      <w:r>
        <w:rPr>
          <w:rFonts w:ascii="宋体" w:hAnsi="宋体" w:cs="宋体" w:eastAsia="宋体" w:hint="default"/>
          <w:sz w:val="23"/>
          <w:szCs w:val="23"/>
        </w:rPr>
        <w:t>情况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责任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肃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 w:before="38"/>
        <w:ind w:right="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更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遗漏</w:t>
      </w:r>
      <w:r>
        <w:rPr/>
        <w:t>信息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预</w:t>
      </w:r>
      <w:r>
        <w:rPr/>
        <w:t>告</w:t>
      </w:r>
      <w:r>
        <w:rPr>
          <w:rFonts w:ascii="宋体" w:hAnsi="宋体" w:cs="宋体" w:eastAsia="宋体" w:hint="default"/>
        </w:rPr>
        <w:t>修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13" w:lineRule="exact" w:before="0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left="79" w:right="148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5" w:id="7"/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、股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</w:t>
      </w:r>
      <w:r>
        <w:rPr>
          <w:rFonts w:ascii="Microsoft JhengHei" w:hAnsi="Microsoft JhengHei" w:cs="Microsoft JhengHei" w:eastAsia="Microsoft JhengHei" w:hint="default"/>
        </w:rPr>
        <w:t>情况简介</w:t>
      </w:r>
      <w:bookmarkEnd w:id="7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Heading4"/>
        <w:spacing w:line="266" w:lineRule="auto"/>
        <w:ind w:left="148" w:right="217" w:firstLine="480"/>
        <w:jc w:val="both"/>
        <w:rPr>
          <w:b w:val="0"/>
          <w:bCs w:val="0"/>
        </w:rPr>
      </w:pP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共</w:t>
      </w:r>
      <w:r>
        <w:rPr>
          <w:rFonts w:ascii="Microsoft JhengHei" w:hAnsi="Microsoft JhengHei" w:cs="Microsoft JhengHei" w:eastAsia="Microsoft JhengHei" w:hint="default"/>
        </w:rPr>
        <w:t>召开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大会，</w:t>
      </w:r>
      <w:r>
        <w:rPr>
          <w:rFonts w:ascii="Microsoft JhengHei" w:hAnsi="Microsoft JhengHei" w:cs="Microsoft JhengHei" w:eastAsia="Microsoft JhengHei" w:hint="default"/>
        </w:rPr>
        <w:t>即 </w:t>
      </w:r>
      <w:r>
        <w:rPr>
          <w:rFonts w:ascii="Arial" w:hAnsi="Arial" w:cs="Arial" w:eastAsia="Arial" w:hint="default"/>
        </w:rPr>
        <w:t>2011 </w:t>
      </w:r>
      <w:r>
        <w:rPr/>
        <w:t>年度</w:t>
      </w:r>
      <w:r>
        <w:rPr>
          <w:rFonts w:ascii="Microsoft JhengHei" w:hAnsi="Microsoft JhengHei" w:cs="Microsoft JhengHei" w:eastAsia="Microsoft JhengHei" w:hint="default"/>
        </w:rPr>
        <w:t>第</w:t>
      </w:r>
      <w:r>
        <w:rPr/>
        <w:t>一</w:t>
      </w:r>
      <w:r>
        <w:rPr>
          <w:rFonts w:ascii="Microsoft JhengHei" w:hAnsi="Microsoft JhengHei" w:cs="Microsoft JhengHei" w:eastAsia="Microsoft JhengHei" w:hint="default"/>
        </w:rPr>
        <w:t>次</w:t>
      </w:r>
      <w:r>
        <w:rPr>
          <w:rFonts w:ascii="Microsoft JhengHei" w:hAnsi="Microsoft JhengHei" w:cs="Microsoft JhengHei" w:eastAsia="Microsoft JhengHei" w:hint="default"/>
        </w:rPr>
        <w:t>临</w:t>
      </w:r>
      <w:r>
        <w:rPr>
          <w:rFonts w:ascii="Microsoft JhengHei" w:hAnsi="Microsoft JhengHei" w:cs="Microsoft JhengHei" w:eastAsia="Microsoft JhengHei" w:hint="default"/>
        </w:rPr>
        <w:t>时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大会、</w:t>
      </w:r>
      <w:r>
        <w:rPr>
          <w:rFonts w:ascii="Arial" w:hAnsi="Arial" w:cs="Arial" w:eastAsia="Arial" w:hint="default"/>
        </w:rPr>
        <w:t>2010</w:t>
      </w:r>
      <w:r>
        <w:rPr>
          <w:rFonts w:ascii="Arial" w:hAnsi="Arial" w:cs="Arial" w:eastAsia="Arial" w:hint="default"/>
          <w:spacing w:val="-9"/>
        </w:rPr>
        <w:t> </w:t>
      </w:r>
      <w:r>
        <w:rPr/>
        <w:t>年年 </w:t>
      </w:r>
      <w:r>
        <w:rPr>
          <w:w w:val="95"/>
        </w:rPr>
        <w:t>度股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大会、</w:t>
      </w:r>
      <w:r>
        <w:rPr>
          <w:rFonts w:ascii="Arial" w:hAnsi="Arial" w:cs="Arial" w:eastAsia="Arial" w:hint="default"/>
          <w:w w:val="95"/>
        </w:rPr>
        <w:t>2011  </w:t>
      </w:r>
      <w:r>
        <w:rPr>
          <w:rFonts w:ascii="Arial" w:hAnsi="Arial" w:cs="Arial" w:eastAsia="Arial" w:hint="default"/>
          <w:spacing w:val="60"/>
          <w:w w:val="95"/>
        </w:rPr>
        <w:t> </w:t>
      </w:r>
      <w:r>
        <w:rPr>
          <w:w w:val="95"/>
        </w:rPr>
        <w:t>年度</w:t>
      </w:r>
      <w:r>
        <w:rPr>
          <w:rFonts w:ascii="Microsoft JhengHei" w:hAnsi="Microsoft JhengHei" w:cs="Microsoft JhengHei" w:eastAsia="Microsoft JhengHei" w:hint="default"/>
          <w:w w:val="95"/>
        </w:rPr>
        <w:t>第</w:t>
      </w:r>
      <w:r>
        <w:rPr>
          <w:w w:val="95"/>
        </w:rPr>
        <w:t>二</w:t>
      </w:r>
      <w:r>
        <w:rPr>
          <w:rFonts w:ascii="Microsoft JhengHei" w:hAnsi="Microsoft JhengHei" w:cs="Microsoft JhengHei" w:eastAsia="Microsoft JhengHei" w:hint="default"/>
          <w:w w:val="95"/>
        </w:rPr>
        <w:t>次</w:t>
      </w:r>
      <w:r>
        <w:rPr>
          <w:rFonts w:ascii="Microsoft JhengHei" w:hAnsi="Microsoft JhengHei" w:cs="Microsoft JhengHei" w:eastAsia="Microsoft JhengHei" w:hint="default"/>
          <w:w w:val="95"/>
        </w:rPr>
        <w:t>临</w:t>
      </w:r>
      <w:r>
        <w:rPr>
          <w:rFonts w:ascii="Microsoft JhengHei" w:hAnsi="Microsoft JhengHei" w:cs="Microsoft JhengHei" w:eastAsia="Microsoft JhengHei" w:hint="default"/>
          <w:w w:val="95"/>
        </w:rPr>
        <w:t>时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大会。</w:t>
      </w:r>
      <w:r>
        <w:rPr>
          <w:b w:val="0"/>
          <w:bCs w:val="0"/>
          <w:w w:val="95"/>
        </w:rPr>
      </w:r>
    </w:p>
    <w:p>
      <w:pPr>
        <w:pStyle w:val="BodyText"/>
        <w:spacing w:line="355" w:lineRule="auto" w:before="94"/>
        <w:ind w:right="223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（一）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12"/>
        </w:rPr>
        <w:t>日</w:t>
      </w:r>
      <w:r>
        <w:rPr>
          <w:rFonts w:ascii="宋体" w:hAnsi="宋体" w:cs="宋体" w:eastAsia="宋体" w:hint="default"/>
          <w:spacing w:val="-12"/>
        </w:rPr>
        <w:t>，</w:t>
      </w:r>
      <w:r>
        <w:rPr>
          <w:rFonts w:ascii="宋体" w:hAnsi="宋体" w:cs="宋体" w:eastAsia="宋体" w:hint="default"/>
          <w:spacing w:val="-4"/>
        </w:rPr>
        <w:t> </w:t>
      </w:r>
      <w:r>
        <w:rPr>
          <w:rFonts w:ascii="宋体" w:hAnsi="宋体" w:cs="宋体" w:eastAsia="宋体" w:hint="default"/>
          <w:spacing w:val="-4"/>
        </w:rPr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在本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 股东（代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)2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代表股份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20,183,557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股份的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22.27%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22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8"/>
        </w:rPr>
        <w:t>大</w:t>
      </w:r>
      <w:r>
        <w:rPr>
          <w:spacing w:val="-8"/>
        </w:rPr>
        <w:t>会</w:t>
      </w:r>
      <w:r>
        <w:rPr>
          <w:rFonts w:ascii="宋体" w:hAnsi="宋体" w:cs="宋体" w:eastAsia="宋体" w:hint="default"/>
          <w:spacing w:val="-8"/>
        </w:rPr>
        <w:t>审</w:t>
      </w:r>
      <w:r>
        <w:rPr>
          <w:rFonts w:ascii="宋体" w:hAnsi="宋体" w:cs="宋体" w:eastAsia="宋体" w:hint="default"/>
          <w:spacing w:val="-8"/>
        </w:rPr>
        <w:t>议</w:t>
      </w:r>
      <w:r>
        <w:rPr>
          <w:rFonts w:ascii="宋体" w:hAnsi="宋体" w:cs="宋体" w:eastAsia="宋体" w:hint="default"/>
          <w:spacing w:val="-8"/>
        </w:rPr>
        <w:t>通</w:t>
      </w:r>
      <w:r>
        <w:rPr>
          <w:rFonts w:ascii="宋体" w:hAnsi="宋体" w:cs="宋体" w:eastAsia="宋体" w:hint="default"/>
          <w:spacing w:val="-8"/>
        </w:rPr>
        <w:t>过</w:t>
      </w:r>
      <w:r>
        <w:rPr>
          <w:rFonts w:ascii="宋体" w:hAnsi="宋体" w:cs="宋体" w:eastAsia="宋体" w:hint="default"/>
          <w:spacing w:val="-8"/>
        </w:rPr>
        <w:t>了</w:t>
      </w:r>
      <w:r>
        <w:rPr>
          <w:rFonts w:ascii="宋体" w:hAnsi="宋体" w:cs="宋体" w:eastAsia="宋体" w:hint="default"/>
          <w:spacing w:val="-8"/>
        </w:rPr>
        <w:t>议案</w:t>
      </w:r>
      <w:r>
        <w:rPr>
          <w:spacing w:val="-8"/>
        </w:rPr>
        <w:t>：《</w:t>
      </w:r>
      <w:r>
        <w:rPr>
          <w:rFonts w:ascii="宋体" w:hAnsi="宋体" w:cs="宋体" w:eastAsia="宋体" w:hint="default"/>
          <w:spacing w:val="-8"/>
        </w:rPr>
        <w:t>关于</w:t>
      </w:r>
      <w:r>
        <w:rPr>
          <w:rFonts w:ascii="宋体" w:hAnsi="宋体" w:cs="宋体" w:eastAsia="宋体" w:hint="default"/>
          <w:spacing w:val="-8"/>
        </w:rPr>
        <w:t>预</w:t>
      </w:r>
      <w:r>
        <w:rPr>
          <w:rFonts w:ascii="宋体" w:hAnsi="宋体" w:cs="宋体" w:eastAsia="宋体" w:hint="default"/>
          <w:spacing w:val="-8"/>
        </w:rPr>
        <w:t>计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日常关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议案</w:t>
      </w:r>
      <w:r>
        <w:rPr/>
        <w:t>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286,500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 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关</w:t>
      </w:r>
      <w:r>
        <w:rPr/>
        <w:t>联股东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 </w:t>
      </w:r>
      <w:r>
        <w:rPr/>
        <w:t>有限公司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19,897,057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464" w:right="217" w:firstLine="120"/>
        <w:jc w:val="both"/>
        <w:rPr>
          <w:rFonts w:ascii="宋体" w:hAnsi="宋体" w:cs="宋体" w:eastAsia="宋体" w:hint="default"/>
        </w:rPr>
      </w:pPr>
      <w:r>
        <w:rPr/>
        <w:t>（二）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</w:t>
      </w:r>
      <w:r>
        <w:rPr>
          <w:spacing w:val="-65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65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 </w:t>
      </w:r>
      <w:r>
        <w:rPr>
          <w:rFonts w:ascii="宋体" w:hAnsi="宋体" w:cs="宋体" w:eastAsia="宋体" w:hint="default"/>
          <w:spacing w:val="-3"/>
        </w:rPr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在本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的股东（代 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)1</w:t>
      </w:r>
      <w:r>
        <w:rPr>
          <w:rFonts w:ascii="宋体" w:hAnsi="宋体" w:cs="宋体" w:eastAsia="宋体" w:hint="default"/>
          <w:spacing w:val="-70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代表股份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19,897,057</w:t>
      </w:r>
      <w:r>
        <w:rPr>
          <w:rFonts w:ascii="宋体" w:hAnsi="宋体" w:cs="宋体" w:eastAsia="宋体" w:hint="default"/>
          <w:spacing w:val="-65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股份的</w:t>
      </w:r>
      <w:r>
        <w:rPr>
          <w:spacing w:val="-70"/>
        </w:rPr>
        <w:t> </w:t>
      </w:r>
      <w:r>
        <w:rPr>
          <w:rFonts w:ascii="宋体" w:hAnsi="宋体" w:cs="宋体" w:eastAsia="宋体" w:hint="default"/>
        </w:rPr>
        <w:t>21.95%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议案</w:t>
      </w:r>
      <w:r>
        <w:rPr>
          <w:rFonts w:ascii="宋体" w:hAnsi="宋体" w:cs="宋体" w:eastAsia="宋体" w:hint="default"/>
        </w:rPr>
        <w:t>如 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584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年年度报</w:t>
      </w:r>
      <w:r>
        <w:rPr>
          <w:spacing w:val="-5"/>
        </w:rPr>
        <w:t>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19,897,057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240" w:lineRule="auto" w:before="117"/>
        <w:ind w:left="464" w:right="0"/>
        <w:jc w:val="left"/>
        <w:rPr>
          <w:rFonts w:ascii="宋体" w:hAnsi="宋体" w:cs="宋体" w:eastAsia="宋体" w:hint="default"/>
        </w:rPr>
      </w:pP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4" w:right="0"/>
        <w:jc w:val="left"/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年度董事会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spacing w:val="-44"/>
        </w:rPr>
        <w:t>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19,897,</w:t>
      </w:r>
      <w:r>
        <w:rPr>
          <w:rFonts w:ascii="宋体" w:hAnsi="宋体" w:cs="宋体" w:eastAsia="宋体" w:hint="default"/>
          <w:spacing w:val="4"/>
        </w:rPr>
        <w:t>0</w:t>
      </w:r>
      <w:r>
        <w:rPr>
          <w:rFonts w:ascii="宋体" w:hAnsi="宋体" w:cs="宋体" w:eastAsia="宋体" w:hint="default"/>
        </w:rPr>
        <w:t>57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  <w:spacing w:val="-44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4" w:right="0"/>
        <w:jc w:val="left"/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报告</w:t>
      </w:r>
      <w:r>
        <w:rPr>
          <w:spacing w:val="-44"/>
        </w:rPr>
        <w:t>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19,897,</w:t>
      </w:r>
      <w:r>
        <w:rPr>
          <w:rFonts w:ascii="宋体" w:hAnsi="宋体" w:cs="宋体" w:eastAsia="宋体" w:hint="default"/>
          <w:spacing w:val="4"/>
        </w:rPr>
        <w:t>0</w:t>
      </w:r>
      <w:r>
        <w:rPr>
          <w:rFonts w:ascii="宋体" w:hAnsi="宋体" w:cs="宋体" w:eastAsia="宋体" w:hint="default"/>
        </w:rPr>
        <w:t>57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股</w:t>
      </w:r>
      <w:r>
        <w:rPr>
          <w:rFonts w:ascii="宋体" w:hAnsi="宋体" w:cs="宋体" w:eastAsia="宋体" w:hint="default"/>
          <w:spacing w:val="-44"/>
        </w:rPr>
        <w:t>，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4" w:right="0"/>
        <w:jc w:val="left"/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算</w:t>
      </w:r>
      <w:r>
        <w:rPr/>
        <w:t>报告》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19,897,0</w:t>
      </w:r>
      <w:r>
        <w:rPr>
          <w:rFonts w:ascii="宋体" w:hAnsi="宋体" w:cs="宋体" w:eastAsia="宋体" w:hint="default"/>
          <w:spacing w:val="4"/>
        </w:rPr>
        <w:t>5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584" w:right="0"/>
        <w:jc w:val="left"/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/>
        <w:t>》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10"/>
        </w:rPr>
        <w:t> </w:t>
      </w:r>
      <w:r>
        <w:rPr>
          <w:rFonts w:ascii="宋体" w:hAnsi="宋体" w:cs="宋体" w:eastAsia="宋体" w:hint="default"/>
        </w:rPr>
        <w:t>19,897,0</w:t>
      </w:r>
      <w:r>
        <w:rPr>
          <w:rFonts w:ascii="宋体" w:hAnsi="宋体" w:cs="宋体" w:eastAsia="宋体" w:hint="default"/>
          <w:spacing w:val="4"/>
        </w:rPr>
        <w:t>5</w:t>
      </w:r>
      <w:r>
        <w:rPr>
          <w:rFonts w:ascii="宋体" w:hAnsi="宋体" w:cs="宋体" w:eastAsia="宋体" w:hint="default"/>
        </w:rPr>
        <w:t>7</w:t>
      </w:r>
      <w:r>
        <w:rPr>
          <w:rFonts w:ascii="宋体" w:hAnsi="宋体" w:cs="宋体" w:eastAsia="宋体" w:hint="default"/>
          <w:spacing w:val="-10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</w:p>
    <w:p>
      <w:pPr>
        <w:pStyle w:val="BodyText"/>
        <w:spacing w:line="240" w:lineRule="auto" w:before="15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147" w:right="221" w:firstLine="436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8"/>
        </w:rPr>
        <w:t>6</w:t>
      </w:r>
      <w:r>
        <w:rPr>
          <w:rFonts w:ascii="宋体" w:hAnsi="宋体" w:cs="宋体" w:eastAsia="宋体" w:hint="default"/>
          <w:spacing w:val="-18"/>
        </w:rPr>
        <w:t>、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关于</w:t>
      </w:r>
      <w:r>
        <w:rPr>
          <w:rFonts w:ascii="宋体" w:hAnsi="宋体" w:cs="宋体" w:eastAsia="宋体" w:hint="default"/>
          <w:spacing w:val="-18"/>
        </w:rPr>
        <w:t>续</w:t>
      </w:r>
      <w:r>
        <w:rPr>
          <w:rFonts w:ascii="宋体" w:hAnsi="宋体" w:cs="宋体" w:eastAsia="宋体" w:hint="default"/>
          <w:spacing w:val="-18"/>
        </w:rPr>
        <w:t>聘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spacing w:val="-1"/>
        </w:rPr>
        <w:t>年度</w:t>
      </w:r>
      <w:r>
        <w:rPr>
          <w:rFonts w:ascii="宋体" w:hAnsi="宋体" w:cs="宋体" w:eastAsia="宋体" w:hint="default"/>
          <w:spacing w:val="-1"/>
        </w:rPr>
        <w:t>财</w:t>
      </w:r>
      <w:r>
        <w:rPr>
          <w:spacing w:val="-1"/>
        </w:rPr>
        <w:t>务</w:t>
      </w:r>
      <w:r>
        <w:rPr>
          <w:rFonts w:ascii="宋体" w:hAnsi="宋体" w:cs="宋体" w:eastAsia="宋体" w:hint="default"/>
          <w:spacing w:val="-1"/>
        </w:rPr>
        <w:t>审</w:t>
      </w:r>
      <w:r>
        <w:rPr>
          <w:rFonts w:ascii="宋体" w:hAnsi="宋体" w:cs="宋体" w:eastAsia="宋体" w:hint="default"/>
          <w:spacing w:val="-1"/>
        </w:rPr>
        <w:t>计机构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议案</w:t>
      </w:r>
      <w:r>
        <w:rPr>
          <w:spacing w:val="-1"/>
        </w:rPr>
        <w:t>》</w:t>
      </w:r>
      <w:r>
        <w:rPr>
          <w:rFonts w:ascii="宋体" w:hAnsi="宋体" w:cs="宋体" w:eastAsia="宋体" w:hint="default"/>
          <w:spacing w:val="-1"/>
        </w:rPr>
        <w:t>同</w:t>
      </w:r>
      <w:r>
        <w:rPr>
          <w:rFonts w:ascii="宋体" w:hAnsi="宋体" w:cs="宋体" w:eastAsia="宋体" w:hint="default"/>
          <w:spacing w:val="-1"/>
        </w:rPr>
        <w:t>意</w:t>
      </w:r>
      <w:r>
        <w:rPr>
          <w:rFonts w:ascii="宋体" w:hAnsi="宋体" w:cs="宋体" w:eastAsia="宋体" w:hint="default"/>
          <w:spacing w:val="-31"/>
        </w:rPr>
        <w:t> </w:t>
      </w:r>
      <w:r>
        <w:rPr>
          <w:rFonts w:ascii="宋体" w:hAnsi="宋体" w:cs="宋体" w:eastAsia="宋体" w:hint="default"/>
        </w:rPr>
        <w:t>19,897,057</w:t>
      </w:r>
      <w:r>
        <w:rPr>
          <w:rFonts w:ascii="宋体" w:hAnsi="宋体" w:cs="宋体" w:eastAsia="宋体" w:hint="default"/>
          <w:spacing w:val="-31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 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100 </w:t>
      </w:r>
      <w:r>
        <w:rPr>
          <w:rFonts w:ascii="宋体" w:hAnsi="宋体" w:cs="宋体" w:eastAsia="宋体" w:hint="default"/>
        </w:rPr>
        <w:t>％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4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147" w:right="229" w:firstLine="436"/>
        <w:jc w:val="left"/>
        <w:rPr>
          <w:rFonts w:ascii="宋体" w:hAnsi="宋体" w:cs="宋体" w:eastAsia="宋体" w:hint="default"/>
        </w:rPr>
      </w:pPr>
      <w:r>
        <w:rPr/>
        <w:t>（三）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19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  <w:spacing w:val="-5"/>
        </w:rPr>
        <w:t>日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2"/>
        </w:rPr>
        <w:t> </w:t>
      </w:r>
      <w:r>
        <w:rPr>
          <w:rFonts w:ascii="宋体" w:hAnsi="宋体" w:cs="宋体" w:eastAsia="宋体" w:hint="default"/>
          <w:spacing w:val="-2"/>
        </w:rPr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在本</w:t>
      </w:r>
      <w:r>
        <w:rPr/>
        <w:t>公司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开。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的 股东（代</w:t>
      </w:r>
      <w:r>
        <w:rPr>
          <w:rFonts w:ascii="宋体" w:hAnsi="宋体" w:cs="宋体" w:eastAsia="宋体" w:hint="default"/>
        </w:rPr>
        <w:t>理</w:t>
      </w:r>
      <w:r>
        <w:rPr/>
        <w:t>人</w:t>
      </w:r>
      <w:r>
        <w:rPr>
          <w:rFonts w:ascii="宋体" w:hAnsi="宋体" w:cs="宋体" w:eastAsia="宋体" w:hint="default"/>
        </w:rPr>
        <w:t>)2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人</w:t>
      </w:r>
      <w:r>
        <w:rPr>
          <w:rFonts w:ascii="宋体" w:hAnsi="宋体" w:cs="宋体" w:eastAsia="宋体" w:hint="default"/>
        </w:rPr>
        <w:t>，</w:t>
      </w:r>
      <w:r>
        <w:rPr/>
        <w:t>代表股份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20,052,057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/>
        <w:t>股份的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22.13%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41"/>
        <w:ind w:right="232" w:firstLine="436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4"/>
        </w:rPr>
        <w:t>大</w:t>
      </w:r>
      <w:r>
        <w:rPr>
          <w:spacing w:val="4"/>
        </w:rPr>
        <w:t>会</w:t>
      </w:r>
      <w:r>
        <w:rPr>
          <w:rFonts w:ascii="宋体" w:hAnsi="宋体" w:cs="宋体" w:eastAsia="宋体" w:hint="default"/>
          <w:spacing w:val="4"/>
        </w:rPr>
        <w:t>审</w:t>
      </w:r>
      <w:r>
        <w:rPr>
          <w:rFonts w:ascii="宋体" w:hAnsi="宋体" w:cs="宋体" w:eastAsia="宋体" w:hint="default"/>
          <w:spacing w:val="4"/>
        </w:rPr>
        <w:t>议</w:t>
      </w:r>
      <w:r>
        <w:rPr>
          <w:rFonts w:ascii="宋体" w:hAnsi="宋体" w:cs="宋体" w:eastAsia="宋体" w:hint="default"/>
          <w:spacing w:val="4"/>
        </w:rPr>
        <w:t>通</w:t>
      </w:r>
      <w:r>
        <w:rPr>
          <w:rFonts w:ascii="宋体" w:hAnsi="宋体" w:cs="宋体" w:eastAsia="宋体" w:hint="default"/>
          <w:spacing w:val="4"/>
        </w:rPr>
        <w:t>过</w:t>
      </w:r>
      <w:r>
        <w:rPr>
          <w:rFonts w:ascii="宋体" w:hAnsi="宋体" w:cs="宋体" w:eastAsia="宋体" w:hint="default"/>
          <w:spacing w:val="4"/>
        </w:rPr>
        <w:t>了</w:t>
      </w:r>
      <w:r>
        <w:rPr>
          <w:rFonts w:ascii="宋体" w:hAnsi="宋体" w:cs="宋体" w:eastAsia="宋体" w:hint="default"/>
          <w:spacing w:val="4"/>
        </w:rPr>
        <w:t>议案</w:t>
      </w:r>
      <w:r>
        <w:rPr>
          <w:spacing w:val="4"/>
        </w:rPr>
        <w:t>：《</w:t>
      </w:r>
      <w:r>
        <w:rPr>
          <w:rFonts w:ascii="宋体" w:hAnsi="宋体" w:cs="宋体" w:eastAsia="宋体" w:hint="default"/>
          <w:spacing w:val="4"/>
        </w:rPr>
        <w:t>关于</w:t>
      </w:r>
      <w:r>
        <w:rPr>
          <w:rFonts w:ascii="宋体" w:hAnsi="宋体" w:cs="宋体" w:eastAsia="宋体" w:hint="default"/>
          <w:spacing w:val="4"/>
        </w:rPr>
        <w:t>追</w:t>
      </w:r>
      <w:r>
        <w:rPr>
          <w:rFonts w:ascii="宋体" w:hAnsi="宋体" w:cs="宋体" w:eastAsia="宋体" w:hint="default"/>
          <w:spacing w:val="4"/>
        </w:rPr>
        <w:t>加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49"/>
        </w:rPr>
        <w:t> </w:t>
      </w:r>
      <w:r>
        <w:rPr>
          <w:spacing w:val="12"/>
        </w:rPr>
        <w:t>年度</w:t>
      </w:r>
      <w:r>
        <w:rPr>
          <w:rFonts w:ascii="宋体" w:hAnsi="宋体" w:cs="宋体" w:eastAsia="宋体" w:hint="default"/>
          <w:spacing w:val="12"/>
        </w:rPr>
        <w:t>日常关</w:t>
      </w:r>
      <w:r>
        <w:rPr>
          <w:spacing w:val="12"/>
        </w:rPr>
        <w:t>联</w:t>
      </w:r>
      <w:r>
        <w:rPr>
          <w:rFonts w:ascii="宋体" w:hAnsi="宋体" w:cs="宋体" w:eastAsia="宋体" w:hint="default"/>
          <w:spacing w:val="12"/>
        </w:rPr>
        <w:t>交易</w:t>
      </w:r>
      <w:r>
        <w:rPr>
          <w:rFonts w:ascii="宋体" w:hAnsi="宋体" w:cs="宋体" w:eastAsia="宋体" w:hint="default"/>
          <w:spacing w:val="12"/>
        </w:rPr>
        <w:t>预</w:t>
      </w:r>
      <w:r>
        <w:rPr>
          <w:rFonts w:ascii="宋体" w:hAnsi="宋体" w:cs="宋体" w:eastAsia="宋体" w:hint="default"/>
          <w:spacing w:val="12"/>
        </w:rPr>
        <w:t>计金额</w:t>
      </w:r>
      <w:r>
        <w:rPr>
          <w:spacing w:val="12"/>
        </w:rPr>
        <w:t>的</w:t>
      </w:r>
      <w:r>
        <w:rPr>
          <w:rFonts w:ascii="宋体" w:hAnsi="宋体" w:cs="宋体" w:eastAsia="宋体" w:hint="default"/>
          <w:spacing w:val="12"/>
        </w:rPr>
        <w:t>议案</w:t>
      </w:r>
      <w:r>
        <w:rPr>
          <w:spacing w:val="12"/>
        </w:rPr>
        <w:t>》</w:t>
      </w:r>
      <w:r>
        <w:rPr>
          <w:rFonts w:ascii="宋体" w:hAnsi="宋体" w:cs="宋体" w:eastAsia="宋体" w:hint="default"/>
          <w:spacing w:val="12"/>
        </w:rPr>
        <w:t>同</w:t>
      </w:r>
      <w:r>
        <w:rPr>
          <w:rFonts w:ascii="宋体" w:hAnsi="宋体" w:cs="宋体" w:eastAsia="宋体" w:hint="default"/>
          <w:spacing w:val="12"/>
        </w:rPr>
        <w:t>意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155,000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，占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席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/>
        <w:t>股东有表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数</w:t>
      </w:r>
      <w:r>
        <w:rPr/>
        <w:t>的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100%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0 </w:t>
      </w:r>
      <w:r>
        <w:rPr/>
        <w:t>股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弃</w:t>
      </w:r>
      <w:r>
        <w:rPr>
          <w:rFonts w:ascii="宋体" w:hAnsi="宋体" w:cs="宋体" w:eastAsia="宋体" w:hint="default"/>
        </w:rPr>
        <w:t>权 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(</w:t>
      </w:r>
      <w:r>
        <w:rPr>
          <w:rFonts w:ascii="宋体" w:hAnsi="宋体" w:cs="宋体" w:eastAsia="宋体" w:hint="default"/>
        </w:rPr>
        <w:t>关</w:t>
      </w:r>
      <w:r>
        <w:rPr/>
        <w:t>联股东</w:t>
      </w:r>
      <w:r>
        <w:rPr>
          <w:rFonts w:ascii="宋体" w:hAnsi="宋体" w:cs="宋体" w:eastAsia="宋体" w:hint="default"/>
        </w:rPr>
        <w:t>昆 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19,897,057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股</w:t>
      </w:r>
      <w:r>
        <w:rPr>
          <w:rFonts w:ascii="宋体" w:hAnsi="宋体" w:cs="宋体" w:eastAsia="宋体" w:hint="default"/>
        </w:rPr>
        <w:t>回</w:t>
      </w:r>
      <w:r>
        <w:rPr>
          <w:rFonts w:ascii="宋体" w:hAnsi="宋体" w:cs="宋体" w:eastAsia="宋体" w:hint="default"/>
        </w:rPr>
        <w:t>避</w:t>
      </w:r>
      <w:r>
        <w:rPr/>
        <w:t>表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)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次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决议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1"/>
        <w:spacing w:line="436" w:lineRule="exact"/>
        <w:ind w:right="3874"/>
        <w:jc w:val="center"/>
        <w:rPr>
          <w:b w:val="0"/>
          <w:bCs w:val="0"/>
        </w:rPr>
      </w:pPr>
      <w:bookmarkStart w:name="_TOC_250004" w:id="8"/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、董事会报告</w:t>
      </w:r>
      <w:bookmarkEnd w:id="8"/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5"/>
          <w:szCs w:val="15"/>
        </w:rPr>
      </w:pPr>
    </w:p>
    <w:p>
      <w:pPr>
        <w:pStyle w:val="Heading4"/>
        <w:spacing w:line="367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</w:t>
      </w:r>
      <w:r>
        <w:rPr>
          <w:rFonts w:ascii="Microsoft JhengHei" w:hAnsi="Microsoft JhengHei" w:cs="Microsoft JhengHei" w:eastAsia="Microsoft JhengHei" w:hint="default"/>
        </w:rPr>
        <w:t>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</w:rPr>
        <w:t>回顾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9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现营业总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9,986.71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营业利润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61.44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归属于上</w:t>
      </w:r>
      <w:r>
        <w:rPr>
          <w:spacing w:val="-3"/>
        </w:rPr>
        <w:t>市公</w:t>
      </w:r>
      <w:r>
        <w:rPr/>
        <w:t> 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61.84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总资产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2,273.51</w:t>
      </w:r>
      <w:r>
        <w:rPr>
          <w:rFonts w:ascii="宋体" w:hAnsi="宋体" w:cs="宋体" w:eastAsia="宋体" w:hint="default"/>
          <w:spacing w:val="-55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营业总</w:t>
      </w:r>
      <w:r>
        <w:rPr>
          <w:rFonts w:ascii="宋体" w:hAnsi="宋体" w:cs="宋体" w:eastAsia="宋体" w:hint="default"/>
          <w:spacing w:val="-3"/>
        </w:rPr>
        <w:t>收入</w:t>
      </w:r>
      <w:r>
        <w:rPr>
          <w:rFonts w:ascii="宋体" w:hAnsi="宋体" w:cs="宋体" w:eastAsia="宋体" w:hint="default"/>
          <w:spacing w:val="-3"/>
        </w:rPr>
        <w:t>较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增</w:t>
      </w:r>
      <w:r>
        <w:rPr>
          <w:rFonts w:ascii="宋体" w:hAnsi="宋体" w:cs="宋体" w:eastAsia="宋体" w:hint="default"/>
        </w:rPr>
        <w:t>长主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易量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致，</w:t>
      </w:r>
      <w:r>
        <w:rPr>
          <w:rFonts w:ascii="宋体" w:hAnsi="宋体" w:cs="宋体" w:eastAsia="宋体" w:hint="default"/>
        </w:rPr>
        <w:t>营业利润、归属于上</w:t>
      </w:r>
      <w:r>
        <w:rPr/>
        <w:t>市公司股东的</w:t>
      </w:r>
      <w:r>
        <w:rPr>
          <w:rFonts w:ascii="宋体" w:hAnsi="宋体" w:cs="宋体" w:eastAsia="宋体" w:hint="default"/>
        </w:rPr>
        <w:t>净利润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降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内收回</w:t>
      </w:r>
      <w:r>
        <w:rPr/>
        <w:t>的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上</w:t>
      </w:r>
      <w:r>
        <w:rPr/>
        <w:t>年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致，</w:t>
      </w:r>
      <w:r>
        <w:rPr>
          <w:rFonts w:ascii="宋体" w:hAnsi="宋体" w:cs="宋体" w:eastAsia="宋体" w:hint="default"/>
        </w:rPr>
        <w:t>总资产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因为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归</w:t>
      </w:r>
      <w:r>
        <w:rPr>
          <w:rFonts w:ascii="宋体" w:hAnsi="宋体" w:cs="宋体" w:eastAsia="宋体" w:hint="default"/>
        </w:rPr>
        <w:t>还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致。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0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2011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尽快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  <w:spacing w:val="-120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，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BodyText"/>
        <w:spacing w:line="412" w:lineRule="auto" w:before="26"/>
        <w:ind w:right="2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收回</w:t>
      </w:r>
      <w:r>
        <w:rPr>
          <w:rFonts w:ascii="宋体" w:hAnsi="宋体" w:cs="宋体" w:eastAsia="宋体" w:hint="default"/>
        </w:rPr>
        <w:t>了慧</w:t>
      </w:r>
      <w:r>
        <w:rPr>
          <w:rFonts w:ascii="宋体" w:hAnsi="宋体" w:cs="宋体" w:eastAsia="宋体" w:hint="default"/>
        </w:rPr>
        <w:t>峰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/>
        <w:t>（北</w:t>
      </w:r>
      <w:r>
        <w:rPr>
          <w:rFonts w:ascii="宋体" w:hAnsi="宋体" w:cs="宋体" w:eastAsia="宋体" w:hint="default"/>
        </w:rPr>
        <w:t>京</w:t>
      </w:r>
      <w:r>
        <w:rPr/>
        <w:t>）有限公司</w:t>
      </w:r>
      <w:r>
        <w:rPr>
          <w:rFonts w:ascii="宋体" w:hAnsi="宋体" w:cs="宋体" w:eastAsia="宋体" w:hint="default"/>
        </w:rPr>
        <w:t>债权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1,000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  <w:spacing w:val="-3"/>
        </w:rPr>
        <w:t>万</w:t>
      </w:r>
      <w:r>
        <w:rPr>
          <w:rFonts w:ascii="宋体" w:hAnsi="宋体" w:cs="宋体" w:eastAsia="宋体" w:hint="default"/>
          <w:spacing w:val="-3"/>
        </w:rPr>
        <w:t>元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上</w:t>
      </w:r>
      <w:r>
        <w:rPr>
          <w:rFonts w:ascii="宋体" w:hAnsi="宋体" w:cs="宋体" w:eastAsia="宋体" w:hint="default"/>
          <w:spacing w:val="-3"/>
        </w:rPr>
        <w:t>述</w:t>
      </w:r>
      <w:r>
        <w:rPr>
          <w:rFonts w:ascii="宋体" w:hAnsi="宋体" w:cs="宋体" w:eastAsia="宋体" w:hint="default"/>
          <w:spacing w:val="-3"/>
        </w:rPr>
        <w:t>应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款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收回增加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550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次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增加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流动资金</w:t>
      </w:r>
      <w:r>
        <w:rPr>
          <w:rFonts w:ascii="宋体" w:hAnsi="宋体" w:cs="宋体" w:eastAsia="宋体" w:hint="default"/>
        </w:rPr>
        <w:t>，增</w:t>
      </w:r>
      <w:r>
        <w:rPr>
          <w:rFonts w:ascii="宋体" w:hAnsi="宋体" w:cs="宋体" w:eastAsia="宋体" w:hint="default"/>
        </w:rPr>
        <w:t>强了</w:t>
      </w:r>
      <w:r>
        <w:rPr/>
        <w:t>公司 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和经营管理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55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412" w:lineRule="auto" w:before="0"/>
        <w:ind w:right="100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 </w:t>
      </w:r>
      <w:r>
        <w:rPr>
          <w:rFonts w:ascii="宋体" w:hAnsi="宋体" w:cs="宋体" w:eastAsia="宋体" w:hint="default"/>
        </w:rPr>
        <w:t>TEC5200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入</w:t>
      </w:r>
      <w:r>
        <w:rPr/>
        <w:t>网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通</w:t>
      </w:r>
      <w:r>
        <w:rPr/>
        <w:t>信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；</w:t>
      </w:r>
      <w:r>
        <w:rPr/>
        <w:t>电子</w:t>
      </w:r>
      <w:r>
        <w:rPr>
          <w:rFonts w:ascii="宋体" w:hAnsi="宋体" w:cs="宋体" w:eastAsia="宋体" w:hint="default"/>
        </w:rPr>
        <w:t>产 </w:t>
      </w:r>
      <w:r>
        <w:rPr>
          <w:rFonts w:ascii="宋体" w:hAnsi="宋体" w:cs="宋体" w:eastAsia="宋体" w:hint="default"/>
          <w:spacing w:val="-8"/>
        </w:rPr>
        <w:t>品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销</w:t>
      </w:r>
      <w:r>
        <w:rPr>
          <w:rFonts w:ascii="宋体" w:hAnsi="宋体" w:cs="宋体" w:eastAsia="宋体" w:hint="default"/>
          <w:spacing w:val="-8"/>
        </w:rPr>
        <w:t>售</w:t>
      </w:r>
      <w:r>
        <w:rPr>
          <w:rFonts w:ascii="宋体" w:hAnsi="宋体" w:cs="宋体" w:eastAsia="宋体" w:hint="default"/>
          <w:spacing w:val="-8"/>
        </w:rPr>
        <w:t>；</w:t>
      </w:r>
      <w:r>
        <w:rPr>
          <w:rFonts w:ascii="宋体" w:hAnsi="宋体" w:cs="宋体" w:eastAsia="宋体" w:hint="default"/>
          <w:spacing w:val="-8"/>
        </w:rPr>
        <w:t>房</w:t>
      </w:r>
      <w:r>
        <w:rPr>
          <w:spacing w:val="-8"/>
        </w:rPr>
        <w:t>地</w:t>
      </w:r>
      <w:r>
        <w:rPr>
          <w:rFonts w:ascii="宋体" w:hAnsi="宋体" w:cs="宋体" w:eastAsia="宋体" w:hint="default"/>
          <w:spacing w:val="-8"/>
        </w:rPr>
        <w:t>产</w:t>
      </w:r>
      <w:r>
        <w:rPr>
          <w:rFonts w:ascii="宋体" w:hAnsi="宋体" w:cs="宋体" w:eastAsia="宋体" w:hint="default"/>
          <w:spacing w:val="-8"/>
        </w:rPr>
        <w:t>开发</w:t>
      </w:r>
      <w:r>
        <w:rPr>
          <w:spacing w:val="-8"/>
        </w:rPr>
        <w:t>与</w:t>
      </w:r>
      <w:r>
        <w:rPr>
          <w:rFonts w:ascii="宋体" w:hAnsi="宋体" w:cs="宋体" w:eastAsia="宋体" w:hint="default"/>
          <w:spacing w:val="-8"/>
        </w:rPr>
        <w:t>投</w:t>
      </w:r>
      <w:r>
        <w:rPr>
          <w:rFonts w:ascii="宋体" w:hAnsi="宋体" w:cs="宋体" w:eastAsia="宋体" w:hint="default"/>
          <w:spacing w:val="-8"/>
        </w:rPr>
        <w:t>资</w:t>
      </w:r>
      <w:r>
        <w:rPr>
          <w:rFonts w:ascii="宋体" w:hAnsi="宋体" w:cs="宋体" w:eastAsia="宋体" w:hint="default"/>
          <w:spacing w:val="-8"/>
        </w:rPr>
        <w:t>；物</w:t>
      </w:r>
      <w:r>
        <w:rPr>
          <w:rFonts w:ascii="宋体" w:hAnsi="宋体" w:cs="宋体" w:eastAsia="宋体" w:hint="default"/>
          <w:spacing w:val="-8"/>
        </w:rPr>
        <w:t>业管理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spacing w:val="-8"/>
        </w:rPr>
        <w:t>（法</w:t>
      </w:r>
      <w:r>
        <w:rPr>
          <w:rFonts w:ascii="宋体" w:hAnsi="宋体" w:cs="宋体" w:eastAsia="宋体" w:hint="default"/>
          <w:spacing w:val="-8"/>
        </w:rPr>
        <w:t>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rFonts w:ascii="宋体" w:hAnsi="宋体" w:cs="宋体" w:eastAsia="宋体" w:hint="default"/>
          <w:spacing w:val="-8"/>
        </w:rPr>
        <w:t>行</w:t>
      </w:r>
      <w:r>
        <w:rPr>
          <w:spacing w:val="-8"/>
        </w:rPr>
        <w:t>政法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国务</w:t>
      </w:r>
      <w:r>
        <w:rPr>
          <w:rFonts w:ascii="宋体" w:hAnsi="宋体" w:cs="宋体" w:eastAsia="宋体" w:hint="default"/>
          <w:spacing w:val="-8"/>
        </w:rPr>
        <w:t>院</w:t>
      </w:r>
      <w:r>
        <w:rPr>
          <w:rFonts w:ascii="宋体" w:hAnsi="宋体" w:cs="宋体" w:eastAsia="宋体" w:hint="default"/>
          <w:spacing w:val="-8"/>
        </w:rPr>
        <w:t>决</w:t>
      </w:r>
      <w:r>
        <w:rPr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禁</w:t>
      </w:r>
      <w:r>
        <w:rPr>
          <w:rFonts w:ascii="宋体" w:hAnsi="宋体" w:cs="宋体" w:eastAsia="宋体" w:hint="default"/>
          <w:spacing w:val="-8"/>
        </w:rPr>
        <w:t>止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项目除</w:t>
      </w:r>
      <w:r>
        <w:rPr>
          <w:rFonts w:ascii="宋体" w:hAnsi="宋体" w:cs="宋体" w:eastAsia="宋体" w:hint="default"/>
          <w:spacing w:val="-8"/>
        </w:rPr>
        <w:t>外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107"/>
        </w:rPr>
        <w:t> </w:t>
      </w:r>
      <w:r>
        <w:rPr>
          <w:spacing w:val="-8"/>
        </w:rPr>
        <w:t>限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项目</w:t>
      </w:r>
      <w:r>
        <w:rPr>
          <w:rFonts w:ascii="宋体" w:hAnsi="宋体" w:cs="宋体" w:eastAsia="宋体" w:hint="default"/>
          <w:spacing w:val="-8"/>
        </w:rPr>
        <w:t>须</w:t>
      </w:r>
      <w:r>
        <w:rPr>
          <w:rFonts w:ascii="宋体" w:hAnsi="宋体" w:cs="宋体" w:eastAsia="宋体" w:hint="default"/>
          <w:spacing w:val="-8"/>
        </w:rPr>
        <w:t>取</w:t>
      </w:r>
      <w:r>
        <w:rPr>
          <w:rFonts w:ascii="宋体" w:hAnsi="宋体" w:cs="宋体" w:eastAsia="宋体" w:hint="default"/>
          <w:spacing w:val="-8"/>
        </w:rPr>
        <w:t>得许</w:t>
      </w:r>
      <w:r>
        <w:rPr>
          <w:rFonts w:ascii="宋体" w:hAnsi="宋体" w:cs="宋体" w:eastAsia="宋体" w:hint="default"/>
          <w:spacing w:val="-8"/>
        </w:rPr>
        <w:t>可后</w:t>
      </w:r>
      <w:r>
        <w:rPr>
          <w:rFonts w:ascii="宋体" w:hAnsi="宋体" w:cs="宋体" w:eastAsia="宋体" w:hint="default"/>
          <w:spacing w:val="-8"/>
        </w:rPr>
        <w:t>方</w:t>
      </w:r>
      <w:r>
        <w:rPr>
          <w:rFonts w:ascii="宋体" w:hAnsi="宋体" w:cs="宋体" w:eastAsia="宋体" w:hint="default"/>
          <w:spacing w:val="-8"/>
        </w:rPr>
        <w:t>可</w:t>
      </w:r>
      <w:r>
        <w:rPr>
          <w:rFonts w:ascii="宋体" w:hAnsi="宋体" w:cs="宋体" w:eastAsia="宋体" w:hint="default"/>
          <w:spacing w:val="-8"/>
        </w:rPr>
        <w:t>经营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 </w:t>
      </w:r>
    </w:p>
    <w:p>
      <w:pPr>
        <w:pStyle w:val="BodyText"/>
        <w:spacing w:line="240" w:lineRule="auto" w:before="50"/>
        <w:ind w:left="628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业、产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、</w:t>
      </w:r>
      <w:r>
        <w:rPr/>
        <w:t>地区</w:t>
      </w:r>
      <w:r>
        <w:rPr>
          <w:rFonts w:ascii="宋体" w:hAnsi="宋体" w:cs="宋体" w:eastAsia="宋体" w:hint="default"/>
        </w:rPr>
        <w:t>列</w:t>
      </w:r>
      <w:r>
        <w:rPr>
          <w:rFonts w:ascii="宋体" w:hAnsi="宋体" w:cs="宋体" w:eastAsia="宋体" w:hint="default"/>
        </w:rPr>
        <w:t>示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收入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利润构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240" w:lineRule="auto" w:before="0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按行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spacing w:line="240" w:lineRule="auto" w:before="8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0"/>
        <w:ind w:left="148" w:right="0" w:firstLine="0"/>
        <w:jc w:val="both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24"/>
          <w:szCs w:val="24"/>
        </w:rPr>
        <w:t>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   </w:t>
      </w:r>
      <w:r>
        <w:rPr>
          <w:rFonts w:ascii="宋体" w:hAnsi="宋体" w:cs="宋体" w:eastAsia="宋体" w:hint="default"/>
          <w:spacing w:val="-5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w w:val="101"/>
          <w:sz w:val="18"/>
          <w:szCs w:val="18"/>
        </w:rPr>
        <w:t> 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32" w:lineRule="exact" w:before="0"/>
        <w:ind w:left="147" w:right="12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/>
        <w:pict>
          <v:shape style="position:absolute;margin-left:67.440002pt;margin-top:-88.608276pt;width:462.75pt;height:90.25pt;mso-position-horizontal-relative:page;mso-position-vertical-relative:paragraph;z-index:13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80"/>
                    <w:gridCol w:w="1483"/>
                    <w:gridCol w:w="1478"/>
                    <w:gridCol w:w="946"/>
                    <w:gridCol w:w="1162"/>
                    <w:gridCol w:w="1152"/>
                    <w:gridCol w:w="1339"/>
                  </w:tblGrid>
                  <w:tr>
                    <w:trPr>
                      <w:trHeight w:val="888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分行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69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收入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1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left="374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本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/>
                          <w:ind w:left="196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283" w:right="0"/>
                          <w:jc w:val="lef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(%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0" w:lineRule="exact" w:before="152"/>
                          <w:ind w:left="124" w:right="127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收入比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30" w:lineRule="exact" w:before="152"/>
                          <w:ind w:left="120" w:right="122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营业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成</w:t>
                        </w:r>
                        <w:r>
                          <w:rPr>
                            <w:rFonts w:ascii="宋体" w:hAnsi="宋体" w:cs="宋体" w:eastAsia="宋体" w:hint="default"/>
                            <w:spacing w:val="-3"/>
                            <w:sz w:val="18"/>
                            <w:szCs w:val="18"/>
                          </w:rPr>
                          <w:t>本比</w:t>
                        </w:r>
                        <w:r>
                          <w:rPr>
                            <w:rFonts w:ascii="宋体" w:hAnsi="宋体" w:cs="宋体" w:eastAsia="宋体" w:hint="default"/>
                            <w:spacing w:val="-85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DFDFDF"/>
                      </w:tcPr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宋体" w:hAnsi="宋体" w:cs="宋体" w:eastAsia="宋体" w:hint="default"/>
                            <w:sz w:val="13"/>
                            <w:szCs w:val="13"/>
                          </w:rPr>
                        </w:pPr>
                      </w:p>
                      <w:p>
                        <w:pPr>
                          <w:pStyle w:val="TableParagraph"/>
                          <w:spacing w:line="233" w:lineRule="exact"/>
                          <w:ind w:left="4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毛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利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率比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上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年</w:t>
                        </w:r>
                      </w:p>
                      <w:p>
                        <w:pPr>
                          <w:pStyle w:val="TableParagraph"/>
                          <w:spacing w:line="233" w:lineRule="exact"/>
                          <w:ind w:left="9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增减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（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%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）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电子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行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业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9,986.71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9,707.37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2.80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16.73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14.82 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1.62 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tcW w:w="16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left="86" w:right="0"/>
                          <w:jc w:val="center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合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  <w:t> </w:t>
                        </w:r>
                        <w:r>
                          <w:rPr>
                            <w:rFonts w:ascii="宋体" w:hAnsi="宋体" w:cs="宋体" w:eastAsia="宋体" w:hint="default"/>
                            <w:spacing w:val="2"/>
                            <w:sz w:val="18"/>
                            <w:szCs w:val="18"/>
                          </w:rPr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计</w:t>
                        </w:r>
                        <w:r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  <w:t> </w:t>
                        </w:r>
                      </w:p>
                    </w:tc>
                    <w:tc>
                      <w:tcPr>
                        <w:tcW w:w="14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9,986.71 </w:t>
                        </w:r>
                      </w:p>
                    </w:tc>
                    <w:tc>
                      <w:tcPr>
                        <w:tcW w:w="147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pacing w:val="-1"/>
                            <w:sz w:val="18"/>
                          </w:rPr>
                          <w:t>9,707.37 </w:t>
                        </w:r>
                      </w:p>
                    </w:tc>
                    <w:tc>
                      <w:tcPr>
                        <w:tcW w:w="946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2.80 </w:t>
                        </w:r>
                      </w:p>
                    </w:tc>
                    <w:tc>
                      <w:tcPr>
                        <w:tcW w:w="11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12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16.73 </w:t>
                        </w:r>
                      </w:p>
                    </w:tc>
                    <w:tc>
                      <w:tcPr>
                        <w:tcW w:w="115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14.82 </w:t>
                        </w:r>
                      </w:p>
                    </w:tc>
                    <w:tc>
                      <w:tcPr>
                        <w:tcW w:w="133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 w:before="73"/>
                          <w:ind w:right="7"/>
                          <w:jc w:val="right"/>
                          <w:rPr>
                            <w:rFonts w:ascii="宋体" w:hAnsi="宋体" w:cs="宋体" w:eastAsia="宋体" w:hint="default"/>
                            <w:sz w:val="18"/>
                            <w:szCs w:val="18"/>
                          </w:rPr>
                        </w:pPr>
                        <w:r>
                          <w:rPr>
                            <w:rFonts w:ascii="宋体"/>
                            <w:sz w:val="18"/>
                          </w:rPr>
                          <w:t>1.62 </w:t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宋体" w:hAnsi="宋体" w:cs="宋体" w:eastAsia="宋体" w:hint="default"/>
          <w:sz w:val="24"/>
          <w:szCs w:val="24"/>
        </w:rPr>
        <w:t> 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交易总金额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为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29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72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BodyText"/>
        <w:spacing w:line="240" w:lineRule="auto" w:before="93"/>
        <w:ind w:left="627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</w:t>
      </w:r>
    </w:p>
    <w:p>
      <w:pPr>
        <w:pStyle w:val="BodyText"/>
        <w:spacing w:line="240" w:lineRule="auto" w:before="20"/>
        <w:ind w:left="147" w:right="129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                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sz w:val="18"/>
          <w:szCs w:val="18"/>
        </w:rPr>
        <w:t>：人</w:t>
      </w:r>
      <w:r>
        <w:rPr>
          <w:rFonts w:ascii="宋体" w:hAnsi="宋体" w:cs="宋体" w:eastAsia="宋体" w:hint="default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"/>
        <w:rPr>
          <w:rFonts w:ascii="宋体" w:hAnsi="宋体" w:cs="宋体" w:eastAsia="宋体" w:hint="default"/>
          <w:sz w:val="11"/>
          <w:szCs w:val="11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63"/>
        <w:gridCol w:w="1786"/>
        <w:gridCol w:w="1680"/>
        <w:gridCol w:w="946"/>
        <w:gridCol w:w="1157"/>
        <w:gridCol w:w="1085"/>
        <w:gridCol w:w="1224"/>
      </w:tblGrid>
      <w:tr>
        <w:trPr>
          <w:trHeight w:val="944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0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分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52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5" w:lineRule="exact"/>
              <w:ind w:left="20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</w:t>
            </w:r>
          </w:p>
          <w:p>
            <w:pPr>
              <w:pStyle w:val="TableParagraph"/>
              <w:spacing w:line="240" w:lineRule="auto"/>
              <w:ind w:left="24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0"/>
              <w:ind w:left="124" w:right="122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收入比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85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</w:p>
          <w:p>
            <w:pPr>
              <w:pStyle w:val="TableParagraph"/>
              <w:spacing w:line="235" w:lineRule="exact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0"/>
              <w:ind w:left="172" w:right="132"/>
              <w:jc w:val="both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营业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本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</w:t>
            </w:r>
            <w:r>
              <w:rPr>
                <w:rFonts w:ascii="宋体" w:hAnsi="宋体" w:cs="宋体" w:eastAsia="宋体" w:hint="default"/>
                <w:spacing w:val="-86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3"/>
              <w:ind w:right="0"/>
              <w:jc w:val="left"/>
              <w:rPr>
                <w:rFonts w:ascii="宋体" w:hAnsi="宋体" w:cs="宋体" w:eastAsia="宋体" w:hint="default"/>
                <w:sz w:val="14"/>
                <w:szCs w:val="14"/>
              </w:rPr>
            </w:pPr>
          </w:p>
          <w:p>
            <w:pPr>
              <w:pStyle w:val="TableParagraph"/>
              <w:spacing w:line="235" w:lineRule="exact"/>
              <w:ind w:left="158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率比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上</w:t>
            </w: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9,986.71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9,707.37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2.80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16.73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14.82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1.62 </w:t>
            </w:r>
          </w:p>
        </w:tc>
      </w:tr>
      <w:tr>
        <w:trPr>
          <w:trHeight w:val="456" w:hRule="exact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w w:val="10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1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合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9,986.71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9,707.37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2.80 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16.73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14.82 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1.62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BodyText"/>
        <w:spacing w:line="240" w:lineRule="auto" w:before="26"/>
        <w:ind w:left="628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按</w:t>
      </w:r>
      <w:r>
        <w:rPr/>
        <w:t>地区</w:t>
      </w:r>
      <w:r>
        <w:rPr>
          <w:rFonts w:ascii="宋体" w:hAnsi="宋体" w:cs="宋体" w:eastAsia="宋体" w:hint="default"/>
        </w:rPr>
        <w:t>划分</w:t>
      </w:r>
      <w:r>
        <w:rPr/>
        <w:t>：</w:t>
      </w:r>
      <w:r>
        <w:rPr>
          <w:rFonts w:ascii="宋体" w:hAnsi="宋体" w:cs="宋体" w:eastAsia="宋体" w:hint="default"/>
        </w:rPr>
        <w:t>                                  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596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91"/>
        <w:gridCol w:w="3744"/>
        <w:gridCol w:w="3605"/>
      </w:tblGrid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地区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439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国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地区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50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9,986.71 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16.73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18"/>
          <w:szCs w:val="18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240" w:lineRule="auto" w:before="9"/>
        <w:rPr>
          <w:rFonts w:ascii="宋体" w:hAnsi="宋体" w:cs="宋体" w:eastAsia="宋体" w:hint="default"/>
          <w:sz w:val="14"/>
          <w:szCs w:val="14"/>
        </w:rPr>
      </w:pPr>
    </w:p>
    <w:p>
      <w:pPr>
        <w:spacing w:after="0" w:line="240" w:lineRule="auto"/>
        <w:rPr>
          <w:rFonts w:ascii="宋体" w:hAnsi="宋体" w:cs="宋体" w:eastAsia="宋体" w:hint="default"/>
          <w:sz w:val="14"/>
          <w:szCs w:val="14"/>
        </w:rPr>
        <w:sectPr>
          <w:footerReference w:type="default" r:id="rId14"/>
          <w:pgSz w:w="11900" w:h="16840"/>
          <w:pgMar w:footer="840" w:header="876" w:top="1080" w:bottom="1020" w:left="1100" w:right="1080"/>
        </w:sectPr>
      </w:pPr>
    </w:p>
    <w:p>
      <w:pPr>
        <w:pStyle w:val="BodyText"/>
        <w:spacing w:line="240" w:lineRule="auto" w:before="26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     </w:t>
      </w:r>
    </w:p>
    <w:p>
      <w:pPr>
        <w:pStyle w:val="BodyText"/>
        <w:spacing w:line="240" w:lineRule="auto" w:before="103"/>
        <w:ind w:left="38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占</w:t>
      </w:r>
      <w:r>
        <w:rPr/>
        <w:t>公司</w:t>
      </w:r>
      <w:r>
        <w:rPr>
          <w:rFonts w:ascii="宋体" w:hAnsi="宋体" w:cs="宋体" w:eastAsia="宋体" w:hint="default"/>
        </w:rPr>
        <w:t>营业</w:t>
      </w:r>
      <w:r>
        <w:rPr>
          <w:rFonts w:ascii="宋体" w:hAnsi="宋体" w:cs="宋体" w:eastAsia="宋体" w:hint="default"/>
        </w:rPr>
        <w:t>收入或</w:t>
      </w:r>
      <w:r>
        <w:rPr>
          <w:rFonts w:ascii="宋体" w:hAnsi="宋体" w:cs="宋体" w:eastAsia="宋体" w:hint="default"/>
        </w:rPr>
        <w:t>营业利润总额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  <w:r>
        <w:rPr/>
        <w:br w:type="column"/>
      </w:r>
      <w:r>
        <w:rPr>
          <w:rFonts w:ascii="宋体"/>
          <w:sz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1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单位</w:t>
      </w:r>
      <w:r>
        <w:rPr>
          <w:rFonts w:ascii="宋体" w:hAnsi="宋体" w:cs="宋体" w:eastAsia="宋体" w:hint="default"/>
          <w:sz w:val="21"/>
          <w:szCs w:val="21"/>
        </w:rPr>
        <w:t>：人</w:t>
      </w:r>
      <w:r>
        <w:rPr>
          <w:rFonts w:ascii="宋体" w:hAnsi="宋体" w:cs="宋体" w:eastAsia="宋体" w:hint="default"/>
          <w:sz w:val="21"/>
          <w:szCs w:val="21"/>
        </w:rPr>
        <w:t>民币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1100" w:right="1080"/>
          <w:cols w:num="2" w:equalWidth="0">
            <w:col w:w="6206" w:space="725"/>
            <w:col w:w="2789"/>
          </w:cols>
        </w:sectPr>
      </w:pPr>
    </w:p>
    <w:p>
      <w:pPr>
        <w:spacing w:line="240" w:lineRule="auto" w:before="13"/>
        <w:rPr>
          <w:rFonts w:ascii="宋体" w:hAnsi="宋体" w:cs="宋体" w:eastAsia="宋体" w:hint="default"/>
          <w:sz w:val="3"/>
          <w:szCs w:val="3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97"/>
        <w:gridCol w:w="2309"/>
        <w:gridCol w:w="2088"/>
        <w:gridCol w:w="2846"/>
      </w:tblGrid>
      <w:tr>
        <w:trPr>
          <w:trHeight w:val="45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7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收入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成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营业利润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56" w:hRule="exact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电子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78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9,986.71 </w:t>
            </w:r>
          </w:p>
        </w:tc>
        <w:tc>
          <w:tcPr>
            <w:tcW w:w="2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9,707.37 </w:t>
            </w:r>
          </w:p>
        </w:tc>
        <w:tc>
          <w:tcPr>
            <w:tcW w:w="2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8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0.62 </w:t>
            </w:r>
          </w:p>
        </w:tc>
      </w:tr>
    </w:tbl>
    <w:p>
      <w:pPr>
        <w:spacing w:line="240" w:lineRule="auto" w:before="6"/>
        <w:rPr>
          <w:rFonts w:ascii="宋体" w:hAnsi="宋体" w:cs="宋体" w:eastAsia="宋体" w:hint="default"/>
          <w:sz w:val="26"/>
          <w:szCs w:val="26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构、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前</w:t>
      </w:r>
      <w:r>
        <w:rPr/>
        <w:t>一报告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</w:p>
    <w:p>
      <w:pPr>
        <w:spacing w:line="240" w:lineRule="auto" w:before="13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>
          <w:spacing w:val="-120"/>
        </w:rPr>
        <w:t>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供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客户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36"/>
        <w:ind w:left="0" w:right="742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万</w:t>
      </w:r>
      <w:r>
        <w:rPr>
          <w:rFonts w:ascii="宋体" w:hAnsi="宋体" w:cs="宋体" w:eastAsia="宋体" w:hint="default"/>
          <w:spacing w:val="-1"/>
          <w:sz w:val="21"/>
          <w:szCs w:val="21"/>
        </w:rPr>
        <w:t>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77"/>
        <w:gridCol w:w="1363"/>
        <w:gridCol w:w="2837"/>
        <w:gridCol w:w="1469"/>
      </w:tblGrid>
      <w:tr>
        <w:trPr>
          <w:trHeight w:val="569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0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9,707.37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8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采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  <w:tr>
        <w:trPr>
          <w:trHeight w:val="569" w:hRule="exact"/>
        </w:trPr>
        <w:tc>
          <w:tcPr>
            <w:tcW w:w="3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5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客户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合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9,986.71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35"/>
              <w:ind w:left="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总额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5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100% </w:t>
            </w:r>
          </w:p>
        </w:tc>
      </w:tr>
    </w:tbl>
    <w:p>
      <w:pPr>
        <w:pStyle w:val="BodyText"/>
        <w:spacing w:line="269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资产、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费用</w:t>
      </w:r>
      <w:r>
        <w:rPr/>
        <w:t>的</w:t>
      </w:r>
      <w:r>
        <w:rPr>
          <w:rFonts w:ascii="宋体" w:hAnsi="宋体" w:cs="宋体" w:eastAsia="宋体" w:hint="default"/>
        </w:rPr>
        <w:t>变动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9"/>
          <w:szCs w:val="9"/>
        </w:rPr>
      </w:pPr>
    </w:p>
    <w:p>
      <w:pPr>
        <w:spacing w:before="46"/>
        <w:ind w:left="0" w:right="565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3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民币元</w:t>
      </w:r>
      <w:r>
        <w:rPr>
          <w:rFonts w:ascii="宋体" w:hAnsi="宋体" w:cs="宋体" w:eastAsia="宋体" w:hint="default"/>
          <w:spacing w:val="-3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2"/>
        <w:gridCol w:w="1838"/>
        <w:gridCol w:w="1469"/>
        <w:gridCol w:w="1574"/>
        <w:gridCol w:w="1262"/>
        <w:gridCol w:w="1786"/>
      </w:tblGrid>
      <w:tr>
        <w:trPr>
          <w:trHeight w:val="456" w:hRule="exact"/>
        </w:trPr>
        <w:tc>
          <w:tcPr>
            <w:tcW w:w="15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57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907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2"/>
              <w:ind w:left="67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12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月</w:t>
            </w:r>
            <w:r>
              <w:rPr>
                <w:rFonts w:ascii="宋体" w:hAnsi="宋体" w:cs="宋体" w:eastAsia="宋体" w:hint="default"/>
                <w:spacing w:val="-44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31</w:t>
            </w:r>
            <w:r>
              <w:rPr>
                <w:rFonts w:ascii="宋体" w:hAnsi="宋体" w:cs="宋体" w:eastAsia="宋体" w:hint="default"/>
                <w:spacing w:val="-49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日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 </w:t>
            </w:r>
          </w:p>
        </w:tc>
        <w:tc>
          <w:tcPr>
            <w:tcW w:w="17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3"/>
                <w:szCs w:val="13"/>
              </w:rPr>
            </w:pPr>
          </w:p>
          <w:p>
            <w:pPr>
              <w:pStyle w:val="TableParagraph"/>
              <w:spacing w:line="235" w:lineRule="exact"/>
              <w:ind w:left="52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变动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幅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度（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5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3" w:lineRule="exact"/>
              <w:ind w:left="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59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3" w:lineRule="exact"/>
              <w:ind w:left="216" w:right="0" w:hanging="39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总资产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</w:p>
          <w:p>
            <w:pPr>
              <w:pStyle w:val="TableParagraph"/>
              <w:spacing w:line="240" w:lineRule="auto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重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货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币资金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22,266,122.85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97.94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54,540,028.06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91.69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6.25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其他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9,700.00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0.04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4,583,342.87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7.71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-7.67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10,039,017.56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44.16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7,488,204.60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12.59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31.57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6,929,115.23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30.48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3,603,552.73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6.06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24.42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收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1,069,235.40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4.70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4,150,227.99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6.98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-2.28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长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45,000,000.00 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197.93 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85,000,000.00 </w:t>
            </w:r>
          </w:p>
        </w:tc>
        <w:tc>
          <w:tcPr>
            <w:tcW w:w="1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142.90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55.03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6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项目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2011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2010</w:t>
            </w:r>
            <w:r>
              <w:rPr>
                <w:rFonts w:ascii="宋体" w:hAnsi="宋体" w:cs="宋体" w:eastAsia="宋体" w:hint="default"/>
                <w:spacing w:val="-40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年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3"/>
              <w:ind w:left="47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增减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（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%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）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51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费用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211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3,036,385.27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6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7,569,683.34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-59.89 </w:t>
            </w:r>
          </w:p>
        </w:tc>
      </w:tr>
      <w:tr>
        <w:trPr>
          <w:trHeight w:val="456" w:hRule="exact"/>
        </w:trPr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净利润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3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618,390.16 </w:t>
            </w:r>
          </w:p>
        </w:tc>
        <w:tc>
          <w:tcPr>
            <w:tcW w:w="28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left="1641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3,666,740.27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3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-83.14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币资金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其他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内收回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3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账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供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商</w:t>
      </w:r>
      <w:r>
        <w:rPr>
          <w:rFonts w:ascii="宋体" w:hAnsi="宋体" w:cs="宋体" w:eastAsia="宋体" w:hint="default"/>
          <w:sz w:val="21"/>
          <w:szCs w:val="21"/>
        </w:rPr>
        <w:t>货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4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增加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5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客户</w:t>
      </w:r>
      <w:r>
        <w:rPr>
          <w:rFonts w:ascii="宋体" w:hAnsi="宋体" w:cs="宋体" w:eastAsia="宋体" w:hint="default"/>
          <w:sz w:val="21"/>
          <w:szCs w:val="21"/>
        </w:rPr>
        <w:t>预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type w:val="continuous"/>
          <w:pgSz w:w="11900" w:h="16840"/>
          <w:pgMar w:top="1080" w:bottom="1020" w:left="1100" w:right="1080"/>
        </w:sectPr>
      </w:pPr>
    </w:p>
    <w:p>
      <w:pPr>
        <w:spacing w:before="12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6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长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付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7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财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费用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计</w:t>
      </w:r>
      <w:r>
        <w:rPr>
          <w:rFonts w:ascii="宋体" w:hAnsi="宋体" w:cs="宋体" w:eastAsia="宋体" w:hint="default"/>
          <w:sz w:val="21"/>
          <w:szCs w:val="21"/>
        </w:rPr>
        <w:t>提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债</w:t>
      </w:r>
      <w:r>
        <w:rPr>
          <w:rFonts w:ascii="宋体" w:hAnsi="宋体" w:cs="宋体" w:eastAsia="宋体" w:hint="default"/>
          <w:sz w:val="21"/>
          <w:szCs w:val="21"/>
        </w:rPr>
        <w:t>务</w:t>
      </w:r>
      <w:r>
        <w:rPr>
          <w:rFonts w:ascii="宋体" w:hAnsi="宋体" w:cs="宋体" w:eastAsia="宋体" w:hint="default"/>
          <w:sz w:val="21"/>
          <w:szCs w:val="21"/>
        </w:rPr>
        <w:t>利</w:t>
      </w:r>
      <w:r>
        <w:rPr>
          <w:rFonts w:ascii="宋体" w:hAnsi="宋体" w:cs="宋体" w:eastAsia="宋体" w:hint="default"/>
          <w:sz w:val="21"/>
          <w:szCs w:val="21"/>
        </w:rPr>
        <w:t>息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</w:t>
      </w:r>
      <w:r>
        <w:rPr>
          <w:rFonts w:ascii="宋体" w:hAnsi="宋体" w:cs="宋体" w:eastAsia="宋体" w:hint="default"/>
          <w:sz w:val="21"/>
          <w:szCs w:val="21"/>
        </w:rPr>
        <w:t>；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4"/>
          <w:szCs w:val="24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8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净利润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内收回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应</w:t>
      </w:r>
      <w:r>
        <w:rPr>
          <w:rFonts w:ascii="宋体" w:hAnsi="宋体" w:cs="宋体" w:eastAsia="宋体" w:hint="default"/>
          <w:sz w:val="21"/>
          <w:szCs w:val="21"/>
        </w:rPr>
        <w:t>收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项</w:t>
      </w:r>
      <w:r>
        <w:rPr>
          <w:rFonts w:ascii="宋体" w:hAnsi="宋体" w:cs="宋体" w:eastAsia="宋体" w:hint="default"/>
          <w:sz w:val="21"/>
          <w:szCs w:val="21"/>
        </w:rPr>
        <w:t>较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同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4"/>
          <w:szCs w:val="24"/>
        </w:rPr>
        <w:t> </w:t>
      </w:r>
    </w:p>
    <w:p>
      <w:pPr>
        <w:pStyle w:val="BodyText"/>
        <w:spacing w:line="240" w:lineRule="auto" w:before="127"/>
        <w:ind w:left="0" w:right="1751"/>
        <w:jc w:val="righ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现金流量</w:t>
      </w:r>
      <w:r>
        <w:rPr/>
        <w:t>的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6"/>
        <w:ind w:left="0" w:right="125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：人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2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43"/>
        <w:gridCol w:w="1786"/>
        <w:gridCol w:w="1944"/>
        <w:gridCol w:w="2256"/>
      </w:tblGrid>
      <w:tr>
        <w:trPr>
          <w:trHeight w:val="456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项目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54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left="623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47"/>
              <w:ind w:right="1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本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比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上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增减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（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%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pacing w:val="-1"/>
                <w:sz w:val="21"/>
                <w:szCs w:val="21"/>
              </w:rPr>
              <w:t> </w:t>
            </w:r>
          </w:p>
        </w:tc>
      </w:tr>
      <w:tr>
        <w:trPr>
          <w:trHeight w:val="495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经营活动产生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7,856,212.38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8,531,112.90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67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-7.91 </w:t>
            </w:r>
          </w:p>
        </w:tc>
      </w:tr>
      <w:tr>
        <w:trPr>
          <w:trHeight w:val="619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-130,117.59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-64,779.77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  <w:tr>
        <w:trPr>
          <w:trHeight w:val="619" w:hRule="exact"/>
        </w:trPr>
        <w:tc>
          <w:tcPr>
            <w:tcW w:w="3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left="9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资活动产生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现金流量净额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-40,000,000.00 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41,000,000.00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29"/>
              <w:ind w:right="-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- </w:t>
            </w:r>
          </w:p>
        </w:tc>
      </w:tr>
    </w:tbl>
    <w:p>
      <w:pPr>
        <w:spacing w:line="241" w:lineRule="exact" w:before="0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说明</w:t>
      </w:r>
      <w:r>
        <w:rPr>
          <w:rFonts w:ascii="宋体" w:hAnsi="宋体" w:cs="宋体" w:eastAsia="宋体" w:hint="default"/>
          <w:sz w:val="21"/>
          <w:szCs w:val="21"/>
        </w:rPr>
        <w:t>：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8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1</w:t>
      </w:r>
      <w:r>
        <w:rPr>
          <w:rFonts w:ascii="宋体" w:hAnsi="宋体" w:cs="宋体" w:eastAsia="宋体" w:hint="default"/>
          <w:sz w:val="21"/>
          <w:szCs w:val="21"/>
        </w:rPr>
        <w:t>）公司</w:t>
      </w:r>
      <w:r>
        <w:rPr>
          <w:rFonts w:ascii="宋体" w:hAnsi="宋体" w:cs="宋体" w:eastAsia="宋体" w:hint="default"/>
          <w:sz w:val="21"/>
          <w:szCs w:val="21"/>
        </w:rPr>
        <w:t>投</w:t>
      </w:r>
      <w:r>
        <w:rPr>
          <w:rFonts w:ascii="宋体" w:hAnsi="宋体" w:cs="宋体" w:eastAsia="宋体" w:hint="default"/>
          <w:sz w:val="21"/>
          <w:szCs w:val="21"/>
        </w:rPr>
        <w:t>资活动产生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现金流量净额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购</w:t>
      </w:r>
      <w:r>
        <w:rPr>
          <w:rFonts w:ascii="宋体" w:hAnsi="宋体" w:cs="宋体" w:eastAsia="宋体" w:hint="default"/>
          <w:sz w:val="21"/>
          <w:szCs w:val="21"/>
        </w:rPr>
        <w:t>置</w:t>
      </w:r>
      <w:r>
        <w:rPr>
          <w:rFonts w:ascii="宋体" w:hAnsi="宋体" w:cs="宋体" w:eastAsia="宋体" w:hint="default"/>
          <w:sz w:val="21"/>
          <w:szCs w:val="21"/>
        </w:rPr>
        <w:t>无形</w:t>
      </w:r>
      <w:r>
        <w:rPr>
          <w:rFonts w:ascii="宋体" w:hAnsi="宋体" w:cs="宋体" w:eastAsia="宋体" w:hint="default"/>
          <w:sz w:val="21"/>
          <w:szCs w:val="21"/>
        </w:rPr>
        <w:t>资产所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before="133"/>
        <w:ind w:left="5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筹</w:t>
      </w:r>
      <w:r>
        <w:rPr>
          <w:rFonts w:ascii="宋体" w:hAnsi="宋体" w:cs="宋体" w:eastAsia="宋体" w:hint="default"/>
          <w:sz w:val="21"/>
          <w:szCs w:val="21"/>
        </w:rPr>
        <w:t>资活动产生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现金流量净额</w:t>
      </w:r>
      <w:r>
        <w:rPr>
          <w:rFonts w:ascii="宋体" w:hAnsi="宋体" w:cs="宋体" w:eastAsia="宋体" w:hint="default"/>
          <w:sz w:val="21"/>
          <w:szCs w:val="21"/>
        </w:rPr>
        <w:t>比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年</w:t>
      </w:r>
      <w:r>
        <w:rPr>
          <w:rFonts w:ascii="宋体" w:hAnsi="宋体" w:cs="宋体" w:eastAsia="宋体" w:hint="default"/>
          <w:sz w:val="21"/>
          <w:szCs w:val="21"/>
        </w:rPr>
        <w:t>减少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主</w:t>
      </w:r>
      <w:r>
        <w:rPr>
          <w:rFonts w:ascii="宋体" w:hAnsi="宋体" w:cs="宋体" w:eastAsia="宋体" w:hint="default"/>
          <w:sz w:val="21"/>
          <w:szCs w:val="21"/>
        </w:rPr>
        <w:t>要原因</w:t>
      </w:r>
      <w:r>
        <w:rPr>
          <w:rFonts w:ascii="宋体" w:hAnsi="宋体" w:cs="宋体" w:eastAsia="宋体" w:hint="default"/>
          <w:sz w:val="21"/>
          <w:szCs w:val="21"/>
        </w:rPr>
        <w:t>是</w:t>
      </w:r>
      <w:r>
        <w:rPr>
          <w:rFonts w:ascii="宋体" w:hAnsi="宋体" w:cs="宋体" w:eastAsia="宋体" w:hint="default"/>
          <w:sz w:val="21"/>
          <w:szCs w:val="21"/>
        </w:rPr>
        <w:t>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归</w:t>
      </w:r>
      <w:r>
        <w:rPr>
          <w:rFonts w:ascii="宋体" w:hAnsi="宋体" w:cs="宋体" w:eastAsia="宋体" w:hint="default"/>
          <w:sz w:val="21"/>
          <w:szCs w:val="21"/>
        </w:rPr>
        <w:t>还</w:t>
      </w:r>
      <w:r>
        <w:rPr>
          <w:rFonts w:ascii="宋体" w:hAnsi="宋体" w:cs="宋体" w:eastAsia="宋体" w:hint="default"/>
          <w:sz w:val="21"/>
          <w:szCs w:val="21"/>
        </w:rPr>
        <w:t>关</w:t>
      </w:r>
      <w:r>
        <w:rPr>
          <w:rFonts w:ascii="宋体" w:hAnsi="宋体" w:cs="宋体" w:eastAsia="宋体" w:hint="default"/>
          <w:sz w:val="21"/>
          <w:szCs w:val="21"/>
        </w:rPr>
        <w:t>联</w:t>
      </w:r>
      <w:r>
        <w:rPr>
          <w:rFonts w:ascii="宋体" w:hAnsi="宋体" w:cs="宋体" w:eastAsia="宋体" w:hint="default"/>
          <w:sz w:val="21"/>
          <w:szCs w:val="21"/>
        </w:rPr>
        <w:t>方</w:t>
      </w:r>
      <w:r>
        <w:rPr>
          <w:rFonts w:ascii="宋体" w:hAnsi="宋体" w:cs="宋体" w:eastAsia="宋体" w:hint="default"/>
          <w:sz w:val="21"/>
          <w:szCs w:val="21"/>
        </w:rPr>
        <w:t>借</w:t>
      </w:r>
      <w:r>
        <w:rPr>
          <w:rFonts w:ascii="宋体" w:hAnsi="宋体" w:cs="宋体" w:eastAsia="宋体" w:hint="default"/>
          <w:sz w:val="21"/>
          <w:szCs w:val="21"/>
        </w:rPr>
        <w:t>款</w:t>
      </w:r>
      <w:r>
        <w:rPr>
          <w:rFonts w:ascii="宋体" w:hAnsi="宋体" w:cs="宋体" w:eastAsia="宋体" w:hint="default"/>
          <w:sz w:val="21"/>
          <w:szCs w:val="21"/>
        </w:rPr>
        <w:t>所</w:t>
      </w:r>
      <w:r>
        <w:rPr>
          <w:rFonts w:ascii="宋体" w:hAnsi="宋体" w:cs="宋体" w:eastAsia="宋体" w:hint="default"/>
          <w:sz w:val="21"/>
          <w:szCs w:val="21"/>
        </w:rPr>
        <w:t>致。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360" w:lineRule="auto" w:before="122"/>
        <w:ind w:left="628" w:right="305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参</w:t>
      </w:r>
      <w:r>
        <w:rPr/>
        <w:t>股公司的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析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79"/>
        <w:ind w:left="147" w:right="129" w:firstLine="480"/>
        <w:jc w:val="left"/>
        <w:rPr>
          <w:rFonts w:ascii="宋体" w:hAnsi="宋体" w:cs="宋体" w:eastAsia="宋体" w:hint="default"/>
        </w:rPr>
      </w:pPr>
      <w:r>
        <w:rPr>
          <w:spacing w:val="-2"/>
        </w:rPr>
        <w:t>报告</w:t>
      </w:r>
      <w:r>
        <w:rPr>
          <w:rFonts w:ascii="宋体" w:hAnsi="宋体" w:cs="宋体" w:eastAsia="宋体" w:hint="default"/>
          <w:spacing w:val="-2"/>
        </w:rPr>
        <w:t>期</w:t>
      </w:r>
      <w:r>
        <w:rPr>
          <w:rFonts w:ascii="宋体" w:hAnsi="宋体" w:cs="宋体" w:eastAsia="宋体" w:hint="default"/>
          <w:spacing w:val="-2"/>
        </w:rPr>
        <w:t>内，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股子公司</w:t>
      </w:r>
      <w:r>
        <w:rPr>
          <w:rFonts w:ascii="宋体" w:hAnsi="宋体" w:cs="宋体" w:eastAsia="宋体" w:hint="default"/>
          <w:spacing w:val="-2"/>
        </w:rPr>
        <w:t>,</w:t>
      </w:r>
      <w:r>
        <w:rPr>
          <w:rFonts w:ascii="宋体" w:hAnsi="宋体" w:cs="宋体" w:eastAsia="宋体" w:hint="default"/>
          <w:spacing w:val="-2"/>
        </w:rPr>
        <w:t>无</w:t>
      </w:r>
      <w:r>
        <w:rPr>
          <w:rFonts w:ascii="宋体" w:hAnsi="宋体" w:cs="宋体" w:eastAsia="宋体" w:hint="default"/>
          <w:spacing w:val="-2"/>
        </w:rPr>
        <w:t>来</w:t>
      </w:r>
      <w:r>
        <w:rPr>
          <w:rFonts w:ascii="宋体" w:hAnsi="宋体" w:cs="宋体" w:eastAsia="宋体" w:hint="default"/>
          <w:spacing w:val="-2"/>
        </w:rPr>
        <w:t>源</w:t>
      </w:r>
      <w:r>
        <w:rPr>
          <w:rFonts w:ascii="宋体" w:hAnsi="宋体" w:cs="宋体" w:eastAsia="宋体" w:hint="default"/>
          <w:spacing w:val="-2"/>
        </w:rPr>
        <w:t>于单</w:t>
      </w:r>
      <w:r>
        <w:rPr>
          <w:rFonts w:ascii="宋体" w:hAnsi="宋体" w:cs="宋体" w:eastAsia="宋体" w:hint="default"/>
          <w:spacing w:val="-2"/>
        </w:rPr>
        <w:t>个</w:t>
      </w:r>
      <w:r>
        <w:rPr>
          <w:rFonts w:ascii="宋体" w:hAnsi="宋体" w:cs="宋体" w:eastAsia="宋体" w:hint="default"/>
          <w:spacing w:val="-2"/>
        </w:rPr>
        <w:t>参</w:t>
      </w:r>
      <w:r>
        <w:rPr>
          <w:rFonts w:ascii="宋体" w:hAnsi="宋体" w:cs="宋体" w:eastAsia="宋体" w:hint="default"/>
          <w:spacing w:val="-2"/>
        </w:rPr>
        <w:t>控</w:t>
      </w:r>
      <w:r>
        <w:rPr>
          <w:spacing w:val="-2"/>
        </w:rPr>
        <w:t>股子公司的</w:t>
      </w:r>
      <w:r>
        <w:rPr>
          <w:rFonts w:ascii="宋体" w:hAnsi="宋体" w:cs="宋体" w:eastAsia="宋体" w:hint="default"/>
          <w:spacing w:val="-2"/>
        </w:rPr>
        <w:t>投</w:t>
      </w:r>
      <w:r>
        <w:rPr>
          <w:rFonts w:ascii="宋体" w:hAnsi="宋体" w:cs="宋体" w:eastAsia="宋体" w:hint="default"/>
          <w:spacing w:val="-2"/>
        </w:rPr>
        <w:t>资</w:t>
      </w:r>
      <w:r>
        <w:rPr>
          <w:rFonts w:ascii="宋体" w:hAnsi="宋体" w:cs="宋体" w:eastAsia="宋体" w:hint="default"/>
          <w:spacing w:val="-2"/>
        </w:rPr>
        <w:t>收</w:t>
      </w:r>
      <w:r>
        <w:rPr>
          <w:rFonts w:ascii="宋体" w:hAnsi="宋体" w:cs="宋体" w:eastAsia="宋体" w:hint="default"/>
          <w:spacing w:val="-2"/>
        </w:rPr>
        <w:t>益</w:t>
      </w:r>
      <w:r>
        <w:rPr>
          <w:rFonts w:ascii="宋体" w:hAnsi="宋体" w:cs="宋体" w:eastAsia="宋体" w:hint="default"/>
          <w:spacing w:val="-2"/>
        </w:rPr>
        <w:t>对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净利润</w:t>
      </w:r>
      <w:r>
        <w:rPr>
          <w:rFonts w:ascii="宋体" w:hAnsi="宋体" w:cs="宋体" w:eastAsia="宋体" w:hint="default"/>
          <w:spacing w:val="-2"/>
        </w:rPr>
        <w:t>影</w:t>
      </w:r>
      <w:r>
        <w:rPr>
          <w:rFonts w:ascii="宋体" w:hAnsi="宋体" w:cs="宋体" w:eastAsia="宋体" w:hint="default"/>
        </w:rPr>
        <w:t> 响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/>
        <w:t>的</w:t>
      </w:r>
      <w:r>
        <w:rPr>
          <w:rFonts w:ascii="宋体" w:hAnsi="宋体" w:cs="宋体" w:eastAsia="宋体" w:hint="default"/>
        </w:rPr>
        <w:t>参</w:t>
      </w:r>
      <w:r>
        <w:rPr>
          <w:rFonts w:ascii="宋体" w:hAnsi="宋体" w:cs="宋体" w:eastAsia="宋体" w:hint="default"/>
        </w:rPr>
        <w:t>控</w:t>
      </w:r>
      <w:r>
        <w:rPr/>
        <w:t>股公司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70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6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8"/>
          <w:szCs w:val="18"/>
        </w:rPr>
      </w:pPr>
    </w:p>
    <w:p>
      <w:pPr>
        <w:pStyle w:val="BodyText"/>
        <w:spacing w:line="240" w:lineRule="auto" w:before="0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特</w:t>
      </w:r>
      <w:r>
        <w:rPr>
          <w:rFonts w:ascii="宋体" w:hAnsi="宋体" w:cs="宋体" w:eastAsia="宋体" w:hint="default"/>
        </w:rPr>
        <w:t>殊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204"/>
        <w:ind w:left="71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（二）公司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发展展</w:t>
      </w:r>
      <w:r>
        <w:rPr>
          <w:rFonts w:ascii="Microsoft JhengHei" w:hAnsi="Microsoft JhengHei" w:cs="Microsoft JhengHei" w:eastAsia="Microsoft JhengHei" w:hint="default"/>
        </w:rPr>
        <w:t>望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52"/>
        <w:ind w:left="62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>
          <w:rFonts w:ascii="Microsoft JhengHei" w:hAnsi="Microsoft JhengHei" w:cs="Microsoft JhengHei" w:eastAsia="Microsoft JhengHei" w:hint="default"/>
        </w:rPr>
        <w:t>来</w:t>
      </w:r>
      <w:r>
        <w:rPr>
          <w:rFonts w:ascii="Microsoft JhengHei" w:hAnsi="Microsoft JhengHei" w:cs="Microsoft JhengHei" w:eastAsia="Microsoft JhengHei" w:hint="default"/>
        </w:rPr>
        <w:t>发展</w:t>
      </w:r>
      <w:r>
        <w:rPr>
          <w:rFonts w:ascii="Microsoft JhengHei" w:hAnsi="Microsoft JhengHei" w:cs="Microsoft JhengHei" w:eastAsia="Microsoft JhengHei" w:hint="default"/>
        </w:rPr>
        <w:t>战略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在新</w:t>
      </w:r>
      <w:r>
        <w:rPr/>
        <w:t>的一年</w:t>
      </w:r>
      <w:r>
        <w:rPr>
          <w:rFonts w:ascii="宋体" w:hAnsi="宋体" w:cs="宋体" w:eastAsia="宋体" w:hint="default"/>
        </w:rPr>
        <w:t>里</w:t>
      </w:r>
      <w:r>
        <w:rPr>
          <w:rFonts w:ascii="宋体" w:hAnsi="宋体" w:cs="宋体" w:eastAsia="宋体" w:hint="default"/>
        </w:rPr>
        <w:t>，</w:t>
      </w:r>
      <w:r>
        <w:rPr/>
        <w:t>公司一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经营</w:t>
      </w:r>
      <w:r>
        <w:rPr/>
        <w:t>电子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物</w:t>
      </w:r>
      <w:r>
        <w:rPr>
          <w:rFonts w:ascii="宋体" w:hAnsi="宋体" w:cs="宋体" w:eastAsia="宋体" w:hint="default"/>
        </w:rPr>
        <w:t>业管理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资产 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另</w:t>
      </w:r>
      <w:r>
        <w:rPr/>
        <w:t>一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适</w:t>
      </w:r>
      <w:r>
        <w:rPr/>
        <w:t>时</w:t>
      </w:r>
      <w:r>
        <w:rPr>
          <w:rFonts w:ascii="宋体" w:hAnsi="宋体" w:cs="宋体" w:eastAsia="宋体" w:hint="default"/>
        </w:rPr>
        <w:t>依托</w:t>
      </w:r>
      <w:r>
        <w:rPr/>
        <w:t>公司股东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争</w:t>
      </w:r>
      <w:r>
        <w:rPr>
          <w:rFonts w:ascii="宋体" w:hAnsi="宋体" w:cs="宋体" w:eastAsia="宋体" w:hint="default"/>
        </w:rPr>
        <w:t>尽快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，改</w:t>
      </w:r>
      <w:r>
        <w:rPr>
          <w:rFonts w:ascii="宋体" w:hAnsi="宋体" w:cs="宋体" w:eastAsia="宋体" w:hint="default"/>
        </w:rPr>
        <w:t>善</w:t>
      </w:r>
      <w:r>
        <w:rPr/>
        <w:t>公司的</w:t>
      </w:r>
      <w:r>
        <w:rPr>
          <w:rFonts w:ascii="宋体" w:hAnsi="宋体" w:cs="宋体" w:eastAsia="宋体" w:hint="default"/>
        </w:rPr>
        <w:t>盈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彻</w:t>
      </w:r>
      <w:r>
        <w:rPr>
          <w:rFonts w:ascii="宋体" w:hAnsi="宋体" w:cs="宋体" w:eastAsia="宋体" w:hint="default"/>
        </w:rPr>
        <w:t>底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变</w:t>
      </w:r>
      <w:r>
        <w:rPr/>
        <w:t>公司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前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立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营业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经营和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困难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局</w:t>
      </w:r>
      <w:r>
        <w:rPr>
          <w:rFonts w:ascii="宋体" w:hAnsi="宋体" w:cs="宋体" w:eastAsia="宋体" w:hint="default"/>
        </w:rPr>
        <w:t>面，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而</w:t>
      </w:r>
      <w:r>
        <w:rPr>
          <w:rFonts w:ascii="宋体" w:hAnsi="宋体" w:cs="宋体" w:eastAsia="宋体" w:hint="default"/>
        </w:rPr>
        <w:t>使</w:t>
      </w:r>
      <w:r>
        <w:rPr/>
        <w:t>公司</w:t>
      </w:r>
      <w:r>
        <w:rPr>
          <w:rFonts w:ascii="宋体" w:hAnsi="宋体" w:cs="宋体" w:eastAsia="宋体" w:hint="default"/>
        </w:rPr>
        <w:t>迈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道</w:t>
      </w:r>
      <w:r>
        <w:rPr/>
        <w:t>路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最大</w:t>
      </w:r>
      <w:r>
        <w:rPr/>
        <w:t>限度地</w:t>
      </w:r>
      <w:r>
        <w:rPr>
          <w:rFonts w:ascii="宋体" w:hAnsi="宋体" w:cs="宋体" w:eastAsia="宋体" w:hint="default"/>
        </w:rPr>
        <w:t>维护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同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五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全内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，为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/>
        <w:t>的</w:t>
      </w:r>
      <w:r>
        <w:rPr>
          <w:rFonts w:ascii="宋体" w:hAnsi="宋体" w:cs="宋体" w:eastAsia="宋体" w:hint="default"/>
        </w:rPr>
        <w:t>战略</w:t>
      </w:r>
      <w:r>
        <w:rPr>
          <w:rFonts w:ascii="宋体" w:hAnsi="宋体" w:cs="宋体" w:eastAsia="宋体" w:hint="default"/>
        </w:rPr>
        <w:t>奠</w:t>
      </w:r>
      <w:r>
        <w:rPr/>
        <w:t>定</w:t>
      </w:r>
      <w:r>
        <w:rPr>
          <w:rFonts w:ascii="宋体" w:hAnsi="宋体" w:cs="宋体" w:eastAsia="宋体" w:hint="default"/>
        </w:rPr>
        <w:t>坚</w:t>
      </w:r>
      <w:r>
        <w:rPr>
          <w:rFonts w:ascii="宋体" w:hAnsi="宋体" w:cs="宋体" w:eastAsia="宋体" w:hint="default"/>
        </w:rPr>
        <w:t>实基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footerReference w:type="default" r:id="rId15"/>
          <w:pgSz w:w="11900" w:h="16840"/>
          <w:pgMar w:footer="840" w:header="876" w:top="1080" w:bottom="1020" w:left="1100" w:right="11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Heading4"/>
        <w:spacing w:line="240" w:lineRule="auto" w:before="91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需</w:t>
      </w:r>
      <w:r>
        <w:rPr>
          <w:rFonts w:ascii="Microsoft JhengHei" w:hAnsi="Microsoft JhengHei" w:cs="Microsoft JhengHei" w:eastAsia="Microsoft JhengHei" w:hint="default"/>
        </w:rPr>
        <w:t>求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划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前</w:t>
      </w:r>
      <w:r>
        <w:rPr/>
        <w:t>公司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于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自</w:t>
      </w:r>
      <w:r>
        <w:rPr/>
        <w:t>有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575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投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7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9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资项目</w:t>
      </w:r>
      <w:r>
        <w:rPr>
          <w:rFonts w:ascii="宋体" w:hAnsi="宋体" w:cs="宋体" w:eastAsia="宋体" w:hint="default"/>
        </w:rPr>
        <w:t>。</w:t>
      </w:r>
    </w:p>
    <w:p>
      <w:pPr>
        <w:spacing w:line="240" w:lineRule="auto" w:before="4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84" w:lineRule="exact" w:before="0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388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（四）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于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48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、董事会对会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为本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出具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为，</w:t>
      </w:r>
      <w:r>
        <w:rPr>
          <w:spacing w:val="-5"/>
        </w:rPr>
        <w:t>中</w:t>
      </w:r>
      <w:r>
        <w:rPr>
          <w:rFonts w:ascii="宋体" w:hAnsi="宋体" w:cs="宋体" w:eastAsia="宋体" w:hint="default"/>
          <w:spacing w:val="-5"/>
        </w:rPr>
        <w:t>磊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计师</w:t>
      </w:r>
      <w:r>
        <w:rPr>
          <w:spacing w:val="-5"/>
        </w:rPr>
        <w:t>事务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有限</w:t>
      </w:r>
      <w:r>
        <w:rPr>
          <w:rFonts w:ascii="宋体" w:hAnsi="宋体" w:cs="宋体" w:eastAsia="宋体" w:hint="default"/>
          <w:spacing w:val="-5"/>
        </w:rPr>
        <w:t>责任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出具</w:t>
      </w:r>
      <w:r>
        <w:rPr>
          <w:spacing w:val="-5"/>
        </w:rPr>
        <w:t>的报告</w:t>
      </w:r>
      <w:r>
        <w:rPr>
          <w:rFonts w:ascii="宋体" w:hAnsi="宋体" w:cs="宋体" w:eastAsia="宋体" w:hint="default"/>
          <w:spacing w:val="-5"/>
        </w:rPr>
        <w:t>和</w:t>
      </w:r>
      <w:r>
        <w:rPr>
          <w:rFonts w:ascii="宋体" w:hAnsi="宋体" w:cs="宋体" w:eastAsia="宋体" w:hint="default"/>
          <w:spacing w:val="-5"/>
        </w:rPr>
        <w:t>说明是</w:t>
      </w:r>
      <w:r>
        <w:rPr>
          <w:rFonts w:ascii="宋体" w:hAnsi="宋体" w:cs="宋体" w:eastAsia="宋体" w:hint="default"/>
          <w:spacing w:val="-5"/>
        </w:rPr>
        <w:t>客观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spacing w:val="-5"/>
        </w:rPr>
        <w:t>真</w:t>
      </w:r>
      <w:r>
        <w:rPr>
          <w:rFonts w:ascii="宋体" w:hAnsi="宋体" w:cs="宋体" w:eastAsia="宋体" w:hint="default"/>
          <w:spacing w:val="-5"/>
        </w:rPr>
        <w:t>实</w:t>
      </w:r>
      <w:r>
        <w:rPr>
          <w:rFonts w:ascii="宋体" w:hAnsi="宋体" w:cs="宋体" w:eastAsia="宋体" w:hint="default"/>
          <w:spacing w:val="-112"/>
        </w:rPr>
        <w:t> 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截止 </w:t>
      </w:r>
      <w:r>
        <w:rPr>
          <w:rFonts w:ascii="宋体" w:hAnsi="宋体" w:cs="宋体" w:eastAsia="宋体" w:hint="default"/>
        </w:rPr>
        <w:t>2011 </w:t>
      </w:r>
      <w:r>
        <w:rPr/>
        <w:t>年 </w:t>
      </w:r>
      <w:r>
        <w:rPr>
          <w:rFonts w:ascii="宋体" w:hAnsi="宋体" w:cs="宋体" w:eastAsia="宋体" w:hint="default"/>
        </w:rPr>
        <w:t>12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31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于资产总额 </w:t>
      </w:r>
      <w:r>
        <w:rPr>
          <w:rFonts w:ascii="宋体" w:hAnsi="宋体" w:cs="宋体" w:eastAsia="宋体" w:hint="default"/>
        </w:rPr>
        <w:t>8,423.69</w:t>
      </w:r>
      <w:r>
        <w:rPr>
          <w:rFonts w:ascii="宋体" w:hAnsi="宋体" w:cs="宋体" w:eastAsia="宋体" w:hint="default"/>
          <w:spacing w:val="39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</w:p>
    <w:p>
      <w:pPr>
        <w:pStyle w:val="BodyText"/>
        <w:spacing w:line="357" w:lineRule="auto"/>
        <w:ind w:right="1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27,632.33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者权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-12,923.69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来创</w:t>
      </w:r>
      <w:r>
        <w:rPr>
          <w:rFonts w:ascii="宋体" w:hAnsi="宋体" w:cs="宋体" w:eastAsia="宋体" w:hint="default"/>
        </w:rPr>
        <w:t>造</w:t>
      </w:r>
      <w:r>
        <w:rPr/>
        <w:t>的</w:t>
      </w:r>
      <w:r>
        <w:rPr>
          <w:rFonts w:ascii="宋体" w:hAnsi="宋体" w:cs="宋体" w:eastAsia="宋体" w:hint="default"/>
        </w:rPr>
        <w:t>经营 现金流量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控</w:t>
      </w:r>
      <w:r>
        <w:rPr/>
        <w:t>股</w:t>
      </w:r>
      <w:r>
        <w:rPr>
          <w:rFonts w:ascii="宋体" w:hAnsi="宋体" w:cs="宋体" w:eastAsia="宋体" w:hint="default"/>
        </w:rPr>
        <w:t>企业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近</w:t>
      </w:r>
      <w:r>
        <w:rPr/>
        <w:t>年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/>
        <w:t>地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组和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回收工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况起</w:t>
      </w:r>
      <w:r>
        <w:rPr>
          <w:rFonts w:ascii="宋体" w:hAnsi="宋体" w:cs="宋体" w:eastAsia="宋体" w:hint="default"/>
        </w:rPr>
        <w:t>到了</w:t>
      </w:r>
      <w:r>
        <w:rPr/>
        <w:t>一定的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针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改</w:t>
      </w:r>
      <w:r>
        <w:rPr>
          <w:rFonts w:ascii="宋体" w:hAnsi="宋体" w:cs="宋体" w:eastAsia="宋体" w:hint="default"/>
        </w:rPr>
        <w:t>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固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为改</w:t>
      </w:r>
      <w:r>
        <w:rPr>
          <w:rFonts w:ascii="宋体" w:hAnsi="宋体" w:cs="宋体" w:eastAsia="宋体" w:hint="default"/>
        </w:rPr>
        <w:t>善</w:t>
      </w:r>
      <w:r>
        <w:rPr/>
        <w:t>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况，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易业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16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</w:p>
    <w:p>
      <w:pPr>
        <w:pStyle w:val="BodyText"/>
        <w:spacing w:line="357" w:lineRule="auto" w:before="156"/>
        <w:ind w:right="13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龙腾</w:t>
      </w:r>
      <w:r>
        <w:rPr>
          <w:spacing w:val="-5"/>
        </w:rPr>
        <w:t>光电有限公司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订了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日常经营关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rFonts w:ascii="宋体" w:hAnsi="宋体" w:cs="宋体" w:eastAsia="宋体" w:hint="default"/>
          <w:spacing w:val="-5"/>
        </w:rPr>
        <w:t>协议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，本</w:t>
      </w:r>
      <w:r>
        <w:rPr>
          <w:spacing w:val="-5"/>
        </w:rPr>
        <w:t>公司</w:t>
      </w:r>
      <w:r>
        <w:rPr/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 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贸</w:t>
      </w:r>
      <w:r>
        <w:rPr>
          <w:rFonts w:ascii="宋体" w:hAnsi="宋体" w:cs="宋体" w:eastAsia="宋体" w:hint="default"/>
        </w:rPr>
        <w:t>易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金额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</w:rPr>
        <w:t>10,000</w:t>
      </w:r>
      <w:r>
        <w:rPr>
          <w:rFonts w:ascii="宋体" w:hAnsi="宋体" w:cs="宋体" w:eastAsia="宋体" w:hint="default"/>
          <w:spacing w:val="-78"/>
        </w:rPr>
        <w:t> </w:t>
      </w:r>
      <w:r>
        <w:rPr>
          <w:rFonts w:ascii="宋体" w:hAnsi="宋体" w:cs="宋体" w:eastAsia="宋体" w:hint="default"/>
          <w:spacing w:val="-6"/>
        </w:rPr>
        <w:t>万</w:t>
      </w:r>
      <w:r>
        <w:rPr>
          <w:rFonts w:ascii="宋体" w:hAnsi="宋体" w:cs="宋体" w:eastAsia="宋体" w:hint="default"/>
          <w:spacing w:val="-6"/>
        </w:rPr>
        <w:t>元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项交</w:t>
      </w:r>
      <w:r>
        <w:rPr>
          <w:rFonts w:ascii="宋体" w:hAnsi="宋体" w:cs="宋体" w:eastAsia="宋体" w:hint="default"/>
        </w:rPr>
        <w:t> 易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资金和业</w:t>
      </w:r>
      <w:r>
        <w:rPr/>
        <w:t>务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，为</w:t>
      </w:r>
      <w:r>
        <w:rPr/>
        <w:t>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来创</w:t>
      </w:r>
      <w:r>
        <w:rPr>
          <w:rFonts w:ascii="宋体" w:hAnsi="宋体" w:cs="宋体" w:eastAsia="宋体" w:hint="default"/>
        </w:rPr>
        <w:t>造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良好</w:t>
      </w:r>
      <w:r>
        <w:rPr/>
        <w:t>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条件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2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-52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能够</w:t>
      </w:r>
      <w:r>
        <w:rPr>
          <w:rFonts w:ascii="宋体" w:hAnsi="宋体" w:cs="宋体" w:eastAsia="宋体" w:hint="default"/>
          <w:spacing w:val="-3"/>
        </w:rPr>
        <w:t>正</w:t>
      </w:r>
      <w:r>
        <w:rPr>
          <w:rFonts w:ascii="宋体" w:hAnsi="宋体" w:cs="宋体" w:eastAsia="宋体" w:hint="default"/>
          <w:spacing w:val="-3"/>
        </w:rPr>
        <w:t>常经营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间</w:t>
      </w:r>
      <w:r>
        <w:rPr>
          <w:rFonts w:ascii="宋体" w:hAnsi="宋体" w:cs="宋体" w:eastAsia="宋体" w:hint="default"/>
          <w:spacing w:val="-3"/>
        </w:rPr>
        <w:t>接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昆山</w:t>
      </w:r>
      <w:r>
        <w:rPr>
          <w:rFonts w:ascii="宋体" w:hAnsi="宋体" w:cs="宋体" w:eastAsia="宋体" w:hint="default"/>
          <w:spacing w:val="-3"/>
        </w:rPr>
        <w:t>经</w:t>
      </w:r>
      <w:r>
        <w:rPr>
          <w:rFonts w:ascii="宋体" w:hAnsi="宋体" w:cs="宋体" w:eastAsia="宋体" w:hint="default"/>
          <w:spacing w:val="-3"/>
        </w:rPr>
        <w:t>济技术</w:t>
      </w:r>
      <w:r>
        <w:rPr>
          <w:rFonts w:ascii="宋体" w:hAnsi="宋体" w:cs="宋体" w:eastAsia="宋体" w:hint="default"/>
          <w:spacing w:val="-3"/>
        </w:rPr>
        <w:t>开发</w:t>
      </w:r>
      <w:r>
        <w:rPr>
          <w:spacing w:val="-3"/>
        </w:rPr>
        <w:t>区</w:t>
      </w:r>
      <w:r>
        <w:rPr>
          <w:rFonts w:ascii="宋体" w:hAnsi="宋体" w:cs="宋体" w:eastAsia="宋体" w:hint="default"/>
          <w:spacing w:val="-3"/>
        </w:rPr>
        <w:t>资产经</w:t>
      </w:r>
      <w:r>
        <w:rPr>
          <w:rFonts w:ascii="宋体" w:hAnsi="宋体" w:cs="宋体" w:eastAsia="宋体" w:hint="default"/>
        </w:rPr>
        <w:t> 营</w:t>
      </w:r>
      <w:r>
        <w:rPr/>
        <w:t>有限公司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如下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right="126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：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spacing w:val="1"/>
        </w:rPr>
        <w:t> </w:t>
      </w:r>
      <w:r>
        <w:rPr>
          <w:rFonts w:ascii="宋体" w:hAnsi="宋体" w:cs="宋体" w:eastAsia="宋体" w:hint="default"/>
          <w:spacing w:val="1"/>
        </w:rPr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2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11</w:t>
      </w:r>
      <w:r>
        <w:rPr>
          <w:rFonts w:ascii="宋体" w:hAnsi="宋体" w:cs="宋体" w:eastAsia="宋体" w:hint="default"/>
          <w:spacing w:val="-2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股有限公司（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 </w:t>
      </w:r>
      <w:r>
        <w:rPr>
          <w:rFonts w:ascii="宋体" w:hAnsi="宋体" w:cs="宋体" w:eastAsia="宋体" w:hint="default"/>
          <w:spacing w:val="-5"/>
        </w:rPr>
        <w:t>技术</w:t>
      </w:r>
      <w:r>
        <w:rPr>
          <w:rFonts w:ascii="宋体" w:hAnsi="宋体" w:cs="宋体" w:eastAsia="宋体" w:hint="default"/>
          <w:spacing w:val="-5"/>
        </w:rPr>
        <w:t>开发</w:t>
      </w:r>
      <w:r>
        <w:rPr>
          <w:spacing w:val="-5"/>
        </w:rPr>
        <w:t>区</w:t>
      </w:r>
      <w:r>
        <w:rPr>
          <w:rFonts w:ascii="宋体" w:hAnsi="宋体" w:cs="宋体" w:eastAsia="宋体" w:hint="default"/>
          <w:spacing w:val="-5"/>
        </w:rPr>
        <w:t>资产经营</w:t>
      </w:r>
      <w:r>
        <w:rPr>
          <w:spacing w:val="-5"/>
        </w:rPr>
        <w:t>有限公司</w:t>
      </w:r>
      <w:r>
        <w:rPr>
          <w:rFonts w:ascii="宋体" w:hAnsi="宋体" w:cs="宋体" w:eastAsia="宋体" w:hint="default"/>
          <w:spacing w:val="-5"/>
        </w:rPr>
        <w:t>之</w:t>
      </w:r>
      <w:r>
        <w:rPr>
          <w:rFonts w:ascii="宋体" w:hAnsi="宋体" w:cs="宋体" w:eastAsia="宋体" w:hint="default"/>
          <w:spacing w:val="-5"/>
        </w:rPr>
        <w:t>全</w:t>
      </w:r>
      <w:r>
        <w:rPr>
          <w:rFonts w:ascii="宋体" w:hAnsi="宋体" w:cs="宋体" w:eastAsia="宋体" w:hint="default"/>
          <w:spacing w:val="-5"/>
        </w:rPr>
        <w:t>资</w:t>
      </w:r>
      <w:r>
        <w:rPr>
          <w:spacing w:val="-5"/>
        </w:rPr>
        <w:t>子公司）</w:t>
      </w:r>
      <w:r>
        <w:rPr>
          <w:rFonts w:ascii="宋体" w:hAnsi="宋体" w:cs="宋体" w:eastAsia="宋体" w:hint="default"/>
          <w:spacing w:val="-5"/>
        </w:rPr>
        <w:t>签</w:t>
      </w:r>
      <w:r>
        <w:rPr>
          <w:rFonts w:ascii="宋体" w:hAnsi="宋体" w:cs="宋体" w:eastAsia="宋体" w:hint="default"/>
          <w:spacing w:val="-5"/>
        </w:rPr>
        <w:t>署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借</w:t>
      </w:r>
      <w:r>
        <w:rPr>
          <w:rFonts w:ascii="宋体" w:hAnsi="宋体" w:cs="宋体" w:eastAsia="宋体" w:hint="default"/>
          <w:spacing w:val="-5"/>
        </w:rPr>
        <w:t>款协议</w:t>
      </w:r>
      <w:r>
        <w:rPr>
          <w:spacing w:val="-5"/>
        </w:rPr>
        <w:t>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昆山</w:t>
      </w:r>
      <w:r>
        <w:rPr>
          <w:spacing w:val="-5"/>
        </w:rPr>
        <w:t>国</w:t>
      </w:r>
      <w:r>
        <w:rPr>
          <w:rFonts w:ascii="宋体" w:hAnsi="宋体" w:cs="宋体" w:eastAsia="宋体" w:hint="default"/>
          <w:spacing w:val="-5"/>
        </w:rPr>
        <w:t>投控</w:t>
      </w:r>
      <w:r>
        <w:rPr>
          <w:spacing w:val="-5"/>
        </w:rPr>
        <w:t>股公司</w:t>
      </w:r>
      <w:r>
        <w:rPr>
          <w:rFonts w:ascii="宋体" w:hAnsi="宋体" w:cs="宋体" w:eastAsia="宋体" w:hint="default"/>
          <w:spacing w:val="-5"/>
        </w:rPr>
        <w:t>拟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footerReference w:type="default" r:id="rId16"/>
          <w:pgSz w:w="11900" w:h="16840"/>
          <w:pgMar w:footer="840" w:header="876" w:top="1080" w:bottom="1020" w:left="1100" w:right="1100"/>
          <w:pgNumType w:start="2"/>
        </w:sectPr>
      </w:pPr>
    </w:p>
    <w:p>
      <w:pPr>
        <w:pStyle w:val="BodyText"/>
        <w:spacing w:line="357" w:lineRule="auto" w:before="117"/>
        <w:ind w:right="137"/>
        <w:jc w:val="both"/>
      </w:pP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捌</w:t>
      </w:r>
      <w:r>
        <w:rPr>
          <w:rFonts w:ascii="宋体" w:hAnsi="宋体" w:cs="宋体" w:eastAsia="宋体" w:hint="default"/>
        </w:rPr>
        <w:t>仟</w:t>
      </w:r>
      <w:r>
        <w:rPr>
          <w:rFonts w:ascii="宋体" w:hAnsi="宋体" w:cs="宋体" w:eastAsia="宋体" w:hint="default"/>
        </w:rPr>
        <w:t>伍佰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期</w:t>
      </w:r>
      <w:r>
        <w:rPr/>
        <w:t>限</w:t>
      </w:r>
      <w:r>
        <w:rPr>
          <w:rFonts w:ascii="宋体" w:hAnsi="宋体" w:cs="宋体" w:eastAsia="宋体" w:hint="default"/>
        </w:rPr>
        <w:t>为</w:t>
      </w:r>
      <w:r>
        <w:rPr/>
        <w:t>二年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借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中国人</w:t>
      </w:r>
      <w:r>
        <w:rPr>
          <w:rFonts w:ascii="宋体" w:hAnsi="宋体" w:cs="宋体" w:eastAsia="宋体" w:hint="default"/>
        </w:rPr>
        <w:t>民</w:t>
      </w:r>
      <w:r>
        <w:rPr>
          <w:rFonts w:ascii="宋体" w:hAnsi="宋体" w:cs="宋体" w:eastAsia="宋体" w:hint="default"/>
        </w:rPr>
        <w:t>银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贷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基准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率。截止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余</w:t>
      </w:r>
      <w:r>
        <w:rPr>
          <w:rFonts w:ascii="宋体" w:hAnsi="宋体" w:cs="宋体" w:eastAsia="宋体" w:hint="default"/>
        </w:rPr>
        <w:t>额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4,500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8"/>
        </w:rPr>
        <w:t>万</w:t>
      </w:r>
      <w:r>
        <w:rPr>
          <w:rFonts w:ascii="宋体" w:hAnsi="宋体" w:cs="宋体" w:eastAsia="宋体" w:hint="default"/>
          <w:spacing w:val="-8"/>
        </w:rPr>
        <w:t>元</w:t>
      </w:r>
      <w:r>
        <w:rPr>
          <w:rFonts w:ascii="宋体" w:hAnsi="宋体" w:cs="宋体" w:eastAsia="宋体" w:hint="default"/>
          <w:spacing w:val="-8"/>
        </w:rPr>
        <w:t>。</w:t>
      </w:r>
      <w:r>
        <w:rPr>
          <w:rFonts w:ascii="宋体" w:hAnsi="宋体" w:cs="宋体" w:eastAsia="宋体" w:hint="default"/>
          <w:spacing w:val="-8"/>
        </w:rPr>
        <w:t>同</w:t>
      </w:r>
      <w:r>
        <w:rPr>
          <w:spacing w:val="-8"/>
        </w:rPr>
        <w:t>时</w:t>
      </w:r>
      <w:r>
        <w:rPr>
          <w:rFonts w:ascii="宋体" w:hAnsi="宋体" w:cs="宋体" w:eastAsia="宋体" w:hint="default"/>
          <w:spacing w:val="-8"/>
        </w:rPr>
        <w:t>，为</w:t>
      </w:r>
      <w:r>
        <w:rPr>
          <w:rFonts w:ascii="宋体" w:hAnsi="宋体" w:cs="宋体" w:eastAsia="宋体" w:hint="default"/>
          <w:spacing w:val="-20"/>
        </w:rPr>
        <w:t> 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开发</w:t>
      </w:r>
      <w:r>
        <w:rPr/>
        <w:t>区国</w:t>
      </w:r>
      <w:r>
        <w:rPr>
          <w:rFonts w:ascii="宋体" w:hAnsi="宋体" w:cs="宋体" w:eastAsia="宋体" w:hint="default"/>
        </w:rPr>
        <w:t>投控</w:t>
      </w:r>
      <w:r>
        <w:rPr/>
        <w:t>股有限公司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意将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 </w:t>
      </w:r>
      <w:r>
        <w:rPr>
          <w:rFonts w:ascii="宋体" w:hAnsi="宋体" w:cs="宋体" w:eastAsia="宋体" w:hint="default"/>
        </w:rPr>
        <w:t>4,500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债</w:t>
      </w:r>
      <w:r>
        <w:rPr/>
        <w:t>务中</w:t>
      </w:r>
    </w:p>
    <w:p>
      <w:pPr>
        <w:pStyle w:val="BodyText"/>
        <w:spacing w:line="357" w:lineRule="auto" w:before="34"/>
        <w:ind w:right="132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3,000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期</w:t>
      </w:r>
      <w:r>
        <w:rPr/>
        <w:t>一年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起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个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  <w:spacing w:val="-3"/>
        </w:rPr>
        <w:t>内不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就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公司的</w:t>
      </w:r>
      <w:r>
        <w:rPr>
          <w:rFonts w:ascii="宋体" w:hAnsi="宋体" w:cs="宋体" w:eastAsia="宋体" w:hint="default"/>
          <w:spacing w:val="-3"/>
        </w:rPr>
        <w:t>债权</w:t>
      </w:r>
      <w:r>
        <w:rPr>
          <w:rFonts w:ascii="宋体" w:hAnsi="宋体" w:cs="宋体" w:eastAsia="宋体" w:hint="default"/>
          <w:spacing w:val="-3"/>
        </w:rPr>
        <w:t>向</w:t>
      </w:r>
      <w:r>
        <w:rPr>
          <w:spacing w:val="-3"/>
        </w:rPr>
        <w:t>法</w:t>
      </w:r>
      <w:r>
        <w:rPr>
          <w:rFonts w:ascii="宋体" w:hAnsi="宋体" w:cs="宋体" w:eastAsia="宋体" w:hint="default"/>
          <w:spacing w:val="-3"/>
        </w:rPr>
        <w:t>院</w:t>
      </w:r>
      <w:r>
        <w:rPr>
          <w:rFonts w:ascii="宋体" w:hAnsi="宋体" w:cs="宋体" w:eastAsia="宋体" w:hint="default"/>
          <w:spacing w:val="-3"/>
        </w:rPr>
        <w:t>申</w:t>
      </w:r>
      <w:r>
        <w:rPr>
          <w:rFonts w:ascii="宋体" w:hAnsi="宋体" w:cs="宋体" w:eastAsia="宋体" w:hint="default"/>
          <w:spacing w:val="-3"/>
        </w:rPr>
        <w:t>请</w:t>
      </w:r>
      <w:r>
        <w:rPr>
          <w:rFonts w:ascii="宋体" w:hAnsi="宋体" w:cs="宋体" w:eastAsia="宋体" w:hint="default"/>
          <w:spacing w:val="-3"/>
        </w:rPr>
        <w:t>强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rFonts w:ascii="宋体" w:hAnsi="宋体" w:cs="宋体" w:eastAsia="宋体" w:hint="default"/>
          <w:spacing w:val="-3"/>
        </w:rPr>
        <w:t>此</w:t>
      </w:r>
      <w:r>
        <w:rPr>
          <w:rFonts w:ascii="宋体" w:hAnsi="宋体" w:cs="宋体" w:eastAsia="宋体" w:hint="default"/>
          <w:spacing w:val="-3"/>
        </w:rPr>
        <w:t>外</w:t>
      </w:r>
      <w:r>
        <w:rPr>
          <w:rFonts w:ascii="宋体" w:hAnsi="宋体" w:cs="宋体" w:eastAsia="宋体" w:hint="default"/>
          <w:spacing w:val="-3"/>
        </w:rPr>
        <w:t>，本</w:t>
      </w:r>
      <w:r>
        <w:rPr>
          <w:spacing w:val="-3"/>
        </w:rPr>
        <w:t>公司</w:t>
      </w:r>
      <w:r>
        <w:rPr>
          <w:spacing w:val="-56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5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生产经营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现资金 </w:t>
      </w:r>
      <w:r>
        <w:rPr>
          <w:rFonts w:ascii="宋体" w:hAnsi="宋体" w:cs="宋体" w:eastAsia="宋体" w:hint="default"/>
        </w:rPr>
        <w:t>缺</w:t>
      </w:r>
      <w:r>
        <w:rPr>
          <w:rFonts w:ascii="宋体" w:hAnsi="宋体" w:cs="宋体" w:eastAsia="宋体" w:hint="default"/>
        </w:rPr>
        <w:t>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有限公司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相应</w:t>
      </w:r>
      <w:r>
        <w:rPr/>
        <w:t>的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②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rFonts w:ascii="宋体" w:hAnsi="宋体" w:cs="宋体" w:eastAsia="宋体" w:hint="default"/>
          <w:spacing w:val="-3"/>
        </w:rPr>
        <w:t>确</w:t>
      </w:r>
      <w:r>
        <w:rPr>
          <w:rFonts w:ascii="宋体" w:hAnsi="宋体" w:cs="宋体" w:eastAsia="宋体" w:hint="default"/>
          <w:spacing w:val="-3"/>
        </w:rPr>
        <w:t>保</w:t>
      </w:r>
      <w:r>
        <w:rPr>
          <w:spacing w:val="-3"/>
        </w:rPr>
        <w:t>公司有</w:t>
      </w:r>
      <w:r>
        <w:rPr>
          <w:rFonts w:ascii="宋体" w:hAnsi="宋体" w:cs="宋体" w:eastAsia="宋体" w:hint="default"/>
          <w:spacing w:val="-3"/>
        </w:rPr>
        <w:t>可</w:t>
      </w:r>
      <w:r>
        <w:rPr>
          <w:rFonts w:ascii="宋体" w:hAnsi="宋体" w:cs="宋体" w:eastAsia="宋体" w:hint="default"/>
          <w:spacing w:val="-3"/>
        </w:rPr>
        <w:t>靠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经营</w:t>
      </w:r>
      <w:r>
        <w:rPr>
          <w:rFonts w:ascii="宋体" w:hAnsi="宋体" w:cs="宋体" w:eastAsia="宋体" w:hint="default"/>
          <w:spacing w:val="-3"/>
        </w:rPr>
        <w:t>收</w:t>
      </w:r>
      <w:r>
        <w:rPr>
          <w:rFonts w:ascii="宋体" w:hAnsi="宋体" w:cs="宋体" w:eastAsia="宋体" w:hint="default"/>
          <w:spacing w:val="-3"/>
        </w:rPr>
        <w:t>益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进出口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电 子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质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，为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公司</w:t>
      </w:r>
      <w:r>
        <w:rPr>
          <w:rFonts w:ascii="宋体" w:hAnsi="宋体" w:cs="宋体" w:eastAsia="宋体" w:hint="default"/>
        </w:rPr>
        <w:t>生产经营</w:t>
      </w:r>
      <w:r>
        <w:rPr/>
        <w:t>的</w:t>
      </w:r>
      <w:r>
        <w:rPr>
          <w:rFonts w:ascii="宋体" w:hAnsi="宋体" w:cs="宋体" w:eastAsia="宋体" w:hint="default"/>
        </w:rPr>
        <w:t>顺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领</w:t>
      </w:r>
      <w:r>
        <w:rPr>
          <w:rFonts w:ascii="宋体" w:hAnsi="宋体" w:cs="宋体" w:eastAsia="宋体" w:hint="default"/>
        </w:rPr>
        <w:t>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售后</w:t>
      </w:r>
      <w:r>
        <w:rPr>
          <w:rFonts w:ascii="宋体" w:hAnsi="宋体" w:cs="宋体" w:eastAsia="宋体" w:hint="default"/>
        </w:rPr>
        <w:t>环节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/>
        <w:t>公司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极推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2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依托</w:t>
      </w:r>
      <w:r>
        <w:rPr/>
        <w:t>公司股东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寻</w:t>
      </w:r>
      <w:r>
        <w:rPr>
          <w:rFonts w:ascii="宋体" w:hAnsi="宋体" w:cs="宋体" w:eastAsia="宋体" w:hint="default"/>
        </w:rPr>
        <w:t>找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景</w:t>
      </w:r>
      <w:r>
        <w:rPr/>
        <w:t>的</w:t>
      </w:r>
      <w:r>
        <w:rPr>
          <w:rFonts w:ascii="宋体" w:hAnsi="宋体" w:cs="宋体" w:eastAsia="宋体" w:hint="default"/>
        </w:rPr>
        <w:t>投</w:t>
      </w:r>
      <w:r>
        <w:rPr>
          <w:rFonts w:ascii="宋体" w:hAnsi="宋体" w:cs="宋体" w:eastAsia="宋体" w:hint="default"/>
        </w:rPr>
        <w:t>资机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培</w:t>
      </w:r>
      <w:r>
        <w:rPr>
          <w:rFonts w:ascii="宋体" w:hAnsi="宋体" w:cs="宋体" w:eastAsia="宋体" w:hint="default"/>
        </w:rPr>
        <w:t>育</w:t>
      </w:r>
      <w:r>
        <w:rPr/>
        <w:t>公司</w:t>
      </w:r>
      <w:r>
        <w:rPr>
          <w:rFonts w:ascii="宋体" w:hAnsi="宋体" w:cs="宋体" w:eastAsia="宋体" w:hint="default"/>
        </w:rPr>
        <w:t>新</w:t>
      </w:r>
      <w:r>
        <w:rPr/>
        <w:t>的</w:t>
      </w:r>
      <w:r>
        <w:rPr>
          <w:rFonts w:ascii="宋体" w:hAnsi="宋体" w:cs="宋体" w:eastAsia="宋体" w:hint="default"/>
        </w:rPr>
        <w:t>利润 </w:t>
      </w:r>
      <w:r>
        <w:rPr>
          <w:rFonts w:ascii="宋体" w:hAnsi="宋体" w:cs="宋体" w:eastAsia="宋体" w:hint="default"/>
          <w:spacing w:val="2"/>
        </w:rPr>
        <w:t>增</w:t>
      </w:r>
      <w:r>
        <w:rPr>
          <w:rFonts w:ascii="宋体" w:hAnsi="宋体" w:cs="宋体" w:eastAsia="宋体" w:hint="default"/>
          <w:spacing w:val="2"/>
        </w:rPr>
        <w:t>长</w:t>
      </w:r>
      <w:r>
        <w:rPr>
          <w:rFonts w:ascii="宋体" w:hAnsi="宋体" w:cs="宋体" w:eastAsia="宋体" w:hint="default"/>
          <w:spacing w:val="2"/>
        </w:rPr>
        <w:t>点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丰</w:t>
      </w:r>
      <w:r>
        <w:rPr>
          <w:rFonts w:ascii="宋体" w:hAnsi="宋体" w:cs="宋体" w:eastAsia="宋体" w:hint="default"/>
          <w:spacing w:val="2"/>
        </w:rPr>
        <w:t>富</w:t>
      </w:r>
      <w:r>
        <w:rPr>
          <w:rFonts w:ascii="宋体" w:hAnsi="宋体" w:cs="宋体" w:eastAsia="宋体" w:hint="default"/>
          <w:spacing w:val="2"/>
        </w:rPr>
        <w:t>和</w:t>
      </w:r>
      <w:r>
        <w:rPr>
          <w:rFonts w:ascii="宋体" w:hAnsi="宋体" w:cs="宋体" w:eastAsia="宋体" w:hint="default"/>
          <w:spacing w:val="2"/>
        </w:rPr>
        <w:t>完善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业</w:t>
      </w:r>
      <w:r>
        <w:rPr>
          <w:spacing w:val="2"/>
        </w:rPr>
        <w:t>务</w:t>
      </w:r>
      <w:r>
        <w:rPr>
          <w:rFonts w:ascii="宋体" w:hAnsi="宋体" w:cs="宋体" w:eastAsia="宋体" w:hint="default"/>
          <w:spacing w:val="2"/>
        </w:rPr>
        <w:t>架</w:t>
      </w:r>
      <w:r>
        <w:rPr>
          <w:rFonts w:ascii="宋体" w:hAnsi="宋体" w:cs="宋体" w:eastAsia="宋体" w:hint="default"/>
          <w:spacing w:val="2"/>
        </w:rPr>
        <w:t>构</w:t>
      </w:r>
      <w:r>
        <w:rPr>
          <w:rFonts w:ascii="宋体" w:hAnsi="宋体" w:cs="宋体" w:eastAsia="宋体" w:hint="default"/>
          <w:spacing w:val="2"/>
        </w:rPr>
        <w:t>。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2"/>
        </w:rPr>
        <w:t>，</w:t>
      </w:r>
      <w:r>
        <w:rPr>
          <w:rFonts w:ascii="宋体" w:hAnsi="宋体" w:cs="宋体" w:eastAsia="宋体" w:hint="default"/>
          <w:spacing w:val="2"/>
        </w:rPr>
        <w:t>昆山</w:t>
      </w:r>
      <w:r>
        <w:rPr>
          <w:rFonts w:ascii="宋体" w:hAnsi="宋体" w:cs="宋体" w:eastAsia="宋体" w:hint="default"/>
          <w:spacing w:val="2"/>
        </w:rPr>
        <w:t>资产经营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承</w:t>
      </w:r>
      <w:r>
        <w:rPr>
          <w:rFonts w:ascii="宋体" w:hAnsi="宋体" w:cs="宋体" w:eastAsia="宋体" w:hint="default"/>
          <w:spacing w:val="2"/>
        </w:rPr>
        <w:t>诺</w:t>
      </w:r>
      <w:r>
        <w:rPr>
          <w:rFonts w:ascii="宋体" w:hAnsi="宋体" w:cs="宋体" w:eastAsia="宋体" w:hint="default"/>
          <w:spacing w:val="2"/>
        </w:rPr>
        <w:t>将</w:t>
      </w:r>
      <w:r>
        <w:rPr>
          <w:rFonts w:ascii="宋体" w:hAnsi="宋体" w:cs="宋体" w:eastAsia="宋体" w:hint="default"/>
          <w:spacing w:val="2"/>
        </w:rPr>
        <w:t>全</w:t>
      </w:r>
      <w:r>
        <w:rPr>
          <w:rFonts w:ascii="宋体" w:hAnsi="宋体" w:cs="宋体" w:eastAsia="宋体" w:hint="default"/>
          <w:spacing w:val="2"/>
        </w:rPr>
        <w:t>力</w:t>
      </w:r>
      <w:r>
        <w:rPr>
          <w:rFonts w:ascii="宋体" w:hAnsi="宋体" w:cs="宋体" w:eastAsia="宋体" w:hint="default"/>
          <w:spacing w:val="2"/>
        </w:rPr>
        <w:t>支</w:t>
      </w:r>
      <w:r>
        <w:rPr>
          <w:rFonts w:ascii="宋体" w:hAnsi="宋体" w:cs="宋体" w:eastAsia="宋体" w:hint="default"/>
          <w:spacing w:val="2"/>
        </w:rPr>
        <w:t>持</w:t>
      </w:r>
      <w:r>
        <w:rPr>
          <w:rFonts w:ascii="宋体" w:hAnsi="宋体" w:cs="宋体" w:eastAsia="宋体" w:hint="default"/>
          <w:spacing w:val="2"/>
        </w:rPr>
        <w:t>本</w:t>
      </w:r>
      <w:r>
        <w:rPr>
          <w:spacing w:val="2"/>
        </w:rPr>
        <w:t>公司</w:t>
      </w:r>
      <w:r>
        <w:rPr>
          <w:rFonts w:ascii="宋体" w:hAnsi="宋体" w:cs="宋体" w:eastAsia="宋体" w:hint="default"/>
          <w:spacing w:val="2"/>
        </w:rPr>
        <w:t>进</w:t>
      </w:r>
      <w:r>
        <w:rPr>
          <w:rFonts w:ascii="宋体" w:hAnsi="宋体" w:cs="宋体" w:eastAsia="宋体" w:hint="default"/>
          <w:spacing w:val="2"/>
        </w:rPr>
        <w:t>行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做强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控体</w:t>
      </w:r>
      <w:r>
        <w:rPr/>
        <w:t>系的</w:t>
      </w:r>
      <w:r>
        <w:rPr>
          <w:rFonts w:ascii="宋体" w:hAnsi="宋体" w:cs="宋体" w:eastAsia="宋体" w:hint="default"/>
        </w:rPr>
        <w:t>建设</w:t>
      </w:r>
      <w:r>
        <w:rPr/>
        <w:t>与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是</w:t>
      </w:r>
      <w:r>
        <w:rPr/>
        <w:t>一</w:t>
      </w:r>
      <w:r>
        <w:rPr>
          <w:rFonts w:ascii="宋体" w:hAnsi="宋体" w:cs="宋体" w:eastAsia="宋体" w:hint="default"/>
        </w:rPr>
        <w:t>项任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远</w:t>
      </w:r>
      <w:r>
        <w:rPr/>
        <w:t>的系</w:t>
      </w:r>
      <w:r>
        <w:rPr>
          <w:rFonts w:ascii="宋体" w:hAnsi="宋体" w:cs="宋体" w:eastAsia="宋体" w:hint="default"/>
        </w:rPr>
        <w:t>统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固</w:t>
      </w:r>
      <w:r>
        <w:rPr/>
        <w:t>有</w:t>
      </w:r>
      <w:r>
        <w:rPr>
          <w:rFonts w:ascii="宋体" w:hAnsi="宋体" w:cs="宋体" w:eastAsia="宋体" w:hint="default"/>
        </w:rPr>
        <w:t>局</w:t>
      </w:r>
      <w:r>
        <w:rPr/>
        <w:t>限</w:t>
      </w:r>
      <w:r>
        <w:rPr>
          <w:rFonts w:ascii="宋体" w:hAnsi="宋体" w:cs="宋体" w:eastAsia="宋体" w:hint="default"/>
        </w:rPr>
        <w:t>性、</w:t>
      </w:r>
      <w:r>
        <w:rPr>
          <w:rFonts w:ascii="宋体" w:hAnsi="宋体" w:cs="宋体" w:eastAsia="宋体" w:hint="default"/>
        </w:rPr>
        <w:t>以 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境以</w:t>
      </w:r>
      <w:r>
        <w:rPr>
          <w:rFonts w:ascii="宋体" w:hAnsi="宋体" w:cs="宋体" w:eastAsia="宋体" w:hint="default"/>
        </w:rPr>
        <w:t>及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，内部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当</w:t>
      </w:r>
      <w:r>
        <w:rPr/>
        <w:t>与公司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模</w:t>
      </w:r>
      <w:r>
        <w:rPr>
          <w:rFonts w:ascii="宋体" w:hAnsi="宋体" w:cs="宋体" w:eastAsia="宋体" w:hint="default"/>
        </w:rPr>
        <w:t>、业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务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竞争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等相</w:t>
      </w:r>
      <w:r>
        <w:rPr>
          <w:rFonts w:ascii="宋体" w:hAnsi="宋体" w:cs="宋体" w:eastAsia="宋体" w:hint="default"/>
        </w:rPr>
        <w:t>适</w:t>
      </w:r>
      <w:r>
        <w:rPr>
          <w:rFonts w:ascii="宋体" w:hAnsi="宋体" w:cs="宋体" w:eastAsia="宋体" w:hint="default"/>
        </w:rPr>
        <w:t>应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随着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 司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继续贯彻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基本规</w:t>
      </w:r>
      <w:r>
        <w:rPr>
          <w:rFonts w:ascii="宋体" w:hAnsi="宋体" w:cs="宋体" w:eastAsia="宋体" w:hint="default"/>
        </w:rPr>
        <w:t>范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套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>
          <w:rFonts w:ascii="宋体" w:hAnsi="宋体" w:cs="宋体" w:eastAsia="宋体" w:hint="default"/>
        </w:rPr>
        <w:t>等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要求，结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81"/>
        </w:rPr>
      </w:r>
      <w:r>
        <w:rPr/>
        <w:t>合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环</w:t>
      </w:r>
      <w:r>
        <w:rPr>
          <w:rFonts w:ascii="宋体" w:hAnsi="宋体" w:cs="宋体" w:eastAsia="宋体" w:hint="default"/>
        </w:rPr>
        <w:t>境</w:t>
      </w:r>
      <w:r>
        <w:rPr/>
        <w:t>的</w:t>
      </w:r>
      <w:r>
        <w:rPr>
          <w:rFonts w:ascii="宋体" w:hAnsi="宋体" w:cs="宋体" w:eastAsia="宋体" w:hint="default"/>
        </w:rPr>
        <w:t>变</w:t>
      </w:r>
      <w:r>
        <w:rPr>
          <w:rFonts w:ascii="宋体" w:hAnsi="宋体" w:cs="宋体" w:eastAsia="宋体" w:hint="default"/>
        </w:rPr>
        <w:t>化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态</w:t>
      </w:r>
      <w:r>
        <w:rPr>
          <w:rFonts w:ascii="宋体" w:hAnsi="宋体" w:cs="宋体" w:eastAsia="宋体" w:hint="default"/>
        </w:rPr>
        <w:t>势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因</w:t>
      </w:r>
      <w:r>
        <w:rPr>
          <w:rFonts w:ascii="宋体" w:hAnsi="宋体" w:cs="宋体" w:eastAsia="宋体" w:hint="default"/>
        </w:rPr>
        <w:t>素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风险防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向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制体</w:t>
      </w:r>
      <w:r>
        <w:rPr/>
        <w:t>系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行，</w:t>
      </w:r>
      <w:r>
        <w:rPr>
          <w:rFonts w:ascii="宋体" w:hAnsi="宋体" w:cs="宋体" w:eastAsia="宋体" w:hint="default"/>
        </w:rPr>
        <w:t>强化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/>
        <w:t>公司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平，</w:t>
      </w:r>
      <w:r>
        <w:rPr>
          <w:rFonts w:ascii="宋体" w:hAnsi="宋体" w:cs="宋体" w:eastAsia="宋体" w:hint="default"/>
        </w:rPr>
        <w:t>促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进</w:t>
      </w:r>
      <w:r>
        <w:rPr/>
        <w:t>公司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康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、监事会对会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43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报告中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/>
        <w:t>董事对会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“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”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right="137" w:firstLine="480"/>
        <w:jc w:val="both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 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出具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见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揭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此我</w:t>
      </w:r>
      <w:r>
        <w:rPr>
          <w:rFonts w:ascii="宋体" w:hAnsi="宋体" w:cs="宋体" w:eastAsia="宋体" w:hint="default"/>
        </w:rPr>
        <w:t>们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措</w:t>
      </w:r>
      <w:r>
        <w:rPr>
          <w:rFonts w:ascii="宋体" w:hAnsi="宋体" w:cs="宋体" w:eastAsia="宋体" w:hint="default"/>
          <w:spacing w:val="-3"/>
        </w:rPr>
        <w:t>施</w:t>
      </w:r>
      <w:r>
        <w:rPr>
          <w:rFonts w:ascii="宋体" w:hAnsi="宋体" w:cs="宋体" w:eastAsia="宋体" w:hint="default"/>
          <w:spacing w:val="-3"/>
        </w:rPr>
        <w:t>将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极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效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解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涉</w:t>
      </w:r>
      <w:r>
        <w:rPr>
          <w:rFonts w:ascii="宋体" w:hAnsi="宋体" w:cs="宋体" w:eastAsia="宋体" w:hint="default"/>
          <w:spacing w:val="-3"/>
        </w:rPr>
        <w:t>到</w:t>
      </w:r>
      <w:r>
        <w:rPr>
          <w:spacing w:val="-3"/>
        </w:rPr>
        <w:t>的事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21"/>
        </w:rPr>
        <w:t> </w:t>
      </w:r>
      <w:r>
        <w:rPr>
          <w:rFonts w:ascii="宋体" w:hAnsi="宋体" w:cs="宋体" w:eastAsia="宋体" w:hint="default"/>
          <w:spacing w:val="21"/>
        </w:rPr>
      </w:r>
      <w:r>
        <w:rPr>
          <w:rFonts w:ascii="宋体" w:hAnsi="宋体" w:cs="宋体" w:eastAsia="宋体" w:hint="default"/>
        </w:rPr>
        <w:t>希</w:t>
      </w:r>
      <w:r>
        <w:rPr>
          <w:rFonts w:ascii="宋体" w:hAnsi="宋体" w:cs="宋体" w:eastAsia="宋体" w:hint="default"/>
        </w:rPr>
        <w:t>望</w:t>
      </w:r>
      <w:r>
        <w:rPr/>
        <w:t>公司董事会</w:t>
      </w:r>
      <w:r>
        <w:rPr>
          <w:rFonts w:ascii="宋体" w:hAnsi="宋体" w:cs="宋体" w:eastAsia="宋体" w:hint="default"/>
        </w:rPr>
        <w:t>切</w:t>
      </w:r>
      <w:r>
        <w:rPr>
          <w:rFonts w:ascii="宋体" w:hAnsi="宋体" w:cs="宋体" w:eastAsia="宋体" w:hint="default"/>
        </w:rPr>
        <w:t>实 </w:t>
      </w:r>
      <w:r>
        <w:rPr>
          <w:rFonts w:ascii="宋体" w:hAnsi="宋体" w:cs="宋体" w:eastAsia="宋体" w:hint="default"/>
        </w:rPr>
        <w:t>落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施，</w:t>
      </w:r>
      <w:r>
        <w:rPr>
          <w:rFonts w:ascii="宋体" w:hAnsi="宋体" w:cs="宋体" w:eastAsia="宋体" w:hint="default"/>
        </w:rPr>
        <w:t>努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得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效果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）公司会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计变</w:t>
      </w:r>
      <w:r>
        <w:rPr>
          <w:rFonts w:ascii="Microsoft JhengHei" w:hAnsi="Microsoft JhengHei" w:cs="Microsoft JhengHei" w:eastAsia="Microsoft JhengHei" w:hint="default"/>
        </w:rPr>
        <w:t>更</w:t>
      </w:r>
      <w:r>
        <w:rPr/>
        <w:t>或重大会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差错更正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原因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影响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计变更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差错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2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( 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>
          <w:rFonts w:ascii="Arial" w:hAnsi="Arial" w:cs="Arial" w:eastAsia="Arial" w:hint="default"/>
        </w:rPr>
        <w:t>) </w:t>
      </w:r>
      <w:r>
        <w:rPr>
          <w:rFonts w:ascii="Arial" w:hAnsi="Arial" w:cs="Arial" w:eastAsia="Arial" w:hint="default"/>
          <w:spacing w:val="5"/>
        </w:rPr>
        <w:t> </w:t>
      </w:r>
      <w:r>
        <w:rPr/>
        <w:t>董事会日</w:t>
      </w:r>
      <w:r>
        <w:rPr>
          <w:rFonts w:ascii="Microsoft JhengHei" w:hAnsi="Microsoft JhengHei" w:cs="Microsoft JhengHei" w:eastAsia="Microsoft JhengHei" w:hint="default"/>
        </w:rPr>
        <w:t>常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董事会的会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情况及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年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开，本</w:t>
      </w:r>
      <w:r>
        <w:rPr>
          <w:rFonts w:ascii="宋体" w:hAnsi="宋体" w:cs="宋体" w:eastAsia="宋体" w:hint="default"/>
        </w:rPr>
        <w:t>次</w:t>
      </w:r>
      <w:r>
        <w:rPr/>
        <w:t>董事会</w:t>
      </w:r>
      <w:r>
        <w:rPr>
          <w:rFonts w:ascii="宋体" w:hAnsi="宋体" w:cs="宋体" w:eastAsia="宋体" w:hint="default"/>
        </w:rPr>
        <w:t>决 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年年度报告》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39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39"/>
        </w:rPr>
        <w:t> </w:t>
      </w:r>
      <w:r>
        <w:rPr/>
        <w:t>年</w:t>
      </w:r>
      <w:r>
        <w:rPr>
          <w:spacing w:val="-39"/>
        </w:rPr>
        <w:t> </w:t>
      </w:r>
      <w:r>
        <w:rPr>
          <w:rFonts w:ascii="宋体" w:hAnsi="宋体" w:cs="宋体" w:eastAsia="宋体" w:hint="default"/>
        </w:rPr>
        <w:t>4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4"/>
        </w:rPr>
        <w:t> </w:t>
      </w:r>
      <w:r>
        <w:rPr/>
        <w:t>年</w:t>
      </w:r>
      <w:r>
        <w:rPr>
          <w:spacing w:val="-29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2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27</w:t>
      </w:r>
      <w:r>
        <w:rPr>
          <w:rFonts w:ascii="宋体" w:hAnsi="宋体" w:cs="宋体" w:eastAsia="宋体" w:hint="default"/>
          <w:spacing w:val="-3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2011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度报告》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，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度报告》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4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开，本</w:t>
      </w:r>
      <w:r>
        <w:rPr>
          <w:rFonts w:ascii="宋体" w:hAnsi="宋体" w:cs="宋体" w:eastAsia="宋体" w:hint="default"/>
          <w:spacing w:val="-4"/>
        </w:rPr>
        <w:t>次</w:t>
      </w:r>
      <w:r>
        <w:rPr>
          <w:spacing w:val="-4"/>
        </w:rPr>
        <w:t>董事会</w:t>
      </w:r>
      <w:r>
        <w:rPr>
          <w:rFonts w:ascii="宋体" w:hAnsi="宋体" w:cs="宋体" w:eastAsia="宋体" w:hint="default"/>
          <w:spacing w:val="-4"/>
        </w:rPr>
        <w:t>决议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37" w:firstLine="48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5</w:t>
      </w:r>
      <w:r>
        <w:rPr/>
        <w:t>）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25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 </w:t>
      </w:r>
      <w:r>
        <w:rPr/>
        <w:t>年度报告</w:t>
      </w:r>
      <w:r>
        <w:rPr>
          <w:rFonts w:ascii="宋体" w:hAnsi="宋体" w:cs="宋体" w:eastAsia="宋体" w:hint="default"/>
        </w:rPr>
        <w:t>全</w:t>
      </w:r>
      <w:r>
        <w:rPr/>
        <w:t>文》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spacing w:val="-16"/>
        </w:rPr>
        <w:t>年</w:t>
      </w:r>
      <w:r>
        <w:rPr>
          <w:rFonts w:ascii="宋体" w:hAnsi="宋体" w:cs="宋体" w:eastAsia="宋体" w:hint="default"/>
          <w:spacing w:val="-16"/>
        </w:rPr>
        <w:t>半</w:t>
      </w:r>
      <w:r>
        <w:rPr>
          <w:spacing w:val="-16"/>
        </w:rPr>
        <w:t>年度报告</w:t>
      </w:r>
      <w:r>
        <w:rPr>
          <w:rFonts w:ascii="宋体" w:hAnsi="宋体" w:cs="宋体" w:eastAsia="宋体" w:hint="default"/>
          <w:spacing w:val="-16"/>
        </w:rPr>
        <w:t>摘</w:t>
      </w:r>
      <w:r>
        <w:rPr>
          <w:rFonts w:ascii="宋体" w:hAnsi="宋体" w:cs="宋体" w:eastAsia="宋体" w:hint="default"/>
          <w:spacing w:val="-16"/>
        </w:rPr>
        <w:t>要</w:t>
      </w:r>
      <w:r>
        <w:rPr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，</w:t>
      </w:r>
      <w:r>
        <w:rPr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半</w:t>
      </w:r>
      <w:r>
        <w:rPr/>
        <w:t>年度报告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</w:t>
      </w:r>
      <w:r>
        <w:rPr/>
        <w:t>》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137" w:firstLine="480"/>
        <w:jc w:val="both"/>
        <w:rPr>
          <w:rFonts w:ascii="宋体" w:hAnsi="宋体" w:cs="宋体" w:eastAsia="宋体" w:hint="default"/>
        </w:rPr>
      </w:pPr>
      <w:r>
        <w:rPr>
          <w:spacing w:val="-4"/>
        </w:rPr>
        <w:t>（</w:t>
      </w:r>
      <w:r>
        <w:rPr>
          <w:rFonts w:ascii="宋体" w:hAnsi="宋体" w:cs="宋体" w:eastAsia="宋体" w:hint="default"/>
          <w:spacing w:val="-4"/>
        </w:rPr>
        <w:t>6</w:t>
      </w:r>
      <w:r>
        <w:rPr>
          <w:spacing w:val="-4"/>
        </w:rPr>
        <w:t>）</w:t>
      </w:r>
      <w:r>
        <w:rPr>
          <w:rFonts w:ascii="宋体" w:hAnsi="宋体" w:cs="宋体" w:eastAsia="宋体" w:hint="default"/>
          <w:spacing w:val="-4"/>
        </w:rPr>
        <w:t>第</w:t>
      </w:r>
      <w:r>
        <w:rPr>
          <w:spacing w:val="-4"/>
        </w:rPr>
        <w:t>五</w:t>
      </w:r>
      <w:r>
        <w:rPr>
          <w:rFonts w:ascii="宋体" w:hAnsi="宋体" w:cs="宋体" w:eastAsia="宋体" w:hint="default"/>
          <w:spacing w:val="-4"/>
        </w:rPr>
        <w:t>届</w:t>
      </w:r>
      <w:r>
        <w:rPr>
          <w:spacing w:val="-4"/>
        </w:rPr>
        <w:t>董事会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4"/>
        </w:rPr>
        <w:t>日</w:t>
      </w:r>
      <w:r>
        <w:rPr>
          <w:rFonts w:ascii="宋体" w:hAnsi="宋体" w:cs="宋体" w:eastAsia="宋体" w:hint="default"/>
          <w:spacing w:val="-4"/>
        </w:rPr>
        <w:t>召</w:t>
      </w:r>
      <w:r>
        <w:rPr>
          <w:rFonts w:ascii="宋体" w:hAnsi="宋体" w:cs="宋体" w:eastAsia="宋体" w:hint="default"/>
          <w:spacing w:val="-4"/>
        </w:rPr>
        <w:t>开，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议并</w:t>
      </w:r>
      <w:r>
        <w:rPr>
          <w:rFonts w:ascii="宋体" w:hAnsi="宋体" w:cs="宋体" w:eastAsia="宋体" w:hint="default"/>
          <w:spacing w:val="-4"/>
        </w:rPr>
        <w:t>通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过</w:t>
      </w:r>
      <w:r>
        <w:rPr>
          <w:rFonts w:ascii="宋体" w:hAnsi="宋体" w:cs="宋体" w:eastAsia="宋体" w:hint="default"/>
          <w:spacing w:val="-5"/>
        </w:rPr>
        <w:t>了</w:t>
      </w:r>
      <w:r>
        <w:rPr>
          <w:spacing w:val="-5"/>
        </w:rPr>
        <w:t>《</w:t>
      </w:r>
      <w:r>
        <w:rPr>
          <w:rFonts w:ascii="宋体" w:hAnsi="宋体" w:cs="宋体" w:eastAsia="宋体" w:hint="default"/>
          <w:spacing w:val="-5"/>
        </w:rPr>
        <w:t>2010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-18"/>
        </w:rPr>
        <w:t>年</w:t>
      </w:r>
      <w:r>
        <w:rPr>
          <w:rFonts w:ascii="宋体" w:hAnsi="宋体" w:cs="宋体" w:eastAsia="宋体" w:hint="default"/>
          <w:spacing w:val="-18"/>
        </w:rPr>
        <w:t>第</w:t>
      </w:r>
      <w:r>
        <w:rPr>
          <w:spacing w:val="-18"/>
        </w:rPr>
        <w:t>三</w:t>
      </w:r>
      <w:r>
        <w:rPr>
          <w:rFonts w:ascii="宋体" w:hAnsi="宋体" w:cs="宋体" w:eastAsia="宋体" w:hint="default"/>
          <w:spacing w:val="-18"/>
        </w:rPr>
        <w:t>季</w:t>
      </w:r>
      <w:r>
        <w:rPr>
          <w:spacing w:val="-18"/>
        </w:rPr>
        <w:t>度报告》</w:t>
      </w:r>
      <w:r>
        <w:rPr>
          <w:rFonts w:ascii="宋体" w:hAnsi="宋体" w:cs="宋体" w:eastAsia="宋体" w:hint="default"/>
          <w:spacing w:val="-18"/>
        </w:rPr>
        <w:t>，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2010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-2"/>
        </w:rPr>
        <w:t>年</w:t>
      </w:r>
      <w:r>
        <w:rPr>
          <w:rFonts w:ascii="宋体" w:hAnsi="宋体" w:cs="宋体" w:eastAsia="宋体" w:hint="default"/>
          <w:spacing w:val="-2"/>
        </w:rPr>
        <w:t>第</w:t>
      </w:r>
      <w:r>
        <w:rPr>
          <w:spacing w:val="-2"/>
        </w:rPr>
        <w:t>三</w:t>
      </w:r>
      <w:r>
        <w:rPr>
          <w:rFonts w:ascii="宋体" w:hAnsi="宋体" w:cs="宋体" w:eastAsia="宋体" w:hint="default"/>
          <w:spacing w:val="-2"/>
        </w:rPr>
        <w:t>季</w:t>
      </w:r>
      <w:r>
        <w:rPr>
          <w:spacing w:val="-2"/>
        </w:rPr>
        <w:t>度报告》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在本</w:t>
      </w:r>
      <w:r>
        <w:rPr>
          <w:rFonts w:ascii="宋体" w:hAnsi="宋体" w:cs="宋体" w:eastAsia="宋体" w:hint="default"/>
          <w:spacing w:val="-2"/>
        </w:rPr>
        <w:t>次</w:t>
      </w:r>
      <w:r>
        <w:rPr>
          <w:spacing w:val="-2"/>
        </w:rPr>
        <w:t>董事会</w:t>
      </w:r>
      <w:r>
        <w:rPr>
          <w:rFonts w:ascii="宋体" w:hAnsi="宋体" w:cs="宋体" w:eastAsia="宋体" w:hint="default"/>
          <w:spacing w:val="-2"/>
        </w:rPr>
        <w:t>决议</w:t>
      </w:r>
      <w:r>
        <w:rPr>
          <w:spacing w:val="-2"/>
        </w:rPr>
        <w:t>公告</w:t>
      </w:r>
      <w:r>
        <w:rPr>
          <w:rFonts w:ascii="宋体" w:hAnsi="宋体" w:cs="宋体" w:eastAsia="宋体" w:hint="default"/>
          <w:spacing w:val="-2"/>
        </w:rPr>
        <w:t>刊</w:t>
      </w:r>
      <w:r>
        <w:rPr>
          <w:rFonts w:ascii="宋体" w:hAnsi="宋体" w:cs="宋体" w:eastAsia="宋体" w:hint="default"/>
          <w:spacing w:val="-2"/>
        </w:rPr>
        <w:t>登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6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公司董事会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范围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根据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赋</w:t>
      </w:r>
      <w:r>
        <w:rPr>
          <w:rFonts w:ascii="宋体" w:hAnsi="宋体" w:cs="宋体" w:eastAsia="宋体" w:hint="default"/>
        </w:rPr>
        <w:t>予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利和</w:t>
      </w:r>
      <w:r>
        <w:rPr>
          <w:rFonts w:ascii="宋体" w:hAnsi="宋体" w:cs="宋体" w:eastAsia="宋体" w:hint="default"/>
        </w:rPr>
        <w:t>义 </w:t>
      </w:r>
      <w:r>
        <w:rPr/>
        <w:t>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《公司法》</w:t>
      </w:r>
      <w:r>
        <w:rPr>
          <w:rFonts w:ascii="宋体" w:hAnsi="宋体" w:cs="宋体" w:eastAsia="宋体" w:hint="default"/>
        </w:rPr>
        <w:t>、</w:t>
      </w:r>
      <w:r>
        <w:rPr/>
        <w:t>《证券法》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要求及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项管理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贯彻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7"/>
        </w:rPr>
        <w:t>（</w:t>
      </w:r>
      <w:r>
        <w:rPr>
          <w:rFonts w:ascii="宋体" w:hAnsi="宋体" w:cs="宋体" w:eastAsia="宋体" w:hint="default"/>
          <w:spacing w:val="-7"/>
        </w:rPr>
        <w:t>1</w:t>
      </w:r>
      <w:r>
        <w:rPr>
          <w:spacing w:val="-7"/>
        </w:rPr>
        <w:t>）</w:t>
      </w:r>
      <w:r>
        <w:rPr>
          <w:rFonts w:ascii="宋体" w:hAnsi="宋体" w:cs="宋体" w:eastAsia="宋体" w:hint="default"/>
          <w:spacing w:val="-7"/>
        </w:rPr>
        <w:t>根据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决议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公司</w:t>
      </w:r>
      <w:r>
        <w:rPr/>
        <w:t> 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署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协议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</w:t>
      </w:r>
      <w:r>
        <w:rPr>
          <w:rFonts w:ascii="宋体" w:hAnsi="宋体" w:cs="宋体" w:eastAsia="宋体" w:hint="default"/>
        </w:rPr>
        <w:t>日常经营关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  <w:spacing w:val="-6"/>
        </w:rPr>
        <w:t>充</w:t>
      </w:r>
      <w:r>
        <w:rPr>
          <w:rFonts w:ascii="宋体" w:hAnsi="宋体" w:cs="宋体" w:eastAsia="宋体" w:hint="default"/>
          <w:spacing w:val="-6"/>
        </w:rPr>
        <w:t>协议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</w:t>
      </w:r>
      <w:r>
        <w:rPr>
          <w:rFonts w:ascii="宋体" w:hAnsi="宋体" w:cs="宋体" w:eastAsia="宋体" w:hint="default"/>
          <w:spacing w:val="-6"/>
        </w:rPr>
        <w:t>根据</w:t>
      </w:r>
      <w:r>
        <w:rPr>
          <w:rFonts w:ascii="宋体" w:hAnsi="宋体" w:cs="宋体" w:eastAsia="宋体" w:hint="default"/>
          <w:spacing w:val="-6"/>
        </w:rPr>
        <w:t>该</w:t>
      </w:r>
      <w:r>
        <w:rPr>
          <w:rFonts w:ascii="宋体" w:hAnsi="宋体" w:cs="宋体" w:eastAsia="宋体" w:hint="default"/>
          <w:spacing w:val="-6"/>
        </w:rPr>
        <w:t>协议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其生产</w:t>
      </w:r>
      <w:r>
        <w:rPr/>
        <w:t>的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 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9,707.37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spacing w:val="-5"/>
        </w:rPr>
        <w:t>（</w:t>
      </w:r>
      <w:r>
        <w:rPr>
          <w:rFonts w:ascii="宋体" w:hAnsi="宋体" w:cs="宋体" w:eastAsia="宋体" w:hint="default"/>
          <w:spacing w:val="-5"/>
        </w:rPr>
        <w:t>2</w:t>
      </w:r>
      <w:r>
        <w:rPr>
          <w:spacing w:val="-5"/>
        </w:rPr>
        <w:t>）</w:t>
      </w:r>
      <w:r>
        <w:rPr>
          <w:rFonts w:ascii="宋体" w:hAnsi="宋体" w:cs="宋体" w:eastAsia="宋体" w:hint="default"/>
          <w:spacing w:val="-5"/>
        </w:rPr>
        <w:t>根据</w:t>
      </w:r>
      <w:r>
        <w:rPr>
          <w:rFonts w:ascii="宋体" w:hAnsi="宋体" w:cs="宋体" w:eastAsia="宋体" w:hint="default"/>
          <w:spacing w:val="-7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7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7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28" w:right="387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全及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全情况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强化</w:t>
      </w:r>
      <w:r>
        <w:rPr/>
        <w:t>董事会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功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做到</w:t>
      </w:r>
      <w:r>
        <w:rPr/>
        <w:t>事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计、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经理层</w:t>
      </w:r>
      <w:r>
        <w:rPr/>
        <w:t>的有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监 督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分发</w:t>
      </w:r>
      <w:r>
        <w:rPr>
          <w:rFonts w:ascii="宋体" w:hAnsi="宋体" w:cs="宋体" w:eastAsia="宋体" w:hint="default"/>
        </w:rPr>
        <w:t>挥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信息披露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</w:t>
      </w:r>
      <w:r>
        <w:rPr>
          <w:rFonts w:ascii="宋体" w:hAnsi="宋体" w:cs="宋体" w:eastAsia="宋体" w:hint="default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会年报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spacing w:val="-53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</w:p>
    <w:p>
      <w:pPr>
        <w:pStyle w:val="BodyText"/>
        <w:spacing w:line="357" w:lineRule="auto" w:before="156"/>
        <w:ind w:right="11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士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奇先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8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，分 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年年报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 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spacing w:val="-4"/>
        </w:rPr>
        <w:t>年度会</w:t>
      </w:r>
      <w:r>
        <w:rPr>
          <w:rFonts w:ascii="宋体" w:hAnsi="宋体" w:cs="宋体" w:eastAsia="宋体" w:hint="default"/>
          <w:spacing w:val="-4"/>
        </w:rPr>
        <w:t>计师</w:t>
      </w:r>
      <w:r>
        <w:rPr>
          <w:spacing w:val="-4"/>
        </w:rPr>
        <w:t>事务</w:t>
      </w:r>
      <w:r>
        <w:rPr>
          <w:rFonts w:ascii="宋体" w:hAnsi="宋体" w:cs="宋体" w:eastAsia="宋体" w:hint="default"/>
          <w:spacing w:val="-4"/>
        </w:rPr>
        <w:t>所</w:t>
      </w:r>
      <w:r>
        <w:rPr>
          <w:spacing w:val="-4"/>
        </w:rPr>
        <w:t>选</w:t>
      </w:r>
      <w:r>
        <w:rPr>
          <w:rFonts w:ascii="宋体" w:hAnsi="宋体" w:cs="宋体" w:eastAsia="宋体" w:hint="default"/>
          <w:spacing w:val="-4"/>
        </w:rPr>
        <w:t>聘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议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责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①</w:t>
      </w:r>
      <w:r>
        <w:rPr/>
        <w:t>与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公司的年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协</w:t>
      </w:r>
      <w:r>
        <w:rPr>
          <w:rFonts w:ascii="宋体" w:hAnsi="宋体" w:cs="宋体" w:eastAsia="宋体" w:hint="default"/>
        </w:rPr>
        <w:t>商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务报告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工</w:t>
      </w:r>
      <w:r>
        <w:rPr>
          <w:rFonts w:ascii="宋体" w:hAnsi="宋体" w:cs="宋体" w:eastAsia="宋体" w:hint="default"/>
          <w:spacing w:val="-4"/>
        </w:rPr>
        <w:t>作</w:t>
      </w:r>
      <w:r>
        <w:rPr>
          <w:spacing w:val="-4"/>
        </w:rPr>
        <w:t>的时</w:t>
      </w:r>
      <w:r>
        <w:rPr>
          <w:rFonts w:ascii="宋体" w:hAnsi="宋体" w:cs="宋体" w:eastAsia="宋体" w:hint="default"/>
          <w:spacing w:val="-4"/>
        </w:rPr>
        <w:t>间</w:t>
      </w:r>
      <w:r>
        <w:rPr>
          <w:rFonts w:ascii="宋体" w:hAnsi="宋体" w:cs="宋体" w:eastAsia="宋体" w:hint="default"/>
          <w:spacing w:val="-4"/>
        </w:rPr>
        <w:t>安</w:t>
      </w:r>
      <w:r>
        <w:rPr>
          <w:rFonts w:ascii="宋体" w:hAnsi="宋体" w:cs="宋体" w:eastAsia="宋体" w:hint="default"/>
          <w:spacing w:val="-4"/>
        </w:rPr>
        <w:t>排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4"/>
        </w:rPr>
        <w:t>委员</w:t>
      </w:r>
      <w:r>
        <w:rPr>
          <w:spacing w:val="-4"/>
        </w:rPr>
        <w:t>会</w:t>
      </w:r>
      <w:r>
        <w:rPr>
          <w:rFonts w:ascii="宋体" w:hAnsi="宋体" w:cs="宋体" w:eastAsia="宋体" w:hint="default"/>
          <w:spacing w:val="-4"/>
        </w:rPr>
        <w:t>提</w:t>
      </w:r>
      <w:r>
        <w:rPr>
          <w:rFonts w:ascii="宋体" w:hAnsi="宋体" w:cs="宋体" w:eastAsia="宋体" w:hint="default"/>
          <w:spacing w:val="-4"/>
        </w:rPr>
        <w:t>前</w:t>
      </w:r>
      <w:r>
        <w:rPr>
          <w:rFonts w:ascii="宋体" w:hAnsi="宋体" w:cs="宋体" w:eastAsia="宋体" w:hint="default"/>
          <w:spacing w:val="-4"/>
        </w:rPr>
        <w:t>对</w:t>
      </w:r>
      <w:r>
        <w:rPr>
          <w:spacing w:val="-4"/>
        </w:rPr>
        <w:t>年</w:t>
      </w:r>
      <w:r>
        <w:rPr>
          <w:rFonts w:ascii="宋体" w:hAnsi="宋体" w:cs="宋体" w:eastAsia="宋体" w:hint="default"/>
          <w:spacing w:val="-4"/>
        </w:rPr>
        <w:t>审</w:t>
      </w:r>
      <w:r>
        <w:rPr>
          <w:rFonts w:ascii="宋体" w:hAnsi="宋体" w:cs="宋体" w:eastAsia="宋体" w:hint="default"/>
          <w:spacing w:val="-4"/>
        </w:rPr>
        <w:t>进</w:t>
      </w:r>
      <w:r>
        <w:rPr>
          <w:rFonts w:ascii="宋体" w:hAnsi="宋体" w:cs="宋体" w:eastAsia="宋体" w:hint="default"/>
          <w:spacing w:val="-4"/>
        </w:rPr>
        <w:t>行全面部</w:t>
      </w:r>
      <w:r>
        <w:rPr>
          <w:rFonts w:ascii="宋体" w:hAnsi="宋体" w:cs="宋体" w:eastAsia="宋体" w:hint="default"/>
          <w:spacing w:val="-4"/>
        </w:rPr>
        <w:t>署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就</w:t>
      </w:r>
      <w:r>
        <w:rPr>
          <w:spacing w:val="-4"/>
        </w:rPr>
        <w:t>公司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和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/>
        <w:t>与会</w:t>
      </w:r>
      <w:r>
        <w:rPr>
          <w:rFonts w:ascii="宋体" w:hAnsi="宋体" w:cs="宋体" w:eastAsia="宋体" w:hint="default"/>
        </w:rPr>
        <w:t>计师</w:t>
      </w:r>
      <w:r>
        <w:rPr/>
        <w:t>事 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排</w:t>
      </w:r>
      <w:r>
        <w:rPr>
          <w:rFonts w:ascii="宋体" w:hAnsi="宋体" w:cs="宋体" w:eastAsia="宋体" w:hint="default"/>
        </w:rPr>
        <w:t>，可</w:t>
      </w:r>
      <w:r>
        <w:rPr/>
        <w:t>有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障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顺 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财</w:t>
      </w:r>
      <w:r>
        <w:rPr>
          <w:spacing w:val="-7"/>
        </w:rPr>
        <w:t>务报表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并</w:t>
      </w:r>
      <w:r>
        <w:rPr>
          <w:rFonts w:ascii="宋体" w:hAnsi="宋体" w:cs="宋体" w:eastAsia="宋体" w:hint="default"/>
          <w:spacing w:val="-7"/>
        </w:rPr>
        <w:t>形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spacing w:val="-7"/>
        </w:rPr>
        <w:t>书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</w:pP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出具</w:t>
      </w:r>
      <w:r>
        <w:rPr/>
        <w:t>的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稿</w:t>
      </w:r>
      <w:r>
        <w:rPr/>
        <w:t>）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听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总监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全面</w:t>
      </w:r>
      <w:r>
        <w:rPr>
          <w:rFonts w:ascii="宋体" w:hAnsi="宋体" w:cs="宋体" w:eastAsia="宋体" w:hint="default"/>
        </w:rPr>
        <w:t>汇</w:t>
      </w:r>
      <w:r>
        <w:rPr/>
        <w:t>报</w:t>
      </w:r>
      <w:r>
        <w:rPr>
          <w:rFonts w:ascii="宋体" w:hAnsi="宋体" w:cs="宋体" w:eastAsia="宋体" w:hint="default"/>
        </w:rPr>
        <w:t>；</w:t>
      </w:r>
    </w:p>
    <w:p>
      <w:pPr>
        <w:spacing w:after="0" w:line="240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7" w:lineRule="auto" w:before="117"/>
        <w:ind w:right="18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前，</w:t>
      </w:r>
      <w:r>
        <w:rPr>
          <w:rFonts w:ascii="宋体" w:hAnsi="宋体" w:cs="宋体" w:eastAsia="宋体" w:hint="default"/>
        </w:rPr>
        <w:t>对</w:t>
      </w:r>
      <w:r>
        <w:rPr/>
        <w:t>公司编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首</w:t>
      </w:r>
      <w:r>
        <w:rPr>
          <w:rFonts w:ascii="宋体" w:hAnsi="宋体" w:cs="宋体" w:eastAsia="宋体" w:hint="default"/>
        </w:rPr>
        <w:t>次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部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/>
        <w:t>的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财</w:t>
      </w:r>
      <w:r>
        <w:rPr/>
        <w:t>务报告（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稿</w:t>
      </w:r>
      <w:r>
        <w:rPr/>
        <w:t>）</w:t>
      </w:r>
      <w:r>
        <w:rPr>
          <w:rFonts w:ascii="宋体" w:hAnsi="宋体" w:cs="宋体" w:eastAsia="宋体" w:hint="default"/>
        </w:rPr>
        <w:t>基本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 度的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体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为基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③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后，加</w:t>
      </w:r>
      <w:r>
        <w:rPr>
          <w:rFonts w:ascii="宋体" w:hAnsi="宋体" w:cs="宋体" w:eastAsia="宋体" w:hint="default"/>
        </w:rPr>
        <w:t>强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初</w:t>
      </w:r>
    </w:p>
    <w:p>
      <w:pPr>
        <w:pStyle w:val="BodyText"/>
        <w:spacing w:line="240" w:lineRule="auto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再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成</w:t>
      </w:r>
      <w:r>
        <w:rPr/>
        <w:t>书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7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现</w:t>
      </w:r>
      <w:r>
        <w:rPr/>
        <w:t>场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初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再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阅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财 </w:t>
      </w:r>
      <w:r>
        <w:rPr>
          <w:spacing w:val="-3"/>
        </w:rPr>
        <w:t>务报告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发</w:t>
      </w:r>
      <w:r>
        <w:rPr>
          <w:spacing w:val="-3"/>
        </w:rPr>
        <w:t>表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二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spacing w:val="-3"/>
        </w:rPr>
        <w:t>书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rFonts w:ascii="宋体" w:hAnsi="宋体" w:cs="宋体" w:eastAsia="宋体" w:hint="default"/>
          <w:spacing w:val="-3"/>
        </w:rPr>
        <w:t>意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委员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为，初</w:t>
      </w:r>
      <w:r>
        <w:rPr>
          <w:rFonts w:ascii="宋体" w:hAnsi="宋体" w:cs="宋体" w:eastAsia="宋体" w:hint="default"/>
          <w:spacing w:val="-3"/>
        </w:rPr>
        <w:t>步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的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 </w:t>
      </w:r>
      <w:r>
        <w:rPr>
          <w:rFonts w:ascii="宋体" w:hAnsi="宋体" w:cs="宋体" w:eastAsia="宋体" w:hint="default"/>
        </w:rPr>
        <w:t>新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准则及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5"/>
        </w:rPr>
        <w:t>制制</w:t>
      </w:r>
      <w:r>
        <w:rPr>
          <w:spacing w:val="-5"/>
        </w:rPr>
        <w:t>度的有</w:t>
      </w:r>
      <w:r>
        <w:rPr>
          <w:rFonts w:ascii="宋体" w:hAnsi="宋体" w:cs="宋体" w:eastAsia="宋体" w:hint="default"/>
          <w:spacing w:val="-5"/>
        </w:rPr>
        <w:t>关</w:t>
      </w:r>
      <w:r>
        <w:rPr>
          <w:rFonts w:ascii="宋体" w:hAnsi="宋体" w:cs="宋体" w:eastAsia="宋体" w:hint="default"/>
          <w:spacing w:val="-5"/>
        </w:rPr>
        <w:t>规</w:t>
      </w:r>
      <w:r>
        <w:rPr>
          <w:spacing w:val="-5"/>
        </w:rPr>
        <w:t>定</w:t>
      </w:r>
      <w:r>
        <w:rPr>
          <w:rFonts w:ascii="宋体" w:hAnsi="宋体" w:cs="宋体" w:eastAsia="宋体" w:hint="default"/>
          <w:spacing w:val="-5"/>
        </w:rPr>
        <w:t>，初</w:t>
      </w:r>
      <w:r>
        <w:rPr>
          <w:rFonts w:ascii="宋体" w:hAnsi="宋体" w:cs="宋体" w:eastAsia="宋体" w:hint="default"/>
          <w:spacing w:val="-5"/>
        </w:rPr>
        <w:t>步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的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深圳证 </w:t>
      </w:r>
      <w:r>
        <w:rPr>
          <w:spacing w:val="-3"/>
        </w:rPr>
        <w:t>券</w:t>
      </w:r>
      <w:r>
        <w:rPr>
          <w:rFonts w:ascii="宋体" w:hAnsi="宋体" w:cs="宋体" w:eastAsia="宋体" w:hint="default"/>
          <w:spacing w:val="-3"/>
        </w:rPr>
        <w:t>交易所</w:t>
      </w:r>
      <w:r>
        <w:rPr>
          <w:spacing w:val="-3"/>
        </w:rPr>
        <w:t>的有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的信息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 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数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依据</w:t>
      </w:r>
      <w:r>
        <w:rPr/>
        <w:t>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  <w:spacing w:val="-48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年度报告</w:t>
      </w:r>
      <w:r>
        <w:rPr>
          <w:rFonts w:ascii="宋体" w:hAnsi="宋体" w:cs="宋体" w:eastAsia="宋体" w:hint="default"/>
        </w:rPr>
        <w:t>及 </w:t>
      </w:r>
      <w:r>
        <w:rPr>
          <w:rFonts w:ascii="宋体" w:hAnsi="宋体" w:cs="宋体" w:eastAsia="宋体" w:hint="default"/>
        </w:rPr>
        <w:t>摘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董事会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过程</w:t>
      </w:r>
      <w:r>
        <w:rPr/>
        <w:t>中注</w:t>
      </w:r>
      <w:r>
        <w:rPr>
          <w:rFonts w:ascii="宋体" w:hAnsi="宋体" w:cs="宋体" w:eastAsia="宋体" w:hint="default"/>
        </w:rPr>
        <w:t>重</w:t>
      </w:r>
      <w:r>
        <w:rPr/>
        <w:t>与年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，积</w:t>
      </w:r>
      <w:r>
        <w:rPr>
          <w:rFonts w:ascii="宋体" w:hAnsi="宋体" w:cs="宋体" w:eastAsia="宋体" w:hint="default"/>
        </w:rPr>
        <w:t>极</w:t>
      </w:r>
      <w:r>
        <w:rPr>
          <w:rFonts w:ascii="宋体" w:hAnsi="宋体" w:cs="宋体" w:eastAsia="宋体" w:hint="default"/>
        </w:rPr>
        <w:t>督</w:t>
      </w:r>
      <w:r>
        <w:rPr>
          <w:rFonts w:ascii="宋体" w:hAnsi="宋体" w:cs="宋体" w:eastAsia="宋体" w:hint="default"/>
        </w:rPr>
        <w:t>促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约</w:t>
      </w:r>
      <w:r>
        <w:rPr/>
        <w:t>定时限</w:t>
      </w:r>
      <w:r>
        <w:rPr>
          <w:rFonts w:ascii="宋体" w:hAnsi="宋体" w:cs="宋体" w:eastAsia="宋体" w:hint="default"/>
        </w:rPr>
        <w:t>内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团</w:t>
      </w:r>
      <w:r>
        <w:rPr>
          <w:rFonts w:ascii="宋体" w:hAnsi="宋体" w:cs="宋体" w:eastAsia="宋体" w:hint="default"/>
        </w:rPr>
        <w:t>队</w:t>
      </w:r>
      <w:r>
        <w:rPr>
          <w:rFonts w:ascii="宋体" w:hAnsi="宋体" w:cs="宋体" w:eastAsia="宋体" w:hint="default"/>
        </w:rPr>
        <w:t>进</w:t>
      </w:r>
      <w:r>
        <w:rPr/>
        <w:t>场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会与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项目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员进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沟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解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进 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</w:t>
      </w:r>
      <w:r>
        <w:rPr/>
        <w:t>会</w:t>
      </w:r>
      <w:r>
        <w:rPr>
          <w:rFonts w:ascii="宋体" w:hAnsi="宋体" w:cs="宋体" w:eastAsia="宋体" w:hint="default"/>
        </w:rPr>
        <w:t>计师关</w:t>
      </w:r>
      <w:r>
        <w:rPr/>
        <w:t>注的</w:t>
      </w:r>
      <w:r>
        <w:rPr>
          <w:rFonts w:ascii="宋体" w:hAnsi="宋体" w:cs="宋体" w:eastAsia="宋体" w:hint="default"/>
        </w:rPr>
        <w:t>问</w:t>
      </w:r>
      <w:r>
        <w:rPr>
          <w:rFonts w:ascii="宋体" w:hAnsi="宋体" w:cs="宋体" w:eastAsia="宋体" w:hint="default"/>
        </w:rPr>
        <w:t>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</w:rPr>
        <w:t>馈</w:t>
      </w:r>
      <w:r>
        <w:rPr>
          <w:rFonts w:ascii="宋体" w:hAnsi="宋体" w:cs="宋体" w:eastAsia="宋体" w:hint="default"/>
        </w:rPr>
        <w:t>给</w:t>
      </w:r>
      <w:r>
        <w:rPr/>
        <w:t>公司有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保</w:t>
      </w:r>
      <w:r>
        <w:rPr/>
        <w:t>证年度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计和</w:t>
      </w:r>
      <w:r>
        <w:rPr/>
        <w:t>信息披露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预</w:t>
      </w:r>
      <w:r>
        <w:rPr/>
        <w:t>定的</w:t>
      </w:r>
      <w:r>
        <w:rPr>
          <w:rFonts w:ascii="宋体" w:hAnsi="宋体" w:cs="宋体" w:eastAsia="宋体" w:hint="default"/>
        </w:rPr>
        <w:t>进</w:t>
      </w:r>
      <w:r>
        <w:rPr/>
        <w:t>度</w:t>
      </w:r>
      <w:r>
        <w:rPr>
          <w:rFonts w:ascii="宋体" w:hAnsi="宋体" w:cs="宋体" w:eastAsia="宋体" w:hint="default"/>
        </w:rPr>
        <w:t>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30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4"/>
        </w:rPr>
        <w:t>日、</w:t>
      </w:r>
      <w:r>
        <w:rPr>
          <w:rFonts w:ascii="宋体" w:hAnsi="宋体" w:cs="宋体" w:eastAsia="宋体" w:hint="default"/>
          <w:spacing w:val="-4"/>
        </w:rPr>
        <w:t>2012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16 </w:t>
      </w:r>
      <w:r>
        <w:rPr>
          <w:rFonts w:ascii="宋体" w:hAnsi="宋体" w:cs="宋体" w:eastAsia="宋体" w:hint="default"/>
          <w:spacing w:val="-7"/>
        </w:rPr>
        <w:t>日</w:t>
      </w:r>
      <w:r>
        <w:rPr>
          <w:rFonts w:ascii="宋体" w:hAnsi="宋体" w:cs="宋体" w:eastAsia="宋体" w:hint="default"/>
          <w:spacing w:val="-7"/>
        </w:rPr>
        <w:t>先</w:t>
      </w:r>
      <w:r>
        <w:rPr>
          <w:rFonts w:ascii="宋体" w:hAnsi="宋体" w:cs="宋体" w:eastAsia="宋体" w:hint="default"/>
          <w:spacing w:val="-7"/>
        </w:rPr>
        <w:t>后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出</w:t>
      </w:r>
      <w:r>
        <w:rPr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督</w:t>
      </w:r>
      <w:r>
        <w:rPr>
          <w:rFonts w:ascii="宋体" w:hAnsi="宋体" w:cs="宋体" w:eastAsia="宋体" w:hint="default"/>
          <w:spacing w:val="-7"/>
        </w:rPr>
        <w:t>促</w:t>
      </w:r>
      <w:r>
        <w:rPr>
          <w:rFonts w:ascii="宋体" w:hAnsi="宋体" w:cs="宋体" w:eastAsia="宋体" w:hint="default"/>
          <w:spacing w:val="-7"/>
        </w:rPr>
        <w:t>函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，要求</w:t>
      </w:r>
      <w:r>
        <w:rPr>
          <w:spacing w:val="-7"/>
        </w:rPr>
        <w:t>会</w:t>
      </w:r>
      <w:r>
        <w:rPr>
          <w:rFonts w:ascii="宋体" w:hAnsi="宋体" w:cs="宋体" w:eastAsia="宋体" w:hint="default"/>
          <w:spacing w:val="-7"/>
        </w:rPr>
        <w:t>计师</w:t>
      </w:r>
      <w:r>
        <w:rPr>
          <w:spacing w:val="-7"/>
        </w:rPr>
        <w:t>事务</w:t>
      </w:r>
      <w:r>
        <w:rPr>
          <w:rFonts w:ascii="宋体" w:hAnsi="宋体" w:cs="宋体" w:eastAsia="宋体" w:hint="default"/>
          <w:spacing w:val="-7"/>
        </w:rPr>
        <w:t>所</w:t>
      </w:r>
      <w:r>
        <w:rPr>
          <w:rFonts w:ascii="宋体" w:hAnsi="宋体" w:cs="宋体" w:eastAsia="宋体" w:hint="default"/>
          <w:spacing w:val="-7"/>
        </w:rPr>
        <w:t>按</w:t>
      </w:r>
      <w:r>
        <w:rPr>
          <w:rFonts w:ascii="宋体" w:hAnsi="宋体" w:cs="宋体" w:eastAsia="宋体" w:hint="default"/>
          <w:spacing w:val="-7"/>
        </w:rPr>
        <w:t>照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计</w:t>
      </w:r>
      <w:r>
        <w:rPr>
          <w:spacing w:val="-7"/>
        </w:rPr>
        <w:t>时</w:t>
      </w:r>
      <w:r>
        <w:rPr>
          <w:rFonts w:ascii="宋体" w:hAnsi="宋体" w:cs="宋体" w:eastAsia="宋体" w:hint="default"/>
          <w:spacing w:val="-7"/>
        </w:rPr>
        <w:t>间</w:t>
      </w:r>
      <w:r>
        <w:rPr>
          <w:rFonts w:ascii="宋体" w:hAnsi="宋体" w:cs="宋体" w:eastAsia="宋体" w:hint="default"/>
          <w:spacing w:val="-7"/>
        </w:rPr>
        <w:t>完</w:t>
      </w:r>
      <w:r>
        <w:rPr>
          <w:rFonts w:ascii="宋体" w:hAnsi="宋体" w:cs="宋体" w:eastAsia="宋体" w:hint="default"/>
          <w:spacing w:val="-7"/>
        </w:rPr>
        <w:t>成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计</w:t>
      </w:r>
      <w:r>
        <w:rPr>
          <w:rFonts w:ascii="宋体" w:hAnsi="宋体" w:cs="宋体" w:eastAsia="宋体" w:hint="default"/>
          <w:spacing w:val="-7"/>
        </w:rPr>
        <w:t>工</w:t>
      </w:r>
      <w:r>
        <w:rPr>
          <w:rFonts w:ascii="宋体" w:hAnsi="宋体" w:cs="宋体" w:eastAsia="宋体" w:hint="default"/>
          <w:spacing w:val="-7"/>
        </w:rPr>
        <w:t>作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  <w:spacing w:val="-7"/>
        </w:rPr>
        <w:t>确</w:t>
      </w:r>
      <w:r>
        <w:rPr>
          <w:rFonts w:ascii="宋体" w:hAnsi="宋体" w:cs="宋体" w:eastAsia="宋体" w:hint="default"/>
          <w:spacing w:val="-7"/>
        </w:rPr>
        <w:t>保</w:t>
      </w:r>
      <w:r>
        <w:rPr>
          <w:spacing w:val="-7"/>
        </w:rPr>
        <w:t>公司</w:t>
      </w:r>
      <w:r>
        <w:rPr>
          <w:spacing w:val="-50"/>
        </w:rPr>
        <w:t> </w:t>
      </w:r>
      <w:r>
        <w:rPr>
          <w:rFonts w:ascii="宋体" w:hAnsi="宋体" w:cs="宋体" w:eastAsia="宋体" w:hint="default"/>
        </w:rPr>
        <w:t>2011 </w:t>
      </w:r>
      <w:r>
        <w:rPr/>
        <w:t>年度报告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件按</w:t>
      </w:r>
      <w:r>
        <w:rPr/>
        <w:t>时披露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38"/>
        <w:ind w:right="114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⑤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后，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、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5"/>
        </w:rPr>
        <w:t> </w:t>
      </w:r>
      <w:r>
        <w:rPr>
          <w:spacing w:val="3"/>
        </w:rPr>
        <w:t>年度</w:t>
      </w:r>
      <w:r>
        <w:rPr>
          <w:rFonts w:ascii="宋体" w:hAnsi="宋体" w:cs="宋体" w:eastAsia="宋体" w:hint="default"/>
          <w:spacing w:val="3"/>
        </w:rPr>
        <w:t>内部</w:t>
      </w:r>
      <w:r>
        <w:rPr>
          <w:rFonts w:ascii="宋体" w:hAnsi="宋体" w:cs="宋体" w:eastAsia="宋体" w:hint="default"/>
          <w:spacing w:val="3"/>
        </w:rPr>
        <w:t>控制自</w:t>
      </w:r>
      <w:r>
        <w:rPr>
          <w:rFonts w:ascii="宋体" w:hAnsi="宋体" w:cs="宋体" w:eastAsia="宋体" w:hint="default"/>
          <w:spacing w:val="3"/>
        </w:rPr>
        <w:t>我</w:t>
      </w:r>
      <w:r>
        <w:rPr>
          <w:rFonts w:ascii="宋体" w:hAnsi="宋体" w:cs="宋体" w:eastAsia="宋体" w:hint="default"/>
          <w:spacing w:val="3"/>
        </w:rPr>
        <w:t>评</w:t>
      </w:r>
      <w:r>
        <w:rPr>
          <w:rFonts w:ascii="宋体" w:hAnsi="宋体" w:cs="宋体" w:eastAsia="宋体" w:hint="default"/>
          <w:spacing w:val="3"/>
        </w:rPr>
        <w:t>价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、</w:t>
      </w:r>
      <w:r>
        <w:rPr>
          <w:spacing w:val="3"/>
        </w:rPr>
        <w:t>董事会</w:t>
      </w:r>
      <w:r>
        <w:rPr>
          <w:rFonts w:ascii="宋体" w:hAnsi="宋体" w:cs="宋体" w:eastAsia="宋体" w:hint="default"/>
          <w:spacing w:val="3"/>
        </w:rPr>
        <w:t>审</w:t>
      </w:r>
      <w:r>
        <w:rPr>
          <w:rFonts w:ascii="宋体" w:hAnsi="宋体" w:cs="宋体" w:eastAsia="宋体" w:hint="default"/>
          <w:spacing w:val="3"/>
        </w:rPr>
        <w:t>计</w:t>
      </w:r>
      <w:r>
        <w:rPr>
          <w:rFonts w:ascii="宋体" w:hAnsi="宋体" w:cs="宋体" w:eastAsia="宋体" w:hint="default"/>
          <w:spacing w:val="3"/>
        </w:rPr>
        <w:t>委员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spacing w:val="3"/>
        </w:rPr>
        <w:t>履</w:t>
      </w:r>
      <w:r>
        <w:rPr>
          <w:rFonts w:ascii="宋体" w:hAnsi="宋体" w:cs="宋体" w:eastAsia="宋体" w:hint="default"/>
          <w:spacing w:val="3"/>
        </w:rPr>
        <w:t>职情况</w:t>
      </w:r>
      <w:r>
        <w:rPr>
          <w:spacing w:val="3"/>
        </w:rPr>
        <w:t>报告</w:t>
      </w:r>
      <w:r>
        <w:rPr>
          <w:rFonts w:ascii="宋体" w:hAnsi="宋体" w:cs="宋体" w:eastAsia="宋体" w:hint="default"/>
          <w:spacing w:val="3"/>
        </w:rPr>
        <w:t>暨</w:t>
      </w:r>
      <w:r>
        <w:rPr>
          <w:rFonts w:ascii="宋体" w:hAnsi="宋体" w:cs="宋体" w:eastAsia="宋体" w:hint="default"/>
          <w:spacing w:val="3"/>
        </w:rPr>
        <w:t>关于</w:t>
      </w:r>
      <w:r>
        <w:rPr>
          <w:spacing w:val="3"/>
        </w:rPr>
        <w:t>会</w:t>
      </w:r>
      <w:r>
        <w:rPr>
          <w:rFonts w:ascii="宋体" w:hAnsi="宋体" w:cs="宋体" w:eastAsia="宋体" w:hint="default"/>
          <w:spacing w:val="3"/>
        </w:rPr>
        <w:t>计师</w:t>
      </w:r>
      <w:r>
        <w:rPr>
          <w:spacing w:val="3"/>
        </w:rPr>
        <w:t>事务</w:t>
      </w:r>
      <w:r>
        <w:rPr>
          <w:rFonts w:ascii="宋体" w:hAnsi="宋体" w:cs="宋体" w:eastAsia="宋体" w:hint="default"/>
          <w:spacing w:val="3"/>
        </w:rPr>
        <w:t>所</w:t>
      </w:r>
    </w:p>
    <w:p>
      <w:pPr>
        <w:pStyle w:val="BodyText"/>
        <w:spacing w:line="355" w:lineRule="auto" w:before="41"/>
        <w:ind w:right="177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和聘请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，形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后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董 事会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41"/>
        <w:ind w:left="628" w:right="16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关于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结</w:t>
      </w:r>
      <w:r>
        <w:rPr/>
        <w:t>报告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8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年</w:t>
      </w:r>
      <w:r>
        <w:rPr>
          <w:rFonts w:ascii="宋体" w:hAnsi="宋体" w:cs="宋体" w:eastAsia="宋体" w:hint="default"/>
        </w:rPr>
        <w:t>审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 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时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配</w:t>
      </w:r>
      <w:r>
        <w:rPr>
          <w:rFonts w:ascii="宋体" w:hAnsi="宋体" w:cs="宋体" w:eastAsia="宋体" w:hint="default"/>
        </w:rPr>
        <w:t>置</w:t>
      </w:r>
      <w:r>
        <w:rPr/>
        <w:t>合</w:t>
      </w:r>
      <w:r>
        <w:rPr>
          <w:rFonts w:ascii="宋体" w:hAnsi="宋体" w:cs="宋体" w:eastAsia="宋体" w:hint="default"/>
        </w:rPr>
        <w:t>理、执业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胜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作认</w:t>
      </w:r>
      <w:r>
        <w:rPr/>
        <w:t>真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致，在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恪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的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准则，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好</w:t>
      </w:r>
      <w:r>
        <w:rPr/>
        <w:t>地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计任</w:t>
      </w:r>
      <w:r>
        <w:rPr>
          <w:spacing w:val="-3"/>
        </w:rPr>
        <w:t>务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出具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spacing w:val="-3"/>
        </w:rPr>
        <w:t>报告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重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了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 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结</w:t>
      </w:r>
      <w:r>
        <w:rPr>
          <w:rFonts w:ascii="宋体" w:hAnsi="宋体" w:cs="宋体" w:eastAsia="宋体" w:hint="default"/>
        </w:rPr>
        <w:t>论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6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4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从</w:t>
      </w:r>
      <w:r>
        <w:rPr/>
        <w:t>事证券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货货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关业</w:t>
      </w:r>
      <w:r>
        <w:rPr/>
        <w:t>务</w:t>
      </w:r>
      <w:r>
        <w:rPr>
          <w:rFonts w:ascii="宋体" w:hAnsi="宋体" w:cs="宋体" w:eastAsia="宋体" w:hint="default"/>
        </w:rPr>
        <w:t>从</w:t>
      </w:r>
      <w:r>
        <w:rPr>
          <w:rFonts w:ascii="宋体" w:hAnsi="宋体" w:cs="宋体" w:eastAsia="宋体" w:hint="default"/>
        </w:rPr>
        <w:t>业 资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连续</w:t>
      </w:r>
      <w:r>
        <w:rPr>
          <w:rFonts w:ascii="宋体" w:hAnsi="宋体" w:cs="宋体" w:eastAsia="宋体" w:hint="default"/>
        </w:rPr>
        <w:t>六</w:t>
      </w:r>
      <w:r>
        <w:rPr/>
        <w:t>年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/>
        <w:t>公司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《中国注册</w:t>
      </w:r>
      <w:r>
        <w:rPr>
          <w:spacing w:val="-81"/>
        </w:rPr>
        <w:t> </w:t>
      </w:r>
      <w:r>
        <w:rPr>
          <w:spacing w:val="-81"/>
        </w:rPr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表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较</w:t>
      </w:r>
      <w:r>
        <w:rPr>
          <w:rFonts w:ascii="宋体" w:hAnsi="宋体" w:cs="宋体" w:eastAsia="宋体" w:hint="default"/>
        </w:rPr>
        <w:t>高</w:t>
      </w:r>
      <w:r>
        <w:rPr/>
        <w:t>的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水</w:t>
      </w:r>
      <w:r>
        <w:rPr>
          <w:rFonts w:ascii="宋体" w:hAnsi="宋体" w:cs="宋体" w:eastAsia="宋体" w:hint="default"/>
        </w:rPr>
        <w:t>平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作精神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能够客观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地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项业</w:t>
      </w:r>
      <w:r>
        <w:rPr/>
        <w:t>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出具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/>
        <w:t>地</w:t>
      </w:r>
      <w:r>
        <w:rPr>
          <w:rFonts w:ascii="宋体" w:hAnsi="宋体" w:cs="宋体" w:eastAsia="宋体" w:hint="default"/>
        </w:rPr>
        <w:t>反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况及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拟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聘请</w:t>
      </w:r>
      <w:r>
        <w:rPr/>
        <w:t>中</w:t>
      </w:r>
      <w:r>
        <w:rPr>
          <w:rFonts w:ascii="宋体" w:hAnsi="宋体" w:cs="宋体" w:eastAsia="宋体" w:hint="default"/>
        </w:rPr>
        <w:t>磊计师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公司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计和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28" w:right="411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/>
        <w:t>的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会的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职情况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11" w:firstLine="480"/>
        <w:jc w:val="left"/>
        <w:rPr>
          <w:rFonts w:ascii="宋体" w:hAnsi="宋体" w:cs="宋体" w:eastAsia="宋体" w:hint="default"/>
        </w:rPr>
      </w:pPr>
      <w:r>
        <w:rPr/>
        <w:t>公司董事会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设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成员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名董事</w:t>
      </w:r>
      <w:r>
        <w:rPr>
          <w:rFonts w:ascii="宋体" w:hAnsi="宋体" w:cs="宋体" w:eastAsia="宋体" w:hint="default"/>
        </w:rPr>
        <w:t>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/>
        <w:t>中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名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主 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委员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薪酬</w:t>
      </w:r>
      <w:r>
        <w:rPr>
          <w:spacing w:val="-3"/>
        </w:rPr>
        <w:t>与</w:t>
      </w:r>
      <w:r>
        <w:rPr>
          <w:rFonts w:ascii="宋体" w:hAnsi="宋体" w:cs="宋体" w:eastAsia="宋体" w:hint="default"/>
          <w:spacing w:val="-3"/>
        </w:rPr>
        <w:t>考核</w:t>
      </w:r>
      <w:r>
        <w:rPr>
          <w:rFonts w:ascii="宋体" w:hAnsi="宋体" w:cs="宋体" w:eastAsia="宋体" w:hint="default"/>
          <w:spacing w:val="-3"/>
        </w:rPr>
        <w:t>委员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实施</w:t>
      </w:r>
      <w:r>
        <w:rPr>
          <w:rFonts w:ascii="宋体" w:hAnsi="宋体" w:cs="宋体" w:eastAsia="宋体" w:hint="default"/>
          <w:spacing w:val="-3"/>
        </w:rPr>
        <w:t>细</w:t>
      </w:r>
      <w:r>
        <w:rPr>
          <w:rFonts w:ascii="宋体" w:hAnsi="宋体" w:cs="宋体" w:eastAsia="宋体" w:hint="default"/>
          <w:spacing w:val="-3"/>
        </w:rPr>
        <w:t>则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等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履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自</w:t>
      </w:r>
      <w:r>
        <w:rPr>
          <w:rFonts w:ascii="宋体" w:hAnsi="宋体" w:cs="宋体" w:eastAsia="宋体" w:hint="default"/>
          <w:spacing w:val="-3"/>
        </w:rPr>
        <w:t>己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rFonts w:ascii="宋体" w:hAnsi="宋体" w:cs="宋体" w:eastAsia="宋体" w:hint="default"/>
          <w:spacing w:val="-3"/>
        </w:rPr>
        <w:t>责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共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</w:t>
      </w:r>
      <w:r>
        <w:rPr>
          <w:rFonts w:ascii="宋体" w:hAnsi="宋体" w:cs="宋体" w:eastAsia="宋体" w:hint="default"/>
          <w:spacing w:val="-3"/>
        </w:rPr>
        <w:t>了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91"/>
        </w:rPr>
        <w:t> 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 分</w:t>
      </w:r>
      <w:r>
        <w:rPr>
          <w:rFonts w:ascii="宋体" w:hAnsi="宋体" w:cs="宋体" w:eastAsia="宋体" w:hint="default"/>
        </w:rPr>
        <w:t>别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2010 </w:t>
      </w:r>
      <w:r>
        <w:rPr/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 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绩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</w:pP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务报告编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过程</w:t>
      </w:r>
      <w:r>
        <w:rPr>
          <w:spacing w:val="-3"/>
        </w:rPr>
        <w:t>中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对</w:t>
      </w:r>
      <w:r>
        <w:rPr>
          <w:spacing w:val="-3"/>
        </w:rPr>
        <w:t>公司董事</w:t>
      </w:r>
      <w:r>
        <w:rPr>
          <w:rFonts w:ascii="宋体" w:hAnsi="宋体" w:cs="宋体" w:eastAsia="宋体" w:hint="default"/>
          <w:spacing w:val="-3"/>
        </w:rPr>
        <w:t>、监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高</w:t>
      </w:r>
      <w:r>
        <w:rPr>
          <w:rFonts w:ascii="宋体" w:hAnsi="宋体" w:cs="宋体" w:eastAsia="宋体" w:hint="default"/>
          <w:spacing w:val="-3"/>
        </w:rPr>
        <w:t>管</w:t>
      </w:r>
      <w:r>
        <w:rPr>
          <w:spacing w:val="-3"/>
        </w:rPr>
        <w:t>人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情况发</w:t>
      </w:r>
      <w:r>
        <w:rPr/>
        <w:t>表</w:t>
      </w:r>
      <w:r>
        <w:rPr>
          <w:rFonts w:ascii="宋体" w:hAnsi="宋体" w:cs="宋体" w:eastAsia="宋体" w:hint="default"/>
        </w:rPr>
        <w:t>了如下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深</w:t>
      </w:r>
      <w:r>
        <w:rPr>
          <w:rFonts w:ascii="宋体" w:hAnsi="宋体" w:cs="宋体" w:eastAsia="宋体" w:hint="default"/>
        </w:rPr>
        <w:t>交所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和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/>
        <w:t>公司《董事会</w:t>
      </w:r>
      <w:r>
        <w:rPr>
          <w:rFonts w:ascii="宋体" w:hAnsi="宋体" w:cs="宋体" w:eastAsia="宋体" w:hint="default"/>
        </w:rPr>
        <w:t>薪酬</w:t>
      </w:r>
      <w:r>
        <w:rPr/>
        <w:t>与 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实施</w:t>
      </w:r>
      <w:r>
        <w:rPr>
          <w:rFonts w:ascii="宋体" w:hAnsi="宋体" w:cs="宋体" w:eastAsia="宋体" w:hint="default"/>
        </w:rPr>
        <w:t>细</w:t>
      </w:r>
      <w:r>
        <w:rPr>
          <w:rFonts w:ascii="宋体" w:hAnsi="宋体" w:cs="宋体" w:eastAsia="宋体" w:hint="default"/>
        </w:rPr>
        <w:t>则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对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8"/>
        </w:rPr>
        <w:t> </w:t>
      </w:r>
      <w:r>
        <w:rPr/>
        <w:t>年度公司董事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 </w:t>
      </w:r>
      <w:r>
        <w:rPr>
          <w:rFonts w:ascii="宋体" w:hAnsi="宋体" w:cs="宋体" w:eastAsia="宋体" w:hint="default"/>
        </w:rPr>
        <w:t>管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所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核并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237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）报告</w:t>
      </w:r>
      <w:r>
        <w:rPr>
          <w:rFonts w:ascii="宋体" w:hAnsi="宋体" w:cs="宋体" w:eastAsia="宋体" w:hint="default"/>
          <w:spacing w:val="-3"/>
        </w:rPr>
        <w:t>期</w:t>
      </w:r>
      <w:r>
        <w:rPr>
          <w:rFonts w:ascii="宋体" w:hAnsi="宋体" w:cs="宋体" w:eastAsia="宋体" w:hint="default"/>
          <w:spacing w:val="-3"/>
        </w:rPr>
        <w:t>内，不在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担</w:t>
      </w:r>
      <w:r>
        <w:rPr>
          <w:rFonts w:ascii="宋体" w:hAnsi="宋体" w:cs="宋体" w:eastAsia="宋体" w:hint="default"/>
          <w:spacing w:val="-3"/>
        </w:rPr>
        <w:t>任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管理</w:t>
      </w:r>
      <w:r>
        <w:rPr>
          <w:rFonts w:ascii="宋体" w:hAnsi="宋体" w:cs="宋体" w:eastAsia="宋体" w:hint="default"/>
          <w:spacing w:val="-3"/>
        </w:rPr>
        <w:t>职</w:t>
      </w:r>
      <w:r>
        <w:rPr>
          <w:spacing w:val="-3"/>
        </w:rPr>
        <w:t>务的董事</w:t>
      </w:r>
      <w:r>
        <w:rPr>
          <w:rFonts w:ascii="宋体" w:hAnsi="宋体" w:cs="宋体" w:eastAsia="宋体" w:hint="default"/>
          <w:spacing w:val="-3"/>
        </w:rPr>
        <w:t>、监</w:t>
      </w:r>
      <w:r>
        <w:rPr>
          <w:spacing w:val="-3"/>
        </w:rPr>
        <w:t>事</w:t>
      </w:r>
      <w:r>
        <w:rPr>
          <w:rFonts w:ascii="宋体" w:hAnsi="宋体" w:cs="宋体" w:eastAsia="宋体" w:hint="default"/>
          <w:spacing w:val="-3"/>
        </w:rPr>
        <w:t>，不在本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领取薪酬</w:t>
      </w:r>
      <w:r>
        <w:rPr>
          <w:rFonts w:ascii="宋体" w:hAnsi="宋体" w:cs="宋体" w:eastAsia="宋体" w:hint="default"/>
          <w:spacing w:val="-3"/>
        </w:rPr>
        <w:t>；独</w:t>
      </w:r>
      <w:r>
        <w:rPr>
          <w:rFonts w:ascii="宋体" w:hAnsi="宋体" w:cs="宋体" w:eastAsia="宋体" w:hint="default"/>
          <w:spacing w:val="-15"/>
        </w:rPr>
        <w:t> </w:t>
      </w:r>
      <w:r>
        <w:rPr>
          <w:rFonts w:ascii="宋体" w:hAnsi="宋体" w:cs="宋体" w:eastAsia="宋体" w:hint="default"/>
        </w:rPr>
        <w:t>立</w:t>
      </w:r>
      <w:r>
        <w:rPr/>
        <w:t>董事</w:t>
      </w:r>
      <w:r>
        <w:rPr>
          <w:rFonts w:ascii="宋体" w:hAnsi="宋体" w:cs="宋体" w:eastAsia="宋体" w:hint="default"/>
        </w:rPr>
        <w:t>依据</w:t>
      </w:r>
      <w:r>
        <w:rPr/>
        <w:t>公司</w:t>
      </w:r>
      <w:r>
        <w:rPr>
          <w:spacing w:val="-51"/>
        </w:rPr>
        <w:t> </w:t>
      </w:r>
      <w:r>
        <w:rPr>
          <w:rFonts w:ascii="宋体" w:hAnsi="宋体" w:cs="宋体" w:eastAsia="宋体" w:hint="default"/>
        </w:rPr>
        <w:t>2008</w:t>
      </w:r>
      <w:r>
        <w:rPr>
          <w:rFonts w:ascii="宋体" w:hAnsi="宋体" w:cs="宋体" w:eastAsia="宋体" w:hint="default"/>
          <w:spacing w:val="-51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第</w:t>
      </w:r>
      <w:r>
        <w:rPr>
          <w:spacing w:val="-3"/>
        </w:rPr>
        <w:t>三</w:t>
      </w:r>
      <w:r>
        <w:rPr>
          <w:rFonts w:ascii="宋体" w:hAnsi="宋体" w:cs="宋体" w:eastAsia="宋体" w:hint="default"/>
          <w:spacing w:val="-3"/>
        </w:rPr>
        <w:t>次</w:t>
      </w:r>
      <w:r>
        <w:rPr>
          <w:rFonts w:ascii="宋体" w:hAnsi="宋体" w:cs="宋体" w:eastAsia="宋体" w:hint="default"/>
          <w:spacing w:val="-3"/>
        </w:rPr>
        <w:t>临</w:t>
      </w:r>
      <w:r>
        <w:rPr>
          <w:spacing w:val="-3"/>
        </w:rPr>
        <w:t>时股东</w:t>
      </w:r>
      <w:r>
        <w:rPr>
          <w:rFonts w:ascii="宋体" w:hAnsi="宋体" w:cs="宋体" w:eastAsia="宋体" w:hint="default"/>
          <w:spacing w:val="-3"/>
        </w:rPr>
        <w:t>大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审</w:t>
      </w:r>
      <w:r>
        <w:rPr>
          <w:rFonts w:ascii="宋体" w:hAnsi="宋体" w:cs="宋体" w:eastAsia="宋体" w:hint="default"/>
          <w:spacing w:val="-3"/>
        </w:rPr>
        <w:t>议</w:t>
      </w:r>
      <w:r>
        <w:rPr>
          <w:rFonts w:ascii="宋体" w:hAnsi="宋体" w:cs="宋体" w:eastAsia="宋体" w:hint="default"/>
          <w:spacing w:val="-3"/>
        </w:rPr>
        <w:t>通</w:t>
      </w:r>
      <w:r>
        <w:rPr>
          <w:rFonts w:ascii="宋体" w:hAnsi="宋体" w:cs="宋体" w:eastAsia="宋体" w:hint="default"/>
          <w:spacing w:val="-3"/>
        </w:rPr>
        <w:t>过</w:t>
      </w:r>
      <w:r>
        <w:rPr>
          <w:spacing w:val="-3"/>
        </w:rPr>
        <w:t>《</w:t>
      </w:r>
      <w:r>
        <w:rPr>
          <w:rFonts w:ascii="宋体" w:hAnsi="宋体" w:cs="宋体" w:eastAsia="宋体" w:hint="default"/>
          <w:spacing w:val="-3"/>
        </w:rPr>
        <w:t>关于</w:t>
      </w:r>
      <w:r>
        <w:rPr>
          <w:rFonts w:ascii="宋体" w:hAnsi="宋体" w:cs="宋体" w:eastAsia="宋体" w:hint="default"/>
          <w:spacing w:val="-3"/>
        </w:rPr>
        <w:t>独立</w:t>
      </w:r>
      <w:r>
        <w:rPr>
          <w:spacing w:val="-3"/>
        </w:rPr>
        <w:t>董事</w:t>
      </w:r>
      <w:r>
        <w:rPr>
          <w:rFonts w:ascii="宋体" w:hAnsi="宋体" w:cs="宋体" w:eastAsia="宋体" w:hint="default"/>
          <w:spacing w:val="-3"/>
        </w:rPr>
        <w:t>津贴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议案</w:t>
      </w:r>
      <w:r>
        <w:rPr>
          <w:spacing w:val="-3"/>
        </w:rPr>
        <w:t>》中的</w:t>
      </w:r>
      <w:r>
        <w:rPr/>
        <w:t> 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领取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津贴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在</w:t>
      </w:r>
      <w:r>
        <w:rPr/>
        <w:t>公司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职</w:t>
      </w:r>
      <w:r>
        <w:rPr/>
        <w:t>的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/>
        <w:t>的年度报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根据</w:t>
      </w:r>
      <w:r>
        <w:rPr/>
        <w:t>公司的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经</w:t>
      </w:r>
      <w:r>
        <w:rPr/>
        <w:t>董事会</w:t>
      </w:r>
      <w:r>
        <w:rPr>
          <w:rFonts w:ascii="宋体" w:hAnsi="宋体" w:cs="宋体" w:eastAsia="宋体" w:hint="default"/>
        </w:rPr>
        <w:t>薪酬</w:t>
      </w:r>
      <w:r>
        <w:rPr/>
        <w:t>与</w:t>
      </w:r>
      <w:r>
        <w:rPr>
          <w:rFonts w:ascii="宋体" w:hAnsi="宋体" w:cs="宋体" w:eastAsia="宋体" w:hint="default"/>
        </w:rPr>
        <w:t>考核</w:t>
      </w:r>
      <w:r>
        <w:rPr>
          <w:rFonts w:ascii="宋体" w:hAnsi="宋体" w:cs="宋体" w:eastAsia="宋体" w:hint="default"/>
        </w:rPr>
        <w:t>委员</w:t>
      </w:r>
      <w:r>
        <w:rPr/>
        <w:t>会</w:t>
      </w:r>
      <w:r>
        <w:rPr>
          <w:rFonts w:ascii="宋体" w:hAnsi="宋体" w:cs="宋体" w:eastAsia="宋体" w:hint="default"/>
        </w:rPr>
        <w:t>考评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8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，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管 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能够</w:t>
      </w:r>
      <w:r>
        <w:rPr>
          <w:rFonts w:ascii="宋体" w:hAnsi="宋体" w:cs="宋体" w:eastAsia="宋体" w:hint="default"/>
        </w:rPr>
        <w:t>恪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忠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勤勉履</w:t>
      </w:r>
      <w:r>
        <w:rPr>
          <w:rFonts w:ascii="宋体" w:hAnsi="宋体" w:cs="宋体" w:eastAsia="宋体" w:hint="default"/>
        </w:rPr>
        <w:t>行职</w:t>
      </w:r>
      <w:r>
        <w:rPr>
          <w:rFonts w:ascii="宋体" w:hAnsi="宋体" w:cs="宋体" w:eastAsia="宋体" w:hint="default"/>
        </w:rPr>
        <w:t>责</w:t>
      </w:r>
      <w:r>
        <w:rPr>
          <w:rFonts w:ascii="宋体" w:hAnsi="宋体" w:cs="宋体" w:eastAsia="宋体" w:hint="default"/>
        </w:rPr>
        <w:t>，</w:t>
      </w:r>
      <w:r>
        <w:rPr/>
        <w:t>披露的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薪酬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薪酬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符</w:t>
      </w:r>
      <w:r>
        <w:rPr/>
        <w:t>合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实施</w:t>
      </w:r>
      <w:r>
        <w:rPr/>
        <w:t>股</w:t>
      </w:r>
      <w:r>
        <w:rPr>
          <w:rFonts w:ascii="宋体" w:hAnsi="宋体" w:cs="宋体" w:eastAsia="宋体" w:hint="default"/>
        </w:rPr>
        <w:t>权激励。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）公司</w:t>
      </w:r>
      <w:r>
        <w:rPr>
          <w:rFonts w:ascii="Microsoft JhengHei" w:hAnsi="Microsoft JhengHei" w:cs="Microsoft JhengHei" w:eastAsia="Microsoft JhengHei" w:hint="default"/>
        </w:rPr>
        <w:t>利润</w:t>
      </w:r>
      <w:r>
        <w:rPr>
          <w:rFonts w:ascii="Microsoft JhengHei" w:hAnsi="Microsoft JhengHei" w:cs="Microsoft JhengHei" w:eastAsia="Microsoft JhengHei" w:hint="default"/>
        </w:rPr>
        <w:t>分</w:t>
      </w:r>
      <w:r>
        <w:rPr>
          <w:rFonts w:ascii="Microsoft JhengHei" w:hAnsi="Microsoft JhengHei" w:cs="Microsoft JhengHei" w:eastAsia="Microsoft JhengHei" w:hint="default"/>
        </w:rPr>
        <w:t>配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本</w:t>
      </w:r>
      <w:r>
        <w:rPr/>
        <w:t>公</w:t>
      </w:r>
      <w:r>
        <w:rPr>
          <w:rFonts w:ascii="宋体" w:hAnsi="宋体" w:cs="宋体" w:eastAsia="宋体" w:hint="default"/>
        </w:rPr>
        <w:t>积</w:t>
      </w:r>
      <w:r>
        <w:rPr>
          <w:rFonts w:ascii="宋体" w:hAnsi="宋体" w:cs="宋体" w:eastAsia="宋体" w:hint="default"/>
        </w:rPr>
        <w:t>金</w:t>
      </w:r>
      <w:r>
        <w:rPr>
          <w:rFonts w:ascii="宋体" w:hAnsi="宋体" w:cs="宋体" w:eastAsia="宋体" w:hint="default"/>
        </w:rPr>
        <w:t>转增</w:t>
      </w:r>
      <w:r>
        <w:rPr/>
        <w:t>股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spacing w:val="-7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现净利润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</w:rPr>
        <w:t>61.84</w:t>
      </w:r>
      <w:r>
        <w:rPr>
          <w:rFonts w:ascii="宋体" w:hAnsi="宋体" w:cs="宋体" w:eastAsia="宋体" w:hint="default"/>
          <w:spacing w:val="-71"/>
        </w:rPr>
        <w:t> </w:t>
      </w:r>
      <w:r>
        <w:rPr>
          <w:rFonts w:ascii="宋体" w:hAnsi="宋体" w:cs="宋体" w:eastAsia="宋体" w:hint="default"/>
          <w:spacing w:val="-9"/>
        </w:rPr>
        <w:t>万</w:t>
      </w:r>
      <w:r>
        <w:rPr>
          <w:rFonts w:ascii="宋体" w:hAnsi="宋体" w:cs="宋体" w:eastAsia="宋体" w:hint="default"/>
          <w:spacing w:val="-9"/>
        </w:rPr>
        <w:t>元</w:t>
      </w:r>
      <w:r>
        <w:rPr>
          <w:rFonts w:ascii="宋体" w:hAnsi="宋体" w:cs="宋体" w:eastAsia="宋体" w:hint="default"/>
          <w:spacing w:val="-9"/>
        </w:rPr>
        <w:t>，</w:t>
      </w:r>
      <w:r>
        <w:rPr>
          <w:rFonts w:ascii="宋体" w:hAnsi="宋体" w:cs="宋体" w:eastAsia="宋体" w:hint="default"/>
          <w:spacing w:val="-9"/>
        </w:rPr>
        <w:t>累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240" w:lineRule="auto" w:before="117"/>
        <w:ind w:left="147"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-27,632.33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/>
        <w:ind w:left="147"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经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研究</w:t>
      </w:r>
      <w:r>
        <w:rPr>
          <w:rFonts w:ascii="宋体" w:hAnsi="宋体" w:cs="宋体" w:eastAsia="宋体" w:hint="default"/>
          <w:spacing w:val="-3"/>
        </w:rPr>
        <w:t>决</w:t>
      </w:r>
      <w:r>
        <w:rPr>
          <w:spacing w:val="-3"/>
        </w:rPr>
        <w:t>定：</w:t>
      </w:r>
      <w:r>
        <w:rPr>
          <w:rFonts w:ascii="宋体" w:hAnsi="宋体" w:cs="宋体" w:eastAsia="宋体" w:hint="default"/>
          <w:spacing w:val="-3"/>
        </w:rPr>
        <w:t>鉴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spacing w:val="-3"/>
        </w:rPr>
        <w:t>公司</w:t>
      </w:r>
      <w:r>
        <w:rPr>
          <w:spacing w:val="-75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5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可</w:t>
      </w:r>
      <w:r>
        <w:rPr>
          <w:rFonts w:ascii="宋体" w:hAnsi="宋体" w:cs="宋体" w:eastAsia="宋体" w:hint="default"/>
        </w:rPr>
        <w:t>供</w:t>
      </w:r>
      <w:r>
        <w:rPr/>
        <w:t>股东</w:t>
      </w:r>
      <w:r>
        <w:rPr>
          <w:rFonts w:ascii="宋体" w:hAnsi="宋体" w:cs="宋体" w:eastAsia="宋体" w:hint="default"/>
        </w:rPr>
        <w:t>分配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数，本</w:t>
      </w:r>
      <w:r>
        <w:rPr/>
        <w:t>年度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现 </w:t>
      </w:r>
      <w:r>
        <w:rPr/>
        <w:t>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全部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弥</w:t>
      </w:r>
      <w:r>
        <w:rPr>
          <w:rFonts w:ascii="宋体" w:hAnsi="宋体" w:cs="宋体" w:eastAsia="宋体" w:hint="default"/>
        </w:rPr>
        <w:t>补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亏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74"/>
        </w:rPr>
        <w:t>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拟</w:t>
      </w:r>
      <w:r>
        <w:rPr>
          <w:rFonts w:ascii="宋体" w:hAnsi="宋体" w:cs="宋体" w:eastAsia="宋体" w:hint="default"/>
          <w:spacing w:val="-3"/>
        </w:rPr>
        <w:t>为</w:t>
      </w:r>
      <w:r>
        <w:rPr>
          <w:spacing w:val="-3"/>
        </w:rPr>
        <w:t>：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74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 </w:t>
      </w:r>
      <w:r>
        <w:rPr>
          <w:rFonts w:ascii="宋体" w:hAnsi="宋体" w:cs="宋体" w:eastAsia="宋体" w:hint="default"/>
          <w:spacing w:val="-3"/>
        </w:rPr>
        <w:t>配，</w:t>
      </w:r>
      <w:r>
        <w:rPr>
          <w:rFonts w:ascii="宋体" w:hAnsi="宋体" w:cs="宋体" w:eastAsia="宋体" w:hint="default"/>
          <w:spacing w:val="-3"/>
        </w:rPr>
        <w:t>也</w:t>
      </w:r>
      <w:r>
        <w:rPr>
          <w:rFonts w:ascii="宋体" w:hAnsi="宋体" w:cs="宋体" w:eastAsia="宋体" w:hint="default"/>
          <w:spacing w:val="-3"/>
        </w:rPr>
        <w:t>不</w:t>
      </w:r>
      <w:r>
        <w:rPr>
          <w:rFonts w:ascii="宋体" w:hAnsi="宋体" w:cs="宋体" w:eastAsia="宋体" w:hint="default"/>
          <w:spacing w:val="-3"/>
        </w:rPr>
        <w:t>进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积</w:t>
      </w:r>
      <w:r>
        <w:rPr>
          <w:rFonts w:ascii="宋体" w:hAnsi="宋体" w:cs="宋体" w:eastAsia="宋体" w:hint="default"/>
          <w:spacing w:val="-3"/>
        </w:rPr>
        <w:t>金</w:t>
      </w:r>
      <w:r>
        <w:rPr>
          <w:rFonts w:ascii="宋体" w:hAnsi="宋体" w:cs="宋体" w:eastAsia="宋体" w:hint="default"/>
          <w:spacing w:val="-3"/>
        </w:rPr>
        <w:t>转增</w:t>
      </w:r>
      <w:r>
        <w:rPr>
          <w:spacing w:val="-3"/>
        </w:rPr>
        <w:t>股</w:t>
      </w:r>
      <w:r>
        <w:rPr>
          <w:rFonts w:ascii="宋体" w:hAnsi="宋体" w:cs="宋体" w:eastAsia="宋体" w:hint="default"/>
          <w:spacing w:val="-3"/>
        </w:rPr>
        <w:t>本。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上利润</w:t>
      </w:r>
      <w:r>
        <w:rPr>
          <w:rFonts w:ascii="宋体" w:hAnsi="宋体" w:cs="宋体" w:eastAsia="宋体" w:hint="default"/>
          <w:spacing w:val="-3"/>
        </w:rPr>
        <w:t>分配</w:t>
      </w:r>
      <w:r>
        <w:rPr>
          <w:rFonts w:ascii="宋体" w:hAnsi="宋体" w:cs="宋体" w:eastAsia="宋体" w:hint="default"/>
          <w:spacing w:val="-3"/>
        </w:rPr>
        <w:t>预</w:t>
      </w:r>
      <w:r>
        <w:rPr>
          <w:rFonts w:ascii="宋体" w:hAnsi="宋体" w:cs="宋体" w:eastAsia="宋体" w:hint="default"/>
          <w:spacing w:val="-3"/>
        </w:rPr>
        <w:t>案</w:t>
      </w:r>
      <w:r>
        <w:rPr>
          <w:rFonts w:ascii="宋体" w:hAnsi="宋体" w:cs="宋体" w:eastAsia="宋体" w:hint="default"/>
          <w:spacing w:val="-3"/>
        </w:rPr>
        <w:t>须</w:t>
      </w:r>
      <w:r>
        <w:rPr>
          <w:rFonts w:ascii="宋体" w:hAnsi="宋体" w:cs="宋体" w:eastAsia="宋体" w:hint="default"/>
          <w:spacing w:val="-3"/>
        </w:rPr>
        <w:t>提</w:t>
      </w:r>
      <w:r>
        <w:rPr>
          <w:rFonts w:ascii="宋体" w:hAnsi="宋体" w:cs="宋体" w:eastAsia="宋体" w:hint="default"/>
          <w:spacing w:val="-3"/>
        </w:rPr>
        <w:t>交</w:t>
      </w:r>
      <w:r>
        <w:rPr>
          <w:spacing w:val="-3"/>
        </w:rPr>
        <w:t>公司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7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均</w:t>
      </w:r>
      <w:r>
        <w:rPr/>
        <w:t>表</w:t>
      </w:r>
      <w:r>
        <w:rPr>
          <w:rFonts w:ascii="宋体" w:hAnsi="宋体" w:cs="宋体" w:eastAsia="宋体" w:hint="default"/>
        </w:rPr>
        <w:t>示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符</w:t>
      </w:r>
      <w:r>
        <w:rPr/>
        <w:t>合《公司法》</w:t>
      </w:r>
      <w:r>
        <w:rPr>
          <w:rFonts w:ascii="宋体" w:hAnsi="宋体" w:cs="宋体" w:eastAsia="宋体" w:hint="default"/>
        </w:rPr>
        <w:t>、</w:t>
      </w:r>
    </w:p>
    <w:p>
      <w:pPr>
        <w:pStyle w:val="BodyText"/>
        <w:spacing w:line="357" w:lineRule="auto" w:before="156"/>
        <w:ind w:left="147" w:right="246"/>
        <w:jc w:val="both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》</w:t>
      </w:r>
      <w:r>
        <w:rPr>
          <w:rFonts w:ascii="宋体" w:hAnsi="宋体" w:cs="宋体" w:eastAsia="宋体" w:hint="default"/>
        </w:rPr>
        <w:t>和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情况，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长</w:t>
      </w:r>
      <w:r>
        <w:rPr>
          <w:rFonts w:ascii="宋体" w:hAnsi="宋体" w:cs="宋体" w:eastAsia="宋体" w:hint="default"/>
        </w:rPr>
        <w:t>远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，不存在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公司董事会</w:t>
      </w:r>
      <w:r>
        <w:rPr>
          <w:rFonts w:ascii="宋体" w:hAnsi="宋体" w:cs="宋体" w:eastAsia="宋体" w:hint="default"/>
        </w:rPr>
        <w:t>拟</w:t>
      </w:r>
      <w:r>
        <w:rPr/>
        <w:t>定的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本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次利润</w:t>
      </w:r>
      <w:r>
        <w:rPr>
          <w:rFonts w:ascii="宋体" w:hAnsi="宋体" w:cs="宋体" w:eastAsia="宋体" w:hint="default"/>
        </w:rPr>
        <w:t>分配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交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最近</w:t>
      </w:r>
      <w:r>
        <w:rPr/>
        <w:t>三年</w:t>
      </w:r>
      <w:r>
        <w:rPr>
          <w:rFonts w:ascii="宋体" w:hAnsi="宋体" w:cs="宋体" w:eastAsia="宋体" w:hint="default"/>
        </w:rPr>
        <w:t>现金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红</w:t>
      </w:r>
      <w:r>
        <w:rPr>
          <w:rFonts w:ascii="宋体" w:hAnsi="宋体" w:cs="宋体" w:eastAsia="宋体" w:hint="default"/>
        </w:rPr>
        <w:t>情况</w:t>
      </w:r>
      <w:r>
        <w:rPr/>
        <w:t>表</w:t>
      </w:r>
      <w:r>
        <w:rPr>
          <w:rFonts w:ascii="宋体" w:hAnsi="宋体" w:cs="宋体" w:eastAsia="宋体" w:hint="default"/>
        </w:rPr>
        <w:t> </w:t>
      </w:r>
    </w:p>
    <w:p>
      <w:pPr>
        <w:spacing w:before="167"/>
        <w:ind w:left="0" w:right="870" w:firstLine="0"/>
        <w:jc w:val="righ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pacing w:val="-1"/>
          <w:sz w:val="21"/>
          <w:szCs w:val="21"/>
        </w:rPr>
        <w:t>单位</w:t>
      </w:r>
      <w:r>
        <w:rPr>
          <w:rFonts w:ascii="宋体" w:hAnsi="宋体" w:cs="宋体" w:eastAsia="宋体" w:hint="default"/>
          <w:spacing w:val="-1"/>
          <w:sz w:val="21"/>
          <w:szCs w:val="21"/>
        </w:rPr>
        <w:t>:</w:t>
      </w:r>
      <w:r>
        <w:rPr>
          <w:rFonts w:ascii="宋体" w:hAnsi="宋体" w:cs="宋体" w:eastAsia="宋体" w:hint="default"/>
          <w:spacing w:val="-1"/>
          <w:sz w:val="21"/>
          <w:szCs w:val="21"/>
        </w:rPr>
        <w:t>人</w:t>
      </w:r>
      <w:r>
        <w:rPr>
          <w:rFonts w:ascii="宋体" w:hAnsi="宋体" w:cs="宋体" w:eastAsia="宋体" w:hint="default"/>
          <w:spacing w:val="-1"/>
          <w:sz w:val="21"/>
          <w:szCs w:val="21"/>
        </w:rPr>
        <w:t>民币元</w:t>
      </w:r>
      <w:r>
        <w:rPr>
          <w:rFonts w:ascii="宋体" w:hAnsi="宋体" w:cs="宋体" w:eastAsia="宋体" w:hint="default"/>
          <w:spacing w:val="-1"/>
          <w:sz w:val="21"/>
          <w:szCs w:val="21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0"/>
        <w:gridCol w:w="2309"/>
        <w:gridCol w:w="2731"/>
        <w:gridCol w:w="2626"/>
      </w:tblGrid>
      <w:tr>
        <w:trPr>
          <w:trHeight w:val="480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475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5"/>
              <w:ind w:left="249" w:right="0"/>
              <w:jc w:val="left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含税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right="98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归属于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95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市公司股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3"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184" w:lineRule="exact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并报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表中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归属于上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市公司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  <w:p>
            <w:pPr>
              <w:pStyle w:val="TableParagraph"/>
              <w:spacing w:line="274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比率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18"/>
                <w:szCs w:val="18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3,666,740.27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2009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pacing w:val="-1"/>
                <w:sz w:val="21"/>
              </w:rPr>
              <w:t>-7,952,820.94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475" w:hRule="exact"/>
        </w:trPr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left="49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2008</w:t>
            </w:r>
            <w:r>
              <w:rPr>
                <w:rFonts w:ascii="宋体" w:hAnsi="宋体" w:cs="宋体" w:eastAsia="宋体" w:hint="default"/>
                <w:spacing w:val="-50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187,854.91 </w:t>
            </w:r>
          </w:p>
        </w:tc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70" w:lineRule="exact"/>
              <w:ind w:right="-5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  <w:tr>
        <w:trPr>
          <w:trHeight w:val="557" w:hRule="exact"/>
        </w:trPr>
        <w:tc>
          <w:tcPr>
            <w:tcW w:w="3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近三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累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计现金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红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3"/>
                <w:sz w:val="21"/>
                <w:szCs w:val="21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spacing w:val="3"/>
                <w:sz w:val="21"/>
                <w:szCs w:val="21"/>
              </w:rPr>
            </w:r>
          </w:p>
          <w:p>
            <w:pPr>
              <w:pStyle w:val="TableParagraph"/>
              <w:spacing w:line="320" w:lineRule="exact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均净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1"/>
                <w:szCs w:val="21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53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right="31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</w:tr>
    </w:tbl>
    <w:p>
      <w:pPr>
        <w:spacing w:line="240" w:lineRule="auto" w:before="10"/>
        <w:rPr>
          <w:rFonts w:ascii="宋体" w:hAnsi="宋体" w:cs="宋体" w:eastAsia="宋体" w:hint="default"/>
          <w:sz w:val="25"/>
          <w:szCs w:val="25"/>
        </w:rPr>
      </w:pPr>
    </w:p>
    <w:p>
      <w:pPr>
        <w:pStyle w:val="Heading4"/>
        <w:spacing w:line="367" w:lineRule="exact"/>
        <w:ind w:left="613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）内</w:t>
      </w:r>
      <w:r>
        <w:rPr>
          <w:rFonts w:ascii="Microsoft JhengHei" w:hAnsi="Microsoft JhengHei" w:cs="Microsoft JhengHei" w:eastAsia="Microsoft JhengHei" w:hint="default"/>
        </w:rPr>
        <w:t>幕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知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/>
        <w:t>人管理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执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高</w:t>
      </w:r>
      <w:r>
        <w:rPr/>
        <w:t>度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度的</w:t>
      </w:r>
      <w:r>
        <w:rPr>
          <w:rFonts w:ascii="宋体" w:hAnsi="宋体" w:cs="宋体" w:eastAsia="宋体" w:hint="default"/>
        </w:rPr>
        <w:t>建设</w:t>
      </w:r>
      <w:r>
        <w:rPr>
          <w:rFonts w:ascii="宋体" w:hAnsi="宋体" w:cs="宋体" w:eastAsia="宋体" w:hint="default"/>
        </w:rPr>
        <w:t>和执</w:t>
      </w:r>
      <w:r>
        <w:rPr>
          <w:rFonts w:ascii="宋体" w:hAnsi="宋体" w:cs="宋体" w:eastAsia="宋体" w:hint="default"/>
        </w:rPr>
        <w:t>行。为规</w:t>
      </w:r>
      <w:r>
        <w:rPr>
          <w:rFonts w:ascii="宋体" w:hAnsi="宋体" w:cs="宋体" w:eastAsia="宋体" w:hint="default"/>
        </w:rPr>
        <w:t>范</w:t>
      </w:r>
      <w:r>
        <w:rPr/>
        <w:t>公司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行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357" w:lineRule="auto" w:before="2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为，加</w:t>
      </w:r>
      <w:r>
        <w:rPr>
          <w:rFonts w:ascii="宋体" w:hAnsi="宋体" w:cs="宋体" w:eastAsia="宋体" w:hint="default"/>
          <w:spacing w:val="-6"/>
        </w:rPr>
        <w:t>强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内</w:t>
      </w:r>
      <w:r>
        <w:rPr>
          <w:rFonts w:ascii="宋体" w:hAnsi="宋体" w:cs="宋体" w:eastAsia="宋体" w:hint="default"/>
          <w:spacing w:val="-6"/>
        </w:rPr>
        <w:t>幕</w:t>
      </w:r>
      <w:r>
        <w:rPr>
          <w:spacing w:val="-6"/>
        </w:rPr>
        <w:t>信息</w:t>
      </w:r>
      <w:r>
        <w:rPr>
          <w:rFonts w:ascii="宋体" w:hAnsi="宋体" w:cs="宋体" w:eastAsia="宋体" w:hint="default"/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密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rFonts w:ascii="宋体" w:hAnsi="宋体" w:cs="宋体" w:eastAsia="宋体" w:hint="default"/>
          <w:spacing w:val="-6"/>
        </w:rPr>
        <w:t>维护</w:t>
      </w:r>
      <w:r>
        <w:rPr>
          <w:spacing w:val="-6"/>
        </w:rPr>
        <w:t>信息披露的公</w:t>
      </w:r>
      <w:r>
        <w:rPr>
          <w:rFonts w:ascii="宋体" w:hAnsi="宋体" w:cs="宋体" w:eastAsia="宋体" w:hint="default"/>
          <w:spacing w:val="-6"/>
        </w:rPr>
        <w:t>平原则，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根据</w:t>
      </w:r>
      <w:r>
        <w:rPr>
          <w:spacing w:val="-6"/>
        </w:rPr>
        <w:t>《公司法》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《证券</w:t>
      </w:r>
      <w:r>
        <w:rPr>
          <w:spacing w:val="-85"/>
        </w:rPr>
        <w:t> </w:t>
      </w:r>
      <w:r>
        <w:rPr>
          <w:spacing w:val="-14"/>
        </w:rPr>
        <w:t>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</w:t>
      </w:r>
      <w:r>
        <w:rPr>
          <w:rFonts w:ascii="宋体" w:hAnsi="宋体" w:cs="宋体" w:eastAsia="宋体" w:hint="default"/>
          <w:spacing w:val="-14"/>
        </w:rPr>
        <w:t>上</w:t>
      </w:r>
      <w:r>
        <w:rPr>
          <w:spacing w:val="-14"/>
        </w:rPr>
        <w:t>市公司信息披露</w:t>
      </w:r>
      <w:r>
        <w:rPr>
          <w:rFonts w:ascii="宋体" w:hAnsi="宋体" w:cs="宋体" w:eastAsia="宋体" w:hint="default"/>
          <w:spacing w:val="-14"/>
        </w:rPr>
        <w:t>管理</w:t>
      </w:r>
      <w:r>
        <w:rPr>
          <w:spacing w:val="-14"/>
        </w:rPr>
        <w:t>办法》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《深圳证券</w:t>
      </w:r>
      <w:r>
        <w:rPr>
          <w:rFonts w:ascii="宋体" w:hAnsi="宋体" w:cs="宋体" w:eastAsia="宋体" w:hint="default"/>
          <w:spacing w:val="-14"/>
        </w:rPr>
        <w:t>交易所</w:t>
      </w:r>
      <w:r>
        <w:rPr>
          <w:spacing w:val="-14"/>
        </w:rPr>
        <w:t>股</w:t>
      </w:r>
      <w:r>
        <w:rPr>
          <w:rFonts w:ascii="宋体" w:hAnsi="宋体" w:cs="宋体" w:eastAsia="宋体" w:hint="default"/>
          <w:spacing w:val="-14"/>
        </w:rPr>
        <w:t>票上</w:t>
      </w:r>
      <w:r>
        <w:rPr>
          <w:spacing w:val="-14"/>
        </w:rPr>
        <w:t>市</w:t>
      </w:r>
      <w:r>
        <w:rPr>
          <w:rFonts w:ascii="宋体" w:hAnsi="宋体" w:cs="宋体" w:eastAsia="宋体" w:hint="default"/>
          <w:spacing w:val="-14"/>
        </w:rPr>
        <w:t>规则</w:t>
      </w:r>
      <w:r>
        <w:rPr>
          <w:spacing w:val="-14"/>
        </w:rPr>
        <w:t>》</w:t>
      </w:r>
      <w:r>
        <w:rPr>
          <w:rFonts w:ascii="宋体" w:hAnsi="宋体" w:cs="宋体" w:eastAsia="宋体" w:hint="default"/>
          <w:spacing w:val="-14"/>
        </w:rPr>
        <w:t>等</w:t>
      </w:r>
      <w:r>
        <w:rPr>
          <w:spacing w:val="-14"/>
        </w:rPr>
        <w:t>有</w:t>
      </w:r>
      <w:r>
        <w:rPr>
          <w:rFonts w:ascii="宋体" w:hAnsi="宋体" w:cs="宋体" w:eastAsia="宋体" w:hint="default"/>
          <w:spacing w:val="-14"/>
        </w:rPr>
        <w:t>关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律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spacing w:val="-14"/>
        </w:rPr>
        <w:t>法</w:t>
      </w:r>
      <w:r>
        <w:rPr>
          <w:rFonts w:ascii="宋体" w:hAnsi="宋体" w:cs="宋体" w:eastAsia="宋体" w:hint="default"/>
          <w:spacing w:val="-14"/>
        </w:rPr>
        <w:t>规</w:t>
      </w:r>
      <w:r>
        <w:rPr>
          <w:rFonts w:ascii="宋体" w:hAnsi="宋体" w:cs="宋体" w:eastAsia="宋体" w:hint="default"/>
          <w:spacing w:val="-14"/>
        </w:rPr>
        <w:t>、</w:t>
      </w:r>
      <w:r>
        <w:rPr>
          <w:rFonts w:ascii="宋体" w:hAnsi="宋体" w:cs="宋体" w:eastAsia="宋体" w:hint="default"/>
          <w:spacing w:val="-80"/>
        </w:rPr>
        <w:t> 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rFonts w:ascii="宋体" w:hAnsi="宋体" w:cs="宋体" w:eastAsia="宋体" w:hint="default"/>
          <w:spacing w:val="-8"/>
        </w:rPr>
        <w:t>范</w:t>
      </w:r>
      <w:r>
        <w:rPr>
          <w:rFonts w:ascii="宋体" w:hAnsi="宋体" w:cs="宋体" w:eastAsia="宋体" w:hint="default"/>
          <w:spacing w:val="-8"/>
        </w:rPr>
        <w:t>性</w:t>
      </w:r>
      <w:r>
        <w:rPr>
          <w:spacing w:val="-8"/>
        </w:rPr>
        <w:t>文</w:t>
      </w:r>
      <w:r>
        <w:rPr>
          <w:rFonts w:ascii="宋体" w:hAnsi="宋体" w:cs="宋体" w:eastAsia="宋体" w:hint="default"/>
          <w:spacing w:val="-8"/>
        </w:rPr>
        <w:t>件及</w:t>
      </w:r>
      <w:r>
        <w:rPr>
          <w:spacing w:val="-8"/>
        </w:rPr>
        <w:t>公司《</w:t>
      </w:r>
      <w:r>
        <w:rPr>
          <w:rFonts w:ascii="宋体" w:hAnsi="宋体" w:cs="宋体" w:eastAsia="宋体" w:hint="default"/>
          <w:spacing w:val="-8"/>
        </w:rPr>
        <w:t>章</w:t>
      </w:r>
      <w:r>
        <w:rPr>
          <w:rFonts w:ascii="宋体" w:hAnsi="宋体" w:cs="宋体" w:eastAsia="宋体" w:hint="default"/>
          <w:spacing w:val="-8"/>
        </w:rPr>
        <w:t>程</w:t>
      </w:r>
      <w:r>
        <w:rPr>
          <w:spacing w:val="-8"/>
        </w:rPr>
        <w:t>》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《信息披露事务</w:t>
      </w:r>
      <w:r>
        <w:rPr>
          <w:rFonts w:ascii="宋体" w:hAnsi="宋体" w:cs="宋体" w:eastAsia="宋体" w:hint="default"/>
          <w:spacing w:val="-8"/>
        </w:rPr>
        <w:t>管理</w:t>
      </w:r>
      <w:r>
        <w:rPr>
          <w:rFonts w:ascii="宋体" w:hAnsi="宋体" w:cs="宋体" w:eastAsia="宋体" w:hint="default"/>
          <w:spacing w:val="-8"/>
        </w:rPr>
        <w:t>制</w:t>
      </w:r>
      <w:r>
        <w:rPr>
          <w:spacing w:val="-8"/>
        </w:rPr>
        <w:t>度》的有</w:t>
      </w:r>
      <w:r>
        <w:rPr>
          <w:rFonts w:ascii="宋体" w:hAnsi="宋体" w:cs="宋体" w:eastAsia="宋体" w:hint="default"/>
          <w:spacing w:val="-8"/>
        </w:rPr>
        <w:t>关</w:t>
      </w:r>
      <w:r>
        <w:rPr>
          <w:rFonts w:ascii="宋体" w:hAnsi="宋体" w:cs="宋体" w:eastAsia="宋体" w:hint="default"/>
          <w:spacing w:val="-8"/>
        </w:rPr>
        <w:t>规</w:t>
      </w:r>
      <w:r>
        <w:rPr>
          <w:spacing w:val="-8"/>
        </w:rPr>
        <w:t>定</w:t>
      </w:r>
      <w:r>
        <w:rPr>
          <w:rFonts w:ascii="宋体" w:hAnsi="宋体" w:cs="宋体" w:eastAsia="宋体" w:hint="default"/>
          <w:spacing w:val="-8"/>
        </w:rPr>
        <w:t>，</w:t>
      </w:r>
      <w:r>
        <w:rPr>
          <w:rFonts w:ascii="宋体" w:hAnsi="宋体" w:cs="宋体" w:eastAsia="宋体" w:hint="default"/>
          <w:spacing w:val="-8"/>
        </w:rPr>
        <w:t>并</w:t>
      </w:r>
      <w:r>
        <w:rPr>
          <w:rFonts w:ascii="宋体" w:hAnsi="宋体" w:cs="宋体" w:eastAsia="宋体" w:hint="default"/>
          <w:spacing w:val="-8"/>
        </w:rPr>
        <w:t>结</w:t>
      </w:r>
      <w:r>
        <w:rPr>
          <w:spacing w:val="-8"/>
        </w:rPr>
        <w:t>合公司</w:t>
      </w:r>
      <w:r>
        <w:rPr>
          <w:rFonts w:ascii="宋体" w:hAnsi="宋体" w:cs="宋体" w:eastAsia="宋体" w:hint="default"/>
          <w:spacing w:val="-8"/>
        </w:rPr>
        <w:t>实</w:t>
      </w:r>
      <w:r>
        <w:rPr>
          <w:spacing w:val="-8"/>
        </w:rPr>
        <w:t>际</w:t>
      </w:r>
      <w:r>
        <w:rPr>
          <w:rFonts w:ascii="宋体" w:hAnsi="宋体" w:cs="宋体" w:eastAsia="宋体" w:hint="default"/>
          <w:spacing w:val="-8"/>
        </w:rPr>
        <w:t>情况，</w:t>
      </w:r>
      <w:r>
        <w:rPr>
          <w:rFonts w:ascii="宋体" w:hAnsi="宋体" w:cs="宋体" w:eastAsia="宋体" w:hint="default"/>
          <w:spacing w:val="-104"/>
        </w:rPr>
        <w:t> 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/>
        <w:t>的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 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认</w:t>
      </w:r>
      <w:r>
        <w:rPr/>
        <w:t>定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流</w:t>
      </w:r>
      <w:r>
        <w:rPr>
          <w:rFonts w:ascii="宋体" w:hAnsi="宋体" w:cs="宋体" w:eastAsia="宋体" w:hint="default"/>
        </w:rPr>
        <w:t>转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登记备</w:t>
      </w:r>
      <w:r>
        <w:rPr>
          <w:rFonts w:ascii="宋体" w:hAnsi="宋体" w:cs="宋体" w:eastAsia="宋体" w:hint="default"/>
        </w:rPr>
        <w:t>案程序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管理、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人的</w:t>
      </w:r>
      <w:r>
        <w:rPr>
          <w:rFonts w:ascii="宋体" w:hAnsi="宋体" w:cs="宋体" w:eastAsia="宋体" w:hint="default"/>
        </w:rPr>
        <w:t>档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管理和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  <w:spacing w:val="-24"/>
        </w:rPr>
        <w:t>行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</w:t>
      </w:r>
      <w:r>
        <w:rPr>
          <w:rFonts w:ascii="宋体" w:hAnsi="宋体" w:cs="宋体" w:eastAsia="宋体" w:hint="default"/>
        </w:rPr>
        <w:t>在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影响</w:t>
      </w:r>
      <w:r>
        <w:rPr/>
        <w:t>公司股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敏感</w:t>
      </w:r>
      <w:r>
        <w:rPr/>
        <w:t>信息披露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公司股份的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72"/>
        </w:rPr>
        <w:t>，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监管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记</w:t>
      </w:r>
      <w:r>
        <w:rPr>
          <w:rFonts w:ascii="宋体" w:hAnsi="宋体" w:cs="宋体" w:eastAsia="宋体" w:hint="default"/>
        </w:rPr>
        <w:t>录</w:t>
      </w:r>
      <w:r>
        <w:rPr>
          <w:rFonts w:ascii="宋体" w:hAnsi="宋体" w:cs="宋体" w:eastAsia="宋体" w:hint="default"/>
          <w:spacing w:val="-116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员没</w:t>
      </w:r>
      <w:r>
        <w:rPr/>
        <w:t>有</w:t>
      </w:r>
      <w:r>
        <w:rPr>
          <w:rFonts w:ascii="宋体" w:hAnsi="宋体" w:cs="宋体" w:eastAsia="宋体" w:hint="default"/>
        </w:rPr>
        <w:t>违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买</w:t>
      </w:r>
      <w:r>
        <w:rPr>
          <w:rFonts w:ascii="宋体" w:hAnsi="宋体" w:cs="宋体" w:eastAsia="宋体" w:hint="default"/>
        </w:rPr>
        <w:t>卖</w:t>
      </w:r>
      <w:r>
        <w:rPr/>
        <w:t>公司股</w:t>
      </w:r>
      <w:r>
        <w:rPr>
          <w:rFonts w:ascii="宋体" w:hAnsi="宋体" w:cs="宋体" w:eastAsia="宋体" w:hint="default"/>
        </w:rPr>
        <w:t>票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pStyle w:val="Heading4"/>
        <w:spacing w:line="240" w:lineRule="auto" w:before="41"/>
        <w:ind w:left="709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）</w:t>
      </w:r>
      <w:r>
        <w:rPr>
          <w:rFonts w:ascii="Microsoft JhengHei" w:hAnsi="Microsoft JhengHei" w:cs="Microsoft JhengHei" w:eastAsia="Microsoft JhengHei" w:hint="default"/>
        </w:rPr>
        <w:t>外</w:t>
      </w:r>
      <w:r>
        <w:rPr>
          <w:rFonts w:ascii="Microsoft JhengHei" w:hAnsi="Microsoft JhengHei" w:cs="Microsoft JhengHei" w:eastAsia="Microsoft JhengHei" w:hint="default"/>
        </w:rPr>
        <w:t>部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/>
        <w:t>人管理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>
          <w:rFonts w:ascii="Microsoft JhengHei" w:hAnsi="Microsoft JhengHei" w:cs="Microsoft JhengHei" w:eastAsia="Microsoft JhengHei" w:hint="default"/>
        </w:rPr>
        <w:t>健全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357" w:lineRule="auto" w:before="124"/>
        <w:ind w:left="147" w:right="1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根据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做好</w:t>
      </w:r>
      <w:r>
        <w:rPr>
          <w:rFonts w:ascii="宋体" w:hAnsi="宋体" w:cs="宋体" w:eastAsia="宋体" w:hint="default"/>
        </w:rPr>
        <w:t>上</w:t>
      </w:r>
      <w:r>
        <w:rPr/>
        <w:t>市公司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spacing w:val="-6"/>
        </w:rPr>
        <w:t>年年度报告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相</w:t>
      </w:r>
      <w:r>
        <w:rPr>
          <w:rFonts w:ascii="宋体" w:hAnsi="宋体" w:cs="宋体" w:eastAsia="宋体" w:hint="default"/>
          <w:spacing w:val="-6"/>
        </w:rPr>
        <w:t>关</w:t>
      </w:r>
      <w:r>
        <w:rPr>
          <w:rFonts w:ascii="宋体" w:hAnsi="宋体" w:cs="宋体" w:eastAsia="宋体" w:hint="default"/>
          <w:spacing w:val="-6"/>
        </w:rPr>
        <w:t>工</w:t>
      </w:r>
      <w:r>
        <w:rPr>
          <w:rFonts w:ascii="宋体" w:hAnsi="宋体" w:cs="宋体" w:eastAsia="宋体" w:hint="default"/>
          <w:spacing w:val="-6"/>
        </w:rPr>
        <w:t>作</w:t>
      </w:r>
      <w:r>
        <w:rPr>
          <w:spacing w:val="-6"/>
        </w:rPr>
        <w:t>的公告》（中国证券</w:t>
      </w:r>
      <w:r>
        <w:rPr>
          <w:rFonts w:ascii="宋体" w:hAnsi="宋体" w:cs="宋体" w:eastAsia="宋体" w:hint="default"/>
          <w:spacing w:val="-6"/>
        </w:rPr>
        <w:t>监督管理</w:t>
      </w:r>
      <w:r>
        <w:rPr>
          <w:rFonts w:ascii="宋体" w:hAnsi="宋体" w:cs="宋体" w:eastAsia="宋体" w:hint="default"/>
          <w:spacing w:val="-6"/>
        </w:rPr>
        <w:t>委</w:t>
      </w:r>
      <w:r>
        <w:rPr>
          <w:rFonts w:ascii="宋体" w:hAnsi="宋体" w:cs="宋体" w:eastAsia="宋体" w:hint="default"/>
        </w:rPr>
        <w:t> 员</w:t>
      </w:r>
      <w:r>
        <w:rPr/>
        <w:t>会公告</w:t>
      </w:r>
      <w:r>
        <w:rPr>
          <w:rFonts w:ascii="宋体" w:hAnsi="宋体" w:cs="宋体" w:eastAsia="宋体" w:hint="default"/>
        </w:rPr>
        <w:t>〔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</w:rPr>
        <w:t>〕</w:t>
      </w:r>
      <w:r>
        <w:rPr>
          <w:rFonts w:ascii="宋体" w:hAnsi="宋体" w:cs="宋体" w:eastAsia="宋体" w:hint="default"/>
        </w:rPr>
        <w:t>34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）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5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4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23</w:t>
      </w:r>
      <w:r>
        <w:rPr>
          <w:rFonts w:ascii="宋体" w:hAnsi="宋体" w:cs="宋体" w:eastAsia="宋体" w:hint="default"/>
          <w:spacing w:val="-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制</w:t>
      </w:r>
      <w:r>
        <w:rPr/>
        <w:t>定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信息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 </w:t>
      </w:r>
      <w:r>
        <w:rPr>
          <w:spacing w:val="-5"/>
        </w:rPr>
        <w:t>人</w:t>
      </w:r>
      <w:r>
        <w:rPr>
          <w:rFonts w:ascii="宋体" w:hAnsi="宋体" w:cs="宋体" w:eastAsia="宋体" w:hint="default"/>
          <w:spacing w:val="-5"/>
        </w:rPr>
        <w:t>管理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度》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并</w:t>
      </w:r>
      <w:r>
        <w:rPr>
          <w:rFonts w:ascii="宋体" w:hAnsi="宋体" w:cs="宋体" w:eastAsia="宋体" w:hint="default"/>
          <w:spacing w:val="-5"/>
        </w:rPr>
        <w:t>提</w:t>
      </w:r>
      <w:r>
        <w:rPr>
          <w:rFonts w:ascii="宋体" w:hAnsi="宋体" w:cs="宋体" w:eastAsia="宋体" w:hint="default"/>
          <w:spacing w:val="-5"/>
        </w:rPr>
        <w:t>交</w:t>
      </w:r>
      <w:r>
        <w:rPr>
          <w:spacing w:val="-5"/>
        </w:rPr>
        <w:t>公司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五</w:t>
      </w:r>
      <w:r>
        <w:rPr>
          <w:rFonts w:ascii="宋体" w:hAnsi="宋体" w:cs="宋体" w:eastAsia="宋体" w:hint="default"/>
          <w:spacing w:val="-5"/>
        </w:rPr>
        <w:t>届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第</w:t>
      </w:r>
      <w:r>
        <w:rPr>
          <w:spacing w:val="-5"/>
        </w:rPr>
        <w:t>四</w:t>
      </w:r>
      <w:r>
        <w:rPr>
          <w:rFonts w:ascii="宋体" w:hAnsi="宋体" w:cs="宋体" w:eastAsia="宋体" w:hint="default"/>
          <w:spacing w:val="-5"/>
        </w:rPr>
        <w:t>次</w:t>
      </w:r>
      <w:r>
        <w:rPr>
          <w:spacing w:val="-5"/>
        </w:rPr>
        <w:t>会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议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该</w:t>
      </w:r>
      <w:r>
        <w:rPr>
          <w:rFonts w:ascii="宋体" w:hAnsi="宋体" w:cs="宋体" w:eastAsia="宋体" w:hint="default"/>
          <w:spacing w:val="-5"/>
        </w:rPr>
        <w:t>制</w:t>
      </w:r>
      <w:r>
        <w:rPr>
          <w:spacing w:val="-5"/>
        </w:rPr>
        <w:t>度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rFonts w:ascii="宋体" w:hAnsi="宋体" w:cs="宋体" w:eastAsia="宋体" w:hint="default"/>
          <w:spacing w:val="-5"/>
        </w:rPr>
        <w:t>尚</w:t>
      </w:r>
      <w:r>
        <w:rPr>
          <w:rFonts w:ascii="宋体" w:hAnsi="宋体" w:cs="宋体" w:eastAsia="宋体" w:hint="default"/>
          <w:spacing w:val="-5"/>
        </w:rPr>
        <w:t>未</w:t>
      </w:r>
      <w:r>
        <w:rPr>
          <w:spacing w:val="-5"/>
        </w:rPr>
        <w:t>公</w:t>
      </w:r>
      <w:r>
        <w:rPr>
          <w:rFonts w:ascii="宋体" w:hAnsi="宋体" w:cs="宋体" w:eastAsia="宋体" w:hint="default"/>
          <w:spacing w:val="-5"/>
        </w:rPr>
        <w:t>开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重</w:t>
      </w:r>
      <w:r>
        <w:rPr>
          <w:rFonts w:ascii="宋体" w:hAnsi="宋体" w:cs="宋体" w:eastAsia="宋体" w:hint="default"/>
          <w:spacing w:val="-5"/>
        </w:rPr>
        <w:t>大</w:t>
      </w:r>
      <w:r>
        <w:rPr>
          <w:spacing w:val="-5"/>
        </w:rPr>
        <w:t>信</w:t>
      </w:r>
      <w:r>
        <w:rPr>
          <w:spacing w:val="-108"/>
        </w:rPr>
        <w:t> </w:t>
      </w:r>
      <w:r>
        <w:rPr/>
        <w:t>息的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明</w:t>
      </w:r>
      <w:r>
        <w:rPr>
          <w:rFonts w:ascii="宋体" w:hAnsi="宋体" w:cs="宋体" w:eastAsia="宋体" w:hint="default"/>
        </w:rPr>
        <w:t>确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进</w:t>
      </w:r>
      <w:r>
        <w:rPr/>
        <w:t>一</w:t>
      </w:r>
      <w:r>
        <w:rPr>
          <w:rFonts w:ascii="宋体" w:hAnsi="宋体" w:cs="宋体" w:eastAsia="宋体" w:hint="default"/>
        </w:rPr>
        <w:t>步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强了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</w:rPr>
        <w:t>强对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单位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/>
        <w:t>信息的</w:t>
      </w:r>
      <w:r>
        <w:rPr>
          <w:rFonts w:ascii="宋体" w:hAnsi="宋体" w:cs="宋体" w:eastAsia="宋体" w:hint="default"/>
        </w:rPr>
        <w:t>管理、</w:t>
      </w:r>
      <w:r>
        <w:rPr>
          <w:rFonts w:ascii="宋体" w:hAnsi="宋体" w:cs="宋体" w:eastAsia="宋体" w:hint="default"/>
          <w:spacing w:val="-85"/>
        </w:rPr>
        <w:t> </w:t>
      </w:r>
      <w:r>
        <w:rPr/>
        <w:t>披露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部</w:t>
      </w:r>
      <w:r>
        <w:rPr/>
        <w:t>信息报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过程</w:t>
      </w:r>
      <w:r>
        <w:rPr/>
        <w:t>中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泄</w:t>
      </w:r>
      <w:r>
        <w:rPr/>
        <w:t>露的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70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（十）信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刊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709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变更</w:t>
      </w:r>
      <w:r>
        <w:rPr/>
        <w:t>选定的信息披露报纸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9"/>
        <w:rPr>
          <w:rFonts w:ascii="宋体" w:hAnsi="宋体" w:cs="宋体" w:eastAsia="宋体" w:hint="default"/>
          <w:sz w:val="17"/>
          <w:szCs w:val="17"/>
        </w:rPr>
      </w:pPr>
    </w:p>
    <w:p>
      <w:pPr>
        <w:pStyle w:val="BodyText"/>
        <w:spacing w:line="336" w:lineRule="auto" w:before="0"/>
        <w:ind w:left="628" w:right="172" w:firstLine="81"/>
        <w:jc w:val="left"/>
      </w:pPr>
      <w:r>
        <w:rPr>
          <w:rFonts w:ascii="Microsoft JhengHei" w:hAnsi="Microsoft JhengHei" w:cs="Microsoft JhengHei" w:eastAsia="Microsoft JhengHei" w:hint="default"/>
          <w:b/>
          <w:bCs/>
        </w:rPr>
        <w:t>（十一）其</w:t>
      </w:r>
      <w:r>
        <w:rPr>
          <w:rFonts w:ascii="Microsoft JhengHei" w:hAnsi="Microsoft JhengHei" w:cs="Microsoft JhengHei" w:eastAsia="Microsoft JhengHei" w:hint="default"/>
          <w:b/>
          <w:bCs/>
        </w:rPr>
        <w:t>他</w:t>
      </w:r>
      <w:r>
        <w:rPr>
          <w:rFonts w:ascii="Microsoft JhengHei" w:hAnsi="Microsoft JhengHei" w:cs="Microsoft JhengHei" w:eastAsia="Microsoft JhengHei" w:hint="default"/>
          <w:b/>
          <w:bCs/>
        </w:rPr>
        <w:t>报告事</w:t>
      </w:r>
      <w:r>
        <w:rPr>
          <w:rFonts w:ascii="Microsoft JhengHei" w:hAnsi="Microsoft JhengHei" w:cs="Microsoft JhengHei" w:eastAsia="Microsoft JhengHei" w:hint="default"/>
          <w:b/>
          <w:bCs/>
        </w:rPr>
        <w:t>项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 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根据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国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委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上</w:t>
      </w:r>
      <w:r>
        <w:rPr/>
        <w:t>市公司与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</w:p>
    <w:p>
      <w:pPr>
        <w:pStyle w:val="BodyText"/>
        <w:spacing w:line="357" w:lineRule="auto" w:before="60"/>
        <w:ind w:left="147" w:right="19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6"/>
        </w:rPr>
        <w:t>方</w:t>
      </w:r>
      <w:r>
        <w:rPr>
          <w:rFonts w:ascii="宋体" w:hAnsi="宋体" w:cs="宋体" w:eastAsia="宋体" w:hint="default"/>
          <w:spacing w:val="-6"/>
        </w:rPr>
        <w:t>资金</w:t>
      </w:r>
      <w:r>
        <w:rPr>
          <w:rFonts w:ascii="宋体" w:hAnsi="宋体" w:cs="宋体" w:eastAsia="宋体" w:hint="default"/>
          <w:spacing w:val="-6"/>
        </w:rPr>
        <w:t>往</w:t>
      </w:r>
      <w:r>
        <w:rPr>
          <w:rFonts w:ascii="宋体" w:hAnsi="宋体" w:cs="宋体" w:eastAsia="宋体" w:hint="default"/>
          <w:spacing w:val="-6"/>
        </w:rPr>
        <w:t>来</w:t>
      </w:r>
      <w:r>
        <w:rPr>
          <w:rFonts w:ascii="宋体" w:hAnsi="宋体" w:cs="宋体" w:eastAsia="宋体" w:hint="default"/>
          <w:spacing w:val="-6"/>
        </w:rPr>
        <w:t>及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市公司</w:t>
      </w:r>
      <w:r>
        <w:rPr>
          <w:rFonts w:ascii="宋体" w:hAnsi="宋体" w:cs="宋体" w:eastAsia="宋体" w:hint="default"/>
          <w:spacing w:val="-6"/>
        </w:rPr>
        <w:t>对</w:t>
      </w:r>
      <w:r>
        <w:rPr>
          <w:rFonts w:ascii="宋体" w:hAnsi="宋体" w:cs="宋体" w:eastAsia="宋体" w:hint="default"/>
          <w:spacing w:val="-6"/>
        </w:rPr>
        <w:t>外</w:t>
      </w:r>
      <w:r>
        <w:rPr>
          <w:rFonts w:ascii="宋体" w:hAnsi="宋体" w:cs="宋体" w:eastAsia="宋体" w:hint="default"/>
          <w:spacing w:val="-6"/>
        </w:rPr>
        <w:t>担</w:t>
      </w:r>
      <w:r>
        <w:rPr>
          <w:rFonts w:ascii="宋体" w:hAnsi="宋体" w:cs="宋体" w:eastAsia="宋体" w:hint="default"/>
          <w:spacing w:val="-6"/>
        </w:rPr>
        <w:t>保</w:t>
      </w:r>
      <w:r>
        <w:rPr>
          <w:rFonts w:ascii="宋体" w:hAnsi="宋体" w:cs="宋体" w:eastAsia="宋体" w:hint="default"/>
          <w:spacing w:val="-6"/>
        </w:rPr>
        <w:t>若</w:t>
      </w:r>
      <w:r>
        <w:rPr>
          <w:rFonts w:ascii="宋体" w:hAnsi="宋体" w:cs="宋体" w:eastAsia="宋体" w:hint="default"/>
          <w:spacing w:val="-6"/>
        </w:rPr>
        <w:t>干</w:t>
      </w:r>
      <w:r>
        <w:rPr>
          <w:rFonts w:ascii="宋体" w:hAnsi="宋体" w:cs="宋体" w:eastAsia="宋体" w:hint="default"/>
          <w:spacing w:val="-6"/>
        </w:rPr>
        <w:t>问</w:t>
      </w:r>
      <w:r>
        <w:rPr>
          <w:rFonts w:ascii="宋体" w:hAnsi="宋体" w:cs="宋体" w:eastAsia="宋体" w:hint="default"/>
          <w:spacing w:val="-6"/>
        </w:rPr>
        <w:t>题</w:t>
      </w:r>
      <w:r>
        <w:rPr>
          <w:spacing w:val="-6"/>
        </w:rPr>
        <w:t>的</w:t>
      </w:r>
      <w:r>
        <w:rPr>
          <w:rFonts w:ascii="宋体" w:hAnsi="宋体" w:cs="宋体" w:eastAsia="宋体" w:hint="default"/>
          <w:spacing w:val="-6"/>
        </w:rPr>
        <w:t>通知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、</w:t>
      </w:r>
      <w:r>
        <w:rPr>
          <w:spacing w:val="-6"/>
        </w:rPr>
        <w:t>《中国证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spacing w:val="-6"/>
        </w:rPr>
        <w:t>会中国</w:t>
      </w:r>
      <w:r>
        <w:rPr>
          <w:rFonts w:ascii="宋体" w:hAnsi="宋体" w:cs="宋体" w:eastAsia="宋体" w:hint="default"/>
          <w:spacing w:val="-6"/>
        </w:rPr>
        <w:t>银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spacing w:val="-6"/>
        </w:rPr>
        <w:t>会</w:t>
      </w:r>
      <w:r>
        <w:rPr>
          <w:rFonts w:ascii="宋体" w:hAnsi="宋体" w:cs="宋体" w:eastAsia="宋体" w:hint="default"/>
          <w:spacing w:val="-6"/>
        </w:rPr>
        <w:t>关于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rFonts w:ascii="宋体" w:hAnsi="宋体" w:cs="宋体" w:eastAsia="宋体" w:hint="default"/>
          <w:spacing w:val="-6"/>
        </w:rPr>
        <w:t>范</w:t>
      </w:r>
      <w:r>
        <w:rPr>
          <w:rFonts w:ascii="宋体" w:hAnsi="宋体" w:cs="宋体" w:eastAsia="宋体" w:hint="default"/>
          <w:spacing w:val="-6"/>
        </w:rPr>
        <w:t>上</w:t>
      </w:r>
      <w:r>
        <w:rPr>
          <w:spacing w:val="-6"/>
        </w:rPr>
        <w:t>市</w:t>
      </w:r>
      <w:r>
        <w:rPr/>
        <w:t> 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行为</w:t>
      </w:r>
      <w:r>
        <w:rPr/>
        <w:t>的</w:t>
      </w:r>
      <w:r>
        <w:rPr>
          <w:rFonts w:ascii="宋体" w:hAnsi="宋体" w:cs="宋体" w:eastAsia="宋体" w:hint="default"/>
        </w:rPr>
        <w:t>通知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要求，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/>
        <w:t>深圳市太光电信股份有限公司</w:t>
      </w:r>
      <w:r>
        <w:rPr>
          <w:rFonts w:ascii="宋体" w:hAnsi="宋体" w:cs="宋体" w:eastAsia="宋体" w:hint="default"/>
        </w:rPr>
        <w:t>2011 </w:t>
      </w:r>
      <w:r>
        <w:rPr>
          <w:spacing w:val="-3"/>
        </w:rPr>
        <w:t>年度</w:t>
      </w:r>
      <w:r>
        <w:rPr>
          <w:rFonts w:ascii="宋体" w:hAnsi="宋体" w:cs="宋体" w:eastAsia="宋体" w:hint="default"/>
          <w:spacing w:val="-3"/>
        </w:rPr>
        <w:t>控</w:t>
      </w:r>
      <w:r>
        <w:rPr>
          <w:spacing w:val="-3"/>
        </w:rPr>
        <w:t>股股东</w:t>
      </w:r>
      <w:r>
        <w:rPr>
          <w:rFonts w:ascii="宋体" w:hAnsi="宋体" w:cs="宋体" w:eastAsia="宋体" w:hint="default"/>
          <w:spacing w:val="-3"/>
        </w:rPr>
        <w:t>及</w:t>
      </w:r>
      <w:r>
        <w:rPr>
          <w:rFonts w:ascii="宋体" w:hAnsi="宋体" w:cs="宋体" w:eastAsia="宋体" w:hint="default"/>
          <w:spacing w:val="-3"/>
        </w:rPr>
        <w:t>其他关</w:t>
      </w:r>
      <w:r>
        <w:rPr>
          <w:spacing w:val="-3"/>
        </w:rPr>
        <w:t>联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资金</w:t>
      </w:r>
      <w:r>
        <w:rPr>
          <w:rFonts w:ascii="宋体" w:hAnsi="宋体" w:cs="宋体" w:eastAsia="宋体" w:hint="default"/>
          <w:spacing w:val="-3"/>
        </w:rPr>
        <w:t>占</w:t>
      </w:r>
      <w:r>
        <w:rPr>
          <w:rFonts w:ascii="宋体" w:hAnsi="宋体" w:cs="宋体" w:eastAsia="宋体" w:hint="default"/>
          <w:spacing w:val="-3"/>
        </w:rPr>
        <w:t>用</w:t>
      </w:r>
      <w:r>
        <w:rPr>
          <w:rFonts w:ascii="宋体" w:hAnsi="宋体" w:cs="宋体" w:eastAsia="宋体" w:hint="default"/>
          <w:spacing w:val="-3"/>
        </w:rPr>
        <w:t>情况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专</w:t>
      </w:r>
      <w:r>
        <w:rPr>
          <w:rFonts w:ascii="宋体" w:hAnsi="宋体" w:cs="宋体" w:eastAsia="宋体" w:hint="default"/>
          <w:spacing w:val="-3"/>
        </w:rPr>
        <w:t>项</w:t>
      </w:r>
      <w:r>
        <w:rPr>
          <w:rFonts w:ascii="宋体" w:hAnsi="宋体" w:cs="宋体" w:eastAsia="宋体" w:hint="default"/>
          <w:spacing w:val="-3"/>
        </w:rPr>
        <w:t>说明</w:t>
      </w:r>
      <w:r>
        <w:rPr>
          <w:spacing w:val="-3"/>
        </w:rPr>
        <w:t>》</w:t>
      </w:r>
      <w:r>
        <w:rPr>
          <w:rFonts w:ascii="宋体" w:hAnsi="宋体" w:cs="宋体" w:eastAsia="宋体" w:hint="default"/>
          <w:spacing w:val="-3"/>
        </w:rPr>
        <w:t>。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3"/>
        </w:rPr>
        <w:t>容详</w:t>
      </w:r>
      <w:r>
        <w:rPr>
          <w:rFonts w:ascii="宋体" w:hAnsi="宋体" w:cs="宋体" w:eastAsia="宋体" w:hint="default"/>
          <w:spacing w:val="-3"/>
        </w:rPr>
        <w:t>见</w:t>
      </w:r>
      <w:r>
        <w:rPr>
          <w:spacing w:val="-3"/>
        </w:rPr>
        <w:t>公司</w:t>
      </w:r>
      <w:r>
        <w:rPr>
          <w:rFonts w:ascii="宋体" w:hAnsi="宋体" w:cs="宋体" w:eastAsia="宋体" w:hint="default"/>
          <w:spacing w:val="-3"/>
        </w:rPr>
        <w:t>于</w:t>
      </w:r>
      <w:r>
        <w:rPr>
          <w:rFonts w:ascii="宋体" w:hAnsi="宋体" w:cs="宋体" w:eastAsia="宋体" w:hint="default"/>
          <w:spacing w:val="-3"/>
        </w:rPr>
        <w:t>2012</w:t>
      </w:r>
      <w:r>
        <w:rPr>
          <w:spacing w:val="-3"/>
        </w:rPr>
        <w:t>年</w:t>
      </w:r>
      <w:r>
        <w:rPr>
          <w:rFonts w:ascii="宋体" w:hAnsi="宋体" w:cs="宋体" w:eastAsia="宋体" w:hint="default"/>
          <w:spacing w:val="-3"/>
        </w:rPr>
        <w:t>4</w:t>
      </w:r>
      <w:r>
        <w:rPr>
          <w:rFonts w:ascii="宋体" w:hAnsi="宋体" w:cs="宋体" w:eastAsia="宋体" w:hint="default"/>
          <w:spacing w:val="-3"/>
        </w:rPr>
        <w:t>月</w:t>
      </w:r>
      <w:r>
        <w:rPr>
          <w:rFonts w:ascii="宋体" w:hAnsi="宋体" w:cs="宋体" w:eastAsia="宋体" w:hint="default"/>
          <w:spacing w:val="-3"/>
        </w:rPr>
        <w:t>24</w:t>
      </w:r>
      <w:r>
        <w:rPr>
          <w:rFonts w:ascii="宋体" w:hAnsi="宋体" w:cs="宋体" w:eastAsia="宋体" w:hint="default"/>
          <w:spacing w:val="-11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在</w:t>
      </w:r>
      <w:r>
        <w:rPr/>
        <w:t>《证券时报》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网（</w:t>
      </w:r>
      <w:r>
        <w:rPr>
          <w:rFonts w:ascii="宋体" w:hAnsi="宋体" w:cs="宋体" w:eastAsia="宋体" w:hint="default"/>
        </w:rPr>
      </w:r>
      <w:hyperlink r:id="rId9">
        <w:r>
          <w:rPr>
            <w:rFonts w:ascii="宋体" w:hAnsi="宋体" w:cs="宋体" w:eastAsia="宋体" w:hint="default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</w:rPr>
        </w:r>
      </w:hyperlink>
      <w:r>
        <w:rPr/>
        <w:t>）</w:t>
      </w:r>
      <w:r>
        <w:rPr>
          <w:rFonts w:ascii="宋体" w:hAnsi="宋体" w:cs="宋体" w:eastAsia="宋体" w:hint="default"/>
        </w:rPr>
        <w:t>上</w:t>
      </w:r>
      <w:r>
        <w:rPr/>
        <w:t>披露的《</w:t>
      </w:r>
      <w:r>
        <w:rPr>
          <w:rFonts w:ascii="宋体" w:hAnsi="宋体" w:cs="宋体" w:eastAsia="宋体" w:hint="default"/>
        </w:rPr>
        <w:t>关于</w:t>
      </w:r>
      <w:r>
        <w:rPr/>
        <w:t>深圳市太 </w:t>
      </w:r>
      <w:r>
        <w:rPr>
          <w:spacing w:val="-4"/>
        </w:rPr>
        <w:t>光电信股份有限公司</w:t>
      </w:r>
      <w:r>
        <w:rPr>
          <w:rFonts w:ascii="宋体" w:hAnsi="宋体" w:cs="宋体" w:eastAsia="宋体" w:hint="default"/>
          <w:spacing w:val="-4"/>
        </w:rPr>
        <w:t>2011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控</w:t>
      </w:r>
      <w:r>
        <w:rPr>
          <w:spacing w:val="-4"/>
        </w:rPr>
        <w:t>股股东</w:t>
      </w:r>
      <w:r>
        <w:rPr>
          <w:rFonts w:ascii="宋体" w:hAnsi="宋体" w:cs="宋体" w:eastAsia="宋体" w:hint="default"/>
          <w:spacing w:val="-4"/>
        </w:rPr>
        <w:t>及</w:t>
      </w:r>
      <w:r>
        <w:rPr>
          <w:rFonts w:ascii="宋体" w:hAnsi="宋体" w:cs="宋体" w:eastAsia="宋体" w:hint="default"/>
          <w:spacing w:val="-4"/>
        </w:rPr>
        <w:t>其他关</w:t>
      </w:r>
      <w:r>
        <w:rPr>
          <w:spacing w:val="-4"/>
        </w:rPr>
        <w:t>联</w:t>
      </w:r>
      <w:r>
        <w:rPr>
          <w:rFonts w:ascii="宋体" w:hAnsi="宋体" w:cs="宋体" w:eastAsia="宋体" w:hint="default"/>
          <w:spacing w:val="-4"/>
        </w:rPr>
        <w:t>方</w:t>
      </w:r>
      <w:r>
        <w:rPr>
          <w:rFonts w:ascii="宋体" w:hAnsi="宋体" w:cs="宋体" w:eastAsia="宋体" w:hint="default"/>
          <w:spacing w:val="-4"/>
        </w:rPr>
        <w:t>资金</w:t>
      </w:r>
      <w:r>
        <w:rPr>
          <w:rFonts w:ascii="宋体" w:hAnsi="宋体" w:cs="宋体" w:eastAsia="宋体" w:hint="default"/>
          <w:spacing w:val="-4"/>
        </w:rPr>
        <w:t>占</w:t>
      </w:r>
      <w:r>
        <w:rPr>
          <w:rFonts w:ascii="宋体" w:hAnsi="宋体" w:cs="宋体" w:eastAsia="宋体" w:hint="default"/>
          <w:spacing w:val="-4"/>
        </w:rPr>
        <w:t>用</w:t>
      </w:r>
      <w:r>
        <w:rPr>
          <w:rFonts w:ascii="宋体" w:hAnsi="宋体" w:cs="宋体" w:eastAsia="宋体" w:hint="default"/>
          <w:spacing w:val="-4"/>
        </w:rPr>
        <w:t>情况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专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说明</w:t>
      </w:r>
      <w:r>
        <w:rPr>
          <w:spacing w:val="-4"/>
        </w:rPr>
        <w:t>》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rFonts w:ascii="宋体" w:hAnsi="宋体" w:cs="宋体" w:eastAsia="宋体" w:hint="default"/>
          <w:spacing w:val="-4"/>
        </w:rPr>
        <w:t> </w:t>
      </w:r>
    </w:p>
    <w:p>
      <w:pPr>
        <w:pStyle w:val="BodyText"/>
        <w:spacing w:line="360" w:lineRule="auto" w:before="34"/>
        <w:ind w:left="627" w:right="8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和关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/>
        <w:t>的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left="147"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"/>
        </w:rPr>
        <w:t>根据</w:t>
      </w:r>
      <w:r>
        <w:rPr>
          <w:spacing w:val="-1"/>
        </w:rPr>
        <w:t>中国证</w:t>
      </w:r>
      <w:r>
        <w:rPr>
          <w:rFonts w:ascii="宋体" w:hAnsi="宋体" w:cs="宋体" w:eastAsia="宋体" w:hint="default"/>
          <w:spacing w:val="-1"/>
        </w:rPr>
        <w:t>监</w:t>
      </w:r>
      <w:r>
        <w:rPr>
          <w:spacing w:val="-1"/>
        </w:rPr>
        <w:t>会《</w:t>
      </w:r>
      <w:r>
        <w:rPr>
          <w:rFonts w:ascii="宋体" w:hAnsi="宋体" w:cs="宋体" w:eastAsia="宋体" w:hint="default"/>
          <w:spacing w:val="-1"/>
        </w:rPr>
        <w:t>关于</w:t>
      </w:r>
      <w:r>
        <w:rPr>
          <w:rFonts w:ascii="宋体" w:hAnsi="宋体" w:cs="宋体" w:eastAsia="宋体" w:hint="default"/>
          <w:spacing w:val="-1"/>
        </w:rPr>
        <w:t>规</w:t>
      </w:r>
      <w:r>
        <w:rPr>
          <w:rFonts w:ascii="宋体" w:hAnsi="宋体" w:cs="宋体" w:eastAsia="宋体" w:hint="default"/>
          <w:spacing w:val="-1"/>
        </w:rPr>
        <w:t>范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</w:t>
      </w:r>
      <w:r>
        <w:rPr>
          <w:rFonts w:ascii="宋体" w:hAnsi="宋体" w:cs="宋体" w:eastAsia="宋体" w:hint="default"/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rFonts w:ascii="宋体" w:hAnsi="宋体" w:cs="宋体" w:eastAsia="宋体" w:hint="default"/>
          <w:spacing w:val="-1"/>
        </w:rPr>
        <w:t>上</w:t>
      </w:r>
      <w:r>
        <w:rPr>
          <w:spacing w:val="-1"/>
        </w:rPr>
        <w:t>市公司</w:t>
      </w:r>
      <w:r>
        <w:rPr>
          <w:rFonts w:ascii="宋体" w:hAnsi="宋体" w:cs="宋体" w:eastAsia="宋体" w:hint="default"/>
          <w:spacing w:val="-1"/>
        </w:rPr>
        <w:t>对</w:t>
      </w:r>
      <w:r>
        <w:rPr>
          <w:rFonts w:ascii="宋体" w:hAnsi="宋体" w:cs="宋体" w:eastAsia="宋体" w:hint="default"/>
          <w:spacing w:val="-1"/>
        </w:rPr>
        <w:t>外</w:t>
      </w:r>
      <w:r>
        <w:rPr>
          <w:rFonts w:ascii="宋体" w:hAnsi="宋体" w:cs="宋体" w:eastAsia="宋体" w:hint="default"/>
          <w:spacing w:val="-1"/>
        </w:rPr>
        <w:t>担</w:t>
      </w:r>
      <w:r>
        <w:rPr>
          <w:rFonts w:ascii="宋体" w:hAnsi="宋体" w:cs="宋体" w:eastAsia="宋体" w:hint="default"/>
          <w:spacing w:val="-1"/>
        </w:rPr>
        <w:t>保</w:t>
      </w:r>
      <w:r>
        <w:rPr>
          <w:rFonts w:ascii="宋体" w:hAnsi="宋体" w:cs="宋体" w:eastAsia="宋体" w:hint="default"/>
          <w:spacing w:val="-1"/>
        </w:rPr>
        <w:t>若</w:t>
      </w:r>
      <w:r>
        <w:rPr>
          <w:rFonts w:ascii="宋体" w:hAnsi="宋体" w:cs="宋体" w:eastAsia="宋体" w:hint="default"/>
          <w:spacing w:val="-1"/>
        </w:rPr>
        <w:t>干</w:t>
      </w:r>
      <w:r>
        <w:rPr>
          <w:rFonts w:ascii="宋体" w:hAnsi="宋体" w:cs="宋体" w:eastAsia="宋体" w:hint="default"/>
          <w:spacing w:val="-1"/>
        </w:rPr>
        <w:t>问</w:t>
      </w:r>
      <w:r>
        <w:rPr>
          <w:rFonts w:ascii="宋体" w:hAnsi="宋体" w:cs="宋体" w:eastAsia="宋体" w:hint="default"/>
          <w:spacing w:val="-1"/>
        </w:rPr>
        <w:t>题</w:t>
      </w:r>
      <w:r>
        <w:rPr>
          <w:rFonts w:ascii="宋体" w:hAnsi="宋体" w:cs="宋体" w:eastAsia="宋体" w:hint="default"/>
        </w:rPr>
        <w:t> </w:t>
      </w:r>
      <w:r>
        <w:rPr>
          <w:spacing w:val="-8"/>
        </w:rPr>
        <w:t>的</w:t>
      </w:r>
      <w:r>
        <w:rPr>
          <w:rFonts w:ascii="宋体" w:hAnsi="宋体" w:cs="宋体" w:eastAsia="宋体" w:hint="default"/>
          <w:spacing w:val="-8"/>
        </w:rPr>
        <w:t>通知</w:t>
      </w:r>
      <w:r>
        <w:rPr>
          <w:spacing w:val="-8"/>
        </w:rPr>
        <w:t>》（证</w:t>
      </w:r>
      <w:r>
        <w:rPr>
          <w:rFonts w:ascii="宋体" w:hAnsi="宋体" w:cs="宋体" w:eastAsia="宋体" w:hint="default"/>
          <w:spacing w:val="-8"/>
        </w:rPr>
        <w:t>监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[2003]56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8"/>
        </w:rPr>
        <w:t>号</w:t>
      </w:r>
      <w:r>
        <w:rPr>
          <w:spacing w:val="-8"/>
        </w:rPr>
        <w:t>）</w:t>
      </w:r>
      <w:r>
        <w:rPr>
          <w:rFonts w:ascii="宋体" w:hAnsi="宋体" w:cs="宋体" w:eastAsia="宋体" w:hint="default"/>
          <w:spacing w:val="-8"/>
        </w:rPr>
        <w:t>、</w:t>
      </w:r>
      <w:r>
        <w:rPr>
          <w:spacing w:val="-8"/>
        </w:rPr>
        <w:t>证</w:t>
      </w:r>
      <w:r>
        <w:rPr>
          <w:rFonts w:ascii="宋体" w:hAnsi="宋体" w:cs="宋体" w:eastAsia="宋体" w:hint="default"/>
          <w:spacing w:val="-8"/>
        </w:rPr>
        <w:t>监</w:t>
      </w:r>
      <w:r>
        <w:rPr>
          <w:rFonts w:ascii="宋体" w:hAnsi="宋体" w:cs="宋体" w:eastAsia="宋体" w:hint="default"/>
          <w:spacing w:val="-8"/>
        </w:rPr>
        <w:t>发</w:t>
      </w:r>
      <w:r>
        <w:rPr>
          <w:rFonts w:ascii="宋体" w:hAnsi="宋体" w:cs="宋体" w:eastAsia="宋体" w:hint="default"/>
          <w:spacing w:val="-8"/>
        </w:rPr>
        <w:t>[2005]120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为 </w:t>
      </w:r>
      <w:r>
        <w:rPr/>
        <w:t>公司</w:t>
      </w:r>
      <w:r>
        <w:rPr>
          <w:rFonts w:ascii="宋体" w:hAnsi="宋体" w:cs="宋体" w:eastAsia="宋体" w:hint="default"/>
        </w:rPr>
        <w:t>独立</w:t>
      </w:r>
      <w:r>
        <w:rPr/>
        <w:t>董事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/>
        <w:t>的</w:t>
      </w:r>
      <w:r>
        <w:rPr>
          <w:rFonts w:ascii="宋体" w:hAnsi="宋体" w:cs="宋体" w:eastAsia="宋体" w:hint="default"/>
        </w:rPr>
        <w:t>立</w:t>
      </w:r>
      <w:r>
        <w:rPr/>
        <w:t>场</w:t>
      </w:r>
      <w:r>
        <w:rPr>
          <w:rFonts w:ascii="宋体" w:hAnsi="宋体" w:cs="宋体" w:eastAsia="宋体" w:hint="default"/>
        </w:rPr>
        <w:t>，本</w:t>
      </w:r>
      <w:r>
        <w:rPr>
          <w:rFonts w:ascii="宋体" w:hAnsi="宋体" w:cs="宋体" w:eastAsia="宋体" w:hint="default"/>
        </w:rPr>
        <w:t>着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态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必</w:t>
      </w:r>
      <w:r>
        <w:rPr>
          <w:rFonts w:ascii="宋体" w:hAnsi="宋体" w:cs="宋体" w:eastAsia="宋体" w:hint="default"/>
        </w:rPr>
        <w:t>要</w:t>
      </w:r>
      <w:r>
        <w:rPr/>
        <w:t>的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709" w:right="128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  <w:r>
        <w:rPr>
          <w:spacing w:val="-1"/>
        </w:rPr>
        <w:t>报告</w:t>
      </w:r>
      <w:r>
        <w:rPr>
          <w:rFonts w:ascii="宋体" w:hAnsi="宋体" w:cs="宋体" w:eastAsia="宋体" w:hint="default"/>
          <w:spacing w:val="-1"/>
        </w:rPr>
        <w:t>期</w:t>
      </w:r>
      <w:r>
        <w:rPr>
          <w:rFonts w:ascii="宋体" w:hAnsi="宋体" w:cs="宋体" w:eastAsia="宋体" w:hint="default"/>
          <w:spacing w:val="-1"/>
        </w:rPr>
        <w:t>内</w:t>
      </w:r>
      <w:r>
        <w:rPr>
          <w:spacing w:val="-1"/>
        </w:rPr>
        <w:t>公司与</w:t>
      </w:r>
      <w:r>
        <w:rPr>
          <w:rFonts w:ascii="宋体" w:hAnsi="宋体" w:cs="宋体" w:eastAsia="宋体" w:hint="default"/>
          <w:spacing w:val="-1"/>
        </w:rPr>
        <w:t>关</w:t>
      </w:r>
      <w:r>
        <w:rPr>
          <w:spacing w:val="-1"/>
        </w:rPr>
        <w:t>联</w:t>
      </w:r>
      <w:r>
        <w:rPr>
          <w:rFonts w:ascii="宋体" w:hAnsi="宋体" w:cs="宋体" w:eastAsia="宋体" w:hint="default"/>
          <w:spacing w:val="-1"/>
        </w:rPr>
        <w:t>方之</w:t>
      </w:r>
      <w:r>
        <w:rPr>
          <w:spacing w:val="-1"/>
        </w:rPr>
        <w:t>的</w:t>
      </w:r>
      <w:r>
        <w:rPr>
          <w:rFonts w:ascii="宋体" w:hAnsi="宋体" w:cs="宋体" w:eastAsia="宋体" w:hint="default"/>
          <w:spacing w:val="-1"/>
        </w:rPr>
        <w:t>间</w:t>
      </w:r>
      <w:r>
        <w:rPr>
          <w:rFonts w:ascii="宋体" w:hAnsi="宋体" w:cs="宋体" w:eastAsia="宋体" w:hint="default"/>
          <w:spacing w:val="-1"/>
        </w:rPr>
        <w:t>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均为</w:t>
      </w:r>
      <w:r>
        <w:rPr>
          <w:rFonts w:ascii="宋体" w:hAnsi="宋体" w:cs="宋体" w:eastAsia="宋体" w:hint="default"/>
          <w:spacing w:val="-1"/>
        </w:rPr>
        <w:t>正</w:t>
      </w:r>
      <w:r>
        <w:rPr>
          <w:rFonts w:ascii="宋体" w:hAnsi="宋体" w:cs="宋体" w:eastAsia="宋体" w:hint="default"/>
          <w:spacing w:val="-1"/>
        </w:rPr>
        <w:t>常经营性资金</w:t>
      </w:r>
      <w:r>
        <w:rPr>
          <w:rFonts w:ascii="宋体" w:hAnsi="宋体" w:cs="宋体" w:eastAsia="宋体" w:hint="default"/>
          <w:spacing w:val="-1"/>
        </w:rPr>
        <w:t>往</w:t>
      </w:r>
      <w:r>
        <w:rPr>
          <w:rFonts w:ascii="宋体" w:hAnsi="宋体" w:cs="宋体" w:eastAsia="宋体" w:hint="default"/>
          <w:spacing w:val="-1"/>
        </w:rPr>
        <w:t>来</w:t>
      </w:r>
      <w:r>
        <w:rPr>
          <w:rFonts w:ascii="宋体" w:hAnsi="宋体" w:cs="宋体" w:eastAsia="宋体" w:hint="default"/>
          <w:spacing w:val="-1"/>
        </w:rPr>
        <w:t>，无</w:t>
      </w:r>
      <w:r>
        <w:rPr>
          <w:rFonts w:ascii="宋体" w:hAnsi="宋体" w:cs="宋体" w:eastAsia="宋体" w:hint="default"/>
          <w:spacing w:val="-1"/>
        </w:rPr>
        <w:t>非经营性资金</w:t>
      </w:r>
      <w:r>
        <w:rPr>
          <w:rFonts w:ascii="宋体" w:hAnsi="宋体" w:cs="宋体" w:eastAsia="宋体" w:hint="default"/>
          <w:spacing w:val="-1"/>
        </w:rPr>
        <w:t>占</w:t>
      </w:r>
    </w:p>
    <w:p>
      <w:pPr>
        <w:pStyle w:val="BodyText"/>
        <w:spacing w:line="240" w:lineRule="auto" w:before="31"/>
        <w:ind w:right="0"/>
        <w:jc w:val="both"/>
      </w:pP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用</w:t>
      </w:r>
      <w:r>
        <w:rPr/>
        <w:t>公司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资金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9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357" w:lineRule="auto" w:before="117"/>
        <w:ind w:right="143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spacing w:val="-6"/>
        </w:rPr>
        <w:t>年度</w:t>
      </w:r>
      <w:r>
        <w:rPr>
          <w:rFonts w:ascii="宋体" w:hAnsi="宋体" w:cs="宋体" w:eastAsia="宋体" w:hint="default"/>
          <w:spacing w:val="-6"/>
        </w:rPr>
        <w:t>，</w:t>
      </w:r>
      <w:r>
        <w:rPr>
          <w:spacing w:val="-6"/>
        </w:rPr>
        <w:t>公司</w:t>
      </w:r>
      <w:r>
        <w:rPr>
          <w:rFonts w:ascii="宋体" w:hAnsi="宋体" w:cs="宋体" w:eastAsia="宋体" w:hint="default"/>
          <w:spacing w:val="-6"/>
        </w:rPr>
        <w:t>能够严</w:t>
      </w:r>
      <w:r>
        <w:rPr>
          <w:rFonts w:ascii="宋体" w:hAnsi="宋体" w:cs="宋体" w:eastAsia="宋体" w:hint="default"/>
          <w:spacing w:val="-6"/>
        </w:rPr>
        <w:t>格</w:t>
      </w:r>
      <w:r>
        <w:rPr>
          <w:rFonts w:ascii="宋体" w:hAnsi="宋体" w:cs="宋体" w:eastAsia="宋体" w:hint="default"/>
          <w:spacing w:val="-6"/>
        </w:rPr>
        <w:t>遵</w:t>
      </w:r>
      <w:r>
        <w:rPr>
          <w:rFonts w:ascii="宋体" w:hAnsi="宋体" w:cs="宋体" w:eastAsia="宋体" w:hint="default"/>
          <w:spacing w:val="-6"/>
        </w:rPr>
        <w:t>守</w:t>
      </w:r>
      <w:r>
        <w:rPr>
          <w:spacing w:val="-6"/>
        </w:rPr>
        <w:t>证</w:t>
      </w:r>
      <w:r>
        <w:rPr>
          <w:rFonts w:ascii="宋体" w:hAnsi="宋体" w:cs="宋体" w:eastAsia="宋体" w:hint="default"/>
          <w:spacing w:val="-6"/>
        </w:rPr>
        <w:t>监</w:t>
      </w:r>
      <w:r>
        <w:rPr>
          <w:rFonts w:ascii="宋体" w:hAnsi="宋体" w:cs="宋体" w:eastAsia="宋体" w:hint="default"/>
          <w:spacing w:val="-6"/>
        </w:rPr>
        <w:t>发</w:t>
      </w:r>
      <w:r>
        <w:rPr>
          <w:rFonts w:ascii="宋体" w:hAnsi="宋体" w:cs="宋体" w:eastAsia="宋体" w:hint="default"/>
          <w:spacing w:val="-6"/>
        </w:rPr>
        <w:t>[2003]56</w:t>
      </w:r>
      <w:r>
        <w:rPr>
          <w:rFonts w:ascii="宋体" w:hAnsi="宋体" w:cs="宋体" w:eastAsia="宋体" w:hint="default"/>
          <w:spacing w:val="-50"/>
        </w:rPr>
        <w:t> </w:t>
      </w:r>
      <w:r>
        <w:rPr>
          <w:rFonts w:ascii="宋体" w:hAnsi="宋体" w:cs="宋体" w:eastAsia="宋体" w:hint="default"/>
          <w:spacing w:val="-7"/>
        </w:rPr>
        <w:t>号</w:t>
      </w:r>
      <w:r>
        <w:rPr>
          <w:spacing w:val="-7"/>
        </w:rPr>
        <w:t>文</w:t>
      </w:r>
      <w:r>
        <w:rPr>
          <w:rFonts w:ascii="宋体" w:hAnsi="宋体" w:cs="宋体" w:eastAsia="宋体" w:hint="default"/>
          <w:spacing w:val="-7"/>
        </w:rPr>
        <w:t>件</w:t>
      </w:r>
      <w:r>
        <w:rPr>
          <w:rFonts w:ascii="宋体" w:hAnsi="宋体" w:cs="宋体" w:eastAsia="宋体" w:hint="default"/>
          <w:spacing w:val="-7"/>
        </w:rPr>
        <w:t>、</w:t>
      </w:r>
      <w:r>
        <w:rPr>
          <w:spacing w:val="-7"/>
        </w:rPr>
        <w:t>证</w:t>
      </w:r>
      <w:r>
        <w:rPr>
          <w:rFonts w:ascii="宋体" w:hAnsi="宋体" w:cs="宋体" w:eastAsia="宋体" w:hint="default"/>
          <w:spacing w:val="-7"/>
        </w:rPr>
        <w:t>监</w:t>
      </w:r>
      <w:r>
        <w:rPr>
          <w:rFonts w:ascii="宋体" w:hAnsi="宋体" w:cs="宋体" w:eastAsia="宋体" w:hint="default"/>
          <w:spacing w:val="-7"/>
        </w:rPr>
        <w:t>发</w:t>
      </w:r>
      <w:r>
        <w:rPr>
          <w:rFonts w:ascii="宋体" w:hAnsi="宋体" w:cs="宋体" w:eastAsia="宋体" w:hint="default"/>
          <w:spacing w:val="-7"/>
        </w:rPr>
        <w:t>[2005]120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  <w:spacing w:val="-19"/>
        </w:rPr>
        <w:t>号</w:t>
      </w:r>
      <w:r>
        <w:rPr>
          <w:spacing w:val="-19"/>
        </w:rPr>
        <w:t>文</w:t>
      </w:r>
      <w:r>
        <w:rPr>
          <w:rFonts w:ascii="宋体" w:hAnsi="宋体" w:cs="宋体" w:eastAsia="宋体" w:hint="default"/>
          <w:spacing w:val="-19"/>
        </w:rPr>
        <w:t>以</w:t>
      </w:r>
      <w:r>
        <w:rPr>
          <w:rFonts w:ascii="宋体" w:hAnsi="宋体" w:cs="宋体" w:eastAsia="宋体" w:hint="default"/>
          <w:spacing w:val="-19"/>
        </w:rPr>
        <w:t>及</w:t>
      </w:r>
      <w:r>
        <w:rPr>
          <w:spacing w:val="-19"/>
        </w:rPr>
        <w:t>《公</w:t>
      </w:r>
      <w:r>
        <w:rPr/>
        <w:t> 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，规</w:t>
      </w:r>
      <w:r>
        <w:rPr>
          <w:rFonts w:ascii="宋体" w:hAnsi="宋体" w:cs="宋体" w:eastAsia="宋体" w:hint="default"/>
        </w:rPr>
        <w:t>范</w:t>
      </w:r>
      <w:r>
        <w:rPr/>
        <w:t>公司的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行为，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能严</w:t>
      </w:r>
      <w:r>
        <w:rPr>
          <w:rFonts w:ascii="宋体" w:hAnsi="宋体" w:cs="宋体" w:eastAsia="宋体" w:hint="default"/>
        </w:rPr>
        <w:t>格控制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，在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/>
        <w:t>公司</w:t>
      </w:r>
      <w:r>
        <w:rPr>
          <w:rFonts w:ascii="宋体" w:hAnsi="宋体" w:cs="宋体" w:eastAsia="宋体" w:hint="default"/>
        </w:rPr>
        <w:t>持</w:t>
      </w:r>
      <w:r>
        <w:rPr/>
        <w:t>股</w:t>
      </w:r>
      <w:r>
        <w:rPr>
          <w:spacing w:val="32"/>
        </w:rPr>
        <w:t> </w:t>
      </w:r>
      <w:r>
        <w:rPr>
          <w:rFonts w:ascii="宋体" w:hAnsi="宋体" w:cs="宋体" w:eastAsia="宋体" w:hint="default"/>
        </w:rPr>
        <w:t>50%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/>
        <w:t>的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、任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非</w:t>
      </w:r>
      <w:r>
        <w:rPr/>
        <w:t>法人</w:t>
      </w:r>
      <w:r>
        <w:rPr>
          <w:rFonts w:ascii="宋体" w:hAnsi="宋体" w:cs="宋体" w:eastAsia="宋体" w:hint="default"/>
        </w:rPr>
        <w:t>单位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个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  <w:spacing w:val="-117"/>
        </w:rPr>
        <w:t> 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其他关</w:t>
      </w:r>
      <w:r>
        <w:rPr/>
        <w:t>联</w:t>
      </w:r>
      <w:r>
        <w:rPr>
          <w:rFonts w:ascii="宋体" w:hAnsi="宋体" w:cs="宋体" w:eastAsia="宋体" w:hint="default"/>
        </w:rPr>
        <w:t>方也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，截止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19"/>
        </w:rPr>
        <w:t>综</w:t>
      </w:r>
      <w:r>
        <w:rPr>
          <w:rFonts w:ascii="宋体" w:hAnsi="宋体" w:cs="宋体" w:eastAsia="宋体" w:hint="default"/>
          <w:spacing w:val="19"/>
        </w:rPr>
        <w:t>上</w:t>
      </w:r>
      <w:r>
        <w:rPr>
          <w:rFonts w:ascii="宋体" w:hAnsi="宋体" w:cs="宋体" w:eastAsia="宋体" w:hint="default"/>
          <w:spacing w:val="19"/>
        </w:rPr>
        <w:t>，</w:t>
      </w:r>
      <w:r>
        <w:rPr>
          <w:rFonts w:ascii="宋体" w:hAnsi="宋体" w:cs="宋体" w:eastAsia="宋体" w:hint="default"/>
          <w:spacing w:val="19"/>
        </w:rPr>
        <w:t>我</w:t>
      </w:r>
      <w:r>
        <w:rPr>
          <w:rFonts w:ascii="宋体" w:hAnsi="宋体" w:cs="宋体" w:eastAsia="宋体" w:hint="default"/>
          <w:spacing w:val="19"/>
        </w:rPr>
        <w:t>们</w:t>
      </w:r>
      <w:r>
        <w:rPr>
          <w:rFonts w:ascii="宋体" w:hAnsi="宋体" w:cs="宋体" w:eastAsia="宋体" w:hint="default"/>
          <w:spacing w:val="19"/>
        </w:rPr>
        <w:t>认</w:t>
      </w:r>
      <w:r>
        <w:rPr>
          <w:rFonts w:ascii="宋体" w:hAnsi="宋体" w:cs="宋体" w:eastAsia="宋体" w:hint="default"/>
          <w:spacing w:val="19"/>
        </w:rPr>
        <w:t>为</w:t>
      </w:r>
      <w:r>
        <w:rPr>
          <w:spacing w:val="19"/>
        </w:rPr>
        <w:t>公司与</w:t>
      </w:r>
      <w:r>
        <w:rPr>
          <w:rFonts w:ascii="宋体" w:hAnsi="宋体" w:cs="宋体" w:eastAsia="宋体" w:hint="default"/>
          <w:spacing w:val="19"/>
        </w:rPr>
        <w:t>关</w:t>
      </w:r>
      <w:r>
        <w:rPr>
          <w:spacing w:val="19"/>
        </w:rPr>
        <w:t>联</w:t>
      </w:r>
      <w:r>
        <w:rPr>
          <w:rFonts w:ascii="宋体" w:hAnsi="宋体" w:cs="宋体" w:eastAsia="宋体" w:hint="default"/>
          <w:spacing w:val="19"/>
        </w:rPr>
        <w:t>方之间</w:t>
      </w:r>
      <w:r>
        <w:rPr>
          <w:spacing w:val="19"/>
        </w:rPr>
        <w:t>的</w:t>
      </w:r>
      <w:r>
        <w:rPr>
          <w:rFonts w:ascii="宋体" w:hAnsi="宋体" w:cs="宋体" w:eastAsia="宋体" w:hint="default"/>
          <w:spacing w:val="19"/>
        </w:rPr>
        <w:t>资金</w:t>
      </w:r>
      <w:r>
        <w:rPr>
          <w:rFonts w:ascii="宋体" w:hAnsi="宋体" w:cs="宋体" w:eastAsia="宋体" w:hint="default"/>
          <w:spacing w:val="19"/>
        </w:rPr>
        <w:t>往</w:t>
      </w:r>
      <w:r>
        <w:rPr>
          <w:rFonts w:ascii="宋体" w:hAnsi="宋体" w:cs="宋体" w:eastAsia="宋体" w:hint="default"/>
          <w:spacing w:val="19"/>
        </w:rPr>
        <w:t>来</w:t>
      </w:r>
      <w:r>
        <w:rPr>
          <w:rFonts w:ascii="宋体" w:hAnsi="宋体" w:cs="宋体" w:eastAsia="宋体" w:hint="default"/>
          <w:spacing w:val="19"/>
        </w:rPr>
        <w:t>及</w:t>
      </w:r>
      <w:r>
        <w:rPr>
          <w:rFonts w:ascii="宋体" w:hAnsi="宋体" w:cs="宋体" w:eastAsia="宋体" w:hint="default"/>
          <w:spacing w:val="19"/>
        </w:rPr>
        <w:t>对</w:t>
      </w:r>
      <w:r>
        <w:rPr>
          <w:rFonts w:ascii="宋体" w:hAnsi="宋体" w:cs="宋体" w:eastAsia="宋体" w:hint="default"/>
          <w:spacing w:val="19"/>
        </w:rPr>
        <w:t>外</w:t>
      </w:r>
      <w:r>
        <w:rPr>
          <w:rFonts w:ascii="宋体" w:hAnsi="宋体" w:cs="宋体" w:eastAsia="宋体" w:hint="default"/>
          <w:spacing w:val="19"/>
        </w:rPr>
        <w:t>担</w:t>
      </w:r>
      <w:r>
        <w:rPr>
          <w:rFonts w:ascii="宋体" w:hAnsi="宋体" w:cs="宋体" w:eastAsia="宋体" w:hint="default"/>
          <w:spacing w:val="19"/>
        </w:rPr>
        <w:t>保</w:t>
      </w:r>
      <w:r>
        <w:rPr>
          <w:rFonts w:ascii="宋体" w:hAnsi="宋体" w:cs="宋体" w:eastAsia="宋体" w:hint="default"/>
          <w:spacing w:val="19"/>
        </w:rPr>
        <w:t>行为</w:t>
      </w:r>
      <w:r>
        <w:rPr>
          <w:rFonts w:ascii="宋体" w:hAnsi="宋体" w:cs="宋体" w:eastAsia="宋体" w:hint="default"/>
          <w:spacing w:val="19"/>
        </w:rPr>
        <w:t>完</w:t>
      </w:r>
      <w:r>
        <w:rPr>
          <w:rFonts w:ascii="宋体" w:hAnsi="宋体" w:cs="宋体" w:eastAsia="宋体" w:hint="default"/>
          <w:spacing w:val="19"/>
        </w:rPr>
        <w:t>全</w:t>
      </w:r>
      <w:r>
        <w:rPr>
          <w:rFonts w:ascii="宋体" w:hAnsi="宋体" w:cs="宋体" w:eastAsia="宋体" w:hint="default"/>
          <w:spacing w:val="19"/>
        </w:rPr>
        <w:t>符</w:t>
      </w:r>
      <w:r>
        <w:rPr>
          <w:spacing w:val="19"/>
        </w:rPr>
        <w:t>合证</w:t>
      </w:r>
      <w:r>
        <w:rPr>
          <w:rFonts w:ascii="宋体" w:hAnsi="宋体" w:cs="宋体" w:eastAsia="宋体" w:hint="default"/>
          <w:spacing w:val="19"/>
        </w:rPr>
        <w:t>监</w:t>
      </w:r>
      <w:r>
        <w:rPr>
          <w:rFonts w:ascii="宋体" w:hAnsi="宋体" w:cs="宋体" w:eastAsia="宋体" w:hint="default"/>
          <w:spacing w:val="19"/>
        </w:rPr>
        <w:t>发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[2003]56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、</w:t>
      </w:r>
      <w:r>
        <w:rPr/>
        <w:t>证</w:t>
      </w:r>
      <w:r>
        <w:rPr>
          <w:rFonts w:ascii="宋体" w:hAnsi="宋体" w:cs="宋体" w:eastAsia="宋体" w:hint="default"/>
        </w:rPr>
        <w:t>监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[2005]120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号</w:t>
      </w:r>
      <w:r>
        <w:rPr/>
        <w:t>文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pStyle w:val="Heading1"/>
        <w:spacing w:line="240" w:lineRule="auto" w:before="204"/>
        <w:ind w:left="8" w:right="0"/>
        <w:jc w:val="center"/>
        <w:rPr>
          <w:b w:val="0"/>
          <w:bCs w:val="0"/>
        </w:rPr>
      </w:pPr>
      <w:bookmarkStart w:name="_TOC_250003" w:id="9"/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、监事会报告</w:t>
      </w:r>
      <w:bookmarkEnd w:id="9"/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31"/>
          <w:szCs w:val="31"/>
        </w:rPr>
      </w:pPr>
    </w:p>
    <w:p>
      <w:pPr>
        <w:pStyle w:val="Heading4"/>
        <w:spacing w:line="240" w:lineRule="auto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（一）监事会</w:t>
      </w:r>
      <w:r>
        <w:rPr>
          <w:rFonts w:ascii="Microsoft JhengHei" w:hAnsi="Microsoft JhengHei" w:cs="Microsoft JhengHei" w:eastAsia="Microsoft JhengHei" w:hint="default"/>
        </w:rPr>
        <w:t>工作情况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  <w:spacing w:val="-29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  <w:spacing w:val="-29"/>
        </w:rPr>
        <w:t>照</w:t>
      </w:r>
      <w:r>
        <w:rPr/>
        <w:t>《公司法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《证券法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120"/>
        </w:rPr>
        <w:t>、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治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准则</w:t>
      </w:r>
      <w:r>
        <w:rPr>
          <w:spacing w:val="-29"/>
        </w:rPr>
        <w:t>》</w:t>
      </w:r>
      <w:r>
        <w:rPr>
          <w:rFonts w:ascii="宋体" w:hAnsi="宋体" w:cs="宋体" w:eastAsia="宋体" w:hint="default"/>
        </w:rPr>
        <w:t>等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/>
        <w:t>法</w:t>
      </w:r>
      <w:r>
        <w:rPr>
          <w:rFonts w:ascii="宋体" w:hAnsi="宋体" w:cs="宋体" w:eastAsia="宋体" w:hint="default"/>
        </w:rPr>
        <w:t>规及</w:t>
      </w: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》的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具体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5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7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 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日常关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交易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议案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决议</w:t>
      </w:r>
      <w:r>
        <w:rPr>
          <w:spacing w:val="-5"/>
        </w:rPr>
        <w:t>公告</w:t>
      </w:r>
      <w:r>
        <w:rPr>
          <w:rFonts w:ascii="宋体" w:hAnsi="宋体" w:cs="宋体" w:eastAsia="宋体" w:hint="default"/>
          <w:spacing w:val="-5"/>
        </w:rPr>
        <w:t>刊</w:t>
      </w:r>
      <w:r>
        <w:rPr>
          <w:rFonts w:ascii="宋体" w:hAnsi="宋体" w:cs="宋体" w:eastAsia="宋体" w:hint="default"/>
          <w:spacing w:val="-5"/>
        </w:rPr>
        <w:t>登</w:t>
      </w:r>
      <w:r>
        <w:rPr>
          <w:rFonts w:ascii="宋体" w:hAnsi="宋体" w:cs="宋体" w:eastAsia="宋体" w:hint="default"/>
          <w:spacing w:val="-5"/>
        </w:rPr>
        <w:t>在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33"/>
        </w:rPr>
        <w:t> </w:t>
      </w:r>
      <w:r>
        <w:rPr/>
        <w:t>年</w:t>
      </w:r>
      <w:r>
        <w:rPr>
          <w:spacing w:val="-28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33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22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22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2010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 年度报告》</w:t>
      </w:r>
      <w:r>
        <w:rPr>
          <w:rFonts w:ascii="宋体" w:hAnsi="宋体" w:cs="宋体" w:eastAsia="宋体" w:hint="default"/>
        </w:rPr>
        <w:t>及</w:t>
      </w:r>
      <w:r>
        <w:rPr/>
        <w:t>《</w:t>
      </w:r>
      <w:r>
        <w:rPr>
          <w:rFonts w:ascii="宋体" w:hAnsi="宋体" w:cs="宋体" w:eastAsia="宋体" w:hint="default"/>
        </w:rPr>
        <w:t>2010 </w:t>
      </w:r>
      <w:r>
        <w:rPr>
          <w:spacing w:val="-18"/>
        </w:rPr>
        <w:t>年年度报告</w:t>
      </w:r>
      <w:r>
        <w:rPr>
          <w:rFonts w:ascii="宋体" w:hAnsi="宋体" w:cs="宋体" w:eastAsia="宋体" w:hint="default"/>
          <w:spacing w:val="-18"/>
        </w:rPr>
        <w:t>摘</w:t>
      </w:r>
      <w:r>
        <w:rPr>
          <w:rFonts w:ascii="宋体" w:hAnsi="宋体" w:cs="宋体" w:eastAsia="宋体" w:hint="default"/>
          <w:spacing w:val="-18"/>
        </w:rPr>
        <w:t>要</w:t>
      </w:r>
      <w:r>
        <w:rPr>
          <w:spacing w:val="-18"/>
        </w:rPr>
        <w:t>》</w:t>
      </w:r>
      <w:r>
        <w:rPr>
          <w:rFonts w:ascii="宋体" w:hAnsi="宋体" w:cs="宋体" w:eastAsia="宋体" w:hint="default"/>
          <w:spacing w:val="-18"/>
        </w:rPr>
        <w:t>、</w:t>
      </w:r>
      <w:r>
        <w:rPr>
          <w:spacing w:val="-18"/>
        </w:rPr>
        <w:t>《</w:t>
      </w:r>
      <w:r>
        <w:rPr>
          <w:rFonts w:ascii="宋体" w:hAnsi="宋体" w:cs="宋体" w:eastAsia="宋体" w:hint="default"/>
          <w:spacing w:val="-18"/>
        </w:rPr>
        <w:t>2010</w:t>
      </w:r>
      <w:r>
        <w:rPr>
          <w:rFonts w:ascii="宋体" w:hAnsi="宋体" w:cs="宋体" w:eastAsia="宋体" w:hint="default"/>
        </w:rPr>
        <w:t> </w:t>
      </w:r>
      <w:r>
        <w:rPr>
          <w:spacing w:val="-15"/>
        </w:rPr>
        <w:t>年度</w:t>
      </w:r>
      <w:r>
        <w:rPr>
          <w:rFonts w:ascii="宋体" w:hAnsi="宋体" w:cs="宋体" w:eastAsia="宋体" w:hint="default"/>
          <w:spacing w:val="-15"/>
        </w:rPr>
        <w:t>监</w:t>
      </w:r>
      <w:r>
        <w:rPr>
          <w:spacing w:val="-15"/>
        </w:rPr>
        <w:t>事会</w:t>
      </w:r>
      <w:r>
        <w:rPr>
          <w:rFonts w:ascii="宋体" w:hAnsi="宋体" w:cs="宋体" w:eastAsia="宋体" w:hint="default"/>
          <w:spacing w:val="-15"/>
        </w:rPr>
        <w:t>工</w:t>
      </w:r>
      <w:r>
        <w:rPr>
          <w:rFonts w:ascii="宋体" w:hAnsi="宋体" w:cs="宋体" w:eastAsia="宋体" w:hint="default"/>
          <w:spacing w:val="-15"/>
        </w:rPr>
        <w:t>作</w:t>
      </w:r>
      <w:r>
        <w:rPr>
          <w:spacing w:val="-15"/>
        </w:rPr>
        <w:t>报告》</w:t>
      </w:r>
      <w:r>
        <w:rPr>
          <w:rFonts w:ascii="宋体" w:hAnsi="宋体" w:cs="宋体" w:eastAsia="宋体" w:hint="default"/>
          <w:spacing w:val="-15"/>
        </w:rPr>
        <w:t>、</w:t>
      </w:r>
      <w:r>
        <w:rPr>
          <w:spacing w:val="-15"/>
        </w:rPr>
        <w:t>《</w:t>
      </w:r>
      <w:r>
        <w:rPr>
          <w:rFonts w:ascii="宋体" w:hAnsi="宋体" w:cs="宋体" w:eastAsia="宋体" w:hint="default"/>
          <w:spacing w:val="-15"/>
        </w:rPr>
        <w:t>2010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决 </w:t>
      </w:r>
      <w:r>
        <w:rPr>
          <w:rFonts w:ascii="宋体" w:hAnsi="宋体" w:cs="宋体" w:eastAsia="宋体" w:hint="default"/>
          <w:spacing w:val="-24"/>
        </w:rPr>
        <w:t>算</w:t>
      </w:r>
      <w:r>
        <w:rPr>
          <w:spacing w:val="-24"/>
        </w:rPr>
        <w:t>报告》</w:t>
      </w:r>
      <w:r>
        <w:rPr>
          <w:rFonts w:ascii="宋体" w:hAnsi="宋体" w:cs="宋体" w:eastAsia="宋体" w:hint="default"/>
          <w:spacing w:val="-24"/>
        </w:rPr>
        <w:t>、</w:t>
      </w:r>
      <w:r>
        <w:rPr>
          <w:spacing w:val="-24"/>
        </w:rPr>
        <w:t>《</w:t>
      </w:r>
      <w:r>
        <w:rPr>
          <w:rFonts w:ascii="宋体" w:hAnsi="宋体" w:cs="宋体" w:eastAsia="宋体" w:hint="default"/>
          <w:spacing w:val="-24"/>
        </w:rPr>
        <w:t>2010</w:t>
      </w:r>
      <w:r>
        <w:rPr>
          <w:rFonts w:ascii="宋体" w:hAnsi="宋体" w:cs="宋体" w:eastAsia="宋体" w:hint="default"/>
          <w:spacing w:val="14"/>
        </w:rPr>
        <w:t> </w:t>
      </w:r>
      <w:r>
        <w:rPr>
          <w:spacing w:val="-16"/>
        </w:rPr>
        <w:t>年度</w:t>
      </w:r>
      <w:r>
        <w:rPr>
          <w:rFonts w:ascii="宋体" w:hAnsi="宋体" w:cs="宋体" w:eastAsia="宋体" w:hint="default"/>
          <w:spacing w:val="-16"/>
        </w:rPr>
        <w:t>利润</w:t>
      </w:r>
      <w:r>
        <w:rPr>
          <w:rFonts w:ascii="宋体" w:hAnsi="宋体" w:cs="宋体" w:eastAsia="宋体" w:hint="default"/>
          <w:spacing w:val="-16"/>
        </w:rPr>
        <w:t>分配</w:t>
      </w:r>
      <w:r>
        <w:rPr>
          <w:rFonts w:ascii="宋体" w:hAnsi="宋体" w:cs="宋体" w:eastAsia="宋体" w:hint="default"/>
          <w:spacing w:val="-16"/>
        </w:rPr>
        <w:t>预</w:t>
      </w:r>
      <w:r>
        <w:rPr>
          <w:rFonts w:ascii="宋体" w:hAnsi="宋体" w:cs="宋体" w:eastAsia="宋体" w:hint="default"/>
          <w:spacing w:val="-16"/>
        </w:rPr>
        <w:t>案</w:t>
      </w:r>
      <w:r>
        <w:rPr>
          <w:spacing w:val="-16"/>
        </w:rPr>
        <w:t>》</w:t>
      </w:r>
      <w:r>
        <w:rPr>
          <w:rFonts w:ascii="宋体" w:hAnsi="宋体" w:cs="宋体" w:eastAsia="宋体" w:hint="default"/>
          <w:spacing w:val="-16"/>
        </w:rPr>
        <w:t>、</w:t>
      </w:r>
      <w:r>
        <w:rPr>
          <w:spacing w:val="-16"/>
        </w:rPr>
        <w:t>《</w:t>
      </w:r>
      <w:r>
        <w:rPr>
          <w:rFonts w:ascii="宋体" w:hAnsi="宋体" w:cs="宋体" w:eastAsia="宋体" w:hint="default"/>
          <w:spacing w:val="-16"/>
        </w:rPr>
        <w:t>2010</w:t>
      </w:r>
      <w:r>
        <w:rPr>
          <w:rFonts w:ascii="宋体" w:hAnsi="宋体" w:cs="宋体" w:eastAsia="宋体" w:hint="default"/>
          <w:spacing w:val="19"/>
        </w:rPr>
        <w:t> </w:t>
      </w:r>
      <w:r>
        <w:rPr>
          <w:spacing w:val="-12"/>
        </w:rPr>
        <w:t>年度</w:t>
      </w:r>
      <w:r>
        <w:rPr>
          <w:rFonts w:ascii="宋体" w:hAnsi="宋体" w:cs="宋体" w:eastAsia="宋体" w:hint="default"/>
          <w:spacing w:val="-12"/>
        </w:rPr>
        <w:t>内部</w:t>
      </w:r>
      <w:r>
        <w:rPr>
          <w:rFonts w:ascii="宋体" w:hAnsi="宋体" w:cs="宋体" w:eastAsia="宋体" w:hint="default"/>
          <w:spacing w:val="-12"/>
        </w:rPr>
        <w:t>控制自</w:t>
      </w:r>
      <w:r>
        <w:rPr>
          <w:rFonts w:ascii="宋体" w:hAnsi="宋体" w:cs="宋体" w:eastAsia="宋体" w:hint="default"/>
          <w:spacing w:val="-12"/>
        </w:rPr>
        <w:t>我</w:t>
      </w:r>
      <w:r>
        <w:rPr>
          <w:rFonts w:ascii="宋体" w:hAnsi="宋体" w:cs="宋体" w:eastAsia="宋体" w:hint="default"/>
          <w:spacing w:val="-12"/>
        </w:rPr>
        <w:t>评</w:t>
      </w:r>
      <w:r>
        <w:rPr>
          <w:rFonts w:ascii="宋体" w:hAnsi="宋体" w:cs="宋体" w:eastAsia="宋体" w:hint="default"/>
          <w:spacing w:val="-12"/>
        </w:rPr>
        <w:t>价</w:t>
      </w:r>
      <w:r>
        <w:rPr>
          <w:spacing w:val="-12"/>
        </w:rPr>
        <w:t>报告》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</w:t>
      </w:r>
      <w:r>
        <w:rPr>
          <w:rFonts w:ascii="宋体" w:hAnsi="宋体" w:cs="宋体" w:eastAsia="宋体" w:hint="default"/>
          <w:spacing w:val="-12"/>
        </w:rPr>
        <w:t>监</w:t>
      </w:r>
      <w:r>
        <w:rPr>
          <w:spacing w:val="-12"/>
        </w:rPr>
        <w:t>事会</w:t>
      </w:r>
      <w:r>
        <w:rPr>
          <w:rFonts w:ascii="宋体" w:hAnsi="宋体" w:cs="宋体" w:eastAsia="宋体" w:hint="default"/>
          <w:spacing w:val="-12"/>
        </w:rPr>
        <w:t>关于</w:t>
      </w:r>
      <w:r>
        <w:rPr>
          <w:rFonts w:ascii="宋体" w:hAnsi="宋体" w:cs="宋体" w:eastAsia="宋体" w:hint="default"/>
          <w:spacing w:val="-118"/>
        </w:rPr>
        <w:t> </w:t>
      </w:r>
      <w:r>
        <w:rPr>
          <w:spacing w:val="-5"/>
        </w:rPr>
        <w:t>董事会</w:t>
      </w:r>
      <w:r>
        <w:rPr>
          <w:rFonts w:ascii="宋体" w:hAnsi="宋体" w:cs="宋体" w:eastAsia="宋体" w:hint="default"/>
          <w:spacing w:val="-5"/>
        </w:rPr>
        <w:t>对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计机构</w:t>
      </w:r>
      <w:r>
        <w:rPr>
          <w:rFonts w:ascii="宋体" w:hAnsi="宋体" w:cs="宋体" w:eastAsia="宋体" w:hint="default"/>
          <w:spacing w:val="-5"/>
        </w:rPr>
        <w:t>出具</w:t>
      </w:r>
      <w:r>
        <w:rPr>
          <w:rFonts w:ascii="宋体" w:hAnsi="宋体" w:cs="宋体" w:eastAsia="宋体" w:hint="default"/>
          <w:spacing w:val="-5"/>
        </w:rPr>
        <w:t>非</w:t>
      </w:r>
      <w:r>
        <w:rPr>
          <w:rFonts w:ascii="宋体" w:hAnsi="宋体" w:cs="宋体" w:eastAsia="宋体" w:hint="default"/>
          <w:spacing w:val="-5"/>
        </w:rPr>
        <w:t>标</w:t>
      </w:r>
      <w:r>
        <w:rPr>
          <w:rFonts w:ascii="宋体" w:hAnsi="宋体" w:cs="宋体" w:eastAsia="宋体" w:hint="default"/>
          <w:spacing w:val="-5"/>
        </w:rPr>
        <w:t>准无</w:t>
      </w:r>
      <w:r>
        <w:rPr>
          <w:rFonts w:ascii="宋体" w:hAnsi="宋体" w:cs="宋体" w:eastAsia="宋体" w:hint="default"/>
          <w:spacing w:val="-5"/>
        </w:rPr>
        <w:t>保</w:t>
      </w:r>
      <w:r>
        <w:rPr>
          <w:rFonts w:ascii="宋体" w:hAnsi="宋体" w:cs="宋体" w:eastAsia="宋体" w:hint="default"/>
          <w:spacing w:val="-5"/>
        </w:rPr>
        <w:t>留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rFonts w:ascii="宋体" w:hAnsi="宋体" w:cs="宋体" w:eastAsia="宋体" w:hint="default"/>
          <w:spacing w:val="-5"/>
        </w:rPr>
        <w:t>审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spacing w:val="-5"/>
        </w:rPr>
        <w:t>报告</w:t>
      </w:r>
      <w:r>
        <w:rPr>
          <w:rFonts w:ascii="宋体" w:hAnsi="宋体" w:cs="宋体" w:eastAsia="宋体" w:hint="default"/>
          <w:spacing w:val="-5"/>
        </w:rPr>
        <w:t>涉及</w:t>
      </w:r>
      <w:r>
        <w:rPr>
          <w:spacing w:val="-5"/>
        </w:rPr>
        <w:t>事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的</w:t>
      </w:r>
      <w:r>
        <w:rPr>
          <w:rFonts w:ascii="宋体" w:hAnsi="宋体" w:cs="宋体" w:eastAsia="宋体" w:hint="default"/>
          <w:spacing w:val="-5"/>
        </w:rPr>
        <w:t>意</w:t>
      </w:r>
      <w:r>
        <w:rPr>
          <w:rFonts w:ascii="宋体" w:hAnsi="宋体" w:cs="宋体" w:eastAsia="宋体" w:hint="default"/>
          <w:spacing w:val="-5"/>
        </w:rPr>
        <w:t>见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。本</w:t>
      </w:r>
      <w:r>
        <w:rPr>
          <w:rFonts w:ascii="宋体" w:hAnsi="宋体" w:cs="宋体" w:eastAsia="宋体" w:hint="default"/>
          <w:spacing w:val="-5"/>
        </w:rPr>
        <w:t>次监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决</w:t>
      </w:r>
      <w:r>
        <w:rPr>
          <w:rFonts w:ascii="宋体" w:hAnsi="宋体" w:cs="宋体" w:eastAsia="宋体" w:hint="default"/>
          <w:spacing w:val="-108"/>
        </w:rPr>
        <w:t> </w:t>
      </w:r>
      <w:r>
        <w:rPr>
          <w:rFonts w:ascii="宋体" w:hAnsi="宋体" w:cs="宋体" w:eastAsia="宋体" w:hint="default"/>
        </w:rPr>
        <w:t>议</w:t>
      </w:r>
      <w:r>
        <w:rPr/>
        <w:t>公告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57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</w:pP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27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七次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</w:p>
    <w:p>
      <w:pPr>
        <w:pStyle w:val="BodyText"/>
        <w:spacing w:line="360" w:lineRule="auto"/>
        <w:ind w:left="709" w:right="137" w:hanging="562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0"/>
        </w:rPr>
        <w:t>第</w:t>
      </w:r>
      <w:r>
        <w:rPr>
          <w:spacing w:val="-10"/>
        </w:rPr>
        <w:t>一</w:t>
      </w:r>
      <w:r>
        <w:rPr>
          <w:rFonts w:ascii="宋体" w:hAnsi="宋体" w:cs="宋体" w:eastAsia="宋体" w:hint="default"/>
          <w:spacing w:val="-10"/>
        </w:rPr>
        <w:t>季</w:t>
      </w:r>
      <w:r>
        <w:rPr>
          <w:spacing w:val="-10"/>
        </w:rPr>
        <w:t>度报告》</w:t>
      </w:r>
      <w:r>
        <w:rPr>
          <w:rFonts w:ascii="宋体" w:hAnsi="宋体" w:cs="宋体" w:eastAsia="宋体" w:hint="default"/>
          <w:spacing w:val="-10"/>
        </w:rPr>
        <w:t>。</w:t>
      </w:r>
      <w:r>
        <w:rPr>
          <w:rFonts w:ascii="宋体" w:hAnsi="宋体" w:cs="宋体" w:eastAsia="宋体" w:hint="default"/>
          <w:spacing w:val="-10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一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8"/>
        </w:rPr>
        <w:t> </w:t>
      </w:r>
      <w:r>
        <w:rPr/>
        <w:t>年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5"/>
        </w:rPr>
        <w:t>4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7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</w:p>
    <w:p>
      <w:pPr>
        <w:pStyle w:val="BodyText"/>
        <w:spacing w:line="360" w:lineRule="auto" w:before="31"/>
        <w:ind w:right="131"/>
        <w:jc w:val="left"/>
        <w:rPr>
          <w:rFonts w:ascii="宋体" w:hAnsi="宋体" w:cs="宋体" w:eastAsia="宋体" w:hint="default"/>
        </w:rPr>
      </w:pPr>
      <w:r>
        <w:rPr/>
        <w:t>《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加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spacing w:val="-7"/>
        </w:rPr>
        <w:t>年度</w:t>
      </w:r>
      <w:r>
        <w:rPr>
          <w:rFonts w:ascii="宋体" w:hAnsi="宋体" w:cs="宋体" w:eastAsia="宋体" w:hint="default"/>
          <w:spacing w:val="-7"/>
        </w:rPr>
        <w:t>日常关</w:t>
      </w:r>
      <w:r>
        <w:rPr>
          <w:spacing w:val="-7"/>
        </w:rPr>
        <w:t>联</w:t>
      </w:r>
      <w:r>
        <w:rPr>
          <w:rFonts w:ascii="宋体" w:hAnsi="宋体" w:cs="宋体" w:eastAsia="宋体" w:hint="default"/>
          <w:spacing w:val="-7"/>
        </w:rPr>
        <w:t>交易</w:t>
      </w:r>
      <w:r>
        <w:rPr>
          <w:rFonts w:ascii="宋体" w:hAnsi="宋体" w:cs="宋体" w:eastAsia="宋体" w:hint="default"/>
          <w:spacing w:val="-7"/>
        </w:rPr>
        <w:t>预</w:t>
      </w:r>
      <w:r>
        <w:rPr>
          <w:rFonts w:ascii="宋体" w:hAnsi="宋体" w:cs="宋体" w:eastAsia="宋体" w:hint="default"/>
          <w:spacing w:val="-7"/>
        </w:rPr>
        <w:t>计金额</w:t>
      </w:r>
      <w:r>
        <w:rPr>
          <w:spacing w:val="-7"/>
        </w:rPr>
        <w:t>的</w:t>
      </w:r>
      <w:r>
        <w:rPr>
          <w:rFonts w:ascii="宋体" w:hAnsi="宋体" w:cs="宋体" w:eastAsia="宋体" w:hint="default"/>
          <w:spacing w:val="-7"/>
        </w:rPr>
        <w:t>议案</w:t>
      </w:r>
      <w:r>
        <w:rPr>
          <w:spacing w:val="-7"/>
        </w:rPr>
        <w:t>》</w:t>
      </w:r>
      <w:r>
        <w:rPr>
          <w:rFonts w:ascii="宋体" w:hAnsi="宋体" w:cs="宋体" w:eastAsia="宋体" w:hint="default"/>
          <w:spacing w:val="-7"/>
        </w:rPr>
        <w:t>。本</w:t>
      </w:r>
      <w:r>
        <w:rPr>
          <w:rFonts w:ascii="宋体" w:hAnsi="宋体" w:cs="宋体" w:eastAsia="宋体" w:hint="default"/>
          <w:spacing w:val="-7"/>
        </w:rPr>
        <w:t>次监</w:t>
      </w:r>
      <w:r>
        <w:rPr>
          <w:spacing w:val="-7"/>
        </w:rPr>
        <w:t>事会</w:t>
      </w:r>
      <w:r>
        <w:rPr>
          <w:rFonts w:ascii="宋体" w:hAnsi="宋体" w:cs="宋体" w:eastAsia="宋体" w:hint="default"/>
          <w:spacing w:val="-7"/>
        </w:rPr>
        <w:t>决议</w:t>
      </w:r>
      <w:r>
        <w:rPr>
          <w:spacing w:val="-7"/>
        </w:rPr>
        <w:t>公告</w:t>
      </w:r>
      <w:r>
        <w:rPr>
          <w:rFonts w:ascii="宋体" w:hAnsi="宋体" w:cs="宋体" w:eastAsia="宋体" w:hint="default"/>
          <w:spacing w:val="-7"/>
        </w:rPr>
        <w:t>刊</w:t>
      </w:r>
      <w:r>
        <w:rPr>
          <w:rFonts w:ascii="宋体" w:hAnsi="宋体" w:cs="宋体" w:eastAsia="宋体" w:hint="default"/>
          <w:spacing w:val="-7"/>
        </w:rPr>
        <w:t>登</w:t>
      </w:r>
      <w:r>
        <w:rPr>
          <w:rFonts w:ascii="宋体" w:hAnsi="宋体" w:cs="宋体" w:eastAsia="宋体" w:hint="default"/>
          <w:spacing w:val="-7"/>
        </w:rPr>
        <w:t>在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9"/>
        </w:rPr>
        <w:t> </w:t>
      </w:r>
      <w:r>
        <w:rPr/>
        <w:t>年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1"/>
        <w:ind w:right="137" w:firstLine="561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</w:t>
      </w:r>
      <w:r>
        <w:rPr>
          <w:spacing w:val="-45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  <w:spacing w:val="-3"/>
        </w:rPr>
        <w:t>25</w:t>
      </w:r>
      <w:r>
        <w:rPr>
          <w:rFonts w:ascii="宋体" w:hAnsi="宋体" w:cs="宋体" w:eastAsia="宋体" w:hint="default"/>
          <w:spacing w:val="-45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八</w:t>
      </w:r>
      <w:r>
        <w:rPr>
          <w:rFonts w:ascii="宋体" w:hAnsi="宋体" w:cs="宋体" w:eastAsia="宋体" w:hint="default"/>
        </w:rPr>
        <w:t>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5"/>
        </w:rPr>
        <w:t> </w:t>
      </w:r>
      <w:r>
        <w:rPr/>
        <w:t>年 </w:t>
      </w:r>
      <w:r>
        <w:rPr>
          <w:rFonts w:ascii="宋体" w:hAnsi="宋体" w:cs="宋体" w:eastAsia="宋体" w:hint="default"/>
          <w:spacing w:val="-1"/>
        </w:rPr>
        <w:t>半</w:t>
      </w:r>
      <w:r>
        <w:rPr>
          <w:spacing w:val="-1"/>
        </w:rPr>
        <w:t>年度报告</w:t>
      </w:r>
      <w:r>
        <w:rPr>
          <w:rFonts w:ascii="宋体" w:hAnsi="宋体" w:cs="宋体" w:eastAsia="宋体" w:hint="default"/>
          <w:spacing w:val="-1"/>
        </w:rPr>
        <w:t>全</w:t>
      </w:r>
      <w:r>
        <w:rPr>
          <w:spacing w:val="-1"/>
        </w:rPr>
        <w:t>文》</w:t>
      </w:r>
      <w:r>
        <w:rPr>
          <w:rFonts w:ascii="宋体" w:hAnsi="宋体" w:cs="宋体" w:eastAsia="宋体" w:hint="default"/>
          <w:spacing w:val="-1"/>
        </w:rPr>
        <w:t>及</w:t>
      </w:r>
      <w:r>
        <w:rPr>
          <w:spacing w:val="-1"/>
        </w:rPr>
        <w:t>《</w:t>
      </w:r>
      <w:r>
        <w:rPr>
          <w:rFonts w:ascii="宋体" w:hAnsi="宋体" w:cs="宋体" w:eastAsia="宋体" w:hint="default"/>
          <w:spacing w:val="-1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spacing w:val="-6"/>
        </w:rPr>
        <w:t>年</w:t>
      </w:r>
      <w:r>
        <w:rPr>
          <w:rFonts w:ascii="宋体" w:hAnsi="宋体" w:cs="宋体" w:eastAsia="宋体" w:hint="default"/>
          <w:spacing w:val="-6"/>
        </w:rPr>
        <w:t>半</w:t>
      </w:r>
      <w:r>
        <w:rPr>
          <w:spacing w:val="-6"/>
        </w:rPr>
        <w:t>年度报告</w:t>
      </w:r>
      <w:r>
        <w:rPr>
          <w:rFonts w:ascii="宋体" w:hAnsi="宋体" w:cs="宋体" w:eastAsia="宋体" w:hint="default"/>
          <w:spacing w:val="-6"/>
        </w:rPr>
        <w:t>摘</w:t>
      </w:r>
      <w:r>
        <w:rPr>
          <w:rFonts w:ascii="宋体" w:hAnsi="宋体" w:cs="宋体" w:eastAsia="宋体" w:hint="default"/>
          <w:spacing w:val="-6"/>
        </w:rPr>
        <w:t>要</w:t>
      </w:r>
      <w:r>
        <w:rPr>
          <w:spacing w:val="-6"/>
        </w:rPr>
        <w:t>》</w:t>
      </w:r>
      <w:r>
        <w:rPr>
          <w:rFonts w:ascii="宋体" w:hAnsi="宋体" w:cs="宋体" w:eastAsia="宋体" w:hint="default"/>
          <w:spacing w:val="-6"/>
        </w:rPr>
        <w:t>。本</w:t>
      </w:r>
      <w:r>
        <w:rPr>
          <w:rFonts w:ascii="宋体" w:hAnsi="宋体" w:cs="宋体" w:eastAsia="宋体" w:hint="default"/>
          <w:spacing w:val="-6"/>
        </w:rPr>
        <w:t>次监</w:t>
      </w:r>
      <w:r>
        <w:rPr>
          <w:spacing w:val="-6"/>
        </w:rPr>
        <w:t>事会</w:t>
      </w:r>
      <w:r>
        <w:rPr>
          <w:rFonts w:ascii="宋体" w:hAnsi="宋体" w:cs="宋体" w:eastAsia="宋体" w:hint="default"/>
          <w:spacing w:val="-6"/>
        </w:rPr>
        <w:t>决议</w:t>
      </w:r>
      <w:r>
        <w:rPr>
          <w:spacing w:val="-6"/>
        </w:rPr>
        <w:t>公告</w:t>
      </w:r>
      <w:r>
        <w:rPr>
          <w:rFonts w:ascii="宋体" w:hAnsi="宋体" w:cs="宋体" w:eastAsia="宋体" w:hint="default"/>
          <w:spacing w:val="-6"/>
        </w:rPr>
        <w:t>刊</w:t>
      </w:r>
      <w:r>
        <w:rPr>
          <w:rFonts w:ascii="宋体" w:hAnsi="宋体" w:cs="宋体" w:eastAsia="宋体" w:hint="default"/>
          <w:spacing w:val="-6"/>
        </w:rPr>
        <w:t>登</w:t>
      </w:r>
      <w:r>
        <w:rPr>
          <w:rFonts w:ascii="宋体" w:hAnsi="宋体" w:cs="宋体" w:eastAsia="宋体" w:hint="default"/>
          <w:spacing w:val="-6"/>
        </w:rPr>
        <w:t>在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5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 </w:t>
      </w:r>
      <w:r>
        <w:rPr>
          <w:rFonts w:ascii="宋体" w:hAnsi="宋体" w:cs="宋体" w:eastAsia="宋体" w:hint="default"/>
        </w:rPr>
        <w:t>29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6</w:t>
      </w:r>
      <w:r>
        <w:rPr>
          <w:rFonts w:ascii="宋体" w:hAnsi="宋体" w:cs="宋体" w:eastAsia="宋体" w:hint="default"/>
          <w:spacing w:val="-5"/>
        </w:rPr>
        <w:t>、</w:t>
      </w:r>
      <w:r>
        <w:rPr>
          <w:rFonts w:ascii="宋体" w:hAnsi="宋体" w:cs="宋体" w:eastAsia="宋体" w:hint="default"/>
          <w:spacing w:val="-5"/>
        </w:rPr>
        <w:t>2011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</w:rPr>
        <w:t>28</w:t>
      </w:r>
      <w:r>
        <w:rPr>
          <w:rFonts w:ascii="宋体" w:hAnsi="宋体" w:cs="宋体" w:eastAsia="宋体" w:hint="default"/>
          <w:spacing w:val="-66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召</w:t>
      </w:r>
      <w:r>
        <w:rPr>
          <w:rFonts w:ascii="宋体" w:hAnsi="宋体" w:cs="宋体" w:eastAsia="宋体" w:hint="default"/>
          <w:spacing w:val="-3"/>
        </w:rPr>
        <w:t>开第</w:t>
      </w:r>
      <w:r>
        <w:rPr>
          <w:spacing w:val="-3"/>
        </w:rPr>
        <w:t>五</w:t>
      </w:r>
      <w:r>
        <w:rPr>
          <w:rFonts w:ascii="宋体" w:hAnsi="宋体" w:cs="宋体" w:eastAsia="宋体" w:hint="default"/>
          <w:spacing w:val="-3"/>
        </w:rPr>
        <w:t>届</w:t>
      </w: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spacing w:val="-66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6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议并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7"/>
          <w:pgSz w:w="11900" w:h="16840"/>
          <w:pgMar w:footer="840" w:header="876" w:top="1080" w:bottom="1020" w:left="1100" w:right="1100"/>
        </w:sectPr>
      </w:pPr>
    </w:p>
    <w:p>
      <w:pPr>
        <w:pStyle w:val="BodyText"/>
        <w:spacing w:line="240" w:lineRule="auto" w:before="117"/>
        <w:ind w:left="147" w:right="0"/>
        <w:jc w:val="left"/>
      </w:pPr>
      <w:r>
        <w:rPr>
          <w:rFonts w:ascii="宋体" w:hAnsi="宋体" w:cs="宋体" w:eastAsia="宋体" w:hint="default"/>
          <w:spacing w:val="-34"/>
        </w:rPr>
        <w:t>了</w:t>
      </w:r>
      <w:r>
        <w:rPr/>
        <w:t>《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/>
        <w:t>度报告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34"/>
        </w:rPr>
        <w:t>。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季</w:t>
      </w:r>
      <w:r>
        <w:rPr>
          <w:spacing w:val="4"/>
        </w:rPr>
        <w:t>度</w:t>
      </w:r>
      <w:r>
        <w:rPr/>
        <w:t>报告</w:t>
      </w:r>
      <w:r>
        <w:rPr>
          <w:rFonts w:ascii="宋体" w:hAnsi="宋体" w:cs="宋体" w:eastAsia="宋体" w:hint="default"/>
        </w:rPr>
        <w:t>刊</w:t>
      </w:r>
      <w:r>
        <w:rPr>
          <w:rFonts w:ascii="宋体" w:hAnsi="宋体" w:cs="宋体" w:eastAsia="宋体" w:hint="default"/>
        </w:rPr>
        <w:t>登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1</w:t>
      </w:r>
      <w:r>
        <w:rPr>
          <w:rFonts w:ascii="宋体" w:hAnsi="宋体" w:cs="宋体" w:eastAsia="宋体" w:hint="default"/>
        </w:rPr>
        <w:t>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4"/>
        </w:rPr>
        <w:t>2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</w:p>
    <w:p>
      <w:pPr>
        <w:pStyle w:val="BodyText"/>
        <w:spacing w:line="240" w:lineRule="auto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709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147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宋体" w:hAnsi="宋体" w:cs="宋体" w:eastAsia="宋体" w:hint="default"/>
          <w:b w:val="0"/>
          <w:bCs w:val="0"/>
        </w:rPr>
        <w:t>   </w:t>
      </w:r>
      <w:r>
        <w:rPr/>
        <w:t>（二）监事会对公司</w:t>
      </w:r>
      <w:r>
        <w:rPr>
          <w:spacing w:val="-25"/>
        </w:rPr>
        <w:t> 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-33"/>
        </w:rPr>
        <w:t> </w:t>
      </w:r>
      <w:r>
        <w:rPr/>
        <w:t>年度有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独立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7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对</w:t>
      </w:r>
      <w:r>
        <w:rPr/>
        <w:t>公司董事会</w:t>
      </w:r>
      <w:r>
        <w:rPr>
          <w:rFonts w:ascii="宋体" w:hAnsi="宋体" w:cs="宋体" w:eastAsia="宋体" w:hint="default"/>
        </w:rPr>
        <w:t>和经营管理层执</w:t>
      </w:r>
      <w:r>
        <w:rPr>
          <w:rFonts w:ascii="宋体" w:hAnsi="宋体" w:cs="宋体" w:eastAsia="宋体" w:hint="default"/>
        </w:rPr>
        <w:t>行</w:t>
      </w:r>
      <w:r>
        <w:rPr/>
        <w:t>国</w:t>
      </w:r>
      <w:r>
        <w:rPr>
          <w:rFonts w:ascii="宋体" w:hAnsi="宋体" w:cs="宋体" w:eastAsia="宋体" w:hint="default"/>
        </w:rPr>
        <w:t>家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</w:p>
    <w:p>
      <w:pPr>
        <w:pStyle w:val="BodyText"/>
        <w:spacing w:line="240" w:lineRule="auto"/>
        <w:ind w:right="0"/>
        <w:jc w:val="left"/>
      </w:pPr>
      <w:r>
        <w:rPr/>
        <w:t>《公司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spacing w:val="-120"/>
        </w:rPr>
        <w:t>》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  <w:spacing w:val="-24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情况实施</w:t>
      </w:r>
      <w:r>
        <w:rPr>
          <w:rFonts w:ascii="宋体" w:hAnsi="宋体" w:cs="宋体" w:eastAsia="宋体" w:hint="default"/>
        </w:rPr>
        <w:t>了认</w:t>
      </w:r>
      <w:r>
        <w:rPr/>
        <w:t>真的</w:t>
      </w:r>
      <w:r>
        <w:rPr>
          <w:rFonts w:ascii="宋体" w:hAnsi="宋体" w:cs="宋体" w:eastAsia="宋体" w:hint="default"/>
        </w:rPr>
        <w:t>监督和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  <w:spacing w:val="-24"/>
        </w:rPr>
        <w:t>，</w:t>
      </w:r>
      <w:r>
        <w:rPr>
          <w:rFonts w:ascii="宋体" w:hAnsi="宋体" w:cs="宋体" w:eastAsia="宋体" w:hint="default"/>
        </w:rPr>
        <w:t>对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有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情况发</w:t>
      </w:r>
      <w:r>
        <w:rPr/>
        <w:t>表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1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依</w:t>
      </w:r>
      <w:r>
        <w:rPr/>
        <w:t>法</w:t>
      </w:r>
      <w:r>
        <w:rPr>
          <w:rFonts w:ascii="Microsoft JhengHei" w:hAnsi="Microsoft JhengHei" w:cs="Microsoft JhengHei" w:eastAsia="Microsoft JhengHei" w:hint="default"/>
        </w:rPr>
        <w:t>运</w:t>
      </w:r>
      <w:r>
        <w:rPr>
          <w:rFonts w:ascii="Microsoft JhengHei" w:hAnsi="Microsoft JhengHei" w:cs="Microsoft JhengHei" w:eastAsia="Microsoft JhengHei" w:hint="default"/>
        </w:rPr>
        <w:t>作情况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监</w:t>
      </w:r>
      <w:r>
        <w:rPr/>
        <w:t>事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在本</w:t>
      </w:r>
      <w:r>
        <w:rPr/>
        <w:t>年度</w:t>
      </w:r>
      <w:r>
        <w:rPr>
          <w:rFonts w:ascii="宋体" w:hAnsi="宋体" w:cs="宋体" w:eastAsia="宋体" w:hint="default"/>
        </w:rPr>
        <w:t>内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、</w:t>
      </w:r>
      <w:r>
        <w:rPr/>
        <w:t>董事会的</w:t>
      </w:r>
      <w:r>
        <w:rPr>
          <w:rFonts w:ascii="宋体" w:hAnsi="宋体" w:cs="宋体" w:eastAsia="宋体" w:hint="default"/>
        </w:rPr>
        <w:t>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决议</w:t>
      </w:r>
      <w:r>
        <w:rPr/>
        <w:t>事 </w:t>
      </w:r>
      <w:r>
        <w:rPr>
          <w:rFonts w:ascii="宋体" w:hAnsi="宋体" w:cs="宋体" w:eastAsia="宋体" w:hint="default"/>
        </w:rPr>
        <w:t>项、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、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决议</w:t>
      </w:r>
      <w:r>
        <w:rPr/>
        <w:t>的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行情况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行职</w:t>
      </w:r>
      <w:r>
        <w:rPr/>
        <w:t>务的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及</w:t>
      </w:r>
      <w:r>
        <w:rPr/>
        <w:t>公司的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监督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12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12"/>
        </w:rPr>
        <w:t>监</w:t>
      </w:r>
      <w:r>
        <w:rPr>
          <w:spacing w:val="-12"/>
        </w:rPr>
        <w:t>事会</w:t>
      </w:r>
      <w:r>
        <w:rPr>
          <w:rFonts w:ascii="宋体" w:hAnsi="宋体" w:cs="宋体" w:eastAsia="宋体" w:hint="default"/>
          <w:spacing w:val="-12"/>
        </w:rPr>
        <w:t>认</w:t>
      </w:r>
      <w:r>
        <w:rPr>
          <w:rFonts w:ascii="宋体" w:hAnsi="宋体" w:cs="宋体" w:eastAsia="宋体" w:hint="default"/>
          <w:spacing w:val="-12"/>
        </w:rPr>
        <w:t>为，</w:t>
      </w:r>
      <w:r>
        <w:rPr>
          <w:spacing w:val="-12"/>
        </w:rPr>
        <w:t>公司董事会</w:t>
      </w:r>
      <w:r>
        <w:rPr>
          <w:rFonts w:ascii="宋体" w:hAnsi="宋体" w:cs="宋体" w:eastAsia="宋体" w:hint="default"/>
          <w:spacing w:val="-12"/>
        </w:rPr>
        <w:t>能够严</w:t>
      </w:r>
      <w:r>
        <w:rPr>
          <w:rFonts w:ascii="宋体" w:hAnsi="宋体" w:cs="宋体" w:eastAsia="宋体" w:hint="default"/>
          <w:spacing w:val="-12"/>
        </w:rPr>
        <w:t>格</w:t>
      </w:r>
      <w:r>
        <w:rPr>
          <w:rFonts w:ascii="宋体" w:hAnsi="宋体" w:cs="宋体" w:eastAsia="宋体" w:hint="default"/>
          <w:spacing w:val="-12"/>
        </w:rPr>
        <w:t>按</w:t>
      </w:r>
      <w:r>
        <w:rPr>
          <w:rFonts w:ascii="宋体" w:hAnsi="宋体" w:cs="宋体" w:eastAsia="宋体" w:hint="default"/>
          <w:spacing w:val="-12"/>
        </w:rPr>
        <w:t>照</w:t>
      </w:r>
      <w:r>
        <w:rPr>
          <w:spacing w:val="-12"/>
        </w:rPr>
        <w:t>《公司法》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《证券法》</w:t>
      </w:r>
      <w:r>
        <w:rPr>
          <w:rFonts w:ascii="宋体" w:hAnsi="宋体" w:cs="宋体" w:eastAsia="宋体" w:hint="default"/>
          <w:spacing w:val="-12"/>
        </w:rPr>
        <w:t>、</w:t>
      </w:r>
      <w:r>
        <w:rPr>
          <w:spacing w:val="-12"/>
        </w:rPr>
        <w:t>《公司</w:t>
      </w:r>
      <w:r>
        <w:rPr>
          <w:rFonts w:ascii="宋体" w:hAnsi="宋体" w:cs="宋体" w:eastAsia="宋体" w:hint="default"/>
          <w:spacing w:val="-12"/>
        </w:rPr>
        <w:t>章</w:t>
      </w:r>
      <w:r>
        <w:rPr>
          <w:rFonts w:ascii="宋体" w:hAnsi="宋体" w:cs="宋体" w:eastAsia="宋体" w:hint="default"/>
          <w:spacing w:val="-12"/>
        </w:rPr>
        <w:t>程</w:t>
      </w:r>
      <w:r>
        <w:rPr>
          <w:spacing w:val="-12"/>
        </w:rPr>
        <w:t>》</w:t>
      </w:r>
      <w:r>
        <w:rPr>
          <w:rFonts w:ascii="宋体" w:hAnsi="宋体" w:cs="宋体" w:eastAsia="宋体" w:hint="default"/>
          <w:spacing w:val="-12"/>
        </w:rPr>
        <w:t>及</w:t>
      </w:r>
      <w:r>
        <w:rPr>
          <w:rFonts w:ascii="宋体" w:hAnsi="宋体" w:cs="宋体" w:eastAsia="宋体" w:hint="default"/>
          <w:spacing w:val="-12"/>
        </w:rPr>
        <w:t>其他</w:t>
      </w:r>
      <w:r>
        <w:rPr>
          <w:spacing w:val="-12"/>
        </w:rPr>
        <w:t>法</w:t>
      </w:r>
      <w:r>
        <w:rPr/>
        <w:t> </w:t>
      </w:r>
      <w:r>
        <w:rPr>
          <w:rFonts w:ascii="宋体" w:hAnsi="宋体" w:cs="宋体" w:eastAsia="宋体" w:hint="default"/>
        </w:rPr>
        <w:t>律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/>
        <w:t>股东</w:t>
      </w:r>
      <w:r>
        <w:rPr>
          <w:rFonts w:ascii="宋体" w:hAnsi="宋体" w:cs="宋体" w:eastAsia="宋体" w:hint="default"/>
        </w:rPr>
        <w:t>大</w:t>
      </w:r>
      <w:r>
        <w:rPr/>
        <w:t>会的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决议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/>
        <w:t>合法有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各</w:t>
      </w:r>
      <w:r>
        <w:rPr>
          <w:rFonts w:ascii="宋体" w:hAnsi="宋体" w:cs="宋体" w:eastAsia="宋体" w:hint="default"/>
        </w:rPr>
        <w:t>项管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  <w:spacing w:val="-2"/>
        </w:rPr>
        <w:t>理</w:t>
      </w:r>
      <w:r>
        <w:rPr>
          <w:rFonts w:ascii="宋体" w:hAnsi="宋体" w:cs="宋体" w:eastAsia="宋体" w:hint="default"/>
          <w:spacing w:val="-2"/>
        </w:rPr>
        <w:t>制</w:t>
      </w:r>
      <w:r>
        <w:rPr>
          <w:spacing w:val="-2"/>
        </w:rPr>
        <w:t>度</w:t>
      </w:r>
      <w:r>
        <w:rPr>
          <w:rFonts w:ascii="宋体" w:hAnsi="宋体" w:cs="宋体" w:eastAsia="宋体" w:hint="default"/>
          <w:spacing w:val="-2"/>
        </w:rPr>
        <w:t>较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rFonts w:ascii="宋体" w:hAnsi="宋体" w:cs="宋体" w:eastAsia="宋体" w:hint="default"/>
          <w:spacing w:val="-2"/>
        </w:rPr>
        <w:t>健</w:t>
      </w:r>
      <w:r>
        <w:rPr>
          <w:rFonts w:ascii="宋体" w:hAnsi="宋体" w:cs="宋体" w:eastAsia="宋体" w:hint="default"/>
          <w:spacing w:val="-2"/>
        </w:rPr>
        <w:t>全</w:t>
      </w:r>
      <w:r>
        <w:rPr>
          <w:rFonts w:ascii="宋体" w:hAnsi="宋体" w:cs="宋体" w:eastAsia="宋体" w:hint="default"/>
          <w:spacing w:val="-2"/>
        </w:rPr>
        <w:t>并</w:t>
      </w:r>
      <w:r>
        <w:rPr>
          <w:rFonts w:ascii="宋体" w:hAnsi="宋体" w:cs="宋体" w:eastAsia="宋体" w:hint="default"/>
          <w:spacing w:val="-2"/>
        </w:rPr>
        <w:t>得</w:t>
      </w:r>
      <w:r>
        <w:rPr>
          <w:rFonts w:ascii="宋体" w:hAnsi="宋体" w:cs="宋体" w:eastAsia="宋体" w:hint="default"/>
          <w:spacing w:val="-2"/>
        </w:rPr>
        <w:t>到了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行。</w:t>
      </w:r>
      <w:r>
        <w:rPr>
          <w:spacing w:val="-2"/>
        </w:rPr>
        <w:t>公司董事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2"/>
        </w:rPr>
        <w:t>高级</w:t>
      </w:r>
      <w:r>
        <w:rPr>
          <w:rFonts w:ascii="宋体" w:hAnsi="宋体" w:cs="宋体" w:eastAsia="宋体" w:hint="default"/>
          <w:spacing w:val="-2"/>
        </w:rPr>
        <w:t>管理</w:t>
      </w:r>
      <w:r>
        <w:rPr>
          <w:spacing w:val="-2"/>
        </w:rPr>
        <w:t>人</w:t>
      </w:r>
      <w:r>
        <w:rPr>
          <w:rFonts w:ascii="宋体" w:hAnsi="宋体" w:cs="宋体" w:eastAsia="宋体" w:hint="default"/>
          <w:spacing w:val="-2"/>
        </w:rPr>
        <w:t>员</w:t>
      </w:r>
      <w:r>
        <w:rPr>
          <w:rFonts w:ascii="宋体" w:hAnsi="宋体" w:cs="宋体" w:eastAsia="宋体" w:hint="default"/>
          <w:spacing w:val="-2"/>
        </w:rPr>
        <w:t>在</w:t>
      </w:r>
      <w:r>
        <w:rPr>
          <w:rFonts w:ascii="宋体" w:hAnsi="宋体" w:cs="宋体" w:eastAsia="宋体" w:hint="default"/>
          <w:spacing w:val="-2"/>
        </w:rPr>
        <w:t>执</w:t>
      </w:r>
      <w:r>
        <w:rPr>
          <w:rFonts w:ascii="宋体" w:hAnsi="宋体" w:cs="宋体" w:eastAsia="宋体" w:hint="default"/>
          <w:spacing w:val="-2"/>
        </w:rPr>
        <w:t>行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职</w:t>
      </w:r>
      <w:r>
        <w:rPr>
          <w:spacing w:val="-2"/>
        </w:rPr>
        <w:t>务时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违反</w:t>
      </w:r>
      <w:r>
        <w:rPr>
          <w:spacing w:val="-2"/>
        </w:rPr>
        <w:t>法</w:t>
      </w:r>
      <w:r>
        <w:rPr>
          <w:rFonts w:ascii="宋体" w:hAnsi="宋体" w:cs="宋体" w:eastAsia="宋体" w:hint="default"/>
          <w:spacing w:val="-2"/>
        </w:rPr>
        <w:t>律</w:t>
      </w:r>
      <w:r>
        <w:rPr>
          <w:rFonts w:ascii="宋体" w:hAnsi="宋体" w:cs="宋体" w:eastAsia="宋体" w:hint="default"/>
          <w:spacing w:val="-2"/>
        </w:rPr>
        <w:t>、</w:t>
      </w:r>
      <w:r>
        <w:rPr>
          <w:rFonts w:ascii="宋体" w:hAnsi="宋体" w:cs="宋体" w:eastAsia="宋体" w:hint="default"/>
          <w:spacing w:val="-108"/>
        </w:rPr>
        <w:t> 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行为，在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职</w:t>
      </w:r>
      <w:r>
        <w:rPr/>
        <w:t>中</w:t>
      </w:r>
      <w:r>
        <w:rPr>
          <w:rFonts w:ascii="宋体" w:hAnsi="宋体" w:cs="宋体" w:eastAsia="宋体" w:hint="default"/>
        </w:rPr>
        <w:t>做到了</w:t>
      </w:r>
      <w:r>
        <w:rPr>
          <w:rFonts w:ascii="宋体" w:hAnsi="宋体" w:cs="宋体" w:eastAsia="宋体" w:hint="default"/>
        </w:rPr>
        <w:t>勤勉</w:t>
      </w:r>
      <w:r>
        <w:rPr>
          <w:rFonts w:ascii="宋体" w:hAnsi="宋体" w:cs="宋体" w:eastAsia="宋体" w:hint="default"/>
        </w:rPr>
        <w:t>尽</w:t>
      </w:r>
      <w:r>
        <w:rPr>
          <w:rFonts w:ascii="宋体" w:hAnsi="宋体" w:cs="宋体" w:eastAsia="宋体" w:hint="default"/>
        </w:rPr>
        <w:t>责、</w:t>
      </w:r>
      <w:r>
        <w:rPr/>
        <w:t>合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运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7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2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检</w:t>
      </w:r>
      <w:r>
        <w:rPr>
          <w:rFonts w:ascii="Microsoft JhengHei" w:hAnsi="Microsoft JhengHei" w:cs="Microsoft JhengHei" w:eastAsia="Microsoft JhengHei" w:hint="default"/>
        </w:rPr>
        <w:t>查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/>
        <w:t>真</w:t>
      </w:r>
      <w:r>
        <w:rPr>
          <w:rFonts w:ascii="宋体" w:hAnsi="宋体" w:cs="宋体" w:eastAsia="宋体" w:hint="default"/>
        </w:rPr>
        <w:t>检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季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半</w:t>
      </w:r>
      <w:r>
        <w:rPr/>
        <w:t>年度</w:t>
      </w:r>
      <w:r>
        <w:rPr>
          <w:rFonts w:ascii="宋体" w:hAnsi="宋体" w:cs="宋体" w:eastAsia="宋体" w:hint="default"/>
        </w:rPr>
        <w:t>、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及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/>
        <w:t>文</w:t>
      </w:r>
      <w:r>
        <w:rPr>
          <w:rFonts w:ascii="宋体" w:hAnsi="宋体" w:cs="宋体" w:eastAsia="宋体" w:hint="default"/>
        </w:rPr>
        <w:t>件， 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各</w:t>
      </w:r>
      <w:r>
        <w:rPr/>
        <w:t>定</w:t>
      </w:r>
      <w:r>
        <w:rPr>
          <w:rFonts w:ascii="宋体" w:hAnsi="宋体" w:cs="宋体" w:eastAsia="宋体" w:hint="default"/>
        </w:rPr>
        <w:t>期</w:t>
      </w:r>
      <w:r>
        <w:rPr/>
        <w:t>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核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本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经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</w:t>
      </w:r>
      <w:r>
        <w:rPr>
          <w:spacing w:val="-81"/>
        </w:rPr>
        <w:t> </w:t>
      </w:r>
      <w:r>
        <w:rPr/>
        <w:t>司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准无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、经营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8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3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募集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使用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34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34"/>
        </w:rPr>
        <w:t>，</w:t>
      </w:r>
      <w:r>
        <w:rPr>
          <w:rFonts w:ascii="宋体" w:hAnsi="宋体" w:cs="宋体" w:eastAsia="宋体" w:hint="default"/>
        </w:rPr>
        <w:t>也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/>
        <w:t>年度</w:t>
      </w:r>
      <w:r>
        <w:rPr>
          <w:rFonts w:ascii="宋体" w:hAnsi="宋体" w:cs="宋体" w:eastAsia="宋体" w:hint="default"/>
        </w:rPr>
        <w:t>募</w:t>
      </w:r>
      <w:r>
        <w:rPr>
          <w:rFonts w:ascii="宋体" w:hAnsi="宋体" w:cs="宋体" w:eastAsia="宋体" w:hint="default"/>
        </w:rPr>
        <w:t>集</w:t>
      </w:r>
      <w:r>
        <w:rPr>
          <w:rFonts w:ascii="宋体" w:hAnsi="宋体" w:cs="宋体" w:eastAsia="宋体" w:hint="default"/>
        </w:rPr>
        <w:t>资金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本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  <w:spacing w:val="-120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line="307" w:lineRule="auto" w:before="80"/>
        <w:ind w:left="628" w:right="3872" w:firstLine="0"/>
        <w:jc w:val="left"/>
        <w:rPr>
          <w:rFonts w:ascii="Microsoft JhengHei" w:hAnsi="Microsoft JhengHei" w:cs="Microsoft JhengHei" w:eastAsia="Microsoft JhengHei" w:hint="default"/>
          <w:sz w:val="24"/>
          <w:szCs w:val="24"/>
        </w:rPr>
      </w:pPr>
      <w:r>
        <w:rPr>
          <w:rFonts w:ascii="Arial" w:hAnsi="Arial" w:cs="Arial" w:eastAsia="Arial" w:hint="default"/>
          <w:b/>
          <w:bCs/>
          <w:sz w:val="24"/>
          <w:szCs w:val="24"/>
        </w:rPr>
        <w:t>4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、公司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收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购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出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售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资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产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 </w:t>
      </w:r>
      <w:r>
        <w:rPr>
          <w:rFonts w:ascii="宋体" w:hAnsi="宋体" w:cs="宋体" w:eastAsia="宋体" w:hint="default"/>
          <w:sz w:val="24"/>
          <w:szCs w:val="24"/>
        </w:rPr>
        <w:t>报告</w:t>
      </w:r>
      <w:r>
        <w:rPr>
          <w:rFonts w:ascii="宋体" w:hAnsi="宋体" w:cs="宋体" w:eastAsia="宋体" w:hint="default"/>
          <w:sz w:val="24"/>
          <w:szCs w:val="24"/>
        </w:rPr>
        <w:t>期</w:t>
      </w:r>
      <w:r>
        <w:rPr>
          <w:rFonts w:ascii="宋体" w:hAnsi="宋体" w:cs="宋体" w:eastAsia="宋体" w:hint="default"/>
          <w:sz w:val="24"/>
          <w:szCs w:val="24"/>
        </w:rPr>
        <w:t>内，</w:t>
      </w:r>
      <w:r>
        <w:rPr>
          <w:rFonts w:ascii="宋体" w:hAnsi="宋体" w:cs="宋体" w:eastAsia="宋体" w:hint="default"/>
          <w:sz w:val="24"/>
          <w:szCs w:val="24"/>
        </w:rPr>
        <w:t>公司</w:t>
      </w:r>
      <w:r>
        <w:rPr>
          <w:rFonts w:ascii="宋体" w:hAnsi="宋体" w:cs="宋体" w:eastAsia="宋体" w:hint="default"/>
          <w:sz w:val="24"/>
          <w:szCs w:val="24"/>
        </w:rPr>
        <w:t>无收</w:t>
      </w:r>
      <w:r>
        <w:rPr>
          <w:rFonts w:ascii="宋体" w:hAnsi="宋体" w:cs="宋体" w:eastAsia="宋体" w:hint="default"/>
          <w:sz w:val="24"/>
          <w:szCs w:val="24"/>
        </w:rPr>
        <w:t>购</w:t>
      </w:r>
      <w:r>
        <w:rPr>
          <w:rFonts w:ascii="宋体" w:hAnsi="宋体" w:cs="宋体" w:eastAsia="宋体" w:hint="default"/>
          <w:sz w:val="24"/>
          <w:szCs w:val="24"/>
        </w:rPr>
        <w:t>、资产</w:t>
      </w:r>
      <w:r>
        <w:rPr>
          <w:rFonts w:ascii="宋体" w:hAnsi="宋体" w:cs="宋体" w:eastAsia="宋体" w:hint="default"/>
          <w:sz w:val="24"/>
          <w:szCs w:val="24"/>
        </w:rPr>
        <w:t>出</w:t>
      </w:r>
      <w:r>
        <w:rPr>
          <w:rFonts w:ascii="宋体" w:hAnsi="宋体" w:cs="宋体" w:eastAsia="宋体" w:hint="default"/>
          <w:sz w:val="24"/>
          <w:szCs w:val="24"/>
        </w:rPr>
        <w:t>售</w:t>
      </w:r>
      <w:r>
        <w:rPr>
          <w:rFonts w:ascii="宋体" w:hAnsi="宋体" w:cs="宋体" w:eastAsia="宋体" w:hint="default"/>
          <w:sz w:val="24"/>
          <w:szCs w:val="24"/>
        </w:rPr>
        <w:t>事</w:t>
      </w:r>
      <w:r>
        <w:rPr>
          <w:rFonts w:ascii="宋体" w:hAnsi="宋体" w:cs="宋体" w:eastAsia="宋体" w:hint="default"/>
          <w:sz w:val="24"/>
          <w:szCs w:val="24"/>
        </w:rPr>
        <w:t>项</w:t>
      </w:r>
      <w:r>
        <w:rPr>
          <w:rFonts w:ascii="宋体" w:hAnsi="宋体" w:cs="宋体" w:eastAsia="宋体" w:hint="default"/>
          <w:sz w:val="24"/>
          <w:szCs w:val="24"/>
        </w:rPr>
        <w:t>。</w:t>
      </w:r>
      <w:r>
        <w:rPr>
          <w:rFonts w:ascii="宋体" w:hAnsi="宋体" w:cs="宋体" w:eastAsia="宋体" w:hint="default"/>
          <w:sz w:val="24"/>
          <w:szCs w:val="24"/>
        </w:rPr>
        <w:t> </w:t>
      </w:r>
      <w:r>
        <w:rPr>
          <w:rFonts w:ascii="Arial" w:hAnsi="Arial" w:cs="Arial" w:eastAsia="Arial" w:hint="default"/>
          <w:b/>
          <w:bCs/>
          <w:sz w:val="24"/>
          <w:szCs w:val="24"/>
        </w:rPr>
        <w:t>5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联交易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情况</w:t>
      </w:r>
      <w:r>
        <w:rPr>
          <w:rFonts w:ascii="Microsoft JhengHei" w:hAnsi="Microsoft JhengHei" w:cs="Microsoft JhengHei" w:eastAsia="Microsoft JhengHei" w:hint="default"/>
          <w:sz w:val="24"/>
          <w:szCs w:val="24"/>
        </w:rPr>
      </w:r>
    </w:p>
    <w:p>
      <w:pPr>
        <w:pStyle w:val="BodyText"/>
        <w:spacing w:line="360" w:lineRule="auto" w:before="35"/>
        <w:ind w:right="0" w:firstLine="480"/>
        <w:jc w:val="left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策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符</w:t>
      </w:r>
      <w:r>
        <w:rPr/>
        <w:t>合有</w:t>
      </w:r>
      <w:r>
        <w:rPr>
          <w:rFonts w:ascii="宋体" w:hAnsi="宋体" w:cs="宋体" w:eastAsia="宋体" w:hint="default"/>
        </w:rPr>
        <w:t>关</w:t>
      </w:r>
      <w:r>
        <w:rPr/>
        <w:t>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规及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，未 发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，未发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其他</w:t>
      </w:r>
      <w:r>
        <w:rPr/>
        <w:t>股东的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，未发</w:t>
      </w:r>
      <w:r>
        <w:rPr>
          <w:rFonts w:ascii="宋体" w:hAnsi="宋体" w:cs="宋体" w:eastAsia="宋体" w:hint="default"/>
        </w:rPr>
        <w:t>现</w:t>
      </w:r>
      <w:r>
        <w:rPr/>
        <w:t>有</w:t>
      </w:r>
      <w:r>
        <w:rPr>
          <w:rFonts w:ascii="宋体" w:hAnsi="宋体" w:cs="宋体" w:eastAsia="宋体" w:hint="default"/>
        </w:rPr>
        <w:t>造</w:t>
      </w:r>
      <w:r>
        <w:rPr>
          <w:rFonts w:ascii="宋体" w:hAnsi="宋体" w:cs="宋体" w:eastAsia="宋体" w:hint="default"/>
        </w:rPr>
        <w:t>成</w:t>
      </w:r>
      <w:r>
        <w:rPr/>
        <w:t>公司</w:t>
      </w:r>
      <w:r>
        <w:rPr>
          <w:rFonts w:ascii="宋体" w:hAnsi="宋体" w:cs="宋体" w:eastAsia="宋体" w:hint="default"/>
        </w:rPr>
        <w:t>资产流</w:t>
      </w:r>
      <w:r>
        <w:rPr>
          <w:rFonts w:ascii="宋体" w:hAnsi="宋体" w:cs="宋体" w:eastAsia="宋体" w:hint="default"/>
        </w:rPr>
        <w:t>失</w:t>
      </w:r>
      <w:r>
        <w:rPr/>
        <w:t>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73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6</w:t>
      </w:r>
      <w:r>
        <w:rPr/>
        <w:t>、对董事会</w:t>
      </w:r>
      <w:r>
        <w:rPr>
          <w:rFonts w:ascii="Microsoft JhengHei" w:hAnsi="Microsoft JhengHei" w:cs="Microsoft JhengHei" w:eastAsia="Microsoft JhengHei" w:hint="default"/>
        </w:rPr>
        <w:t>非</w:t>
      </w:r>
      <w:r>
        <w:rPr>
          <w:rFonts w:ascii="Microsoft JhengHei" w:hAnsi="Microsoft JhengHei" w:cs="Microsoft JhengHei" w:eastAsia="Microsoft JhengHei" w:hint="default"/>
        </w:rPr>
        <w:t>标</w:t>
      </w:r>
      <w:r>
        <w:rPr/>
        <w:t>准无保</w:t>
      </w:r>
      <w:r>
        <w:rPr>
          <w:rFonts w:ascii="Microsoft JhengHei" w:hAnsi="Microsoft JhengHei" w:cs="Microsoft JhengHei" w:eastAsia="Microsoft JhengHei" w:hint="default"/>
        </w:rPr>
        <w:t>留审计意见</w:t>
      </w:r>
      <w:r>
        <w:rPr>
          <w:rFonts w:ascii="Microsoft JhengHei" w:hAnsi="Microsoft JhengHei" w:cs="Microsoft JhengHei" w:eastAsia="Microsoft JhengHei" w:hint="default"/>
        </w:rPr>
        <w:t>涉</w:t>
      </w:r>
      <w:r>
        <w:rPr/>
        <w:t>及事</w:t>
      </w:r>
      <w:r>
        <w:rPr>
          <w:rFonts w:ascii="Microsoft JhengHei" w:hAnsi="Microsoft JhengHei" w:cs="Microsoft JhengHei" w:eastAsia="Microsoft JhengHei" w:hint="default"/>
        </w:rPr>
        <w:t>项说明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628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对</w:t>
      </w:r>
      <w:r>
        <w:rPr/>
        <w:t>公司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39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务报告</w:t>
      </w:r>
      <w:r>
        <w:rPr>
          <w:rFonts w:ascii="宋体" w:hAnsi="宋体" w:cs="宋体" w:eastAsia="宋体" w:hint="default"/>
        </w:rPr>
        <w:t>出具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带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调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段</w:t>
      </w:r>
      <w:r>
        <w:rPr/>
        <w:t>的</w:t>
      </w:r>
      <w:r>
        <w:rPr>
          <w:rFonts w:ascii="宋体" w:hAnsi="宋体" w:cs="宋体" w:eastAsia="宋体" w:hint="default"/>
        </w:rPr>
        <w:t>无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留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/>
        <w:t>报告中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做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专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footerReference w:type="default" r:id="rId18"/>
          <w:pgSz w:w="11900" w:h="16840"/>
          <w:pgMar w:footer="840" w:header="876" w:top="1080" w:bottom="1020" w:left="1100" w:right="1000"/>
          <w:pgNumType w:start="1"/>
        </w:sectPr>
      </w:pPr>
    </w:p>
    <w:p>
      <w:pPr>
        <w:pStyle w:val="BodyText"/>
        <w:spacing w:line="357" w:lineRule="auto" w:before="117"/>
        <w:ind w:right="2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为，</w:t>
      </w:r>
      <w:r>
        <w:rPr>
          <w:rFonts w:ascii="宋体" w:hAnsi="宋体" w:cs="宋体" w:eastAsia="宋体" w:hint="default"/>
        </w:rPr>
        <w:t>该</w:t>
      </w:r>
      <w:r>
        <w:rPr/>
        <w:t>报告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客观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及</w:t>
      </w:r>
      <w:r>
        <w:rPr/>
        <w:t>报告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，</w:t>
      </w:r>
      <w:r>
        <w:rPr/>
        <w:t>公司董事会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涉及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客观</w:t>
      </w:r>
      <w:r>
        <w:rPr>
          <w:rFonts w:ascii="宋体" w:hAnsi="宋体" w:cs="宋体" w:eastAsia="宋体" w:hint="default"/>
        </w:rPr>
        <w:t>、</w:t>
      </w:r>
      <w:r>
        <w:rPr/>
        <w:t>真</w:t>
      </w:r>
      <w:r>
        <w:rPr>
          <w:rFonts w:ascii="宋体" w:hAnsi="宋体" w:cs="宋体" w:eastAsia="宋体" w:hint="default"/>
        </w:rPr>
        <w:t>实，</w:t>
      </w:r>
      <w:r>
        <w:rPr>
          <w:rFonts w:ascii="宋体" w:hAnsi="宋体" w:cs="宋体" w:eastAsia="宋体" w:hint="default"/>
        </w:rPr>
        <w:t>符</w:t>
      </w:r>
      <w:r>
        <w:rPr/>
        <w:t>合公司的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意</w:t>
      </w:r>
      <w:r>
        <w:rPr/>
        <w:t>董事会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非</w:t>
      </w:r>
      <w:r>
        <w:rPr>
          <w:rFonts w:ascii="宋体" w:hAnsi="宋体" w:cs="宋体" w:eastAsia="宋体" w:hint="default"/>
        </w:rPr>
        <w:t>标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涉及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事</w:t>
      </w:r>
      <w:r>
        <w:rPr>
          <w:rFonts w:ascii="宋体" w:hAnsi="宋体" w:cs="宋体" w:eastAsia="宋体" w:hint="default"/>
        </w:rPr>
        <w:t>项所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7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7</w:t>
      </w:r>
      <w:r>
        <w:rPr/>
        <w:t>、对公司</w:t>
      </w:r>
      <w:r>
        <w:rPr>
          <w:spacing w:val="-32"/>
        </w:rPr>
        <w:t> 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-40"/>
        </w:rPr>
        <w:t> </w:t>
      </w:r>
      <w:r>
        <w:rPr/>
        <w:t>年度报告的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3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3"/>
        </w:rPr>
        <w:t>监</w:t>
      </w:r>
      <w:r>
        <w:rPr>
          <w:spacing w:val="-3"/>
        </w:rPr>
        <w:t>事会</w:t>
      </w:r>
      <w:r>
        <w:rPr>
          <w:rFonts w:ascii="宋体" w:hAnsi="宋体" w:cs="宋体" w:eastAsia="宋体" w:hint="default"/>
          <w:spacing w:val="-3"/>
        </w:rPr>
        <w:t>认</w:t>
      </w:r>
      <w:r>
        <w:rPr>
          <w:rFonts w:ascii="宋体" w:hAnsi="宋体" w:cs="宋体" w:eastAsia="宋体" w:hint="default"/>
          <w:spacing w:val="-3"/>
        </w:rPr>
        <w:t>为，</w:t>
      </w:r>
      <w:r>
        <w:rPr>
          <w:spacing w:val="-3"/>
        </w:rPr>
        <w:t>公司</w:t>
      </w:r>
      <w:r>
        <w:rPr>
          <w:spacing w:val="-8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84"/>
        </w:rPr>
        <w:t> </w:t>
      </w:r>
      <w:r>
        <w:rPr/>
        <w:t>年度报告的编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议程序</w:t>
      </w:r>
      <w:r>
        <w:rPr>
          <w:rFonts w:ascii="宋体" w:hAnsi="宋体" w:cs="宋体" w:eastAsia="宋体" w:hint="default"/>
        </w:rPr>
        <w:t>符</w:t>
      </w:r>
      <w:r>
        <w:rPr/>
        <w:t>合法</w:t>
      </w:r>
      <w:r>
        <w:rPr>
          <w:rFonts w:ascii="宋体" w:hAnsi="宋体" w:cs="宋体" w:eastAsia="宋体" w:hint="default"/>
        </w:rPr>
        <w:t>律</w:t>
      </w:r>
      <w:r>
        <w:rPr>
          <w:rFonts w:ascii="宋体" w:hAnsi="宋体" w:cs="宋体" w:eastAsia="宋体" w:hint="default"/>
        </w:rPr>
        <w:t>、</w:t>
      </w:r>
      <w:r>
        <w:rPr/>
        <w:t>法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程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内部 </w:t>
      </w:r>
      <w:r>
        <w:rPr>
          <w:rFonts w:ascii="宋体" w:hAnsi="宋体" w:cs="宋体" w:eastAsia="宋体" w:hint="default"/>
          <w:spacing w:val="-6"/>
        </w:rPr>
        <w:t>管理</w:t>
      </w:r>
      <w:r>
        <w:rPr>
          <w:rFonts w:ascii="宋体" w:hAnsi="宋体" w:cs="宋体" w:eastAsia="宋体" w:hint="default"/>
          <w:spacing w:val="-6"/>
        </w:rPr>
        <w:t>制</w:t>
      </w:r>
      <w:r>
        <w:rPr>
          <w:spacing w:val="-6"/>
        </w:rPr>
        <w:t>度的</w:t>
      </w:r>
      <w:r>
        <w:rPr>
          <w:rFonts w:ascii="宋体" w:hAnsi="宋体" w:cs="宋体" w:eastAsia="宋体" w:hint="default"/>
          <w:spacing w:val="-6"/>
        </w:rPr>
        <w:t>各</w:t>
      </w:r>
      <w:r>
        <w:rPr>
          <w:rFonts w:ascii="宋体" w:hAnsi="宋体" w:cs="宋体" w:eastAsia="宋体" w:hint="default"/>
          <w:spacing w:val="-6"/>
        </w:rPr>
        <w:t>项</w:t>
      </w:r>
      <w:r>
        <w:rPr>
          <w:rFonts w:ascii="宋体" w:hAnsi="宋体" w:cs="宋体" w:eastAsia="宋体" w:hint="default"/>
          <w:spacing w:val="-6"/>
        </w:rPr>
        <w:t>规</w:t>
      </w:r>
      <w:r>
        <w:rPr>
          <w:spacing w:val="-6"/>
        </w:rPr>
        <w:t>定</w:t>
      </w:r>
      <w:r>
        <w:rPr>
          <w:rFonts w:ascii="宋体" w:hAnsi="宋体" w:cs="宋体" w:eastAsia="宋体" w:hint="default"/>
          <w:spacing w:val="-6"/>
        </w:rPr>
        <w:t>；</w:t>
      </w:r>
      <w:r>
        <w:rPr>
          <w:spacing w:val="-6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年度报告的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和</w:t>
      </w:r>
      <w:r>
        <w:rPr/>
        <w:t>深圳证券</w:t>
      </w:r>
      <w:r>
        <w:rPr>
          <w:rFonts w:ascii="宋体" w:hAnsi="宋体" w:cs="宋体" w:eastAsia="宋体" w:hint="default"/>
        </w:rPr>
        <w:t>交易所 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相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所</w:t>
      </w:r>
      <w:r>
        <w:rPr>
          <w:rFonts w:ascii="宋体" w:hAnsi="宋体" w:cs="宋体" w:eastAsia="宋体" w:hint="default"/>
          <w:spacing w:val="-3"/>
        </w:rPr>
        <w:t>包</w:t>
      </w:r>
      <w:r>
        <w:rPr>
          <w:rFonts w:ascii="宋体" w:hAnsi="宋体" w:cs="宋体" w:eastAsia="宋体" w:hint="default"/>
          <w:spacing w:val="-3"/>
        </w:rPr>
        <w:t>含</w:t>
      </w:r>
      <w:r>
        <w:rPr>
          <w:spacing w:val="-3"/>
        </w:rPr>
        <w:t>的信息</w:t>
      </w:r>
      <w:r>
        <w:rPr>
          <w:rFonts w:ascii="宋体" w:hAnsi="宋体" w:cs="宋体" w:eastAsia="宋体" w:hint="default"/>
          <w:spacing w:val="-3"/>
        </w:rPr>
        <w:t>能</w:t>
      </w:r>
      <w:r>
        <w:rPr>
          <w:rFonts w:ascii="宋体" w:hAnsi="宋体" w:cs="宋体" w:eastAsia="宋体" w:hint="default"/>
          <w:spacing w:val="-3"/>
        </w:rPr>
        <w:t>从</w:t>
      </w:r>
      <w:r>
        <w:rPr>
          <w:rFonts w:ascii="宋体" w:hAnsi="宋体" w:cs="宋体" w:eastAsia="宋体" w:hint="default"/>
          <w:spacing w:val="-3"/>
        </w:rPr>
        <w:t>各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面</w:t>
      </w:r>
      <w:r>
        <w:rPr>
          <w:spacing w:val="-3"/>
        </w:rPr>
        <w:t>真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spacing w:val="-3"/>
        </w:rPr>
        <w:t>地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出</w:t>
      </w:r>
      <w:r>
        <w:rPr>
          <w:spacing w:val="-3"/>
        </w:rPr>
        <w:t>公司</w:t>
      </w:r>
      <w:r>
        <w:rPr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0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经营管理和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 </w:t>
      </w:r>
      <w:r>
        <w:rPr>
          <w:rFonts w:ascii="宋体" w:hAnsi="宋体" w:cs="宋体" w:eastAsia="宋体" w:hint="default"/>
          <w:spacing w:val="-4"/>
        </w:rPr>
        <w:t>等</w:t>
      </w:r>
      <w:r>
        <w:rPr>
          <w:spacing w:val="-4"/>
        </w:rPr>
        <w:t>事</w:t>
      </w:r>
      <w:r>
        <w:rPr>
          <w:rFonts w:ascii="宋体" w:hAnsi="宋体" w:cs="宋体" w:eastAsia="宋体" w:hint="default"/>
          <w:spacing w:val="-4"/>
        </w:rPr>
        <w:t>项</w:t>
      </w:r>
      <w:r>
        <w:rPr>
          <w:rFonts w:ascii="宋体" w:hAnsi="宋体" w:cs="宋体" w:eastAsia="宋体" w:hint="default"/>
          <w:spacing w:val="-4"/>
        </w:rPr>
        <w:t>；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spacing w:val="-4"/>
        </w:rPr>
        <w:t>公司</w:t>
      </w:r>
      <w:r>
        <w:rPr>
          <w:rFonts w:ascii="宋体" w:hAnsi="宋体" w:cs="宋体" w:eastAsia="宋体" w:hint="default"/>
          <w:spacing w:val="-4"/>
        </w:rPr>
        <w:t>监</w:t>
      </w:r>
      <w:r>
        <w:rPr>
          <w:spacing w:val="-4"/>
        </w:rPr>
        <w:t>事会</w:t>
      </w:r>
      <w:r>
        <w:rPr>
          <w:rFonts w:ascii="宋体" w:hAnsi="宋体" w:cs="宋体" w:eastAsia="宋体" w:hint="default"/>
          <w:spacing w:val="-4"/>
        </w:rPr>
        <w:t>出具</w:t>
      </w:r>
      <w:r>
        <w:rPr>
          <w:rFonts w:ascii="宋体" w:hAnsi="宋体" w:cs="宋体" w:eastAsia="宋体" w:hint="default"/>
          <w:spacing w:val="-4"/>
        </w:rPr>
        <w:t>本</w:t>
      </w:r>
      <w:r>
        <w:rPr>
          <w:rFonts w:ascii="宋体" w:hAnsi="宋体" w:cs="宋体" w:eastAsia="宋体" w:hint="default"/>
          <w:spacing w:val="-4"/>
        </w:rPr>
        <w:t>意</w:t>
      </w:r>
      <w:r>
        <w:rPr>
          <w:rFonts w:ascii="宋体" w:hAnsi="宋体" w:cs="宋体" w:eastAsia="宋体" w:hint="default"/>
          <w:spacing w:val="-4"/>
        </w:rPr>
        <w:t>见</w:t>
      </w:r>
      <w:r>
        <w:rPr>
          <w:rFonts w:ascii="宋体" w:hAnsi="宋体" w:cs="宋体" w:eastAsia="宋体" w:hint="default"/>
          <w:spacing w:val="-4"/>
        </w:rPr>
        <w:t>前，未发</w:t>
      </w:r>
      <w:r>
        <w:rPr>
          <w:rFonts w:ascii="宋体" w:hAnsi="宋体" w:cs="宋体" w:eastAsia="宋体" w:hint="default"/>
          <w:spacing w:val="-4"/>
        </w:rPr>
        <w:t>现</w:t>
      </w:r>
      <w:r>
        <w:rPr>
          <w:rFonts w:ascii="宋体" w:hAnsi="宋体" w:cs="宋体" w:eastAsia="宋体" w:hint="default"/>
          <w:spacing w:val="-4"/>
        </w:rPr>
        <w:t>参</w:t>
      </w:r>
      <w:r>
        <w:rPr>
          <w:spacing w:val="-4"/>
        </w:rPr>
        <w:t>与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年度报告编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/>
        <w:t>的人</w:t>
      </w:r>
      <w:r>
        <w:rPr>
          <w:rFonts w:ascii="宋体" w:hAnsi="宋体" w:cs="宋体" w:eastAsia="宋体" w:hint="default"/>
        </w:rPr>
        <w:t>员</w:t>
      </w:r>
      <w:r>
        <w:rPr/>
        <w:t>有</w:t>
      </w:r>
      <w:r>
        <w:rPr>
          <w:rFonts w:ascii="宋体" w:hAnsi="宋体" w:cs="宋体" w:eastAsia="宋体" w:hint="default"/>
        </w:rPr>
        <w:t>违反 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密</w:t>
      </w:r>
      <w:r>
        <w:rPr>
          <w:rFonts w:ascii="宋体" w:hAnsi="宋体" w:cs="宋体" w:eastAsia="宋体" w:hint="default"/>
        </w:rPr>
        <w:t>规</w:t>
      </w:r>
      <w:r>
        <w:rPr/>
        <w:t>定的</w:t>
      </w:r>
      <w:r>
        <w:rPr>
          <w:rFonts w:ascii="宋体" w:hAnsi="宋体" w:cs="宋体" w:eastAsia="宋体" w:hint="default"/>
        </w:rPr>
        <w:t>行为。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75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8</w:t>
      </w:r>
      <w:r>
        <w:rPr/>
        <w:t>、对公司内</w:t>
      </w:r>
      <w:r>
        <w:rPr>
          <w:rFonts w:ascii="Microsoft JhengHei" w:hAnsi="Microsoft JhengHei" w:cs="Microsoft JhengHei" w:eastAsia="Microsoft JhengHei" w:hint="default"/>
        </w:rPr>
        <w:t>部控制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自</w:t>
      </w:r>
      <w:r>
        <w:rPr>
          <w:rFonts w:ascii="Microsoft JhengHei" w:hAnsi="Microsoft JhengHei" w:cs="Microsoft JhengHei" w:eastAsia="Microsoft JhengHei" w:hint="default"/>
        </w:rPr>
        <w:t>我评价</w:t>
      </w:r>
      <w:r>
        <w:rPr/>
        <w:t>报告的</w:t>
      </w:r>
      <w:r>
        <w:rPr>
          <w:rFonts w:ascii="Microsoft JhengHei" w:hAnsi="Microsoft JhengHei" w:cs="Microsoft JhengHei" w:eastAsia="Microsoft JhengHei" w:hint="default"/>
        </w:rPr>
        <w:t>审</w:t>
      </w:r>
      <w:r>
        <w:rPr>
          <w:rFonts w:ascii="Microsoft JhengHei" w:hAnsi="Microsoft JhengHei" w:cs="Microsoft JhengHei" w:eastAsia="Microsoft JhengHei" w:hint="default"/>
        </w:rPr>
        <w:t>核</w:t>
      </w:r>
      <w:r>
        <w:rPr>
          <w:rFonts w:ascii="Microsoft JhengHei" w:hAnsi="Microsoft JhengHei" w:cs="Microsoft JhengHei" w:eastAsia="Microsoft JhengHei" w:hint="default"/>
        </w:rPr>
        <w:t>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/>
        <w:t>一</w:t>
      </w:r>
      <w:r>
        <w:rPr>
          <w:rFonts w:ascii="宋体" w:hAnsi="宋体" w:cs="宋体" w:eastAsia="宋体" w:hint="default"/>
        </w:rPr>
        <w:t>套较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、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控制体</w:t>
      </w:r>
      <w:r>
        <w:rPr/>
        <w:t>系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活动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常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资产</w:t>
      </w:r>
      <w:r>
        <w:rPr/>
        <w:t>的</w:t>
      </w:r>
      <w:r>
        <w:rPr>
          <w:rFonts w:ascii="宋体" w:hAnsi="宋体" w:cs="宋体" w:eastAsia="宋体" w:hint="default"/>
        </w:rPr>
        <w:t>安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完善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要</w:t>
      </w:r>
      <w:r>
        <w:rPr>
          <w:rFonts w:ascii="宋体" w:hAnsi="宋体" w:cs="宋体" w:eastAsia="宋体" w:hint="default"/>
        </w:rPr>
        <w:t>活动、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效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面情况</w:t>
      </w:r>
      <w:r>
        <w:rPr>
          <w:rFonts w:ascii="宋体" w:hAnsi="宋体" w:cs="宋体" w:eastAsia="宋体" w:hint="default"/>
        </w:rPr>
        <w:t>作了</w:t>
      </w:r>
      <w:r>
        <w:rPr>
          <w:rFonts w:ascii="宋体" w:hAnsi="宋体" w:cs="宋体" w:eastAsia="宋体" w:hint="default"/>
        </w:rPr>
        <w:t>介绍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就</w:t>
      </w:r>
      <w:r>
        <w:rPr/>
        <w:t>公司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点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说明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未发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违反</w:t>
      </w:r>
      <w:r>
        <w:rPr/>
        <w:t>深圳证券</w:t>
      </w:r>
      <w:r>
        <w:rPr>
          <w:rFonts w:ascii="宋体" w:hAnsi="宋体" w:cs="宋体" w:eastAsia="宋体" w:hint="default"/>
        </w:rPr>
        <w:t>交易所</w:t>
      </w:r>
      <w:r>
        <w:rPr/>
        <w:t>《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指</w:t>
      </w:r>
      <w:r>
        <w:rPr>
          <w:rFonts w:ascii="宋体" w:hAnsi="宋体" w:cs="宋体" w:eastAsia="宋体" w:hint="default"/>
        </w:rPr>
        <w:t>引</w:t>
      </w:r>
      <w:r>
        <w:rPr/>
        <w:t>》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及</w:t>
      </w:r>
      <w:r>
        <w:rPr/>
        <w:t>公司《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控制制</w:t>
      </w:r>
      <w:r>
        <w:rPr/>
        <w:t>度》的</w:t>
      </w:r>
      <w:r>
        <w:rPr>
          <w:rFonts w:ascii="宋体" w:hAnsi="宋体" w:cs="宋体" w:eastAsia="宋体" w:hint="default"/>
        </w:rPr>
        <w:t>情形。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4"/>
        <w:ind w:right="10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5"/>
        </w:rPr>
        <w:t>综</w:t>
      </w:r>
      <w:r>
        <w:rPr>
          <w:rFonts w:ascii="宋体" w:hAnsi="宋体" w:cs="宋体" w:eastAsia="宋体" w:hint="default"/>
          <w:spacing w:val="-5"/>
        </w:rPr>
        <w:t>上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监</w:t>
      </w:r>
      <w:r>
        <w:rPr>
          <w:spacing w:val="-5"/>
        </w:rPr>
        <w:t>事会</w:t>
      </w:r>
      <w:r>
        <w:rPr>
          <w:rFonts w:ascii="宋体" w:hAnsi="宋体" w:cs="宋体" w:eastAsia="宋体" w:hint="default"/>
          <w:spacing w:val="-5"/>
        </w:rPr>
        <w:t>认</w:t>
      </w:r>
      <w:r>
        <w:rPr>
          <w:rFonts w:ascii="宋体" w:hAnsi="宋体" w:cs="宋体" w:eastAsia="宋体" w:hint="default"/>
          <w:spacing w:val="-5"/>
        </w:rPr>
        <w:t>为，</w:t>
      </w:r>
      <w:r>
        <w:rPr>
          <w:spacing w:val="-5"/>
        </w:rPr>
        <w:t>公司</w:t>
      </w:r>
      <w:r>
        <w:rPr>
          <w:spacing w:val="-67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7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的</w:t>
      </w:r>
      <w:r>
        <w:rPr>
          <w:rFonts w:ascii="宋体" w:hAnsi="宋体" w:cs="宋体" w:eastAsia="宋体" w:hint="default"/>
        </w:rPr>
        <w:t>形</w:t>
      </w:r>
      <w:r>
        <w:rPr>
          <w:rFonts w:ascii="宋体" w:hAnsi="宋体" w:cs="宋体" w:eastAsia="宋体" w:hint="default"/>
        </w:rPr>
        <w:t>式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符</w:t>
      </w:r>
      <w:r>
        <w:rPr/>
        <w:t>合中国证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及 </w:t>
      </w:r>
      <w:r>
        <w:rPr>
          <w:spacing w:val="-3"/>
        </w:rPr>
        <w:t>深圳证券</w:t>
      </w:r>
      <w:r>
        <w:rPr>
          <w:rFonts w:ascii="宋体" w:hAnsi="宋体" w:cs="宋体" w:eastAsia="宋体" w:hint="default"/>
          <w:spacing w:val="-3"/>
        </w:rPr>
        <w:t>交易所</w:t>
      </w:r>
      <w:r>
        <w:rPr>
          <w:spacing w:val="-3"/>
        </w:rPr>
        <w:t>有</w:t>
      </w:r>
      <w:r>
        <w:rPr>
          <w:rFonts w:ascii="宋体" w:hAnsi="宋体" w:cs="宋体" w:eastAsia="宋体" w:hint="default"/>
          <w:spacing w:val="-3"/>
        </w:rPr>
        <w:t>关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spacing w:val="-3"/>
        </w:rPr>
        <w:t>董事会</w:t>
      </w:r>
      <w:r>
        <w:rPr>
          <w:rFonts w:ascii="宋体" w:hAnsi="宋体" w:cs="宋体" w:eastAsia="宋体" w:hint="default"/>
          <w:spacing w:val="-3"/>
        </w:rPr>
        <w:t>出具</w:t>
      </w:r>
      <w:r>
        <w:rPr>
          <w:spacing w:val="-3"/>
        </w:rPr>
        <w:t>的《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  <w:spacing w:val="-46"/>
        </w:rPr>
        <w:t> </w:t>
      </w:r>
      <w:r>
        <w:rPr>
          <w:spacing w:val="-4"/>
        </w:rPr>
        <w:t>年度</w:t>
      </w:r>
      <w:r>
        <w:rPr>
          <w:rFonts w:ascii="宋体" w:hAnsi="宋体" w:cs="宋体" w:eastAsia="宋体" w:hint="default"/>
          <w:spacing w:val="-4"/>
        </w:rPr>
        <w:t>内部</w:t>
      </w:r>
      <w:r>
        <w:rPr>
          <w:rFonts w:ascii="宋体" w:hAnsi="宋体" w:cs="宋体" w:eastAsia="宋体" w:hint="default"/>
          <w:spacing w:val="-4"/>
        </w:rPr>
        <w:t>控制自</w:t>
      </w:r>
      <w:r>
        <w:rPr>
          <w:rFonts w:ascii="宋体" w:hAnsi="宋体" w:cs="宋体" w:eastAsia="宋体" w:hint="default"/>
          <w:spacing w:val="-4"/>
        </w:rPr>
        <w:t>我</w:t>
      </w:r>
      <w:r>
        <w:rPr>
          <w:rFonts w:ascii="宋体" w:hAnsi="宋体" w:cs="宋体" w:eastAsia="宋体" w:hint="default"/>
          <w:spacing w:val="-4"/>
        </w:rPr>
        <w:t>评</w:t>
      </w:r>
      <w:r>
        <w:rPr>
          <w:rFonts w:ascii="宋体" w:hAnsi="宋体" w:cs="宋体" w:eastAsia="宋体" w:hint="default"/>
          <w:spacing w:val="-4"/>
        </w:rPr>
        <w:t>价</w:t>
      </w:r>
      <w:r>
        <w:rPr>
          <w:spacing w:val="-4"/>
        </w:rPr>
        <w:t>报告》真</w:t>
      </w:r>
      <w:r>
        <w:rPr>
          <w:rFonts w:ascii="宋体" w:hAnsi="宋体" w:cs="宋体" w:eastAsia="宋体" w:hint="default"/>
          <w:spacing w:val="-4"/>
        </w:rPr>
        <w:t>实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  <w:spacing w:val="-4"/>
        </w:rPr>
        <w:t>客观</w:t>
      </w:r>
      <w:r>
        <w:rPr>
          <w:rFonts w:ascii="宋体" w:hAnsi="宋体" w:cs="宋体" w:eastAsia="宋体" w:hint="default"/>
          <w:spacing w:val="-4"/>
        </w:rPr>
        <w:t>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地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对</w:t>
      </w:r>
      <w:r>
        <w:rPr/>
        <w:t>公司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控制自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/>
        <w:t>报告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异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380" w:lineRule="exact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</w:rPr>
        <w:t>9</w:t>
      </w:r>
      <w:r>
        <w:rPr/>
        <w:t>、公司</w:t>
      </w:r>
      <w:r>
        <w:rPr>
          <w:rFonts w:ascii="Microsoft JhengHei" w:hAnsi="Microsoft JhengHei" w:cs="Microsoft JhengHei" w:eastAsia="Microsoft JhengHei" w:hint="default"/>
        </w:rPr>
        <w:t>建</w:t>
      </w:r>
      <w:r>
        <w:rPr>
          <w:rFonts w:ascii="Microsoft JhengHei" w:hAnsi="Microsoft JhengHei" w:cs="Microsoft JhengHei" w:eastAsia="Microsoft JhengHei" w:hint="default"/>
        </w:rPr>
        <w:t>立</w:t>
      </w:r>
      <w:r>
        <w:rPr/>
        <w:t>和实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幕</w:t>
      </w:r>
      <w:r>
        <w:rPr/>
        <w:t>信</w:t>
      </w:r>
      <w:r>
        <w:rPr>
          <w:rFonts w:ascii="Microsoft JhengHei" w:hAnsi="Microsoft JhengHei" w:cs="Microsoft JhengHei" w:eastAsia="Microsoft JhengHei" w:hint="default"/>
        </w:rPr>
        <w:t>息</w:t>
      </w:r>
      <w:r>
        <w:rPr>
          <w:rFonts w:ascii="Microsoft JhengHei" w:hAnsi="Microsoft JhengHei" w:cs="Microsoft JhengHei" w:eastAsia="Microsoft JhengHei" w:hint="default"/>
        </w:rPr>
        <w:t>知</w:t>
      </w:r>
      <w:r>
        <w:rPr>
          <w:rFonts w:ascii="Microsoft JhengHei" w:hAnsi="Microsoft JhengHei" w:cs="Microsoft JhengHei" w:eastAsia="Microsoft JhengHei" w:hint="default"/>
        </w:rPr>
        <w:t>情</w:t>
      </w:r>
      <w:r>
        <w:rPr/>
        <w:t>人管理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/>
        <w:t>度的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04" w:firstLine="480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spacing w:val="-58"/>
        </w:rPr>
        <w:t> </w:t>
      </w:r>
      <w:r>
        <w:rPr>
          <w:rFonts w:ascii="宋体" w:hAnsi="宋体" w:cs="宋体" w:eastAsia="宋体" w:hint="default"/>
        </w:rPr>
        <w:t>2009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spacing w:val="-7"/>
        </w:rPr>
        <w:t>年</w:t>
      </w:r>
      <w:r>
        <w:rPr>
          <w:rFonts w:ascii="宋体" w:hAnsi="宋体" w:cs="宋体" w:eastAsia="宋体" w:hint="default"/>
          <w:spacing w:val="-7"/>
        </w:rPr>
        <w:t>第</w:t>
      </w:r>
      <w:r>
        <w:rPr>
          <w:spacing w:val="-7"/>
        </w:rPr>
        <w:t>二</w:t>
      </w:r>
      <w:r>
        <w:rPr>
          <w:rFonts w:ascii="宋体" w:hAnsi="宋体" w:cs="宋体" w:eastAsia="宋体" w:hint="default"/>
          <w:spacing w:val="-7"/>
        </w:rPr>
        <w:t>次</w:t>
      </w:r>
      <w:r>
        <w:rPr>
          <w:rFonts w:ascii="宋体" w:hAnsi="宋体" w:cs="宋体" w:eastAsia="宋体" w:hint="default"/>
          <w:spacing w:val="-7"/>
        </w:rPr>
        <w:t>临</w:t>
      </w:r>
      <w:r>
        <w:rPr>
          <w:spacing w:val="-7"/>
        </w:rPr>
        <w:t>时会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审</w:t>
      </w:r>
      <w:r>
        <w:rPr>
          <w:rFonts w:ascii="宋体" w:hAnsi="宋体" w:cs="宋体" w:eastAsia="宋体" w:hint="default"/>
          <w:spacing w:val="-7"/>
        </w:rPr>
        <w:t>议</w:t>
      </w:r>
      <w:r>
        <w:rPr>
          <w:rFonts w:ascii="宋体" w:hAnsi="宋体" w:cs="宋体" w:eastAsia="宋体" w:hint="default"/>
          <w:spacing w:val="-7"/>
        </w:rPr>
        <w:t>通</w:t>
      </w:r>
      <w:r>
        <w:rPr>
          <w:rFonts w:ascii="宋体" w:hAnsi="宋体" w:cs="宋体" w:eastAsia="宋体" w:hint="default"/>
          <w:spacing w:val="-7"/>
        </w:rPr>
        <w:t>过</w:t>
      </w:r>
      <w:r>
        <w:rPr>
          <w:rFonts w:ascii="宋体" w:hAnsi="宋体" w:cs="宋体" w:eastAsia="宋体" w:hint="default"/>
          <w:spacing w:val="-7"/>
        </w:rPr>
        <w:t>了</w:t>
      </w:r>
      <w:r>
        <w:rPr>
          <w:spacing w:val="-7"/>
        </w:rPr>
        <w:t>《</w:t>
      </w:r>
      <w:r>
        <w:rPr>
          <w:rFonts w:ascii="宋体" w:hAnsi="宋体" w:cs="宋体" w:eastAsia="宋体" w:hint="default"/>
          <w:spacing w:val="-7"/>
        </w:rPr>
        <w:t>内</w:t>
      </w:r>
      <w:r>
        <w:rPr>
          <w:rFonts w:ascii="宋体" w:hAnsi="宋体" w:cs="宋体" w:eastAsia="宋体" w:hint="default"/>
          <w:spacing w:val="-7"/>
        </w:rPr>
        <w:t>幕</w:t>
      </w:r>
      <w:r>
        <w:rPr>
          <w:spacing w:val="-7"/>
        </w:rPr>
        <w:t>信息</w:t>
      </w:r>
      <w:r>
        <w:rPr>
          <w:rFonts w:ascii="宋体" w:hAnsi="宋体" w:cs="宋体" w:eastAsia="宋体" w:hint="default"/>
          <w:spacing w:val="-7"/>
        </w:rPr>
        <w:t>及</w:t>
      </w:r>
      <w:r>
        <w:rPr>
          <w:rFonts w:ascii="宋体" w:hAnsi="宋体" w:cs="宋体" w:eastAsia="宋体" w:hint="default"/>
          <w:spacing w:val="-7"/>
        </w:rPr>
        <w:t>知</w:t>
      </w:r>
      <w:r>
        <w:rPr>
          <w:rFonts w:ascii="宋体" w:hAnsi="宋体" w:cs="宋体" w:eastAsia="宋体" w:hint="default"/>
          <w:spacing w:val="-7"/>
        </w:rPr>
        <w:t>情</w:t>
      </w:r>
      <w:r>
        <w:rPr>
          <w:spacing w:val="-7"/>
        </w:rPr>
        <w:t>人</w:t>
      </w:r>
      <w:r>
        <w:rPr>
          <w:rFonts w:ascii="宋体" w:hAnsi="宋体" w:cs="宋体" w:eastAsia="宋体" w:hint="default"/>
          <w:spacing w:val="-7"/>
        </w:rPr>
        <w:t>管理</w:t>
      </w:r>
      <w:r>
        <w:rPr>
          <w:rFonts w:ascii="宋体" w:hAnsi="宋体" w:cs="宋体" w:eastAsia="宋体" w:hint="default"/>
          <w:spacing w:val="-7"/>
        </w:rPr>
        <w:t>制</w:t>
      </w:r>
      <w:r>
        <w:rPr>
          <w:spacing w:val="-7"/>
        </w:rPr>
        <w:t>度》</w:t>
      </w:r>
      <w:r>
        <w:rPr>
          <w:rFonts w:ascii="宋体" w:hAnsi="宋体" w:cs="宋体" w:eastAsia="宋体" w:hint="default"/>
          <w:spacing w:val="-7"/>
        </w:rPr>
        <w:t>，</w:t>
      </w:r>
      <w:r>
        <w:rPr>
          <w:rFonts w:ascii="宋体" w:hAnsi="宋体" w:cs="宋体" w:eastAsia="宋体" w:hint="default"/>
        </w:rPr>
        <w:t> 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行内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登记管理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监</w:t>
      </w:r>
      <w:r>
        <w:rPr/>
        <w:t>事会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</w:t>
      </w:r>
      <w:r>
        <w:rPr/>
        <w:t>：公司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要求</w:t>
      </w:r>
      <w:r>
        <w:rPr>
          <w:rFonts w:ascii="宋体" w:hAnsi="宋体" w:cs="宋体" w:eastAsia="宋体" w:hint="default"/>
        </w:rPr>
        <w:t>建立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幕</w:t>
      </w:r>
      <w:r>
        <w:rPr/>
        <w:t>信息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相应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严</w:t>
      </w:r>
      <w:r>
        <w:rPr>
          <w:rFonts w:ascii="宋体" w:hAnsi="宋体" w:cs="宋体" w:eastAsia="宋体" w:hint="default"/>
        </w:rPr>
        <w:t>格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制</w:t>
      </w:r>
      <w:r>
        <w:rPr/>
        <w:t>度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将</w:t>
      </w:r>
      <w:r>
        <w:rPr/>
        <w:t>《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信息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情</w:t>
      </w:r>
      <w:r>
        <w:rPr/>
        <w:t>人名</w:t>
      </w:r>
      <w:r>
        <w:rPr>
          <w:rFonts w:ascii="宋体" w:hAnsi="宋体" w:cs="宋体" w:eastAsia="宋体" w:hint="default"/>
        </w:rPr>
        <w:t>单</w:t>
      </w:r>
      <w:r>
        <w:rPr/>
        <w:t>》</w:t>
      </w:r>
      <w:r>
        <w:rPr>
          <w:rFonts w:ascii="宋体" w:hAnsi="宋体" w:cs="宋体" w:eastAsia="宋体" w:hint="default"/>
        </w:rPr>
        <w:t>及</w:t>
      </w:r>
      <w:r>
        <w:rPr/>
        <w:t>时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准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完</w:t>
      </w:r>
      <w:r>
        <w:rPr>
          <w:rFonts w:ascii="宋体" w:hAnsi="宋体" w:cs="宋体" w:eastAsia="宋体" w:hint="default"/>
        </w:rPr>
        <w:t>整</w:t>
      </w:r>
      <w:r>
        <w:rPr/>
        <w:t>地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监管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/>
        <w:t>报</w:t>
      </w:r>
      <w:r>
        <w:rPr>
          <w:rFonts w:ascii="宋体" w:hAnsi="宋体" w:cs="宋体" w:eastAsia="宋体" w:hint="default"/>
        </w:rPr>
        <w:t>送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案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幕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both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pStyle w:val="Heading1"/>
        <w:spacing w:line="436" w:lineRule="exact"/>
        <w:ind w:left="3779" w:right="3874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2" w:id="10"/>
      <w:r>
        <w:rPr/>
        <w:t>十、重要事</w:t>
      </w:r>
      <w:r>
        <w:rPr>
          <w:rFonts w:ascii="Microsoft JhengHei" w:hAnsi="Microsoft JhengHei" w:cs="Microsoft JhengHei" w:eastAsia="Microsoft JhengHei" w:hint="default"/>
        </w:rPr>
        <w:t>项</w:t>
      </w:r>
      <w:bookmarkEnd w:id="10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1"/>
        <w:rPr>
          <w:rFonts w:ascii="Microsoft JhengHei" w:hAnsi="Microsoft JhengHei" w:cs="Microsoft JhengHei" w:eastAsia="Microsoft JhengHei" w:hint="default"/>
          <w:b/>
          <w:bCs/>
          <w:sz w:val="36"/>
          <w:szCs w:val="36"/>
        </w:rPr>
      </w:pPr>
    </w:p>
    <w:p>
      <w:pPr>
        <w:pStyle w:val="Heading4"/>
        <w:spacing w:line="240" w:lineRule="auto"/>
        <w:ind w:left="642" w:right="0"/>
        <w:jc w:val="left"/>
        <w:rPr>
          <w:b w:val="0"/>
          <w:bCs w:val="0"/>
        </w:rPr>
      </w:pPr>
      <w:r>
        <w:rPr/>
        <w:t>（一）报告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内，公司无重大</w:t>
      </w:r>
      <w:r>
        <w:rPr>
          <w:rFonts w:ascii="Microsoft JhengHei" w:hAnsi="Microsoft JhengHei" w:cs="Microsoft JhengHei" w:eastAsia="Microsoft JhengHei" w:hint="default"/>
        </w:rPr>
        <w:t>诉讼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仲裁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Heading4"/>
        <w:spacing w:line="240" w:lineRule="auto"/>
        <w:ind w:right="0"/>
        <w:jc w:val="left"/>
        <w:rPr>
          <w:b w:val="0"/>
          <w:bCs w:val="0"/>
        </w:rPr>
      </w:pPr>
      <w:r>
        <w:rPr/>
        <w:t>（二）报告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内，公司不存在</w:t>
      </w:r>
      <w:r>
        <w:rPr>
          <w:rFonts w:ascii="Microsoft JhengHei" w:hAnsi="Microsoft JhengHei" w:cs="Microsoft JhengHei" w:eastAsia="Microsoft JhengHei" w:hint="default"/>
        </w:rPr>
        <w:t>控</w:t>
      </w:r>
      <w:r>
        <w:rPr/>
        <w:t>股股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联方非经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性</w:t>
      </w:r>
      <w:r>
        <w:rPr>
          <w:rFonts w:ascii="Microsoft JhengHei" w:hAnsi="Microsoft JhengHei" w:cs="Microsoft JhengHei" w:eastAsia="Microsoft JhengHei" w:hint="default"/>
        </w:rPr>
        <w:t>占用</w:t>
      </w:r>
      <w:r>
        <w:rPr/>
        <w:t>公司资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spacing w:after="0" w:line="240" w:lineRule="auto"/>
        <w:jc w:val="left"/>
        <w:sectPr>
          <w:pgSz w:w="11900" w:h="16840"/>
          <w:pgMar w:header="876" w:footer="840" w:top="1080" w:bottom="1020" w:left="1100" w:right="1000"/>
        </w:sectPr>
      </w:pPr>
    </w:p>
    <w:p>
      <w:pPr>
        <w:pStyle w:val="BodyText"/>
        <w:spacing w:line="357" w:lineRule="auto" w:before="117"/>
        <w:ind w:left="427" w:right="252" w:firstLine="480"/>
        <w:jc w:val="both"/>
        <w:rPr>
          <w:rFonts w:ascii="宋体" w:hAnsi="宋体" w:cs="宋体" w:eastAsia="宋体" w:hint="default"/>
        </w:rPr>
      </w:pPr>
      <w:r>
        <w:rPr>
          <w:spacing w:val="7"/>
        </w:rPr>
        <w:t>中</w:t>
      </w:r>
      <w:r>
        <w:rPr>
          <w:rFonts w:ascii="宋体" w:hAnsi="宋体" w:cs="宋体" w:eastAsia="宋体" w:hint="default"/>
          <w:spacing w:val="7"/>
        </w:rPr>
        <w:t>磊</w:t>
      </w:r>
      <w:r>
        <w:rPr>
          <w:spacing w:val="7"/>
        </w:rPr>
        <w:t>会</w:t>
      </w:r>
      <w:r>
        <w:rPr>
          <w:rFonts w:ascii="宋体" w:hAnsi="宋体" w:cs="宋体" w:eastAsia="宋体" w:hint="default"/>
          <w:spacing w:val="7"/>
        </w:rPr>
        <w:t>计师</w:t>
      </w:r>
      <w:r>
        <w:rPr>
          <w:spacing w:val="7"/>
        </w:rPr>
        <w:t>事务</w:t>
      </w:r>
      <w:r>
        <w:rPr>
          <w:rFonts w:ascii="宋体" w:hAnsi="宋体" w:cs="宋体" w:eastAsia="宋体" w:hint="default"/>
          <w:spacing w:val="7"/>
        </w:rPr>
        <w:t>所</w:t>
      </w:r>
      <w:r>
        <w:rPr>
          <w:spacing w:val="7"/>
        </w:rPr>
        <w:t>有限</w:t>
      </w:r>
      <w:r>
        <w:rPr>
          <w:rFonts w:ascii="宋体" w:hAnsi="宋体" w:cs="宋体" w:eastAsia="宋体" w:hint="default"/>
          <w:spacing w:val="7"/>
        </w:rPr>
        <w:t>责任</w:t>
      </w:r>
      <w:r>
        <w:rPr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对</w:t>
      </w:r>
      <w:r>
        <w:rPr>
          <w:rFonts w:ascii="宋体" w:hAnsi="宋体" w:cs="宋体" w:eastAsia="宋体" w:hint="default"/>
          <w:spacing w:val="7"/>
        </w:rPr>
        <w:t>本</w:t>
      </w:r>
      <w:r>
        <w:rPr>
          <w:spacing w:val="7"/>
        </w:rPr>
        <w:t>公司</w:t>
      </w:r>
      <w:r>
        <w:rPr>
          <w:rFonts w:ascii="宋体" w:hAnsi="宋体" w:cs="宋体" w:eastAsia="宋体" w:hint="default"/>
          <w:spacing w:val="7"/>
        </w:rPr>
        <w:t>相</w:t>
      </w:r>
      <w:r>
        <w:rPr>
          <w:rFonts w:ascii="宋体" w:hAnsi="宋体" w:cs="宋体" w:eastAsia="宋体" w:hint="default"/>
          <w:spacing w:val="7"/>
        </w:rPr>
        <w:t>关资金</w:t>
      </w:r>
      <w:r>
        <w:rPr>
          <w:rFonts w:ascii="宋体" w:hAnsi="宋体" w:cs="宋体" w:eastAsia="宋体" w:hint="default"/>
          <w:spacing w:val="7"/>
        </w:rPr>
        <w:t>占</w:t>
      </w:r>
      <w:r>
        <w:rPr>
          <w:rFonts w:ascii="宋体" w:hAnsi="宋体" w:cs="宋体" w:eastAsia="宋体" w:hint="default"/>
          <w:spacing w:val="7"/>
        </w:rPr>
        <w:t>用</w:t>
      </w:r>
      <w:r>
        <w:rPr>
          <w:rFonts w:ascii="宋体" w:hAnsi="宋体" w:cs="宋体" w:eastAsia="宋体" w:hint="default"/>
          <w:spacing w:val="7"/>
        </w:rPr>
        <w:t>情况</w:t>
      </w:r>
      <w:r>
        <w:rPr>
          <w:rFonts w:ascii="宋体" w:hAnsi="宋体" w:cs="宋体" w:eastAsia="宋体" w:hint="default"/>
          <w:spacing w:val="7"/>
        </w:rPr>
        <w:t>进</w:t>
      </w:r>
      <w:r>
        <w:rPr>
          <w:rFonts w:ascii="宋体" w:hAnsi="宋体" w:cs="宋体" w:eastAsia="宋体" w:hint="default"/>
          <w:spacing w:val="7"/>
        </w:rPr>
        <w:t>行</w:t>
      </w:r>
      <w:r>
        <w:rPr>
          <w:rFonts w:ascii="宋体" w:hAnsi="宋体" w:cs="宋体" w:eastAsia="宋体" w:hint="default"/>
          <w:spacing w:val="7"/>
        </w:rPr>
        <w:t>了</w:t>
      </w:r>
      <w:r>
        <w:rPr>
          <w:rFonts w:ascii="宋体" w:hAnsi="宋体" w:cs="宋体" w:eastAsia="宋体" w:hint="default"/>
          <w:spacing w:val="7"/>
        </w:rPr>
        <w:t>专</w:t>
      </w:r>
      <w:r>
        <w:rPr>
          <w:rFonts w:ascii="宋体" w:hAnsi="宋体" w:cs="宋体" w:eastAsia="宋体" w:hint="default"/>
          <w:spacing w:val="7"/>
        </w:rPr>
        <w:t>项</w:t>
      </w:r>
      <w:r>
        <w:rPr>
          <w:rFonts w:ascii="宋体" w:hAnsi="宋体" w:cs="宋体" w:eastAsia="宋体" w:hint="default"/>
          <w:spacing w:val="7"/>
        </w:rPr>
        <w:t>说明</w:t>
      </w:r>
      <w:r>
        <w:rPr>
          <w:rFonts w:ascii="宋体" w:hAnsi="宋体" w:cs="宋体" w:eastAsia="宋体" w:hint="default"/>
          <w:spacing w:val="7"/>
        </w:rPr>
        <w:t>，</w:t>
      </w:r>
      <w:r>
        <w:rPr>
          <w:rFonts w:ascii="宋体" w:hAnsi="宋体" w:cs="宋体" w:eastAsia="宋体" w:hint="default"/>
          <w:spacing w:val="7"/>
        </w:rPr>
        <w:t>详</w:t>
      </w:r>
      <w:r>
        <w:rPr>
          <w:rFonts w:ascii="宋体" w:hAnsi="宋体" w:cs="宋体" w:eastAsia="宋体" w:hint="default"/>
          <w:spacing w:val="7"/>
        </w:rPr>
        <w:t>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2012</w:t>
      </w:r>
      <w:r>
        <w:rPr>
          <w:rFonts w:ascii="宋体" w:hAnsi="宋体" w:cs="宋体" w:eastAsia="宋体" w:hint="default"/>
          <w:spacing w:val="-61"/>
        </w:rPr>
        <w:t> </w:t>
      </w:r>
      <w:r>
        <w:rPr/>
        <w:t>年</w:t>
      </w:r>
      <w:r>
        <w:rPr>
          <w:spacing w:val="-61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6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</w:rPr>
        <w:t>24</w:t>
      </w:r>
      <w:r>
        <w:rPr>
          <w:rFonts w:ascii="宋体" w:hAnsi="宋体" w:cs="宋体" w:eastAsia="宋体" w:hint="default"/>
          <w:spacing w:val="-61"/>
        </w:rPr>
        <w:t> </w:t>
      </w:r>
      <w:r>
        <w:rPr>
          <w:rFonts w:ascii="宋体" w:hAnsi="宋体" w:cs="宋体" w:eastAsia="宋体" w:hint="default"/>
          <w:spacing w:val="-3"/>
        </w:rPr>
        <w:t>日</w:t>
      </w:r>
      <w:r>
        <w:rPr>
          <w:rFonts w:ascii="宋体" w:hAnsi="宋体" w:cs="宋体" w:eastAsia="宋体" w:hint="default"/>
          <w:spacing w:val="-3"/>
        </w:rPr>
        <w:t>在</w:t>
      </w:r>
      <w:r>
        <w:rPr>
          <w:rFonts w:ascii="宋体" w:hAnsi="宋体" w:cs="宋体" w:eastAsia="宋体" w:hint="default"/>
          <w:spacing w:val="-3"/>
        </w:rPr>
        <w:t>巨潮</w:t>
      </w:r>
      <w:r>
        <w:rPr>
          <w:rFonts w:ascii="宋体" w:hAnsi="宋体" w:cs="宋体" w:eastAsia="宋体" w:hint="default"/>
          <w:spacing w:val="-3"/>
        </w:rPr>
        <w:t>资</w:t>
      </w:r>
      <w:r>
        <w:rPr>
          <w:rFonts w:ascii="宋体" w:hAnsi="宋体" w:cs="宋体" w:eastAsia="宋体" w:hint="default"/>
          <w:spacing w:val="-3"/>
        </w:rPr>
        <w:t>讯</w:t>
      </w:r>
      <w:r>
        <w:rPr>
          <w:spacing w:val="-3"/>
        </w:rPr>
        <w:t>网（</w:t>
      </w:r>
      <w:r>
        <w:rPr>
          <w:rFonts w:ascii="宋体" w:hAnsi="宋体" w:cs="宋体" w:eastAsia="宋体" w:hint="default"/>
          <w:spacing w:val="-3"/>
        </w:rPr>
      </w:r>
      <w:hyperlink r:id="rId9">
        <w:r>
          <w:rPr>
            <w:rFonts w:ascii="宋体" w:hAnsi="宋体" w:cs="宋体" w:eastAsia="宋体" w:hint="default"/>
            <w:spacing w:val="-3"/>
            <w:u w:val="single" w:color="000000"/>
          </w:rPr>
          <w:t>http://www.cninfo.com.cn</w:t>
        </w:r>
        <w:r>
          <w:rPr>
            <w:rFonts w:ascii="宋体" w:hAnsi="宋体" w:cs="宋体" w:eastAsia="宋体" w:hint="default"/>
            <w:spacing w:val="-3"/>
          </w:rPr>
        </w:r>
      </w:hyperlink>
      <w:r>
        <w:rPr>
          <w:spacing w:val="-3"/>
        </w:rPr>
        <w:t>）与</w:t>
      </w:r>
      <w:r>
        <w:rPr>
          <w:rFonts w:ascii="宋体" w:hAnsi="宋体" w:cs="宋体" w:eastAsia="宋体" w:hint="default"/>
          <w:spacing w:val="-3"/>
        </w:rPr>
        <w:t>本</w:t>
      </w:r>
      <w:r>
        <w:rPr>
          <w:spacing w:val="-3"/>
        </w:rPr>
        <w:t>年报</w:t>
      </w:r>
      <w:r>
        <w:rPr>
          <w:rFonts w:ascii="宋体" w:hAnsi="宋体" w:cs="宋体" w:eastAsia="宋体" w:hint="default"/>
          <w:spacing w:val="-3"/>
        </w:rPr>
        <w:t>同</w:t>
      </w:r>
      <w:r>
        <w:rPr>
          <w:spacing w:val="-3"/>
        </w:rPr>
        <w:t>时披露的《</w:t>
      </w:r>
      <w:r>
        <w:rPr>
          <w:rFonts w:ascii="宋体" w:hAnsi="宋体" w:cs="宋体" w:eastAsia="宋体" w:hint="default"/>
          <w:spacing w:val="-3"/>
        </w:rPr>
        <w:t>2011</w:t>
      </w:r>
      <w:r>
        <w:rPr>
          <w:rFonts w:ascii="宋体" w:hAnsi="宋体" w:cs="宋体" w:eastAsia="宋体" w:hint="default"/>
        </w:rPr>
        <w:t> </w:t>
      </w:r>
      <w:r>
        <w:rPr>
          <w:spacing w:val="-5"/>
        </w:rPr>
        <w:t>年度</w:t>
      </w:r>
      <w:r>
        <w:rPr>
          <w:rFonts w:ascii="宋体" w:hAnsi="宋体" w:cs="宋体" w:eastAsia="宋体" w:hint="default"/>
          <w:spacing w:val="-5"/>
        </w:rPr>
        <w:t>控</w:t>
      </w:r>
      <w:r>
        <w:rPr>
          <w:spacing w:val="-5"/>
        </w:rPr>
        <w:t>股股东</w:t>
      </w:r>
      <w:r>
        <w:rPr>
          <w:rFonts w:ascii="宋体" w:hAnsi="宋体" w:cs="宋体" w:eastAsia="宋体" w:hint="default"/>
          <w:spacing w:val="-5"/>
        </w:rPr>
        <w:t>及</w:t>
      </w:r>
      <w:r>
        <w:rPr>
          <w:rFonts w:ascii="宋体" w:hAnsi="宋体" w:cs="宋体" w:eastAsia="宋体" w:hint="default"/>
          <w:spacing w:val="-5"/>
        </w:rPr>
        <w:t>其他关</w:t>
      </w:r>
      <w:r>
        <w:rPr>
          <w:spacing w:val="-5"/>
        </w:rPr>
        <w:t>联</w:t>
      </w:r>
      <w:r>
        <w:rPr>
          <w:rFonts w:ascii="宋体" w:hAnsi="宋体" w:cs="宋体" w:eastAsia="宋体" w:hint="default"/>
          <w:spacing w:val="-5"/>
        </w:rPr>
        <w:t>方</w:t>
      </w:r>
      <w:r>
        <w:rPr>
          <w:rFonts w:ascii="宋体" w:hAnsi="宋体" w:cs="宋体" w:eastAsia="宋体" w:hint="default"/>
          <w:spacing w:val="-5"/>
        </w:rPr>
        <w:t>资金</w:t>
      </w:r>
      <w:r>
        <w:rPr>
          <w:rFonts w:ascii="宋体" w:hAnsi="宋体" w:cs="宋体" w:eastAsia="宋体" w:hint="default"/>
          <w:spacing w:val="-5"/>
        </w:rPr>
        <w:t>占</w:t>
      </w:r>
      <w:r>
        <w:rPr>
          <w:rFonts w:ascii="宋体" w:hAnsi="宋体" w:cs="宋体" w:eastAsia="宋体" w:hint="default"/>
          <w:spacing w:val="-5"/>
        </w:rPr>
        <w:t>用</w:t>
      </w:r>
      <w:r>
        <w:rPr>
          <w:rFonts w:ascii="宋体" w:hAnsi="宋体" w:cs="宋体" w:eastAsia="宋体" w:hint="default"/>
          <w:spacing w:val="-5"/>
        </w:rPr>
        <w:t>情况</w:t>
      </w:r>
      <w:r>
        <w:rPr>
          <w:rFonts w:ascii="宋体" w:hAnsi="宋体" w:cs="宋体" w:eastAsia="宋体" w:hint="default"/>
          <w:spacing w:val="-5"/>
        </w:rPr>
        <w:t>专</w:t>
      </w:r>
      <w:r>
        <w:rPr>
          <w:rFonts w:ascii="宋体" w:hAnsi="宋体" w:cs="宋体" w:eastAsia="宋体" w:hint="default"/>
          <w:spacing w:val="-5"/>
        </w:rPr>
        <w:t>项</w:t>
      </w:r>
      <w:r>
        <w:rPr>
          <w:rFonts w:ascii="宋体" w:hAnsi="宋体" w:cs="宋体" w:eastAsia="宋体" w:hint="default"/>
          <w:spacing w:val="-5"/>
        </w:rPr>
        <w:t>说明</w:t>
      </w:r>
      <w:r>
        <w:rPr>
          <w:spacing w:val="-5"/>
        </w:rPr>
        <w:t>》</w:t>
      </w:r>
      <w:r>
        <w:rPr>
          <w:rFonts w:ascii="宋体" w:hAnsi="宋体" w:cs="宋体" w:eastAsia="宋体" w:hint="default"/>
          <w:spacing w:val="-5"/>
        </w:rPr>
        <w:t>。</w:t>
      </w:r>
      <w:r>
        <w:rPr>
          <w:rFonts w:ascii="宋体" w:hAnsi="宋体" w:cs="宋体" w:eastAsia="宋体" w:hint="default"/>
          <w:spacing w:val="-5"/>
        </w:rPr>
        <w:t> </w:t>
      </w:r>
    </w:p>
    <w:p>
      <w:pPr>
        <w:pStyle w:val="BodyText"/>
        <w:spacing w:line="240" w:lineRule="auto" w:before="34"/>
        <w:ind w:left="90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907"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内，公司无</w:t>
      </w:r>
      <w:r>
        <w:rPr>
          <w:rFonts w:ascii="Microsoft JhengHei" w:hAnsi="Microsoft JhengHei" w:cs="Microsoft JhengHei" w:eastAsia="Microsoft JhengHei" w:hint="default"/>
        </w:rPr>
        <w:t>破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重整</w:t>
      </w:r>
      <w:r>
        <w:rPr>
          <w:rFonts w:ascii="Microsoft JhengHei" w:hAnsi="Microsoft JhengHei" w:cs="Microsoft JhengHei" w:eastAsia="Microsoft JhengHei" w:hint="default"/>
        </w:rPr>
        <w:t>相关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4"/>
        <w:rPr>
          <w:rFonts w:ascii="Microsoft JhengHei" w:hAnsi="Microsoft JhengHei" w:cs="Microsoft JhengHei" w:eastAsia="Microsoft JhengHei" w:hint="default"/>
          <w:b/>
          <w:bCs/>
          <w:sz w:val="29"/>
          <w:szCs w:val="29"/>
        </w:rPr>
      </w:pPr>
    </w:p>
    <w:p>
      <w:pPr>
        <w:pStyle w:val="Heading4"/>
        <w:spacing w:line="266" w:lineRule="auto"/>
        <w:ind w:left="428" w:right="0" w:firstLine="480"/>
        <w:jc w:val="left"/>
        <w:rPr>
          <w:b w:val="0"/>
          <w:bCs w:val="0"/>
        </w:rPr>
      </w:pPr>
      <w:r>
        <w:rPr/>
        <w:t>（四）报告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内公司没有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/>
        <w:t>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>
          <w:rFonts w:ascii="Microsoft JhengHei" w:hAnsi="Microsoft JhengHei" w:cs="Microsoft JhengHei" w:eastAsia="Microsoft JhengHei" w:hint="default"/>
        </w:rPr>
        <w:t>上</w:t>
      </w:r>
      <w:r>
        <w:rPr/>
        <w:t>市公司股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参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商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银</w:t>
      </w:r>
      <w:r>
        <w:rPr>
          <w:rFonts w:ascii="Microsoft JhengHei" w:hAnsi="Microsoft JhengHei" w:cs="Microsoft JhengHei" w:eastAsia="Microsoft JhengHei" w:hint="default"/>
        </w:rPr>
        <w:t>行</w:t>
      </w:r>
      <w:r>
        <w:rPr/>
        <w:t>、证券公司、保</w:t>
      </w:r>
      <w:r>
        <w:rPr>
          <w:rFonts w:ascii="Microsoft JhengHei" w:hAnsi="Microsoft JhengHei" w:cs="Microsoft JhengHei" w:eastAsia="Microsoft JhengHei" w:hint="default"/>
        </w:rPr>
        <w:t>险</w:t>
      </w:r>
      <w:r>
        <w:rPr/>
        <w:t>公 司、信</w:t>
      </w:r>
      <w:r>
        <w:rPr>
          <w:rFonts w:ascii="Microsoft JhengHei" w:hAnsi="Microsoft JhengHei" w:cs="Microsoft JhengHei" w:eastAsia="Microsoft JhengHei" w:hint="default"/>
        </w:rPr>
        <w:t>托</w:t>
      </w:r>
      <w:r>
        <w:rPr/>
        <w:t>公司和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>
          <w:rFonts w:ascii="Microsoft JhengHei" w:hAnsi="Microsoft JhengHei" w:cs="Microsoft JhengHei" w:eastAsia="Microsoft JhengHei" w:hint="default"/>
        </w:rPr>
        <w:t>货</w:t>
      </w:r>
      <w:r>
        <w:rPr/>
        <w:t>公司</w:t>
      </w:r>
      <w:r>
        <w:rPr>
          <w:rFonts w:ascii="Microsoft JhengHei" w:hAnsi="Microsoft JhengHei" w:cs="Microsoft JhengHei" w:eastAsia="Microsoft JhengHei" w:hint="default"/>
        </w:rPr>
        <w:t>等</w:t>
      </w:r>
      <w:r>
        <w:rPr>
          <w:rFonts w:ascii="Microsoft JhengHei" w:hAnsi="Microsoft JhengHei" w:cs="Microsoft JhengHei" w:eastAsia="Microsoft JhengHei" w:hint="default"/>
        </w:rPr>
        <w:t>金</w:t>
      </w:r>
      <w:r>
        <w:rPr>
          <w:rFonts w:ascii="Microsoft JhengHei" w:hAnsi="Microsoft JhengHei" w:cs="Microsoft JhengHei" w:eastAsia="Microsoft JhengHei" w:hint="default"/>
        </w:rPr>
        <w:t>融企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/>
        <w:t>。</w:t>
      </w:r>
      <w:r>
        <w:rPr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27"/>
          <w:szCs w:val="27"/>
        </w:rPr>
      </w:pPr>
    </w:p>
    <w:p>
      <w:pPr>
        <w:pStyle w:val="Heading4"/>
        <w:spacing w:line="240" w:lineRule="auto"/>
        <w:ind w:left="922" w:right="0"/>
        <w:jc w:val="left"/>
        <w:rPr>
          <w:rFonts w:ascii="宋体" w:hAnsi="宋体" w:cs="宋体" w:eastAsia="宋体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五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内公司无重大</w:t>
      </w:r>
      <w:r>
        <w:rPr>
          <w:rFonts w:ascii="Microsoft JhengHei" w:hAnsi="Microsoft JhengHei" w:cs="Microsoft JhengHei" w:eastAsia="Microsoft JhengHei" w:hint="default"/>
        </w:rPr>
        <w:t>收</w:t>
      </w:r>
      <w:r>
        <w:rPr>
          <w:rFonts w:ascii="Microsoft JhengHei" w:hAnsi="Microsoft JhengHei" w:cs="Microsoft JhengHei" w:eastAsia="Microsoft JhengHei" w:hint="default"/>
        </w:rPr>
        <w:t>购</w:t>
      </w:r>
      <w:r>
        <w:rPr/>
        <w:t>及</w:t>
      </w:r>
      <w:r>
        <w:rPr>
          <w:rFonts w:ascii="Microsoft JhengHei" w:hAnsi="Microsoft JhengHei" w:cs="Microsoft JhengHei" w:eastAsia="Microsoft JhengHei" w:hint="default"/>
        </w:rPr>
        <w:t>出</w:t>
      </w:r>
      <w:r>
        <w:rPr>
          <w:rFonts w:ascii="Microsoft JhengHei" w:hAnsi="Microsoft JhengHei" w:cs="Microsoft JhengHei" w:eastAsia="Microsoft JhengHei" w:hint="default"/>
        </w:rPr>
        <w:t>售</w:t>
      </w:r>
      <w:r>
        <w:rPr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宋体" w:hAnsi="宋体" w:cs="宋体" w:eastAsia="宋体" w:hint="default"/>
          <w:b w:val="0"/>
          <w:bCs w:val="0"/>
        </w:rPr>
        <w:t>。</w:t>
      </w:r>
      <w:r>
        <w:rPr>
          <w:rFonts w:ascii="宋体" w:hAnsi="宋体" w:cs="宋体" w:eastAsia="宋体" w:hint="default"/>
          <w:b w:val="0"/>
          <w:bCs w:val="0"/>
        </w:rPr>
        <w:t> </w:t>
      </w:r>
    </w:p>
    <w:p>
      <w:pPr>
        <w:pStyle w:val="BodyText"/>
        <w:spacing w:line="240" w:lineRule="auto" w:before="129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908" w:right="0"/>
        <w:jc w:val="left"/>
        <w:rPr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六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内，公司</w:t>
      </w:r>
      <w:r>
        <w:rPr>
          <w:rFonts w:ascii="Microsoft JhengHei" w:hAnsi="Microsoft JhengHei" w:cs="Microsoft JhengHei" w:eastAsia="Microsoft JhengHei" w:hint="default"/>
        </w:rPr>
        <w:t>未</w:t>
      </w:r>
      <w:r>
        <w:rPr/>
        <w:t>实</w:t>
      </w:r>
      <w:r>
        <w:rPr>
          <w:rFonts w:ascii="Microsoft JhengHei" w:hAnsi="Microsoft JhengHei" w:cs="Microsoft JhengHei" w:eastAsia="Microsoft JhengHei" w:hint="default"/>
        </w:rPr>
        <w:t>施</w:t>
      </w:r>
      <w:r>
        <w:rPr/>
        <w:t>股</w:t>
      </w:r>
      <w:r>
        <w:rPr>
          <w:rFonts w:ascii="Microsoft JhengHei" w:hAnsi="Microsoft JhengHei" w:cs="Microsoft JhengHei" w:eastAsia="Microsoft JhengHei" w:hint="default"/>
        </w:rPr>
        <w:t>权</w:t>
      </w:r>
      <w:r>
        <w:rPr>
          <w:rFonts w:ascii="Microsoft JhengHei" w:hAnsi="Microsoft JhengHei" w:cs="Microsoft JhengHei" w:eastAsia="Microsoft JhengHei" w:hint="default"/>
        </w:rPr>
        <w:t>激励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9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left="922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七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内重大</w:t>
      </w:r>
      <w:r>
        <w:rPr>
          <w:rFonts w:ascii="Microsoft JhengHei" w:hAnsi="Microsoft JhengHei" w:cs="Microsoft JhengHei" w:eastAsia="Microsoft JhengHei" w:hint="default"/>
        </w:rPr>
        <w:t>关</w:t>
      </w:r>
      <w:r>
        <w:rPr>
          <w:rFonts w:ascii="Microsoft JhengHei" w:hAnsi="Microsoft JhengHei" w:cs="Microsoft JhengHei" w:eastAsia="Microsoft JhengHei" w:hint="default"/>
        </w:rPr>
        <w:t>联交易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9"/>
        <w:ind w:left="922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,</w:t>
      </w:r>
      <w:r>
        <w:rPr/>
        <w:t>公司与</w:t>
      </w:r>
      <w:r>
        <w:rPr>
          <w:rFonts w:ascii="宋体" w:hAnsi="宋体" w:cs="宋体" w:eastAsia="宋体" w:hint="default"/>
        </w:rPr>
        <w:t>日常经营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0" w:right="1159" w:firstLine="0"/>
        <w:jc w:val="righ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2"/>
          <w:sz w:val="18"/>
          <w:szCs w:val="18"/>
        </w:rPr>
        <w:t>单位</w:t>
      </w:r>
      <w:r>
        <w:rPr>
          <w:rFonts w:ascii="宋体" w:hAnsi="宋体" w:cs="宋体" w:eastAsia="宋体" w:hint="default"/>
          <w:spacing w:val="-2"/>
          <w:sz w:val="18"/>
          <w:szCs w:val="18"/>
        </w:rPr>
        <w:t>：人</w:t>
      </w:r>
      <w:r>
        <w:rPr>
          <w:rFonts w:ascii="宋体" w:hAnsi="宋体" w:cs="宋体" w:eastAsia="宋体" w:hint="default"/>
          <w:spacing w:val="-2"/>
          <w:sz w:val="18"/>
          <w:szCs w:val="18"/>
        </w:rPr>
        <w:t>民币</w:t>
      </w:r>
      <w:r>
        <w:rPr>
          <w:rFonts w:ascii="宋体" w:hAnsi="宋体" w:cs="宋体" w:eastAsia="宋体" w:hint="default"/>
          <w:spacing w:val="-2"/>
          <w:sz w:val="18"/>
          <w:szCs w:val="18"/>
        </w:rPr>
        <w:t>万</w:t>
      </w:r>
      <w:r>
        <w:rPr>
          <w:rFonts w:ascii="宋体" w:hAnsi="宋体" w:cs="宋体" w:eastAsia="宋体" w:hint="default"/>
          <w:spacing w:val="-2"/>
          <w:sz w:val="18"/>
          <w:szCs w:val="18"/>
        </w:rPr>
        <w:t>元</w:t>
      </w:r>
      <w:r>
        <w:rPr>
          <w:rFonts w:ascii="宋体" w:hAnsi="宋体" w:cs="宋体" w:eastAsia="宋体" w:hint="default"/>
          <w:spacing w:val="-2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10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26"/>
        <w:gridCol w:w="1368"/>
        <w:gridCol w:w="2098"/>
        <w:gridCol w:w="1680"/>
        <w:gridCol w:w="2102"/>
      </w:tblGrid>
      <w:tr>
        <w:trPr>
          <w:trHeight w:val="465" w:hRule="exact"/>
        </w:trPr>
        <w:tc>
          <w:tcPr>
            <w:tcW w:w="26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3"/>
                <w:szCs w:val="23"/>
              </w:rPr>
            </w:pPr>
          </w:p>
          <w:p>
            <w:pPr>
              <w:pStyle w:val="TableParagraph"/>
              <w:spacing w:line="240" w:lineRule="auto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34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55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方销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售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37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77"/>
              <w:ind w:left="7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采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购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品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和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接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务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26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3" w:lineRule="exact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9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47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交易金额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03" w:lineRule="exact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同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类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交易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  <w:p>
            <w:pPr>
              <w:pStyle w:val="TableParagraph"/>
              <w:spacing w:line="240" w:lineRule="auto"/>
              <w:ind w:left="59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金额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的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例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61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24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龙腾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光电有限公司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9,707.37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100% </w:t>
            </w:r>
          </w:p>
        </w:tc>
      </w:tr>
      <w:tr>
        <w:trPr>
          <w:trHeight w:val="466" w:hRule="exact"/>
        </w:trPr>
        <w:tc>
          <w:tcPr>
            <w:tcW w:w="2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CDCDC"/>
          </w:tcPr>
          <w:p>
            <w:pPr>
              <w:pStyle w:val="TableParagraph"/>
              <w:spacing w:line="240" w:lineRule="auto" w:before="20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8"/>
                <w:szCs w:val="18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8"/>
                <w:szCs w:val="18"/>
              </w:rPr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9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1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9,707.37 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77"/>
              <w:ind w:right="23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100% </w:t>
            </w:r>
          </w:p>
        </w:tc>
      </w:tr>
    </w:tbl>
    <w:p>
      <w:pPr>
        <w:spacing w:line="208" w:lineRule="exact" w:before="0"/>
        <w:ind w:left="428" w:right="0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中：报告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期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内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市公司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向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股股东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及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其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子公司</w:t>
      </w:r>
      <w:r>
        <w:rPr>
          <w:rFonts w:ascii="宋体" w:hAnsi="宋体" w:cs="宋体" w:eastAsia="宋体" w:hint="default"/>
          <w:spacing w:val="-3"/>
          <w:sz w:val="18"/>
          <w:szCs w:val="18"/>
        </w:rPr>
        <w:t>销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售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产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品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或</w:t>
      </w:r>
      <w:r>
        <w:rPr>
          <w:rFonts w:ascii="宋体" w:hAnsi="宋体" w:cs="宋体" w:eastAsia="宋体" w:hint="default"/>
          <w:spacing w:val="-3"/>
          <w:sz w:val="18"/>
          <w:szCs w:val="18"/>
        </w:rPr>
        <w:t>提供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务的</w:t>
      </w:r>
      <w:r>
        <w:rPr>
          <w:rFonts w:ascii="宋体" w:hAnsi="宋体" w:cs="宋体" w:eastAsia="宋体" w:hint="default"/>
          <w:spacing w:val="-3"/>
          <w:sz w:val="18"/>
          <w:szCs w:val="18"/>
        </w:rPr>
        <w:t>关</w:t>
      </w:r>
      <w:r>
        <w:rPr>
          <w:rFonts w:ascii="宋体" w:hAnsi="宋体" w:cs="宋体" w:eastAsia="宋体" w:hint="default"/>
          <w:spacing w:val="-3"/>
          <w:sz w:val="18"/>
          <w:szCs w:val="18"/>
        </w:rPr>
        <w:t>联</w:t>
      </w:r>
      <w:r>
        <w:rPr>
          <w:rFonts w:ascii="宋体" w:hAnsi="宋体" w:cs="宋体" w:eastAsia="宋体" w:hint="default"/>
          <w:spacing w:val="-3"/>
          <w:sz w:val="18"/>
          <w:szCs w:val="18"/>
        </w:rPr>
        <w:t>交易金额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20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。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10"/>
          <w:szCs w:val="10"/>
        </w:rPr>
      </w:pPr>
    </w:p>
    <w:p>
      <w:pPr>
        <w:spacing w:line="460" w:lineRule="exact"/>
        <w:ind w:left="106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"/>
          <w:sz w:val="20"/>
          <w:szCs w:val="20"/>
        </w:rPr>
        <w:pict>
          <v:group style="width:494.2pt;height:23.05pt;mso-position-horizontal-relative:char;mso-position-vertical-relative:line" coordorigin="0,0" coordsize="9884,461">
            <v:group style="position:absolute;left:10;top:345;width:4911;height:102" coordorigin="10,345" coordsize="4911,102">
              <v:shape style="position:absolute;left:10;top:345;width:4911;height:102" coordorigin="10,345" coordsize="4911,102" path="m10,447l4920,447,4920,345,10,345,10,447xe" filled="true" fillcolor="#dcdcdc" stroked="false">
                <v:path arrowok="t"/>
                <v:fill type="solid"/>
              </v:shape>
            </v:group>
            <v:group style="position:absolute;left:22;top:111;width:2;height:234" coordorigin="22,111" coordsize="2,234">
              <v:shape style="position:absolute;left:22;top:111;width:2;height:234" coordorigin="22,111" coordsize="0,234" path="m22,111l22,345e" filled="false" stroked="true" strokeweight="1.2pt" strokecolor="#dcdcdc">
                <v:path arrowok="t"/>
              </v:shape>
            </v:group>
            <v:group style="position:absolute;left:10;top:15;width:4911;height:96" coordorigin="10,15" coordsize="4911,96">
              <v:shape style="position:absolute;left:10;top:15;width:4911;height:96" coordorigin="10,15" coordsize="4911,96" path="m10,111l4920,111,4920,15,10,15,10,111xe" filled="true" fillcolor="#dcdcdc" stroked="false">
                <v:path arrowok="t"/>
                <v:fill type="solid"/>
              </v:shape>
            </v:group>
            <v:group style="position:absolute;left:4908;top:110;width:2;height:236" coordorigin="4908,110" coordsize="2,236">
              <v:shape style="position:absolute;left:4908;top:110;width:2;height:236" coordorigin="4908,110" coordsize="0,236" path="m4908,110l4908,346e" filled="false" stroked="true" strokeweight="1.2pt" strokecolor="#dcdcdc">
                <v:path arrowok="t"/>
              </v:shape>
            </v:group>
            <v:group style="position:absolute;left:34;top:110;width:4863;height:236" coordorigin="34,110" coordsize="4863,236">
              <v:shape style="position:absolute;left:34;top:110;width:4863;height:236" coordorigin="34,110" coordsize="4863,236" path="m34,346l4896,346,4896,110,34,110,34,346xe" filled="true" fillcolor="#dcdcdc" stroked="false">
                <v:path arrowok="t"/>
                <v:fill type="solid"/>
              </v:shape>
            </v:group>
            <v:group style="position:absolute;left:10;top:10;width:4911;height:2" coordorigin="10,10" coordsize="4911,2">
              <v:shape style="position:absolute;left:10;top:10;width:4911;height:2" coordorigin="10,10" coordsize="4911,0" path="m10,10l4920,10e" filled="false" stroked="true" strokeweight=".48pt" strokecolor="#000000">
                <v:path arrowok="t"/>
              </v:shape>
            </v:group>
            <v:group style="position:absolute;left:4930;top:10;width:4944;height:2" coordorigin="4930,10" coordsize="4944,2">
              <v:shape style="position:absolute;left:4930;top:10;width:4944;height:2" coordorigin="4930,10" coordsize="4944,0" path="m4930,10l9874,10e" filled="false" stroked="true" strokeweight=".48pt" strokecolor="#000000">
                <v:path arrowok="t"/>
              </v:shape>
            </v:group>
            <v:group style="position:absolute;left:5;top:5;width:2;height:452" coordorigin="5,5" coordsize="2,452">
              <v:shape style="position:absolute;left:5;top:5;width:2;height:452" coordorigin="5,5" coordsize="0,452" path="m5,5l5,456e" filled="false" stroked="true" strokeweight=".48pt" strokecolor="#000000">
                <v:path arrowok="t"/>
              </v:shape>
            </v:group>
            <v:group style="position:absolute;left:10;top:451;width:4911;height:2" coordorigin="10,451" coordsize="4911,2">
              <v:shape style="position:absolute;left:10;top:451;width:4911;height:2" coordorigin="10,451" coordsize="4911,0" path="m10,451l4920,451e" filled="false" stroked="true" strokeweight=".48pt" strokecolor="#000000">
                <v:path arrowok="t"/>
              </v:shape>
            </v:group>
            <v:group style="position:absolute;left:4925;top:5;width:2;height:452" coordorigin="4925,5" coordsize="2,452">
              <v:shape style="position:absolute;left:4925;top:5;width:2;height:452" coordorigin="4925,5" coordsize="0,452" path="m4925,5l4925,456e" filled="false" stroked="true" strokeweight=".48pt" strokecolor="#000000">
                <v:path arrowok="t"/>
              </v:shape>
            </v:group>
            <v:group style="position:absolute;left:4930;top:451;width:4944;height:2" coordorigin="4930,451" coordsize="4944,2">
              <v:shape style="position:absolute;left:4930;top:451;width:4944;height:2" coordorigin="4930,451" coordsize="4944,0" path="m4930,451l9874,451e" filled="false" stroked="true" strokeweight=".48pt" strokecolor="#000000">
                <v:path arrowok="t"/>
              </v:shape>
            </v:group>
            <v:group style="position:absolute;left:9878;top:5;width:2;height:452" coordorigin="9878,5" coordsize="2,452">
              <v:shape style="position:absolute;left:9878;top:5;width:2;height:452" coordorigin="9878,5" coordsize="0,452" path="m9878,5l9878,456e" filled="false" stroked="true" strokeweight=".48pt" strokecolor="#000000">
                <v:path arrowok="t"/>
              </v:shape>
              <v:shape style="position:absolute;left:5;top:10;width:4920;height:442" type="#_x0000_t202" filled="false" stroked="false">
                <v:textbox inset="0,0,0,0">
                  <w:txbxContent>
                    <w:p>
                      <w:pPr>
                        <w:spacing w:before="68"/>
                        <w:ind w:left="28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与年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初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临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时披露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异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说明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925;top:10;width:4954;height:442" type="#_x0000_t202" filled="false" stroked="false">
                <v:textbox inset="0,0,0,0">
                  <w:txbxContent>
                    <w:p>
                      <w:pPr>
                        <w:spacing w:before="68"/>
                        <w:ind w:left="86" w:right="0" w:firstLine="0"/>
                        <w:jc w:val="center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无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异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"/>
          <w:sz w:val="20"/>
          <w:szCs w:val="20"/>
        </w:rPr>
      </w:r>
    </w:p>
    <w:p>
      <w:pPr>
        <w:pStyle w:val="BodyText"/>
        <w:spacing w:line="265" w:lineRule="exact" w:before="0"/>
        <w:ind w:left="90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357" w:lineRule="auto"/>
        <w:ind w:left="427" w:right="263" w:firstLine="480"/>
        <w:jc w:val="both"/>
        <w:rPr>
          <w:rFonts w:ascii="宋体" w:hAnsi="宋体" w:cs="宋体" w:eastAsia="宋体" w:hint="default"/>
        </w:rPr>
      </w:pPr>
      <w:r>
        <w:rPr>
          <w:spacing w:val="-2"/>
        </w:rPr>
        <w:t>（</w:t>
      </w:r>
      <w:r>
        <w:rPr>
          <w:rFonts w:ascii="宋体" w:hAnsi="宋体" w:cs="宋体" w:eastAsia="宋体" w:hint="default"/>
          <w:spacing w:val="-2"/>
        </w:rPr>
        <w:t>1</w:t>
      </w:r>
      <w:r>
        <w:rPr>
          <w:spacing w:val="-2"/>
        </w:rPr>
        <w:t>）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上关</w:t>
      </w:r>
      <w:r>
        <w:rPr>
          <w:spacing w:val="-2"/>
        </w:rPr>
        <w:t>联</w:t>
      </w:r>
      <w:r>
        <w:rPr>
          <w:rFonts w:ascii="宋体" w:hAnsi="宋体" w:cs="宋体" w:eastAsia="宋体" w:hint="default"/>
          <w:spacing w:val="-2"/>
        </w:rPr>
        <w:t>交易</w:t>
      </w:r>
      <w:r>
        <w:rPr>
          <w:rFonts w:ascii="宋体" w:hAnsi="宋体" w:cs="宋体" w:eastAsia="宋体" w:hint="default"/>
          <w:spacing w:val="-2"/>
        </w:rPr>
        <w:t>为</w:t>
      </w:r>
      <w:r>
        <w:rPr>
          <w:spacing w:val="-2"/>
        </w:rPr>
        <w:t>公司</w:t>
      </w:r>
      <w:r>
        <w:rPr>
          <w:rFonts w:ascii="宋体" w:hAnsi="宋体" w:cs="宋体" w:eastAsia="宋体" w:hint="default"/>
          <w:spacing w:val="-2"/>
        </w:rPr>
        <w:t>日常经营</w:t>
      </w:r>
      <w:r>
        <w:rPr>
          <w:spacing w:val="-2"/>
        </w:rPr>
        <w:t>中的</w:t>
      </w:r>
      <w:r>
        <w:rPr>
          <w:rFonts w:ascii="宋体" w:hAnsi="宋体" w:cs="宋体" w:eastAsia="宋体" w:hint="default"/>
          <w:spacing w:val="-2"/>
        </w:rPr>
        <w:t>持</w:t>
      </w:r>
      <w:r>
        <w:rPr>
          <w:rFonts w:ascii="宋体" w:hAnsi="宋体" w:cs="宋体" w:eastAsia="宋体" w:hint="default"/>
          <w:spacing w:val="-2"/>
        </w:rPr>
        <w:t>续</w:t>
      </w:r>
      <w:r>
        <w:rPr>
          <w:rFonts w:ascii="宋体" w:hAnsi="宋体" w:cs="宋体" w:eastAsia="宋体" w:hint="default"/>
          <w:spacing w:val="-2"/>
        </w:rPr>
        <w:t>性业</w:t>
      </w:r>
      <w:r>
        <w:rPr>
          <w:spacing w:val="-2"/>
        </w:rPr>
        <w:t>务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  <w:spacing w:val="-2"/>
        </w:rPr>
        <w:t>遵循</w:t>
      </w:r>
      <w:r>
        <w:rPr>
          <w:spacing w:val="-2"/>
        </w:rPr>
        <w:t>市场定</w:t>
      </w:r>
      <w:r>
        <w:rPr>
          <w:rFonts w:ascii="宋体" w:hAnsi="宋体" w:cs="宋体" w:eastAsia="宋体" w:hint="default"/>
          <w:spacing w:val="-2"/>
        </w:rPr>
        <w:t>价</w:t>
      </w:r>
      <w:r>
        <w:rPr>
          <w:rFonts w:ascii="宋体" w:hAnsi="宋体" w:cs="宋体" w:eastAsia="宋体" w:hint="default"/>
          <w:spacing w:val="-2"/>
        </w:rPr>
        <w:t>原则，</w:t>
      </w:r>
      <w:r>
        <w:rPr>
          <w:rFonts w:ascii="宋体" w:hAnsi="宋体" w:cs="宋体" w:eastAsia="宋体" w:hint="default"/>
          <w:spacing w:val="-2"/>
        </w:rPr>
        <w:t>没</w:t>
      </w:r>
      <w:r>
        <w:rPr>
          <w:spacing w:val="-2"/>
        </w:rPr>
        <w:t>有</w:t>
      </w:r>
      <w:r>
        <w:rPr>
          <w:rFonts w:ascii="宋体" w:hAnsi="宋体" w:cs="宋体" w:eastAsia="宋体" w:hint="default"/>
          <w:spacing w:val="-2"/>
        </w:rPr>
        <w:t>损</w:t>
      </w:r>
      <w:r>
        <w:rPr>
          <w:rFonts w:ascii="宋体" w:hAnsi="宋体" w:cs="宋体" w:eastAsia="宋体" w:hint="default"/>
          <w:spacing w:val="-2"/>
        </w:rPr>
        <w:t>害</w:t>
      </w:r>
      <w:r>
        <w:rPr>
          <w:spacing w:val="-2"/>
        </w:rPr>
        <w:t>公</w:t>
      </w:r>
      <w:r>
        <w:rPr/>
        <w:t> 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预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影响</w:t>
      </w:r>
      <w:r>
        <w:rPr/>
        <w:t>公司的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公司有</w:t>
      </w:r>
      <w:r>
        <w:rPr>
          <w:rFonts w:ascii="宋体" w:hAnsi="宋体" w:cs="宋体" w:eastAsia="宋体" w:hint="default"/>
        </w:rPr>
        <w:t>自</w:t>
      </w:r>
      <w:r>
        <w:rPr>
          <w:rFonts w:ascii="宋体" w:hAnsi="宋体" w:cs="宋体" w:eastAsia="宋体" w:hint="default"/>
        </w:rPr>
        <w:t>主</w:t>
      </w:r>
      <w:r>
        <w:rPr/>
        <w:t>选</w:t>
      </w:r>
      <w:r>
        <w:rPr>
          <w:rFonts w:ascii="宋体" w:hAnsi="宋体" w:cs="宋体" w:eastAsia="宋体" w:hint="default"/>
        </w:rPr>
        <w:t>择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方购销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物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依</w:t>
      </w:r>
      <w:r>
        <w:rPr>
          <w:rFonts w:ascii="宋体" w:hAnsi="宋体" w:cs="宋体" w:eastAsia="宋体" w:hint="default"/>
        </w:rPr>
        <w:t>赖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90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方之间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大额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货</w:t>
      </w:r>
      <w:r>
        <w:rPr>
          <w:rFonts w:ascii="宋体" w:hAnsi="宋体" w:cs="宋体" w:eastAsia="宋体" w:hint="default"/>
        </w:rPr>
        <w:t>退</w:t>
      </w:r>
      <w:r>
        <w:rPr>
          <w:rFonts w:ascii="宋体" w:hAnsi="宋体" w:cs="宋体" w:eastAsia="宋体" w:hint="default"/>
        </w:rPr>
        <w:t>回情况发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left="951" w:right="0" w:hanging="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1"/>
        <w:ind w:left="908" w:right="0" w:firstLine="4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没</w:t>
      </w:r>
      <w:r>
        <w:rPr/>
        <w:t>有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共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外投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6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820" w:right="980"/>
        </w:sectPr>
      </w:pPr>
    </w:p>
    <w:p>
      <w:pPr>
        <w:pStyle w:val="BodyText"/>
        <w:spacing w:line="240" w:lineRule="auto" w:before="117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71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、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存在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等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7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债权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往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情况</w:t>
      </w:r>
      <w:r>
        <w:rPr>
          <w:rFonts w:ascii="宋体" w:hAnsi="宋体" w:cs="宋体" w:eastAsia="宋体" w:hint="default"/>
        </w:rPr>
        <w:t> </w:t>
      </w:r>
    </w:p>
    <w:p>
      <w:pPr>
        <w:spacing w:before="169"/>
        <w:ind w:left="5970" w:right="129" w:firstLine="0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  <w:sz w:val="18"/>
          <w:szCs w:val="18"/>
        </w:rPr>
        <w:t>单位</w:t>
      </w:r>
      <w:r>
        <w:rPr>
          <w:rFonts w:ascii="宋体" w:hAnsi="宋体" w:cs="宋体" w:eastAsia="宋体" w:hint="default"/>
          <w:sz w:val="18"/>
          <w:szCs w:val="18"/>
        </w:rPr>
        <w:t>：人</w:t>
      </w:r>
      <w:r>
        <w:rPr>
          <w:rFonts w:ascii="宋体" w:hAnsi="宋体" w:cs="宋体" w:eastAsia="宋体" w:hint="default"/>
          <w:sz w:val="18"/>
          <w:szCs w:val="18"/>
        </w:rPr>
        <w:t>民币</w:t>
      </w:r>
      <w:r>
        <w:rPr>
          <w:rFonts w:ascii="宋体" w:hAnsi="宋体" w:cs="宋体" w:eastAsia="宋体" w:hint="default"/>
          <w:sz w:val="18"/>
          <w:szCs w:val="18"/>
        </w:rPr>
        <w:t>万</w:t>
      </w:r>
      <w:r>
        <w:rPr>
          <w:rFonts w:ascii="宋体" w:hAnsi="宋体" w:cs="宋体" w:eastAsia="宋体" w:hint="default"/>
          <w:sz w:val="18"/>
          <w:szCs w:val="18"/>
        </w:rPr>
        <w:t>元</w:t>
      </w:r>
      <w:r>
        <w:rPr>
          <w:rFonts w:ascii="宋体" w:hAnsi="宋体" w:cs="宋体" w:eastAsia="宋体" w:hint="default"/>
          <w:sz w:val="18"/>
          <w:szCs w:val="18"/>
        </w:rPr>
        <w:t> </w:t>
      </w:r>
    </w:p>
    <w:p>
      <w:pPr>
        <w:spacing w:line="240" w:lineRule="auto" w:before="12"/>
        <w:rPr>
          <w:rFonts w:ascii="宋体" w:hAnsi="宋体" w:cs="宋体" w:eastAsia="宋体" w:hint="default"/>
          <w:sz w:val="10"/>
          <w:szCs w:val="10"/>
        </w:rPr>
      </w:pPr>
    </w:p>
    <w:tbl>
      <w:tblPr>
        <w:tblW w:w="0" w:type="auto"/>
        <w:jc w:val="left"/>
        <w:tblInd w:w="21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4"/>
        <w:gridCol w:w="946"/>
        <w:gridCol w:w="946"/>
        <w:gridCol w:w="941"/>
        <w:gridCol w:w="1474"/>
        <w:gridCol w:w="2482"/>
      </w:tblGrid>
      <w:tr>
        <w:trPr>
          <w:trHeight w:val="432" w:hRule="exact"/>
        </w:trPr>
        <w:tc>
          <w:tcPr>
            <w:tcW w:w="26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51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8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216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125"/>
              <w:ind w:left="115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上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市公司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提供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资金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248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25"/>
                <w:szCs w:val="25"/>
              </w:rPr>
            </w:pPr>
          </w:p>
          <w:p>
            <w:pPr>
              <w:pStyle w:val="TableParagraph"/>
              <w:spacing w:line="240" w:lineRule="auto"/>
              <w:ind w:left="87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形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成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原因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32" w:hRule="exact"/>
        </w:trPr>
        <w:tc>
          <w:tcPr>
            <w:tcW w:w="26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249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192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发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生额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>
            <w:pPr>
              <w:pStyle w:val="TableParagraph"/>
              <w:spacing w:line="240" w:lineRule="auto" w:before="125"/>
              <w:ind w:left="19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余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额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248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/>
          </w:p>
        </w:tc>
      </w:tr>
      <w:tr>
        <w:trPr>
          <w:trHeight w:val="475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4,000.00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4,500.00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公司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向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,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报告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期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内</w:t>
            </w:r>
          </w:p>
          <w:p>
            <w:pPr>
              <w:pStyle w:val="TableParagraph"/>
              <w:spacing w:line="233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归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还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4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4,000</w:t>
            </w:r>
            <w:r>
              <w:rPr>
                <w:rFonts w:ascii="宋体" w:hAnsi="宋体" w:cs="宋体" w:eastAsia="宋体" w:hint="default"/>
                <w:spacing w:val="-48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万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480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82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7,977.34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3" w:lineRule="exact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受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让爱博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对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公司的</w:t>
            </w:r>
            <w:r>
              <w:rPr>
                <w:rFonts w:ascii="宋体" w:hAnsi="宋体" w:cs="宋体" w:eastAsia="宋体" w:hint="default"/>
                <w:spacing w:val="11"/>
                <w:sz w:val="18"/>
                <w:szCs w:val="18"/>
              </w:rPr>
              <w:t>债</w:t>
            </w: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权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</w:tr>
      <w:tr>
        <w:trPr>
          <w:trHeight w:val="350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昆山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开发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区国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投控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股有限公司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332.56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692.91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100" w:right="0"/>
              <w:jc w:val="lef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付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关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联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方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借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款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利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息</w:t>
            </w:r>
            <w:r>
              <w:rPr>
                <w:rFonts w:ascii="宋体" w:hAnsi="宋体" w:cs="宋体" w:eastAsia="宋体" w:hint="default"/>
                <w:spacing w:val="-3"/>
                <w:sz w:val="18"/>
                <w:szCs w:val="18"/>
              </w:rPr>
              <w:t> </w:t>
            </w:r>
          </w:p>
        </w:tc>
      </w:tr>
      <w:tr>
        <w:trPr>
          <w:trHeight w:val="350" w:hRule="exact"/>
        </w:trPr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FDFDF"/>
          </w:tcPr>
          <w:p>
            <w:pPr>
              <w:pStyle w:val="TableParagraph"/>
              <w:spacing w:line="240" w:lineRule="auto" w:before="20"/>
              <w:ind w:left="81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 w:hAnsi="宋体" w:cs="宋体" w:eastAsia="宋体" w:hint="default"/>
                <w:sz w:val="18"/>
                <w:szCs w:val="18"/>
              </w:rPr>
              <w:t>合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  <w:t> </w:t>
            </w:r>
            <w:r>
              <w:rPr>
                <w:rFonts w:ascii="宋体" w:hAnsi="宋体" w:cs="宋体" w:eastAsia="宋体" w:hint="default"/>
                <w:spacing w:val="2"/>
                <w:sz w:val="18"/>
                <w:szCs w:val="18"/>
              </w:rPr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计</w:t>
            </w:r>
            <w:r>
              <w:rPr>
                <w:rFonts w:ascii="宋体" w:hAnsi="宋体" w:cs="宋体" w:eastAsia="宋体" w:hint="default"/>
                <w:sz w:val="18"/>
                <w:szCs w:val="18"/>
              </w:rPr>
              <w:t>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4,000.00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0.00 </w:t>
            </w:r>
          </w:p>
        </w:tc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7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332.56 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13,170.25 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"/>
              <w:ind w:left="24" w:right="0"/>
              <w:jc w:val="center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</w:tbl>
    <w:p>
      <w:pPr>
        <w:spacing w:line="241" w:lineRule="exact" w:before="0"/>
        <w:ind w:left="147" w:right="129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中：报告</w:t>
      </w:r>
      <w:r>
        <w:rPr>
          <w:rFonts w:ascii="宋体" w:hAnsi="宋体" w:cs="宋体" w:eastAsia="宋体" w:hint="default"/>
          <w:sz w:val="21"/>
          <w:szCs w:val="21"/>
        </w:rPr>
        <w:t>期</w:t>
      </w:r>
      <w:r>
        <w:rPr>
          <w:rFonts w:ascii="宋体" w:hAnsi="宋体" w:cs="宋体" w:eastAsia="宋体" w:hint="default"/>
          <w:sz w:val="21"/>
          <w:szCs w:val="21"/>
        </w:rPr>
        <w:t>内</w:t>
      </w:r>
      <w:r>
        <w:rPr>
          <w:rFonts w:ascii="宋体" w:hAnsi="宋体" w:cs="宋体" w:eastAsia="宋体" w:hint="default"/>
          <w:sz w:val="21"/>
          <w:szCs w:val="21"/>
        </w:rPr>
        <w:t>上</w:t>
      </w:r>
      <w:r>
        <w:rPr>
          <w:rFonts w:ascii="宋体" w:hAnsi="宋体" w:cs="宋体" w:eastAsia="宋体" w:hint="default"/>
          <w:sz w:val="21"/>
          <w:szCs w:val="21"/>
        </w:rPr>
        <w:t>市公司</w:t>
      </w:r>
      <w:r>
        <w:rPr>
          <w:rFonts w:ascii="宋体" w:hAnsi="宋体" w:cs="宋体" w:eastAsia="宋体" w:hint="default"/>
          <w:sz w:val="21"/>
          <w:szCs w:val="21"/>
        </w:rPr>
        <w:t>向</w:t>
      </w:r>
      <w:r>
        <w:rPr>
          <w:rFonts w:ascii="宋体" w:hAnsi="宋体" w:cs="宋体" w:eastAsia="宋体" w:hint="default"/>
          <w:sz w:val="21"/>
          <w:szCs w:val="21"/>
        </w:rPr>
        <w:t>控</w:t>
      </w:r>
      <w:r>
        <w:rPr>
          <w:rFonts w:ascii="宋体" w:hAnsi="宋体" w:cs="宋体" w:eastAsia="宋体" w:hint="default"/>
          <w:sz w:val="21"/>
          <w:szCs w:val="21"/>
        </w:rPr>
        <w:t>股股东</w:t>
      </w:r>
      <w:r>
        <w:rPr>
          <w:rFonts w:ascii="宋体" w:hAnsi="宋体" w:cs="宋体" w:eastAsia="宋体" w:hint="default"/>
          <w:sz w:val="21"/>
          <w:szCs w:val="21"/>
        </w:rPr>
        <w:t>及</w:t>
      </w:r>
      <w:r>
        <w:rPr>
          <w:rFonts w:ascii="宋体" w:hAnsi="宋体" w:cs="宋体" w:eastAsia="宋体" w:hint="default"/>
          <w:sz w:val="21"/>
          <w:szCs w:val="21"/>
        </w:rPr>
        <w:t>其</w:t>
      </w:r>
      <w:r>
        <w:rPr>
          <w:rFonts w:ascii="宋体" w:hAnsi="宋体" w:cs="宋体" w:eastAsia="宋体" w:hint="default"/>
          <w:sz w:val="21"/>
          <w:szCs w:val="21"/>
        </w:rPr>
        <w:t>子公司</w:t>
      </w:r>
      <w:r>
        <w:rPr>
          <w:rFonts w:ascii="宋体" w:hAnsi="宋体" w:cs="宋体" w:eastAsia="宋体" w:hint="default"/>
          <w:sz w:val="21"/>
          <w:szCs w:val="21"/>
        </w:rPr>
        <w:t>提供</w:t>
      </w:r>
      <w:r>
        <w:rPr>
          <w:rFonts w:ascii="宋体" w:hAnsi="宋体" w:cs="宋体" w:eastAsia="宋体" w:hint="default"/>
          <w:sz w:val="21"/>
          <w:szCs w:val="21"/>
        </w:rPr>
        <w:t>资金</w:t>
      </w:r>
      <w:r>
        <w:rPr>
          <w:rFonts w:ascii="宋体" w:hAnsi="宋体" w:cs="宋体" w:eastAsia="宋体" w:hint="default"/>
          <w:sz w:val="21"/>
          <w:szCs w:val="21"/>
        </w:rPr>
        <w:t>的</w:t>
      </w:r>
      <w:r>
        <w:rPr>
          <w:rFonts w:ascii="宋体" w:hAnsi="宋体" w:cs="宋体" w:eastAsia="宋体" w:hint="default"/>
          <w:sz w:val="21"/>
          <w:szCs w:val="21"/>
        </w:rPr>
        <w:t>发</w:t>
      </w:r>
      <w:r>
        <w:rPr>
          <w:rFonts w:ascii="宋体" w:hAnsi="宋体" w:cs="宋体" w:eastAsia="宋体" w:hint="default"/>
          <w:sz w:val="21"/>
          <w:szCs w:val="21"/>
        </w:rPr>
        <w:t>生额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，余</w:t>
      </w:r>
      <w:r>
        <w:rPr>
          <w:rFonts w:ascii="宋体" w:hAnsi="宋体" w:cs="宋体" w:eastAsia="宋体" w:hint="default"/>
          <w:sz w:val="21"/>
          <w:szCs w:val="21"/>
        </w:rPr>
        <w:t>额</w:t>
      </w:r>
      <w:r>
        <w:rPr>
          <w:rFonts w:ascii="宋体" w:hAnsi="宋体" w:cs="宋体" w:eastAsia="宋体" w:hint="default"/>
          <w:sz w:val="21"/>
          <w:szCs w:val="21"/>
        </w:rPr>
        <w:t>为</w:t>
      </w:r>
      <w:r>
        <w:rPr>
          <w:rFonts w:ascii="宋体" w:hAnsi="宋体" w:cs="宋体" w:eastAsia="宋体" w:hint="default"/>
          <w:spacing w:val="-53"/>
          <w:sz w:val="21"/>
          <w:szCs w:val="21"/>
        </w:rPr>
        <w:t> </w:t>
      </w:r>
      <w:r>
        <w:rPr>
          <w:rFonts w:ascii="宋体" w:hAnsi="宋体" w:cs="宋体" w:eastAsia="宋体" w:hint="default"/>
          <w:sz w:val="18"/>
          <w:szCs w:val="18"/>
        </w:rPr>
        <w:t>0.00</w:t>
      </w:r>
      <w:r>
        <w:rPr>
          <w:rFonts w:ascii="宋体" w:hAnsi="宋体" w:cs="宋体" w:eastAsia="宋体" w:hint="default"/>
          <w:spacing w:val="-47"/>
          <w:sz w:val="18"/>
          <w:szCs w:val="18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万</w:t>
      </w:r>
      <w:r>
        <w:rPr>
          <w:rFonts w:ascii="宋体" w:hAnsi="宋体" w:cs="宋体" w:eastAsia="宋体" w:hint="default"/>
          <w:sz w:val="21"/>
          <w:szCs w:val="21"/>
        </w:rPr>
        <w:t>元</w:t>
      </w:r>
      <w:r>
        <w:rPr>
          <w:rFonts w:ascii="宋体" w:hAnsi="宋体" w:cs="宋体" w:eastAsia="宋体" w:hint="default"/>
          <w:sz w:val="21"/>
          <w:szCs w:val="21"/>
        </w:rPr>
        <w:t>。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pStyle w:val="BodyText"/>
        <w:spacing w:line="240" w:lineRule="auto" w:before="122"/>
        <w:ind w:left="627" w:right="129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公司与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方之间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71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71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642" w:right="129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）重大</w:t>
      </w:r>
      <w:r>
        <w:rPr>
          <w:rFonts w:ascii="Microsoft JhengHei" w:hAnsi="Microsoft JhengHei" w:cs="Microsoft JhengHei" w:eastAsia="Microsoft JhengHei" w:hint="default"/>
        </w:rPr>
        <w:t>合同</w:t>
      </w:r>
      <w:r>
        <w:rPr/>
        <w:t>及其</w:t>
      </w:r>
      <w:r>
        <w:rPr>
          <w:rFonts w:ascii="Microsoft JhengHei" w:hAnsi="Microsoft JhengHei" w:cs="Microsoft JhengHei" w:eastAsia="Microsoft JhengHei" w:hint="default"/>
        </w:rPr>
        <w:t>履行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24"/>
        <w:ind w:left="642" w:right="129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履</w:t>
      </w:r>
      <w:r>
        <w:rPr>
          <w:rFonts w:ascii="宋体" w:hAnsi="宋体" w:cs="宋体" w:eastAsia="宋体" w:hint="default"/>
        </w:rPr>
        <w:t>行情况。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89" w:firstLine="494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21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日、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59"/>
        </w:rPr>
        <w:t> </w:t>
      </w:r>
      <w:r>
        <w:rPr>
          <w:rFonts w:ascii="宋体" w:hAnsi="宋体" w:cs="宋体" w:eastAsia="宋体" w:hint="default"/>
        </w:rPr>
        <w:t>8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9"/>
        </w:rPr>
        <w:t> 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与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光电有限公司</w:t>
      </w:r>
      <w:r>
        <w:rPr>
          <w:rFonts w:ascii="宋体" w:hAnsi="宋体" w:cs="宋体" w:eastAsia="宋体" w:hint="default"/>
        </w:rPr>
        <w:t>签</w:t>
      </w:r>
      <w:r>
        <w:rPr>
          <w:rFonts w:ascii="宋体" w:hAnsi="宋体" w:cs="宋体" w:eastAsia="宋体" w:hint="default"/>
        </w:rPr>
        <w:t>订了</w:t>
      </w:r>
      <w:r>
        <w:rPr/>
        <w:t>《</w:t>
      </w:r>
      <w:r>
        <w:rPr>
          <w:rFonts w:ascii="宋体" w:hAnsi="宋体" w:cs="宋体" w:eastAsia="宋体" w:hint="default"/>
        </w:rPr>
        <w:t>日常 </w:t>
      </w:r>
      <w:r>
        <w:rPr>
          <w:rFonts w:ascii="宋体" w:hAnsi="宋体" w:cs="宋体" w:eastAsia="宋体" w:hint="default"/>
          <w:spacing w:val="-11"/>
        </w:rPr>
        <w:t>经营关</w:t>
      </w:r>
      <w:r>
        <w:rPr>
          <w:spacing w:val="-11"/>
        </w:rPr>
        <w:t>联</w:t>
      </w:r>
      <w:r>
        <w:rPr>
          <w:rFonts w:ascii="宋体" w:hAnsi="宋体" w:cs="宋体" w:eastAsia="宋体" w:hint="default"/>
          <w:spacing w:val="-11"/>
        </w:rPr>
        <w:t>交易</w:t>
      </w:r>
      <w:r>
        <w:rPr>
          <w:rFonts w:ascii="宋体" w:hAnsi="宋体" w:cs="宋体" w:eastAsia="宋体" w:hint="default"/>
          <w:spacing w:val="-11"/>
        </w:rPr>
        <w:t>协议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、</w:t>
      </w:r>
      <w:r>
        <w:rPr>
          <w:spacing w:val="-11"/>
        </w:rPr>
        <w:t>《</w:t>
      </w:r>
      <w:r>
        <w:rPr>
          <w:rFonts w:ascii="宋体" w:hAnsi="宋体" w:cs="宋体" w:eastAsia="宋体" w:hint="default"/>
          <w:spacing w:val="-11"/>
        </w:rPr>
        <w:t>日常经营关</w:t>
      </w:r>
      <w:r>
        <w:rPr>
          <w:spacing w:val="-11"/>
        </w:rPr>
        <w:t>联</w:t>
      </w:r>
      <w:r>
        <w:rPr>
          <w:rFonts w:ascii="宋体" w:hAnsi="宋体" w:cs="宋体" w:eastAsia="宋体" w:hint="default"/>
          <w:spacing w:val="-11"/>
        </w:rPr>
        <w:t>交易</w:t>
      </w:r>
      <w:r>
        <w:rPr>
          <w:rFonts w:ascii="宋体" w:hAnsi="宋体" w:cs="宋体" w:eastAsia="宋体" w:hint="default"/>
          <w:spacing w:val="-11"/>
        </w:rPr>
        <w:t>补</w:t>
      </w:r>
      <w:r>
        <w:rPr>
          <w:rFonts w:ascii="宋体" w:hAnsi="宋体" w:cs="宋体" w:eastAsia="宋体" w:hint="default"/>
          <w:spacing w:val="-11"/>
        </w:rPr>
        <w:t>充</w:t>
      </w:r>
      <w:r>
        <w:rPr>
          <w:rFonts w:ascii="宋体" w:hAnsi="宋体" w:cs="宋体" w:eastAsia="宋体" w:hint="default"/>
          <w:spacing w:val="-11"/>
        </w:rPr>
        <w:t>协议</w:t>
      </w:r>
      <w:r>
        <w:rPr>
          <w:spacing w:val="-11"/>
        </w:rPr>
        <w:t>》</w:t>
      </w:r>
      <w:r>
        <w:rPr>
          <w:rFonts w:ascii="宋体" w:hAnsi="宋体" w:cs="宋体" w:eastAsia="宋体" w:hint="default"/>
          <w:spacing w:val="-11"/>
        </w:rPr>
        <w:t>，</w:t>
      </w:r>
      <w:r>
        <w:rPr>
          <w:spacing w:val="-11"/>
        </w:rPr>
        <w:t>公司</w:t>
      </w:r>
      <w:r>
        <w:rPr>
          <w:rFonts w:ascii="宋体" w:hAnsi="宋体" w:cs="宋体" w:eastAsia="宋体" w:hint="default"/>
          <w:spacing w:val="-11"/>
        </w:rPr>
        <w:t>拟</w:t>
      </w:r>
      <w:r>
        <w:rPr>
          <w:rFonts w:ascii="宋体" w:hAnsi="宋体" w:cs="宋体" w:eastAsia="宋体" w:hint="default"/>
          <w:spacing w:val="-11"/>
        </w:rPr>
        <w:t>向</w:t>
      </w:r>
      <w:r>
        <w:rPr>
          <w:rFonts w:ascii="宋体" w:hAnsi="宋体" w:cs="宋体" w:eastAsia="宋体" w:hint="default"/>
          <w:spacing w:val="-11"/>
        </w:rPr>
        <w:t>昆山</w:t>
      </w:r>
      <w:r>
        <w:rPr>
          <w:rFonts w:ascii="宋体" w:hAnsi="宋体" w:cs="宋体" w:eastAsia="宋体" w:hint="default"/>
          <w:spacing w:val="-11"/>
        </w:rPr>
        <w:t>龙腾</w:t>
      </w:r>
      <w:r>
        <w:rPr>
          <w:spacing w:val="-11"/>
        </w:rPr>
        <w:t>光电有限公司</w:t>
      </w:r>
      <w:r>
        <w:rPr>
          <w:rFonts w:ascii="宋体" w:hAnsi="宋体" w:cs="宋体" w:eastAsia="宋体" w:hint="default"/>
          <w:spacing w:val="-11"/>
        </w:rPr>
        <w:t>采</w:t>
      </w:r>
      <w:r>
        <w:rPr>
          <w:rFonts w:ascii="宋体" w:hAnsi="宋体" w:cs="宋体" w:eastAsia="宋体" w:hint="default"/>
          <w:spacing w:val="-11"/>
        </w:rPr>
        <w:t>购</w:t>
      </w:r>
      <w:r>
        <w:rPr>
          <w:rFonts w:ascii="宋体" w:hAnsi="宋体" w:cs="宋体" w:eastAsia="宋体" w:hint="default"/>
          <w:spacing w:val="-97"/>
        </w:rPr>
        <w:t> </w:t>
      </w:r>
      <w:r>
        <w:rPr>
          <w:rFonts w:ascii="宋体" w:hAnsi="宋体" w:cs="宋体" w:eastAsia="宋体" w:hint="default"/>
          <w:spacing w:val="-4"/>
        </w:rPr>
        <w:t>其生产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液晶</w:t>
      </w:r>
      <w:r>
        <w:rPr>
          <w:rFonts w:ascii="宋体" w:hAnsi="宋体" w:cs="宋体" w:eastAsia="宋体" w:hint="default"/>
          <w:spacing w:val="-4"/>
        </w:rPr>
        <w:t>薄</w:t>
      </w:r>
      <w:r>
        <w:rPr>
          <w:rFonts w:ascii="宋体" w:hAnsi="宋体" w:cs="宋体" w:eastAsia="宋体" w:hint="default"/>
          <w:spacing w:val="-4"/>
        </w:rPr>
        <w:t>膜</w:t>
      </w:r>
      <w:r>
        <w:rPr>
          <w:rFonts w:ascii="宋体" w:hAnsi="宋体" w:cs="宋体" w:eastAsia="宋体" w:hint="default"/>
          <w:spacing w:val="-4"/>
        </w:rPr>
        <w:t>显示</w:t>
      </w:r>
      <w:r>
        <w:rPr>
          <w:rFonts w:ascii="宋体" w:hAnsi="宋体" w:cs="宋体" w:eastAsia="宋体" w:hint="default"/>
          <w:spacing w:val="-4"/>
        </w:rPr>
        <w:t>面</w:t>
      </w:r>
      <w:r>
        <w:rPr>
          <w:rFonts w:ascii="宋体" w:hAnsi="宋体" w:cs="宋体" w:eastAsia="宋体" w:hint="default"/>
          <w:spacing w:val="-4"/>
        </w:rPr>
        <w:t>板</w:t>
      </w:r>
      <w:r>
        <w:rPr>
          <w:rFonts w:ascii="宋体" w:hAnsi="宋体" w:cs="宋体" w:eastAsia="宋体" w:hint="default"/>
          <w:spacing w:val="-4"/>
        </w:rPr>
        <w:t>产</w:t>
      </w:r>
      <w:r>
        <w:rPr>
          <w:rFonts w:ascii="宋体" w:hAnsi="宋体" w:cs="宋体" w:eastAsia="宋体" w:hint="default"/>
          <w:spacing w:val="-4"/>
        </w:rPr>
        <w:t>品</w:t>
      </w:r>
      <w:r>
        <w:rPr>
          <w:rFonts w:ascii="宋体" w:hAnsi="宋体" w:cs="宋体" w:eastAsia="宋体" w:hint="default"/>
          <w:spacing w:val="-4"/>
        </w:rPr>
        <w:t>，</w:t>
      </w:r>
      <w:r>
        <w:rPr>
          <w:rFonts w:ascii="宋体" w:hAnsi="宋体" w:cs="宋体" w:eastAsia="宋体" w:hint="default"/>
          <w:spacing w:val="-4"/>
        </w:rPr>
        <w:t>预</w:t>
      </w:r>
      <w:r>
        <w:rPr>
          <w:rFonts w:ascii="宋体" w:hAnsi="宋体" w:cs="宋体" w:eastAsia="宋体" w:hint="default"/>
          <w:spacing w:val="-4"/>
        </w:rPr>
        <w:t>计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交易总额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值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10,000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 </w:t>
      </w:r>
      <w:r>
        <w:rPr>
          <w:rFonts w:ascii="宋体" w:hAnsi="宋体" w:cs="宋体" w:eastAsia="宋体" w:hint="default"/>
          <w:spacing w:val="-3"/>
        </w:rPr>
        <w:t>具体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rFonts w:ascii="宋体" w:hAnsi="宋体" w:cs="宋体" w:eastAsia="宋体" w:hint="default"/>
          <w:spacing w:val="-3"/>
        </w:rPr>
        <w:t>格</w:t>
      </w:r>
      <w:r>
        <w:rPr>
          <w:rFonts w:ascii="宋体" w:hAnsi="宋体" w:cs="宋体" w:eastAsia="宋体" w:hint="default"/>
          <w:spacing w:val="-3"/>
        </w:rPr>
        <w:t>、</w:t>
      </w:r>
      <w:r>
        <w:rPr>
          <w:rFonts w:ascii="宋体" w:hAnsi="宋体" w:cs="宋体" w:eastAsia="宋体" w:hint="default"/>
          <w:spacing w:val="-3"/>
        </w:rPr>
        <w:t>数</w:t>
      </w:r>
      <w:r>
        <w:rPr>
          <w:rFonts w:ascii="宋体" w:hAnsi="宋体" w:cs="宋体" w:eastAsia="宋体" w:hint="default"/>
          <w:spacing w:val="-3"/>
        </w:rPr>
        <w:t>量</w:t>
      </w:r>
      <w:r>
        <w:rPr>
          <w:rFonts w:ascii="宋体" w:hAnsi="宋体" w:cs="宋体" w:eastAsia="宋体" w:hint="default"/>
          <w:spacing w:val="-3"/>
        </w:rPr>
        <w:t>以</w:t>
      </w:r>
      <w:r>
        <w:rPr>
          <w:rFonts w:ascii="宋体" w:hAnsi="宋体" w:cs="宋体" w:eastAsia="宋体" w:hint="default"/>
          <w:spacing w:val="-3"/>
        </w:rPr>
        <w:t>双</w:t>
      </w:r>
      <w:r>
        <w:rPr>
          <w:rFonts w:ascii="宋体" w:hAnsi="宋体" w:cs="宋体" w:eastAsia="宋体" w:hint="default"/>
          <w:spacing w:val="-3"/>
        </w:rPr>
        <w:t>方</w:t>
      </w:r>
      <w:r>
        <w:rPr>
          <w:rFonts w:ascii="宋体" w:hAnsi="宋体" w:cs="宋体" w:eastAsia="宋体" w:hint="default"/>
          <w:spacing w:val="-3"/>
        </w:rPr>
        <w:t>签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订</w:t>
      </w:r>
      <w:r>
        <w:rPr>
          <w:rFonts w:ascii="宋体" w:hAnsi="宋体" w:cs="宋体" w:eastAsia="宋体" w:hint="default"/>
          <w:spacing w:val="-3"/>
        </w:rPr>
        <w:t>单</w:t>
      </w:r>
      <w:r>
        <w:rPr>
          <w:rFonts w:ascii="宋体" w:hAnsi="宋体" w:cs="宋体" w:eastAsia="宋体" w:hint="default"/>
          <w:spacing w:val="-3"/>
        </w:rPr>
        <w:t>为准。截</w:t>
      </w:r>
      <w:r>
        <w:rPr>
          <w:rFonts w:ascii="宋体" w:hAnsi="宋体" w:cs="宋体" w:eastAsia="宋体" w:hint="default"/>
          <w:spacing w:val="-3"/>
        </w:rPr>
        <w:t>至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4"/>
        </w:rPr>
        <w:t> </w:t>
      </w:r>
      <w:r>
        <w:rPr/>
        <w:t>年</w:t>
      </w:r>
      <w:r>
        <w:rPr>
          <w:spacing w:val="-6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0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4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向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龙腾</w:t>
      </w:r>
      <w:r>
        <w:rPr/>
        <w:t>光电有 限公司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液晶</w:t>
      </w:r>
      <w:r>
        <w:rPr>
          <w:rFonts w:ascii="宋体" w:hAnsi="宋体" w:cs="宋体" w:eastAsia="宋体" w:hint="default"/>
        </w:rPr>
        <w:t>薄</w:t>
      </w:r>
      <w:r>
        <w:rPr>
          <w:rFonts w:ascii="宋体" w:hAnsi="宋体" w:cs="宋体" w:eastAsia="宋体" w:hint="default"/>
        </w:rPr>
        <w:t>膜</w:t>
      </w:r>
      <w:r>
        <w:rPr>
          <w:rFonts w:ascii="宋体" w:hAnsi="宋体" w:cs="宋体" w:eastAsia="宋体" w:hint="default"/>
        </w:rPr>
        <w:t>显示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板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累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达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9,707.37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 w:before="34"/>
        <w:ind w:left="642" w:right="85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2</w:t>
      </w:r>
      <w:r>
        <w:rPr>
          <w:rFonts w:ascii="宋体" w:hAnsi="宋体" w:cs="宋体" w:eastAsia="宋体" w:hint="default"/>
          <w:spacing w:val="-29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  <w:spacing w:val="-29"/>
        </w:rPr>
        <w:t>、</w:t>
      </w:r>
      <w:r>
        <w:rPr>
          <w:rFonts w:ascii="宋体" w:hAnsi="宋体" w:cs="宋体" w:eastAsia="宋体" w:hint="default"/>
        </w:rPr>
        <w:t>租赁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资</w:t>
      </w:r>
    </w:p>
    <w:p>
      <w:pPr>
        <w:pStyle w:val="BodyText"/>
        <w:spacing w:line="240" w:lineRule="auto" w:before="31"/>
        <w:ind w:left="188" w:right="4271"/>
        <w:jc w:val="center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其他</w:t>
      </w:r>
      <w:r>
        <w:rPr/>
        <w:t>公司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管、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包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租赁</w:t>
      </w:r>
      <w:r>
        <w:rPr/>
        <w:t>公司</w:t>
      </w:r>
      <w:r>
        <w:rPr>
          <w:rFonts w:ascii="宋体" w:hAnsi="宋体" w:cs="宋体" w:eastAsia="宋体" w:hint="default"/>
        </w:rPr>
        <w:t>资产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156"/>
        <w:ind w:left="642" w:right="1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3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前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但</w:t>
      </w:r>
      <w:r>
        <w:rPr>
          <w:rFonts w:ascii="宋体" w:hAnsi="宋体" w:cs="宋体" w:eastAsia="宋体" w:hint="default"/>
        </w:rPr>
        <w:t>延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担</w:t>
      </w:r>
      <w:r>
        <w:rPr>
          <w:rFonts w:ascii="宋体" w:hAnsi="宋体" w:cs="宋体" w:eastAsia="宋体" w:hint="default"/>
        </w:rPr>
        <w:t>保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642" w:right="119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4</w:t>
      </w:r>
      <w:r>
        <w:rPr>
          <w:rFonts w:ascii="宋体" w:hAnsi="宋体" w:cs="宋体" w:eastAsia="宋体" w:hint="default"/>
        </w:rPr>
        <w:t>、</w:t>
      </w:r>
      <w:r>
        <w:rPr/>
        <w:t>公司</w:t>
      </w:r>
      <w:r>
        <w:rPr>
          <w:rFonts w:ascii="宋体" w:hAnsi="宋体" w:cs="宋体" w:eastAsia="宋体" w:hint="default"/>
        </w:rPr>
        <w:t>无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内或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生</w:t>
      </w:r>
      <w:r>
        <w:rPr>
          <w:rFonts w:ascii="宋体" w:hAnsi="宋体" w:cs="宋体" w:eastAsia="宋体" w:hint="default"/>
        </w:rPr>
        <w:t>委</w:t>
      </w:r>
      <w:r>
        <w:rPr>
          <w:rFonts w:ascii="宋体" w:hAnsi="宋体" w:cs="宋体" w:eastAsia="宋体" w:hint="default"/>
        </w:rPr>
        <w:t>托</w:t>
      </w:r>
      <w:r>
        <w:rPr>
          <w:rFonts w:ascii="宋体" w:hAnsi="宋体" w:cs="宋体" w:eastAsia="宋体" w:hint="default"/>
        </w:rPr>
        <w:t>他</w:t>
      </w:r>
      <w:r>
        <w:rPr/>
        <w:t>人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现金资产管理</w:t>
      </w:r>
      <w:r>
        <w:rPr/>
        <w:t>的事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5" w:lineRule="auto" w:before="41"/>
        <w:ind w:left="642" w:right="527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5</w:t>
      </w:r>
      <w:r>
        <w:rPr>
          <w:rFonts w:ascii="宋体" w:hAnsi="宋体" w:cs="宋体" w:eastAsia="宋体" w:hint="default"/>
        </w:rPr>
        <w:t>、</w:t>
      </w:r>
      <w:r>
        <w:rPr/>
        <w:t>公司报告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/>
        <w:t>合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spacing w:after="0" w:line="355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20"/>
        </w:sectPr>
      </w:pPr>
    </w:p>
    <w:p>
      <w:pPr>
        <w:pStyle w:val="BodyText"/>
        <w:spacing w:line="240" w:lineRule="auto" w:before="117"/>
        <w:ind w:left="642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w w:val="95"/>
        </w:rPr>
        <w:t>（</w:t>
      </w:r>
      <w:r>
        <w:rPr>
          <w:rFonts w:ascii="Microsoft JhengHei" w:hAnsi="Microsoft JhengHei" w:cs="Microsoft JhengHei" w:eastAsia="Microsoft JhengHei" w:hint="default"/>
          <w:w w:val="95"/>
        </w:rPr>
        <w:t>九</w:t>
      </w:r>
      <w:r>
        <w:rPr>
          <w:w w:val="95"/>
        </w:rPr>
        <w:t>）公司及其董事、监事和高级管理人员、公司</w:t>
      </w:r>
      <w:r>
        <w:rPr>
          <w:rFonts w:ascii="Microsoft JhengHei" w:hAnsi="Microsoft JhengHei" w:cs="Microsoft JhengHei" w:eastAsia="Microsoft JhengHei" w:hint="default"/>
          <w:w w:val="95"/>
        </w:rPr>
        <w:t>持</w:t>
      </w:r>
      <w:r>
        <w:rPr>
          <w:w w:val="95"/>
        </w:rPr>
        <w:t>股     </w:t>
      </w:r>
      <w:r>
        <w:rPr>
          <w:spacing w:val="46"/>
          <w:w w:val="95"/>
        </w:rPr>
        <w:t> </w:t>
      </w:r>
      <w:r>
        <w:rPr>
          <w:rFonts w:ascii="Arial" w:hAnsi="Arial" w:cs="Arial" w:eastAsia="Arial" w:hint="default"/>
          <w:w w:val="95"/>
        </w:rPr>
        <w:t>5%</w:t>
      </w:r>
      <w:r>
        <w:rPr>
          <w:rFonts w:ascii="Microsoft JhengHei" w:hAnsi="Microsoft JhengHei" w:cs="Microsoft JhengHei" w:eastAsia="Microsoft JhengHei" w:hint="default"/>
          <w:w w:val="95"/>
        </w:rPr>
        <w:t>以</w:t>
      </w:r>
      <w:r>
        <w:rPr>
          <w:rFonts w:ascii="Microsoft JhengHei" w:hAnsi="Microsoft JhengHei" w:cs="Microsoft JhengHei" w:eastAsia="Microsoft JhengHei" w:hint="default"/>
          <w:w w:val="95"/>
        </w:rPr>
        <w:t>上</w:t>
      </w:r>
      <w:r>
        <w:rPr>
          <w:w w:val="95"/>
        </w:rPr>
        <w:t>股</w:t>
      </w:r>
      <w:r>
        <w:rPr>
          <w:rFonts w:ascii="Microsoft JhengHei" w:hAnsi="Microsoft JhengHei" w:cs="Microsoft JhengHei" w:eastAsia="Microsoft JhengHei" w:hint="default"/>
          <w:w w:val="95"/>
        </w:rPr>
        <w:t>东</w:t>
      </w:r>
      <w:r>
        <w:rPr>
          <w:w w:val="95"/>
        </w:rPr>
        <w:t>及其实</w:t>
      </w:r>
      <w:r>
        <w:rPr>
          <w:rFonts w:ascii="Microsoft JhengHei" w:hAnsi="Microsoft JhengHei" w:cs="Microsoft JhengHei" w:eastAsia="Microsoft JhengHei" w:hint="default"/>
          <w:w w:val="95"/>
        </w:rPr>
        <w:t>际控制</w:t>
      </w:r>
      <w:r>
        <w:rPr>
          <w:w w:val="95"/>
        </w:rPr>
        <w:t>人</w:t>
      </w:r>
      <w:r>
        <w:rPr>
          <w:rFonts w:ascii="Microsoft JhengHei" w:hAnsi="Microsoft JhengHei" w:cs="Microsoft JhengHei" w:eastAsia="Microsoft JhengHei" w:hint="default"/>
          <w:w w:val="95"/>
        </w:rPr>
        <w:t>等</w:t>
      </w:r>
      <w:r>
        <w:rPr>
          <w:rFonts w:ascii="Microsoft JhengHei" w:hAnsi="Microsoft JhengHei" w:cs="Microsoft JhengHei" w:eastAsia="Microsoft JhengHei" w:hint="default"/>
          <w:b w:val="0"/>
          <w:bCs w:val="0"/>
          <w:w w:val="95"/>
        </w:rPr>
      </w:r>
    </w:p>
    <w:p>
      <w:pPr>
        <w:pStyle w:val="Heading4"/>
        <w:spacing w:line="240" w:lineRule="auto" w:before="52"/>
        <w:ind w:left="147" w:right="0"/>
        <w:jc w:val="both"/>
        <w:rPr>
          <w:b w:val="0"/>
          <w:bCs w:val="0"/>
        </w:rPr>
      </w:pPr>
      <w:r>
        <w:rPr/>
        <w:t>在报告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内或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续到</w:t>
      </w:r>
      <w:r>
        <w:rPr/>
        <w:t>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内无承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/>
        <w:t>。</w:t>
      </w:r>
      <w:r>
        <w:rPr>
          <w:b w:val="0"/>
          <w:bCs w:val="0"/>
        </w:rPr>
      </w:r>
    </w:p>
    <w:p>
      <w:pPr>
        <w:pStyle w:val="BodyText"/>
        <w:spacing w:line="240" w:lineRule="auto" w:before="12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1</w:t>
      </w:r>
      <w:r>
        <w:rPr>
          <w:rFonts w:ascii="宋体" w:hAnsi="宋体" w:cs="宋体" w:eastAsia="宋体" w:hint="default"/>
        </w:rPr>
        <w:t>、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内无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到</w:t>
      </w: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事</w:t>
      </w:r>
      <w:r>
        <w:rPr>
          <w:rFonts w:ascii="宋体" w:hAnsi="宋体" w:cs="宋体" w:eastAsia="宋体" w:hint="default"/>
        </w:rPr>
        <w:t>项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60" w:lineRule="auto"/>
        <w:ind w:right="143" w:firstLine="480"/>
        <w:jc w:val="both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/>
        <w:t>市</w:t>
      </w:r>
      <w:r>
        <w:rPr>
          <w:rFonts w:ascii="宋体" w:hAnsi="宋体" w:cs="宋体" w:eastAsia="宋体" w:hint="default"/>
        </w:rPr>
        <w:t>申</w:t>
      </w:r>
      <w:r>
        <w:rPr>
          <w:rFonts w:ascii="宋体" w:hAnsi="宋体" w:cs="宋体" w:eastAsia="宋体" w:hint="default"/>
        </w:rPr>
        <w:t>昌</w:t>
      </w:r>
      <w:r>
        <w:rPr>
          <w:rFonts w:ascii="宋体" w:hAnsi="宋体" w:cs="宋体" w:eastAsia="宋体" w:hint="default"/>
        </w:rPr>
        <w:t>科技</w:t>
      </w:r>
      <w:r>
        <w:rPr/>
        <w:t>有限公司的</w:t>
      </w:r>
      <w:r>
        <w:rPr>
          <w:rFonts w:ascii="宋体" w:hAnsi="宋体" w:cs="宋体" w:eastAsia="宋体" w:hint="default"/>
        </w:rPr>
        <w:t>控</w:t>
      </w:r>
      <w:r>
        <w:rPr/>
        <w:t>股股东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经</w:t>
      </w:r>
      <w:r>
        <w:rPr>
          <w:rFonts w:ascii="宋体" w:hAnsi="宋体" w:cs="宋体" w:eastAsia="宋体" w:hint="default"/>
        </w:rPr>
        <w:t>济技术</w:t>
      </w:r>
      <w:r>
        <w:rPr>
          <w:rFonts w:ascii="宋体" w:hAnsi="宋体" w:cs="宋体" w:eastAsia="宋体" w:hint="default"/>
        </w:rPr>
        <w:t>开发</w:t>
      </w:r>
      <w:r>
        <w:rPr/>
        <w:t>区</w:t>
      </w:r>
      <w:r>
        <w:rPr>
          <w:rFonts w:ascii="宋体" w:hAnsi="宋体" w:cs="宋体" w:eastAsia="宋体" w:hint="default"/>
        </w:rPr>
        <w:t>资产经营</w:t>
      </w:r>
      <w:r>
        <w:rPr/>
        <w:t>有限 公司（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下</w:t>
      </w:r>
      <w:r>
        <w:rPr>
          <w:rFonts w:ascii="宋体" w:hAnsi="宋体" w:cs="宋体" w:eastAsia="宋体" w:hint="default"/>
        </w:rPr>
        <w:t>简</w:t>
      </w:r>
      <w:r>
        <w:rPr/>
        <w:t>称</w:t>
      </w:r>
      <w:r>
        <w:rPr>
          <w:rFonts w:ascii="宋体" w:hAnsi="宋体" w:cs="宋体" w:eastAsia="宋体" w:hint="default"/>
        </w:rPr>
        <w:t>“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”</w:t>
      </w:r>
      <w:r>
        <w:rPr/>
        <w:t>）</w:t>
      </w:r>
      <w:r>
        <w:rPr>
          <w:rFonts w:ascii="宋体" w:hAnsi="宋体" w:cs="宋体" w:eastAsia="宋体" w:hint="default"/>
        </w:rPr>
        <w:t>在权</w:t>
      </w:r>
      <w:r>
        <w:rPr>
          <w:rFonts w:ascii="宋体" w:hAnsi="宋体" w:cs="宋体" w:eastAsia="宋体" w:hint="default"/>
        </w:rPr>
        <w:t>益变动</w:t>
      </w:r>
      <w:r>
        <w:rPr/>
        <w:t>报告书中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如下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1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1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性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、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、资产、机构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/>
        <w:t>的</w:t>
      </w:r>
      <w:r>
        <w:rPr>
          <w:rFonts w:ascii="宋体" w:hAnsi="宋体" w:cs="宋体" w:eastAsia="宋体" w:hint="default"/>
        </w:rPr>
        <w:t>独 立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具</w:t>
      </w:r>
      <w:r>
        <w:rPr/>
        <w:t>有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向</w:t>
      </w:r>
      <w:r>
        <w:rPr/>
        <w:t>市场</w:t>
      </w:r>
      <w:r>
        <w:rPr>
          <w:rFonts w:ascii="宋体" w:hAnsi="宋体" w:cs="宋体" w:eastAsia="宋体" w:hint="default"/>
        </w:rPr>
        <w:t>独立</w:t>
      </w:r>
      <w:r>
        <w:rPr>
          <w:rFonts w:ascii="宋体" w:hAnsi="宋体" w:cs="宋体" w:eastAsia="宋体" w:hint="default"/>
        </w:rPr>
        <w:t>经营</w:t>
      </w:r>
      <w:r>
        <w:rPr/>
        <w:t>的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购</w:t>
      </w:r>
      <w:r>
        <w:rPr>
          <w:rFonts w:ascii="宋体" w:hAnsi="宋体" w:cs="宋体" w:eastAsia="宋体" w:hint="default"/>
        </w:rPr>
        <w:t>、生产、</w:t>
      </w:r>
      <w:r>
        <w:rPr>
          <w:rFonts w:ascii="宋体" w:hAnsi="宋体" w:cs="宋体" w:eastAsia="宋体" w:hint="default"/>
        </w:rPr>
        <w:t>销</w:t>
      </w:r>
      <w:r>
        <w:rPr>
          <w:rFonts w:ascii="宋体" w:hAnsi="宋体" w:cs="宋体" w:eastAsia="宋体" w:hint="default"/>
        </w:rPr>
        <w:t>售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知</w:t>
      </w:r>
      <w:r>
        <w:rPr>
          <w:rFonts w:ascii="宋体" w:hAnsi="宋体" w:cs="宋体" w:eastAsia="宋体" w:hint="default"/>
        </w:rPr>
        <w:t>识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继续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</w:rPr>
        <w:t>持独立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2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避免</w:t>
      </w:r>
      <w:r>
        <w:rPr>
          <w:rFonts w:ascii="宋体" w:hAnsi="宋体" w:cs="宋体" w:eastAsia="宋体" w:hint="default"/>
        </w:rPr>
        <w:t>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其所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企业、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 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企业</w:t>
      </w:r>
      <w:r>
        <w:rPr>
          <w:rFonts w:ascii="宋体" w:hAnsi="宋体" w:cs="宋体" w:eastAsia="宋体" w:hint="default"/>
        </w:rPr>
        <w:t>均未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生产经营业</w:t>
      </w:r>
      <w:r>
        <w:rPr/>
        <w:t>务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亦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本</w:t>
      </w:r>
      <w:r>
        <w:rPr/>
        <w:t>公司</w:t>
      </w:r>
      <w:r>
        <w:rPr>
          <w:rFonts w:ascii="宋体" w:hAnsi="宋体" w:cs="宋体" w:eastAsia="宋体" w:hint="default"/>
        </w:rPr>
        <w:t>构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间</w:t>
      </w:r>
      <w:r>
        <w:rPr>
          <w:rFonts w:ascii="宋体" w:hAnsi="宋体" w:cs="宋体" w:eastAsia="宋体" w:hint="default"/>
        </w:rPr>
        <w:t>接</w:t>
      </w:r>
      <w:r>
        <w:rPr>
          <w:rFonts w:ascii="宋体" w:hAnsi="宋体" w:cs="宋体" w:eastAsia="宋体" w:hint="default"/>
        </w:rPr>
        <w:t>竞争</w:t>
      </w:r>
      <w:r>
        <w:rPr/>
        <w:t>的</w:t>
      </w:r>
      <w:r>
        <w:rPr>
          <w:rFonts w:ascii="宋体" w:hAnsi="宋体" w:cs="宋体" w:eastAsia="宋体" w:hint="default"/>
        </w:rPr>
        <w:t>生产经营业</w:t>
      </w:r>
      <w:r>
        <w:rPr/>
        <w:t>务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活动</w:t>
      </w:r>
      <w:r>
        <w:rPr>
          <w:rFonts w:ascii="宋体" w:hAnsi="宋体" w:cs="宋体" w:eastAsia="宋体" w:hint="default"/>
        </w:rPr>
        <w:t>；</w:t>
      </w:r>
    </w:p>
    <w:p>
      <w:pPr>
        <w:pStyle w:val="BodyText"/>
        <w:spacing w:line="357" w:lineRule="auto" w:before="34"/>
        <w:ind w:right="143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将对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关企业产</w:t>
      </w:r>
      <w:r>
        <w:rPr>
          <w:rFonts w:ascii="宋体" w:hAnsi="宋体" w:cs="宋体" w:eastAsia="宋体" w:hint="default"/>
        </w:rPr>
        <w:t>品</w:t>
      </w:r>
      <w:r>
        <w:rPr/>
        <w:t>的</w:t>
      </w:r>
      <w:r>
        <w:rPr>
          <w:rFonts w:ascii="宋体" w:hAnsi="宋体" w:cs="宋体" w:eastAsia="宋体" w:hint="default"/>
        </w:rPr>
        <w:t>生产经营活动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监督和</w:t>
      </w:r>
      <w:r>
        <w:rPr>
          <w:rFonts w:ascii="宋体" w:hAnsi="宋体" w:cs="宋体" w:eastAsia="宋体" w:hint="default"/>
        </w:rPr>
        <w:t>约束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如果将</w:t>
      </w:r>
      <w:r>
        <w:rPr>
          <w:rFonts w:ascii="宋体" w:hAnsi="宋体" w:cs="宋体" w:eastAsia="宋体" w:hint="default"/>
        </w:rPr>
        <w:t>来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其所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企业、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控制</w:t>
      </w:r>
      <w:r>
        <w:rPr/>
        <w:t>的</w:t>
      </w:r>
      <w:r>
        <w:rPr>
          <w:rFonts w:ascii="宋体" w:hAnsi="宋体" w:cs="宋体" w:eastAsia="宋体" w:hint="default"/>
        </w:rPr>
        <w:t>企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业</w:t>
      </w:r>
      <w:r>
        <w:rPr/>
        <w:t>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业</w:t>
      </w:r>
      <w:r>
        <w:rPr/>
        <w:t>务与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产</w:t>
      </w:r>
      <w:r>
        <w:rPr>
          <w:rFonts w:ascii="宋体" w:hAnsi="宋体" w:cs="宋体" w:eastAsia="宋体" w:hint="default"/>
        </w:rPr>
        <w:t>品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业</w:t>
      </w:r>
      <w:r>
        <w:rPr/>
        <w:t>务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现</w:t>
      </w:r>
      <w:r>
        <w:rPr>
          <w:rFonts w:ascii="宋体" w:hAnsi="宋体" w:cs="宋体" w:eastAsia="宋体" w:hint="default"/>
        </w:rPr>
        <w:t>相同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似</w:t>
      </w:r>
      <w:r>
        <w:rPr/>
        <w:t>的</w:t>
      </w:r>
      <w:r>
        <w:rPr>
          <w:rFonts w:ascii="宋体" w:hAnsi="宋体" w:cs="宋体" w:eastAsia="宋体" w:hint="default"/>
        </w:rPr>
        <w:t>情况，</w:t>
      </w:r>
      <w:r>
        <w:rPr>
          <w:rFonts w:ascii="宋体" w:hAnsi="宋体" w:cs="宋体" w:eastAsia="宋体" w:hint="default"/>
        </w:rPr>
        <w:t>将采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>
          <w:rFonts w:ascii="宋体" w:hAnsi="宋体" w:cs="宋体" w:eastAsia="宋体" w:hint="default"/>
        </w:rPr>
        <w:t>本</w:t>
      </w:r>
      <w:r>
        <w:rPr/>
        <w:t>公司的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施解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/>
        <w:t>（</w:t>
      </w:r>
      <w:r>
        <w:rPr>
          <w:rFonts w:ascii="宋体" w:hAnsi="宋体" w:cs="宋体" w:eastAsia="宋体" w:hint="default"/>
        </w:rPr>
        <w:t>3</w:t>
      </w:r>
      <w:r>
        <w:rPr/>
        <w:t>）</w:t>
      </w:r>
      <w:r>
        <w:rPr>
          <w:rFonts w:ascii="宋体" w:hAnsi="宋体" w:cs="宋体" w:eastAsia="宋体" w:hint="default"/>
        </w:rPr>
        <w:t>关于</w:t>
      </w:r>
      <w:r>
        <w:rPr>
          <w:rFonts w:ascii="宋体" w:hAnsi="宋体" w:cs="宋体" w:eastAsia="宋体" w:hint="default"/>
        </w:rPr>
        <w:t>减少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规</w:t>
      </w:r>
      <w:r>
        <w:rPr>
          <w:rFonts w:ascii="宋体" w:hAnsi="宋体" w:cs="宋体" w:eastAsia="宋体" w:hint="default"/>
        </w:rPr>
        <w:t>范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right="1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>
          <w:rFonts w:ascii="宋体" w:hAnsi="宋体" w:cs="宋体" w:eastAsia="宋体" w:hint="default"/>
        </w:rPr>
        <w:t>承</w:t>
      </w:r>
      <w:r>
        <w:rPr>
          <w:rFonts w:ascii="宋体" w:hAnsi="宋体" w:cs="宋体" w:eastAsia="宋体" w:hint="default"/>
        </w:rPr>
        <w:t>诺</w:t>
      </w:r>
      <w:r>
        <w:rPr/>
        <w:t>：</w:t>
      </w:r>
      <w:r>
        <w:rPr>
          <w:rFonts w:ascii="宋体" w:hAnsi="宋体" w:cs="宋体" w:eastAsia="宋体" w:hint="default"/>
        </w:rPr>
        <w:t>①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控制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求</w:t>
      </w:r>
      <w:r>
        <w:rPr>
          <w:rFonts w:ascii="宋体" w:hAnsi="宋体" w:cs="宋体" w:eastAsia="宋体" w:hint="default"/>
        </w:rPr>
        <w:t>上</w:t>
      </w:r>
      <w:r>
        <w:rPr/>
        <w:t>市公 司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业</w:t>
      </w:r>
      <w:r>
        <w:rPr/>
        <w:t>务合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等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</w:t>
      </w:r>
      <w:r>
        <w:rPr>
          <w:rFonts w:ascii="宋体" w:hAnsi="宋体" w:cs="宋体" w:eastAsia="宋体" w:hint="default"/>
        </w:rPr>
        <w:t>给</w:t>
      </w:r>
      <w:r>
        <w:rPr>
          <w:rFonts w:ascii="宋体" w:hAnsi="宋体" w:cs="宋体" w:eastAsia="宋体" w:hint="default"/>
        </w:rPr>
        <w:t>予</w:t>
      </w:r>
      <w:r>
        <w:rPr>
          <w:rFonts w:ascii="宋体" w:hAnsi="宋体" w:cs="宋体" w:eastAsia="宋体" w:hint="default"/>
        </w:rPr>
        <w:t>昆山</w:t>
      </w:r>
      <w:r>
        <w:rPr>
          <w:rFonts w:ascii="宋体" w:hAnsi="宋体" w:cs="宋体" w:eastAsia="宋体" w:hint="default"/>
        </w:rPr>
        <w:t>资产经营</w:t>
      </w:r>
      <w:r>
        <w:rPr/>
        <w:t>公司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于</w:t>
      </w:r>
      <w:r>
        <w:rPr/>
        <w:t>市场</w:t>
      </w:r>
      <w:r>
        <w:rPr>
          <w:rFonts w:ascii="宋体" w:hAnsi="宋体" w:cs="宋体" w:eastAsia="宋体" w:hint="default"/>
        </w:rPr>
        <w:t>第</w:t>
      </w:r>
      <w:r>
        <w:rPr/>
        <w:t>三</w:t>
      </w:r>
      <w:r>
        <w:rPr>
          <w:rFonts w:ascii="宋体" w:hAnsi="宋体" w:cs="宋体" w:eastAsia="宋体" w:hint="default"/>
        </w:rPr>
        <w:t>方</w:t>
      </w:r>
      <w:r>
        <w:rPr/>
        <w:t>的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②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控制</w:t>
      </w:r>
      <w:r>
        <w:rPr/>
        <w:t>地</w:t>
      </w:r>
      <w:r>
        <w:rPr>
          <w:rFonts w:ascii="宋体" w:hAnsi="宋体" w:cs="宋体" w:eastAsia="宋体" w:hint="default"/>
        </w:rPr>
        <w:t>位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谋</w:t>
      </w:r>
      <w:r>
        <w:rPr>
          <w:rFonts w:ascii="宋体" w:hAnsi="宋体" w:cs="宋体" w:eastAsia="宋体" w:hint="default"/>
        </w:rPr>
        <w:t>求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达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交易</w:t>
      </w:r>
      <w:r>
        <w:rPr/>
        <w:t>的</w:t>
      </w:r>
      <w:r>
        <w:rPr>
          <w:rFonts w:ascii="宋体" w:hAnsi="宋体" w:cs="宋体" w:eastAsia="宋体" w:hint="default"/>
        </w:rPr>
        <w:t>优</w:t>
      </w:r>
      <w:r>
        <w:rPr>
          <w:rFonts w:ascii="宋体" w:hAnsi="宋体" w:cs="宋体" w:eastAsia="宋体" w:hint="default"/>
        </w:rPr>
        <w:t>先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③</w:t>
      </w:r>
      <w:r>
        <w:rPr>
          <w:rFonts w:ascii="宋体" w:hAnsi="宋体" w:cs="宋体" w:eastAsia="宋体" w:hint="default"/>
        </w:rPr>
        <w:t>如果</w:t>
      </w:r>
      <w:r>
        <w:rPr>
          <w:rFonts w:ascii="宋体" w:hAnsi="宋体" w:cs="宋体" w:eastAsia="宋体" w:hint="default"/>
        </w:rPr>
        <w:t>确</w:t>
      </w:r>
      <w:r>
        <w:rPr>
          <w:rFonts w:ascii="宋体" w:hAnsi="宋体" w:cs="宋体" w:eastAsia="宋体" w:hint="default"/>
        </w:rPr>
        <w:t>属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将</w:t>
      </w:r>
      <w:r>
        <w:rPr>
          <w:rFonts w:ascii="宋体" w:hAnsi="宋体" w:cs="宋体" w:eastAsia="宋体" w:hint="default"/>
        </w:rPr>
        <w:t>以</w:t>
      </w:r>
      <w:r>
        <w:rPr/>
        <w:t>市</w:t>
      </w:r>
      <w:r>
        <w:rPr>
          <w:spacing w:val="-81"/>
        </w:rPr>
        <w:t> </w:t>
      </w:r>
      <w:r>
        <w:rPr/>
        <w:t>场公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格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，不</w:t>
      </w:r>
      <w:r>
        <w:rPr>
          <w:rFonts w:ascii="宋体" w:hAnsi="宋体" w:cs="宋体" w:eastAsia="宋体" w:hint="default"/>
        </w:rPr>
        <w:t>利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类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从</w:t>
      </w:r>
      <w:r>
        <w:rPr/>
        <w:t>事</w:t>
      </w:r>
      <w:r>
        <w:rPr>
          <w:rFonts w:ascii="宋体" w:hAnsi="宋体" w:cs="宋体" w:eastAsia="宋体" w:hint="default"/>
        </w:rPr>
        <w:t>任</w:t>
      </w:r>
      <w:r>
        <w:rPr>
          <w:rFonts w:ascii="宋体" w:hAnsi="宋体" w:cs="宋体" w:eastAsia="宋体" w:hint="default"/>
        </w:rPr>
        <w:t>何</w:t>
      </w:r>
      <w:r>
        <w:rPr>
          <w:rFonts w:ascii="宋体" w:hAnsi="宋体" w:cs="宋体" w:eastAsia="宋体" w:hint="default"/>
        </w:rPr>
        <w:t>损</w:t>
      </w:r>
      <w:r>
        <w:rPr>
          <w:rFonts w:ascii="宋体" w:hAnsi="宋体" w:cs="宋体" w:eastAsia="宋体" w:hint="default"/>
        </w:rPr>
        <w:t>害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利益</w:t>
      </w:r>
      <w:r>
        <w:rPr/>
        <w:t>的</w:t>
      </w:r>
      <w:r>
        <w:rPr>
          <w:rFonts w:ascii="宋体" w:hAnsi="宋体" w:cs="宋体" w:eastAsia="宋体" w:hint="default"/>
        </w:rPr>
        <w:t>行为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④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保</w:t>
      </w:r>
      <w:r>
        <w:rPr/>
        <w:t>证</w:t>
      </w:r>
      <w:r>
        <w:rPr>
          <w:rFonts w:ascii="宋体" w:hAnsi="宋体" w:cs="宋体" w:eastAsia="宋体" w:hint="default"/>
        </w:rPr>
        <w:t>不</w:t>
      </w:r>
      <w:r>
        <w:rPr/>
        <w:t>会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侵</w:t>
      </w:r>
      <w:r>
        <w:rPr>
          <w:rFonts w:ascii="宋体" w:hAnsi="宋体" w:cs="宋体" w:eastAsia="宋体" w:hint="default"/>
        </w:rPr>
        <w:t>占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目</w:t>
      </w:r>
      <w:r>
        <w:rPr/>
        <w:t>的</w:t>
      </w:r>
      <w:r>
        <w:rPr>
          <w:rFonts w:ascii="宋体" w:hAnsi="宋体" w:cs="宋体" w:eastAsia="宋体" w:hint="default"/>
        </w:rPr>
        <w:t>，</w:t>
      </w:r>
      <w:r>
        <w:rPr/>
        <w:t>与</w:t>
      </w:r>
      <w:r>
        <w:rPr>
          <w:rFonts w:ascii="宋体" w:hAnsi="宋体" w:cs="宋体" w:eastAsia="宋体" w:hint="default"/>
        </w:rPr>
        <w:t>上</w:t>
      </w:r>
      <w:r>
        <w:rPr/>
        <w:t>市公司</w:t>
      </w:r>
      <w:r>
        <w:rPr>
          <w:rFonts w:ascii="宋体" w:hAnsi="宋体" w:cs="宋体" w:eastAsia="宋体" w:hint="default"/>
        </w:rPr>
        <w:t>之间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展显</w:t>
      </w:r>
      <w:r>
        <w:rPr>
          <w:rFonts w:ascii="宋体" w:hAnsi="宋体" w:cs="宋体" w:eastAsia="宋体" w:hint="default"/>
        </w:rPr>
        <w:t>失</w:t>
      </w:r>
      <w:r>
        <w:rPr/>
        <w:t>公</w:t>
      </w:r>
      <w:r>
        <w:rPr>
          <w:rFonts w:ascii="宋体" w:hAnsi="宋体" w:cs="宋体" w:eastAsia="宋体" w:hint="default"/>
        </w:rPr>
        <w:t>平</w:t>
      </w:r>
      <w:r>
        <w:rPr/>
        <w:t>的</w:t>
      </w:r>
      <w:r>
        <w:rPr>
          <w:rFonts w:ascii="宋体" w:hAnsi="宋体" w:cs="宋体" w:eastAsia="宋体" w:hint="default"/>
        </w:rPr>
        <w:t>关</w:t>
      </w:r>
      <w:r>
        <w:rPr/>
        <w:t>联</w:t>
      </w:r>
      <w:r>
        <w:rPr>
          <w:rFonts w:ascii="宋体" w:hAnsi="宋体" w:cs="宋体" w:eastAsia="宋体" w:hint="default"/>
        </w:rPr>
        <w:t>交易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（十）公司</w:t>
      </w:r>
      <w:r>
        <w:rPr>
          <w:rFonts w:ascii="Microsoft JhengHei" w:hAnsi="Microsoft JhengHei" w:cs="Microsoft JhengHei" w:eastAsia="Microsoft JhengHei" w:hint="default"/>
        </w:rPr>
        <w:t>聘</w:t>
      </w:r>
      <w:r>
        <w:rPr/>
        <w:t>任、</w:t>
      </w:r>
      <w:r>
        <w:rPr>
          <w:rFonts w:ascii="Microsoft JhengHei" w:hAnsi="Microsoft JhengHei" w:cs="Microsoft JhengHei" w:eastAsia="Microsoft JhengHei" w:hint="default"/>
        </w:rPr>
        <w:t>解聘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务</w:t>
      </w:r>
      <w:r>
        <w:rPr/>
        <w:t>所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91" w:firstLine="480"/>
        <w:jc w:val="both"/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第</w:t>
      </w:r>
      <w:r>
        <w:rPr>
          <w:rFonts w:ascii="宋体" w:hAnsi="宋体" w:cs="宋体" w:eastAsia="宋体" w:hint="default"/>
        </w:rPr>
        <w:t>六次</w:t>
      </w:r>
      <w:r>
        <w:rPr/>
        <w:t>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2010</w:t>
      </w:r>
      <w:r>
        <w:rPr/>
        <w:t>年年度股东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决</w:t>
      </w:r>
      <w:r>
        <w:rPr/>
        <w:t>定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聘</w:t>
      </w:r>
      <w:r>
        <w:rPr/>
        <w:t>中</w:t>
      </w:r>
      <w:r>
        <w:rPr>
          <w:rFonts w:ascii="宋体" w:hAnsi="宋体" w:cs="宋体" w:eastAsia="宋体" w:hint="default"/>
        </w:rPr>
        <w:t>磊 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聘期</w:t>
      </w:r>
      <w:r>
        <w:rPr>
          <w:rFonts w:ascii="宋体" w:hAnsi="宋体" w:cs="宋体" w:eastAsia="宋体" w:hint="default"/>
        </w:rPr>
        <w:t>为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董事会公告 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26</w:t>
      </w:r>
      <w:r>
        <w:rPr>
          <w:rFonts w:ascii="宋体" w:hAnsi="宋体" w:cs="宋体" w:eastAsia="宋体" w:hint="default"/>
        </w:rPr>
        <w:t>日和</w:t>
      </w:r>
      <w:r>
        <w:rPr>
          <w:rFonts w:ascii="宋体" w:hAnsi="宋体" w:cs="宋体" w:eastAsia="宋体" w:hint="default"/>
        </w:rPr>
        <w:t>2011</w:t>
      </w:r>
      <w:r>
        <w:rPr/>
        <w:t>年</w:t>
      </w:r>
      <w:r>
        <w:rPr>
          <w:rFonts w:ascii="宋体" w:hAnsi="宋体" w:cs="宋体" w:eastAsia="宋体" w:hint="default"/>
        </w:rPr>
        <w:t>5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17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。本</w:t>
      </w:r>
      <w:r>
        <w:rPr/>
        <w:t>报告年度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/>
        <w:t>中</w:t>
      </w:r>
    </w:p>
    <w:p>
      <w:pPr>
        <w:spacing w:after="0" w:line="357" w:lineRule="auto"/>
        <w:jc w:val="both"/>
        <w:sectPr>
          <w:pgSz w:w="11900" w:h="16840"/>
          <w:pgMar w:header="876" w:footer="840" w:top="1080" w:bottom="1020" w:left="1100" w:right="1100"/>
        </w:sectPr>
      </w:pPr>
    </w:p>
    <w:p>
      <w:pPr>
        <w:pStyle w:val="BodyText"/>
        <w:spacing w:line="240" w:lineRule="auto" w:before="117"/>
        <w:ind w:left="388" w:right="93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</w:p>
    <w:p>
      <w:pPr>
        <w:pStyle w:val="BodyText"/>
        <w:spacing w:line="240" w:lineRule="auto"/>
        <w:ind w:left="387" w:right="93"/>
        <w:jc w:val="left"/>
        <w:rPr>
          <w:rFonts w:ascii="宋体" w:hAnsi="宋体" w:cs="宋体" w:eastAsia="宋体" w:hint="default"/>
        </w:rPr>
      </w:pPr>
      <w:r>
        <w:rPr/>
        <w:t>务的</w:t>
      </w:r>
      <w:r>
        <w:rPr>
          <w:rFonts w:ascii="宋体" w:hAnsi="宋体" w:cs="宋体" w:eastAsia="宋体" w:hint="default"/>
        </w:rPr>
        <w:t>连续</w:t>
      </w:r>
      <w:r>
        <w:rPr/>
        <w:t>年限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6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387" w:right="93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经</w:t>
      </w:r>
      <w:r>
        <w:rPr/>
        <w:t>公司</w:t>
      </w:r>
      <w:r>
        <w:rPr>
          <w:rFonts w:ascii="宋体" w:hAnsi="宋体" w:cs="宋体" w:eastAsia="宋体" w:hint="default"/>
        </w:rPr>
        <w:t>第</w:t>
      </w:r>
      <w:r>
        <w:rPr/>
        <w:t>五</w:t>
      </w:r>
      <w:r>
        <w:rPr>
          <w:rFonts w:ascii="宋体" w:hAnsi="宋体" w:cs="宋体" w:eastAsia="宋体" w:hint="default"/>
        </w:rPr>
        <w:t>届</w:t>
      </w:r>
      <w:r>
        <w:rPr/>
        <w:t>董事会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时会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和</w:t>
      </w:r>
      <w:r>
        <w:rPr>
          <w:rFonts w:ascii="宋体" w:hAnsi="宋体" w:cs="宋体" w:eastAsia="宋体" w:hint="default"/>
        </w:rPr>
        <w:t>2012</w:t>
      </w:r>
      <w:r>
        <w:rPr/>
        <w:t>年度</w:t>
      </w:r>
      <w:r>
        <w:rPr>
          <w:rFonts w:ascii="宋体" w:hAnsi="宋体" w:cs="宋体" w:eastAsia="宋体" w:hint="default"/>
        </w:rPr>
        <w:t>第</w:t>
      </w:r>
      <w:r>
        <w:rPr/>
        <w:t>二</w:t>
      </w:r>
      <w:r>
        <w:rPr>
          <w:rFonts w:ascii="宋体" w:hAnsi="宋体" w:cs="宋体" w:eastAsia="宋体" w:hint="default"/>
        </w:rPr>
        <w:t>次</w:t>
      </w:r>
      <w:r>
        <w:rPr>
          <w:rFonts w:ascii="宋体" w:hAnsi="宋体" w:cs="宋体" w:eastAsia="宋体" w:hint="default"/>
        </w:rPr>
        <w:t>临</w:t>
      </w:r>
      <w:r>
        <w:rPr/>
        <w:t>时股东</w:t>
      </w:r>
      <w:r>
        <w:rPr>
          <w:rFonts w:ascii="宋体" w:hAnsi="宋体" w:cs="宋体" w:eastAsia="宋体" w:hint="default"/>
        </w:rPr>
        <w:t>大</w:t>
      </w:r>
      <w:r>
        <w:rPr/>
        <w:t>会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议</w:t>
      </w:r>
      <w:r>
        <w:rPr>
          <w:rFonts w:ascii="宋体" w:hAnsi="宋体" w:cs="宋体" w:eastAsia="宋体" w:hint="default"/>
        </w:rPr>
        <w:t>通 </w:t>
      </w:r>
      <w:r>
        <w:rPr>
          <w:rFonts w:ascii="宋体" w:hAnsi="宋体" w:cs="宋体" w:eastAsia="宋体" w:hint="default"/>
        </w:rPr>
        <w:t>过</w:t>
      </w:r>
      <w:r>
        <w:rPr>
          <w:rFonts w:ascii="宋体" w:hAnsi="宋体" w:cs="宋体" w:eastAsia="宋体" w:hint="default"/>
        </w:rPr>
        <w:t>，</w:t>
      </w:r>
      <w:r>
        <w:rPr/>
        <w:t>公司</w:t>
      </w:r>
      <w:r>
        <w:rPr>
          <w:rFonts w:ascii="宋体" w:hAnsi="宋体" w:cs="宋体" w:eastAsia="宋体" w:hint="default"/>
        </w:rPr>
        <w:t>聘请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年度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聘期</w:t>
      </w:r>
      <w:r>
        <w:rPr>
          <w:rFonts w:ascii="宋体" w:hAnsi="宋体" w:cs="宋体" w:eastAsia="宋体" w:hint="default"/>
        </w:rPr>
        <w:t>为 </w:t>
      </w:r>
      <w:r>
        <w:rPr/>
        <w:t>一年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董事会公告</w:t>
      </w:r>
      <w:r>
        <w:rPr>
          <w:rFonts w:ascii="宋体" w:hAnsi="宋体" w:cs="宋体" w:eastAsia="宋体" w:hint="default"/>
        </w:rPr>
        <w:t>详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2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18</w:t>
      </w:r>
      <w:r>
        <w:rPr>
          <w:rFonts w:ascii="宋体" w:hAnsi="宋体" w:cs="宋体" w:eastAsia="宋体" w:hint="default"/>
        </w:rPr>
        <w:t>日和</w:t>
      </w:r>
      <w:r>
        <w:rPr>
          <w:rFonts w:ascii="宋体" w:hAnsi="宋体" w:cs="宋体" w:eastAsia="宋体" w:hint="default"/>
        </w:rPr>
        <w:t>2012</w:t>
      </w:r>
      <w:r>
        <w:rPr/>
        <w:t>年</w:t>
      </w:r>
      <w:r>
        <w:rPr>
          <w:rFonts w:ascii="宋体" w:hAnsi="宋体" w:cs="宋体" w:eastAsia="宋体" w:hint="default"/>
        </w:rPr>
        <w:t>3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</w:rPr>
        <w:t>9</w:t>
      </w:r>
      <w:r>
        <w:rPr>
          <w:rFonts w:ascii="宋体" w:hAnsi="宋体" w:cs="宋体" w:eastAsia="宋体" w:hint="default"/>
        </w:rPr>
        <w:t>日</w:t>
      </w:r>
      <w:r>
        <w:rPr/>
        <w:t>的《证券时报》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巨潮</w:t>
      </w:r>
      <w:r>
        <w:rPr>
          <w:rFonts w:ascii="宋体" w:hAnsi="宋体" w:cs="宋体" w:eastAsia="宋体" w:hint="default"/>
        </w:rPr>
        <w:t>资</w:t>
      </w:r>
      <w:r>
        <w:rPr>
          <w:rFonts w:ascii="宋体" w:hAnsi="宋体" w:cs="宋体" w:eastAsia="宋体" w:hint="default"/>
        </w:rPr>
        <w:t>讯</w:t>
      </w:r>
      <w:r>
        <w:rPr/>
        <w:t>网</w:t>
      </w:r>
      <w:r>
        <w:rPr>
          <w:rFonts w:ascii="宋体" w:hAnsi="宋体" w:cs="宋体" w:eastAsia="宋体" w:hint="default"/>
        </w:rPr>
        <w:t>。 本</w:t>
      </w:r>
      <w:r>
        <w:rPr/>
        <w:t>报告年度</w:t>
      </w:r>
      <w:r>
        <w:rPr>
          <w:rFonts w:ascii="宋体" w:hAnsi="宋体" w:cs="宋体" w:eastAsia="宋体" w:hint="default"/>
        </w:rPr>
        <w:t>支</w:t>
      </w:r>
      <w:r>
        <w:rPr>
          <w:rFonts w:ascii="宋体" w:hAnsi="宋体" w:cs="宋体" w:eastAsia="宋体" w:hint="default"/>
        </w:rPr>
        <w:t>付给</w:t>
      </w: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公司的报</w:t>
      </w:r>
      <w:r>
        <w:rPr>
          <w:rFonts w:ascii="宋体" w:hAnsi="宋体" w:cs="宋体" w:eastAsia="宋体" w:hint="default"/>
        </w:rPr>
        <w:t>酬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10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 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为</w:t>
      </w:r>
      <w:r>
        <w:rPr/>
        <w:t>公司</w:t>
      </w:r>
      <w:r>
        <w:rPr>
          <w:rFonts w:ascii="宋体" w:hAnsi="宋体" w:cs="宋体" w:eastAsia="宋体" w:hint="default"/>
        </w:rPr>
        <w:t>提供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控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服</w:t>
      </w:r>
      <w:r>
        <w:rPr/>
        <w:t>务的</w:t>
      </w:r>
      <w:r>
        <w:rPr>
          <w:rFonts w:ascii="宋体" w:hAnsi="宋体" w:cs="宋体" w:eastAsia="宋体" w:hint="default"/>
        </w:rPr>
        <w:t>连续</w:t>
      </w:r>
      <w:r>
        <w:rPr/>
        <w:t>年限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1</w:t>
      </w:r>
      <w:r>
        <w:rPr/>
        <w:t>年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867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（十一）公司及其董事、监事、高级管理人员、公司股</w:t>
      </w:r>
      <w:r>
        <w:rPr>
          <w:rFonts w:ascii="Microsoft JhengHei" w:hAnsi="Microsoft JhengHei" w:cs="Microsoft JhengHei" w:eastAsia="Microsoft JhengHei" w:hint="default"/>
        </w:rPr>
        <w:t>东</w:t>
      </w:r>
      <w:r>
        <w:rPr/>
        <w:t>、实</w:t>
      </w:r>
      <w:r>
        <w:rPr>
          <w:rFonts w:ascii="Microsoft JhengHei" w:hAnsi="Microsoft JhengHei" w:cs="Microsoft JhengHei" w:eastAsia="Microsoft JhengHei" w:hint="default"/>
        </w:rPr>
        <w:t>际控制</w:t>
      </w:r>
      <w:r>
        <w:rPr/>
        <w:t>人</w:t>
      </w:r>
      <w:r>
        <w:rPr>
          <w:rFonts w:ascii="Microsoft JhengHei" w:hAnsi="Microsoft JhengHei" w:cs="Microsoft JhengHei" w:eastAsia="Microsoft JhengHei" w:hint="default"/>
        </w:rPr>
        <w:t>受处罚</w:t>
      </w:r>
      <w:r>
        <w:rPr/>
        <w:t>及整</w:t>
      </w:r>
      <w:r>
        <w:rPr>
          <w:rFonts w:ascii="Microsoft JhengHei" w:hAnsi="Microsoft JhengHei" w:cs="Microsoft JhengHei" w:eastAsia="Microsoft JhengHei" w:hint="default"/>
        </w:rPr>
        <w:t>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Heading4"/>
        <w:spacing w:line="240" w:lineRule="auto" w:before="48"/>
        <w:ind w:left="387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left="387" w:right="231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其</w:t>
      </w:r>
      <w:r>
        <w:rPr/>
        <w:t>董事</w:t>
      </w:r>
      <w:r>
        <w:rPr>
          <w:rFonts w:ascii="宋体" w:hAnsi="宋体" w:cs="宋体" w:eastAsia="宋体" w:hint="default"/>
        </w:rPr>
        <w:t>、监</w:t>
      </w:r>
      <w:r>
        <w:rPr/>
        <w:t>事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高级</w:t>
      </w:r>
      <w:r>
        <w:rPr>
          <w:rFonts w:ascii="宋体" w:hAnsi="宋体" w:cs="宋体" w:eastAsia="宋体" w:hint="default"/>
        </w:rPr>
        <w:t>管理</w:t>
      </w:r>
      <w:r>
        <w:rPr/>
        <w:t>人</w:t>
      </w:r>
      <w:r>
        <w:rPr>
          <w:rFonts w:ascii="宋体" w:hAnsi="宋体" w:cs="宋体" w:eastAsia="宋体" w:hint="default"/>
        </w:rPr>
        <w:t>员</w:t>
      </w:r>
      <w:r>
        <w:rPr>
          <w:rFonts w:ascii="宋体" w:hAnsi="宋体" w:cs="宋体" w:eastAsia="宋体" w:hint="default"/>
        </w:rPr>
        <w:t>、</w:t>
      </w:r>
      <w:r>
        <w:rPr/>
        <w:t>公司股东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实</w:t>
      </w:r>
      <w:r>
        <w:rPr/>
        <w:t>际</w:t>
      </w:r>
      <w:r>
        <w:rPr>
          <w:rFonts w:ascii="宋体" w:hAnsi="宋体" w:cs="宋体" w:eastAsia="宋体" w:hint="default"/>
        </w:rPr>
        <w:t>控制</w:t>
      </w:r>
      <w:r>
        <w:rPr/>
        <w:t>人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受</w:t>
      </w:r>
      <w:r>
        <w:rPr>
          <w:rFonts w:ascii="宋体" w:hAnsi="宋体" w:cs="宋体" w:eastAsia="宋体" w:hint="default"/>
        </w:rPr>
        <w:t>到</w:t>
      </w:r>
      <w:r>
        <w:rPr/>
        <w:t>有</w:t>
      </w:r>
      <w:r>
        <w:rPr>
          <w:rFonts w:ascii="宋体" w:hAnsi="宋体" w:cs="宋体" w:eastAsia="宋体" w:hint="default"/>
        </w:rPr>
        <w:t>权 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调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司法</w:t>
      </w:r>
      <w:r>
        <w:rPr>
          <w:rFonts w:ascii="宋体" w:hAnsi="宋体" w:cs="宋体" w:eastAsia="宋体" w:hint="default"/>
        </w:rPr>
        <w:t>纪检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采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强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措</w:t>
      </w:r>
      <w:r>
        <w:rPr>
          <w:rFonts w:ascii="宋体" w:hAnsi="宋体" w:cs="宋体" w:eastAsia="宋体" w:hint="default"/>
        </w:rPr>
        <w:t>施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移</w:t>
      </w:r>
      <w:r>
        <w:rPr>
          <w:rFonts w:ascii="宋体" w:hAnsi="宋体" w:cs="宋体" w:eastAsia="宋体" w:hint="default"/>
        </w:rPr>
        <w:t>送</w:t>
      </w:r>
      <w:r>
        <w:rPr/>
        <w:t>司法</w:t>
      </w:r>
      <w:r>
        <w:rPr>
          <w:rFonts w:ascii="宋体" w:hAnsi="宋体" w:cs="宋体" w:eastAsia="宋体" w:hint="default"/>
        </w:rPr>
        <w:t>机关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追</w:t>
      </w:r>
      <w:r>
        <w:rPr>
          <w:rFonts w:ascii="宋体" w:hAnsi="宋体" w:cs="宋体" w:eastAsia="宋体" w:hint="default"/>
        </w:rPr>
        <w:t>究</w:t>
      </w:r>
      <w:r>
        <w:rPr>
          <w:rFonts w:ascii="宋体" w:hAnsi="宋体" w:cs="宋体" w:eastAsia="宋体" w:hint="default"/>
        </w:rPr>
        <w:t>刑</w:t>
      </w:r>
      <w:r>
        <w:rPr/>
        <w:t>事</w:t>
      </w:r>
      <w:r>
        <w:rPr>
          <w:rFonts w:ascii="宋体" w:hAnsi="宋体" w:cs="宋体" w:eastAsia="宋体" w:hint="default"/>
        </w:rPr>
        <w:t>责任、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稽 </w:t>
      </w:r>
      <w:r>
        <w:rPr>
          <w:rFonts w:ascii="宋体" w:hAnsi="宋体" w:cs="宋体" w:eastAsia="宋体" w:hint="default"/>
        </w:rPr>
        <w:t>查</w:t>
      </w:r>
      <w:r>
        <w:rPr>
          <w:rFonts w:ascii="宋体" w:hAnsi="宋体" w:cs="宋体" w:eastAsia="宋体" w:hint="default"/>
        </w:rPr>
        <w:t>、</w:t>
      </w:r>
      <w:r>
        <w:rPr/>
        <w:t>中国证</w:t>
      </w:r>
      <w:r>
        <w:rPr>
          <w:rFonts w:ascii="宋体" w:hAnsi="宋体" w:cs="宋体" w:eastAsia="宋体" w:hint="default"/>
        </w:rPr>
        <w:t>监</w:t>
      </w:r>
      <w:r>
        <w:rPr/>
        <w:t>会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、</w:t>
      </w:r>
      <w:r>
        <w:rPr/>
        <w:t>证券市场</w:t>
      </w:r>
      <w:r>
        <w:rPr>
          <w:rFonts w:ascii="宋体" w:hAnsi="宋体" w:cs="宋体" w:eastAsia="宋体" w:hint="default"/>
        </w:rPr>
        <w:t>禁</w:t>
      </w:r>
      <w:r>
        <w:rPr>
          <w:rFonts w:ascii="宋体" w:hAnsi="宋体" w:cs="宋体" w:eastAsia="宋体" w:hint="default"/>
        </w:rPr>
        <w:t>入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通</w:t>
      </w:r>
      <w:r>
        <w:rPr/>
        <w:t>报</w:t>
      </w:r>
      <w:r>
        <w:rPr>
          <w:rFonts w:ascii="宋体" w:hAnsi="宋体" w:cs="宋体" w:eastAsia="宋体" w:hint="default"/>
        </w:rPr>
        <w:t>批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被</w:t>
      </w:r>
      <w:r>
        <w:rPr>
          <w:rFonts w:ascii="宋体" w:hAnsi="宋体" w:cs="宋体" w:eastAsia="宋体" w:hint="default"/>
        </w:rPr>
        <w:t>其他</w:t>
      </w:r>
      <w:r>
        <w:rPr>
          <w:rFonts w:ascii="宋体" w:hAnsi="宋体" w:cs="宋体" w:eastAsia="宋体" w:hint="default"/>
        </w:rPr>
        <w:t>行</w:t>
      </w:r>
      <w:r>
        <w:rPr/>
        <w:t>政</w:t>
      </w:r>
      <w:r>
        <w:rPr>
          <w:rFonts w:ascii="宋体" w:hAnsi="宋体" w:cs="宋体" w:eastAsia="宋体" w:hint="default"/>
        </w:rPr>
        <w:t>管理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门</w:t>
      </w:r>
      <w:r>
        <w:rPr>
          <w:rFonts w:ascii="宋体" w:hAnsi="宋体" w:cs="宋体" w:eastAsia="宋体" w:hint="default"/>
        </w:rPr>
        <w:t>处</w:t>
      </w:r>
      <w:r>
        <w:rPr>
          <w:rFonts w:ascii="宋体" w:hAnsi="宋体" w:cs="宋体" w:eastAsia="宋体" w:hint="default"/>
        </w:rPr>
        <w:t>罚</w:t>
      </w:r>
      <w:r>
        <w:rPr>
          <w:rFonts w:ascii="宋体" w:hAnsi="宋体" w:cs="宋体" w:eastAsia="宋体" w:hint="default"/>
        </w:rPr>
        <w:t>及</w:t>
      </w:r>
      <w:r>
        <w:rPr/>
        <w:t>证券</w:t>
      </w:r>
      <w:r>
        <w:rPr>
          <w:rFonts w:ascii="宋体" w:hAnsi="宋体" w:cs="宋体" w:eastAsia="宋体" w:hint="default"/>
        </w:rPr>
        <w:t>交 易所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>
          <w:rFonts w:ascii="宋体" w:hAnsi="宋体" w:cs="宋体" w:eastAsia="宋体" w:hint="default"/>
        </w:rPr>
        <w:t>谴</w:t>
      </w:r>
      <w:r>
        <w:rPr>
          <w:rFonts w:ascii="宋体" w:hAnsi="宋体" w:cs="宋体" w:eastAsia="宋体" w:hint="default"/>
        </w:rPr>
        <w:t>责</w:t>
      </w:r>
      <w:r>
        <w:rPr/>
        <w:t>的</w:t>
      </w:r>
      <w:r>
        <w:rPr>
          <w:rFonts w:ascii="宋体" w:hAnsi="宋体" w:cs="宋体" w:eastAsia="宋体" w:hint="default"/>
        </w:rPr>
        <w:t>情况。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38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Heading4"/>
        <w:spacing w:line="367" w:lineRule="exact"/>
        <w:ind w:left="867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（十二）其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重大事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left="387" w:right="231" w:firstLine="480"/>
        <w:jc w:val="both"/>
        <w:rPr>
          <w:rFonts w:ascii="宋体" w:hAnsi="宋体" w:cs="宋体" w:eastAsia="宋体" w:hint="default"/>
        </w:rPr>
      </w:pPr>
      <w:r>
        <w:rPr/>
        <w:t>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内，本</w:t>
      </w:r>
      <w:r>
        <w:rPr/>
        <w:t>公司</w:t>
      </w:r>
      <w:r>
        <w:rPr>
          <w:rFonts w:ascii="宋体" w:hAnsi="宋体" w:cs="宋体" w:eastAsia="宋体" w:hint="default"/>
        </w:rPr>
        <w:t>收</w:t>
      </w:r>
      <w:r>
        <w:rPr>
          <w:rFonts w:ascii="宋体" w:hAnsi="宋体" w:cs="宋体" w:eastAsia="宋体" w:hint="default"/>
        </w:rPr>
        <w:t>到</w:t>
      </w:r>
      <w:r>
        <w:rPr>
          <w:rFonts w:ascii="宋体" w:hAnsi="宋体" w:cs="宋体" w:eastAsia="宋体" w:hint="default"/>
        </w:rPr>
        <w:t>债</w:t>
      </w:r>
      <w:r>
        <w:rPr/>
        <w:t>务人</w:t>
      </w:r>
      <w:r>
        <w:rPr>
          <w:rFonts w:ascii="宋体" w:hAnsi="宋体" w:cs="宋体" w:eastAsia="宋体" w:hint="default"/>
        </w:rPr>
        <w:t>慧</w:t>
      </w:r>
      <w:r>
        <w:rPr>
          <w:rFonts w:ascii="宋体" w:hAnsi="宋体" w:cs="宋体" w:eastAsia="宋体" w:hint="default"/>
        </w:rPr>
        <w:t>峰</w:t>
      </w:r>
      <w:r>
        <w:rPr/>
        <w:t>信</w:t>
      </w:r>
      <w:r>
        <w:rPr>
          <w:rFonts w:ascii="宋体" w:hAnsi="宋体" w:cs="宋体" w:eastAsia="宋体" w:hint="default"/>
        </w:rPr>
        <w:t>源</w:t>
      </w:r>
      <w:r>
        <w:rPr>
          <w:rFonts w:ascii="宋体" w:hAnsi="宋体" w:cs="宋体" w:eastAsia="宋体" w:hint="default"/>
        </w:rPr>
        <w:t>科技</w:t>
      </w:r>
      <w:r>
        <w:rPr/>
        <w:t>（北</w:t>
      </w:r>
      <w:r>
        <w:rPr>
          <w:rFonts w:ascii="宋体" w:hAnsi="宋体" w:cs="宋体" w:eastAsia="宋体" w:hint="default"/>
        </w:rPr>
        <w:t>京</w:t>
      </w:r>
      <w:r>
        <w:rPr/>
        <w:t>）有限公司</w:t>
      </w:r>
      <w:r>
        <w:rPr>
          <w:rFonts w:ascii="宋体" w:hAnsi="宋体" w:cs="宋体" w:eastAsia="宋体" w:hint="default"/>
        </w:rPr>
        <w:t>偿还</w:t>
      </w:r>
      <w:r>
        <w:rPr/>
        <w:t>的</w:t>
      </w:r>
      <w:r>
        <w:rPr>
          <w:rFonts w:ascii="宋体" w:hAnsi="宋体" w:cs="宋体" w:eastAsia="宋体" w:hint="default"/>
        </w:rPr>
        <w:t>债</w:t>
      </w:r>
      <w:r>
        <w:rPr/>
        <w:t>务</w:t>
      </w:r>
      <w:r>
        <w:rPr>
          <w:rFonts w:ascii="宋体" w:hAnsi="宋体" w:cs="宋体" w:eastAsia="宋体" w:hint="default"/>
        </w:rPr>
        <w:t>尾</w:t>
      </w:r>
      <w:r>
        <w:rPr>
          <w:rFonts w:ascii="宋体" w:hAnsi="宋体" w:cs="宋体" w:eastAsia="宋体" w:hint="default"/>
        </w:rPr>
        <w:t>款</w:t>
      </w:r>
      <w:r>
        <w:rPr/>
        <w:t>人</w:t>
      </w:r>
      <w:r>
        <w:rPr>
          <w:rFonts w:ascii="宋体" w:hAnsi="宋体" w:cs="宋体" w:eastAsia="宋体" w:hint="default"/>
        </w:rPr>
        <w:t>民币 </w:t>
      </w:r>
      <w:r>
        <w:rPr>
          <w:rFonts w:ascii="宋体" w:hAnsi="宋体" w:cs="宋体" w:eastAsia="宋体" w:hint="default"/>
        </w:rPr>
        <w:t>1000</w:t>
      </w:r>
      <w:r>
        <w:rPr>
          <w:rFonts w:ascii="宋体" w:hAnsi="宋体" w:cs="宋体" w:eastAsia="宋体" w:hint="default"/>
        </w:rPr>
        <w:t>万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至</w:t>
      </w:r>
      <w:r>
        <w:rPr>
          <w:rFonts w:ascii="宋体" w:hAnsi="宋体" w:cs="宋体" w:eastAsia="宋体" w:hint="default"/>
        </w:rPr>
        <w:t>此</w:t>
      </w:r>
      <w:r>
        <w:rPr>
          <w:rFonts w:ascii="宋体" w:hAnsi="宋体" w:cs="宋体" w:eastAsia="宋体" w:hint="default"/>
        </w:rPr>
        <w:t>，本</w:t>
      </w:r>
      <w:r>
        <w:rPr/>
        <w:t>公司与</w:t>
      </w:r>
      <w:r>
        <w:rPr>
          <w:rFonts w:ascii="宋体" w:hAnsi="宋体" w:cs="宋体" w:eastAsia="宋体" w:hint="default"/>
        </w:rPr>
        <w:t>该</w:t>
      </w:r>
      <w:r>
        <w:rPr/>
        <w:t>公司</w:t>
      </w:r>
      <w:r>
        <w:rPr>
          <w:rFonts w:ascii="宋体" w:hAnsi="宋体" w:cs="宋体" w:eastAsia="宋体" w:hint="default"/>
        </w:rPr>
        <w:t>之间</w:t>
      </w:r>
      <w:r>
        <w:rPr/>
        <w:t>的</w:t>
      </w:r>
      <w:r>
        <w:rPr>
          <w:rFonts w:ascii="宋体" w:hAnsi="宋体" w:cs="宋体" w:eastAsia="宋体" w:hint="default"/>
        </w:rPr>
        <w:t>债权债</w:t>
      </w:r>
      <w:r>
        <w:rPr/>
        <w:t>务</w:t>
      </w:r>
      <w:r>
        <w:rPr>
          <w:rFonts w:ascii="宋体" w:hAnsi="宋体" w:cs="宋体" w:eastAsia="宋体" w:hint="default"/>
        </w:rPr>
        <w:t>关</w:t>
      </w:r>
      <w:r>
        <w:rPr/>
        <w:t>系</w:t>
      </w:r>
      <w:r>
        <w:rPr>
          <w:rFonts w:ascii="宋体" w:hAnsi="宋体" w:cs="宋体" w:eastAsia="宋体" w:hint="default"/>
        </w:rPr>
        <w:t>全部结</w:t>
      </w:r>
      <w:r>
        <w:rPr>
          <w:rFonts w:ascii="宋体" w:hAnsi="宋体" w:cs="宋体" w:eastAsia="宋体" w:hint="default"/>
        </w:rPr>
        <w:t>清</w:t>
      </w:r>
      <w:r>
        <w:rPr>
          <w:rFonts w:ascii="宋体" w:hAnsi="宋体" w:cs="宋体" w:eastAsia="宋体" w:hint="default"/>
        </w:rPr>
        <w:t>。</w:t>
      </w:r>
      <w:r>
        <w:rPr/>
        <w:t>公司</w:t>
      </w:r>
      <w:r>
        <w:rPr>
          <w:rFonts w:ascii="宋体" w:hAnsi="宋体" w:cs="宋体" w:eastAsia="宋体" w:hint="default"/>
        </w:rPr>
        <w:t>根据</w:t>
      </w:r>
      <w:r>
        <w:rPr>
          <w:rFonts w:ascii="宋体" w:hAnsi="宋体" w:cs="宋体" w:eastAsia="宋体" w:hint="default"/>
        </w:rPr>
        <w:t>稳</w:t>
      </w:r>
      <w:r>
        <w:rPr>
          <w:rFonts w:ascii="宋体" w:hAnsi="宋体" w:cs="宋体" w:eastAsia="宋体" w:hint="default"/>
        </w:rPr>
        <w:t>健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原则原 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55%</w:t>
      </w:r>
      <w:r>
        <w:rPr/>
        <w:t>的</w:t>
      </w:r>
      <w:r>
        <w:rPr>
          <w:rFonts w:ascii="宋体" w:hAnsi="宋体" w:cs="宋体" w:eastAsia="宋体" w:hint="default"/>
        </w:rPr>
        <w:t>比</w:t>
      </w:r>
      <w:r>
        <w:rPr>
          <w:rFonts w:ascii="宋体" w:hAnsi="宋体" w:cs="宋体" w:eastAsia="宋体" w:hint="default"/>
        </w:rPr>
        <w:t>例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坏账准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该</w:t>
      </w:r>
      <w:r>
        <w:rPr>
          <w:rFonts w:ascii="宋体" w:hAnsi="宋体" w:cs="宋体" w:eastAsia="宋体" w:hint="default"/>
        </w:rPr>
        <w:t>笔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收回增加</w:t>
      </w:r>
      <w:r>
        <w:rPr/>
        <w:t>公司</w:t>
      </w:r>
      <w:r>
        <w:rPr>
          <w:rFonts w:ascii="宋体" w:hAnsi="宋体" w:cs="宋体" w:eastAsia="宋体" w:hint="default"/>
        </w:rPr>
        <w:t>2011</w:t>
      </w:r>
      <w:r>
        <w:rPr/>
        <w:t>年度</w:t>
      </w:r>
      <w:r>
        <w:rPr>
          <w:rFonts w:ascii="宋体" w:hAnsi="宋体" w:cs="宋体" w:eastAsia="宋体" w:hint="default"/>
        </w:rPr>
        <w:t>利润</w:t>
      </w:r>
      <w:r>
        <w:rPr>
          <w:rFonts w:ascii="宋体" w:hAnsi="宋体" w:cs="宋体" w:eastAsia="宋体" w:hint="default"/>
        </w:rPr>
        <w:t>约</w:t>
      </w:r>
      <w:r>
        <w:rPr>
          <w:rFonts w:ascii="宋体" w:hAnsi="宋体" w:cs="宋体" w:eastAsia="宋体" w:hint="default"/>
        </w:rPr>
        <w:t>为</w:t>
      </w:r>
      <w:r>
        <w:rPr/>
        <w:t>人</w:t>
      </w:r>
      <w:r>
        <w:rPr>
          <w:rFonts w:ascii="宋体" w:hAnsi="宋体" w:cs="宋体" w:eastAsia="宋体" w:hint="default"/>
        </w:rPr>
        <w:t>民币</w:t>
      </w:r>
      <w:r>
        <w:rPr>
          <w:rFonts w:ascii="宋体" w:hAnsi="宋体" w:cs="宋体" w:eastAsia="宋体" w:hint="default"/>
        </w:rPr>
        <w:t>550</w:t>
      </w:r>
      <w:r>
        <w:rPr>
          <w:rFonts w:ascii="宋体" w:hAnsi="宋体" w:cs="宋体" w:eastAsia="宋体" w:hint="default"/>
        </w:rPr>
        <w:t>万 </w:t>
      </w:r>
      <w:r>
        <w:rPr>
          <w:rFonts w:ascii="宋体" w:hAnsi="宋体" w:cs="宋体" w:eastAsia="宋体" w:hint="default"/>
        </w:rPr>
        <w:t>元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款</w:t>
      </w:r>
      <w:r>
        <w:rPr>
          <w:rFonts w:ascii="宋体" w:hAnsi="宋体" w:cs="宋体" w:eastAsia="宋体" w:hint="default"/>
        </w:rPr>
        <w:t>项</w:t>
      </w:r>
      <w:r>
        <w:rPr/>
        <w:t>的</w:t>
      </w:r>
      <w:r>
        <w:rPr>
          <w:rFonts w:ascii="宋体" w:hAnsi="宋体" w:cs="宋体" w:eastAsia="宋体" w:hint="default"/>
        </w:rPr>
        <w:t>收回增加</w:t>
      </w:r>
      <w:r>
        <w:rPr>
          <w:rFonts w:ascii="宋体" w:hAnsi="宋体" w:cs="宋体" w:eastAsia="宋体" w:hint="default"/>
        </w:rPr>
        <w:t>了</w:t>
      </w:r>
      <w:r>
        <w:rPr/>
        <w:t>公司的</w:t>
      </w:r>
      <w:r>
        <w:rPr>
          <w:rFonts w:ascii="宋体" w:hAnsi="宋体" w:cs="宋体" w:eastAsia="宋体" w:hint="default"/>
        </w:rPr>
        <w:t>流动资金</w:t>
      </w:r>
      <w:r>
        <w:rPr>
          <w:rFonts w:ascii="宋体" w:hAnsi="宋体" w:cs="宋体" w:eastAsia="宋体" w:hint="default"/>
        </w:rPr>
        <w:t>，</w:t>
      </w:r>
      <w:r>
        <w:rPr/>
        <w:t>有</w:t>
      </w:r>
      <w:r>
        <w:rPr>
          <w:rFonts w:ascii="宋体" w:hAnsi="宋体" w:cs="宋体" w:eastAsia="宋体" w:hint="default"/>
        </w:rPr>
        <w:t>利于</w:t>
      </w:r>
      <w:r>
        <w:rPr/>
        <w:t>公司</w:t>
      </w:r>
      <w:r>
        <w:rPr>
          <w:rFonts w:ascii="宋体" w:hAnsi="宋体" w:cs="宋体" w:eastAsia="宋体" w:hint="default"/>
        </w:rPr>
        <w:t>综</w:t>
      </w:r>
      <w:r>
        <w:rPr/>
        <w:t>合</w:t>
      </w:r>
      <w:r>
        <w:rPr>
          <w:rFonts w:ascii="宋体" w:hAnsi="宋体" w:cs="宋体" w:eastAsia="宋体" w:hint="default"/>
        </w:rPr>
        <w:t>实</w:t>
      </w:r>
      <w:r>
        <w:rPr>
          <w:rFonts w:ascii="宋体" w:hAnsi="宋体" w:cs="宋体" w:eastAsia="宋体" w:hint="default"/>
        </w:rPr>
        <w:t>力</w:t>
      </w:r>
      <w:r>
        <w:rPr/>
        <w:t>的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符</w:t>
      </w:r>
      <w:r>
        <w:rPr/>
        <w:t>合公司</w:t>
      </w:r>
      <w:r>
        <w:rPr>
          <w:rFonts w:ascii="宋体" w:hAnsi="宋体" w:cs="宋体" w:eastAsia="宋体" w:hint="default"/>
        </w:rPr>
        <w:t>未</w:t>
      </w:r>
      <w:r>
        <w:rPr>
          <w:rFonts w:ascii="宋体" w:hAnsi="宋体" w:cs="宋体" w:eastAsia="宋体" w:hint="default"/>
        </w:rPr>
        <w:t>来 </w:t>
      </w:r>
      <w:r>
        <w:rPr>
          <w:rFonts w:ascii="宋体" w:hAnsi="宋体" w:cs="宋体" w:eastAsia="宋体" w:hint="default"/>
        </w:rPr>
        <w:t>发</w:t>
      </w:r>
      <w:r>
        <w:rPr>
          <w:rFonts w:ascii="宋体" w:hAnsi="宋体" w:cs="宋体" w:eastAsia="宋体" w:hint="default"/>
        </w:rPr>
        <w:t>展</w:t>
      </w:r>
      <w:r>
        <w:rPr>
          <w:rFonts w:ascii="宋体" w:hAnsi="宋体" w:cs="宋体" w:eastAsia="宋体" w:hint="default"/>
        </w:rPr>
        <w:t>和经营管理</w:t>
      </w:r>
      <w:r>
        <w:rPr/>
        <w:t>的</w:t>
      </w:r>
      <w:r>
        <w:rPr>
          <w:rFonts w:ascii="宋体" w:hAnsi="宋体" w:cs="宋体" w:eastAsia="宋体" w:hint="default"/>
        </w:rPr>
        <w:t>需</w:t>
      </w:r>
      <w:r>
        <w:rPr>
          <w:rFonts w:ascii="宋体" w:hAnsi="宋体" w:cs="宋体" w:eastAsia="宋体" w:hint="default"/>
        </w:rPr>
        <w:t>要，</w:t>
      </w:r>
      <w:r>
        <w:rPr>
          <w:rFonts w:ascii="宋体" w:hAnsi="宋体" w:cs="宋体" w:eastAsia="宋体" w:hint="default"/>
        </w:rPr>
        <w:t>维护</w:t>
      </w:r>
      <w:r>
        <w:rPr>
          <w:rFonts w:ascii="宋体" w:hAnsi="宋体" w:cs="宋体" w:eastAsia="宋体" w:hint="default"/>
        </w:rPr>
        <w:t>了</w:t>
      </w:r>
      <w:r>
        <w:rPr/>
        <w:t>公司</w:t>
      </w:r>
      <w:r>
        <w:rPr>
          <w:rFonts w:ascii="宋体" w:hAnsi="宋体" w:cs="宋体" w:eastAsia="宋体" w:hint="default"/>
        </w:rPr>
        <w:t>及</w:t>
      </w:r>
      <w:r>
        <w:rPr/>
        <w:t>中</w:t>
      </w:r>
      <w:r>
        <w:rPr>
          <w:rFonts w:ascii="宋体" w:hAnsi="宋体" w:cs="宋体" w:eastAsia="宋体" w:hint="default"/>
        </w:rPr>
        <w:t>小</w:t>
      </w:r>
      <w:r>
        <w:rPr/>
        <w:t>股东的</w:t>
      </w:r>
      <w:r>
        <w:rPr>
          <w:rFonts w:ascii="宋体" w:hAnsi="宋体" w:cs="宋体" w:eastAsia="宋体" w:hint="default"/>
        </w:rPr>
        <w:t>利益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86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left="867" w:right="93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）报告</w:t>
      </w:r>
      <w:r>
        <w:rPr>
          <w:rFonts w:ascii="Microsoft JhengHei" w:hAnsi="Microsoft JhengHei" w:cs="Microsoft JhengHei" w:eastAsia="Microsoft JhengHei" w:hint="default"/>
        </w:rPr>
        <w:t>期</w:t>
      </w:r>
      <w:r>
        <w:rPr/>
        <w:t>内</w:t>
      </w:r>
      <w:r>
        <w:rPr>
          <w:rFonts w:ascii="Microsoft JhengHei" w:hAnsi="Microsoft JhengHei" w:cs="Microsoft JhengHei" w:eastAsia="Microsoft JhengHei" w:hint="default"/>
        </w:rPr>
        <w:t>接待</w:t>
      </w:r>
      <w:r>
        <w:rPr>
          <w:rFonts w:ascii="Microsoft JhengHei" w:hAnsi="Microsoft JhengHei" w:cs="Microsoft JhengHei" w:eastAsia="Microsoft JhengHei" w:hint="default"/>
        </w:rPr>
        <w:t>调</w:t>
      </w:r>
      <w:r>
        <w:rPr>
          <w:rFonts w:ascii="Microsoft JhengHei" w:hAnsi="Microsoft JhengHei" w:cs="Microsoft JhengHei" w:eastAsia="Microsoft JhengHei" w:hint="default"/>
        </w:rPr>
        <w:t>研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沟</w:t>
      </w:r>
      <w:r>
        <w:rPr>
          <w:rFonts w:ascii="Microsoft JhengHei" w:hAnsi="Microsoft JhengHei" w:cs="Microsoft JhengHei" w:eastAsia="Microsoft JhengHei" w:hint="default"/>
        </w:rPr>
        <w:t>通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采</w:t>
      </w:r>
      <w:r>
        <w:rPr>
          <w:rFonts w:ascii="Microsoft JhengHei" w:hAnsi="Microsoft JhengHei" w:cs="Microsoft JhengHei" w:eastAsia="Microsoft JhengHei" w:hint="default"/>
        </w:rPr>
        <w:t>访</w:t>
      </w:r>
      <w:r>
        <w:rPr>
          <w:rFonts w:ascii="Microsoft JhengHei" w:hAnsi="Microsoft JhengHei" w:cs="Microsoft JhengHei" w:eastAsia="Microsoft JhengHei" w:hint="default"/>
        </w:rPr>
        <w:t>等活</w:t>
      </w:r>
      <w:r>
        <w:rPr>
          <w:rFonts w:ascii="Microsoft JhengHei" w:hAnsi="Microsoft JhengHei" w:cs="Microsoft JhengHei" w:eastAsia="Microsoft JhengHei" w:hint="default"/>
        </w:rPr>
        <w:t>动情况表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3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363"/>
        <w:gridCol w:w="1238"/>
        <w:gridCol w:w="1282"/>
        <w:gridCol w:w="3547"/>
      </w:tblGrid>
      <w:tr>
        <w:trPr>
          <w:trHeight w:val="465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51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时间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51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点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51" w:lineRule="exact"/>
              <w:ind w:left="192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方式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51" w:lineRule="exact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接待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象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35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谈论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要内容及提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供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1"/>
                <w:szCs w:val="21"/>
              </w:rPr>
              <w:t>的资料</w:t>
            </w:r>
            <w:r>
              <w:rPr>
                <w:rFonts w:ascii="Microsoft JhengHei" w:hAnsi="Microsoft JhengHei" w:cs="Microsoft JhengHei" w:eastAsia="Microsoft JhengHei" w:hint="default"/>
                <w:sz w:val="21"/>
                <w:szCs w:val="21"/>
              </w:rPr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停牌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03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03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04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了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基本情况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05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5" w:lineRule="exact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咨询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停牌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9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进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情况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after="0" w:line="240" w:lineRule="auto"/>
        <w:jc w:val="center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860" w:right="106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1363"/>
        <w:gridCol w:w="1238"/>
        <w:gridCol w:w="1282"/>
        <w:gridCol w:w="3547"/>
      </w:tblGrid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公司的公告事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31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市场事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龙腾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光电的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系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红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放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度披露时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11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1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价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走低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原因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1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1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票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连续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，为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何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停牌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66" w:hRule="exact"/>
        </w:trPr>
        <w:tc>
          <w:tcPr>
            <w:tcW w:w="2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26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23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96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公司办公室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84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电话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沟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12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right="108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2"/>
              <w:ind w:left="105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公司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重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</w:tbl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</w:pPr>
    </w:p>
    <w:p>
      <w:pPr>
        <w:pStyle w:val="Heading4"/>
        <w:spacing w:line="367" w:lineRule="exact"/>
        <w:ind w:left="86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（十四）</w:t>
      </w:r>
      <w:r>
        <w:rPr>
          <w:rFonts w:ascii="Arial" w:hAnsi="Arial" w:cs="Arial" w:eastAsia="Arial" w:hint="default"/>
        </w:rPr>
        <w:t>2011</w:t>
      </w:r>
      <w:r>
        <w:rPr>
          <w:rFonts w:ascii="Arial" w:hAnsi="Arial" w:cs="Arial" w:eastAsia="Arial" w:hint="default"/>
          <w:spacing w:val="2"/>
        </w:rPr>
        <w:t> </w:t>
      </w:r>
      <w:r>
        <w:rPr/>
        <w:t>年度信</w:t>
      </w:r>
      <w:r>
        <w:rPr>
          <w:rFonts w:ascii="Microsoft JhengHei" w:hAnsi="Microsoft JhengHei" w:cs="Microsoft JhengHei" w:eastAsia="Microsoft JhengHei" w:hint="default"/>
        </w:rPr>
        <w:t>息披露</w:t>
      </w:r>
      <w:r>
        <w:rPr>
          <w:rFonts w:ascii="Microsoft JhengHei" w:hAnsi="Microsoft JhengHei" w:cs="Microsoft JhengHei" w:eastAsia="Microsoft JhengHei" w:hint="default"/>
        </w:rPr>
        <w:t>索引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10"/>
          <w:szCs w:val="10"/>
        </w:rPr>
      </w:pPr>
    </w:p>
    <w:tbl>
      <w:tblPr>
        <w:tblW w:w="0" w:type="auto"/>
        <w:jc w:val="left"/>
        <w:tblInd w:w="38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4934"/>
        <w:gridCol w:w="2520"/>
      </w:tblGrid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354" w:lineRule="exact"/>
              <w:ind w:left="561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354" w:lineRule="exact"/>
              <w:ind w:right="7"/>
              <w:jc w:val="center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披露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事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>
            <w:pPr>
              <w:pStyle w:val="TableParagraph"/>
              <w:spacing w:line="354" w:lineRule="exact"/>
              <w:ind w:left="767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披露媒体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</w:tr>
      <w:tr>
        <w:trPr>
          <w:trHeight w:val="437" w:hRule="exact"/>
        </w:trPr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35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证券时报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  <w:p>
            <w:pPr>
              <w:pStyle w:val="TableParagraph"/>
              <w:spacing w:line="274" w:lineRule="exact"/>
              <w:ind w:left="100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109" w:hRule="exact"/>
        </w:trPr>
        <w:tc>
          <w:tcPr>
            <w:tcW w:w="21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2102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0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520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2" w:lineRule="exact"/>
              <w:ind w:left="7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巨潮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2102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3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12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快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080" w:bottom="1020" w:left="860" w:right="980"/>
        </w:sectPr>
      </w:pPr>
    </w:p>
    <w:p>
      <w:pPr>
        <w:spacing w:line="240" w:lineRule="auto" w:before="6"/>
        <w:rPr>
          <w:rFonts w:ascii="Microsoft JhengHei" w:hAnsi="Microsoft JhengHei" w:cs="Microsoft JhengHei" w:eastAsia="Microsoft JhengHei" w:hint="default"/>
          <w:b/>
          <w:bCs/>
          <w:sz w:val="9"/>
          <w:szCs w:val="9"/>
        </w:rPr>
      </w:pPr>
    </w:p>
    <w:tbl>
      <w:tblPr>
        <w:tblW w:w="0" w:type="auto"/>
        <w:jc w:val="left"/>
        <w:tblInd w:w="14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02"/>
        <w:gridCol w:w="4934"/>
        <w:gridCol w:w="2520"/>
      </w:tblGrid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9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26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六次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七次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一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5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2010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年年度股东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7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董事会公告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</w:pPr>
          </w:p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Microsoft JhengHei" w:hAnsi="Microsoft JhengHei" w:cs="Microsoft JhengHei" w:eastAsia="Microsoft JhengHei" w:hint="default"/>
                <w:b/>
                <w:bCs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04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董事会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追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3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日常关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交易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计金额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的公告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关于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开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通知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五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监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事会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议决议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20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二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次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时股东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大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会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决议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公告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37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8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1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摘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要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442" w:hRule="exact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10</w:t>
            </w:r>
            <w:r>
              <w:rPr>
                <w:rFonts w:ascii="宋体" w:hAnsi="宋体" w:cs="宋体" w:eastAsia="宋体" w:hint="default"/>
                <w:spacing w:val="-56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月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29</w:t>
            </w:r>
            <w:r>
              <w:rPr>
                <w:rFonts w:ascii="宋体" w:hAnsi="宋体" w:cs="宋体" w:eastAsia="宋体" w:hint="default"/>
                <w:spacing w:val="-52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日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4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38"/>
              <w:ind w:left="10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2011</w:t>
            </w:r>
            <w:r>
              <w:rPr>
                <w:rFonts w:ascii="宋体" w:hAnsi="宋体" w:cs="宋体" w:eastAsia="宋体" w:hint="default"/>
                <w:spacing w:val="-48"/>
                <w:sz w:val="21"/>
                <w:szCs w:val="21"/>
              </w:rPr>
              <w:t> 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年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第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三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季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度报告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2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line="269" w:lineRule="exact" w:before="0"/>
        <w:ind w:left="147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69" w:lineRule="exact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23"/>
          <w:szCs w:val="23"/>
        </w:rPr>
      </w:pPr>
    </w:p>
    <w:p>
      <w:pPr>
        <w:pStyle w:val="Heading1"/>
        <w:spacing w:line="436" w:lineRule="exact"/>
        <w:ind w:right="3874"/>
        <w:jc w:val="center"/>
        <w:rPr>
          <w:b w:val="0"/>
          <w:bCs w:val="0"/>
        </w:rPr>
      </w:pPr>
      <w:bookmarkStart w:name="_TOC_250001" w:id="11"/>
      <w:r>
        <w:rPr/>
        <w:t>十一、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报告</w:t>
      </w:r>
      <w:bookmarkEnd w:id="11"/>
      <w:r>
        <w:rPr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7"/>
          <w:szCs w:val="7"/>
        </w:rPr>
      </w:pPr>
    </w:p>
    <w:p>
      <w:pPr>
        <w:spacing w:line="233" w:lineRule="exact" w:before="36"/>
        <w:ind w:left="14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pStyle w:val="Heading4"/>
        <w:spacing w:line="376" w:lineRule="exact"/>
        <w:ind w:left="147" w:right="0"/>
        <w:jc w:val="left"/>
        <w:rPr>
          <w:b w:val="0"/>
          <w:bCs w:val="0"/>
        </w:rPr>
      </w:pPr>
      <w:r>
        <w:rPr/>
        <w:t>（一）</w:t>
      </w:r>
      <w:r>
        <w:rPr>
          <w:rFonts w:ascii="Microsoft JhengHei" w:hAnsi="Microsoft JhengHei" w:cs="Microsoft JhengHei" w:eastAsia="Microsoft JhengHei" w:hint="default"/>
        </w:rPr>
        <w:t>审计</w:t>
      </w:r>
      <w:r>
        <w:rPr/>
        <w:t>报告</w:t>
      </w:r>
      <w:r>
        <w:rPr>
          <w:b w:val="0"/>
          <w:bCs w:val="0"/>
        </w:rPr>
      </w:r>
    </w:p>
    <w:p>
      <w:pPr>
        <w:spacing w:line="240" w:lineRule="auto" w:before="12"/>
        <w:rPr>
          <w:rFonts w:ascii="Microsoft JhengHei" w:hAnsi="Microsoft JhengHei" w:cs="Microsoft JhengHei" w:eastAsia="Microsoft JhengHei" w:hint="default"/>
          <w:b/>
          <w:bCs/>
          <w:sz w:val="13"/>
          <w:szCs w:val="13"/>
        </w:rPr>
      </w:pPr>
    </w:p>
    <w:p>
      <w:pPr>
        <w:pStyle w:val="Heading2"/>
        <w:spacing w:line="410" w:lineRule="exact"/>
        <w:ind w:left="3776" w:right="3874" w:firstLine="0"/>
        <w:jc w:val="center"/>
        <w:rPr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审  计  </w:t>
      </w:r>
      <w:r>
        <w:rPr/>
        <w:t>报  告</w:t>
      </w:r>
      <w:r>
        <w:rPr>
          <w:b w:val="0"/>
          <w:bCs w:val="0"/>
        </w:rPr>
      </w:r>
    </w:p>
    <w:p>
      <w:pPr>
        <w:spacing w:line="240" w:lineRule="auto" w:before="0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240" w:lineRule="auto" w:before="2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spacing w:before="36"/>
        <w:ind w:left="6143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2012</w:t>
      </w:r>
      <w:r>
        <w:rPr>
          <w:rFonts w:ascii="宋体" w:hAnsi="宋体" w:cs="宋体" w:eastAsia="宋体" w:hint="default"/>
          <w:sz w:val="21"/>
          <w:szCs w:val="21"/>
        </w:rPr>
        <w:t>）年中</w:t>
      </w:r>
      <w:r>
        <w:rPr>
          <w:rFonts w:ascii="宋体" w:hAnsi="宋体" w:cs="宋体" w:eastAsia="宋体" w:hint="default"/>
          <w:sz w:val="21"/>
          <w:szCs w:val="21"/>
        </w:rPr>
        <w:t>磊</w:t>
      </w: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审</w:t>
      </w:r>
      <w:r>
        <w:rPr>
          <w:rFonts w:ascii="宋体" w:hAnsi="宋体" w:cs="宋体" w:eastAsia="宋体" w:hint="default"/>
          <w:spacing w:val="-55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A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字</w:t>
      </w:r>
      <w:r>
        <w:rPr>
          <w:rFonts w:ascii="宋体" w:hAnsi="宋体" w:cs="宋体" w:eastAsia="宋体" w:hint="default"/>
          <w:sz w:val="21"/>
          <w:szCs w:val="21"/>
        </w:rPr>
        <w:t>第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0164</w:t>
      </w:r>
      <w:r>
        <w:rPr>
          <w:rFonts w:ascii="宋体" w:hAnsi="宋体" w:cs="宋体" w:eastAsia="宋体" w:hint="default"/>
          <w:spacing w:val="-51"/>
          <w:sz w:val="21"/>
          <w:szCs w:val="21"/>
        </w:rPr>
        <w:t> </w:t>
      </w:r>
      <w:r>
        <w:rPr>
          <w:rFonts w:ascii="宋体" w:hAnsi="宋体" w:cs="宋体" w:eastAsia="宋体" w:hint="default"/>
          <w:sz w:val="21"/>
          <w:szCs w:val="21"/>
        </w:rPr>
        <w:t>号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19"/>
          <w:szCs w:val="19"/>
        </w:rPr>
      </w:pPr>
    </w:p>
    <w:p>
      <w:pPr>
        <w:pStyle w:val="BodyText"/>
        <w:spacing w:line="240" w:lineRule="auto" w:before="0"/>
        <w:ind w:left="147" w:right="0"/>
        <w:jc w:val="left"/>
        <w:rPr>
          <w:rFonts w:ascii="宋体" w:hAnsi="宋体" w:cs="宋体" w:eastAsia="宋体" w:hint="default"/>
        </w:rPr>
      </w:pPr>
      <w:r>
        <w:rPr/>
        <w:t>深圳市太光电信股份有限公司</w:t>
      </w:r>
      <w:r>
        <w:rPr>
          <w:rFonts w:ascii="宋体" w:hAnsi="宋体" w:cs="宋体" w:eastAsia="宋体" w:hint="default"/>
        </w:rPr>
        <w:t>全</w:t>
      </w:r>
      <w:r>
        <w:rPr>
          <w:rFonts w:ascii="宋体" w:hAnsi="宋体" w:cs="宋体" w:eastAsia="宋体" w:hint="default"/>
        </w:rPr>
        <w:t>体</w:t>
      </w:r>
      <w:r>
        <w:rPr/>
        <w:t>股东：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156"/>
        <w:ind w:left="147" w:right="109" w:firstLine="48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  <w:spacing w:val="-2"/>
        </w:rPr>
        <w:t>我</w:t>
      </w:r>
      <w:r>
        <w:rPr>
          <w:rFonts w:ascii="宋体" w:hAnsi="宋体" w:cs="宋体" w:eastAsia="宋体" w:hint="default"/>
          <w:spacing w:val="-2"/>
        </w:rPr>
        <w:t>们</w:t>
      </w:r>
      <w:r>
        <w:rPr>
          <w:rFonts w:ascii="宋体" w:hAnsi="宋体" w:cs="宋体" w:eastAsia="宋体" w:hint="default"/>
          <w:spacing w:val="-2"/>
        </w:rPr>
        <w:t>审</w:t>
      </w:r>
      <w:r>
        <w:rPr>
          <w:rFonts w:ascii="宋体" w:hAnsi="宋体" w:cs="宋体" w:eastAsia="宋体" w:hint="default"/>
          <w:spacing w:val="-2"/>
        </w:rPr>
        <w:t>计</w:t>
      </w:r>
      <w:r>
        <w:rPr>
          <w:rFonts w:ascii="宋体" w:hAnsi="宋体" w:cs="宋体" w:eastAsia="宋体" w:hint="default"/>
          <w:spacing w:val="-2"/>
        </w:rPr>
        <w:t>了</w:t>
      </w:r>
      <w:r>
        <w:rPr>
          <w:rFonts w:ascii="宋体" w:hAnsi="宋体" w:cs="宋体" w:eastAsia="宋体" w:hint="default"/>
          <w:spacing w:val="-2"/>
        </w:rPr>
        <w:t>后</w:t>
      </w:r>
      <w:r>
        <w:rPr>
          <w:rFonts w:ascii="宋体" w:hAnsi="宋体" w:cs="宋体" w:eastAsia="宋体" w:hint="default"/>
          <w:spacing w:val="-2"/>
        </w:rPr>
        <w:t>附</w:t>
      </w:r>
      <w:r>
        <w:rPr>
          <w:spacing w:val="-2"/>
        </w:rPr>
        <w:t>的深圳市太光电信股份有限公司（</w:t>
      </w:r>
      <w:r>
        <w:rPr>
          <w:rFonts w:ascii="宋体" w:hAnsi="宋体" w:cs="宋体" w:eastAsia="宋体" w:hint="default"/>
          <w:spacing w:val="-2"/>
        </w:rPr>
        <w:t>以</w:t>
      </w:r>
      <w:r>
        <w:rPr>
          <w:rFonts w:ascii="宋体" w:hAnsi="宋体" w:cs="宋体" w:eastAsia="宋体" w:hint="default"/>
          <w:spacing w:val="-2"/>
        </w:rPr>
        <w:t>下</w:t>
      </w:r>
      <w:r>
        <w:rPr>
          <w:rFonts w:ascii="宋体" w:hAnsi="宋体" w:cs="宋体" w:eastAsia="宋体" w:hint="default"/>
          <w:spacing w:val="-2"/>
        </w:rPr>
        <w:t>简</w:t>
      </w:r>
      <w:r>
        <w:rPr>
          <w:spacing w:val="-2"/>
        </w:rPr>
        <w:t>称太光电信公司）</w:t>
      </w:r>
      <w:r>
        <w:rPr>
          <w:rFonts w:ascii="宋体" w:hAnsi="宋体" w:cs="宋体" w:eastAsia="宋体" w:hint="default"/>
          <w:spacing w:val="-2"/>
        </w:rPr>
        <w:t>财</w:t>
      </w:r>
      <w:r>
        <w:rPr>
          <w:spacing w:val="-2"/>
        </w:rPr>
        <w:t>务报表</w:t>
      </w:r>
      <w:r>
        <w:rPr>
          <w:rFonts w:ascii="宋体" w:hAnsi="宋体" w:cs="宋体" w:eastAsia="宋体" w:hint="default"/>
          <w:spacing w:val="-2"/>
        </w:rPr>
        <w:t>，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4"/>
        </w:rPr>
        <w:t> </w:t>
      </w:r>
      <w:r>
        <w:rPr/>
        <w:t>年</w:t>
      </w:r>
      <w:r>
        <w:rPr>
          <w:spacing w:val="-4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4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资产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/>
        <w:t>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48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利润</w:t>
      </w:r>
      <w:r>
        <w:rPr/>
        <w:t>表</w:t>
      </w:r>
      <w:r>
        <w:rPr>
          <w:rFonts w:ascii="宋体" w:hAnsi="宋体" w:cs="宋体" w:eastAsia="宋体" w:hint="default"/>
        </w:rPr>
        <w:t>、</w:t>
      </w:r>
      <w:r>
        <w:rPr/>
        <w:t>股东</w:t>
      </w:r>
      <w:r>
        <w:rPr>
          <w:rFonts w:ascii="宋体" w:hAnsi="宋体" w:cs="宋体" w:eastAsia="宋体" w:hint="default"/>
        </w:rPr>
        <w:t>权</w:t>
      </w:r>
      <w:r>
        <w:rPr>
          <w:rFonts w:ascii="宋体" w:hAnsi="宋体" w:cs="宋体" w:eastAsia="宋体" w:hint="default"/>
        </w:rPr>
        <w:t>益变动</w:t>
      </w:r>
      <w:r>
        <w:rPr/>
        <w:t>表</w:t>
      </w:r>
      <w:r>
        <w:rPr>
          <w:rFonts w:ascii="宋体" w:hAnsi="宋体" w:cs="宋体" w:eastAsia="宋体" w:hint="default"/>
        </w:rPr>
        <w:t>和现金流量 </w:t>
      </w:r>
      <w:r>
        <w:rPr/>
        <w:t>表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Heading4"/>
        <w:spacing w:line="240" w:lineRule="auto" w:before="58"/>
        <w:ind w:right="0"/>
        <w:jc w:val="left"/>
        <w:rPr>
          <w:b w:val="0"/>
          <w:bCs w:val="0"/>
        </w:rPr>
      </w:pPr>
      <w:r>
        <w:rPr/>
        <w:t>一、管理</w:t>
      </w:r>
      <w:r>
        <w:rPr>
          <w:rFonts w:ascii="Microsoft JhengHei" w:hAnsi="Microsoft JhengHei" w:cs="Microsoft JhengHei" w:eastAsia="Microsoft JhengHei" w:hint="default"/>
        </w:rPr>
        <w:t>层</w:t>
      </w:r>
      <w:r>
        <w:rPr/>
        <w:t>对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的责任</w:t>
      </w:r>
      <w:r>
        <w:rPr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12"/>
          <w:szCs w:val="12"/>
        </w:rPr>
      </w:pPr>
    </w:p>
    <w:p>
      <w:pPr>
        <w:pStyle w:val="BodyText"/>
        <w:spacing w:line="357" w:lineRule="auto" w:before="0"/>
        <w:ind w:right="243" w:firstLine="480"/>
        <w:jc w:val="both"/>
        <w:rPr>
          <w:rFonts w:ascii="宋体" w:hAnsi="宋体" w:cs="宋体" w:eastAsia="宋体" w:hint="default"/>
        </w:rPr>
      </w:pPr>
      <w:r>
        <w:rPr>
          <w:spacing w:val="-3"/>
        </w:rPr>
        <w:t>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列</w:t>
      </w:r>
      <w:r>
        <w:rPr>
          <w:spacing w:val="-3"/>
        </w:rPr>
        <w:t>报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务报表</w:t>
      </w:r>
      <w:r>
        <w:rPr>
          <w:rFonts w:ascii="宋体" w:hAnsi="宋体" w:cs="宋体" w:eastAsia="宋体" w:hint="default"/>
          <w:spacing w:val="-3"/>
        </w:rPr>
        <w:t>是</w:t>
      </w:r>
      <w:r>
        <w:rPr>
          <w:spacing w:val="-3"/>
        </w:rPr>
        <w:t>太光电信公司</w:t>
      </w:r>
      <w:r>
        <w:rPr>
          <w:rFonts w:ascii="宋体" w:hAnsi="宋体" w:cs="宋体" w:eastAsia="宋体" w:hint="default"/>
          <w:spacing w:val="-3"/>
        </w:rPr>
        <w:t>管理层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这</w:t>
      </w:r>
      <w:r>
        <w:rPr>
          <w:rFonts w:ascii="宋体" w:hAnsi="宋体" w:cs="宋体" w:eastAsia="宋体" w:hint="default"/>
          <w:spacing w:val="-3"/>
        </w:rPr>
        <w:t>种</w:t>
      </w:r>
      <w:r>
        <w:rPr>
          <w:rFonts w:ascii="宋体" w:hAnsi="宋体" w:cs="宋体" w:eastAsia="宋体" w:hint="default"/>
          <w:spacing w:val="-3"/>
        </w:rPr>
        <w:t>责任</w:t>
      </w:r>
      <w:r>
        <w:rPr>
          <w:rFonts w:ascii="宋体" w:hAnsi="宋体" w:cs="宋体" w:eastAsia="宋体" w:hint="default"/>
          <w:spacing w:val="-3"/>
        </w:rPr>
        <w:t>包括</w:t>
      </w:r>
      <w:r>
        <w:rPr>
          <w:spacing w:val="-3"/>
        </w:rPr>
        <w:t>：（</w:t>
      </w:r>
      <w:r>
        <w:rPr>
          <w:rFonts w:ascii="宋体" w:hAnsi="宋体" w:cs="宋体" w:eastAsia="宋体" w:hint="default"/>
          <w:spacing w:val="-3"/>
        </w:rPr>
        <w:t>1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按</w:t>
      </w:r>
      <w:r>
        <w:rPr>
          <w:rFonts w:ascii="宋体" w:hAnsi="宋体" w:cs="宋体" w:eastAsia="宋体" w:hint="default"/>
          <w:spacing w:val="-3"/>
        </w:rPr>
        <w:t>照企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  <w:spacing w:val="-3"/>
        </w:rPr>
        <w:t>业</w:t>
      </w:r>
      <w:r>
        <w:rPr>
          <w:spacing w:val="-3"/>
        </w:rPr>
        <w:t>会</w:t>
      </w:r>
      <w:r>
        <w:rPr>
          <w:rFonts w:ascii="宋体" w:hAnsi="宋体" w:cs="宋体" w:eastAsia="宋体" w:hint="default"/>
          <w:spacing w:val="-3"/>
        </w:rPr>
        <w:t>计</w:t>
      </w:r>
      <w:r>
        <w:rPr>
          <w:rFonts w:ascii="宋体" w:hAnsi="宋体" w:cs="宋体" w:eastAsia="宋体" w:hint="default"/>
          <w:spacing w:val="-3"/>
        </w:rPr>
        <w:t>准则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规</w:t>
      </w:r>
      <w:r>
        <w:rPr>
          <w:spacing w:val="-3"/>
        </w:rPr>
        <w:t>定编</w:t>
      </w:r>
      <w:r>
        <w:rPr>
          <w:rFonts w:ascii="宋体" w:hAnsi="宋体" w:cs="宋体" w:eastAsia="宋体" w:hint="default"/>
          <w:spacing w:val="-3"/>
        </w:rPr>
        <w:t>制</w:t>
      </w:r>
      <w:r>
        <w:rPr>
          <w:rFonts w:ascii="宋体" w:hAnsi="宋体" w:cs="宋体" w:eastAsia="宋体" w:hint="default"/>
          <w:spacing w:val="-3"/>
        </w:rPr>
        <w:t>财</w:t>
      </w:r>
      <w:r>
        <w:rPr>
          <w:spacing w:val="-3"/>
        </w:rPr>
        <w:t>务报表</w:t>
      </w:r>
      <w:r>
        <w:rPr>
          <w:rFonts w:ascii="宋体" w:hAnsi="宋体" w:cs="宋体" w:eastAsia="宋体" w:hint="default"/>
          <w:spacing w:val="-3"/>
        </w:rPr>
        <w:t>，</w:t>
      </w:r>
      <w:r>
        <w:rPr>
          <w:rFonts w:ascii="宋体" w:hAnsi="宋体" w:cs="宋体" w:eastAsia="宋体" w:hint="default"/>
          <w:spacing w:val="-3"/>
        </w:rPr>
        <w:t>并</w:t>
      </w:r>
      <w:r>
        <w:rPr>
          <w:rFonts w:ascii="宋体" w:hAnsi="宋体" w:cs="宋体" w:eastAsia="宋体" w:hint="default"/>
          <w:spacing w:val="-3"/>
        </w:rPr>
        <w:t>使</w:t>
      </w:r>
      <w:r>
        <w:rPr>
          <w:rFonts w:ascii="宋体" w:hAnsi="宋体" w:cs="宋体" w:eastAsia="宋体" w:hint="default"/>
          <w:spacing w:val="-3"/>
        </w:rPr>
        <w:t>其</w:t>
      </w:r>
      <w:r>
        <w:rPr>
          <w:rFonts w:ascii="宋体" w:hAnsi="宋体" w:cs="宋体" w:eastAsia="宋体" w:hint="default"/>
          <w:spacing w:val="-3"/>
        </w:rPr>
        <w:t>实</w:t>
      </w:r>
      <w:r>
        <w:rPr>
          <w:rFonts w:ascii="宋体" w:hAnsi="宋体" w:cs="宋体" w:eastAsia="宋体" w:hint="default"/>
          <w:spacing w:val="-3"/>
        </w:rPr>
        <w:t>现</w:t>
      </w:r>
      <w:r>
        <w:rPr>
          <w:spacing w:val="-3"/>
        </w:rPr>
        <w:t>公</w:t>
      </w:r>
      <w:r>
        <w:rPr>
          <w:rFonts w:ascii="宋体" w:hAnsi="宋体" w:cs="宋体" w:eastAsia="宋体" w:hint="default"/>
          <w:spacing w:val="-3"/>
        </w:rPr>
        <w:t>允</w:t>
      </w:r>
      <w:r>
        <w:rPr>
          <w:rFonts w:ascii="宋体" w:hAnsi="宋体" w:cs="宋体" w:eastAsia="宋体" w:hint="default"/>
          <w:spacing w:val="-3"/>
        </w:rPr>
        <w:t>反映</w:t>
      </w:r>
      <w:r>
        <w:rPr>
          <w:rFonts w:ascii="宋体" w:hAnsi="宋体" w:cs="宋体" w:eastAsia="宋体" w:hint="default"/>
          <w:spacing w:val="-3"/>
        </w:rPr>
        <w:t>；</w:t>
      </w:r>
      <w:r>
        <w:rPr>
          <w:spacing w:val="-3"/>
        </w:rPr>
        <w:t>（</w:t>
      </w:r>
      <w:r>
        <w:rPr>
          <w:rFonts w:ascii="宋体" w:hAnsi="宋体" w:cs="宋体" w:eastAsia="宋体" w:hint="default"/>
          <w:spacing w:val="-3"/>
        </w:rPr>
        <w:t>2</w:t>
      </w:r>
      <w:r>
        <w:rPr>
          <w:spacing w:val="-3"/>
        </w:rPr>
        <w:t>）</w:t>
      </w:r>
      <w:r>
        <w:rPr>
          <w:rFonts w:ascii="宋体" w:hAnsi="宋体" w:cs="宋体" w:eastAsia="宋体" w:hint="default"/>
          <w:spacing w:val="-3"/>
        </w:rPr>
        <w:t>设</w:t>
      </w:r>
      <w:r>
        <w:rPr>
          <w:rFonts w:ascii="宋体" w:hAnsi="宋体" w:cs="宋体" w:eastAsia="宋体" w:hint="default"/>
          <w:spacing w:val="-3"/>
        </w:rPr>
        <w:t>计、执</w:t>
      </w:r>
      <w:r>
        <w:rPr>
          <w:rFonts w:ascii="宋体" w:hAnsi="宋体" w:cs="宋体" w:eastAsia="宋体" w:hint="default"/>
          <w:spacing w:val="-3"/>
        </w:rPr>
        <w:t>行</w:t>
      </w:r>
      <w:r>
        <w:rPr>
          <w:rFonts w:ascii="宋体" w:hAnsi="宋体" w:cs="宋体" w:eastAsia="宋体" w:hint="default"/>
          <w:spacing w:val="-3"/>
        </w:rPr>
        <w:t>和</w:t>
      </w:r>
      <w:r>
        <w:rPr>
          <w:rFonts w:ascii="宋体" w:hAnsi="宋体" w:cs="宋体" w:eastAsia="宋体" w:hint="default"/>
          <w:spacing w:val="-3"/>
        </w:rPr>
        <w:t>维护</w:t>
      </w:r>
      <w:r>
        <w:rPr>
          <w:rFonts w:ascii="宋体" w:hAnsi="宋体" w:cs="宋体" w:eastAsia="宋体" w:hint="default"/>
          <w:spacing w:val="-3"/>
        </w:rPr>
        <w:t>必</w:t>
      </w:r>
      <w:r>
        <w:rPr>
          <w:rFonts w:ascii="宋体" w:hAnsi="宋体" w:cs="宋体" w:eastAsia="宋体" w:hint="default"/>
          <w:spacing w:val="-3"/>
        </w:rPr>
        <w:t>要</w:t>
      </w:r>
      <w:r>
        <w:rPr>
          <w:spacing w:val="-3"/>
        </w:rPr>
        <w:t>的</w:t>
      </w:r>
      <w:r>
        <w:rPr>
          <w:rFonts w:ascii="宋体" w:hAnsi="宋体" w:cs="宋体" w:eastAsia="宋体" w:hint="default"/>
          <w:spacing w:val="-3"/>
        </w:rPr>
        <w:t>内</w:t>
      </w:r>
      <w:r>
        <w:rPr>
          <w:rFonts w:ascii="宋体" w:hAnsi="宋体" w:cs="宋体" w:eastAsia="宋体" w:hint="default"/>
          <w:spacing w:val="-85"/>
        </w:rPr>
        <w:t> </w:t>
      </w:r>
      <w:r>
        <w:rPr>
          <w:rFonts w:ascii="宋体" w:hAnsi="宋体" w:cs="宋体" w:eastAsia="宋体" w:hint="default"/>
        </w:rPr>
        <w:t>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8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75"/>
        <w:ind w:right="0"/>
        <w:jc w:val="left"/>
        <w:rPr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注</w:t>
      </w:r>
      <w:r>
        <w:rPr>
          <w:rFonts w:ascii="Microsoft JhengHei" w:hAnsi="Microsoft JhengHei" w:cs="Microsoft JhengHei" w:eastAsia="Microsoft JhengHei" w:hint="default"/>
        </w:rPr>
        <w:t>册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计师</w:t>
      </w:r>
      <w:r>
        <w:rPr/>
        <w:t>的责任</w:t>
      </w:r>
      <w:r>
        <w:rPr>
          <w:b w:val="0"/>
          <w:bCs w:val="0"/>
        </w:rPr>
      </w:r>
    </w:p>
    <w:p>
      <w:pPr>
        <w:pStyle w:val="BodyText"/>
        <w:spacing w:line="357" w:lineRule="auto" w:before="129"/>
        <w:ind w:right="243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/>
        <w:t>的</w:t>
      </w:r>
      <w:r>
        <w:rPr>
          <w:rFonts w:ascii="宋体" w:hAnsi="宋体" w:cs="宋体" w:eastAsia="宋体" w:hint="default"/>
        </w:rPr>
        <w:t>责任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/>
        <w:t>的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上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按</w:t>
      </w:r>
      <w:r>
        <w:rPr>
          <w:rFonts w:ascii="宋体" w:hAnsi="宋体" w:cs="宋体" w:eastAsia="宋体" w:hint="default"/>
        </w:rPr>
        <w:t>照</w:t>
      </w:r>
      <w:r>
        <w:rPr/>
        <w:t>中国注册 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</w:t>
      </w:r>
      <w:r>
        <w:rPr>
          <w:rFonts w:ascii="宋体" w:hAnsi="宋体" w:cs="宋体" w:eastAsia="宋体" w:hint="default"/>
        </w:rPr>
        <w:t>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了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。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准则要求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遵</w:t>
      </w:r>
      <w:r>
        <w:rPr>
          <w:rFonts w:ascii="宋体" w:hAnsi="宋体" w:cs="宋体" w:eastAsia="宋体" w:hint="default"/>
        </w:rPr>
        <w:t>守</w:t>
      </w:r>
      <w:r>
        <w:rPr/>
        <w:t>中国注册</w:t>
      </w:r>
      <w:r>
        <w:rPr>
          <w:spacing w:val="-81"/>
        </w:rPr>
        <w:t> </w:t>
      </w:r>
      <w:r>
        <w:rPr>
          <w:spacing w:val="-81"/>
        </w:rPr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职</w:t>
      </w:r>
      <w:r>
        <w:rPr>
          <w:rFonts w:ascii="宋体" w:hAnsi="宋体" w:cs="宋体" w:eastAsia="宋体" w:hint="default"/>
        </w:rPr>
        <w:t>业</w:t>
      </w:r>
      <w:r>
        <w:rPr>
          <w:rFonts w:ascii="宋体" w:hAnsi="宋体" w:cs="宋体" w:eastAsia="宋体" w:hint="default"/>
        </w:rPr>
        <w:t>道</w:t>
      </w:r>
      <w:r>
        <w:rPr>
          <w:rFonts w:ascii="宋体" w:hAnsi="宋体" w:cs="宋体" w:eastAsia="宋体" w:hint="default"/>
        </w:rPr>
        <w:t>德守</w:t>
      </w:r>
      <w:r>
        <w:rPr>
          <w:rFonts w:ascii="宋体" w:hAnsi="宋体" w:cs="宋体" w:eastAsia="宋体" w:hint="default"/>
        </w:rPr>
        <w:t>则，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划</w:t>
      </w:r>
      <w:r>
        <w:rPr>
          <w:rFonts w:ascii="宋体" w:hAnsi="宋体" w:cs="宋体" w:eastAsia="宋体" w:hint="default"/>
        </w:rPr>
        <w:t>和执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是否</w:t>
      </w:r>
      <w:r>
        <w:rPr>
          <w:rFonts w:ascii="宋体" w:hAnsi="宋体" w:cs="宋体" w:eastAsia="宋体" w:hint="default"/>
        </w:rPr>
        <w:t>不存在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合</w:t>
      </w:r>
      <w:r>
        <w:rPr>
          <w:rFonts w:ascii="宋体" w:hAnsi="宋体" w:cs="宋体" w:eastAsia="宋体" w:hint="default"/>
        </w:rPr>
        <w:t>理</w:t>
      </w:r>
      <w:r>
        <w:rPr>
          <w:rFonts w:ascii="宋体" w:hAnsi="宋体" w:cs="宋体" w:eastAsia="宋体" w:hint="default"/>
        </w:rPr>
        <w:t>保</w:t>
      </w:r>
      <w:r>
        <w:rPr>
          <w:rFonts w:ascii="宋体" w:hAnsi="宋体" w:cs="宋体" w:eastAsia="宋体" w:hint="default"/>
          <w:spacing w:val="-81"/>
        </w:rPr>
        <w:t> </w:t>
      </w:r>
      <w:r>
        <w:rPr/>
        <w:t>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357" w:lineRule="auto" w:before="38"/>
        <w:ind w:right="243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涉及实施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有</w:t>
      </w:r>
      <w:r>
        <w:rPr>
          <w:rFonts w:ascii="宋体" w:hAnsi="宋体" w:cs="宋体" w:eastAsia="宋体" w:hint="default"/>
        </w:rPr>
        <w:t>关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金额和</w:t>
      </w:r>
      <w:r>
        <w:rPr/>
        <w:t>披露的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。</w:t>
      </w:r>
      <w:r>
        <w:rPr/>
        <w:t>选</w:t>
      </w:r>
      <w:r>
        <w:rPr>
          <w:rFonts w:ascii="宋体" w:hAnsi="宋体" w:cs="宋体" w:eastAsia="宋体" w:hint="default"/>
        </w:rPr>
        <w:t>择</w:t>
      </w:r>
      <w:r>
        <w:rPr/>
        <w:t>的</w:t>
      </w:r>
      <w:r>
        <w:rPr>
          <w:rFonts w:ascii="宋体" w:hAnsi="宋体" w:cs="宋体" w:eastAsia="宋体" w:hint="default"/>
        </w:rPr>
        <w:t>审 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取</w:t>
      </w:r>
      <w:r>
        <w:rPr>
          <w:rFonts w:ascii="宋体" w:hAnsi="宋体" w:cs="宋体" w:eastAsia="宋体" w:hint="default"/>
        </w:rPr>
        <w:t>决</w:t>
      </w:r>
      <w:r>
        <w:rPr>
          <w:rFonts w:ascii="宋体" w:hAnsi="宋体" w:cs="宋体" w:eastAsia="宋体" w:hint="default"/>
        </w:rPr>
        <w:t>于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/>
        <w:t>的</w:t>
      </w:r>
      <w:r>
        <w:rPr>
          <w:rFonts w:ascii="宋体" w:hAnsi="宋体" w:cs="宋体" w:eastAsia="宋体" w:hint="default"/>
        </w:rPr>
        <w:t>判</w:t>
      </w:r>
      <w:r>
        <w:rPr>
          <w:rFonts w:ascii="宋体" w:hAnsi="宋体" w:cs="宋体" w:eastAsia="宋体" w:hint="default"/>
        </w:rPr>
        <w:t>断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包括</w:t>
      </w:r>
      <w:r>
        <w:rPr>
          <w:rFonts w:ascii="宋体" w:hAnsi="宋体" w:cs="宋体" w:eastAsia="宋体" w:hint="default"/>
        </w:rPr>
        <w:t>对</w:t>
      </w:r>
      <w:r>
        <w:rPr>
          <w:rFonts w:ascii="宋体" w:hAnsi="宋体" w:cs="宋体" w:eastAsia="宋体" w:hint="default"/>
        </w:rPr>
        <w:t>由</w:t>
      </w:r>
      <w:r>
        <w:rPr>
          <w:rFonts w:ascii="宋体" w:hAnsi="宋体" w:cs="宋体" w:eastAsia="宋体" w:hint="default"/>
        </w:rPr>
        <w:t>于</w:t>
      </w:r>
      <w:r>
        <w:rPr>
          <w:rFonts w:ascii="宋体" w:hAnsi="宋体" w:cs="宋体" w:eastAsia="宋体" w:hint="default"/>
        </w:rPr>
        <w:t>舞弊</w:t>
      </w:r>
      <w:r>
        <w:rPr>
          <w:rFonts w:ascii="宋体" w:hAnsi="宋体" w:cs="宋体" w:eastAsia="宋体" w:hint="default"/>
        </w:rPr>
        <w:t>或</w:t>
      </w:r>
      <w:r>
        <w:rPr>
          <w:rFonts w:ascii="宋体" w:hAnsi="宋体" w:cs="宋体" w:eastAsia="宋体" w:hint="default"/>
        </w:rPr>
        <w:t>错</w:t>
      </w:r>
      <w:r>
        <w:rPr>
          <w:rFonts w:ascii="宋体" w:hAnsi="宋体" w:cs="宋体" w:eastAsia="宋体" w:hint="default"/>
        </w:rPr>
        <w:t>误</w:t>
      </w:r>
      <w:r>
        <w:rPr>
          <w:rFonts w:ascii="宋体" w:hAnsi="宋体" w:cs="宋体" w:eastAsia="宋体" w:hint="default"/>
        </w:rPr>
        <w:t>导</w:t>
      </w:r>
      <w:r>
        <w:rPr>
          <w:rFonts w:ascii="宋体" w:hAnsi="宋体" w:cs="宋体" w:eastAsia="宋体" w:hint="default"/>
        </w:rPr>
        <w:t>致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错</w:t>
      </w:r>
      <w:r>
        <w:rPr/>
        <w:t>报</w:t>
      </w:r>
      <w:r>
        <w:rPr>
          <w:rFonts w:ascii="宋体" w:hAnsi="宋体" w:cs="宋体" w:eastAsia="宋体" w:hint="default"/>
        </w:rPr>
        <w:t>风险</w:t>
      </w:r>
      <w:r>
        <w:rPr/>
        <w:t>的</w:t>
      </w:r>
      <w:r>
        <w:rPr>
          <w:spacing w:val="-81"/>
        </w:rPr>
        <w:t> 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</w:rPr>
        <w:t>。在</w:t>
      </w:r>
      <w:r>
        <w:rPr>
          <w:rFonts w:ascii="宋体" w:hAnsi="宋体" w:cs="宋体" w:eastAsia="宋体" w:hint="default"/>
        </w:rPr>
        <w:t>进</w:t>
      </w:r>
      <w:r>
        <w:rPr>
          <w:rFonts w:ascii="宋体" w:hAnsi="宋体" w:cs="宋体" w:eastAsia="宋体" w:hint="default"/>
        </w:rPr>
        <w:t>行</w:t>
      </w:r>
      <w:r>
        <w:rPr>
          <w:rFonts w:ascii="宋体" w:hAnsi="宋体" w:cs="宋体" w:eastAsia="宋体" w:hint="default"/>
        </w:rPr>
        <w:t>风险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估</w:t>
      </w:r>
      <w:r>
        <w:rPr/>
        <w:t>时</w:t>
      </w:r>
      <w:r>
        <w:rPr>
          <w:rFonts w:ascii="宋体" w:hAnsi="宋体" w:cs="宋体" w:eastAsia="宋体" w:hint="default"/>
        </w:rPr>
        <w:t>，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考</w:t>
      </w:r>
      <w:r>
        <w:rPr>
          <w:rFonts w:ascii="宋体" w:hAnsi="宋体" w:cs="宋体" w:eastAsia="宋体" w:hint="default"/>
        </w:rPr>
        <w:t>虑</w:t>
      </w:r>
      <w:r>
        <w:rPr/>
        <w:t>与</w:t>
      </w:r>
      <w:r>
        <w:rPr>
          <w:rFonts w:ascii="宋体" w:hAnsi="宋体" w:cs="宋体" w:eastAsia="宋体" w:hint="default"/>
        </w:rPr>
        <w:t>财</w:t>
      </w:r>
      <w:r>
        <w:rPr/>
        <w:t>务报表编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和</w:t>
      </w:r>
      <w:r>
        <w:rPr/>
        <w:t>公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列</w:t>
      </w:r>
      <w:r>
        <w:rPr/>
        <w:t>报</w:t>
      </w:r>
      <w:r>
        <w:rPr>
          <w:rFonts w:ascii="宋体" w:hAnsi="宋体" w:cs="宋体" w:eastAsia="宋体" w:hint="default"/>
        </w:rPr>
        <w:t>相</w:t>
      </w:r>
      <w:r>
        <w:rPr>
          <w:rFonts w:ascii="宋体" w:hAnsi="宋体" w:cs="宋体" w:eastAsia="宋体" w:hint="default"/>
        </w:rPr>
        <w:t>关</w:t>
      </w:r>
      <w:r>
        <w:rPr/>
        <w:t>的</w:t>
      </w:r>
      <w:r>
        <w:rPr>
          <w:rFonts w:ascii="宋体" w:hAnsi="宋体" w:cs="宋体" w:eastAsia="宋体" w:hint="default"/>
        </w:rPr>
        <w:t>内部</w:t>
      </w:r>
      <w:r>
        <w:rPr>
          <w:rFonts w:ascii="宋体" w:hAnsi="宋体" w:cs="宋体" w:eastAsia="宋体" w:hint="default"/>
        </w:rPr>
        <w:t>控制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以设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程序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还包括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</w:t>
      </w:r>
      <w:r>
        <w:rPr>
          <w:rFonts w:ascii="宋体" w:hAnsi="宋体" w:cs="宋体" w:eastAsia="宋体" w:hint="default"/>
        </w:rPr>
        <w:t>管理层</w:t>
      </w:r>
      <w:r>
        <w:rPr/>
        <w:t>选</w:t>
      </w:r>
      <w:r>
        <w:rPr>
          <w:rFonts w:ascii="宋体" w:hAnsi="宋体" w:cs="宋体" w:eastAsia="宋体" w:hint="default"/>
        </w:rPr>
        <w:t>用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/>
        <w:t>政</w:t>
      </w:r>
      <w:r>
        <w:rPr>
          <w:rFonts w:ascii="宋体" w:hAnsi="宋体" w:cs="宋体" w:eastAsia="宋体" w:hint="default"/>
        </w:rPr>
        <w:t>策</w:t>
      </w:r>
      <w:r>
        <w:rPr/>
        <w:t>的</w:t>
      </w:r>
      <w:r>
        <w:rPr>
          <w:rFonts w:ascii="宋体" w:hAnsi="宋体" w:cs="宋体" w:eastAsia="宋体" w:hint="default"/>
        </w:rPr>
        <w:t>恰</w:t>
      </w:r>
      <w:r>
        <w:rPr>
          <w:rFonts w:ascii="宋体" w:hAnsi="宋体" w:cs="宋体" w:eastAsia="宋体" w:hint="default"/>
        </w:rPr>
        <w:t>当</w:t>
      </w:r>
      <w:r>
        <w:rPr>
          <w:rFonts w:ascii="宋体" w:hAnsi="宋体" w:cs="宋体" w:eastAsia="宋体" w:hint="default"/>
        </w:rPr>
        <w:t>性和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出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估</w:t>
      </w:r>
      <w:r>
        <w:rPr>
          <w:rFonts w:ascii="宋体" w:hAnsi="宋体" w:cs="宋体" w:eastAsia="宋体" w:hint="default"/>
          <w:spacing w:val="-81"/>
        </w:rPr>
        <w:t> </w:t>
      </w:r>
      <w:r>
        <w:rPr>
          <w:rFonts w:ascii="宋体" w:hAnsi="宋体" w:cs="宋体" w:eastAsia="宋体" w:hint="default"/>
        </w:rPr>
        <w:t>计</w:t>
      </w:r>
      <w:r>
        <w:rPr/>
        <w:t>的合</w:t>
      </w:r>
      <w:r>
        <w:rPr>
          <w:rFonts w:ascii="宋体" w:hAnsi="宋体" w:cs="宋体" w:eastAsia="宋体" w:hint="default"/>
        </w:rPr>
        <w:t>理性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</w:rPr>
        <w:t>评</w:t>
      </w:r>
      <w:r>
        <w:rPr>
          <w:rFonts w:ascii="宋体" w:hAnsi="宋体" w:cs="宋体" w:eastAsia="宋体" w:hint="default"/>
        </w:rPr>
        <w:t>价财</w:t>
      </w:r>
      <w:r>
        <w:rPr/>
        <w:t>务报表的</w:t>
      </w:r>
      <w:r>
        <w:rPr>
          <w:rFonts w:ascii="宋体" w:hAnsi="宋体" w:cs="宋体" w:eastAsia="宋体" w:hint="default"/>
        </w:rPr>
        <w:t>总</w:t>
      </w:r>
      <w:r>
        <w:rPr>
          <w:rFonts w:ascii="宋体" w:hAnsi="宋体" w:cs="宋体" w:eastAsia="宋体" w:hint="default"/>
        </w:rPr>
        <w:t>体列</w:t>
      </w:r>
      <w:r>
        <w:rPr/>
        <w:t>报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18"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相</w:t>
      </w:r>
      <w:r>
        <w:rPr/>
        <w:t>信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获</w:t>
      </w:r>
      <w:r>
        <w:rPr>
          <w:rFonts w:ascii="宋体" w:hAnsi="宋体" w:cs="宋体" w:eastAsia="宋体" w:hint="default"/>
        </w:rPr>
        <w:t>取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证</w:t>
      </w:r>
      <w:r>
        <w:rPr>
          <w:rFonts w:ascii="宋体" w:hAnsi="宋体" w:cs="宋体" w:eastAsia="宋体" w:hint="default"/>
        </w:rPr>
        <w:t>据</w:t>
      </w:r>
      <w:r>
        <w:rPr>
          <w:rFonts w:ascii="宋体" w:hAnsi="宋体" w:cs="宋体" w:eastAsia="宋体" w:hint="default"/>
        </w:rPr>
        <w:t>是</w:t>
      </w:r>
      <w:r>
        <w:rPr>
          <w:rFonts w:ascii="宋体" w:hAnsi="宋体" w:cs="宋体" w:eastAsia="宋体" w:hint="default"/>
        </w:rPr>
        <w:t>充</w:t>
      </w:r>
      <w:r>
        <w:rPr>
          <w:rFonts w:ascii="宋体" w:hAnsi="宋体" w:cs="宋体" w:eastAsia="宋体" w:hint="default"/>
        </w:rPr>
        <w:t>分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适当</w:t>
      </w:r>
      <w:r>
        <w:rPr/>
        <w:t>的</w:t>
      </w:r>
      <w:r>
        <w:rPr>
          <w:rFonts w:ascii="宋体" w:hAnsi="宋体" w:cs="宋体" w:eastAsia="宋体" w:hint="default"/>
        </w:rPr>
        <w:t>，为发</w:t>
      </w:r>
      <w:r>
        <w:rPr/>
        <w:t>表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提供了</w:t>
      </w:r>
      <w:r>
        <w:rPr>
          <w:rFonts w:ascii="宋体" w:hAnsi="宋体" w:cs="宋体" w:eastAsia="宋体" w:hint="default"/>
        </w:rPr>
        <w:t>基</w:t>
      </w:r>
      <w:r>
        <w:rPr>
          <w:rFonts w:ascii="宋体" w:hAnsi="宋体" w:cs="宋体" w:eastAsia="宋体" w:hint="default"/>
        </w:rPr>
        <w:t>础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1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1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after="0" w:line="240" w:lineRule="auto"/>
        <w:jc w:val="left"/>
        <w:rPr>
          <w:rFonts w:ascii="宋体" w:hAnsi="宋体" w:cs="宋体" w:eastAsia="宋体" w:hint="default"/>
        </w:rPr>
        <w:sectPr>
          <w:pgSz w:w="11900" w:h="16840"/>
          <w:pgMar w:header="876" w:footer="840" w:top="108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367" w:lineRule="exact"/>
        <w:ind w:left="618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审计意见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9"/>
        <w:ind w:right="237" w:firstLine="47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认</w:t>
      </w:r>
      <w:r>
        <w:rPr>
          <w:rFonts w:ascii="宋体" w:hAnsi="宋体" w:cs="宋体" w:eastAsia="宋体" w:hint="default"/>
        </w:rPr>
        <w:t>为，</w:t>
      </w:r>
      <w:r>
        <w:rPr/>
        <w:t>太光电信公司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在</w:t>
      </w:r>
      <w:r>
        <w:rPr>
          <w:rFonts w:ascii="宋体" w:hAnsi="宋体" w:cs="宋体" w:eastAsia="宋体" w:hint="default"/>
        </w:rPr>
        <w:t>所</w:t>
      </w:r>
      <w:r>
        <w:rPr/>
        <w:t>有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方</w:t>
      </w:r>
      <w:r>
        <w:rPr>
          <w:rFonts w:ascii="宋体" w:hAnsi="宋体" w:cs="宋体" w:eastAsia="宋体" w:hint="default"/>
        </w:rPr>
        <w:t>面按</w:t>
      </w:r>
      <w:r>
        <w:rPr>
          <w:rFonts w:ascii="宋体" w:hAnsi="宋体" w:cs="宋体" w:eastAsia="宋体" w:hint="default"/>
        </w:rPr>
        <w:t>照企业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准则</w:t>
      </w:r>
      <w:r>
        <w:rPr/>
        <w:t>的</w:t>
      </w:r>
      <w:r>
        <w:rPr>
          <w:rFonts w:ascii="宋体" w:hAnsi="宋体" w:cs="宋体" w:eastAsia="宋体" w:hint="default"/>
        </w:rPr>
        <w:t>规</w:t>
      </w:r>
      <w:r>
        <w:rPr/>
        <w:t>定编</w:t>
      </w:r>
      <w:r>
        <w:rPr>
          <w:rFonts w:ascii="宋体" w:hAnsi="宋体" w:cs="宋体" w:eastAsia="宋体" w:hint="default"/>
        </w:rPr>
        <w:t>制</w:t>
      </w:r>
      <w:r>
        <w:rPr>
          <w:rFonts w:ascii="宋体" w:hAnsi="宋体" w:cs="宋体" w:eastAsia="宋体" w:hint="default"/>
        </w:rPr>
        <w:t>，</w:t>
      </w:r>
      <w:r>
        <w:rPr/>
        <w:t>公 </w:t>
      </w:r>
      <w:r>
        <w:rPr>
          <w:rFonts w:ascii="宋体" w:hAnsi="宋体" w:cs="宋体" w:eastAsia="宋体" w:hint="default"/>
        </w:rPr>
        <w:t>允</w:t>
      </w:r>
      <w:r>
        <w:rPr>
          <w:rFonts w:ascii="宋体" w:hAnsi="宋体" w:cs="宋体" w:eastAsia="宋体" w:hint="default"/>
        </w:rPr>
        <w:t>反映</w:t>
      </w:r>
      <w:r>
        <w:rPr>
          <w:rFonts w:ascii="宋体" w:hAnsi="宋体" w:cs="宋体" w:eastAsia="宋体" w:hint="default"/>
        </w:rPr>
        <w:t>了</w:t>
      </w:r>
      <w:r>
        <w:rPr/>
        <w:t>太光电信公司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</w:t>
      </w:r>
      <w:r>
        <w:rPr>
          <w:spacing w:val="-54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日</w:t>
      </w:r>
      <w:r>
        <w:rPr/>
        <w:t>的</w:t>
      </w:r>
      <w:r>
        <w:rPr>
          <w:rFonts w:ascii="宋体" w:hAnsi="宋体" w:cs="宋体" w:eastAsia="宋体" w:hint="default"/>
        </w:rPr>
        <w:t>财</w:t>
      </w:r>
      <w:r>
        <w:rPr/>
        <w:t>务</w:t>
      </w:r>
      <w:r>
        <w:rPr>
          <w:rFonts w:ascii="宋体" w:hAnsi="宋体" w:cs="宋体" w:eastAsia="宋体" w:hint="default"/>
        </w:rPr>
        <w:t>状</w:t>
      </w:r>
      <w:r>
        <w:rPr>
          <w:rFonts w:ascii="宋体" w:hAnsi="宋体" w:cs="宋体" w:eastAsia="宋体" w:hint="default"/>
        </w:rPr>
        <w:t>况</w:t>
      </w:r>
      <w:r>
        <w:rPr>
          <w:rFonts w:ascii="宋体" w:hAnsi="宋体" w:cs="宋体" w:eastAsia="宋体" w:hint="default"/>
        </w:rPr>
        <w:t>以</w:t>
      </w:r>
      <w:r>
        <w:rPr>
          <w:rFonts w:ascii="宋体" w:hAnsi="宋体" w:cs="宋体" w:eastAsia="宋体" w:hint="default"/>
        </w:rPr>
        <w:t>及</w:t>
      </w:r>
      <w:r>
        <w:rPr>
          <w:rFonts w:ascii="宋体" w:hAnsi="宋体" w:cs="宋体" w:eastAsia="宋体" w:hint="default"/>
          <w:spacing w:val="-54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54"/>
        </w:rPr>
        <w:t> </w:t>
      </w:r>
      <w:r>
        <w:rPr/>
        <w:t>年度的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成</w:t>
      </w:r>
      <w:r>
        <w:rPr>
          <w:rFonts w:ascii="宋体" w:hAnsi="宋体" w:cs="宋体" w:eastAsia="宋体" w:hint="default"/>
        </w:rPr>
        <w:t>果</w:t>
      </w:r>
      <w:r>
        <w:rPr>
          <w:rFonts w:ascii="宋体" w:hAnsi="宋体" w:cs="宋体" w:eastAsia="宋体" w:hint="default"/>
        </w:rPr>
        <w:t>和现金流 量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1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Heading4"/>
        <w:spacing w:line="240" w:lineRule="auto" w:before="80"/>
        <w:ind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四、</w:t>
      </w:r>
      <w:r>
        <w:rPr>
          <w:rFonts w:ascii="Microsoft JhengHei" w:hAnsi="Microsoft JhengHei" w:cs="Microsoft JhengHei" w:eastAsia="Microsoft JhengHei" w:hint="default"/>
        </w:rPr>
        <w:t>强调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357" w:lineRule="auto" w:before="124"/>
        <w:ind w:right="117" w:firstLine="480"/>
        <w:jc w:val="both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我</w:t>
      </w:r>
      <w:r>
        <w:rPr>
          <w:rFonts w:ascii="宋体" w:hAnsi="宋体" w:cs="宋体" w:eastAsia="宋体" w:hint="default"/>
        </w:rPr>
        <w:t>们</w:t>
      </w:r>
      <w:r>
        <w:rPr>
          <w:rFonts w:ascii="宋体" w:hAnsi="宋体" w:cs="宋体" w:eastAsia="宋体" w:hint="default"/>
        </w:rPr>
        <w:t>提</w:t>
      </w:r>
      <w:r>
        <w:rPr>
          <w:rFonts w:ascii="宋体" w:hAnsi="宋体" w:cs="宋体" w:eastAsia="宋体" w:hint="default"/>
        </w:rPr>
        <w:t>醒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使</w:t>
      </w:r>
      <w:r>
        <w:rPr>
          <w:rFonts w:ascii="宋体" w:hAnsi="宋体" w:cs="宋体" w:eastAsia="宋体" w:hint="default"/>
        </w:rPr>
        <w:t>用</w:t>
      </w:r>
      <w:r>
        <w:rPr>
          <w:rFonts w:ascii="宋体" w:hAnsi="宋体" w:cs="宋体" w:eastAsia="宋体" w:hint="default"/>
        </w:rPr>
        <w:t>者</w:t>
      </w:r>
      <w:r>
        <w:rPr>
          <w:rFonts w:ascii="宋体" w:hAnsi="宋体" w:cs="宋体" w:eastAsia="宋体" w:hint="default"/>
        </w:rPr>
        <w:t>关</w:t>
      </w:r>
      <w:r>
        <w:rPr/>
        <w:t>注</w:t>
      </w:r>
      <w:r>
        <w:rPr>
          <w:rFonts w:ascii="宋体" w:hAnsi="宋体" w:cs="宋体" w:eastAsia="宋体" w:hint="default"/>
        </w:rPr>
        <w:t>，</w:t>
      </w:r>
      <w:r>
        <w:rPr>
          <w:rFonts w:ascii="宋体" w:hAnsi="宋体" w:cs="宋体" w:eastAsia="宋体" w:hint="default"/>
        </w:rPr>
        <w:t>如</w:t>
      </w:r>
      <w:r>
        <w:rPr>
          <w:rFonts w:ascii="宋体" w:hAnsi="宋体" w:cs="宋体" w:eastAsia="宋体" w:hint="default"/>
        </w:rPr>
        <w:t>财</w:t>
      </w:r>
      <w:r>
        <w:rPr/>
        <w:t>务报表</w:t>
      </w:r>
      <w:r>
        <w:rPr>
          <w:rFonts w:ascii="宋体" w:hAnsi="宋体" w:cs="宋体" w:eastAsia="宋体" w:hint="default"/>
        </w:rPr>
        <w:t>附</w:t>
      </w:r>
      <w:r>
        <w:rPr/>
        <w:t>注</w:t>
      </w:r>
      <w:r>
        <w:rPr>
          <w:rFonts w:ascii="宋体" w:hAnsi="宋体" w:cs="宋体" w:eastAsia="宋体" w:hint="default"/>
        </w:rPr>
        <w:t>十</w:t>
      </w:r>
      <w:r>
        <w:rPr/>
        <w:t>二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述</w:t>
      </w:r>
      <w:r>
        <w:rPr>
          <w:rFonts w:ascii="宋体" w:hAnsi="宋体" w:cs="宋体" w:eastAsia="宋体" w:hint="default"/>
        </w:rPr>
        <w:t>，截止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2011</w:t>
      </w:r>
      <w:r>
        <w:rPr>
          <w:rFonts w:ascii="宋体" w:hAnsi="宋体" w:cs="宋体" w:eastAsia="宋体" w:hint="default"/>
          <w:spacing w:val="-62"/>
        </w:rPr>
        <w:t> </w:t>
      </w:r>
      <w:r>
        <w:rPr/>
        <w:t>年</w:t>
      </w:r>
      <w:r>
        <w:rPr>
          <w:spacing w:val="-62"/>
        </w:rPr>
        <w:t> </w:t>
      </w:r>
      <w:r>
        <w:rPr>
          <w:rFonts w:ascii="宋体" w:hAnsi="宋体" w:cs="宋体" w:eastAsia="宋体" w:hint="default"/>
        </w:rPr>
        <w:t>12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31</w:t>
      </w:r>
      <w:r>
        <w:rPr>
          <w:rFonts w:ascii="宋体" w:hAnsi="宋体" w:cs="宋体" w:eastAsia="宋体" w:hint="default"/>
          <w:spacing w:val="-62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， </w:t>
      </w:r>
      <w:r>
        <w:rPr/>
        <w:t>太光电信公司</w:t>
      </w:r>
      <w:r>
        <w:rPr>
          <w:rFonts w:ascii="宋体" w:hAnsi="宋体" w:cs="宋体" w:eastAsia="宋体" w:hint="default"/>
        </w:rPr>
        <w:t>流动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债</w:t>
      </w:r>
      <w:r>
        <w:rPr>
          <w:rFonts w:ascii="宋体" w:hAnsi="宋体" w:cs="宋体" w:eastAsia="宋体" w:hint="default"/>
        </w:rPr>
        <w:t>高</w:t>
      </w:r>
      <w:r>
        <w:rPr>
          <w:rFonts w:ascii="宋体" w:hAnsi="宋体" w:cs="宋体" w:eastAsia="宋体" w:hint="default"/>
        </w:rPr>
        <w:t>于资产总额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8,423.69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累</w:t>
      </w:r>
      <w:r>
        <w:rPr>
          <w:rFonts w:ascii="宋体" w:hAnsi="宋体" w:cs="宋体" w:eastAsia="宋体" w:hint="default"/>
          <w:spacing w:val="-5"/>
        </w:rPr>
        <w:t>计</w:t>
      </w:r>
      <w:r>
        <w:rPr>
          <w:rFonts w:ascii="宋体" w:hAnsi="宋体" w:cs="宋体" w:eastAsia="宋体" w:hint="default"/>
          <w:spacing w:val="-5"/>
        </w:rPr>
        <w:t>亏</w:t>
      </w:r>
      <w:r>
        <w:rPr>
          <w:rFonts w:ascii="宋体" w:hAnsi="宋体" w:cs="宋体" w:eastAsia="宋体" w:hint="default"/>
          <w:spacing w:val="-5"/>
        </w:rPr>
        <w:t>损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27,632.33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  <w:spacing w:val="-5"/>
        </w:rPr>
        <w:t>万</w:t>
      </w:r>
      <w:r>
        <w:rPr>
          <w:rFonts w:ascii="宋体" w:hAnsi="宋体" w:cs="宋体" w:eastAsia="宋体" w:hint="default"/>
          <w:spacing w:val="-5"/>
        </w:rPr>
        <w:t>元</w:t>
      </w:r>
      <w:r>
        <w:rPr>
          <w:rFonts w:ascii="宋体" w:hAnsi="宋体" w:cs="宋体" w:eastAsia="宋体" w:hint="default"/>
          <w:spacing w:val="-5"/>
        </w:rPr>
        <w:t>，</w:t>
      </w:r>
      <w:r>
        <w:rPr>
          <w:rFonts w:ascii="宋体" w:hAnsi="宋体" w:cs="宋体" w:eastAsia="宋体" w:hint="default"/>
          <w:spacing w:val="-5"/>
        </w:rPr>
        <w:t>所</w:t>
      </w:r>
      <w:r>
        <w:rPr>
          <w:spacing w:val="-5"/>
        </w:rPr>
        <w:t>有</w:t>
      </w:r>
      <w:r>
        <w:rPr>
          <w:rFonts w:ascii="宋体" w:hAnsi="宋体" w:cs="宋体" w:eastAsia="宋体" w:hint="default"/>
          <w:spacing w:val="-5"/>
        </w:rPr>
        <w:t>者权</w:t>
      </w:r>
      <w:r>
        <w:rPr>
          <w:rFonts w:ascii="宋体" w:hAnsi="宋体" w:cs="宋体" w:eastAsia="宋体" w:hint="default"/>
        </w:rPr>
        <w:t> </w:t>
      </w:r>
      <w:r>
        <w:rPr>
          <w:rFonts w:ascii="宋体" w:hAnsi="宋体" w:cs="宋体" w:eastAsia="宋体" w:hint="default"/>
        </w:rPr>
        <w:t>益</w:t>
      </w:r>
      <w:r>
        <w:rPr>
          <w:rFonts w:ascii="宋体" w:hAnsi="宋体" w:cs="宋体" w:eastAsia="宋体" w:hint="default"/>
        </w:rPr>
        <w:t>为</w:t>
      </w:r>
      <w:r>
        <w:rPr>
          <w:rFonts w:ascii="宋体" w:hAnsi="宋体" w:cs="宋体" w:eastAsia="宋体" w:hint="default"/>
        </w:rPr>
        <w:t>-12,923.69</w:t>
      </w:r>
      <w:r>
        <w:rPr>
          <w:rFonts w:ascii="宋体" w:hAnsi="宋体" w:cs="宋体" w:eastAsia="宋体" w:hint="default"/>
          <w:spacing w:val="-57"/>
        </w:rPr>
        <w:t> </w:t>
      </w:r>
      <w:r>
        <w:rPr>
          <w:rFonts w:ascii="宋体" w:hAnsi="宋体" w:cs="宋体" w:eastAsia="宋体" w:hint="default"/>
          <w:spacing w:val="-4"/>
        </w:rPr>
        <w:t>万</w:t>
      </w:r>
      <w:r>
        <w:rPr>
          <w:rFonts w:ascii="宋体" w:hAnsi="宋体" w:cs="宋体" w:eastAsia="宋体" w:hint="default"/>
          <w:spacing w:val="-4"/>
        </w:rPr>
        <w:t>元</w:t>
      </w:r>
      <w:r>
        <w:rPr>
          <w:rFonts w:ascii="宋体" w:hAnsi="宋体" w:cs="宋体" w:eastAsia="宋体" w:hint="default"/>
          <w:spacing w:val="-4"/>
        </w:rPr>
        <w:t>。</w:t>
      </w:r>
      <w:r>
        <w:rPr>
          <w:spacing w:val="-4"/>
        </w:rPr>
        <w:t>太光电信公司</w:t>
      </w:r>
      <w:r>
        <w:rPr>
          <w:rFonts w:ascii="宋体" w:hAnsi="宋体" w:cs="宋体" w:eastAsia="宋体" w:hint="default"/>
          <w:spacing w:val="-4"/>
        </w:rPr>
        <w:t>已</w:t>
      </w:r>
      <w:r>
        <w:rPr>
          <w:rFonts w:ascii="宋体" w:hAnsi="宋体" w:cs="宋体" w:eastAsia="宋体" w:hint="default"/>
          <w:spacing w:val="-4"/>
        </w:rPr>
        <w:t>在</w:t>
      </w:r>
      <w:r>
        <w:rPr>
          <w:rFonts w:ascii="宋体" w:hAnsi="宋体" w:cs="宋体" w:eastAsia="宋体" w:hint="default"/>
          <w:spacing w:val="-4"/>
        </w:rPr>
        <w:t>财</w:t>
      </w:r>
      <w:r>
        <w:rPr>
          <w:spacing w:val="-4"/>
        </w:rPr>
        <w:t>务报表</w:t>
      </w:r>
      <w:r>
        <w:rPr>
          <w:rFonts w:ascii="宋体" w:hAnsi="宋体" w:cs="宋体" w:eastAsia="宋体" w:hint="default"/>
          <w:spacing w:val="-4"/>
        </w:rPr>
        <w:t>附</w:t>
      </w:r>
      <w:r>
        <w:rPr>
          <w:spacing w:val="-4"/>
        </w:rPr>
        <w:t>注</w:t>
      </w:r>
      <w:r>
        <w:rPr>
          <w:rFonts w:ascii="宋体" w:hAnsi="宋体" w:cs="宋体" w:eastAsia="宋体" w:hint="default"/>
          <w:spacing w:val="-4"/>
        </w:rPr>
        <w:t>十</w:t>
      </w:r>
      <w:r>
        <w:rPr>
          <w:spacing w:val="-4"/>
        </w:rPr>
        <w:t>二</w:t>
      </w:r>
      <w:r>
        <w:rPr>
          <w:rFonts w:ascii="宋体" w:hAnsi="宋体" w:cs="宋体" w:eastAsia="宋体" w:hint="default"/>
          <w:spacing w:val="-4"/>
        </w:rPr>
        <w:t>充</w:t>
      </w:r>
      <w:r>
        <w:rPr>
          <w:rFonts w:ascii="宋体" w:hAnsi="宋体" w:cs="宋体" w:eastAsia="宋体" w:hint="default"/>
          <w:spacing w:val="-4"/>
        </w:rPr>
        <w:t>分</w:t>
      </w:r>
      <w:r>
        <w:rPr>
          <w:spacing w:val="-4"/>
        </w:rPr>
        <w:t>披露</w:t>
      </w:r>
      <w:r>
        <w:rPr>
          <w:rFonts w:ascii="宋体" w:hAnsi="宋体" w:cs="宋体" w:eastAsia="宋体" w:hint="default"/>
          <w:spacing w:val="-4"/>
        </w:rPr>
        <w:t>了</w:t>
      </w:r>
      <w:r>
        <w:rPr>
          <w:rFonts w:ascii="宋体" w:hAnsi="宋体" w:cs="宋体" w:eastAsia="宋体" w:hint="default"/>
          <w:spacing w:val="-4"/>
        </w:rPr>
        <w:t>拟</w:t>
      </w:r>
      <w:r>
        <w:rPr>
          <w:rFonts w:ascii="宋体" w:hAnsi="宋体" w:cs="宋体" w:eastAsia="宋体" w:hint="default"/>
          <w:spacing w:val="-4"/>
        </w:rPr>
        <w:t>采</w:t>
      </w:r>
      <w:r>
        <w:rPr>
          <w:rFonts w:ascii="宋体" w:hAnsi="宋体" w:cs="宋体" w:eastAsia="宋体" w:hint="default"/>
          <w:spacing w:val="-4"/>
        </w:rPr>
        <w:t>取</w:t>
      </w:r>
      <w:r>
        <w:rPr>
          <w:spacing w:val="-4"/>
        </w:rPr>
        <w:t>的</w:t>
      </w:r>
      <w:r>
        <w:rPr>
          <w:rFonts w:ascii="宋体" w:hAnsi="宋体" w:cs="宋体" w:eastAsia="宋体" w:hint="default"/>
          <w:spacing w:val="-4"/>
        </w:rPr>
        <w:t>改</w:t>
      </w:r>
      <w:r>
        <w:rPr>
          <w:rFonts w:ascii="宋体" w:hAnsi="宋体" w:cs="宋体" w:eastAsia="宋体" w:hint="default"/>
          <w:spacing w:val="-4"/>
        </w:rPr>
        <w:t>善</w:t>
      </w:r>
      <w:r>
        <w:rPr>
          <w:rFonts w:ascii="宋体" w:hAnsi="宋体" w:cs="宋体" w:eastAsia="宋体" w:hint="default"/>
          <w:spacing w:val="-4"/>
        </w:rPr>
        <w:t>措</w:t>
      </w:r>
      <w:r>
        <w:rPr>
          <w:rFonts w:ascii="宋体" w:hAnsi="宋体" w:cs="宋体" w:eastAsia="宋体" w:hint="default"/>
          <w:spacing w:val="-4"/>
        </w:rPr>
        <w:t>施，</w:t>
      </w:r>
      <w:r>
        <w:rPr>
          <w:rFonts w:ascii="宋体" w:hAnsi="宋体" w:cs="宋体" w:eastAsia="宋体" w:hint="default"/>
        </w:rPr>
        <w:t> 但</w:t>
      </w:r>
      <w:r>
        <w:rPr>
          <w:rFonts w:ascii="宋体" w:hAnsi="宋体" w:cs="宋体" w:eastAsia="宋体" w:hint="default"/>
        </w:rPr>
        <w:t>其</w:t>
      </w:r>
      <w:r>
        <w:rPr>
          <w:rFonts w:ascii="宋体" w:hAnsi="宋体" w:cs="宋体" w:eastAsia="宋体" w:hint="default"/>
        </w:rPr>
        <w:t>持</w:t>
      </w:r>
      <w:r>
        <w:rPr>
          <w:rFonts w:ascii="宋体" w:hAnsi="宋体" w:cs="宋体" w:eastAsia="宋体" w:hint="default"/>
        </w:rPr>
        <w:t>续</w:t>
      </w:r>
      <w:r>
        <w:rPr>
          <w:rFonts w:ascii="宋体" w:hAnsi="宋体" w:cs="宋体" w:eastAsia="宋体" w:hint="default"/>
        </w:rPr>
        <w:t>经营</w:t>
      </w:r>
      <w:r>
        <w:rPr>
          <w:rFonts w:ascii="宋体" w:hAnsi="宋体" w:cs="宋体" w:eastAsia="宋体" w:hint="default"/>
        </w:rPr>
        <w:t>能</w:t>
      </w:r>
      <w:r>
        <w:rPr>
          <w:rFonts w:ascii="宋体" w:hAnsi="宋体" w:cs="宋体" w:eastAsia="宋体" w:hint="default"/>
        </w:rPr>
        <w:t>力</w:t>
      </w:r>
      <w:r>
        <w:rPr>
          <w:rFonts w:ascii="宋体" w:hAnsi="宋体" w:cs="宋体" w:eastAsia="宋体" w:hint="default"/>
        </w:rPr>
        <w:t>仍</w:t>
      </w:r>
      <w:r>
        <w:rPr>
          <w:rFonts w:ascii="宋体" w:hAnsi="宋体" w:cs="宋体" w:eastAsia="宋体" w:hint="default"/>
        </w:rPr>
        <w:t>然</w:t>
      </w:r>
      <w:r>
        <w:rPr>
          <w:rFonts w:ascii="宋体" w:hAnsi="宋体" w:cs="宋体" w:eastAsia="宋体" w:hint="default"/>
        </w:rPr>
        <w:t>存在</w:t>
      </w:r>
      <w:r>
        <w:rPr>
          <w:rFonts w:ascii="宋体" w:hAnsi="宋体" w:cs="宋体" w:eastAsia="宋体" w:hint="default"/>
        </w:rPr>
        <w:t>重</w:t>
      </w:r>
      <w:r>
        <w:rPr>
          <w:rFonts w:ascii="宋体" w:hAnsi="宋体" w:cs="宋体" w:eastAsia="宋体" w:hint="default"/>
        </w:rPr>
        <w:t>大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确</w:t>
      </w:r>
      <w:r>
        <w:rPr/>
        <w:t>定</w:t>
      </w:r>
      <w:r>
        <w:rPr>
          <w:rFonts w:ascii="宋体" w:hAnsi="宋体" w:cs="宋体" w:eastAsia="宋体" w:hint="default"/>
        </w:rPr>
        <w:t>性</w:t>
      </w:r>
      <w:r>
        <w:rPr>
          <w:rFonts w:ascii="宋体" w:hAnsi="宋体" w:cs="宋体" w:eastAsia="宋体" w:hint="default"/>
        </w:rPr>
        <w:t>。本</w:t>
      </w:r>
      <w:r>
        <w:rPr>
          <w:rFonts w:ascii="宋体" w:hAnsi="宋体" w:cs="宋体" w:eastAsia="宋体" w:hint="default"/>
        </w:rPr>
        <w:t>段</w:t>
      </w:r>
      <w:r>
        <w:rPr>
          <w:rFonts w:ascii="宋体" w:hAnsi="宋体" w:cs="宋体" w:eastAsia="宋体" w:hint="default"/>
        </w:rPr>
        <w:t>内</w:t>
      </w:r>
      <w:r>
        <w:rPr>
          <w:rFonts w:ascii="宋体" w:hAnsi="宋体" w:cs="宋体" w:eastAsia="宋体" w:hint="default"/>
        </w:rPr>
        <w:t>容</w:t>
      </w:r>
      <w:r>
        <w:rPr>
          <w:rFonts w:ascii="宋体" w:hAnsi="宋体" w:cs="宋体" w:eastAsia="宋体" w:hint="default"/>
        </w:rPr>
        <w:t>不</w:t>
      </w:r>
      <w:r>
        <w:rPr>
          <w:rFonts w:ascii="宋体" w:hAnsi="宋体" w:cs="宋体" w:eastAsia="宋体" w:hint="default"/>
        </w:rPr>
        <w:t>影响</w:t>
      </w:r>
      <w:r>
        <w:rPr>
          <w:rFonts w:ascii="宋体" w:hAnsi="宋体" w:cs="宋体" w:eastAsia="宋体" w:hint="default"/>
        </w:rPr>
        <w:t>已</w:t>
      </w:r>
      <w:r>
        <w:rPr>
          <w:rFonts w:ascii="宋体" w:hAnsi="宋体" w:cs="宋体" w:eastAsia="宋体" w:hint="default"/>
        </w:rPr>
        <w:t>发</w:t>
      </w:r>
      <w:r>
        <w:rPr/>
        <w:t>表的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意</w:t>
      </w:r>
      <w:r>
        <w:rPr>
          <w:rFonts w:ascii="宋体" w:hAnsi="宋体" w:cs="宋体" w:eastAsia="宋体" w:hint="default"/>
        </w:rPr>
        <w:t>见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34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/>
        <w:t>中</w:t>
      </w:r>
      <w:r>
        <w:rPr>
          <w:rFonts w:ascii="宋体" w:hAnsi="宋体" w:cs="宋体" w:eastAsia="宋体" w:hint="default"/>
        </w:rPr>
        <w:t>磊</w:t>
      </w:r>
      <w:r>
        <w:rPr/>
        <w:t>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/>
        <w:t>有限</w:t>
      </w:r>
      <w:r>
        <w:rPr>
          <w:rFonts w:ascii="宋体" w:hAnsi="宋体" w:cs="宋体" w:eastAsia="宋体" w:hint="default"/>
        </w:rPr>
        <w:t>责任</w:t>
      </w:r>
      <w:r>
        <w:rPr/>
        <w:t>公司                 </w:t>
      </w:r>
      <w:r>
        <w:rPr>
          <w:rFonts w:ascii="宋体" w:hAnsi="宋体" w:cs="宋体" w:eastAsia="宋体" w:hint="default"/>
        </w:rPr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郭莉莉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              </w:t>
      </w:r>
      <w:r>
        <w:rPr/>
        <w:t>中国注册会</w:t>
      </w:r>
      <w:r>
        <w:rPr>
          <w:rFonts w:ascii="宋体" w:hAnsi="宋体" w:cs="宋体" w:eastAsia="宋体" w:hint="default"/>
        </w:rPr>
        <w:t>计师</w:t>
      </w:r>
      <w:r>
        <w:rPr/>
        <w:t>：</w:t>
      </w:r>
      <w:r>
        <w:rPr>
          <w:rFonts w:ascii="宋体" w:hAnsi="宋体" w:cs="宋体" w:eastAsia="宋体" w:hint="default"/>
        </w:rPr>
        <w:t>李  </w:t>
      </w:r>
      <w:r>
        <w:rPr>
          <w:rFonts w:ascii="宋体" w:hAnsi="宋体" w:cs="宋体" w:eastAsia="宋体" w:hint="default"/>
        </w:rPr>
      </w:r>
      <w:r>
        <w:rPr>
          <w:rFonts w:ascii="宋体" w:hAnsi="宋体" w:cs="宋体" w:eastAsia="宋体" w:hint="default"/>
        </w:rPr>
        <w:t>晖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</w:t>
      </w:r>
      <w:r>
        <w:rPr/>
        <w:t>中国</w:t>
      </w:r>
      <w:r>
        <w:rPr>
          <w:rFonts w:ascii="宋体" w:hAnsi="宋体" w:cs="宋体" w:eastAsia="宋体" w:hint="default"/>
        </w:rPr>
        <w:t>·</w:t>
      </w:r>
      <w:r>
        <w:rPr/>
        <w:t>北</w:t>
      </w:r>
      <w:r>
        <w:rPr>
          <w:rFonts w:ascii="宋体" w:hAnsi="宋体" w:cs="宋体" w:eastAsia="宋体" w:hint="default"/>
        </w:rPr>
        <w:t>京                                  </w:t>
      </w:r>
      <w:r>
        <w:rPr>
          <w:rFonts w:ascii="宋体" w:hAnsi="宋体" w:cs="宋体" w:eastAsia="宋体" w:hint="default"/>
        </w:rPr>
      </w:r>
      <w:r>
        <w:rPr/>
        <w:t>二</w:t>
      </w:r>
      <w:r>
        <w:rPr>
          <w:rFonts w:ascii="宋体" w:hAnsi="宋体" w:cs="宋体" w:eastAsia="宋体" w:hint="default"/>
        </w:rPr>
        <w:t>○</w:t>
      </w:r>
      <w:r>
        <w:rPr/>
        <w:t>一二年四</w:t>
      </w:r>
      <w:r>
        <w:rPr>
          <w:rFonts w:ascii="宋体" w:hAnsi="宋体" w:cs="宋体" w:eastAsia="宋体" w:hint="default"/>
        </w:rPr>
        <w:t>月</w:t>
      </w:r>
      <w:r>
        <w:rPr/>
        <w:t>二</w:t>
      </w:r>
      <w:r>
        <w:rPr>
          <w:rFonts w:ascii="宋体" w:hAnsi="宋体" w:cs="宋体" w:eastAsia="宋体" w:hint="default"/>
        </w:rPr>
        <w:t>十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left="628"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8"/>
          <w:szCs w:val="28"/>
        </w:rPr>
      </w:pPr>
    </w:p>
    <w:p>
      <w:pPr>
        <w:spacing w:before="0"/>
        <w:ind w:left="14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（二）会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计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表</w:t>
      </w:r>
      <w:r>
        <w:rPr>
          <w:rFonts w:ascii="宋体" w:hAnsi="宋体" w:cs="宋体" w:eastAsia="宋体" w:hint="default"/>
          <w:w w:val="100"/>
          <w:sz w:val="21"/>
          <w:szCs w:val="21"/>
        </w:rPr>
        <w:t>  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19"/>
          <w:pgSz w:w="11900" w:h="16840"/>
          <w:pgMar w:footer="840" w:header="876" w:top="1080" w:bottom="1020" w:left="1100" w:right="100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3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9"/>
        <w:gridCol w:w="946"/>
        <w:gridCol w:w="2400"/>
        <w:gridCol w:w="2520"/>
      </w:tblGrid>
      <w:tr>
        <w:trPr>
          <w:trHeight w:val="629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  <w:p>
            <w:pPr>
              <w:pStyle w:val="TableParagraph"/>
              <w:spacing w:line="251" w:lineRule="exact"/>
              <w:ind w:left="20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9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705" w:val="left" w:leader="none"/>
              </w:tabs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26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79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币资金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22,266,122.85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54,540,028.06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9,700.00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4,583,342.87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22,275,822.85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59,123,370.93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311" w:right="0"/>
              <w:jc w:val="left"/>
              <w:rPr>
                <w:rFonts w:ascii="Arial" w:hAnsi="Arial" w:cs="Arial" w:eastAsia="Arial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权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4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300,000.00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5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72,637.47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58,455.32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程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19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6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86,664.00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开发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1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22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459,301.47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358,455.32 </w:t>
            </w:r>
          </w:p>
        </w:tc>
      </w:tr>
      <w:tr>
        <w:trPr>
          <w:trHeight w:val="346" w:hRule="exact"/>
        </w:trPr>
        <w:tc>
          <w:tcPr>
            <w:tcW w:w="38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  总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2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9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22,735,124.32 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59,481,826.25 </w:t>
            </w:r>
          </w:p>
        </w:tc>
      </w:tr>
      <w:tr>
        <w:trPr>
          <w:trHeight w:val="346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16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5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footerReference w:type="default" r:id="rId20"/>
          <w:pgSz w:w="11900" w:h="16840"/>
          <w:pgMar w:footer="840" w:header="876" w:top="1080" w:bottom="1020" w:left="960" w:right="1000"/>
          <w:pgNumType w:start="1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74"/>
        <w:gridCol w:w="1008"/>
        <w:gridCol w:w="2731"/>
        <w:gridCol w:w="2635"/>
      </w:tblGrid>
      <w:tr>
        <w:trPr>
          <w:trHeight w:val="629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9" w:lineRule="exact"/>
              <w:ind w:left="766" w:right="0"/>
              <w:jc w:val="center"/>
              <w:rPr>
                <w:rFonts w:ascii="Arial" w:hAnsi="Arial" w:cs="Arial" w:eastAsia="Arial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Arial" w:hAnsi="Arial" w:cs="Arial" w:eastAsia="Arial" w:hint="default"/>
                <w:b/>
                <w:bCs/>
                <w:sz w:val="28"/>
                <w:szCs w:val="28"/>
              </w:rPr>
              <w:t>(</w:t>
            </w:r>
            <w:r>
              <w:rPr>
                <w:rFonts w:ascii="Arial" w:hAnsi="Arial" w:cs="Arial" w:eastAsia="Arial" w:hint="default"/>
                <w:b/>
                <w:bCs/>
                <w:spacing w:val="-30"/>
                <w:sz w:val="28"/>
                <w:szCs w:val="28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续</w:t>
            </w:r>
            <w:r>
              <w:rPr>
                <w:rFonts w:ascii="Arial" w:hAnsi="Arial" w:cs="Arial" w:eastAsia="Arial" w:hint="default"/>
                <w:b/>
                <w:bCs/>
                <w:sz w:val="28"/>
                <w:szCs w:val="28"/>
              </w:rPr>
              <w:t>)</w:t>
            </w:r>
            <w:r>
              <w:rPr>
                <w:rFonts w:ascii="Arial" w:hAnsi="Arial" w:cs="Arial" w:eastAsia="Arial" w:hint="default"/>
                <w:sz w:val="28"/>
                <w:szCs w:val="28"/>
              </w:rPr>
            </w:r>
          </w:p>
          <w:p>
            <w:pPr>
              <w:pStyle w:val="TableParagraph"/>
              <w:spacing w:line="251" w:lineRule="exact"/>
              <w:ind w:left="816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月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31</w:t>
            </w:r>
            <w:r>
              <w:rPr>
                <w:rFonts w:ascii="宋体" w:hAnsi="宋体" w:cs="宋体" w:eastAsia="宋体" w:hint="default"/>
                <w:spacing w:val="-5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日</w:t>
            </w:r>
          </w:p>
        </w:tc>
      </w:tr>
      <w:tr>
        <w:trPr>
          <w:trHeight w:val="346" w:hRule="exact"/>
        </w:trPr>
        <w:tc>
          <w:tcPr>
            <w:tcW w:w="438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68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18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（或股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302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left="9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15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交易性金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7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10,039,017.56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7,488,204.60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8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1,069,235.40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4,150,227.99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薪酬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13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9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229,791.93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535,646.22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交税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10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690,474.78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224,936.99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11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6,929,115.23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3,603,552.73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12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88,014,394.66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88,334,553.12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一年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内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106,972,029.56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104,337,121.65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非流动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13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85,000,000.00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105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递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其他非流动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45,000,000.00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85,000,000.00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151,972,029.56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189,337,121.65 </w:t>
            </w:r>
          </w:p>
        </w:tc>
      </w:tr>
      <w:tr>
        <w:trPr>
          <w:trHeight w:val="341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14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90,627,680.00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9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15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54,221,698.82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库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604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盈余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16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2,237,046.65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未分配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89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17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-276,323,330.71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-276,941,720.87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108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-129,236,905.24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-129,855,295.40 </w:t>
            </w:r>
          </w:p>
        </w:tc>
      </w:tr>
      <w:tr>
        <w:trPr>
          <w:trHeight w:val="346" w:hRule="exact"/>
        </w:trPr>
        <w:tc>
          <w:tcPr>
            <w:tcW w:w="33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91" w:lineRule="exact"/>
              <w:ind w:left="787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和股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东权益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0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7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22,735,124.32 </w:t>
            </w:r>
          </w:p>
        </w:tc>
        <w:tc>
          <w:tcPr>
            <w:tcW w:w="26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49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59,481,826.25 </w:t>
            </w:r>
          </w:p>
        </w:tc>
      </w:tr>
      <w:tr>
        <w:trPr>
          <w:trHeight w:val="341" w:hRule="exact"/>
        </w:trPr>
        <w:tc>
          <w:tcPr>
            <w:tcW w:w="97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16" w:val="left" w:leader="none"/>
                <w:tab w:pos="7219" w:val="left" w:leader="none"/>
              </w:tabs>
              <w:spacing w:line="291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6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36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840" w:top="1080" w:bottom="1020" w:left="960" w:right="980"/>
        </w:sectPr>
      </w:pPr>
    </w:p>
    <w:p>
      <w:pPr>
        <w:spacing w:before="123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87"/>
        <w:gridCol w:w="1109"/>
        <w:gridCol w:w="2218"/>
        <w:gridCol w:w="2611"/>
      </w:tblGrid>
      <w:tr>
        <w:trPr>
          <w:trHeight w:val="629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9" w:lineRule="exact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利润表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  <w:p>
            <w:pPr>
              <w:pStyle w:val="TableParagraph"/>
              <w:spacing w:line="25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8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77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1007" w:val="left" w:leader="none"/>
              </w:tabs>
              <w:spacing w:line="240" w:lineRule="auto" w:before="158"/>
              <w:ind w:left="105" w:right="0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8"/>
              <w:ind w:left="35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8"/>
              <w:ind w:left="70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58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入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99,867,062.20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85,555,767.00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成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18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97,073,662.00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84,545,117.25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营业税金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2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247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管理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19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4,642,408.90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5,636,314.77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20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3,036,385.27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7,569,683.34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508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14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六、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21</w:t>
            </w:r>
            <w:r>
              <w:rPr>
                <w:rFonts w:ascii="宋体" w:hAnsi="宋体" w:cs="宋体" w:eastAsia="宋体" w:hint="default"/>
                <w:w w:val="100"/>
                <w:sz w:val="21"/>
                <w:szCs w:val="21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-5,499,788.13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-15,863,528.63 </w:t>
            </w:r>
          </w:p>
        </w:tc>
      </w:tr>
      <w:tr>
        <w:trPr>
          <w:trHeight w:val="523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：公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值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变动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”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right="65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（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损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“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-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号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填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）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联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营企业和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合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营企业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业利润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614,394.16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3,668,180.27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3,996.00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营业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00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1,440.00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中：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非流动资产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失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right="-5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亏损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9"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pacing w:val="-9"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8"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pacing w:val="-8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618,390.16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3,666,740.27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亏损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7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618,390.16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3,666,740.27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（一）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基本每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0.040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w w:val="100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（二）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稀释每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2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0.007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0.040 </w:t>
            </w:r>
          </w:p>
        </w:tc>
      </w:tr>
      <w:tr>
        <w:trPr>
          <w:trHeight w:val="518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14" w:hRule="exact"/>
        </w:trPr>
        <w:tc>
          <w:tcPr>
            <w:tcW w:w="3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29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综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合收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1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3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618,390.16 </w:t>
            </w:r>
          </w:p>
        </w:tc>
        <w:tc>
          <w:tcPr>
            <w:tcW w:w="26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8"/>
              <w:ind w:right="0"/>
              <w:jc w:val="left"/>
              <w:rPr>
                <w:rFonts w:ascii="宋体" w:hAnsi="宋体" w:cs="宋体" w:eastAsia="宋体" w:hint="default"/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right="2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3,666,740.27 </w:t>
            </w:r>
          </w:p>
        </w:tc>
      </w:tr>
      <w:tr>
        <w:trPr>
          <w:trHeight w:val="514" w:hRule="exact"/>
        </w:trPr>
        <w:tc>
          <w:tcPr>
            <w:tcW w:w="972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415" w:val="left" w:leader="none"/>
              </w:tabs>
              <w:spacing w:line="240" w:lineRule="auto" w:before="29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宋波</w:t>
              <w:tab/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pacing w:val="-2"/>
                <w:sz w:val="20"/>
                <w:szCs w:val="20"/>
              </w:rPr>
            </w:r>
          </w:p>
        </w:tc>
      </w:tr>
    </w:tbl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  <w:sz w:val="20"/>
          <w:szCs w:val="20"/>
        </w:rPr>
        <w:sectPr>
          <w:footerReference w:type="default" r:id="rId21"/>
          <w:pgSz w:w="11900" w:h="16840"/>
          <w:pgMar w:footer="1319" w:header="876" w:top="1080" w:bottom="1500" w:left="960" w:right="1000"/>
          <w:pgNumType w:start="3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10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5"/>
        <w:gridCol w:w="898"/>
        <w:gridCol w:w="2333"/>
        <w:gridCol w:w="2242"/>
      </w:tblGrid>
      <w:tr>
        <w:trPr>
          <w:trHeight w:val="629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9" w:lineRule="exact"/>
              <w:ind w:right="2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  <w:p>
            <w:pPr>
              <w:pStyle w:val="TableParagraph"/>
              <w:spacing w:line="251" w:lineRule="exact"/>
              <w:ind w:left="4" w:right="0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6"/>
                <w:sz w:val="20"/>
                <w:szCs w:val="20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right="98"/>
              <w:jc w:val="righ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pacing w:val="-1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393" w:val="left" w:leader="none"/>
              </w:tabs>
              <w:spacing w:line="262" w:lineRule="exact"/>
              <w:ind w:left="108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244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附注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63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719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销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提供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113,763,470.18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103,256,509.59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返还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10,003,996.00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29,234,805.97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123,767,466.18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132,491,315.56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商品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111,028,130.09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93,070,673.57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职工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及为职工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2,328,161.93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1,683,143.56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项税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45,040.03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424,642.29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经营活动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2,509,921.75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28,781,743.24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115,911,253.80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123,960,202.66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143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7,856,212.38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8,531,112.90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二、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52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资产和其他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收回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现金净额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置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z w:val="20"/>
              </w:rPr>
              <w:t>0.00 </w:t>
            </w:r>
          </w:p>
        </w:tc>
      </w:tr>
      <w:tr>
        <w:trPr>
          <w:trHeight w:val="52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28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购建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资产、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无形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资产和其他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期资产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</w:p>
          <w:p>
            <w:pPr>
              <w:pStyle w:val="TableParagraph"/>
              <w:spacing w:line="260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130,117.59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7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64,779.77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458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子公司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其他营业单位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现金净额</w:t>
            </w:r>
            <w:r>
              <w:rPr>
                <w:rFonts w:ascii="宋体" w:hAnsi="宋体" w:cs="宋体" w:eastAsia="宋体" w:hint="default"/>
                <w:spacing w:val="-2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130,117.59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64,779.77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-130,117.59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-64,779.77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吸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投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得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款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收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到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流入小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偿还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债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分配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股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利、利润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偿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11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支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付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其他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与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筹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资活动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关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的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307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40,000,000.00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93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508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-40,000,000.00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41,000,000.00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四、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变动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影响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五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-32,273,905.21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49,466,333.13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10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加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：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期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及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现金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等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价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物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余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额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 </w:t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54,540,028.06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5,073,694.93 </w:t>
            </w:r>
          </w:p>
        </w:tc>
      </w:tr>
      <w:tr>
        <w:trPr>
          <w:trHeight w:val="288" w:hRule="exact"/>
        </w:trPr>
        <w:tc>
          <w:tcPr>
            <w:tcW w:w="4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62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六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期末现金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物余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0"/>
                <w:szCs w:val="20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  <w:tc>
          <w:tcPr>
            <w:tcW w:w="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left="105"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w w:val="100"/>
                <w:sz w:val="20"/>
              </w:rPr>
              <w:t> </w:t>
            </w:r>
            <w:r>
              <w:rPr>
                <w:rFonts w:ascii="宋体"/>
                <w:sz w:val="20"/>
              </w:rPr>
              <w:t> </w:t>
            </w:r>
            <w:r>
              <w:rPr>
                <w:rFonts w:ascii="宋体"/>
                <w:w w:val="100"/>
                <w:sz w:val="20"/>
              </w:rPr>
              <w:t> </w:t>
            </w:r>
          </w:p>
        </w:tc>
        <w:tc>
          <w:tcPr>
            <w:tcW w:w="2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22,266,122.85 </w:t>
            </w:r>
          </w:p>
        </w:tc>
        <w:tc>
          <w:tcPr>
            <w:tcW w:w="2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39" w:lineRule="exact"/>
              <w:ind w:right="-1"/>
              <w:jc w:val="right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/>
                <w:spacing w:val="-1"/>
                <w:sz w:val="20"/>
              </w:rPr>
              <w:t>54,540,028.06 </w:t>
            </w:r>
          </w:p>
        </w:tc>
      </w:tr>
      <w:tr>
        <w:trPr>
          <w:trHeight w:val="293" w:hRule="exact"/>
        </w:trPr>
        <w:tc>
          <w:tcPr>
            <w:tcW w:w="1015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tabs>
                <w:tab w:pos="3518" w:val="left" w:leader="none"/>
                <w:tab w:pos="7420" w:val="left" w:leader="none"/>
              </w:tabs>
              <w:spacing w:line="262" w:lineRule="exact"/>
              <w:ind w:left="311" w:right="0"/>
              <w:jc w:val="left"/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1"/>
                <w:sz w:val="20"/>
                <w:szCs w:val="20"/>
              </w:rPr>
              <w:t>宋波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2"/>
                <w:sz w:val="20"/>
                <w:szCs w:val="20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20"/>
                <w:szCs w:val="20"/>
              </w:rPr>
            </w:r>
          </w:p>
        </w:tc>
      </w:tr>
    </w:tbl>
    <w:p>
      <w:pPr>
        <w:spacing w:line="233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1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74" w:lineRule="exact" w:before="0"/>
        <w:ind w:left="287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after="0" w:line="274" w:lineRule="exact"/>
        <w:jc w:val="left"/>
        <w:rPr>
          <w:rFonts w:ascii="宋体" w:hAnsi="宋体" w:cs="宋体" w:eastAsia="宋体" w:hint="default"/>
          <w:sz w:val="21"/>
          <w:szCs w:val="21"/>
        </w:rPr>
        <w:sectPr>
          <w:pgSz w:w="11900" w:h="16840"/>
          <w:pgMar w:header="876" w:footer="1319" w:top="1080" w:bottom="1500" w:left="960" w:right="560"/>
        </w:sectPr>
      </w:pPr>
    </w:p>
    <w:p>
      <w:pPr>
        <w:spacing w:line="240" w:lineRule="auto" w:before="0"/>
        <w:rPr>
          <w:rFonts w:ascii="Times New Roman" w:hAnsi="Times New Roman" w:cs="Times New Roman" w:eastAsia="Times New Roman" w:hint="default"/>
          <w:sz w:val="20"/>
          <w:szCs w:val="20"/>
        </w:rPr>
      </w:pPr>
    </w:p>
    <w:p>
      <w:pPr>
        <w:spacing w:line="240" w:lineRule="auto" w:before="5"/>
        <w:rPr>
          <w:rFonts w:ascii="Times New Roman" w:hAnsi="Times New Roman" w:cs="Times New Roman" w:eastAsia="Times New Roman" w:hint="default"/>
          <w:sz w:val="13"/>
          <w:szCs w:val="13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629" w:hRule="exact"/>
        </w:trPr>
        <w:tc>
          <w:tcPr>
            <w:tcW w:w="15886" w:type="dxa"/>
            <w:gridSpan w:val="13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339" w:lineRule="exact"/>
              <w:ind w:right="65"/>
              <w:jc w:val="center"/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8"/>
                <w:szCs w:val="28"/>
              </w:rPr>
              <w:t>权益变动情况表</w:t>
            </w:r>
            <w:r>
              <w:rPr>
                <w:rFonts w:ascii="Microsoft JhengHei" w:hAnsi="Microsoft JhengHei" w:cs="Microsoft JhengHei" w:eastAsia="Microsoft JhengHei" w:hint="default"/>
                <w:sz w:val="28"/>
                <w:szCs w:val="28"/>
              </w:rPr>
            </w:r>
          </w:p>
          <w:p>
            <w:pPr>
              <w:pStyle w:val="TableParagraph"/>
              <w:spacing w:line="251" w:lineRule="exact"/>
              <w:ind w:right="71"/>
              <w:jc w:val="center"/>
              <w:rPr>
                <w:rFonts w:ascii="宋体" w:hAnsi="宋体" w:cs="宋体" w:eastAsia="宋体" w:hint="default"/>
                <w:sz w:val="20"/>
                <w:szCs w:val="20"/>
              </w:rPr>
            </w:pPr>
            <w:r>
              <w:rPr>
                <w:rFonts w:ascii="宋体" w:hAnsi="宋体" w:cs="宋体" w:eastAsia="宋体" w:hint="default"/>
                <w:sz w:val="20"/>
                <w:szCs w:val="20"/>
              </w:rPr>
              <w:t>2011</w:t>
            </w:r>
            <w:r>
              <w:rPr>
                <w:rFonts w:ascii="宋体" w:hAnsi="宋体" w:cs="宋体" w:eastAsia="宋体" w:hint="default"/>
                <w:spacing w:val="-46"/>
                <w:sz w:val="20"/>
                <w:szCs w:val="20"/>
              </w:rPr>
              <w:t> </w:t>
            </w:r>
            <w:r>
              <w:rPr>
                <w:rFonts w:ascii="宋体" w:hAnsi="宋体" w:cs="宋体" w:eastAsia="宋体" w:hint="default"/>
                <w:sz w:val="20"/>
                <w:szCs w:val="20"/>
              </w:rPr>
              <w:t>年度</w:t>
            </w:r>
          </w:p>
        </w:tc>
      </w:tr>
      <w:tr>
        <w:trPr>
          <w:trHeight w:val="470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编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制单位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: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深圳市太光电信股份有限公司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726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0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单位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民币元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514" w:hRule="exact"/>
        </w:trPr>
        <w:tc>
          <w:tcPr>
            <w:tcW w:w="2801" w:type="dxa"/>
            <w:vMerge w:val="restart"/>
            <w:tcBorders>
              <w:top w:val="single" w:sz="2" w:space="0" w:color="000000"/>
              <w:left w:val="nil" w:sz="6" w:space="0" w:color="auto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3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right="71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项  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4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6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43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Times New Roman" w:hAnsi="Times New Roman" w:cs="Times New Roman" w:eastAsia="Times New Roman" w:hint="default"/>
                <w:sz w:val="9"/>
                <w:szCs w:val="9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619" w:hRule="exact"/>
        </w:trPr>
        <w:tc>
          <w:tcPr>
            <w:tcW w:w="2801" w:type="dxa"/>
            <w:vMerge/>
            <w:tcBorders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/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17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1" w:lineRule="exact" w:before="85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1" w:lineRule="exact"/>
              <w:ind w:left="191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92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" w:right="0"/>
              <w:jc w:val="center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股本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资本公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1" w:lineRule="exact" w:before="85"/>
              <w:ind w:left="139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库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  <w:p>
            <w:pPr>
              <w:pStyle w:val="TableParagraph"/>
              <w:spacing w:line="181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存股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盈余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积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456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未分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配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利润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1"/>
              <w:ind w:right="0"/>
              <w:jc w:val="left"/>
              <w:rPr>
                <w:rFonts w:ascii="Times New Roman" w:hAnsi="Times New Roman" w:cs="Times New Roman" w:eastAsia="Times New Roman" w:hint="default"/>
                <w:sz w:val="14"/>
                <w:szCs w:val="14"/>
              </w:rPr>
            </w:pPr>
          </w:p>
          <w:p>
            <w:pPr>
              <w:pStyle w:val="TableParagraph"/>
              <w:spacing w:line="240" w:lineRule="auto"/>
              <w:ind w:left="254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所有者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权益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一、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-276,941,720.87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-129,855,295.40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-133,522,035.67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加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：会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政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差错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正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二、本年年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-276,941,720.87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105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-129,855,295.40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-280,608,461.14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-133,522,035.67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三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、本年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增减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变动金额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“</w:t>
            </w:r>
            <w:r>
              <w:rPr>
                <w:rFonts w:ascii="Arial" w:hAnsi="Arial" w:cs="Arial" w:eastAsia="Arial" w:hint="default"/>
                <w:b/>
                <w:bCs/>
                <w:sz w:val="12"/>
                <w:szCs w:val="12"/>
              </w:rPr>
              <w:t>-</w:t>
            </w:r>
            <w:r>
              <w:rPr>
                <w:rFonts w:ascii="Arial" w:hAnsi="Arial" w:cs="Arial" w:eastAsia="Arial" w:hint="default"/>
                <w:b/>
                <w:bCs/>
                <w:spacing w:val="-12"/>
                <w:sz w:val="12"/>
                <w:szCs w:val="1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”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号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列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净利润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618,390.16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618,390.16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3,666,740.27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直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失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供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出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资产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允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价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值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变动净额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下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被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资单位其他所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益变动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益项目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相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关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得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影响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述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（一）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（二）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5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89"/>
              <w:ind w:right="38"/>
              <w:jc w:val="right"/>
              <w:rPr>
                <w:rFonts w:ascii="宋体" w:hAnsi="宋体" w:cs="宋体" w:eastAsia="宋体" w:hint="default"/>
                <w:sz w:val="13"/>
                <w:szCs w:val="13"/>
              </w:rPr>
            </w:pPr>
            <w:r>
              <w:rPr>
                <w:rFonts w:ascii="宋体"/>
                <w:w w:val="99"/>
                <w:sz w:val="13"/>
              </w:rPr>
              <w:t> </w:t>
            </w:r>
            <w:r>
              <w:rPr>
                <w:rFonts w:ascii="宋体"/>
                <w:sz w:val="13"/>
              </w:rPr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618,390.16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618,390.16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3,666,740.27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3,666,740.27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（三）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和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减少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1. </w:t>
            </w:r>
            <w:r>
              <w:rPr>
                <w:rFonts w:ascii="宋体" w:hAnsi="宋体" w:cs="宋体" w:eastAsia="宋体" w:hint="default"/>
                <w:spacing w:val="3"/>
                <w:sz w:val="12"/>
                <w:szCs w:val="12"/>
              </w:rPr>
              <w:t> 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投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股份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付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金额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</w:tbl>
    <w:p>
      <w:pPr>
        <w:spacing w:after="0" w:line="240" w:lineRule="auto"/>
        <w:jc w:val="right"/>
        <w:rPr>
          <w:rFonts w:ascii="宋体" w:hAnsi="宋体" w:cs="宋体" w:eastAsia="宋体" w:hint="default"/>
          <w:sz w:val="12"/>
          <w:szCs w:val="12"/>
        </w:rPr>
        <w:sectPr>
          <w:headerReference w:type="default" r:id="rId22"/>
          <w:footerReference w:type="default" r:id="rId23"/>
          <w:pgSz w:w="16840" w:h="11900" w:orient="landscape"/>
          <w:pgMar w:header="870" w:footer="840" w:top="1120" w:bottom="1020" w:left="180" w:right="240"/>
          <w:pgNumType w:start="5"/>
        </w:sectPr>
      </w:pPr>
    </w:p>
    <w:p>
      <w:pPr>
        <w:spacing w:line="240" w:lineRule="auto" w:before="7"/>
        <w:rPr>
          <w:rFonts w:ascii="Times New Roman" w:hAnsi="Times New Roman" w:cs="Times New Roman" w:eastAsia="Times New Roman" w:hint="default"/>
          <w:sz w:val="9"/>
          <w:szCs w:val="9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01"/>
        <w:gridCol w:w="1166"/>
        <w:gridCol w:w="1330"/>
        <w:gridCol w:w="634"/>
        <w:gridCol w:w="1210"/>
        <w:gridCol w:w="1200"/>
        <w:gridCol w:w="1114"/>
        <w:gridCol w:w="998"/>
        <w:gridCol w:w="994"/>
        <w:gridCol w:w="634"/>
        <w:gridCol w:w="936"/>
        <w:gridCol w:w="1512"/>
        <w:gridCol w:w="1358"/>
      </w:tblGrid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（四）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利润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提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对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股东）的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分配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（五）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所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者权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益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内部结转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1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2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积转增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资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（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股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）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3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盈余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公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积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弥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补亏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损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7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left="33" w:right="0"/>
              <w:jc w:val="lef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 w:hAnsi="宋体" w:cs="宋体" w:eastAsia="宋体" w:hint="default"/>
                <w:sz w:val="12"/>
                <w:szCs w:val="12"/>
              </w:rPr>
              <w:t>4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．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其他</w:t>
            </w:r>
            <w:r>
              <w:rPr>
                <w:rFonts w:ascii="宋体" w:hAnsi="宋体" w:cs="宋体" w:eastAsia="宋体" w:hint="default"/>
                <w:sz w:val="12"/>
                <w:szCs w:val="12"/>
              </w:rPr>
              <w:t> </w:t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422" w:hRule="exact"/>
        </w:trPr>
        <w:tc>
          <w:tcPr>
            <w:tcW w:w="2801" w:type="dxa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Times New Roman" w:hAnsi="Times New Roman" w:cs="Times New Roman" w:eastAsia="Times New Roman" w:hint="default"/>
                <w:sz w:val="17"/>
                <w:szCs w:val="17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四、本年年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1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43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-276,323,330.71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1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-129,236,905.24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90,627,680.00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54,221,698.82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6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9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2,237,046.65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-276,941,720.87</w:t>
            </w:r>
            <w:r>
              <w:rPr>
                <w:rFonts w:ascii="宋体"/>
                <w:sz w:val="12"/>
              </w:rPr>
              <w:t> </w:t>
            </w:r>
          </w:p>
        </w:tc>
        <w:tc>
          <w:tcPr>
            <w:tcW w:w="13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 w:hAnsi="Times New Roman" w:cs="Times New Roman" w:eastAsia="Times New Roman" w:hint="default"/>
                <w:sz w:val="12"/>
                <w:szCs w:val="12"/>
              </w:rPr>
            </w:pPr>
          </w:p>
          <w:p>
            <w:pPr>
              <w:pStyle w:val="TableParagraph"/>
              <w:spacing w:line="240" w:lineRule="auto" w:before="101"/>
              <w:ind w:right="38"/>
              <w:jc w:val="right"/>
              <w:rPr>
                <w:rFonts w:ascii="宋体" w:hAnsi="宋体" w:cs="宋体" w:eastAsia="宋体" w:hint="default"/>
                <w:sz w:val="12"/>
                <w:szCs w:val="12"/>
              </w:rPr>
            </w:pPr>
            <w:r>
              <w:rPr>
                <w:rFonts w:ascii="宋体"/>
                <w:spacing w:val="-1"/>
                <w:sz w:val="12"/>
              </w:rPr>
              <w:t>-129,855,295.40</w:t>
            </w:r>
            <w:r>
              <w:rPr>
                <w:rFonts w:ascii="宋体"/>
                <w:sz w:val="12"/>
              </w:rPr>
              <w:t> </w:t>
            </w:r>
          </w:p>
        </w:tc>
      </w:tr>
      <w:tr>
        <w:trPr>
          <w:trHeight w:val="350" w:hRule="exact"/>
        </w:trPr>
        <w:tc>
          <w:tcPr>
            <w:tcW w:w="5930" w:type="dxa"/>
            <w:gridSpan w:val="4"/>
            <w:tcBorders>
              <w:top w:val="single" w:sz="2" w:space="0" w:color="000000"/>
              <w:left w:val="nil" w:sz="6" w:space="0" w:color="auto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法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代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人：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宋波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551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25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管会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计工作负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  <w:tc>
          <w:tcPr>
            <w:tcW w:w="44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40" w:lineRule="auto" w:before="9"/>
              <w:ind w:right="0"/>
              <w:jc w:val="left"/>
              <w:rPr>
                <w:rFonts w:ascii="Times New Roman" w:hAnsi="Times New Roman" w:cs="Times New Roman" w:eastAsia="Times New Roman" w:hint="default"/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会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计机构负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责人：陈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12"/>
                <w:szCs w:val="12"/>
              </w:rPr>
              <w:t>雪萍</w:t>
            </w:r>
            <w:r>
              <w:rPr>
                <w:rFonts w:ascii="Microsoft JhengHei" w:hAnsi="Microsoft JhengHei" w:cs="Microsoft JhengHei" w:eastAsia="Microsoft JhengHei" w:hint="default"/>
                <w:sz w:val="12"/>
                <w:szCs w:val="12"/>
              </w:rPr>
            </w:r>
          </w:p>
        </w:tc>
      </w:tr>
    </w:tbl>
    <w:p>
      <w:pPr>
        <w:spacing w:after="0" w:line="240" w:lineRule="auto"/>
        <w:jc w:val="left"/>
        <w:rPr>
          <w:rFonts w:ascii="Microsoft JhengHei" w:hAnsi="Microsoft JhengHei" w:cs="Microsoft JhengHei" w:eastAsia="Microsoft JhengHei" w:hint="default"/>
          <w:sz w:val="12"/>
          <w:szCs w:val="12"/>
        </w:rPr>
        <w:sectPr>
          <w:pgSz w:w="16840" w:h="11900" w:orient="landscape"/>
          <w:pgMar w:header="870" w:footer="840" w:top="1120" w:bottom="1020" w:left="180" w:right="240"/>
        </w:sectPr>
      </w:pPr>
    </w:p>
    <w:p>
      <w:pPr>
        <w:pStyle w:val="Heading4"/>
        <w:spacing w:line="337" w:lineRule="exact"/>
        <w:ind w:left="287" w:right="0"/>
        <w:jc w:val="left"/>
        <w:rPr>
          <w:rFonts w:ascii="宋体" w:hAnsi="宋体" w:cs="宋体" w:eastAsia="宋体" w:hint="default"/>
          <w:b w:val="0"/>
          <w:bCs w:val="0"/>
          <w:sz w:val="21"/>
          <w:szCs w:val="21"/>
        </w:rPr>
      </w:pPr>
      <w:r>
        <w:rPr/>
        <w:pict>
          <v:group style="position:absolute;margin-left:60.959999pt;margin-top:2.235pt;width:473.55pt;height:.1pt;mso-position-horizontal-relative:page;mso-position-vertical-relative:paragraph;z-index:-431800" coordorigin="1219,45" coordsize="9471,2">
            <v:shape style="position:absolute;left:1219;top:45;width:9471;height:2" coordorigin="1219,45" coordsize="9471,0" path="m1219,45l10690,45e" filled="false" stroked="true" strokeweight=".72pt" strokecolor="#000000">
              <v:path arrowok="t"/>
            </v:shape>
            <w10:wrap type="none"/>
          </v:group>
        </w:pict>
      </w:r>
      <w:r>
        <w:rPr/>
        <w:t>（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）会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表附注</w:t>
      </w:r>
      <w:r>
        <w:rPr>
          <w:rFonts w:ascii="宋体" w:hAnsi="宋体" w:cs="宋体" w:eastAsia="宋体" w:hint="default"/>
          <w:b w:val="0"/>
          <w:bCs w:val="0"/>
          <w:w w:val="100"/>
          <w:sz w:val="21"/>
          <w:szCs w:val="21"/>
        </w:rPr>
        <w:t> </w:t>
      </w:r>
    </w:p>
    <w:p>
      <w:pPr>
        <w:spacing w:line="263" w:lineRule="exact" w:before="0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4"/>
          <w:szCs w:val="24"/>
        </w:rPr>
      </w:pPr>
      <w:r>
        <w:rPr/>
        <w:br w:type="column"/>
      </w:r>
      <w:r>
        <w:rPr>
          <w:rFonts w:ascii="宋体"/>
          <w:sz w:val="24"/>
        </w:rPr>
      </w:r>
    </w:p>
    <w:p>
      <w:pPr>
        <w:pStyle w:val="Heading4"/>
        <w:spacing w:line="240" w:lineRule="auto" w:before="202"/>
        <w:ind w:left="538" w:right="3469"/>
        <w:jc w:val="center"/>
        <w:rPr>
          <w:b w:val="0"/>
          <w:bCs w:val="0"/>
        </w:rPr>
      </w:pPr>
      <w:r>
        <w:rPr/>
        <w:t>深</w:t>
      </w:r>
      <w:r>
        <w:rPr>
          <w:spacing w:val="-17"/>
        </w:rPr>
        <w:t> </w:t>
      </w:r>
      <w:r>
        <w:rPr>
          <w:spacing w:val="19"/>
        </w:rPr>
        <w:t>圳市</w:t>
      </w:r>
      <w:r>
        <w:rPr>
          <w:spacing w:val="-22"/>
        </w:rPr>
        <w:t> </w:t>
      </w:r>
      <w:r>
        <w:rPr/>
        <w:t>太</w:t>
      </w:r>
      <w:r>
        <w:rPr>
          <w:spacing w:val="-17"/>
        </w:rPr>
        <w:t> </w:t>
      </w:r>
      <w:r>
        <w:rPr/>
        <w:t>光</w:t>
      </w:r>
      <w:r>
        <w:rPr>
          <w:spacing w:val="-22"/>
        </w:rPr>
        <w:t> </w:t>
      </w:r>
      <w:r>
        <w:rPr/>
        <w:t>电</w:t>
      </w:r>
      <w:r>
        <w:rPr>
          <w:spacing w:val="-17"/>
        </w:rPr>
        <w:t> </w:t>
      </w:r>
      <w:r>
        <w:rPr>
          <w:spacing w:val="19"/>
        </w:rPr>
        <w:t>信股</w:t>
      </w:r>
      <w:r>
        <w:rPr>
          <w:spacing w:val="-22"/>
        </w:rPr>
        <w:t> </w:t>
      </w:r>
      <w:r>
        <w:rPr/>
        <w:t>份</w:t>
      </w:r>
      <w:r>
        <w:rPr>
          <w:spacing w:val="-17"/>
        </w:rPr>
        <w:t> </w:t>
      </w:r>
      <w:r>
        <w:rPr>
          <w:spacing w:val="19"/>
        </w:rPr>
        <w:t>有限</w:t>
      </w:r>
      <w:r>
        <w:rPr>
          <w:spacing w:val="-22"/>
        </w:rPr>
        <w:t> </w:t>
      </w:r>
      <w:r>
        <w:rPr>
          <w:spacing w:val="21"/>
        </w:rPr>
        <w:t>公司</w:t>
      </w:r>
      <w:r>
        <w:rPr>
          <w:spacing w:val="-17"/>
        </w:rPr>
        <w:t> </w:t>
      </w:r>
      <w:r>
        <w:rPr>
          <w:b w:val="0"/>
          <w:bCs w:val="0"/>
        </w:rPr>
      </w:r>
    </w:p>
    <w:p>
      <w:pPr>
        <w:pStyle w:val="Heading4"/>
        <w:spacing w:line="240" w:lineRule="auto" w:before="52"/>
        <w:ind w:left="528" w:right="3469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Arial" w:hAnsi="Arial" w:cs="Arial" w:eastAsia="Arial" w:hint="default"/>
          <w:spacing w:val="15"/>
        </w:rPr>
        <w:t>2011</w:t>
      </w:r>
      <w:r>
        <w:rPr>
          <w:rFonts w:ascii="Arial" w:hAnsi="Arial" w:cs="Arial" w:eastAsia="Arial" w:hint="default"/>
          <w:spacing w:val="1"/>
        </w:rPr>
        <w:t> </w:t>
      </w:r>
      <w:r>
        <w:rPr>
          <w:spacing w:val="19"/>
        </w:rPr>
        <w:t>年度</w:t>
      </w:r>
      <w:r>
        <w:rPr>
          <w:spacing w:val="-28"/>
        </w:rPr>
        <w:t> </w:t>
      </w:r>
      <w:r>
        <w:rPr>
          <w:rFonts w:ascii="Microsoft JhengHei" w:hAnsi="Microsoft JhengHei" w:cs="Microsoft JhengHei" w:eastAsia="Microsoft JhengHei" w:hint="default"/>
          <w:spacing w:val="19"/>
        </w:rPr>
        <w:t>财务</w:t>
      </w:r>
      <w:r>
        <w:rPr>
          <w:rFonts w:ascii="Microsoft JhengHei" w:hAnsi="Microsoft JhengHei" w:cs="Microsoft JhengHei" w:eastAsia="Microsoft JhengHei" w:hint="default"/>
          <w:spacing w:val="-32"/>
        </w:rPr>
        <w:t> </w:t>
      </w:r>
      <w:r>
        <w:rPr/>
        <w:t>报</w:t>
      </w:r>
      <w:r>
        <w:rPr>
          <w:spacing w:val="-28"/>
        </w:rPr>
        <w:t> </w:t>
      </w:r>
      <w:r>
        <w:rPr>
          <w:rFonts w:ascii="Microsoft JhengHei" w:hAnsi="Microsoft JhengHei" w:cs="Microsoft JhengHei" w:eastAsia="Microsoft JhengHei" w:hint="default"/>
          <w:spacing w:val="25"/>
        </w:rPr>
        <w:t>表附注</w:t>
      </w:r>
      <w:r>
        <w:rPr>
          <w:rFonts w:ascii="Microsoft JhengHei" w:hAnsi="Microsoft JhengHei" w:cs="Microsoft JhengHei" w:eastAsia="Microsoft JhengHei" w:hint="default"/>
          <w:spacing w:val="-22"/>
        </w:rPr>
        <w:t> 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5"/>
        <w:ind w:left="288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(</w:t>
      </w:r>
      <w:r>
        <w:rPr>
          <w:rFonts w:ascii="宋体" w:hAnsi="宋体" w:cs="宋体" w:eastAsia="宋体" w:hint="default"/>
          <w:sz w:val="21"/>
          <w:szCs w:val="21"/>
        </w:rPr>
        <w:t>除</w:t>
      </w:r>
      <w:r>
        <w:rPr>
          <w:rFonts w:ascii="宋体" w:hAnsi="宋体" w:cs="宋体" w:eastAsia="宋体" w:hint="default"/>
          <w:sz w:val="21"/>
          <w:szCs w:val="21"/>
        </w:rPr>
        <w:t>另</w:t>
      </w:r>
      <w:r>
        <w:rPr>
          <w:rFonts w:ascii="宋体" w:hAnsi="宋体" w:cs="宋体" w:eastAsia="宋体" w:hint="default"/>
          <w:sz w:val="21"/>
          <w:szCs w:val="21"/>
        </w:rPr>
        <w:t>有</w:t>
      </w:r>
      <w:r>
        <w:rPr>
          <w:rFonts w:ascii="宋体" w:hAnsi="宋体" w:cs="宋体" w:eastAsia="宋体" w:hint="default"/>
          <w:sz w:val="21"/>
          <w:szCs w:val="21"/>
        </w:rPr>
        <w:t>说明外</w:t>
      </w:r>
      <w:r>
        <w:rPr>
          <w:rFonts w:ascii="宋体" w:hAnsi="宋体" w:cs="宋体" w:eastAsia="宋体" w:hint="default"/>
          <w:sz w:val="21"/>
          <w:szCs w:val="21"/>
        </w:rPr>
        <w:t>，</w:t>
      </w:r>
      <w:r>
        <w:rPr>
          <w:rFonts w:ascii="宋体" w:hAnsi="宋体" w:cs="宋体" w:eastAsia="宋体" w:hint="default"/>
          <w:sz w:val="21"/>
          <w:szCs w:val="21"/>
        </w:rPr>
        <w:t>金额单位</w:t>
      </w:r>
      <w:r>
        <w:rPr>
          <w:rFonts w:ascii="宋体" w:hAnsi="宋体" w:cs="宋体" w:eastAsia="宋体" w:hint="default"/>
          <w:sz w:val="21"/>
          <w:szCs w:val="21"/>
        </w:rPr>
        <w:t>均为</w:t>
      </w:r>
      <w:r>
        <w:rPr>
          <w:rFonts w:ascii="宋体" w:hAnsi="宋体" w:cs="宋体" w:eastAsia="宋体" w:hint="default"/>
          <w:sz w:val="21"/>
          <w:szCs w:val="21"/>
        </w:rPr>
        <w:t>人</w:t>
      </w:r>
      <w:r>
        <w:rPr>
          <w:rFonts w:ascii="宋体" w:hAnsi="宋体" w:cs="宋体" w:eastAsia="宋体" w:hint="default"/>
          <w:sz w:val="21"/>
          <w:szCs w:val="21"/>
        </w:rPr>
        <w:t>民币元</w:t>
      </w:r>
      <w:r>
        <w:rPr>
          <w:rFonts w:ascii="宋体" w:hAnsi="宋体" w:cs="宋体" w:eastAsia="宋体" w:hint="default"/>
          <w:sz w:val="21"/>
          <w:szCs w:val="21"/>
        </w:rPr>
        <w:t>) </w:t>
      </w:r>
    </w:p>
    <w:p>
      <w:pPr>
        <w:spacing w:after="0"/>
        <w:jc w:val="left"/>
        <w:rPr>
          <w:rFonts w:ascii="宋体" w:hAnsi="宋体" w:cs="宋体" w:eastAsia="宋体" w:hint="default"/>
          <w:sz w:val="21"/>
          <w:szCs w:val="21"/>
        </w:rPr>
        <w:sectPr>
          <w:headerReference w:type="default" r:id="rId24"/>
          <w:footerReference w:type="default" r:id="rId25"/>
          <w:pgSz w:w="11900" w:h="16840"/>
          <w:pgMar w:header="876" w:footer="840" w:top="1080" w:bottom="1020" w:left="960" w:right="480"/>
          <w:pgNumType w:start="7"/>
          <w:cols w:num="2" w:equalWidth="0">
            <w:col w:w="2559" w:space="254"/>
            <w:col w:w="7647"/>
          </w:cols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p>
      <w:pPr>
        <w:pStyle w:val="Heading4"/>
        <w:spacing w:line="367" w:lineRule="exact"/>
        <w:ind w:left="288" w:right="10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一、公司的</w:t>
      </w:r>
      <w:r>
        <w:rPr>
          <w:rFonts w:ascii="Microsoft JhengHei" w:hAnsi="Microsoft JhengHei" w:cs="Microsoft JhengHei" w:eastAsia="Microsoft JhengHei" w:hint="default"/>
        </w:rPr>
        <w:t>基</w:t>
      </w:r>
      <w:r>
        <w:rPr/>
        <w:t>本</w:t>
      </w:r>
      <w:r>
        <w:rPr>
          <w:rFonts w:ascii="Microsoft JhengHei" w:hAnsi="Microsoft JhengHei" w:cs="Microsoft JhengHei" w:eastAsia="Microsoft JhengHei" w:hint="default"/>
        </w:rPr>
        <w:t>情况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5"/>
        <w:rPr>
          <w:rFonts w:ascii="Microsoft JhengHei" w:hAnsi="Microsoft JhengHei" w:cs="Microsoft JhengHei" w:eastAsia="Microsoft JhengHei" w:hint="default"/>
          <w:b/>
          <w:bCs/>
          <w:sz w:val="20"/>
          <w:szCs w:val="20"/>
        </w:rPr>
      </w:pPr>
    </w:p>
    <w:p>
      <w:pPr>
        <w:spacing w:line="417" w:lineRule="auto" w:before="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深圳市太光电信股份有限公司（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）系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济体制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改革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委员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黔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字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1993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72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黔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函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174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凯</w:t>
      </w:r>
      <w:r>
        <w:rPr>
          <w:rFonts w:ascii="宋体" w:hAnsi="宋体" w:cs="宋体" w:eastAsia="宋体" w:hint="default"/>
          <w:sz w:val="22"/>
          <w:szCs w:val="22"/>
        </w:rPr>
        <w:t>里</w:t>
      </w:r>
      <w:r>
        <w:rPr>
          <w:rFonts w:ascii="宋体" w:hAnsi="宋体" w:cs="宋体" w:eastAsia="宋体" w:hint="default"/>
          <w:sz w:val="22"/>
          <w:szCs w:val="22"/>
        </w:rPr>
        <w:t>涤纶厂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发起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集方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设立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名称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贵州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凯涤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本为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74,388,800</w:t>
      </w:r>
      <w:r>
        <w:rPr>
          <w:rFonts w:ascii="宋体" w:hAnsi="宋体" w:cs="宋体" w:eastAsia="宋体" w:hint="default"/>
          <w:spacing w:val="-4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7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7"/>
          <w:sz w:val="22"/>
          <w:szCs w:val="22"/>
        </w:rPr>
        <w:t>中国</w:t>
      </w:r>
      <w:r>
        <w:rPr>
          <w:rFonts w:ascii="宋体" w:hAnsi="宋体" w:cs="宋体" w:eastAsia="宋体" w:hint="default"/>
          <w:spacing w:val="-8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</w:t>
      </w:r>
      <w:r>
        <w:rPr>
          <w:rFonts w:ascii="宋体" w:hAnsi="宋体" w:cs="宋体" w:eastAsia="宋体" w:hint="default"/>
          <w:sz w:val="22"/>
          <w:szCs w:val="22"/>
        </w:rPr>
        <w:t>监督管理</w:t>
      </w:r>
      <w:r>
        <w:rPr>
          <w:rFonts w:ascii="宋体" w:hAnsi="宋体" w:cs="宋体" w:eastAsia="宋体" w:hint="default"/>
          <w:sz w:val="22"/>
          <w:szCs w:val="22"/>
        </w:rPr>
        <w:t>委员</w:t>
      </w:r>
      <w:r>
        <w:rPr>
          <w:rFonts w:ascii="宋体" w:hAnsi="宋体" w:cs="宋体" w:eastAsia="宋体" w:hint="default"/>
          <w:sz w:val="22"/>
          <w:szCs w:val="22"/>
        </w:rPr>
        <w:t>会证</w:t>
      </w:r>
      <w:r>
        <w:rPr>
          <w:rFonts w:ascii="宋体" w:hAnsi="宋体" w:cs="宋体" w:eastAsia="宋体" w:hint="default"/>
          <w:sz w:val="22"/>
          <w:szCs w:val="22"/>
        </w:rPr>
        <w:t>监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100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普通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20,000,000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深证市</w:t>
      </w:r>
      <w:r>
        <w:rPr>
          <w:rFonts w:ascii="宋体" w:hAnsi="宋体" w:cs="宋体" w:eastAsia="宋体" w:hint="default"/>
          <w:sz w:val="22"/>
          <w:szCs w:val="22"/>
        </w:rPr>
        <w:t>字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1994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文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准在</w:t>
      </w:r>
      <w:r>
        <w:rPr>
          <w:rFonts w:ascii="宋体" w:hAnsi="宋体" w:cs="宋体" w:eastAsia="宋体" w:hint="default"/>
          <w:sz w:val="22"/>
          <w:szCs w:val="22"/>
        </w:rPr>
        <w:t>深圳证券</w:t>
      </w:r>
      <w:r>
        <w:rPr>
          <w:rFonts w:ascii="宋体" w:hAnsi="宋体" w:cs="宋体" w:eastAsia="宋体" w:hint="default"/>
          <w:sz w:val="22"/>
          <w:szCs w:val="22"/>
        </w:rPr>
        <w:t>交易所</w:t>
      </w:r>
      <w:r>
        <w:rPr>
          <w:rFonts w:ascii="宋体" w:hAnsi="宋体" w:cs="宋体" w:eastAsia="宋体" w:hint="default"/>
          <w:sz w:val="22"/>
          <w:szCs w:val="22"/>
        </w:rPr>
        <w:t>挂牌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1995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月经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送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本后，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81,827,680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sz w:val="22"/>
          <w:szCs w:val="22"/>
        </w:rPr>
        <w:t>1996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贵州省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管理局</w:t>
      </w:r>
      <w:r>
        <w:rPr>
          <w:rFonts w:ascii="宋体" w:hAnsi="宋体" w:cs="宋体" w:eastAsia="宋体" w:hint="default"/>
          <w:sz w:val="22"/>
          <w:szCs w:val="22"/>
        </w:rPr>
        <w:t>换发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法人</w:t>
      </w:r>
      <w:r>
        <w:rPr>
          <w:rFonts w:ascii="宋体" w:hAnsi="宋体" w:cs="宋体" w:eastAsia="宋体" w:hint="default"/>
          <w:sz w:val="22"/>
          <w:szCs w:val="22"/>
        </w:rPr>
        <w:t>营业执照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公司注册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8182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注册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21443093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5" w:lineRule="auto" w:before="48"/>
        <w:ind w:left="100" w:right="211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原发起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凯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涤纶厂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因无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35,653,670 </w:t>
      </w:r>
      <w:r>
        <w:rPr>
          <w:rFonts w:ascii="宋体" w:hAnsi="宋体" w:cs="宋体" w:eastAsia="宋体" w:hint="default"/>
          <w:spacing w:val="8"/>
          <w:sz w:val="22"/>
          <w:szCs w:val="22"/>
        </w:rPr>
        <w:t>股法人股</w:t>
      </w:r>
      <w:r>
        <w:rPr>
          <w:rFonts w:ascii="宋体" w:hAnsi="宋体" w:cs="宋体" w:eastAsia="宋体" w:hint="default"/>
          <w:spacing w:val="8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8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8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8"/>
          <w:sz w:val="22"/>
          <w:szCs w:val="22"/>
        </w:rPr>
        <w:t>高级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8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8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8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8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8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8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8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8"/>
          <w:sz w:val="22"/>
          <w:szCs w:val="22"/>
        </w:rPr>
        <w:t>行，分</w:t>
      </w:r>
      <w:r>
        <w:rPr>
          <w:rFonts w:ascii="宋体" w:hAnsi="宋体" w:cs="宋体" w:eastAsia="宋体" w:hint="default"/>
          <w:spacing w:val="8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8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8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8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8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8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8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8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8"/>
          <w:sz w:val="22"/>
          <w:szCs w:val="22"/>
        </w:rPr>
        <w:t>筑</w:t>
      </w:r>
      <w:r>
        <w:rPr>
          <w:rFonts w:ascii="宋体" w:hAnsi="宋体" w:cs="宋体" w:eastAsia="宋体" w:hint="default"/>
          <w:spacing w:val="8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8"/>
          <w:sz w:val="22"/>
          <w:szCs w:val="22"/>
        </w:rPr>
        <w:t>饰</w:t>
      </w:r>
      <w:r>
        <w:rPr>
          <w:rFonts w:ascii="宋体" w:hAnsi="宋体" w:cs="宋体" w:eastAsia="宋体" w:hint="default"/>
          <w:spacing w:val="8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8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8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18,861,412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23.05%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俱乐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13,052,258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15.95%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广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鹏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3,740,000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，占本</w:t>
      </w:r>
      <w:r>
        <w:rPr>
          <w:rFonts w:ascii="宋体" w:hAnsi="宋体" w:cs="宋体" w:eastAsia="宋体" w:hint="default"/>
          <w:sz w:val="22"/>
          <w:szCs w:val="22"/>
        </w:rPr>
        <w:t>公司股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总额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4.57%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判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证券</w:t>
      </w:r>
      <w:r>
        <w:rPr>
          <w:rFonts w:ascii="宋体" w:hAnsi="宋体" w:cs="宋体" w:eastAsia="宋体" w:hint="default"/>
          <w:sz w:val="22"/>
          <w:szCs w:val="22"/>
        </w:rPr>
        <w:t>登记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5" w:lineRule="auto" w:before="55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深圳市太光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简</w:t>
      </w:r>
      <w:r>
        <w:rPr>
          <w:rFonts w:ascii="宋体" w:hAnsi="宋体" w:cs="宋体" w:eastAsia="宋体" w:hint="default"/>
          <w:sz w:val="22"/>
          <w:szCs w:val="22"/>
        </w:rPr>
        <w:t>称</w:t>
      </w:r>
      <w:r>
        <w:rPr>
          <w:rFonts w:ascii="宋体" w:hAnsi="宋体" w:cs="宋体" w:eastAsia="宋体" w:hint="default"/>
          <w:sz w:val="22"/>
          <w:szCs w:val="22"/>
        </w:rPr>
        <w:t>“</w:t>
      </w:r>
      <w:r>
        <w:rPr>
          <w:rFonts w:ascii="宋体" w:hAnsi="宋体" w:cs="宋体" w:eastAsia="宋体" w:hint="default"/>
          <w:sz w:val="22"/>
          <w:szCs w:val="22"/>
        </w:rPr>
        <w:t>太光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”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原发起</w:t>
      </w:r>
      <w:r>
        <w:rPr>
          <w:rFonts w:ascii="宋体" w:hAnsi="宋体" w:cs="宋体" w:eastAsia="宋体" w:hint="default"/>
          <w:sz w:val="22"/>
          <w:szCs w:val="22"/>
        </w:rPr>
        <w:t>人股东广东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公司的股份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19,897,057</w:t>
      </w:r>
      <w:r>
        <w:rPr>
          <w:rFonts w:ascii="宋体" w:hAnsi="宋体" w:cs="宋体" w:eastAsia="宋体" w:hint="default"/>
          <w:spacing w:val="-2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，占本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24.32%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417" w:lineRule="auto" w:before="5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2001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迁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址深圳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营业执照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变更登记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的注册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4403011059727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8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国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业、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含专</w:t>
      </w:r>
      <w:r>
        <w:rPr>
          <w:rFonts w:ascii="宋体" w:hAnsi="宋体" w:cs="宋体" w:eastAsia="宋体" w:hint="default"/>
          <w:sz w:val="22"/>
          <w:szCs w:val="22"/>
        </w:rPr>
        <w:t>营、</w:t>
      </w:r>
      <w:r>
        <w:rPr>
          <w:rFonts w:ascii="宋体" w:hAnsi="宋体" w:cs="宋体" w:eastAsia="宋体" w:hint="default"/>
          <w:sz w:val="22"/>
          <w:szCs w:val="22"/>
        </w:rPr>
        <w:t>专控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卖商品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进出口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。本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公司注册名称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贵州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凯涤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股份有限公司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变更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深圳市太光电信股份有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0"/>
          <w:w w:val="100"/>
          <w:sz w:val="22"/>
          <w:szCs w:val="22"/>
        </w:rPr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公司注册地址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贵州省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凯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西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路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92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迁移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深圳市福田区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大厦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楼</w:t>
      </w:r>
      <w:r>
        <w:rPr>
          <w:rFonts w:ascii="宋体" w:hAnsi="宋体" w:cs="宋体" w:eastAsia="宋体" w:hint="default"/>
          <w:spacing w:val="-5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A2</w:t>
      </w:r>
      <w:r>
        <w:rPr>
          <w:rFonts w:ascii="宋体" w:hAnsi="宋体" w:cs="宋体" w:eastAsia="宋体" w:hint="default"/>
          <w:spacing w:val="-100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2002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(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“巨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)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9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9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德</w:t>
      </w:r>
      <w:r>
        <w:rPr>
          <w:rFonts w:ascii="宋体" w:hAnsi="宋体" w:cs="宋体" w:eastAsia="宋体" w:hint="default"/>
          <w:spacing w:val="9"/>
          <w:sz w:val="22"/>
          <w:szCs w:val="22"/>
        </w:rPr>
        <w:t>惠</w:t>
      </w:r>
      <w:r>
        <w:rPr>
          <w:rFonts w:ascii="宋体" w:hAnsi="宋体" w:cs="宋体" w:eastAsia="宋体" w:hint="default"/>
          <w:spacing w:val="9"/>
          <w:sz w:val="22"/>
          <w:szCs w:val="22"/>
        </w:rPr>
        <w:t>俱乐</w:t>
      </w:r>
      <w:r>
        <w:rPr>
          <w:rFonts w:ascii="宋体" w:hAnsi="宋体" w:cs="宋体" w:eastAsia="宋体" w:hint="default"/>
          <w:spacing w:val="9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9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非流</w:t>
      </w:r>
      <w:r>
        <w:rPr>
          <w:rFonts w:ascii="宋体" w:hAnsi="宋体" w:cs="宋体" w:eastAsia="宋体" w:hint="default"/>
          <w:spacing w:val="9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9"/>
          <w:sz w:val="22"/>
          <w:szCs w:val="22"/>
        </w:rPr>
        <w:t>社</w:t>
      </w:r>
      <w:r>
        <w:rPr>
          <w:rFonts w:ascii="宋体" w:hAnsi="宋体" w:cs="宋体" w:eastAsia="宋体" w:hint="default"/>
          <w:spacing w:val="9"/>
          <w:sz w:val="22"/>
          <w:szCs w:val="22"/>
        </w:rPr>
        <w:t>会法人股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9"/>
          <w:sz w:val="22"/>
          <w:szCs w:val="22"/>
        </w:rPr>
        <w:t>计 </w:t>
      </w:r>
      <w:r>
        <w:rPr>
          <w:rFonts w:ascii="宋体" w:hAnsi="宋体" w:cs="宋体" w:eastAsia="宋体" w:hint="default"/>
          <w:sz w:val="22"/>
          <w:szCs w:val="22"/>
        </w:rPr>
        <w:t>19,833,670</w:t>
      </w:r>
      <w:r>
        <w:rPr>
          <w:rFonts w:ascii="宋体" w:hAnsi="宋体" w:cs="宋体" w:eastAsia="宋体" w:hint="default"/>
          <w:spacing w:val="91"/>
          <w:sz w:val="22"/>
          <w:szCs w:val="22"/>
        </w:rPr>
        <w:t> 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，占本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9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9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9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9"/>
          <w:sz w:val="22"/>
          <w:szCs w:val="22"/>
        </w:rPr>
        <w:t>的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type w:val="continuous"/>
          <w:pgSz w:w="11900" w:h="16840"/>
          <w:pgMar w:top="1080" w:bottom="1020" w:left="960" w:right="4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5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24.24%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，但未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变更登记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7" w:lineRule="auto" w:before="0"/>
        <w:ind w:left="100" w:right="219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公司的法人股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6,083,670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股（</w:t>
      </w:r>
      <w:r>
        <w:rPr>
          <w:rFonts w:ascii="宋体" w:hAnsi="宋体" w:cs="宋体" w:eastAsia="宋体" w:hint="default"/>
          <w:sz w:val="22"/>
          <w:szCs w:val="22"/>
        </w:rPr>
        <w:t>占本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总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7.44</w:t>
      </w:r>
      <w:r>
        <w:rPr>
          <w:rFonts w:ascii="宋体" w:hAnsi="宋体" w:cs="宋体" w:eastAsia="宋体" w:hint="default"/>
          <w:sz w:val="22"/>
          <w:szCs w:val="22"/>
        </w:rPr>
        <w:t>％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因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信息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电子（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）有限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责任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司法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行，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海华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海华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商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为本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2004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w w:val="100"/>
          <w:sz w:val="22"/>
          <w:szCs w:val="22"/>
        </w:rPr>
        <w:t>股东深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圳</w:t>
      </w:r>
      <w:r>
        <w:rPr>
          <w:rFonts w:ascii="宋体" w:hAnsi="宋体" w:cs="宋体" w:eastAsia="宋体" w:hint="default"/>
          <w:w w:val="100"/>
          <w:sz w:val="22"/>
          <w:szCs w:val="22"/>
        </w:rPr>
        <w:t>市太光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深圳市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科</w:t>
      </w:r>
      <w:r>
        <w:rPr>
          <w:rFonts w:ascii="宋体" w:hAnsi="宋体" w:cs="宋体" w:eastAsia="宋体" w:hint="default"/>
          <w:w w:val="100"/>
          <w:sz w:val="22"/>
          <w:szCs w:val="22"/>
        </w:rPr>
        <w:t>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72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w w:val="100"/>
          <w:sz w:val="22"/>
          <w:szCs w:val="2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8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日更</w:t>
      </w:r>
      <w:r>
        <w:rPr>
          <w:rFonts w:ascii="宋体" w:hAnsi="宋体" w:cs="宋体" w:eastAsia="宋体" w:hint="default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w w:val="100"/>
          <w:sz w:val="22"/>
          <w:szCs w:val="22"/>
        </w:rPr>
        <w:t>市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w w:val="100"/>
          <w:sz w:val="22"/>
          <w:szCs w:val="22"/>
        </w:rPr>
        <w:t>申</w:t>
      </w:r>
      <w:r>
        <w:rPr>
          <w:rFonts w:ascii="宋体" w:hAnsi="宋体" w:cs="宋体" w:eastAsia="宋体" w:hint="default"/>
          <w:w w:val="100"/>
          <w:sz w:val="22"/>
          <w:szCs w:val="22"/>
        </w:rPr>
        <w:t>昌</w:t>
      </w:r>
      <w:r>
        <w:rPr>
          <w:rFonts w:ascii="宋体" w:hAnsi="宋体" w:cs="宋体" w:eastAsia="宋体" w:hint="default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7" w:lineRule="auto" w:before="0"/>
        <w:ind w:left="100" w:right="10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sz w:val="22"/>
          <w:szCs w:val="22"/>
        </w:rPr>
        <w:t>巨</w:t>
      </w:r>
      <w:r>
        <w:rPr>
          <w:rFonts w:ascii="宋体" w:hAnsi="宋体" w:cs="宋体" w:eastAsia="宋体" w:hint="default"/>
          <w:spacing w:val="-8"/>
          <w:sz w:val="22"/>
          <w:szCs w:val="22"/>
        </w:rPr>
        <w:t>龙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信息名</w:t>
      </w:r>
      <w:r>
        <w:rPr>
          <w:rFonts w:ascii="宋体" w:hAnsi="宋体" w:cs="宋体" w:eastAsia="宋体" w:hint="default"/>
          <w:spacing w:val="-8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8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1375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拍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卖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锯爱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麦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广告有限公司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陕</w:t>
      </w:r>
      <w:r>
        <w:rPr>
          <w:rFonts w:ascii="宋体" w:hAnsi="宋体" w:cs="宋体" w:eastAsia="宋体" w:hint="default"/>
          <w:sz w:val="22"/>
          <w:szCs w:val="22"/>
        </w:rPr>
        <w:t>西</w:t>
      </w:r>
      <w:r>
        <w:rPr>
          <w:rFonts w:ascii="宋体" w:hAnsi="宋体" w:cs="宋体" w:eastAsia="宋体" w:hint="default"/>
          <w:sz w:val="22"/>
          <w:szCs w:val="22"/>
        </w:rPr>
        <w:t>瑞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400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海南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旺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175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巨</w:t>
      </w:r>
      <w:r>
        <w:rPr>
          <w:rFonts w:ascii="宋体" w:hAnsi="宋体" w:cs="宋体" w:eastAsia="宋体" w:hint="default"/>
          <w:sz w:val="22"/>
          <w:szCs w:val="22"/>
        </w:rPr>
        <w:t>龙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公司股份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二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的股</w:t>
      </w:r>
      <w:r>
        <w:rPr>
          <w:rFonts w:ascii="宋体" w:hAnsi="宋体" w:cs="宋体" w:eastAsia="宋体" w:hint="default"/>
          <w:sz w:val="22"/>
          <w:szCs w:val="22"/>
        </w:rPr>
        <w:t>权分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改革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z w:val="22"/>
          <w:szCs w:val="22"/>
        </w:rPr>
        <w:t>，及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26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召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2005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line="415" w:lineRule="auto" w:before="0"/>
        <w:ind w:left="100" w:right="214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年度股东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分配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日流</w:t>
      </w:r>
      <w:r>
        <w:rPr>
          <w:rFonts w:ascii="宋体" w:hAnsi="宋体" w:cs="宋体" w:eastAsia="宋体" w:hint="default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22,000,000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为基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数，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变更登记日登记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册的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转增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股股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东</w:t>
      </w:r>
      <w:r>
        <w:rPr>
          <w:rFonts w:ascii="宋体" w:hAnsi="宋体" w:cs="宋体" w:eastAsia="宋体" w:hint="default"/>
          <w:w w:val="100"/>
          <w:sz w:val="22"/>
          <w:szCs w:val="22"/>
        </w:rPr>
        <w:t>获</w:t>
      </w:r>
      <w:r>
        <w:rPr>
          <w:rFonts w:ascii="宋体" w:hAnsi="宋体" w:cs="宋体" w:eastAsia="宋体" w:hint="default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w w:val="100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w w:val="100"/>
          <w:sz w:val="22"/>
          <w:szCs w:val="22"/>
        </w:rPr>
        <w:t>转增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股的股份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，转增后，本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资产总额、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总额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2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81,827,678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90,627,680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55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2005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前实</w:t>
      </w:r>
      <w:r>
        <w:rPr>
          <w:rFonts w:ascii="宋体" w:hAnsi="宋体" w:cs="宋体" w:eastAsia="宋体" w:hint="default"/>
          <w:sz w:val="22"/>
          <w:szCs w:val="22"/>
        </w:rPr>
        <w:t>际办公地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2006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公司公告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办公地址：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目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办公地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</w:t>
      </w:r>
      <w:r>
        <w:rPr>
          <w:rFonts w:ascii="宋体" w:hAnsi="宋体" w:cs="宋体" w:eastAsia="宋体" w:hint="default"/>
          <w:sz w:val="22"/>
          <w:szCs w:val="22"/>
        </w:rPr>
        <w:t>南</w:t>
      </w:r>
      <w:r>
        <w:rPr>
          <w:rFonts w:ascii="宋体" w:hAnsi="宋体" w:cs="宋体" w:eastAsia="宋体" w:hint="default"/>
          <w:sz w:val="22"/>
          <w:szCs w:val="22"/>
        </w:rPr>
        <w:t>山</w:t>
      </w:r>
      <w:r>
        <w:rPr>
          <w:rFonts w:ascii="宋体" w:hAnsi="宋体" w:cs="宋体" w:eastAsia="宋体" w:hint="default"/>
          <w:sz w:val="22"/>
          <w:szCs w:val="22"/>
        </w:rPr>
        <w:t>区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路</w:t>
      </w:r>
      <w:r>
        <w:rPr>
          <w:rFonts w:ascii="宋体" w:hAnsi="宋体" w:cs="宋体" w:eastAsia="宋体" w:hint="default"/>
          <w:sz w:val="22"/>
          <w:szCs w:val="22"/>
        </w:rPr>
        <w:t>星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名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一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100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期六组</w:t>
      </w:r>
      <w:r>
        <w:rPr>
          <w:rFonts w:ascii="宋体" w:hAnsi="宋体" w:cs="宋体" w:eastAsia="宋体" w:hint="default"/>
          <w:sz w:val="22"/>
          <w:szCs w:val="22"/>
        </w:rPr>
        <w:t>团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栋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1B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深圳市滨河路北与彩田路东联合广场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A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座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3608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537" w:right="10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范围</w:t>
      </w:r>
      <w:r>
        <w:rPr>
          <w:rFonts w:ascii="宋体" w:hAnsi="宋体" w:cs="宋体" w:eastAsia="宋体" w:hint="default"/>
          <w:sz w:val="22"/>
          <w:szCs w:val="22"/>
        </w:rPr>
        <w:t>: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 </w:t>
      </w:r>
      <w:r>
        <w:rPr>
          <w:rFonts w:ascii="宋体" w:hAnsi="宋体" w:cs="宋体" w:eastAsia="宋体" w:hint="default"/>
          <w:sz w:val="22"/>
          <w:szCs w:val="22"/>
        </w:rPr>
        <w:t>TEC5200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综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进出口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电子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销</w:t>
      </w:r>
    </w:p>
    <w:p>
      <w:pPr>
        <w:spacing w:line="504" w:lineRule="exact" w:before="65"/>
        <w:ind w:left="100" w:right="202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w w:val="100"/>
          <w:sz w:val="22"/>
          <w:szCs w:val="22"/>
        </w:rPr>
        <w:t>房</w:t>
      </w:r>
      <w:r>
        <w:rPr>
          <w:rFonts w:ascii="宋体" w:hAnsi="宋体" w:cs="宋体" w:eastAsia="宋体" w:hint="default"/>
          <w:w w:val="100"/>
          <w:sz w:val="22"/>
          <w:szCs w:val="22"/>
        </w:rPr>
        <w:t>地</w:t>
      </w:r>
      <w:r>
        <w:rPr>
          <w:rFonts w:ascii="宋体" w:hAnsi="宋体" w:cs="宋体" w:eastAsia="宋体" w:hint="default"/>
          <w:w w:val="100"/>
          <w:sz w:val="22"/>
          <w:szCs w:val="22"/>
        </w:rPr>
        <w:t>产</w:t>
      </w:r>
      <w:r>
        <w:rPr>
          <w:rFonts w:ascii="宋体" w:hAnsi="宋体" w:cs="宋体" w:eastAsia="宋体" w:hint="default"/>
          <w:w w:val="100"/>
          <w:sz w:val="22"/>
          <w:szCs w:val="22"/>
        </w:rPr>
        <w:t>开发</w:t>
      </w:r>
      <w:r>
        <w:rPr>
          <w:rFonts w:ascii="宋体" w:hAnsi="宋体" w:cs="宋体" w:eastAsia="宋体" w:hint="default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w w:val="100"/>
          <w:sz w:val="22"/>
          <w:szCs w:val="22"/>
        </w:rPr>
        <w:t>物</w:t>
      </w:r>
      <w:r>
        <w:rPr>
          <w:rFonts w:ascii="宋体" w:hAnsi="宋体" w:cs="宋体" w:eastAsia="宋体" w:hint="default"/>
          <w:w w:val="100"/>
          <w:sz w:val="22"/>
          <w:szCs w:val="22"/>
        </w:rPr>
        <w:t>业管理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行</w:t>
      </w:r>
      <w:r>
        <w:rPr>
          <w:rFonts w:ascii="宋体" w:hAnsi="宋体" w:cs="宋体" w:eastAsia="宋体" w:hint="default"/>
          <w:w w:val="100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国务</w:t>
      </w:r>
      <w:r>
        <w:rPr>
          <w:rFonts w:ascii="宋体" w:hAnsi="宋体" w:cs="宋体" w:eastAsia="宋体" w:hint="default"/>
          <w:w w:val="100"/>
          <w:sz w:val="22"/>
          <w:szCs w:val="22"/>
        </w:rPr>
        <w:t>院</w:t>
      </w:r>
      <w:r>
        <w:rPr>
          <w:rFonts w:ascii="宋体" w:hAnsi="宋体" w:cs="宋体" w:eastAsia="宋体" w:hint="default"/>
          <w:w w:val="100"/>
          <w:sz w:val="22"/>
          <w:szCs w:val="22"/>
        </w:rPr>
        <w:t>决</w:t>
      </w:r>
      <w:r>
        <w:rPr>
          <w:rFonts w:ascii="宋体" w:hAnsi="宋体" w:cs="宋体" w:eastAsia="宋体" w:hint="default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w w:val="100"/>
          <w:sz w:val="22"/>
          <w:szCs w:val="22"/>
        </w:rPr>
        <w:t>禁</w:t>
      </w:r>
      <w:r>
        <w:rPr>
          <w:rFonts w:ascii="宋体" w:hAnsi="宋体" w:cs="宋体" w:eastAsia="宋体" w:hint="default"/>
          <w:w w:val="100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项目除</w:t>
      </w:r>
      <w:r>
        <w:rPr>
          <w:rFonts w:ascii="宋体" w:hAnsi="宋体" w:cs="宋体" w:eastAsia="宋体" w:hint="default"/>
          <w:w w:val="100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0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制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项目</w:t>
      </w:r>
      <w:r>
        <w:rPr>
          <w:rFonts w:ascii="宋体" w:hAnsi="宋体" w:cs="宋体" w:eastAsia="宋体" w:hint="default"/>
          <w:w w:val="100"/>
          <w:sz w:val="22"/>
          <w:szCs w:val="22"/>
        </w:rPr>
        <w:t>须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w w:val="100"/>
          <w:sz w:val="22"/>
          <w:szCs w:val="22"/>
        </w:rPr>
        <w:t>得许 </w:t>
      </w:r>
      <w:r>
        <w:rPr>
          <w:rFonts w:ascii="宋体" w:hAnsi="宋体" w:cs="宋体" w:eastAsia="宋体" w:hint="default"/>
          <w:w w:val="100"/>
          <w:sz w:val="22"/>
          <w:szCs w:val="22"/>
        </w:rPr>
        <w:t>可后</w:t>
      </w:r>
      <w:r>
        <w:rPr>
          <w:rFonts w:ascii="宋体" w:hAnsi="宋体" w:cs="宋体" w:eastAsia="宋体" w:hint="default"/>
          <w:w w:val="100"/>
          <w:sz w:val="22"/>
          <w:szCs w:val="22"/>
        </w:rPr>
        <w:t>方</w:t>
      </w:r>
      <w:r>
        <w:rPr>
          <w:rFonts w:ascii="宋体" w:hAnsi="宋体" w:cs="宋体" w:eastAsia="宋体" w:hint="default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13" w:lineRule="exact" w:before="0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6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spacing w:line="240" w:lineRule="auto"/>
        <w:ind w:left="100" w:right="0"/>
        <w:jc w:val="both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二、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制基</w:t>
      </w:r>
      <w:r>
        <w:rPr>
          <w:rFonts w:ascii="Microsoft JhengHei" w:hAnsi="Microsoft JhengHei" w:cs="Microsoft JhengHei" w:eastAsia="Microsoft JhengHei" w:hint="default"/>
        </w:rPr>
        <w:t>础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line="417" w:lineRule="auto" w:before="0"/>
        <w:ind w:left="100" w:right="214" w:firstLine="43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于资产总额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8,423.69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27,632.33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-12,923.69</w:t>
      </w:r>
      <w:r>
        <w:rPr>
          <w:rFonts w:ascii="宋体" w:hAnsi="宋体" w:cs="宋体" w:eastAsia="宋体" w:hint="default"/>
          <w:spacing w:val="-1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极采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生产经营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施，积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进战略投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者，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如“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4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这</w:t>
      </w:r>
      <w:r>
        <w:rPr>
          <w:rFonts w:ascii="宋体" w:hAnsi="宋体" w:cs="宋体" w:eastAsia="宋体" w:hint="default"/>
          <w:sz w:val="22"/>
          <w:szCs w:val="22"/>
        </w:rPr>
        <w:t>些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施后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经营所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故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</w:t>
      </w:r>
      <w:r>
        <w:rPr>
          <w:rFonts w:ascii="宋体" w:hAnsi="宋体" w:cs="宋体" w:eastAsia="宋体" w:hint="default"/>
          <w:sz w:val="22"/>
          <w:szCs w:val="22"/>
        </w:rPr>
        <w:t>以持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假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48"/>
        <w:ind w:left="53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960" w:right="480"/>
        </w:sectPr>
      </w:pPr>
    </w:p>
    <w:p>
      <w:pPr>
        <w:pStyle w:val="Heading4"/>
        <w:spacing w:line="348" w:lineRule="exact"/>
        <w:ind w:left="100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pict>
          <v:group style="position:absolute;margin-left:60.959999pt;margin-top:2.235pt;width:473.55pt;height:.1pt;mso-position-horizontal-relative:page;mso-position-vertical-relative:paragraph;z-index:-431752" coordorigin="1219,45" coordsize="9471,2">
            <v:shape style="position:absolute;left:1219;top:45;width:9471;height:2" coordorigin="1219,45" coordsize="9471,0" path="m1219,45l10690,45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rFonts w:ascii="Microsoft JhengHei" w:hAnsi="Microsoft JhengHei" w:cs="Microsoft JhengHei" w:eastAsia="Microsoft JhengHei" w:hint="default"/>
        </w:rPr>
        <w:t>遵循</w:t>
      </w:r>
      <w:r>
        <w:rPr>
          <w:rFonts w:ascii="Microsoft JhengHei" w:hAnsi="Microsoft JhengHei" w:cs="Microsoft JhengHei" w:eastAsia="Microsoft JhengHei" w:hint="default"/>
        </w:rPr>
        <w:t>企</w:t>
      </w:r>
      <w:r>
        <w:rPr>
          <w:rFonts w:ascii="Microsoft JhengHei" w:hAnsi="Microsoft JhengHei" w:cs="Microsoft JhengHei" w:eastAsia="Microsoft JhengHei" w:hint="default"/>
        </w:rPr>
        <w:t>业</w:t>
      </w:r>
      <w:r>
        <w:rPr/>
        <w:t>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准</w:t>
      </w:r>
      <w:r>
        <w:rPr>
          <w:rFonts w:ascii="Microsoft JhengHei" w:hAnsi="Microsoft JhengHei" w:cs="Microsoft JhengHei" w:eastAsia="Microsoft JhengHei" w:hint="default"/>
        </w:rPr>
        <w:t>则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声明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240" w:lineRule="auto" w:before="16"/>
        <w:rPr>
          <w:rFonts w:ascii="Microsoft JhengHei" w:hAnsi="Microsoft JhengHei" w:cs="Microsoft JhengHei" w:eastAsia="Microsoft JhengHei" w:hint="default"/>
          <w:b/>
          <w:bCs/>
          <w:sz w:val="23"/>
          <w:szCs w:val="23"/>
        </w:rPr>
      </w:pPr>
    </w:p>
    <w:p>
      <w:pPr>
        <w:spacing w:line="415" w:lineRule="auto" w:before="0"/>
        <w:ind w:left="100" w:right="0" w:firstLine="43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务报表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准则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要求，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反映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况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、经营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和现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金流量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信息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1"/>
          <w:szCs w:val="21"/>
        </w:rPr>
      </w:pPr>
    </w:p>
    <w:p>
      <w:pPr>
        <w:pStyle w:val="Heading4"/>
        <w:spacing w:line="367" w:lineRule="exact"/>
        <w:ind w:left="100" w:right="0"/>
        <w:jc w:val="left"/>
        <w:rPr>
          <w:b w:val="0"/>
          <w:bCs w:val="0"/>
        </w:rPr>
      </w:pPr>
      <w:r>
        <w:rPr/>
        <w:t>四、重要会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政</w:t>
      </w:r>
      <w:r>
        <w:rPr>
          <w:rFonts w:ascii="Microsoft JhengHei" w:hAnsi="Microsoft JhengHei" w:cs="Microsoft JhengHei" w:eastAsia="Microsoft JhengHei" w:hint="default"/>
        </w:rPr>
        <w:t>策</w:t>
      </w:r>
      <w:r>
        <w:rPr/>
        <w:t>、会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>
          <w:rFonts w:ascii="Microsoft JhengHei" w:hAnsi="Microsoft JhengHei" w:cs="Microsoft JhengHei" w:eastAsia="Microsoft JhengHei" w:hint="default"/>
        </w:rPr>
        <w:t>估</w:t>
      </w:r>
      <w:r>
        <w:rPr>
          <w:rFonts w:ascii="Microsoft JhengHei" w:hAnsi="Microsoft JhengHei" w:cs="Microsoft JhengHei" w:eastAsia="Microsoft JhengHei" w:hint="default"/>
        </w:rPr>
        <w:t>计</w:t>
      </w:r>
      <w:r>
        <w:rPr/>
        <w:t>和</w:t>
      </w:r>
      <w:r>
        <w:rPr>
          <w:rFonts w:ascii="Microsoft JhengHei" w:hAnsi="Microsoft JhengHei" w:cs="Microsoft JhengHei" w:eastAsia="Microsoft JhengHei" w:hint="default"/>
        </w:rPr>
        <w:t>合</w:t>
      </w:r>
      <w:r>
        <w:rPr/>
        <w:t>并</w:t>
      </w:r>
      <w:r>
        <w:rPr>
          <w:rFonts w:ascii="Microsoft JhengHei" w:hAnsi="Microsoft JhengHei" w:cs="Microsoft JhengHei" w:eastAsia="Microsoft JhengHei" w:hint="default"/>
        </w:rPr>
        <w:t>财务</w:t>
      </w:r>
      <w:r>
        <w:rPr/>
        <w:t>报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编</w:t>
      </w:r>
      <w:r>
        <w:rPr>
          <w:rFonts w:ascii="Microsoft JhengHei" w:hAnsi="Microsoft JhengHei" w:cs="Microsoft JhengHei" w:eastAsia="Microsoft JhengHei" w:hint="default"/>
        </w:rPr>
        <w:t>制</w:t>
      </w:r>
      <w:r>
        <w:rPr>
          <w:rFonts w:ascii="Microsoft JhengHei" w:hAnsi="Microsoft JhengHei" w:cs="Microsoft JhengHei" w:eastAsia="Microsoft JhengHei" w:hint="default"/>
        </w:rPr>
        <w:t>方</w:t>
      </w:r>
      <w:r>
        <w:rPr/>
        <w:t>法</w:t>
      </w:r>
      <w:r>
        <w:rPr>
          <w:b w:val="0"/>
          <w:bCs w:val="0"/>
        </w:rPr>
      </w:r>
    </w:p>
    <w:p>
      <w:pPr>
        <w:spacing w:before="193"/>
        <w:ind w:left="71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1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账本</w:t>
      </w:r>
      <w:r>
        <w:rPr>
          <w:rFonts w:ascii="宋体" w:hAnsi="宋体" w:cs="宋体" w:eastAsia="宋体" w:hint="default"/>
          <w:sz w:val="22"/>
          <w:szCs w:val="22"/>
        </w:rPr>
        <w:t>位币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8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和计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责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账基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除交易性金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</w:p>
    <w:p>
      <w:pPr>
        <w:spacing w:before="139"/>
        <w:ind w:left="326" w:right="6454" w:firstLine="0"/>
        <w:jc w:val="center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，均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历</w:t>
      </w:r>
      <w:r>
        <w:rPr>
          <w:rFonts w:ascii="宋体" w:hAnsi="宋体" w:cs="宋体" w:eastAsia="宋体" w:hint="default"/>
          <w:sz w:val="22"/>
          <w:szCs w:val="22"/>
        </w:rPr>
        <w:t>史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本为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9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现金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现金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88" w:right="6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物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（一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般是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从购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、流动性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、易于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转换为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金额现金、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变动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币交易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88" w:right="6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的市场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币性资产和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的市场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属于生产经营期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变动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72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务报表的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288" w:right="6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益项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目除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未分配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利润项目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其他项目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表中的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960" w:right="600"/>
        </w:sectPr>
      </w:pPr>
    </w:p>
    <w:p>
      <w:pPr>
        <w:spacing w:line="357" w:lineRule="auto" w:before="15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728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独列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币</w:t>
      </w:r>
      <w:r>
        <w:rPr>
          <w:rFonts w:ascii="宋体" w:hAnsi="宋体" w:cs="宋体" w:eastAsia="宋体" w:hint="default"/>
          <w:sz w:val="22"/>
          <w:szCs w:val="22"/>
        </w:rPr>
        <w:t>报表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，按比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148" w:right="129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，在</w: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表中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44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和经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分为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计量</w:t>
      </w:r>
    </w:p>
    <w:p>
      <w:pPr>
        <w:spacing w:line="360" w:lineRule="auto" w:before="139"/>
        <w:ind w:left="647" w:right="129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其变动计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资产、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项和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四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</w:p>
    <w:p>
      <w:pPr>
        <w:spacing w:before="2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表中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交易性金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列</w:t>
      </w:r>
    </w:p>
    <w:p>
      <w:pPr>
        <w:spacing w:before="139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10" w:firstLine="49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回收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非</w:t>
      </w:r>
      <w:r>
        <w:rPr>
          <w:rFonts w:ascii="宋体" w:hAnsi="宋体" w:cs="宋体" w:eastAsia="宋体" w:hint="default"/>
          <w:sz w:val="22"/>
          <w:szCs w:val="22"/>
        </w:rPr>
        <w:t>衍</w:t>
      </w:r>
      <w:r>
        <w:rPr>
          <w:rFonts w:ascii="宋体" w:hAnsi="宋体" w:cs="宋体" w:eastAsia="宋体" w:hint="default"/>
          <w:sz w:val="22"/>
          <w:szCs w:val="22"/>
        </w:rPr>
        <w:t>生金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47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1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，回收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</w:p>
    <w:p>
      <w:pPr>
        <w:spacing w:line="355" w:lineRule="auto" w:before="139"/>
        <w:ind w:left="647" w:right="129" w:hanging="5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票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款等</w:t>
      </w:r>
      <w:r>
        <w:rPr>
          <w:rFonts w:ascii="宋体" w:hAnsi="宋体" w:cs="宋体" w:eastAsia="宋体" w:hint="default"/>
          <w:sz w:val="22"/>
          <w:szCs w:val="22"/>
        </w:rPr>
        <w:t>。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91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为可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生金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及未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划分为</w:t>
      </w:r>
      <w:r>
        <w:rPr>
          <w:rFonts w:ascii="宋体" w:hAnsi="宋体" w:cs="宋体" w:eastAsia="宋体" w:hint="default"/>
          <w:sz w:val="22"/>
          <w:szCs w:val="22"/>
        </w:rPr>
      </w:r>
    </w:p>
    <w:p>
      <w:pPr>
        <w:spacing w:before="38"/>
        <w:ind w:left="1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589" w:right="129" w:firstLine="10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72"/>
          <w:sz w:val="22"/>
          <w:szCs w:val="22"/>
        </w:rPr>
        <w:t> </w:t>
      </w:r>
      <w:r>
        <w:rPr>
          <w:rFonts w:ascii="宋体" w:hAnsi="宋体" w:cs="宋体" w:eastAsia="宋体" w:hint="default"/>
          <w:spacing w:val="7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和计量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</w:p>
    <w:p>
      <w:pPr>
        <w:spacing w:line="357" w:lineRule="auto" w:before="38"/>
        <w:ind w:left="148" w:right="21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已终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止或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几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乎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2"/>
          <w:sz w:val="22"/>
          <w:szCs w:val="22"/>
        </w:rPr>
        <w:t>酬已</w:t>
      </w:r>
      <w:r>
        <w:rPr>
          <w:rFonts w:ascii="宋体" w:hAnsi="宋体" w:cs="宋体" w:eastAsia="宋体" w:hint="default"/>
          <w:spacing w:val="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移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7" w:right="20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2"/>
          <w:sz w:val="22"/>
          <w:szCs w:val="22"/>
        </w:rPr>
        <w:t>行后</w:t>
      </w:r>
      <w:r>
        <w:rPr>
          <w:rFonts w:ascii="宋体" w:hAnsi="宋体" w:cs="宋体" w:eastAsia="宋体" w:hint="default"/>
          <w:spacing w:val="4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摊余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变动损益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资损益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变动损益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29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售权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具投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宣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放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扣除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变动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8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9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6"/>
          <w:pgSz w:w="11900" w:h="16840"/>
          <w:pgMar w:footer="840" w:header="876" w:top="1080" w:bottom="1020" w:left="1100" w:right="1020"/>
        </w:sectPr>
      </w:pPr>
    </w:p>
    <w:p>
      <w:pPr>
        <w:spacing w:line="357" w:lineRule="auto" w:before="15"/>
        <w:ind w:left="248" w:right="2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65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其变动计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且客观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具投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且客观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原减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后发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转回，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具投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，不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转回。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7.</w:t>
      </w:r>
      <w:r>
        <w:rPr>
          <w:rFonts w:ascii="宋体" w:hAnsi="宋体" w:cs="宋体" w:eastAsia="宋体" w:hint="default"/>
          <w:spacing w:val="9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 </w:t>
      </w:r>
      <w:r>
        <w:rPr>
          <w:rFonts w:ascii="宋体" w:hAnsi="宋体" w:cs="宋体" w:eastAsia="宋体" w:hint="default"/>
          <w:sz w:val="22"/>
          <w:szCs w:val="22"/>
        </w:rPr>
        <w:t>(1)</w:t>
      </w:r>
      <w:r>
        <w:rPr>
          <w:rFonts w:ascii="宋体" w:hAnsi="宋体" w:cs="宋体" w:eastAsia="宋体" w:hint="default"/>
          <w:spacing w:val="-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单项计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785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5"/>
          <w:sz w:val="20"/>
          <w:szCs w:val="20"/>
        </w:rPr>
        <w:pict>
          <v:group style="width:480pt;height:89.3pt;mso-position-horizontal-relative:char;mso-position-vertical-relative:line" coordorigin="0,0" coordsize="9600,1786">
            <v:group style="position:absolute;left:14;top:14;width:4263;height:2" coordorigin="14,14" coordsize="4263,2">
              <v:shape style="position:absolute;left:14;top:14;width:4263;height:2" coordorigin="14,14" coordsize="4263,0" path="m14,14l4277,14e" filled="false" stroked="true" strokeweight="1.44pt" strokecolor="#000000">
                <v:path arrowok="t"/>
              </v:shape>
            </v:group>
            <v:group style="position:absolute;left:4277;top:14;width:29;height:2" coordorigin="4277,14" coordsize="29,2">
              <v:shape style="position:absolute;left:4277;top:14;width:29;height:2" coordorigin="4277,14" coordsize="29,0" path="m4277,14l4306,14e" filled="false" stroked="true" strokeweight="1.44pt" strokecolor="#000000">
                <v:path arrowok="t"/>
              </v:shape>
            </v:group>
            <v:group style="position:absolute;left:4306;top:14;width:5271;height:2" coordorigin="4306,14" coordsize="5271,2">
              <v:shape style="position:absolute;left:4306;top:14;width:5271;height:2" coordorigin="4306,14" coordsize="5271,0" path="m4306,14l9576,14e" filled="false" stroked="true" strokeweight="1.44pt" strokecolor="#000000">
                <v:path arrowok="t"/>
              </v:shape>
            </v:group>
            <v:group style="position:absolute;left:9576;top:14;width:10;height:2" coordorigin="9576,14" coordsize="10,2">
              <v:shape style="position:absolute;left:9576;top:14;width:10;height:2" coordorigin="9576,14" coordsize="10,0" path="m9576,14l9586,14e" filled="false" stroked="true" strokeweight="1.44pt" strokecolor="#000000">
                <v:path arrowok="t"/>
              </v:shape>
            </v:group>
            <v:group style="position:absolute;left:14;top:1771;width:4263;height:2" coordorigin="14,1771" coordsize="4263,2">
              <v:shape style="position:absolute;left:14;top:1771;width:4263;height:2" coordorigin="14,1771" coordsize="4263,0" path="m14,1771l4277,1771e" filled="false" stroked="true" strokeweight="1.44pt" strokecolor="#000000">
                <v:path arrowok="t"/>
              </v:shape>
            </v:group>
            <v:group style="position:absolute;left:4277;top:1771;width:29;height:2" coordorigin="4277,1771" coordsize="29,2">
              <v:shape style="position:absolute;left:4277;top:1771;width:29;height:2" coordorigin="4277,1771" coordsize="29,0" path="m4277,1771l4306,1771e" filled="false" stroked="true" strokeweight="1.44pt" strokecolor="#000000">
                <v:path arrowok="t"/>
              </v:shape>
            </v:group>
            <v:group style="position:absolute;left:4306;top:1771;width:5271;height:2" coordorigin="4306,1771" coordsize="5271,2">
              <v:shape style="position:absolute;left:4306;top:1771;width:5271;height:2" coordorigin="4306,1771" coordsize="5271,0" path="m4306,1771l9576,1771e" filled="false" stroked="true" strokeweight="1.44pt" strokecolor="#000000">
                <v:path arrowok="t"/>
              </v:shape>
              <v:shape style="position:absolute;left:14;top:29;width:9571;height:1728" type="#_x0000_t75" stroked="false">
                <v:imagedata r:id="rId28" o:title=""/>
              </v:shape>
            </v:group>
            <v:group style="position:absolute;left:9576;top:1771;width:10;height:2" coordorigin="9576,1771" coordsize="10,2">
              <v:shape style="position:absolute;left:9576;top:1771;width:10;height:2" coordorigin="9576,1771" coordsize="10,0" path="m9576,1771l9586,1771e" filled="false" stroked="true" strokeweight="1.44pt" strokecolor="#000000">
                <v:path arrowok="t"/>
              </v:shape>
              <v:shape style="position:absolute;left:0;top:0;width:9600;height:1786" type="#_x0000_t202" filled="false" stroked="false">
                <v:textbox inset="0,0,0,0">
                  <w:txbxContent>
                    <w:p>
                      <w:pPr>
                        <w:spacing w:line="278" w:lineRule="exact" w:before="0"/>
                        <w:ind w:left="4392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超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过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500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款</w:t>
                      </w:r>
                    </w:p>
                    <w:p>
                      <w:pPr>
                        <w:spacing w:line="216" w:lineRule="exact" w:before="0"/>
                        <w:ind w:left="12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判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断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依据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18" w:lineRule="exact" w:before="0"/>
                        <w:ind w:left="-1" w:right="482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tabs>
                          <w:tab w:pos="4391" w:val="left" w:leader="none"/>
                        </w:tabs>
                        <w:spacing w:before="149"/>
                        <w:ind w:left="12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并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单项计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w w:val="95"/>
                          <w:position w:val="-13"/>
                          <w:sz w:val="22"/>
                          <w:szCs w:val="22"/>
                        </w:rPr>
                        <w:t>提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根据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未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现金流量现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于其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差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，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计</w:t>
                      </w:r>
                    </w:p>
                    <w:p>
                      <w:pPr>
                        <w:tabs>
                          <w:tab w:pos="4391" w:val="left" w:leader="none"/>
                        </w:tabs>
                        <w:spacing w:before="4"/>
                        <w:ind w:left="129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5"/>
          <w:sz w:val="20"/>
          <w:szCs w:val="20"/>
        </w:rPr>
      </w:r>
    </w:p>
    <w:p>
      <w:pPr>
        <w:spacing w:line="240" w:lineRule="auto" w:before="10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32"/>
        <w:ind w:left="579" w:right="252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(2) 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1)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579" w:right="2521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74.51767pt;width:483.6pt;height:175.7pt;mso-position-horizontal-relative:page;mso-position-vertical-relative:paragraph;z-index:-431584" coordorigin="1109,1490" coordsize="9672,3514">
            <v:group style="position:absolute;left:1123;top:4990;width:4820;height:2" coordorigin="1123,4990" coordsize="4820,2">
              <v:shape style="position:absolute;left:1123;top:4990;width:4820;height:2" coordorigin="1123,4990" coordsize="4820,0" path="m1123,4990l5942,4990e" filled="false" stroked="true" strokeweight="1.44pt" strokecolor="#000000">
                <v:path arrowok="t"/>
              </v:shape>
              <v:shape style="position:absolute;left:1138;top:1490;width:9619;height:3485" type="#_x0000_t75" stroked="false">
                <v:imagedata r:id="rId29" o:title=""/>
              </v:shape>
            </v:group>
            <v:group style="position:absolute;left:5942;top:4990;width:29;height:2" coordorigin="5942,4990" coordsize="29,2">
              <v:shape style="position:absolute;left:5942;top:4990;width:29;height:2" coordorigin="5942,4990" coordsize="29,0" path="m5942,4990l5971,4990e" filled="false" stroked="true" strokeweight="1.44pt" strokecolor="#000000">
                <v:path arrowok="t"/>
              </v:shape>
            </v:group>
            <v:group style="position:absolute;left:5971;top:4990;width:4796;height:2" coordorigin="5971,4990" coordsize="4796,2">
              <v:shape style="position:absolute;left:5971;top:4990;width:4796;height:2" coordorigin="5971,4990" coordsize="4796,0" path="m5971,4990l10766,4990e" filled="false" stroked="true" strokeweight="1.44pt" strokecolor="#000000">
                <v:path arrowok="t"/>
              </v:shape>
              <v:shape style="position:absolute;left:1248;top:4517;width:9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5</w:t>
                      </w:r>
                      <w:r>
                        <w:rPr>
                          <w:rFonts w:ascii="宋体" w:hAnsi="宋体" w:cs="宋体" w:eastAsia="宋体" w:hint="default"/>
                          <w:spacing w:val="-5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141;top:4574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100%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合的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: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划分为</w:t>
      </w:r>
      <w:r>
        <w:rPr>
          <w:rFonts w:ascii="宋体" w:hAnsi="宋体" w:cs="宋体" w:eastAsia="宋体" w:hint="default"/>
          <w:sz w:val="22"/>
          <w:szCs w:val="22"/>
        </w:rPr>
        <w:t>若</w:t>
      </w:r>
      <w:r>
        <w:rPr>
          <w:rFonts w:ascii="宋体" w:hAnsi="宋体" w:cs="宋体" w:eastAsia="宋体" w:hint="default"/>
          <w:sz w:val="22"/>
          <w:szCs w:val="22"/>
        </w:rPr>
        <w:t>干应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7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2)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析</w:t>
      </w:r>
      <w:r>
        <w:rPr>
          <w:rFonts w:ascii="宋体" w:hAnsi="宋体" w:cs="宋体" w:eastAsia="宋体" w:hint="default"/>
          <w:sz w:val="22"/>
          <w:szCs w:val="22"/>
        </w:rPr>
        <w:t>法的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14"/>
        <w:gridCol w:w="5705"/>
      </w:tblGrid>
      <w:tr>
        <w:trPr>
          <w:trHeight w:val="410" w:hRule="exact"/>
        </w:trPr>
        <w:tc>
          <w:tcPr>
            <w:tcW w:w="391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账龄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57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914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比例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2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1-2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2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2-3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2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5% </w:t>
            </w:r>
          </w:p>
        </w:tc>
      </w:tr>
      <w:tr>
        <w:trPr>
          <w:trHeight w:val="509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3-4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30% </w:t>
            </w:r>
          </w:p>
        </w:tc>
      </w:tr>
      <w:tr>
        <w:trPr>
          <w:trHeight w:val="465" w:hRule="exact"/>
        </w:trPr>
        <w:tc>
          <w:tcPr>
            <w:tcW w:w="39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4-5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6"/>
              <w:ind w:left="1020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50%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1"/>
          <w:szCs w:val="21"/>
        </w:rPr>
      </w:pPr>
    </w:p>
    <w:p>
      <w:pPr>
        <w:spacing w:before="32"/>
        <w:ind w:left="5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355" w:lineRule="auto" w:before="0"/>
        <w:ind w:left="689" w:right="0" w:hanging="11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、计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依据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死亡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清偿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</w:p>
    <w:p>
      <w:pPr>
        <w:spacing w:line="357" w:lineRule="auto" w:before="38"/>
        <w:ind w:left="579" w:right="0" w:hanging="33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收回，</w: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严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足等</w:t>
      </w:r>
      <w:r>
        <w:rPr>
          <w:rFonts w:ascii="宋体" w:hAnsi="宋体" w:cs="宋体" w:eastAsia="宋体" w:hint="default"/>
          <w:sz w:val="22"/>
          <w:szCs w:val="22"/>
        </w:rPr>
        <w:t>情况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客观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</w:t>
      </w:r>
    </w:p>
    <w:p>
      <w:pPr>
        <w:spacing w:after="0" w:line="357" w:lineRule="auto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27"/>
          <w:pgSz w:w="11900" w:h="16840"/>
          <w:pgMar w:footer="840" w:header="876" w:top="1080" w:bottom="1020" w:left="1000" w:right="1000"/>
        </w:sectPr>
      </w:pPr>
    </w:p>
    <w:p>
      <w:pPr>
        <w:spacing w:before="15"/>
        <w:ind w:left="147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56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试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现金流量现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于其</w:t>
      </w:r>
      <w:r>
        <w:rPr>
          <w:rFonts w:ascii="宋体" w:hAnsi="宋体" w:cs="宋体" w:eastAsia="宋体" w:hint="default"/>
          <w:sz w:val="22"/>
          <w:szCs w:val="22"/>
        </w:rPr>
        <w:t>账面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599" w:right="8400" w:hanging="1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8.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59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分为原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实行</w:t>
      </w:r>
      <w:r>
        <w:rPr>
          <w:rFonts w:ascii="宋体" w:hAnsi="宋体" w:cs="宋体" w:eastAsia="宋体" w:hint="default"/>
          <w:sz w:val="22"/>
          <w:szCs w:val="22"/>
        </w:rPr>
        <w:t>永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盘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库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用</w:t>
      </w:r>
    </w:p>
    <w:p>
      <w:pPr>
        <w:spacing w:before="139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耗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包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原则及存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和计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变现净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行全面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全部或部分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本不可收回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部分，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变现净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繁多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辅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跌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6"/>
        <w:ind w:left="148" w:right="129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成品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变现净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存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于生产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料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变现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所生产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务合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变现净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变现净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般销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90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益性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均不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独控制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生产经营活动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涉及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8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依据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要为本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50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生产经营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，则不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承担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及发行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7"/>
          <w:sz w:val="22"/>
          <w:szCs w:val="22"/>
        </w:rPr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30"/>
          <w:pgSz w:w="11900" w:h="16840"/>
          <w:pgMar w:footer="840" w:header="876" w:top="1080" w:bottom="1020" w:left="1100" w:right="1020"/>
        </w:sectPr>
      </w:pPr>
    </w:p>
    <w:p>
      <w:pPr>
        <w:spacing w:before="15"/>
        <w:ind w:left="1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53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除上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、税金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出；以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发行权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发行权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证券的公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币性资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产交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式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准则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0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务报表时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但在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为可</w:t>
      </w:r>
      <w:r>
        <w:rPr>
          <w:rFonts w:ascii="宋体" w:hAnsi="宋体" w:cs="宋体" w:eastAsia="宋体" w:hint="default"/>
          <w:sz w:val="22"/>
          <w:szCs w:val="22"/>
        </w:rPr>
        <w:t>供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融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0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加或收回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资单位净损益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与联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营企业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内部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交易损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部分，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净利润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因减少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市场中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，改按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改按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，或因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原因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资单位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，改按权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被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资单位除净损益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其他变动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部分按</w:t>
      </w:r>
      <w:r>
        <w:rPr>
          <w:rFonts w:ascii="宋体" w:hAnsi="宋体" w:cs="宋体" w:eastAsia="宋体" w:hint="default"/>
          <w:sz w:val="22"/>
          <w:szCs w:val="22"/>
        </w:rPr>
        <w:t>相应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转入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10.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特</w:t>
      </w:r>
      <w:r>
        <w:rPr>
          <w:rFonts w:ascii="宋体" w:hAnsi="宋体" w:cs="宋体" w:eastAsia="宋体" w:hint="default"/>
          <w:sz w:val="22"/>
          <w:szCs w:val="22"/>
        </w:rPr>
        <w:t>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商品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出</w:t>
      </w:r>
    </w:p>
    <w:p>
      <w:pPr>
        <w:spacing w:before="139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租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经营管理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一年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的有</w:t>
      </w:r>
      <w:r>
        <w:rPr>
          <w:rFonts w:ascii="宋体" w:hAnsi="宋体" w:cs="宋体" w:eastAsia="宋体" w:hint="default"/>
          <w:sz w:val="22"/>
          <w:szCs w:val="22"/>
        </w:rPr>
        <w:t>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屋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筑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、机</w:t>
      </w:r>
      <w:r>
        <w:rPr>
          <w:rFonts w:ascii="宋体" w:hAnsi="宋体" w:cs="宋体" w:eastAsia="宋体" w:hint="default"/>
          <w:sz w:val="22"/>
          <w:szCs w:val="22"/>
        </w:rPr>
        <w:t>器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输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备、</w:t>
      </w:r>
      <w:r>
        <w:rPr>
          <w:rFonts w:ascii="宋体" w:hAnsi="宋体" w:cs="宋体" w:eastAsia="宋体" w:hint="default"/>
          <w:sz w:val="22"/>
          <w:szCs w:val="22"/>
        </w:rPr>
        <w:t>办公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备和其他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5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为入账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外购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归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属于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造该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为入账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入账。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租赁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低租赁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两</w:t>
      </w:r>
      <w:r>
        <w:rPr>
          <w:rFonts w:ascii="宋体" w:hAnsi="宋体" w:cs="宋体" w:eastAsia="宋体" w:hint="default"/>
          <w:sz w:val="22"/>
          <w:szCs w:val="22"/>
        </w:rPr>
        <w:t>者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者，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为入账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31"/>
          <w:pgSz w:w="11900" w:h="16840"/>
          <w:pgMar w:footer="840" w:header="876" w:top="1080" w:bottom="1020" w:left="1100" w:right="1080"/>
        </w:sectPr>
      </w:pPr>
    </w:p>
    <w:p>
      <w:pPr>
        <w:spacing w:line="357" w:lineRule="auto" w:before="15"/>
        <w:ind w:left="248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51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group style="position:absolute;margin-left:55.439999pt;margin-top:68.317657pt;width:483.6pt;height:112.8pt;mso-position-horizontal-relative:page;mso-position-vertical-relative:paragraph;z-index:-431488" coordorigin="1109,1366" coordsize="9672,2256">
            <v:group style="position:absolute;left:1123;top:3608;width:3687;height:2" coordorigin="1123,3608" coordsize="3687,2">
              <v:shape style="position:absolute;left:1123;top:3608;width:3687;height:2" coordorigin="1123,3608" coordsize="3687,0" path="m1123,3608l4810,3608e" filled="false" stroked="true" strokeweight="1.44pt" strokecolor="#000000">
                <v:path arrowok="t"/>
              </v:shape>
            </v:group>
            <v:group style="position:absolute;left:4810;top:3608;width:29;height:2" coordorigin="4810,3608" coordsize="29,2">
              <v:shape style="position:absolute;left:4810;top:3608;width:29;height:2" coordorigin="4810,3608" coordsize="29,0" path="m4810,3608l4838,3608e" filled="false" stroked="true" strokeweight="1.44pt" strokecolor="#000000">
                <v:path arrowok="t"/>
              </v:shape>
            </v:group>
            <v:group style="position:absolute;left:4838;top:3608;width:2948;height:2" coordorigin="4838,3608" coordsize="2948,2">
              <v:shape style="position:absolute;left:4838;top:3608;width:2948;height:2" coordorigin="4838,3608" coordsize="2948,0" path="m4838,3608l7786,3608e" filled="false" stroked="true" strokeweight="1.44pt" strokecolor="#000000">
                <v:path arrowok="t"/>
              </v:shape>
              <v:shape style="position:absolute;left:1138;top:1366;width:9619;height:2227" type="#_x0000_t75" stroked="false">
                <v:imagedata r:id="rId33" o:title=""/>
              </v:shape>
            </v:group>
            <v:group style="position:absolute;left:7786;top:3608;width:29;height:2" coordorigin="7786,3608" coordsize="29,2">
              <v:shape style="position:absolute;left:7786;top:3608;width:29;height:2" coordorigin="7786,3608" coordsize="29,0" path="m7786,3608l7814,3608e" filled="false" stroked="true" strokeweight="1.44pt" strokecolor="#000000">
                <v:path arrowok="t"/>
              </v:shape>
            </v:group>
            <v:group style="position:absolute;left:7814;top:3608;width:2952;height:2" coordorigin="7814,3608" coordsize="2952,2">
              <v:shape style="position:absolute;left:7814;top:3608;width:2952;height:2" coordorigin="7814,3608" coordsize="2952,0" path="m7814,3608l10766,3608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算，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并根据用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别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本或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6"/>
          <w:szCs w:val="6"/>
        </w:rPr>
      </w:pPr>
    </w:p>
    <w:tbl>
      <w:tblPr>
        <w:tblW w:w="0" w:type="auto"/>
        <w:jc w:val="left"/>
        <w:tblInd w:w="13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79"/>
        <w:gridCol w:w="3602"/>
        <w:gridCol w:w="2938"/>
      </w:tblGrid>
      <w:tr>
        <w:trPr>
          <w:trHeight w:val="833" w:hRule="exact"/>
        </w:trPr>
        <w:tc>
          <w:tcPr>
            <w:tcW w:w="307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662" w:val="left" w:leader="none"/>
              </w:tabs>
              <w:spacing w:line="277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left="568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年限（年）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679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40 </w:t>
            </w:r>
          </w:p>
        </w:tc>
        <w:tc>
          <w:tcPr>
            <w:tcW w:w="293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7" w:lineRule="exact"/>
              <w:ind w:right="12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折旧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%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3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2.425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19.40 </w:t>
            </w:r>
          </w:p>
        </w:tc>
      </w:tr>
      <w:tr>
        <w:trPr>
          <w:trHeight w:val="449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输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right="13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5"/>
              <w:ind w:left="91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12.125 </w:t>
            </w:r>
          </w:p>
        </w:tc>
      </w:tr>
      <w:tr>
        <w:trPr>
          <w:trHeight w:val="436" w:hRule="exact"/>
        </w:trPr>
        <w:tc>
          <w:tcPr>
            <w:tcW w:w="30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办公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备和其他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right="123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5-8 </w:t>
            </w:r>
          </w:p>
        </w:tc>
        <w:tc>
          <w:tcPr>
            <w:tcW w:w="29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8"/>
              <w:ind w:left="96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12.125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19.40 </w:t>
            </w:r>
          </w:p>
        </w:tc>
      </w:tr>
    </w:tbl>
    <w:p>
      <w:pPr>
        <w:spacing w:line="357" w:lineRule="auto" w:before="68"/>
        <w:ind w:left="247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修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、更</w:t>
      </w:r>
      <w:r>
        <w:rPr>
          <w:rFonts w:ascii="宋体" w:hAnsi="宋体" w:cs="宋体" w:eastAsia="宋体" w:hint="default"/>
          <w:sz w:val="22"/>
          <w:szCs w:val="22"/>
        </w:rPr>
        <w:t>新改</w:t>
      </w:r>
      <w:r>
        <w:rPr>
          <w:rFonts w:ascii="宋体" w:hAnsi="宋体" w:cs="宋体" w:eastAsia="宋体" w:hint="default"/>
          <w:sz w:val="22"/>
          <w:szCs w:val="22"/>
        </w:rPr>
        <w:t>良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装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替</w:t>
      </w:r>
      <w:r>
        <w:rPr>
          <w:rFonts w:ascii="宋体" w:hAnsi="宋体" w:cs="宋体" w:eastAsia="宋体" w:hint="default"/>
          <w:sz w:val="22"/>
          <w:szCs w:val="22"/>
        </w:rPr>
        <w:t>换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部分，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账面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续支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248" w:right="24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对固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计净</w:t>
      </w:r>
      <w:r>
        <w:rPr>
          <w:rFonts w:ascii="宋体" w:hAnsi="宋体" w:cs="宋体" w:eastAsia="宋体" w:hint="default"/>
          <w:sz w:val="22"/>
          <w:szCs w:val="22"/>
        </w:rPr>
        <w:t>残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折旧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适当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3"/>
        <w:ind w:left="248" w:right="243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产生经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利益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扣除其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11.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48" w:right="18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按实</w:t>
      </w:r>
      <w:r>
        <w:rPr>
          <w:rFonts w:ascii="宋体" w:hAnsi="宋体" w:cs="宋体" w:eastAsia="宋体" w:hint="default"/>
          <w:sz w:val="22"/>
          <w:szCs w:val="22"/>
        </w:rPr>
        <w:t>际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营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施工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还包括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结转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算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或工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5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5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5"/>
          <w:sz w:val="22"/>
          <w:szCs w:val="22"/>
        </w:rPr>
        <w:t>结转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次月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起开</w:t>
      </w:r>
      <w:r>
        <w:rPr>
          <w:rFonts w:ascii="宋体" w:hAnsi="宋体" w:cs="宋体" w:eastAsia="宋体" w:hint="default"/>
          <w:spacing w:val="-5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5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5"/>
          <w:sz w:val="22"/>
          <w:szCs w:val="22"/>
        </w:rPr>
        <w:t>折旧</w:t>
      </w:r>
      <w:r>
        <w:rPr>
          <w:rFonts w:ascii="宋体" w:hAnsi="宋体" w:cs="宋体" w:eastAsia="宋体" w:hint="default"/>
          <w:spacing w:val="-5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待</w:t>
      </w:r>
      <w:r>
        <w:rPr>
          <w:rFonts w:ascii="宋体" w:hAnsi="宋体" w:cs="宋体" w:eastAsia="宋体" w:hint="default"/>
          <w:sz w:val="22"/>
          <w:szCs w:val="22"/>
        </w:rPr>
        <w:t>办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竣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手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再</w:t>
      </w:r>
      <w:r>
        <w:rPr>
          <w:rFonts w:ascii="宋体" w:hAnsi="宋体" w:cs="宋体" w:eastAsia="宋体" w:hint="default"/>
          <w:sz w:val="22"/>
          <w:szCs w:val="22"/>
        </w:rPr>
        <w:t>对固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值差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调</w:t>
      </w:r>
      <w:r>
        <w:rPr>
          <w:rFonts w:ascii="宋体" w:hAnsi="宋体" w:cs="宋体" w:eastAsia="宋体" w:hint="default"/>
          <w:sz w:val="22"/>
          <w:szCs w:val="22"/>
        </w:rPr>
        <w:t>整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12.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248" w:right="23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过相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达</w:t>
      </w:r>
      <w:r>
        <w:rPr>
          <w:rFonts w:ascii="宋体" w:hAnsi="宋体" w:cs="宋体" w:eastAsia="宋体" w:hint="default"/>
          <w:sz w:val="22"/>
          <w:szCs w:val="22"/>
        </w:rPr>
        <w:t>到预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停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后发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248" w:right="23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资产所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活动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生非</w:t>
      </w:r>
      <w:r>
        <w:rPr>
          <w:rFonts w:ascii="宋体" w:hAnsi="宋体" w:cs="宋体" w:eastAsia="宋体" w:hint="default"/>
          <w:sz w:val="22"/>
          <w:szCs w:val="22"/>
        </w:rPr>
        <w:t>正</w:t>
      </w:r>
      <w:r>
        <w:rPr>
          <w:rFonts w:ascii="宋体" w:hAnsi="宋体" w:cs="宋体" w:eastAsia="宋体" w:hint="default"/>
          <w:sz w:val="22"/>
          <w:szCs w:val="22"/>
        </w:rPr>
        <w:t>常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断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连续超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款费用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新开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款费</w:t>
      </w:r>
    </w:p>
    <w:p>
      <w:pPr>
        <w:spacing w:before="36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后发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32"/>
          <w:pgSz w:w="11900" w:h="16840"/>
          <w:pgMar w:footer="840" w:header="876" w:top="1080" w:bottom="1020" w:left="1000" w:right="1000"/>
          <w:pgNumType w:start="4"/>
        </w:sectPr>
      </w:pPr>
    </w:p>
    <w:p>
      <w:pPr>
        <w:spacing w:line="357" w:lineRule="auto" w:before="15"/>
        <w:ind w:left="147" w:right="21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464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款费用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购建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生产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符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专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存入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收入或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29" w:firstLine="456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要无形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本，但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10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摊</w:t>
      </w:r>
      <w:r>
        <w:rPr>
          <w:rFonts w:ascii="宋体" w:hAnsi="宋体" w:cs="宋体" w:eastAsia="宋体" w:hint="default"/>
          <w:sz w:val="22"/>
          <w:szCs w:val="22"/>
        </w:rPr>
        <w:t>销方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和期</w:t>
      </w:r>
      <w:r>
        <w:rPr>
          <w:rFonts w:ascii="宋体" w:hAnsi="宋体" w:cs="宋体" w:eastAsia="宋体" w:hint="default"/>
          <w:sz w:val="22"/>
          <w:szCs w:val="22"/>
        </w:rPr>
        <w:t>限：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土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从出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起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起，按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年限</w:t>
      </w:r>
      <w:r>
        <w:rPr>
          <w:rFonts w:ascii="宋体" w:hAnsi="宋体" w:cs="宋体" w:eastAsia="宋体" w:hint="default"/>
          <w:sz w:val="22"/>
          <w:szCs w:val="22"/>
        </w:rPr>
        <w:t>平均摊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者分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平均摊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年年度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对使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及摊</w:t>
      </w:r>
      <w:r>
        <w:rPr>
          <w:rFonts w:ascii="宋体" w:hAnsi="宋体" w:cs="宋体" w:eastAsia="宋体" w:hint="default"/>
          <w:sz w:val="22"/>
          <w:szCs w:val="22"/>
        </w:rPr>
        <w:t>销方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复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适当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有限的</w:t>
      </w:r>
      <w:r>
        <w:rPr>
          <w:rFonts w:ascii="宋体" w:hAnsi="宋体" w:cs="宋体" w:eastAsia="宋体" w:hint="default"/>
          <w:sz w:val="22"/>
          <w:szCs w:val="22"/>
        </w:rPr>
        <w:t>，则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计其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寿命</w:t>
      </w:r>
      <w:r>
        <w:rPr>
          <w:rFonts w:ascii="宋体" w:hAnsi="宋体" w:cs="宋体" w:eastAsia="宋体" w:hint="default"/>
          <w:sz w:val="22"/>
          <w:szCs w:val="22"/>
        </w:rPr>
        <w:t>内摊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14.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2"/>
          <w:sz w:val="22"/>
          <w:szCs w:val="22"/>
        </w:rPr>
        <w:t>内部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研究</w:t>
      </w:r>
      <w:r>
        <w:rPr>
          <w:rFonts w:ascii="宋体" w:hAnsi="宋体" w:cs="宋体" w:eastAsia="宋体" w:hint="default"/>
          <w:spacing w:val="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其性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质以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2"/>
          <w:sz w:val="22"/>
          <w:szCs w:val="22"/>
        </w:rPr>
        <w:t>研</w:t>
      </w:r>
      <w:r>
        <w:rPr>
          <w:rFonts w:ascii="宋体" w:hAnsi="宋体" w:cs="宋体" w:eastAsia="宋体" w:hint="default"/>
          <w:spacing w:val="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2"/>
          <w:sz w:val="22"/>
          <w:szCs w:val="22"/>
        </w:rPr>
        <w:t>活动最</w:t>
      </w:r>
      <w:r>
        <w:rPr>
          <w:rFonts w:ascii="宋体" w:hAnsi="宋体" w:cs="宋体" w:eastAsia="宋体" w:hint="default"/>
          <w:spacing w:val="2"/>
          <w:sz w:val="22"/>
          <w:szCs w:val="22"/>
        </w:rPr>
        <w:t>终</w:t>
      </w:r>
      <w:r>
        <w:rPr>
          <w:rFonts w:ascii="宋体" w:hAnsi="宋体" w:cs="宋体" w:eastAsia="宋体" w:hint="default"/>
          <w:spacing w:val="2"/>
          <w:sz w:val="22"/>
          <w:szCs w:val="22"/>
        </w:rPr>
        <w:t>形</w:t>
      </w:r>
      <w:r>
        <w:rPr>
          <w:rFonts w:ascii="宋体" w:hAnsi="宋体" w:cs="宋体" w:eastAsia="宋体" w:hint="default"/>
          <w:spacing w:val="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是否具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确</w:t>
      </w:r>
    </w:p>
    <w:p>
      <w:pPr>
        <w:spacing w:before="139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，分为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</w:t>
      </w:r>
      <w:r>
        <w:rPr>
          <w:rFonts w:ascii="宋体" w:hAnsi="宋体" w:cs="宋体" w:eastAsia="宋体" w:hint="default"/>
          <w:sz w:val="22"/>
          <w:szCs w:val="22"/>
        </w:rPr>
        <w:t>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</w:t>
      </w:r>
      <w:r>
        <w:rPr>
          <w:rFonts w:ascii="宋体" w:hAnsi="宋体" w:cs="宋体" w:eastAsia="宋体" w:hint="default"/>
          <w:sz w:val="22"/>
          <w:szCs w:val="22"/>
        </w:rPr>
        <w:t>段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4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研究</w:t>
      </w:r>
      <w:r>
        <w:rPr>
          <w:rFonts w:ascii="宋体" w:hAnsi="宋体" w:cs="宋体" w:eastAsia="宋体" w:hint="default"/>
          <w:sz w:val="22"/>
          <w:szCs w:val="22"/>
        </w:rPr>
        <w:t>阶</w:t>
      </w:r>
      <w:r>
        <w:rPr>
          <w:rFonts w:ascii="宋体" w:hAnsi="宋体" w:cs="宋体" w:eastAsia="宋体" w:hint="default"/>
          <w:sz w:val="22"/>
          <w:szCs w:val="22"/>
        </w:rPr>
        <w:t>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</w:t>
      </w:r>
      <w:r>
        <w:rPr>
          <w:rFonts w:ascii="宋体" w:hAnsi="宋体" w:cs="宋体" w:eastAsia="宋体" w:hint="default"/>
          <w:sz w:val="22"/>
          <w:szCs w:val="22"/>
        </w:rPr>
        <w:t>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，</w:t>
      </w:r>
    </w:p>
    <w:p>
      <w:pPr>
        <w:spacing w:before="139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满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售在</w:t>
      </w:r>
      <w:r>
        <w:rPr>
          <w:rFonts w:ascii="宋体" w:hAnsi="宋体" w:cs="宋体" w:eastAsia="宋体" w:hint="default"/>
          <w:sz w:val="22"/>
          <w:szCs w:val="22"/>
        </w:rPr>
        <w:t>技术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可行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意</w:t>
      </w:r>
      <w:r>
        <w:rPr>
          <w:rFonts w:ascii="宋体" w:hAnsi="宋体" w:cs="宋体" w:eastAsia="宋体" w:hint="default"/>
          <w:sz w:val="22"/>
          <w:szCs w:val="22"/>
        </w:rPr>
        <w:t>图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运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资产生产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或无形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z w:val="22"/>
          <w:szCs w:val="22"/>
        </w:rPr>
        <w:t>身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</w:t>
      </w:r>
      <w:r>
        <w:rPr>
          <w:rFonts w:ascii="宋体" w:hAnsi="宋体" w:cs="宋体" w:eastAsia="宋体" w:hint="default"/>
          <w:sz w:val="22"/>
          <w:szCs w:val="22"/>
        </w:rPr>
        <w:t>足</w:t>
      </w:r>
      <w:r>
        <w:rPr>
          <w:rFonts w:ascii="宋体" w:hAnsi="宋体" w:cs="宋体" w:eastAsia="宋体" w:hint="default"/>
          <w:sz w:val="22"/>
          <w:szCs w:val="22"/>
        </w:rPr>
        <w:t>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技术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和其他资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开发，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</w:t>
      </w:r>
    </w:p>
    <w:p>
      <w:pPr>
        <w:spacing w:before="139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归属于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阶</w:t>
      </w:r>
      <w:r>
        <w:rPr>
          <w:rFonts w:ascii="宋体" w:hAnsi="宋体" w:cs="宋体" w:eastAsia="宋体" w:hint="default"/>
          <w:sz w:val="22"/>
          <w:szCs w:val="22"/>
        </w:rPr>
        <w:t>段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不在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态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起转为无形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具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且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活</w:t>
      </w:r>
      <w:r>
        <w:rPr>
          <w:rFonts w:ascii="宋体" w:hAnsi="宋体" w:cs="宋体" w:eastAsia="宋体" w:hint="default"/>
          <w:sz w:val="22"/>
          <w:szCs w:val="22"/>
        </w:rPr>
        <w:t>跃</w:t>
      </w:r>
      <w:r>
        <w:rPr>
          <w:rFonts w:ascii="宋体" w:hAnsi="宋体" w:cs="宋体" w:eastAsia="宋体" w:hint="default"/>
          <w:sz w:val="22"/>
          <w:szCs w:val="22"/>
        </w:rPr>
        <w:t>市场中</w:t>
      </w:r>
      <w:r>
        <w:rPr>
          <w:rFonts w:ascii="宋体" w:hAnsi="宋体" w:cs="宋体" w:eastAsia="宋体" w:hint="default"/>
          <w:sz w:val="22"/>
          <w:szCs w:val="22"/>
        </w:rPr>
        <w:t>没</w:t>
      </w:r>
      <w:r>
        <w:rPr>
          <w:rFonts w:ascii="宋体" w:hAnsi="宋体" w:cs="宋体" w:eastAsia="宋体" w:hint="default"/>
          <w:sz w:val="22"/>
          <w:szCs w:val="22"/>
        </w:rPr>
        <w:t>有报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允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资产、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项目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检</w:t>
      </w:r>
      <w:r>
        <w:rPr>
          <w:rFonts w:ascii="宋体" w:hAnsi="宋体" w:cs="宋体" w:eastAsia="宋体" w:hint="default"/>
          <w:sz w:val="22"/>
          <w:szCs w:val="22"/>
        </w:rPr>
        <w:t>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迹象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无形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末均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单项资产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资产所属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资产组组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为基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测</w:t>
      </w:r>
      <w:r>
        <w:rPr>
          <w:rFonts w:ascii="宋体" w:hAnsi="宋体" w:cs="宋体" w:eastAsia="宋体" w:hint="default"/>
          <w:sz w:val="22"/>
          <w:szCs w:val="22"/>
        </w:rPr>
        <w:t>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footerReference w:type="default" r:id="rId34"/>
          <w:pgSz w:w="11900" w:h="16840"/>
          <w:pgMar w:footer="840" w:header="876" w:top="1080" w:bottom="1020" w:left="1100" w:right="1020"/>
          <w:pgNumType w:start="5"/>
        </w:sectPr>
      </w:pPr>
    </w:p>
    <w:p>
      <w:pPr>
        <w:spacing w:line="357" w:lineRule="auto" w:before="15"/>
        <w:ind w:left="147" w:right="212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44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3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后，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超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可收回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可收回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2"/>
          <w:sz w:val="22"/>
          <w:szCs w:val="22"/>
        </w:rPr>
        <w:t>指资产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的公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去</w:t>
      </w:r>
      <w:r>
        <w:rPr>
          <w:rFonts w:ascii="宋体" w:hAnsi="宋体" w:cs="宋体" w:eastAsia="宋体" w:hint="default"/>
          <w:spacing w:val="2"/>
          <w:sz w:val="22"/>
          <w:szCs w:val="22"/>
        </w:rPr>
        <w:t>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净额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现金流量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两</w:t>
      </w:r>
      <w:r>
        <w:rPr>
          <w:rFonts w:ascii="宋体" w:hAnsi="宋体" w:cs="宋体" w:eastAsia="宋体" w:hint="default"/>
          <w:spacing w:val="2"/>
          <w:sz w:val="22"/>
          <w:szCs w:val="22"/>
        </w:rPr>
        <w:t>者</w:t>
      </w:r>
      <w:r>
        <w:rPr>
          <w:rFonts w:ascii="宋体" w:hAnsi="宋体" w:cs="宋体" w:eastAsia="宋体" w:hint="default"/>
          <w:spacing w:val="2"/>
          <w:sz w:val="22"/>
          <w:szCs w:val="22"/>
        </w:rPr>
        <w:t>之间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较</w:t>
      </w:r>
      <w:r>
        <w:rPr>
          <w:rFonts w:ascii="宋体" w:hAnsi="宋体" w:cs="宋体" w:eastAsia="宋体" w:hint="default"/>
          <w:spacing w:val="2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4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者。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迹象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03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w w:val="100"/>
          <w:sz w:val="22"/>
          <w:szCs w:val="22"/>
        </w:rPr>
        <w:t>资产</w:t>
      </w:r>
      <w:r>
        <w:rPr>
          <w:rFonts w:ascii="宋体" w:hAnsi="宋体" w:cs="宋体" w:eastAsia="宋体" w:hint="default"/>
          <w:w w:val="100"/>
          <w:sz w:val="22"/>
          <w:szCs w:val="22"/>
        </w:rPr>
        <w:t>的市</w:t>
      </w:r>
      <w:r>
        <w:rPr>
          <w:rFonts w:ascii="宋体" w:hAnsi="宋体" w:cs="宋体" w:eastAsia="宋体" w:hint="default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当</w:t>
      </w:r>
      <w:r>
        <w:rPr>
          <w:rFonts w:ascii="宋体" w:hAnsi="宋体" w:cs="宋体" w:eastAsia="宋体" w:hint="default"/>
          <w:w w:val="100"/>
          <w:sz w:val="22"/>
          <w:szCs w:val="22"/>
        </w:rPr>
        <w:t>期大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度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3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其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w w:val="100"/>
          <w:sz w:val="22"/>
          <w:szCs w:val="22"/>
        </w:rPr>
        <w:t>幅</w:t>
      </w:r>
      <w:r>
        <w:rPr>
          <w:rFonts w:ascii="宋体" w:hAnsi="宋体" w:cs="宋体" w:eastAsia="宋体" w:hint="default"/>
          <w:w w:val="100"/>
          <w:sz w:val="22"/>
          <w:szCs w:val="22"/>
        </w:rPr>
        <w:t>明</w:t>
      </w:r>
      <w:r>
        <w:rPr>
          <w:rFonts w:ascii="宋体" w:hAnsi="宋体" w:cs="宋体" w:eastAsia="宋体" w:hint="default"/>
          <w:w w:val="100"/>
          <w:sz w:val="22"/>
          <w:szCs w:val="22"/>
        </w:rPr>
        <w:t>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高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因</w:t>
      </w:r>
      <w:r>
        <w:rPr>
          <w:rFonts w:ascii="宋体" w:hAnsi="宋体" w:cs="宋体" w:eastAsia="宋体" w:hint="default"/>
          <w:w w:val="100"/>
          <w:sz w:val="22"/>
          <w:szCs w:val="22"/>
        </w:rPr>
        <w:t>时</w:t>
      </w:r>
      <w:r>
        <w:rPr>
          <w:rFonts w:ascii="宋体" w:hAnsi="宋体" w:cs="宋体" w:eastAsia="宋体" w:hint="default"/>
          <w:w w:val="100"/>
          <w:sz w:val="22"/>
          <w:szCs w:val="22"/>
        </w:rPr>
        <w:t>间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推</w:t>
      </w:r>
      <w:r>
        <w:rPr>
          <w:rFonts w:ascii="宋体" w:hAnsi="宋体" w:cs="宋体" w:eastAsia="宋体" w:hint="default"/>
          <w:w w:val="100"/>
          <w:sz w:val="22"/>
          <w:szCs w:val="22"/>
        </w:rPr>
        <w:t>移</w:t>
      </w:r>
      <w:r>
        <w:rPr>
          <w:rFonts w:ascii="宋体" w:hAnsi="宋体" w:cs="宋体" w:eastAsia="宋体" w:hint="default"/>
          <w:w w:val="100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者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使</w:t>
      </w:r>
      <w:r>
        <w:rPr>
          <w:rFonts w:ascii="宋体" w:hAnsi="宋体" w:cs="宋体" w:eastAsia="宋体" w:hint="default"/>
          <w:w w:val="100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预</w:t>
      </w:r>
      <w:r>
        <w:rPr>
          <w:rFonts w:ascii="宋体" w:hAnsi="宋体" w:cs="宋体" w:eastAsia="宋体" w:hint="default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w w:val="100"/>
          <w:sz w:val="22"/>
          <w:szCs w:val="22"/>
        </w:rPr>
        <w:t>跌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39"/>
        <w:ind w:left="603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企业经营所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技术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律等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境以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资产所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的市场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近期</w:t>
      </w:r>
      <w:r>
        <w:rPr>
          <w:rFonts w:ascii="宋体" w:hAnsi="宋体" w:cs="宋体" w:eastAsia="宋体" w:hint="default"/>
          <w:sz w:val="22"/>
          <w:szCs w:val="22"/>
        </w:rPr>
        <w:t>发</w:t>
      </w:r>
    </w:p>
    <w:p>
      <w:pPr>
        <w:spacing w:before="144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大变</w:t>
      </w:r>
      <w:r>
        <w:rPr>
          <w:rFonts w:ascii="宋体" w:hAnsi="宋体" w:cs="宋体" w:eastAsia="宋体" w:hint="default"/>
          <w:sz w:val="22"/>
          <w:szCs w:val="22"/>
        </w:rPr>
        <w:t>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企业产生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139"/>
        <w:ind w:left="148" w:right="22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）市场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率或者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酬</w:t>
      </w:r>
      <w:r>
        <w:rPr>
          <w:rFonts w:ascii="宋体" w:hAnsi="宋体" w:cs="宋体" w:eastAsia="宋体" w:hint="default"/>
          <w:sz w:val="22"/>
          <w:szCs w:val="22"/>
        </w:rPr>
        <w:t>率在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企业计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金流量现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折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率，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可收回</w:t>
      </w:r>
      <w:r>
        <w:rPr>
          <w:rFonts w:ascii="宋体" w:hAnsi="宋体" w:cs="宋体" w:eastAsia="宋体" w:hint="default"/>
          <w:sz w:val="22"/>
          <w:szCs w:val="22"/>
        </w:rPr>
        <w:t>金额大</w:t>
      </w:r>
      <w:r>
        <w:rPr>
          <w:rFonts w:ascii="宋体" w:hAnsi="宋体" w:cs="宋体" w:eastAsia="宋体" w:hint="default"/>
          <w:sz w:val="22"/>
          <w:szCs w:val="22"/>
        </w:rPr>
        <w:t>幅</w:t>
      </w:r>
      <w:r>
        <w:rPr>
          <w:rFonts w:ascii="宋体" w:hAnsi="宋体" w:cs="宋体" w:eastAsia="宋体" w:hint="default"/>
          <w:sz w:val="22"/>
          <w:szCs w:val="22"/>
        </w:rPr>
        <w:t>度</w:t>
      </w:r>
      <w:r>
        <w:rPr>
          <w:rFonts w:ascii="宋体" w:hAnsi="宋体" w:cs="宋体" w:eastAsia="宋体" w:hint="default"/>
          <w:sz w:val="22"/>
          <w:szCs w:val="22"/>
        </w:rPr>
        <w:t>降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04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陈</w:t>
      </w:r>
      <w:r>
        <w:rPr>
          <w:rFonts w:ascii="宋体" w:hAnsi="宋体" w:cs="宋体" w:eastAsia="宋体" w:hint="default"/>
          <w:sz w:val="22"/>
          <w:szCs w:val="22"/>
        </w:rPr>
        <w:t>旧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体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经损</w:t>
      </w:r>
      <w:r>
        <w:rPr>
          <w:rFonts w:ascii="宋体" w:hAnsi="宋体" w:cs="宋体" w:eastAsia="宋体" w:hint="default"/>
          <w:sz w:val="22"/>
          <w:szCs w:val="22"/>
        </w:rPr>
        <w:t>坏。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04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被</w:t>
      </w:r>
      <w:r>
        <w:rPr>
          <w:rFonts w:ascii="宋体" w:hAnsi="宋体" w:cs="宋体" w:eastAsia="宋体" w:hint="default"/>
          <w:sz w:val="22"/>
          <w:szCs w:val="22"/>
        </w:rPr>
        <w:t>闲</w:t>
      </w:r>
      <w:r>
        <w:rPr>
          <w:rFonts w:ascii="宋体" w:hAnsi="宋体" w:cs="宋体" w:eastAsia="宋体" w:hint="default"/>
          <w:sz w:val="22"/>
          <w:szCs w:val="22"/>
        </w:rPr>
        <w:t>置、</w:t>
      </w:r>
      <w:r>
        <w:rPr>
          <w:rFonts w:ascii="宋体" w:hAnsi="宋体" w:cs="宋体" w:eastAsia="宋体" w:hint="default"/>
          <w:sz w:val="22"/>
          <w:szCs w:val="22"/>
        </w:rPr>
        <w:t>终</w:t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前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置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139"/>
        <w:ind w:left="148" w:right="226" w:firstLine="456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内部</w:t>
      </w:r>
      <w:r>
        <w:rPr>
          <w:rFonts w:ascii="宋体" w:hAnsi="宋体" w:cs="宋体" w:eastAsia="宋体" w:hint="default"/>
          <w:sz w:val="22"/>
          <w:szCs w:val="22"/>
        </w:rPr>
        <w:t>报告的证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绩</w:t>
      </w:r>
      <w:r>
        <w:rPr>
          <w:rFonts w:ascii="宋体" w:hAnsi="宋体" w:cs="宋体" w:eastAsia="宋体" w:hint="default"/>
          <w:sz w:val="22"/>
          <w:szCs w:val="22"/>
        </w:rPr>
        <w:t>效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如</w:t>
      </w:r>
      <w:r>
        <w:rPr>
          <w:rFonts w:ascii="宋体" w:hAnsi="宋体" w:cs="宋体" w:eastAsia="宋体" w:hint="default"/>
          <w:sz w:val="22"/>
          <w:szCs w:val="22"/>
        </w:rPr>
        <w:t>资产所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或者实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营业利润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远远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或者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计金额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29"/>
        <w:ind w:left="868" w:right="3476" w:hanging="264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7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迹象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资、</w:t>
      </w:r>
      <w:r>
        <w:rPr>
          <w:rFonts w:ascii="宋体" w:hAnsi="宋体" w:cs="宋体" w:eastAsia="宋体" w:hint="default"/>
          <w:sz w:val="22"/>
          <w:szCs w:val="22"/>
        </w:rPr>
        <w:t>奖</w:t>
      </w:r>
      <w:r>
        <w:rPr>
          <w:rFonts w:ascii="宋体" w:hAnsi="宋体" w:cs="宋体" w:eastAsia="宋体" w:hint="default"/>
          <w:sz w:val="22"/>
          <w:szCs w:val="22"/>
        </w:rPr>
        <w:t>金、</w:t>
      </w:r>
      <w:r>
        <w:rPr>
          <w:rFonts w:ascii="宋体" w:hAnsi="宋体" w:cs="宋体" w:eastAsia="宋体" w:hint="default"/>
          <w:sz w:val="22"/>
          <w:szCs w:val="22"/>
        </w:rPr>
        <w:t>津贴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贴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福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社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险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住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金、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职工</w:t>
      </w:r>
    </w:p>
    <w:p>
      <w:pPr>
        <w:spacing w:before="144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教育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费等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获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在职工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务的会</w:t>
      </w:r>
      <w:r>
        <w:rPr>
          <w:rFonts w:ascii="宋体" w:hAnsi="宋体" w:cs="宋体" w:eastAsia="宋体" w:hint="default"/>
          <w:sz w:val="22"/>
          <w:szCs w:val="22"/>
        </w:rPr>
        <w:t>计期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债，</w:t>
      </w:r>
      <w:r>
        <w:rPr>
          <w:rFonts w:ascii="宋体" w:hAnsi="宋体" w:cs="宋体" w:eastAsia="宋体" w:hint="default"/>
          <w:sz w:val="22"/>
          <w:szCs w:val="22"/>
        </w:rPr>
        <w:t>并根据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服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受</w:t>
      </w:r>
    </w:p>
    <w:p>
      <w:pPr>
        <w:spacing w:line="360" w:lineRule="auto" w:before="139"/>
        <w:ind w:left="868" w:right="129" w:hanging="72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象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关资产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。因解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动关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补偿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期损益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2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原则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担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诉讼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仲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、产</w:t>
      </w:r>
      <w:r>
        <w:rPr>
          <w:rFonts w:ascii="宋体" w:hAnsi="宋体" w:cs="宋体" w:eastAsia="宋体" w:hint="default"/>
          <w:sz w:val="22"/>
          <w:szCs w:val="22"/>
        </w:rPr>
        <w:t>品质</w:t>
      </w:r>
      <w:r>
        <w:rPr>
          <w:rFonts w:ascii="宋体" w:hAnsi="宋体" w:cs="宋体" w:eastAsia="宋体" w:hint="default"/>
          <w:sz w:val="22"/>
          <w:szCs w:val="22"/>
        </w:rPr>
        <w:t>量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裁</w:t>
      </w:r>
      <w:r>
        <w:rPr>
          <w:rFonts w:ascii="宋体" w:hAnsi="宋体" w:cs="宋体" w:eastAsia="宋体" w:hint="default"/>
          <w:sz w:val="22"/>
          <w:szCs w:val="22"/>
        </w:rPr>
        <w:t>员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31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承担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44"/>
        <w:ind w:left="863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</w:t>
      </w:r>
      <w:r>
        <w:rPr>
          <w:rFonts w:ascii="宋体" w:hAnsi="宋体" w:cs="宋体" w:eastAsia="宋体" w:hint="default"/>
          <w:sz w:val="22"/>
          <w:szCs w:val="22"/>
        </w:rPr>
        <w:t>利益流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1424" w:val="left" w:leader="none"/>
        </w:tabs>
        <w:spacing w:before="139"/>
        <w:ind w:left="863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3)</w:t>
        <w:tab/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法：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履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关现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义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需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最</w:t>
      </w:r>
      <w:r>
        <w:rPr>
          <w:rFonts w:ascii="宋体" w:hAnsi="宋体" w:cs="宋体" w:eastAsia="宋体" w:hint="default"/>
          <w:sz w:val="22"/>
          <w:szCs w:val="22"/>
        </w:rPr>
        <w:t>佳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行初</w:t>
      </w:r>
      <w:r>
        <w:rPr>
          <w:rFonts w:ascii="宋体" w:hAnsi="宋体" w:cs="宋体" w:eastAsia="宋体" w:hint="default"/>
          <w:sz w:val="22"/>
          <w:szCs w:val="22"/>
        </w:rPr>
        <w:t>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影响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现金流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反映当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357" w:lineRule="auto" w:before="15"/>
        <w:ind w:left="147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416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营业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包括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项经营活动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标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1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方；没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联系的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权，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也没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流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己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提供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139"/>
        <w:ind w:left="148" w:right="212" w:firstLine="427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流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）时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百</w:t>
      </w:r>
      <w:r>
        <w:rPr>
          <w:rFonts w:ascii="宋体" w:hAnsi="宋体" w:cs="宋体" w:eastAsia="宋体" w:hint="default"/>
          <w:sz w:val="22"/>
          <w:szCs w:val="22"/>
        </w:rPr>
        <w:t>分比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实</w:t>
      </w:r>
      <w:r>
        <w:rPr>
          <w:rFonts w:ascii="宋体" w:hAnsi="宋体" w:cs="宋体" w:eastAsia="宋体" w:hint="default"/>
          <w:sz w:val="22"/>
          <w:szCs w:val="22"/>
        </w:rPr>
        <w:t>现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75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交易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果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估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能够补偿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劳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确</w:t>
      </w:r>
    </w:p>
    <w:p>
      <w:pPr>
        <w:spacing w:before="139"/>
        <w:ind w:left="14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收入，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入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损益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户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47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使</w:t>
      </w:r>
      <w:r>
        <w:rPr>
          <w:rFonts w:ascii="宋体" w:hAnsi="宋体" w:cs="宋体" w:eastAsia="宋体" w:hint="default"/>
          <w:sz w:val="22"/>
          <w:szCs w:val="22"/>
        </w:rPr>
        <w:t>用费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360" w:lineRule="auto" w:before="139"/>
        <w:ind w:left="148" w:right="212" w:firstLine="427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收入，按</w:t>
      </w:r>
      <w:r>
        <w:rPr>
          <w:rFonts w:ascii="宋体" w:hAnsi="宋体" w:cs="宋体" w:eastAsia="宋体" w:hint="default"/>
          <w:sz w:val="22"/>
          <w:szCs w:val="22"/>
        </w:rPr>
        <w:t>协议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约</w:t>
      </w:r>
      <w:r>
        <w:rPr>
          <w:rFonts w:ascii="宋体" w:hAnsi="宋体" w:cs="宋体" w:eastAsia="宋体" w:hint="default"/>
          <w:sz w:val="22"/>
          <w:szCs w:val="22"/>
        </w:rPr>
        <w:t>定的时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和计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认使</w:t>
      </w:r>
      <w:r>
        <w:rPr>
          <w:rFonts w:ascii="宋体" w:hAnsi="宋体" w:cs="宋体" w:eastAsia="宋体" w:hint="default"/>
          <w:sz w:val="22"/>
          <w:szCs w:val="22"/>
        </w:rPr>
        <w:t>用费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868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19.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0" w:firstLine="49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靠估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同费用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；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际合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如果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本不可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立</w:t>
      </w:r>
      <w:r>
        <w:rPr>
          <w:rFonts w:ascii="宋体" w:hAnsi="宋体" w:cs="宋体" w:eastAsia="宋体" w:hint="default"/>
          <w:sz w:val="22"/>
          <w:szCs w:val="22"/>
        </w:rPr>
        <w:t>即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，不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收入。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868" w:right="1198" w:hanging="22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合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计总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将预</w:t>
      </w:r>
      <w:r>
        <w:rPr>
          <w:rFonts w:ascii="宋体" w:hAnsi="宋体" w:cs="宋体" w:eastAsia="宋体" w:hint="default"/>
          <w:sz w:val="22"/>
          <w:szCs w:val="22"/>
        </w:rPr>
        <w:t>计损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20.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府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助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148" w:right="106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在本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条件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币性资产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定的定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金额计量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非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币性资产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靠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名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(1</w:t>
      </w:r>
      <w:r>
        <w:rPr>
          <w:rFonts w:ascii="宋体" w:hAnsi="宋体" w:cs="宋体" w:eastAsia="宋体" w:hint="default"/>
          <w:spacing w:val="-2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)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计量</w:t>
      </w:r>
      <w:r>
        <w:rPr>
          <w:rFonts w:ascii="宋体" w:hAnsi="宋体" w:cs="宋体" w:eastAsia="宋体" w:hint="default"/>
          <w:spacing w:val="-2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357" w:lineRule="auto" w:before="38"/>
        <w:ind w:left="148" w:right="164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关资产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寿命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内平均分配，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补偿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479" w:right="129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税资产和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75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税资产和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2"/>
          <w:sz w:val="22"/>
          <w:szCs w:val="22"/>
        </w:rPr>
        <w:t>资产和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计税</w:t>
      </w:r>
      <w:r>
        <w:rPr>
          <w:rFonts w:ascii="宋体" w:hAnsi="宋体" w:cs="宋体" w:eastAsia="宋体" w:hint="default"/>
          <w:spacing w:val="2"/>
          <w:sz w:val="22"/>
          <w:szCs w:val="22"/>
        </w:rPr>
        <w:t>基</w:t>
      </w:r>
      <w:r>
        <w:rPr>
          <w:rFonts w:ascii="宋体" w:hAnsi="宋体" w:cs="宋体" w:eastAsia="宋体" w:hint="default"/>
          <w:spacing w:val="2"/>
          <w:sz w:val="22"/>
          <w:szCs w:val="22"/>
        </w:rPr>
        <w:t>础</w:t>
      </w:r>
      <w:r>
        <w:rPr>
          <w:rFonts w:ascii="宋体" w:hAnsi="宋体" w:cs="宋体" w:eastAsia="宋体" w:hint="default"/>
          <w:spacing w:val="2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2"/>
          <w:sz w:val="22"/>
          <w:szCs w:val="22"/>
        </w:rPr>
        <w:t>(</w:t>
      </w:r>
      <w:r>
        <w:rPr>
          <w:rFonts w:ascii="宋体" w:hAnsi="宋体" w:cs="宋体" w:eastAsia="宋体" w:hint="default"/>
          <w:spacing w:val="2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2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2"/>
          <w:sz w:val="22"/>
          <w:szCs w:val="22"/>
        </w:rPr>
        <w:t>差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)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损和税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减，</w:t>
      </w:r>
      <w:r>
        <w:rPr>
          <w:rFonts w:ascii="宋体" w:hAnsi="宋体" w:cs="宋体" w:eastAsia="宋体" w:hint="default"/>
          <w:sz w:val="22"/>
          <w:szCs w:val="22"/>
        </w:rPr>
        <w:t>视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税资产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于资产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税资产和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债，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清偿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计量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 w:line="357" w:lineRule="auto"/>
        <w:jc w:val="both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1020"/>
        </w:sectPr>
      </w:pPr>
    </w:p>
    <w:p>
      <w:pPr>
        <w:spacing w:line="357" w:lineRule="auto" w:before="15"/>
        <w:ind w:left="148" w:right="257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3139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很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用来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异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暂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足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，减</w:t>
      </w:r>
      <w:r>
        <w:rPr>
          <w:rFonts w:ascii="宋体" w:hAnsi="宋体" w:cs="宋体" w:eastAsia="宋体" w:hint="default"/>
          <w:sz w:val="22"/>
          <w:szCs w:val="22"/>
        </w:rPr>
        <w:t>记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转回。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处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146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费用</w:t>
      </w:r>
      <w:r>
        <w:rPr>
          <w:rFonts w:ascii="宋体" w:hAnsi="宋体" w:cs="宋体" w:eastAsia="宋体" w:hint="default"/>
          <w:sz w:val="22"/>
          <w:szCs w:val="22"/>
        </w:rPr>
        <w:t>包括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税和</w:t>
      </w:r>
      <w:r>
        <w:rPr>
          <w:rFonts w:ascii="宋体" w:hAnsi="宋体" w:cs="宋体" w:eastAsia="宋体" w:hint="default"/>
          <w:sz w:val="22"/>
          <w:szCs w:val="22"/>
        </w:rPr>
        <w:t>递</w:t>
      </w:r>
      <w:r>
        <w:rPr>
          <w:rFonts w:ascii="宋体" w:hAnsi="宋体" w:cs="宋体" w:eastAsia="宋体" w:hint="default"/>
          <w:sz w:val="22"/>
          <w:szCs w:val="22"/>
        </w:rPr>
        <w:t>延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除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交易和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税计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产生</w:t>
      </w:r>
      <w:r>
        <w:rPr>
          <w:rFonts w:ascii="宋体" w:hAnsi="宋体" w:cs="宋体" w:eastAsia="宋体" w:hint="default"/>
          <w:spacing w:val="-3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账面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费用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或收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益计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期损益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148" w:right="257" w:firstLine="33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指企业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照税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规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定的</w:t>
      </w:r>
      <w:r>
        <w:rPr>
          <w:rFonts w:ascii="宋体" w:hAnsi="宋体" w:cs="宋体" w:eastAsia="宋体" w:hint="default"/>
          <w:sz w:val="22"/>
          <w:szCs w:val="22"/>
        </w:rPr>
        <w:t>针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生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交易和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部</w:t>
      </w:r>
      <w:r>
        <w:rPr>
          <w:rFonts w:ascii="宋体" w:hAnsi="宋体" w:cs="宋体" w:eastAsia="宋体" w:hint="default"/>
          <w:sz w:val="22"/>
          <w:szCs w:val="22"/>
        </w:rPr>
        <w:t>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金额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交所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照资产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得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税资产和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递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所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债在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有的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之间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差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86"/>
        <w:ind w:left="546" w:right="4784" w:firstLine="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五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税</w:t>
      </w:r>
      <w:r>
        <w:rPr>
          <w:rFonts w:ascii="Microsoft JhengHei" w:hAnsi="Microsoft JhengHei" w:cs="Microsoft JhengHei" w:eastAsia="Microsoft JhengHei" w:hint="default"/>
          <w:b/>
          <w:bCs/>
          <w:sz w:val="24"/>
          <w:szCs w:val="24"/>
        </w:rPr>
        <w:t>项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种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0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5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148" w:right="252" w:firstLine="398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根据</w:t>
      </w:r>
      <w:r>
        <w:rPr>
          <w:rFonts w:ascii="宋体" w:hAnsi="宋体" w:cs="宋体" w:eastAsia="宋体" w:hint="default"/>
          <w:sz w:val="22"/>
          <w:szCs w:val="22"/>
        </w:rPr>
        <w:t>国务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关于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通知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4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起，原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低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优</w:t>
      </w:r>
      <w:r>
        <w:rPr>
          <w:rFonts w:ascii="宋体" w:hAnsi="宋体" w:cs="宋体" w:eastAsia="宋体" w:hint="default"/>
          <w:sz w:val="22"/>
          <w:szCs w:val="22"/>
        </w:rPr>
        <w:t>惠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，在新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施行后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逐</w:t>
      </w:r>
      <w:r>
        <w:rPr>
          <w:rFonts w:ascii="宋体" w:hAnsi="宋体" w:cs="宋体" w:eastAsia="宋体" w:hint="default"/>
          <w:sz w:val="22"/>
          <w:szCs w:val="22"/>
        </w:rPr>
        <w:t>步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渡</w:t>
      </w:r>
      <w:r>
        <w:rPr>
          <w:rFonts w:ascii="宋体" w:hAnsi="宋体" w:cs="宋体" w:eastAsia="宋体" w:hint="default"/>
          <w:sz w:val="22"/>
          <w:szCs w:val="22"/>
        </w:rPr>
        <w:t>到</w:t>
      </w:r>
      <w:r>
        <w:rPr>
          <w:rFonts w:ascii="宋体" w:hAnsi="宋体" w:cs="宋体" w:eastAsia="宋体" w:hint="default"/>
          <w:sz w:val="22"/>
          <w:szCs w:val="22"/>
        </w:rPr>
        <w:t>法定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享</w:t>
      </w:r>
      <w:r>
        <w:rPr>
          <w:rFonts w:ascii="宋体" w:hAnsi="宋体" w:cs="宋体" w:eastAsia="宋体" w:hint="default"/>
          <w:sz w:val="22"/>
          <w:szCs w:val="22"/>
        </w:rPr>
        <w:t>受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15%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18%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22%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24%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故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企业所</w:t>
      </w:r>
      <w:r>
        <w:rPr>
          <w:rFonts w:ascii="宋体" w:hAnsi="宋体" w:cs="宋体" w:eastAsia="宋体" w:hint="default"/>
          <w:sz w:val="22"/>
          <w:szCs w:val="22"/>
        </w:rPr>
        <w:t>得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24%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商品销</w:t>
      </w:r>
      <w:r>
        <w:rPr>
          <w:rFonts w:ascii="宋体" w:hAnsi="宋体" w:cs="宋体" w:eastAsia="宋体" w:hint="default"/>
          <w:sz w:val="22"/>
          <w:szCs w:val="22"/>
        </w:rPr>
        <w:t>售收入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销商品销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材</w:t>
      </w:r>
      <w:r>
        <w:rPr>
          <w:rFonts w:ascii="宋体" w:hAnsi="宋体" w:cs="宋体" w:eastAsia="宋体" w:hint="default"/>
          <w:sz w:val="22"/>
          <w:szCs w:val="22"/>
        </w:rPr>
        <w:t>料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项税额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扣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率为</w:t>
      </w:r>
      <w:r>
        <w:rPr>
          <w:rFonts w:ascii="宋体" w:hAnsi="宋体" w:cs="宋体" w:eastAsia="宋体" w:hint="default"/>
          <w:spacing w:val="-4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中：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出口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而</w:t>
      </w:r>
      <w:r>
        <w:rPr>
          <w:rFonts w:ascii="宋体" w:hAnsi="宋体" w:cs="宋体" w:eastAsia="宋体" w:hint="default"/>
          <w:sz w:val="22"/>
          <w:szCs w:val="22"/>
        </w:rPr>
        <w:t>支</w:t>
      </w:r>
    </w:p>
    <w:p>
      <w:pPr>
        <w:spacing w:line="357" w:lineRule="auto" w:before="139"/>
        <w:ind w:left="546" w:right="2804" w:hanging="39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以申</w:t>
      </w:r>
      <w:r>
        <w:rPr>
          <w:rFonts w:ascii="宋体" w:hAnsi="宋体" w:cs="宋体" w:eastAsia="宋体" w:hint="default"/>
          <w:sz w:val="22"/>
          <w:szCs w:val="22"/>
        </w:rPr>
        <w:t>请</w:t>
      </w:r>
      <w:r>
        <w:rPr>
          <w:rFonts w:ascii="宋体" w:hAnsi="宋体" w:cs="宋体" w:eastAsia="宋体" w:hint="default"/>
          <w:sz w:val="22"/>
          <w:szCs w:val="22"/>
        </w:rPr>
        <w:t>退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增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应纳</w:t>
      </w:r>
      <w:r>
        <w:rPr>
          <w:rFonts w:ascii="宋体" w:hAnsi="宋体" w:cs="宋体" w:eastAsia="宋体" w:hint="default"/>
          <w:sz w:val="22"/>
          <w:szCs w:val="22"/>
        </w:rPr>
        <w:t>税额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销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抵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项税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589" w:right="280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租赁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营业税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适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6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城</w:t>
      </w:r>
      <w:r>
        <w:rPr>
          <w:rFonts w:ascii="宋体" w:hAnsi="宋体" w:cs="宋体" w:eastAsia="宋体" w:hint="default"/>
          <w:sz w:val="22"/>
          <w:szCs w:val="22"/>
        </w:rPr>
        <w:t>建</w:t>
      </w:r>
      <w:r>
        <w:rPr>
          <w:rFonts w:ascii="宋体" w:hAnsi="宋体" w:cs="宋体" w:eastAsia="宋体" w:hint="default"/>
          <w:sz w:val="22"/>
          <w:szCs w:val="22"/>
        </w:rPr>
        <w:t>税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教育费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加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城</w:t>
      </w:r>
      <w:r>
        <w:rPr>
          <w:rFonts w:ascii="宋体" w:hAnsi="宋体" w:cs="宋体" w:eastAsia="宋体" w:hint="default"/>
          <w:w w:val="100"/>
          <w:sz w:val="22"/>
          <w:szCs w:val="22"/>
        </w:rPr>
        <w:t>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教育费</w:t>
      </w:r>
      <w:r>
        <w:rPr>
          <w:rFonts w:ascii="宋体" w:hAnsi="宋体" w:cs="宋体" w:eastAsia="宋体" w:hint="default"/>
          <w:w w:val="100"/>
          <w:sz w:val="22"/>
          <w:szCs w:val="22"/>
        </w:rPr>
        <w:t>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加</w:t>
      </w:r>
      <w:r>
        <w:rPr>
          <w:rFonts w:ascii="宋体" w:hAnsi="宋体" w:cs="宋体" w:eastAsia="宋体" w:hint="default"/>
          <w:w w:val="100"/>
          <w:sz w:val="22"/>
          <w:szCs w:val="22"/>
        </w:rPr>
        <w:t>均</w:t>
      </w:r>
      <w:r>
        <w:rPr>
          <w:rFonts w:ascii="宋体" w:hAnsi="宋体" w:cs="宋体" w:eastAsia="宋体" w:hint="default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w w:val="100"/>
          <w:sz w:val="22"/>
          <w:szCs w:val="22"/>
        </w:rPr>
        <w:t>应纳</w:t>
      </w:r>
      <w:r>
        <w:rPr>
          <w:rFonts w:ascii="宋体" w:hAnsi="宋体" w:cs="宋体" w:eastAsia="宋体" w:hint="default"/>
          <w:w w:val="100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值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营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w w:val="100"/>
          <w:sz w:val="22"/>
          <w:szCs w:val="22"/>
        </w:rPr>
        <w:t>税额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w w:val="100"/>
          <w:sz w:val="22"/>
          <w:szCs w:val="22"/>
        </w:rPr>
        <w:t>计税</w:t>
      </w:r>
      <w:r>
        <w:rPr>
          <w:rFonts w:ascii="宋体" w:hAnsi="宋体" w:cs="宋体" w:eastAsia="宋体" w:hint="default"/>
          <w:w w:val="100"/>
          <w:sz w:val="22"/>
          <w:szCs w:val="22"/>
        </w:rPr>
        <w:t>依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据</w:t>
      </w:r>
      <w:r>
        <w:rPr>
          <w:rFonts w:ascii="宋体" w:hAnsi="宋体" w:cs="宋体" w:eastAsia="宋体" w:hint="default"/>
          <w:spacing w:val="-1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适</w:t>
      </w:r>
      <w:r>
        <w:rPr>
          <w:rFonts w:ascii="宋体" w:hAnsi="宋体" w:cs="宋体" w:eastAsia="宋体" w:hint="default"/>
          <w:w w:val="100"/>
          <w:sz w:val="22"/>
          <w:szCs w:val="22"/>
        </w:rPr>
        <w:t>用</w:t>
      </w:r>
      <w:r>
        <w:rPr>
          <w:rFonts w:ascii="宋体" w:hAnsi="宋体" w:cs="宋体" w:eastAsia="宋体" w:hint="default"/>
          <w:w w:val="100"/>
          <w:sz w:val="22"/>
          <w:szCs w:val="22"/>
        </w:rPr>
        <w:t>税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率</w:t>
      </w:r>
      <w:r>
        <w:rPr>
          <w:rFonts w:ascii="宋体" w:hAnsi="宋体" w:cs="宋体" w:eastAsia="宋体" w:hint="default"/>
          <w:w w:val="100"/>
          <w:sz w:val="22"/>
          <w:szCs w:val="22"/>
        </w:rPr>
        <w:t>分</w:t>
      </w:r>
      <w:r>
        <w:rPr>
          <w:rFonts w:ascii="宋体" w:hAnsi="宋体" w:cs="宋体" w:eastAsia="宋体" w:hint="default"/>
          <w:w w:val="100"/>
          <w:sz w:val="22"/>
          <w:szCs w:val="22"/>
        </w:rPr>
        <w:t>别</w:t>
      </w:r>
      <w:r>
        <w:rPr>
          <w:rFonts w:ascii="宋体" w:hAnsi="宋体" w:cs="宋体" w:eastAsia="宋体" w:hint="default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7%</w:t>
      </w:r>
      <w:r>
        <w:rPr>
          <w:rFonts w:ascii="宋体" w:hAnsi="宋体" w:cs="宋体" w:eastAsia="宋体" w:hint="default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3%</w:t>
      </w:r>
      <w:r>
        <w:rPr>
          <w:rFonts w:ascii="宋体" w:hAnsi="宋体" w:cs="宋体" w:eastAsia="宋体" w:hint="default"/>
          <w:spacing w:val="-116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before="136"/>
        <w:ind w:left="59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六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表主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项目注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释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47"/>
        <w:ind w:left="5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16pt;margin-top:20.237661pt;width:480.181167pt;height:61.92pt;mso-position-horizontal-relative:page;mso-position-vertical-relative:paragraph;z-index:-431368" type="#_x0000_t75" stroked="false">
            <v:imagedata r:id="rId35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币资金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4"/>
          <w:szCs w:val="4"/>
        </w:rPr>
      </w:pP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3"/>
        <w:gridCol w:w="406"/>
        <w:gridCol w:w="1313"/>
        <w:gridCol w:w="3821"/>
        <w:gridCol w:w="2899"/>
      </w:tblGrid>
      <w:tr>
        <w:trPr>
          <w:trHeight w:val="326" w:hRule="exact"/>
        </w:trPr>
        <w:tc>
          <w:tcPr>
            <w:tcW w:w="112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40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1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2"/>
                <w:szCs w:val="22"/>
              </w:rPr>
              <w:t>项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2"/>
                <w:szCs w:val="22"/>
              </w:rPr>
            </w:r>
          </w:p>
        </w:tc>
        <w:tc>
          <w:tcPr>
            <w:tcW w:w="131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16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2"/>
                <w:szCs w:val="2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2"/>
                <w:szCs w:val="22"/>
              </w:rPr>
            </w:r>
          </w:p>
        </w:tc>
        <w:tc>
          <w:tcPr>
            <w:tcW w:w="382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19" w:right="0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89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right="113"/>
              <w:jc w:val="righ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12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现金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9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10,067.45 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3,653.56 </w:t>
            </w:r>
          </w:p>
        </w:tc>
      </w:tr>
      <w:tr>
        <w:trPr>
          <w:trHeight w:val="310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行存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8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left="92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22,256,055.40 </w:t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66" w:lineRule="exact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54,536,374.50 </w:t>
            </w:r>
          </w:p>
        </w:tc>
      </w:tr>
      <w:tr>
        <w:trPr>
          <w:trHeight w:val="315" w:hRule="exact"/>
        </w:trPr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4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2"/>
                <w:szCs w:val="22"/>
              </w:rPr>
            </w:r>
          </w:p>
        </w:tc>
        <w:tc>
          <w:tcPr>
            <w:tcW w:w="131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89" w:lineRule="exact"/>
              <w:ind w:left="16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100"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w w:val="100"/>
                <w:sz w:val="22"/>
                <w:szCs w:val="22"/>
              </w:rPr>
            </w:r>
          </w:p>
        </w:tc>
        <w:tc>
          <w:tcPr>
            <w:tcW w:w="382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94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22,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266,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122.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85</w:t>
            </w:r>
            <w:r>
              <w:rPr>
                <w:rFonts w:ascii="Arial"/>
                <w:sz w:val="22"/>
              </w:rPr>
            </w:r>
          </w:p>
        </w:tc>
        <w:tc>
          <w:tcPr>
            <w:tcW w:w="289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91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54,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540,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028.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06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right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76" w:footer="840" w:top="1080" w:bottom="1020" w:left="110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67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300" w:lineRule="auto" w:before="25"/>
        <w:ind w:left="1106" w:right="457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币资金</w:t>
      </w:r>
      <w:r>
        <w:rPr>
          <w:rFonts w:ascii="宋体" w:hAnsi="宋体" w:cs="宋体" w:eastAsia="宋体" w:hint="default"/>
          <w:sz w:val="22"/>
          <w:szCs w:val="22"/>
        </w:rPr>
        <w:t>减少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偿还借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致。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7"/>
        <w:ind w:left="1149" w:right="457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3782" w:lineRule="exact"/>
        <w:ind w:left="25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75"/>
          <w:sz w:val="20"/>
          <w:szCs w:val="20"/>
        </w:rPr>
        <w:pict>
          <v:group style="width:506.65pt;height:189.15pt;mso-position-horizontal-relative:char;mso-position-vertical-relative:line" coordorigin="0,0" coordsize="10133,3783">
            <v:group style="position:absolute;left:34;top:14;width:1560;height:2" coordorigin="34,14" coordsize="1560,2">
              <v:shape style="position:absolute;left:34;top:14;width:1560;height:2" coordorigin="34,14" coordsize="1560,0" path="m34,14l1594,14e" filled="false" stroked="true" strokeweight="1.44pt" strokecolor="#000000">
                <v:path arrowok="t"/>
              </v:shape>
            </v:group>
            <v:group style="position:absolute;left:1594;top:14;width:29;height:2" coordorigin="1594,14" coordsize="29,2">
              <v:shape style="position:absolute;left:1594;top:14;width:29;height:2" coordorigin="1594,14" coordsize="29,0" path="m1594,14l1622,14e" filled="false" stroked="true" strokeweight="1.44pt" strokecolor="#000000">
                <v:path arrowok="t"/>
              </v:shape>
            </v:group>
            <v:group style="position:absolute;left:1622;top:14;width:4181;height:2" coordorigin="1622,14" coordsize="4181,2">
              <v:shape style="position:absolute;left:1622;top:14;width:4181;height:2" coordorigin="1622,14" coordsize="4181,0" path="m1622,14l5803,14e" filled="false" stroked="true" strokeweight="1.44pt" strokecolor="#000000">
                <v:path arrowok="t"/>
              </v:shape>
            </v:group>
            <v:group style="position:absolute;left:5803;top:14;width:29;height:2" coordorigin="5803,14" coordsize="29,2">
              <v:shape style="position:absolute;left:5803;top:14;width:29;height:2" coordorigin="5803,14" coordsize="29,0" path="m5803,14l5832,14e" filled="false" stroked="true" strokeweight="1.44pt" strokecolor="#000000">
                <v:path arrowok="t"/>
              </v:shape>
            </v:group>
            <v:group style="position:absolute;left:5832;top:14;width:4277;height:2" coordorigin="5832,14" coordsize="4277,2">
              <v:shape style="position:absolute;left:5832;top:14;width:4277;height:2" coordorigin="5832,14" coordsize="4277,0" path="m5832,14l10109,14e" filled="false" stroked="true" strokeweight="1.44pt" strokecolor="#000000">
                <v:path arrowok="t"/>
              </v:shape>
            </v:group>
            <v:group style="position:absolute;left:14;top:3768;width:1580;height:2" coordorigin="14,3768" coordsize="1580,2">
              <v:shape style="position:absolute;left:14;top:3768;width:1580;height:2" coordorigin="14,3768" coordsize="1580,0" path="m14,3768l1594,3768e" filled="false" stroked="true" strokeweight="1.44pt" strokecolor="#000000">
                <v:path arrowok="t"/>
              </v:shape>
            </v:group>
            <v:group style="position:absolute;left:1594;top:3768;width:29;height:2" coordorigin="1594,3768" coordsize="29,2">
              <v:shape style="position:absolute;left:1594;top:3768;width:29;height:2" coordorigin="1594,3768" coordsize="29,0" path="m1594,3768l1622,3768e" filled="false" stroked="true" strokeweight="1.44pt" strokecolor="#000000">
                <v:path arrowok="t"/>
              </v:shape>
            </v:group>
            <v:group style="position:absolute;left:1622;top:3768;width:1239;height:2" coordorigin="1622,3768" coordsize="1239,2">
              <v:shape style="position:absolute;left:1622;top:3768;width:1239;height:2" coordorigin="1622,3768" coordsize="1239,0" path="m1622,3768l2861,3768e" filled="false" stroked="true" strokeweight="1.44pt" strokecolor="#000000">
                <v:path arrowok="t"/>
              </v:shape>
            </v:group>
            <v:group style="position:absolute;left:2861;top:3768;width:29;height:2" coordorigin="2861,3768" coordsize="29,2">
              <v:shape style="position:absolute;left:2861;top:3768;width:29;height:2" coordorigin="2861,3768" coordsize="29,0" path="m2861,3768l2890,3768e" filled="false" stroked="true" strokeweight="1.44pt" strokecolor="#000000">
                <v:path arrowok="t"/>
              </v:shape>
            </v:group>
            <v:group style="position:absolute;left:2890;top:3768;width:812;height:2" coordorigin="2890,3768" coordsize="812,2">
              <v:shape style="position:absolute;left:2890;top:3768;width:812;height:2" coordorigin="2890,3768" coordsize="812,0" path="m2890,3768l3701,3768e" filled="false" stroked="true" strokeweight="1.44pt" strokecolor="#000000">
                <v:path arrowok="t"/>
              </v:shape>
            </v:group>
            <v:group style="position:absolute;left:3701;top:3768;width:29;height:2" coordorigin="3701,3768" coordsize="29,2">
              <v:shape style="position:absolute;left:3701;top:3768;width:29;height:2" coordorigin="3701,3768" coordsize="29,0" path="m3701,3768l3730,3768e" filled="false" stroked="true" strokeweight="1.44pt" strokecolor="#000000">
                <v:path arrowok="t"/>
              </v:shape>
            </v:group>
            <v:group style="position:absolute;left:3730;top:3768;width:1229;height:2" coordorigin="3730,3768" coordsize="1229,2">
              <v:shape style="position:absolute;left:3730;top:3768;width:1229;height:2" coordorigin="3730,3768" coordsize="1229,0" path="m3730,3768l4958,3768e" filled="false" stroked="true" strokeweight="1.44pt" strokecolor="#000000">
                <v:path arrowok="t"/>
              </v:shape>
            </v:group>
            <v:group style="position:absolute;left:4958;top:3768;width:29;height:2" coordorigin="4958,3768" coordsize="29,2">
              <v:shape style="position:absolute;left:4958;top:3768;width:29;height:2" coordorigin="4958,3768" coordsize="29,0" path="m4958,3768l4987,3768e" filled="false" stroked="true" strokeweight="1.44pt" strokecolor="#000000">
                <v:path arrowok="t"/>
              </v:shape>
            </v:group>
            <v:group style="position:absolute;left:4987;top:3768;width:816;height:2" coordorigin="4987,3768" coordsize="816,2">
              <v:shape style="position:absolute;left:4987;top:3768;width:816;height:2" coordorigin="4987,3768" coordsize="816,0" path="m4987,3768l5803,3768e" filled="false" stroked="true" strokeweight="1.44pt" strokecolor="#000000">
                <v:path arrowok="t"/>
              </v:shape>
            </v:group>
            <v:group style="position:absolute;left:5803;top:3768;width:29;height:2" coordorigin="5803,3768" coordsize="29,2">
              <v:shape style="position:absolute;left:5803;top:3768;width:29;height:2" coordorigin="5803,3768" coordsize="29,0" path="m5803,3768l5832,3768e" filled="false" stroked="true" strokeweight="1.44pt" strokecolor="#000000">
                <v:path arrowok="t"/>
              </v:shape>
            </v:group>
            <v:group style="position:absolute;left:5832;top:3768;width:1229;height:2" coordorigin="5832,3768" coordsize="1229,2">
              <v:shape style="position:absolute;left:5832;top:3768;width:1229;height:2" coordorigin="5832,3768" coordsize="1229,0" path="m5832,3768l7061,3768e" filled="false" stroked="true" strokeweight="1.44pt" strokecolor="#000000">
                <v:path arrowok="t"/>
              </v:shape>
            </v:group>
            <v:group style="position:absolute;left:7061;top:3768;width:29;height:2" coordorigin="7061,3768" coordsize="29,2">
              <v:shape style="position:absolute;left:7061;top:3768;width:29;height:2" coordorigin="7061,3768" coordsize="29,0" path="m7061,3768l7090,3768e" filled="false" stroked="true" strokeweight="1.44pt" strokecolor="#000000">
                <v:path arrowok="t"/>
              </v:shape>
            </v:group>
            <v:group style="position:absolute;left:7090;top:3768;width:917;height:2" coordorigin="7090,3768" coordsize="917,2">
              <v:shape style="position:absolute;left:7090;top:3768;width:917;height:2" coordorigin="7090,3768" coordsize="917,0" path="m7090,3768l8006,3768e" filled="false" stroked="true" strokeweight="1.44pt" strokecolor="#000000">
                <v:path arrowok="t"/>
              </v:shape>
            </v:group>
            <v:group style="position:absolute;left:8006;top:3768;width:29;height:2" coordorigin="8006,3768" coordsize="29,2">
              <v:shape style="position:absolute;left:8006;top:3768;width:29;height:2" coordorigin="8006,3768" coordsize="29,0" path="m8006,3768l8035,3768e" filled="false" stroked="true" strokeweight="1.44pt" strokecolor="#000000">
                <v:path arrowok="t"/>
              </v:shape>
            </v:group>
            <v:group style="position:absolute;left:8035;top:3768;width:1234;height:2" coordorigin="8035,3768" coordsize="1234,2">
              <v:shape style="position:absolute;left:8035;top:3768;width:1234;height:2" coordorigin="8035,3768" coordsize="1234,0" path="m8035,3768l9269,3768e" filled="false" stroked="true" strokeweight="1.44pt" strokecolor="#000000">
                <v:path arrowok="t"/>
              </v:shape>
              <v:shape style="position:absolute;left:29;top:29;width:10080;height:3725" type="#_x0000_t75" stroked="false">
                <v:imagedata r:id="rId36" o:title=""/>
              </v:shape>
            </v:group>
            <v:group style="position:absolute;left:9269;top:3768;width:29;height:2" coordorigin="9269,3768" coordsize="29,2">
              <v:shape style="position:absolute;left:9269;top:3768;width:29;height:2" coordorigin="9269,3768" coordsize="29,0" path="m9269,3768l9298,3768e" filled="false" stroked="true" strokeweight="1.44pt" strokecolor="#000000">
                <v:path arrowok="t"/>
              </v:shape>
            </v:group>
            <v:group style="position:absolute;left:9298;top:3768;width:821;height:2" coordorigin="9298,3768" coordsize="821,2">
              <v:shape style="position:absolute;left:9298;top:3768;width:821;height:2" coordorigin="9298,3768" coordsize="821,0" path="m9298,3768l10118,3768e" filled="false" stroked="true" strokeweight="1.44pt" strokecolor="#000000">
                <v:path arrowok="t"/>
              </v:shape>
              <v:shape style="position:absolute;left:139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64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522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016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010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898;top:51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112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16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67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208;top:51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418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22;width:1378;height:66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并</w:t>
                      </w:r>
                    </w:p>
                    <w:p>
                      <w:pPr>
                        <w:spacing w:line="244" w:lineRule="auto"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单项计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-6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438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3274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536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702;top:1069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6638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7584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846;top:1069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0008;top:1069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1562;width:1378;height:2147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64" w:lineRule="auto"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虽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6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单项计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坏</w:t>
                      </w:r>
                    </w:p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账准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收账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358" w:lineRule="exact" w:before="7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390;top:1553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9696;top:1553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2198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3245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296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398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7502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8606;top:1688;width:1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2438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3274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4536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5702;top:2053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6638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7584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8846;top:2053;width:406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0008;top:2053;width:8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w w:val="99"/>
                          <w:sz w:val="16"/>
                        </w:rPr>
                        <w:t> </w:t>
                      </w:r>
                      <w:r>
                        <w:rPr>
                          <w:rFonts w:ascii="宋体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1800;top:2806;width:104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3115;top:2806;width:5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3898;top:2806;width:104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5218;top:2806;width:5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6000;top:2806;width:104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7426;top:2806;width:5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8208;top:2806;width:104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7,762,363.27 </w:t>
                      </w:r>
                    </w:p>
                  </w:txbxContent>
                </v:textbox>
                <w10:wrap type="none"/>
              </v:shape>
              <v:shape style="position:absolute;left:9523;top:2806;width:564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宋体"/>
                          <w:sz w:val="16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1800;top:3496;width:96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6"/>
                        </w:rPr>
                        <w:t>27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115;top:3496;width:485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6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6"/>
                        </w:rPr>
                        <w:t>00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3898;top:3496;width:96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6"/>
                        </w:rPr>
                        <w:t>27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5349;top:3499;width:5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000;top:3496;width:96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6"/>
                        </w:rPr>
                        <w:t>27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7426;top:3496;width:485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16"/>
                        </w:rPr>
                        <w:t>100.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16"/>
                        </w:rPr>
                        <w:t>00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8208;top:3496;width:960;height:159" type="#_x0000_t202" filled="false" stroked="false">
                <v:textbox inset="0,0,0,0">
                  <w:txbxContent>
                    <w:p>
                      <w:pPr>
                        <w:spacing w:line="158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6"/>
                          <w:szCs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762,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16"/>
                        </w:rPr>
                        <w:t>363.</w:t>
                      </w:r>
                      <w:r>
                        <w:rPr>
                          <w:rFonts w:ascii="Arial"/>
                          <w:b/>
                          <w:spacing w:val="-36"/>
                          <w:sz w:val="16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5"/>
                          <w:sz w:val="16"/>
                        </w:rPr>
                        <w:t>27</w:t>
                      </w:r>
                      <w:r>
                        <w:rPr>
                          <w:rFonts w:ascii="Arial"/>
                          <w:sz w:val="16"/>
                        </w:rPr>
                      </w:r>
                    </w:p>
                  </w:txbxContent>
                </v:textbox>
                <w10:wrap type="none"/>
              </v:shape>
              <v:shape style="position:absolute;left:9654;top:3499;width:5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75"/>
          <w:sz w:val="20"/>
          <w:szCs w:val="20"/>
        </w:rPr>
      </w:r>
    </w:p>
    <w:p>
      <w:pPr>
        <w:spacing w:line="252" w:lineRule="exact" w:before="0"/>
        <w:ind w:left="110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虽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before="139"/>
        <w:ind w:left="110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7,762,363.27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全部在</w:t>
      </w:r>
      <w:r>
        <w:rPr>
          <w:rFonts w:ascii="宋体" w:hAnsi="宋体" w:cs="宋体" w:eastAsia="宋体" w:hint="default"/>
          <w:sz w:val="22"/>
          <w:szCs w:val="22"/>
        </w:rPr>
        <w:t>五年</w:t>
      </w:r>
      <w:r>
        <w:rPr>
          <w:rFonts w:ascii="宋体" w:hAnsi="宋体" w:cs="宋体" w:eastAsia="宋体" w:hint="default"/>
          <w:sz w:val="22"/>
          <w:szCs w:val="22"/>
        </w:rPr>
        <w:t>以</w:t>
      </w:r>
    </w:p>
    <w:p>
      <w:pPr>
        <w:spacing w:before="144"/>
        <w:ind w:left="7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pacing w:val="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9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7"/>
        <w:rPr>
          <w:rFonts w:ascii="宋体" w:hAnsi="宋体" w:cs="宋体" w:eastAsia="宋体" w:hint="default"/>
          <w:sz w:val="8"/>
          <w:szCs w:val="8"/>
        </w:rPr>
      </w:pPr>
    </w:p>
    <w:p>
      <w:pPr>
        <w:spacing w:before="32"/>
        <w:ind w:left="1106" w:right="457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1149" w:right="4574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4142" w:lineRule="exact"/>
        <w:ind w:left="11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2"/>
          <w:sz w:val="20"/>
          <w:szCs w:val="20"/>
        </w:rPr>
        <w:pict>
          <v:group style="width:513.6pt;height:207.15pt;mso-position-horizontal-relative:char;mso-position-vertical-relative:line" coordorigin="0,0" coordsize="10272,4143">
            <v:group style="position:absolute;left:34;top:14;width:1560;height:2" coordorigin="34,14" coordsize="1560,2">
              <v:shape style="position:absolute;left:34;top:14;width:1560;height:2" coordorigin="34,14" coordsize="1560,0" path="m34,14l1594,14e" filled="false" stroked="true" strokeweight="1.44pt" strokecolor="#000000">
                <v:path arrowok="t"/>
              </v:shape>
            </v:group>
            <v:group style="position:absolute;left:1594;top:14;width:29;height:2" coordorigin="1594,14" coordsize="29,2">
              <v:shape style="position:absolute;left:1594;top:14;width:29;height:2" coordorigin="1594,14" coordsize="29,0" path="m1594,14l1622,14e" filled="false" stroked="true" strokeweight="1.44pt" strokecolor="#000000">
                <v:path arrowok="t"/>
              </v:shape>
            </v:group>
            <v:group style="position:absolute;left:1622;top:14;width:4215;height:2" coordorigin="1622,14" coordsize="4215,2">
              <v:shape style="position:absolute;left:1622;top:14;width:4215;height:2" coordorigin="1622,14" coordsize="4215,0" path="m1622,14l5837,14e" filled="false" stroked="true" strokeweight="1.44pt" strokecolor="#000000">
                <v:path arrowok="t"/>
              </v:shape>
            </v:group>
            <v:group style="position:absolute;left:5837;top:14;width:29;height:2" coordorigin="5837,14" coordsize="29,2">
              <v:shape style="position:absolute;left:5837;top:14;width:29;height:2" coordorigin="5837,14" coordsize="29,0" path="m5837,14l5866,14e" filled="false" stroked="true" strokeweight="1.44pt" strokecolor="#000000">
                <v:path arrowok="t"/>
              </v:shape>
            </v:group>
            <v:group style="position:absolute;left:5866;top:14;width:4383;height:2" coordorigin="5866,14" coordsize="4383,2">
              <v:shape style="position:absolute;left:5866;top:14;width:4383;height:2" coordorigin="5866,14" coordsize="4383,0" path="m5866,14l10248,14e" filled="false" stroked="true" strokeweight="1.44pt" strokecolor="#000000">
                <v:path arrowok="t"/>
              </v:shape>
            </v:group>
            <v:group style="position:absolute;left:14;top:4128;width:1580;height:2" coordorigin="14,4128" coordsize="1580,2">
              <v:shape style="position:absolute;left:14;top:4128;width:1580;height:2" coordorigin="14,4128" coordsize="1580,0" path="m14,4128l1594,4128e" filled="false" stroked="true" strokeweight="1.44pt" strokecolor="#000000">
                <v:path arrowok="t"/>
              </v:shape>
            </v:group>
            <v:group style="position:absolute;left:1594;top:4128;width:29;height:2" coordorigin="1594,4128" coordsize="29,2">
              <v:shape style="position:absolute;left:1594;top:4128;width:29;height:2" coordorigin="1594,4128" coordsize="29,0" path="m1594,4128l1622,4128e" filled="false" stroked="true" strokeweight="1.44pt" strokecolor="#000000">
                <v:path arrowok="t"/>
              </v:shape>
            </v:group>
            <v:group style="position:absolute;left:1622;top:4128;width:1272;height:2" coordorigin="1622,4128" coordsize="1272,2">
              <v:shape style="position:absolute;left:1622;top:4128;width:1272;height:2" coordorigin="1622,4128" coordsize="1272,0" path="m1622,4128l2894,4128e" filled="false" stroked="true" strokeweight="1.44pt" strokecolor="#000000">
                <v:path arrowok="t"/>
              </v:shape>
            </v:group>
            <v:group style="position:absolute;left:2894;top:4128;width:29;height:2" coordorigin="2894,4128" coordsize="29,2">
              <v:shape style="position:absolute;left:2894;top:4128;width:29;height:2" coordorigin="2894,4128" coordsize="29,0" path="m2894,4128l2923,4128e" filled="false" stroked="true" strokeweight="1.44pt" strokecolor="#000000">
                <v:path arrowok="t"/>
              </v:shape>
            </v:group>
            <v:group style="position:absolute;left:2923;top:4128;width:812;height:2" coordorigin="2923,4128" coordsize="812,2">
              <v:shape style="position:absolute;left:2923;top:4128;width:812;height:2" coordorigin="2923,4128" coordsize="812,0" path="m2923,4128l3734,4128e" filled="false" stroked="true" strokeweight="1.44pt" strokecolor="#000000">
                <v:path arrowok="t"/>
              </v:shape>
            </v:group>
            <v:group style="position:absolute;left:3734;top:4128;width:29;height:2" coordorigin="3734,4128" coordsize="29,2">
              <v:shape style="position:absolute;left:3734;top:4128;width:29;height:2" coordorigin="3734,4128" coordsize="29,0" path="m3734,4128l3763,4128e" filled="false" stroked="true" strokeweight="1.44pt" strokecolor="#000000">
                <v:path arrowok="t"/>
              </v:shape>
            </v:group>
            <v:group style="position:absolute;left:3763;top:4128;width:1234;height:2" coordorigin="3763,4128" coordsize="1234,2">
              <v:shape style="position:absolute;left:3763;top:4128;width:1234;height:2" coordorigin="3763,4128" coordsize="1234,0" path="m3763,4128l4997,4128e" filled="false" stroked="true" strokeweight="1.44pt" strokecolor="#000000">
                <v:path arrowok="t"/>
              </v:shape>
            </v:group>
            <v:group style="position:absolute;left:4997;top:4128;width:29;height:2" coordorigin="4997,4128" coordsize="29,2">
              <v:shape style="position:absolute;left:4997;top:4128;width:29;height:2" coordorigin="4997,4128" coordsize="29,0" path="m4997,4128l5026,4128e" filled="false" stroked="true" strokeweight="1.44pt" strokecolor="#000000">
                <v:path arrowok="t"/>
              </v:shape>
            </v:group>
            <v:group style="position:absolute;left:5026;top:4128;width:812;height:2" coordorigin="5026,4128" coordsize="812,2">
              <v:shape style="position:absolute;left:5026;top:4128;width:812;height:2" coordorigin="5026,4128" coordsize="812,0" path="m5026,4128l5837,4128e" filled="false" stroked="true" strokeweight="1.44pt" strokecolor="#000000">
                <v:path arrowok="t"/>
              </v:shape>
            </v:group>
            <v:group style="position:absolute;left:5837;top:4128;width:29;height:2" coordorigin="5837,4128" coordsize="29,2">
              <v:shape style="position:absolute;left:5837;top:4128;width:29;height:2" coordorigin="5837,4128" coordsize="29,0" path="m5837,4128l5866,4128e" filled="false" stroked="true" strokeweight="1.44pt" strokecolor="#000000">
                <v:path arrowok="t"/>
              </v:shape>
            </v:group>
            <v:group style="position:absolute;left:5866;top:4128;width:1234;height:2" coordorigin="5866,4128" coordsize="1234,2">
              <v:shape style="position:absolute;left:5866;top:4128;width:1234;height:2" coordorigin="5866,4128" coordsize="1234,0" path="m5866,4128l7099,4128e" filled="false" stroked="true" strokeweight="1.44pt" strokecolor="#000000">
                <v:path arrowok="t"/>
              </v:shape>
            </v:group>
            <v:group style="position:absolute;left:7099;top:4128;width:29;height:2" coordorigin="7099,4128" coordsize="29,2">
              <v:shape style="position:absolute;left:7099;top:4128;width:29;height:2" coordorigin="7099,4128" coordsize="29,0" path="m7099,4128l7128,4128e" filled="false" stroked="true" strokeweight="1.44pt" strokecolor="#000000">
                <v:path arrowok="t"/>
              </v:shape>
            </v:group>
            <v:group style="position:absolute;left:7128;top:4128;width:912;height:2" coordorigin="7128,4128" coordsize="912,2">
              <v:shape style="position:absolute;left:7128;top:4128;width:912;height:2" coordorigin="7128,4128" coordsize="912,0" path="m7128,4128l8040,4128e" filled="false" stroked="true" strokeweight="1.44pt" strokecolor="#000000">
                <v:path arrowok="t"/>
              </v:shape>
            </v:group>
            <v:group style="position:absolute;left:8040;top:4128;width:29;height:2" coordorigin="8040,4128" coordsize="29,2">
              <v:shape style="position:absolute;left:8040;top:4128;width:29;height:2" coordorigin="8040,4128" coordsize="29,0" path="m8040,4128l8069,4128e" filled="false" stroked="true" strokeweight="1.44pt" strokecolor="#000000">
                <v:path arrowok="t"/>
              </v:shape>
            </v:group>
            <v:group style="position:absolute;left:8069;top:4128;width:1335;height:2" coordorigin="8069,4128" coordsize="1335,2">
              <v:shape style="position:absolute;left:8069;top:4128;width:1335;height:2" coordorigin="8069,4128" coordsize="1335,0" path="m8069,4128l9403,4128e" filled="false" stroked="true" strokeweight="1.44pt" strokecolor="#000000">
                <v:path arrowok="t"/>
              </v:shape>
              <v:shape style="position:absolute;left:29;top:29;width:10219;height:4085" type="#_x0000_t75" stroked="false">
                <v:imagedata r:id="rId37" o:title=""/>
              </v:shape>
            </v:group>
            <v:group style="position:absolute;left:9403;top:4128;width:29;height:2" coordorigin="9403,4128" coordsize="29,2">
              <v:shape style="position:absolute;left:9403;top:4128;width:29;height:2" coordorigin="9403,4128" coordsize="29,0" path="m9403,4128l9432,4128e" filled="false" stroked="true" strokeweight="1.44pt" strokecolor="#000000">
                <v:path arrowok="t"/>
              </v:shape>
            </v:group>
            <v:group style="position:absolute;left:9432;top:4128;width:826;height:2" coordorigin="9432,4128" coordsize="826,2">
              <v:shape style="position:absolute;left:9432;top:4128;width:826;height:2" coordorigin="9432,4128" coordsize="826,0" path="m9432,4128l10258,4128e" filled="false" stroked="true" strokeweight="1.44pt" strokecolor="#000000">
                <v:path arrowok="t"/>
              </v:shape>
              <v:shape style="position:absolute;left:134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78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608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026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043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931;top:51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146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50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96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290;top:51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557;top:511;width:553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8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4;top:923;width:1378;height:3150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并</w:t>
                      </w:r>
                    </w:p>
                    <w:p>
                      <w:pPr>
                        <w:spacing w:line="367" w:lineRule="auto" w:before="1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单项计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3"/>
                          <w:sz w:val="18"/>
                          <w:szCs w:val="18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pacing w:val="-6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183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按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264" w:lineRule="auto" w:before="124"/>
                        <w:ind w:left="0" w:right="12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账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分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析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法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单项金额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虽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pacing w:val="-6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但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单项计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坏</w:t>
                      </w:r>
                    </w:p>
                    <w:p>
                      <w:pPr>
                        <w:spacing w:line="240" w:lineRule="exact" w:before="4"/>
                        <w:ind w:left="0" w:right="12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账准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pacing w:val="11"/>
                          <w:sz w:val="18"/>
                          <w:szCs w:val="18"/>
                        </w:rPr>
                        <w:t>应</w:t>
                      </w:r>
                      <w:r>
                        <w:rPr>
                          <w:rFonts w:ascii="宋体" w:hAnsi="宋体" w:cs="宋体" w:eastAsia="宋体" w:hint="default"/>
                          <w:spacing w:val="-67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款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  <w:p>
                      <w:pPr>
                        <w:spacing w:line="348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814;top:1255;width:98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30,804,760.00</w:t>
                      </w:r>
                    </w:p>
                  </w:txbxContent>
                </v:textbox>
                <w10:wrap type="none"/>
              </v:shape>
              <v:shape style="position:absolute;left:3254;top:1255;width:1642;height:149" type="#_x0000_t202" filled="false" stroked="false">
                <v:textbox inset="0,0,0,0">
                  <w:txbxContent>
                    <w:p>
                      <w:pPr>
                        <w:tabs>
                          <w:tab w:pos="662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80.87</w:t>
                        <w:tab/>
                        <w:t>30,804,760.00</w:t>
                      </w:r>
                    </w:p>
                  </w:txbxContent>
                </v:textbox>
                <w10:wrap type="none"/>
              </v:shape>
              <v:shape style="position:absolute;left:5280;top:1255;width:1719;height:149" type="#_x0000_t202" filled="false" stroked="false">
                <v:textbox inset="0,0,0,0">
                  <w:txbxContent>
                    <w:p>
                      <w:pPr>
                        <w:tabs>
                          <w:tab w:pos="739" w:val="left" w:leader="none"/>
                        </w:tabs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100.00</w:t>
                        <w:tab/>
                        <w:t>40,804,760.00</w:t>
                      </w:r>
                    </w:p>
                  </w:txbxContent>
                </v:textbox>
                <w10:wrap type="none"/>
              </v:shape>
              <v:shape style="position:absolute;left:7560;top:1255;width:4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84.72 </w:t>
                      </w:r>
                    </w:p>
                  </w:txbxContent>
                </v:textbox>
                <w10:wrap type="none"/>
              </v:shape>
              <v:shape style="position:absolute;left:8328;top:1255;width:98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36,304,760.00</w:t>
                      </w:r>
                    </w:p>
                  </w:txbxContent>
                </v:textbox>
                <w10:wrap type="none"/>
              </v:shape>
              <v:shape style="position:absolute;left:9806;top:1258;width:33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Times New Roman" w:hAnsi="Times New Roman" w:cs="Times New Roman" w:eastAsia="Times New Roman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Times New Roman"/>
                          <w:w w:val="95"/>
                          <w:sz w:val="15"/>
                        </w:rPr>
                        <w:t>88.97</w:t>
                      </w:r>
                      <w:r>
                        <w:rPr>
                          <w:rFonts w:ascii="Times New Roman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717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3557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819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736;top:2051;width:7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宋体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922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7862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9230;top:2051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0147;top:2051;width:7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w w:val="99"/>
                          <w:sz w:val="15"/>
                        </w:rPr>
                        <w:t> </w:t>
                      </w:r>
                      <w:r>
                        <w:rPr>
                          <w:rFonts w:ascii="宋体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2112;top:2493;width:7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10,000.00 </w:t>
                      </w:r>
                    </w:p>
                  </w:txbxContent>
                </v:textbox>
                <w10:wrap type="none"/>
              </v:shape>
              <v:shape style="position:absolute;left:3331;top:2493;width:3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0.03 </w:t>
                      </w:r>
                    </w:p>
                  </w:txbxContent>
                </v:textbox>
                <w10:wrap type="none"/>
              </v:shape>
              <v:shape style="position:absolute;left:4440;top:2493;width:53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300.00 </w:t>
                      </w:r>
                    </w:p>
                  </w:txbxContent>
                </v:textbox>
                <w10:wrap type="none"/>
              </v:shape>
              <v:shape style="position:absolute;left:5434;top:2493;width:3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3.00 </w:t>
                      </w:r>
                    </w:p>
                  </w:txbxContent>
                </v:textbox>
                <w10:wrap type="none"/>
              </v:shape>
              <v:shape style="position:absolute;left:6317;top:2493;width:7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87,187.52 </w:t>
                      </w:r>
                    </w:p>
                  </w:txbxContent>
                </v:textbox>
                <w10:wrap type="none"/>
              </v:shape>
              <v:shape style="position:absolute;left:7637;top:2493;width:38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0.18 </w:t>
                      </w:r>
                    </w:p>
                  </w:txbxContent>
                </v:textbox>
                <w10:wrap type="none"/>
              </v:shape>
              <v:shape style="position:absolute;left:8702;top:2493;width:68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3,844.65 </w:t>
                      </w:r>
                    </w:p>
                  </w:txbxContent>
                </v:textbox>
                <w10:wrap type="none"/>
              </v:shape>
              <v:shape style="position:absolute;left:9845;top:2493;width:3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4.41 </w:t>
                      </w:r>
                    </w:p>
                  </w:txbxContent>
                </v:textbox>
                <w10:wrap type="none"/>
              </v:shape>
              <v:shape style="position:absolute;left:1891;top:3170;width:9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7,275,499.29 </w:t>
                      </w:r>
                    </w:p>
                  </w:txbxContent>
                </v:textbox>
                <w10:wrap type="none"/>
              </v:shape>
              <v:shape style="position:absolute;left:3254;top:3170;width:45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19.10 </w:t>
                      </w:r>
                    </w:p>
                  </w:txbxContent>
                </v:textbox>
                <w10:wrap type="none"/>
              </v:shape>
              <v:shape style="position:absolute;left:3994;top:3170;width:9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7,275,499.29 </w:t>
                      </w:r>
                    </w:p>
                  </w:txbxContent>
                </v:textbox>
                <w10:wrap type="none"/>
              </v:shape>
              <v:shape style="position:absolute;left:5280;top:3170;width:53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6096;top:3170;width:9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7,271,742.77 </w:t>
                      </w:r>
                    </w:p>
                  </w:txbxContent>
                </v:textbox>
                <w10:wrap type="none"/>
              </v:shape>
              <v:shape style="position:absolute;left:7560;top:3170;width:4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15.10 </w:t>
                      </w:r>
                    </w:p>
                  </w:txbxContent>
                </v:textbox>
                <w10:wrap type="none"/>
              </v:shape>
              <v:shape style="position:absolute;left:8405;top:3170;width:977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7,271,742.77 </w:t>
                      </w:r>
                    </w:p>
                  </w:txbxContent>
                </v:textbox>
                <w10:wrap type="none"/>
              </v:shape>
              <v:shape style="position:absolute;left:9691;top:3170;width:53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1814;top:3856;width:105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38,090,259.29 </w:t>
                      </w:r>
                    </w:p>
                  </w:txbxContent>
                </v:textbox>
                <w10:wrap type="none"/>
              </v:shape>
              <v:shape style="position:absolute;left:3182;top:3856;width:52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3917;top:3856;width:105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38,080,559.29 </w:t>
                      </w:r>
                    </w:p>
                  </w:txbxContent>
                </v:textbox>
                <w10:wrap type="none"/>
              </v:shape>
              <v:shape style="position:absolute;left:5656;top:3863;width:50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Arial"/>
                          <w:b/>
                          <w:w w:val="99"/>
                          <w:sz w:val="15"/>
                        </w:rPr>
                        <w:t>-</w:t>
                      </w:r>
                      <w:r>
                        <w:rPr>
                          <w:rFonts w:ascii="Arial"/>
                          <w:sz w:val="15"/>
                        </w:rPr>
                      </w:r>
                    </w:p>
                  </w:txbxContent>
                </v:textbox>
                <w10:wrap type="none"/>
              </v:shape>
              <v:shape style="position:absolute;left:6019;top:3856;width:1056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48,163,690.29 </w:t>
                      </w:r>
                    </w:p>
                  </w:txbxContent>
                </v:textbox>
                <w10:wrap type="none"/>
              </v:shape>
              <v:shape style="position:absolute;left:7488;top:3856;width:52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100.00 </w:t>
                      </w:r>
                    </w:p>
                  </w:txbxContent>
                </v:textbox>
                <w10:wrap type="none"/>
              </v:shape>
              <v:shape style="position:absolute;left:8328;top:3856;width:1054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43,580,347.42 </w:t>
                      </w:r>
                    </w:p>
                  </w:txbxContent>
                </v:textbox>
                <w10:wrap type="none"/>
              </v:shape>
              <v:shape style="position:absolute;left:10070;top:3856;width:152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-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2"/>
          <w:sz w:val="20"/>
          <w:szCs w:val="20"/>
        </w:rPr>
      </w:r>
    </w:p>
    <w:p>
      <w:pPr>
        <w:spacing w:line="252" w:lineRule="exact" w:before="0"/>
        <w:ind w:left="11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 </w:t>
      </w:r>
      <w:r>
        <w:rPr>
          <w:rFonts w:ascii="宋体" w:hAnsi="宋体" w:cs="宋体" w:eastAsia="宋体" w:hint="default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并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708" w:right="377" w:firstLine="48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末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峰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）有限公司（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“慧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峰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3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1,000.00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,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约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55%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比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坏账准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慧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峰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6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7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6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1,000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，因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回收增加本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550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114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慧</w:t>
      </w:r>
      <w:r>
        <w:rPr>
          <w:rFonts w:ascii="宋体" w:hAnsi="宋体" w:cs="宋体" w:eastAsia="宋体" w:hint="default"/>
          <w:sz w:val="22"/>
          <w:szCs w:val="22"/>
        </w:rPr>
        <w:t>峰</w:t>
      </w:r>
      <w:r>
        <w:rPr>
          <w:rFonts w:ascii="宋体" w:hAnsi="宋体" w:cs="宋体" w:eastAsia="宋体" w:hint="default"/>
          <w:sz w:val="22"/>
          <w:szCs w:val="22"/>
        </w:rPr>
        <w:t>信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（北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十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说明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540" w:right="8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1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70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新</w:t>
      </w:r>
      <w:r>
        <w:rPr>
          <w:rFonts w:ascii="宋体" w:hAnsi="宋体" w:cs="宋体" w:eastAsia="宋体" w:hint="default"/>
          <w:sz w:val="22"/>
          <w:szCs w:val="22"/>
        </w:rPr>
        <w:t>美</w:t>
      </w:r>
      <w:r>
        <w:rPr>
          <w:rFonts w:ascii="宋体" w:hAnsi="宋体" w:cs="宋体" w:eastAsia="宋体" w:hint="default"/>
          <w:sz w:val="22"/>
          <w:szCs w:val="22"/>
        </w:rPr>
        <w:t>房</w:t>
      </w:r>
      <w:r>
        <w:rPr>
          <w:rFonts w:ascii="宋体" w:hAnsi="宋体" w:cs="宋体" w:eastAsia="宋体" w:hint="default"/>
          <w:sz w:val="22"/>
          <w:szCs w:val="22"/>
        </w:rPr>
        <w:t>地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家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 </w:t>
      </w:r>
      <w:r>
        <w:rPr>
          <w:rFonts w:ascii="宋体" w:hAnsi="宋体" w:cs="宋体" w:eastAsia="宋体" w:hint="default"/>
          <w:sz w:val="22"/>
          <w:szCs w:val="22"/>
        </w:rPr>
        <w:t>3,080.48</w:t>
      </w:r>
      <w:r>
        <w:rPr>
          <w:rFonts w:ascii="宋体" w:hAnsi="宋体" w:cs="宋体" w:eastAsia="宋体" w:hint="default"/>
          <w:spacing w:val="1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22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4" w:lineRule="exact" w:before="3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400002pt;margin-top:30.380028pt;width:484.8pt;height:132.5pt;mso-position-horizontal-relative:page;mso-position-vertical-relative:paragraph;z-index:-428152" coordorigin="1128,608" coordsize="9696,2650">
            <v:group style="position:absolute;left:1142;top:622;width:1210;height:2" coordorigin="1142,622" coordsize="1210,2">
              <v:shape style="position:absolute;left:1142;top:622;width:1210;height:2" coordorigin="1142,622" coordsize="1210,0" path="m1142,622l2352,622e" filled="false" stroked="true" strokeweight="1.44pt" strokecolor="#000000">
                <v:path arrowok="t"/>
              </v:shape>
            </v:group>
            <v:group style="position:absolute;left:2352;top:622;width:29;height:2" coordorigin="2352,622" coordsize="29,2">
              <v:shape style="position:absolute;left:2352;top:622;width:29;height:2" coordorigin="2352,622" coordsize="29,0" path="m2352,622l2381,622e" filled="false" stroked="true" strokeweight="1.44pt" strokecolor="#000000">
                <v:path arrowok="t"/>
              </v:shape>
            </v:group>
            <v:group style="position:absolute;left:2381;top:622;width:4133;height:2" coordorigin="2381,622" coordsize="4133,2">
              <v:shape style="position:absolute;left:2381;top:622;width:4133;height:2" coordorigin="2381,622" coordsize="4133,0" path="m2381,622l6514,622e" filled="false" stroked="true" strokeweight="1.44pt" strokecolor="#000000">
                <v:path arrowok="t"/>
              </v:shape>
            </v:group>
            <v:group style="position:absolute;left:6514;top:622;width:29;height:2" coordorigin="6514,622" coordsize="29,2">
              <v:shape style="position:absolute;left:6514;top:622;width:29;height:2" coordorigin="6514,622" coordsize="29,0" path="m6514,622l6542,622e" filled="false" stroked="true" strokeweight="1.44pt" strokecolor="#000000">
                <v:path arrowok="t"/>
              </v:shape>
            </v:group>
            <v:group style="position:absolute;left:6542;top:622;width:4268;height:2" coordorigin="6542,622" coordsize="4268,2">
              <v:shape style="position:absolute;left:6542;top:622;width:4268;height:2" coordorigin="6542,622" coordsize="4268,0" path="m6542,622l10810,622e" filled="false" stroked="true" strokeweight="1.44pt" strokecolor="#000000">
                <v:path arrowok="t"/>
              </v:shape>
              <v:shape style="position:absolute;left:1138;top:636;width:9672;height:2621" type="#_x0000_t75" stroked="false">
                <v:imagedata r:id="rId39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合中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，按账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坏账准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1418"/>
        <w:gridCol w:w="1123"/>
        <w:gridCol w:w="1582"/>
        <w:gridCol w:w="1493"/>
        <w:gridCol w:w="1126"/>
        <w:gridCol w:w="1498"/>
      </w:tblGrid>
      <w:tr>
        <w:trPr>
          <w:trHeight w:val="833" w:hRule="exact"/>
        </w:trPr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39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right="239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381" w:lineRule="exact"/>
              <w:ind w:right="117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7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right="168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381" w:lineRule="exact"/>
              <w:ind w:right="220"/>
              <w:jc w:val="center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比例</w:t>
            </w: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%</w:t>
            </w:r>
            <w:r>
              <w:rPr>
                <w:rFonts w:ascii="Arial" w:hAnsi="Arial" w:cs="Arial" w:eastAsia="Arial" w:hint="default"/>
                <w:sz w:val="22"/>
                <w:szCs w:val="22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20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坏账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469" w:hRule="exact"/>
        </w:trPr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80,431.00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92.25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1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804.31 </w:t>
            </w:r>
          </w:p>
        </w:tc>
      </w:tr>
      <w:tr>
        <w:trPr>
          <w:trHeight w:val="470" w:hRule="exact"/>
        </w:trPr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1-2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10,000.00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100.00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300.00 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</w:tr>
      <w:tr>
        <w:trPr>
          <w:trHeight w:val="470" w:hRule="exact"/>
        </w:trPr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5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2-3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-2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75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9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- </w:t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38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w w:val="101"/>
                <w:sz w:val="18"/>
              </w:rPr>
              <w:t>    </w:t>
            </w:r>
            <w:r>
              <w:rPr>
                <w:rFonts w:ascii="宋体"/>
                <w:spacing w:val="-5"/>
                <w:w w:val="101"/>
                <w:sz w:val="18"/>
              </w:rPr>
              <w:t> </w:t>
            </w:r>
            <w:r>
              <w:rPr>
                <w:rFonts w:ascii="宋体"/>
                <w:spacing w:val="-2"/>
                <w:sz w:val="18"/>
              </w:rPr>
              <w:t>6,756.52 </w:t>
            </w:r>
            <w:r>
              <w:rPr>
                <w:rFonts w:ascii="宋体"/>
                <w:sz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214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z w:val="18"/>
              </w:rPr>
              <w:t>7.75 </w:t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3,040.34 </w:t>
            </w:r>
          </w:p>
        </w:tc>
      </w:tr>
      <w:tr>
        <w:trPr>
          <w:trHeight w:val="394" w:hRule="exact"/>
        </w:trPr>
        <w:tc>
          <w:tcPr>
            <w:tcW w:w="145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68" w:lineRule="exact"/>
              <w:ind w:left="40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41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6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10,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000.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307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5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282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300.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right="123"/>
              <w:jc w:val="righ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87,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187.</w:t>
            </w:r>
            <w:r>
              <w:rPr>
                <w:rFonts w:ascii="Arial"/>
                <w:b/>
                <w:spacing w:val="-20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52</w:t>
            </w:r>
            <w:r>
              <w:rPr>
                <w:rFonts w:ascii="Arial"/>
                <w:sz w:val="18"/>
              </w:rPr>
            </w:r>
          </w:p>
        </w:tc>
        <w:tc>
          <w:tcPr>
            <w:tcW w:w="112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53"/>
              <w:ind w:left="271" w:right="0"/>
              <w:jc w:val="left"/>
              <w:rPr>
                <w:rFonts w:ascii="Arial" w:hAnsi="Arial" w:cs="Arial" w:eastAsia="Arial" w:hint="default"/>
                <w:sz w:val="18"/>
                <w:szCs w:val="18"/>
              </w:rPr>
            </w:pPr>
            <w:r>
              <w:rPr>
                <w:rFonts w:ascii="Arial"/>
                <w:b/>
                <w:w w:val="95"/>
                <w:sz w:val="18"/>
              </w:rPr>
              <w:t>100.</w:t>
            </w:r>
            <w:r>
              <w:rPr>
                <w:rFonts w:ascii="Arial"/>
                <w:b/>
                <w:spacing w:val="-23"/>
                <w:w w:val="95"/>
                <w:sz w:val="18"/>
              </w:rPr>
              <w:t> </w:t>
            </w:r>
            <w:r>
              <w:rPr>
                <w:rFonts w:ascii="Arial"/>
                <w:b/>
                <w:w w:val="95"/>
                <w:sz w:val="18"/>
              </w:rPr>
              <w:t>00</w:t>
            </w:r>
            <w:r>
              <w:rPr>
                <w:rFonts w:ascii="Arial"/>
                <w:sz w:val="18"/>
              </w:rPr>
            </w:r>
          </w:p>
        </w:tc>
        <w:tc>
          <w:tcPr>
            <w:tcW w:w="14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112"/>
              <w:ind w:right="12"/>
              <w:jc w:val="right"/>
              <w:rPr>
                <w:rFonts w:ascii="宋体" w:hAnsi="宋体" w:cs="宋体" w:eastAsia="宋体" w:hint="default"/>
                <w:sz w:val="18"/>
                <w:szCs w:val="18"/>
              </w:rPr>
            </w:pPr>
            <w:r>
              <w:rPr>
                <w:rFonts w:ascii="宋体"/>
                <w:spacing w:val="-1"/>
                <w:sz w:val="18"/>
              </w:rPr>
              <w:t>3,844.65 </w:t>
            </w:r>
          </w:p>
        </w:tc>
      </w:tr>
    </w:tbl>
    <w:p>
      <w:pPr>
        <w:spacing w:line="240" w:lineRule="auto" w:before="2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单项金额</w:t>
      </w:r>
      <w:r>
        <w:rPr>
          <w:rFonts w:ascii="宋体" w:hAnsi="宋体" w:cs="宋体" w:eastAsia="宋体" w:hint="default"/>
          <w:sz w:val="22"/>
          <w:szCs w:val="22"/>
        </w:rPr>
        <w:t>虽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但</w:t>
      </w:r>
      <w:r>
        <w:rPr>
          <w:rFonts w:ascii="宋体" w:hAnsi="宋体" w:cs="宋体" w:eastAsia="宋体" w:hint="default"/>
          <w:sz w:val="22"/>
          <w:szCs w:val="22"/>
        </w:rPr>
        <w:t>单</w:t>
      </w:r>
      <w:r>
        <w:rPr>
          <w:rFonts w:ascii="宋体" w:hAnsi="宋体" w:cs="宋体" w:eastAsia="宋体" w:hint="default"/>
          <w:sz w:val="22"/>
          <w:szCs w:val="22"/>
        </w:rPr>
        <w:t>独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16"/>
          <w:szCs w:val="16"/>
        </w:rPr>
      </w:pPr>
    </w:p>
    <w:p>
      <w:pPr>
        <w:spacing w:before="0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有证</w:t>
      </w:r>
      <w:r>
        <w:rPr>
          <w:rFonts w:ascii="宋体" w:hAnsi="宋体" w:cs="宋体" w:eastAsia="宋体" w:hint="default"/>
          <w:sz w:val="22"/>
          <w:szCs w:val="22"/>
        </w:rPr>
        <w:t>据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收回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100%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例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坏账准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tabs>
          <w:tab w:pos="5330" w:val="left" w:leader="none"/>
        </w:tabs>
        <w:spacing w:before="192"/>
        <w:ind w:left="47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1.68pt;margin-top:25.567659pt;width:468.25pt;height:159.15pt;mso-position-horizontal-relative:page;mso-position-vertical-relative:paragraph;z-index:-428008" coordorigin="1234,511" coordsize="9365,3183">
            <v:group style="position:absolute;left:1248;top:526;width:3058;height:2" coordorigin="1248,526" coordsize="3058,2">
              <v:shape style="position:absolute;left:1248;top:526;width:3058;height:2" coordorigin="1248,526" coordsize="3058,0" path="m1248,526l4306,526e" filled="false" stroked="true" strokeweight="1.44pt" strokecolor="#000000">
                <v:path arrowok="t"/>
              </v:shape>
            </v:group>
            <v:group style="position:absolute;left:4306;top:526;width:29;height:2" coordorigin="4306,526" coordsize="29,2">
              <v:shape style="position:absolute;left:4306;top:526;width:29;height:2" coordorigin="4306,526" coordsize="29,0" path="m4306,526l4334,526e" filled="false" stroked="true" strokeweight="1.44pt" strokecolor="#000000">
                <v:path arrowok="t"/>
              </v:shape>
            </v:group>
            <v:group style="position:absolute;left:4334;top:526;width:1589;height:2" coordorigin="4334,526" coordsize="1589,2">
              <v:shape style="position:absolute;left:4334;top:526;width:1589;height:2" coordorigin="4334,526" coordsize="1589,0" path="m4334,526l5923,526e" filled="false" stroked="true" strokeweight="1.44pt" strokecolor="#000000">
                <v:path arrowok="t"/>
              </v:shape>
            </v:group>
            <v:group style="position:absolute;left:5923;top:526;width:29;height:2" coordorigin="5923,526" coordsize="29,2">
              <v:shape style="position:absolute;left:5923;top:526;width:29;height:2" coordorigin="5923,526" coordsize="29,0" path="m5923,526l5952,526e" filled="false" stroked="true" strokeweight="1.44pt" strokecolor="#000000">
                <v:path arrowok="t"/>
              </v:shape>
            </v:group>
            <v:group style="position:absolute;left:5952;top:526;width:1594;height:2" coordorigin="5952,526" coordsize="1594,2">
              <v:shape style="position:absolute;left:5952;top:526;width:1594;height:2" coordorigin="5952,526" coordsize="1594,0" path="m5952,526l7546,526e" filled="false" stroked="true" strokeweight="1.44pt" strokecolor="#000000">
                <v:path arrowok="t"/>
              </v:shape>
            </v:group>
            <v:group style="position:absolute;left:7546;top:526;width:29;height:2" coordorigin="7546,526" coordsize="29,2">
              <v:shape style="position:absolute;left:7546;top:526;width:29;height:2" coordorigin="7546,526" coordsize="29,0" path="m7546,526l7574,526e" filled="false" stroked="true" strokeweight="1.44pt" strokecolor="#000000">
                <v:path arrowok="t"/>
              </v:shape>
            </v:group>
            <v:group style="position:absolute;left:7574;top:526;width:1124;height:2" coordorigin="7574,526" coordsize="1124,2">
              <v:shape style="position:absolute;left:7574;top:526;width:1124;height:2" coordorigin="7574,526" coordsize="1124,0" path="m7574,526l8698,526e" filled="false" stroked="true" strokeweight="1.44pt" strokecolor="#000000">
                <v:path arrowok="t"/>
              </v:shape>
            </v:group>
            <v:group style="position:absolute;left:8698;top:526;width:29;height:2" coordorigin="8698,526" coordsize="29,2">
              <v:shape style="position:absolute;left:8698;top:526;width:29;height:2" coordorigin="8698,526" coordsize="29,0" path="m8698,526l8726,526e" filled="false" stroked="true" strokeweight="1.44pt" strokecolor="#000000">
                <v:path arrowok="t"/>
              </v:shape>
            </v:group>
            <v:group style="position:absolute;left:8726;top:526;width:1858;height:2" coordorigin="8726,526" coordsize="1858,2">
              <v:shape style="position:absolute;left:8726;top:526;width:1858;height:2" coordorigin="8726,526" coordsize="1858,0" path="m8726,526l10584,526e" filled="false" stroked="true" strokeweight="1.44pt" strokecolor="#000000">
                <v:path arrowok="t"/>
              </v:shape>
              <v:shape style="position:absolute;left:1248;top:540;width:9336;height:1013" type="#_x0000_t75" stroked="false">
                <v:imagedata r:id="rId40" o:title=""/>
              </v:shape>
              <v:shape style="position:absolute;left:1248;top:1553;width:9336;height:859" type="#_x0000_t75" stroked="false">
                <v:imagedata r:id="rId41" o:title=""/>
              </v:shape>
              <v:shape style="position:absolute;left:1248;top:2412;width:6307;height:432" type="#_x0000_t75" stroked="false">
                <v:imagedata r:id="rId42" o:title=""/>
              </v:shape>
              <v:shape style="position:absolute;left:1248;top:2412;width:9336;height:1282" type="#_x0000_t75" stroked="false">
                <v:imagedata r:id="rId43" o:title=""/>
              </v:shape>
              <v:shape style="position:absolute;left:2554;top:7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896;top:7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14;top:7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时间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01;top:706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818;top:571;width:1656;height:515" type="#_x0000_t202" filled="false" stroked="false">
                <v:textbox inset="0,0,0,0">
                  <w:txbxContent>
                    <w:p>
                      <w:pPr>
                        <w:spacing w:line="196" w:lineRule="exact" w:before="0"/>
                        <w:ind w:left="-5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应收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9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</w:t>
      </w:r>
      <w:r>
        <w:rPr>
          <w:rFonts w:ascii="宋体" w:hAnsi="宋体" w:cs="宋体" w:eastAsia="宋体" w:hint="default"/>
          <w:sz w:val="22"/>
          <w:szCs w:val="22"/>
        </w:rPr>
        <w:t>它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或内</w:t>
      </w:r>
      <w:r>
        <w:rPr>
          <w:rFonts w:ascii="宋体" w:hAnsi="宋体" w:cs="宋体" w:eastAsia="宋体" w:hint="default"/>
          <w:sz w:val="22"/>
          <w:szCs w:val="22"/>
        </w:rPr>
        <w:t>容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6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1"/>
          <w:szCs w:val="21"/>
        </w:rPr>
      </w:pPr>
    </w:p>
    <w:tbl>
      <w:tblPr>
        <w:tblW w:w="0" w:type="auto"/>
        <w:jc w:val="left"/>
        <w:tblInd w:w="21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25"/>
        <w:gridCol w:w="1782"/>
        <w:gridCol w:w="1405"/>
        <w:gridCol w:w="1258"/>
        <w:gridCol w:w="1790"/>
      </w:tblGrid>
      <w:tr>
        <w:trPr>
          <w:trHeight w:val="262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19,984,760.00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4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tabs>
                <w:tab w:pos="1823" w:val="left" w:leader="none"/>
              </w:tabs>
              <w:spacing w:line="223" w:lineRule="exact"/>
              <w:ind w:left="2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52.47 </w:t>
            </w:r>
          </w:p>
        </w:tc>
      </w:tr>
      <w:tr>
        <w:trPr>
          <w:trHeight w:val="494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5,800,000.00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2005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23" w:val="left" w:leader="none"/>
              </w:tabs>
              <w:spacing w:line="240" w:lineRule="auto" w:before="31"/>
              <w:ind w:left="2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15.23 </w:t>
            </w:r>
          </w:p>
        </w:tc>
      </w:tr>
      <w:tr>
        <w:trPr>
          <w:trHeight w:val="365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京金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5,020,000.00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48" w:type="dxa"/>
            <w:gridSpan w:val="2"/>
            <w:tcBorders>
              <w:top w:val="nil" w:sz="6" w:space="0" w:color="auto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tabs>
                <w:tab w:pos="1823" w:val="left" w:leader="none"/>
              </w:tabs>
              <w:spacing w:line="327" w:lineRule="exact"/>
              <w:ind w:left="2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13.18 </w:t>
            </w:r>
          </w:p>
        </w:tc>
      </w:tr>
      <w:tr>
        <w:trPr>
          <w:trHeight w:val="432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佳旺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3,352,000.00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FEFEFE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tabs>
                <w:tab w:pos="1876" w:val="left" w:leader="none"/>
              </w:tabs>
              <w:spacing w:line="240" w:lineRule="auto" w:before="31"/>
              <w:ind w:left="2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position w:val="-6"/>
                <w:sz w:val="22"/>
                <w:szCs w:val="22"/>
              </w:rPr>
              <w:tab/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8.80 </w:t>
            </w:r>
          </w:p>
        </w:tc>
      </w:tr>
      <w:tr>
        <w:trPr>
          <w:trHeight w:val="494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left="4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23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1,350,000.00</w:t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3"/>
              <w:ind w:right="10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2001</w:t>
            </w:r>
            <w:r>
              <w:rPr>
                <w:rFonts w:ascii="宋体" w:hAnsi="宋体" w:cs="宋体" w:eastAsia="宋体" w:hint="default"/>
                <w:spacing w:val="-56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048" w:type="dxa"/>
            <w:gridSpan w:val="2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tabs>
                <w:tab w:pos="1876" w:val="left" w:leader="none"/>
              </w:tabs>
              <w:spacing w:line="240" w:lineRule="auto" w:before="98"/>
              <w:ind w:left="2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来款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ab/>
              <w:t>3.54 </w:t>
            </w:r>
          </w:p>
        </w:tc>
      </w:tr>
      <w:tr>
        <w:trPr>
          <w:trHeight w:val="375" w:hRule="exact"/>
        </w:trPr>
        <w:tc>
          <w:tcPr>
            <w:tcW w:w="312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49" w:lineRule="exact"/>
              <w:ind w:right="41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7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86"/>
              <w:ind w:right="236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35,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506,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760.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4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105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2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14" w:right="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79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56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93.22 </w:t>
            </w:r>
          </w:p>
        </w:tc>
      </w:tr>
    </w:tbl>
    <w:p>
      <w:pPr>
        <w:spacing w:line="237" w:lineRule="exact" w:before="0"/>
        <w:ind w:left="55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415" w:lineRule="auto" w:before="139"/>
        <w:ind w:left="626" w:right="1406" w:hanging="6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tabs>
          <w:tab w:pos="2776" w:val="left" w:leader="none"/>
          <w:tab w:pos="3203" w:val="left" w:leader="none"/>
        </w:tabs>
        <w:spacing w:line="286" w:lineRule="exact"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⑴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</w:t>
      </w:r>
      <w:r>
        <w:rPr>
          <w:rFonts w:ascii="宋体" w:hAnsi="宋体" w:cs="宋体" w:eastAsia="宋体" w:hint="default"/>
          <w:sz w:val="22"/>
          <w:szCs w:val="22"/>
        </w:rPr>
        <w:t>列</w:t>
      </w:r>
      <w:r>
        <w:rPr>
          <w:rFonts w:ascii="宋体" w:hAnsi="宋体" w:cs="宋体" w:eastAsia="宋体" w:hint="default"/>
          <w:sz w:val="22"/>
          <w:szCs w:val="22"/>
        </w:rPr>
        <w:t>示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304" w:lineRule="exact"/>
        <w:ind w:left="17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5"/>
          <w:sz w:val="20"/>
          <w:szCs w:val="20"/>
        </w:rPr>
        <w:pict>
          <v:group style="width:470.9pt;height:115.2pt;mso-position-horizontal-relative:char;mso-position-vertical-relative:line" coordorigin="0,0" coordsize="9418,2304">
            <v:group style="position:absolute;left:29;top:14;width:1916;height:2" coordorigin="29,14" coordsize="1916,2">
              <v:shape style="position:absolute;left:29;top:14;width:1916;height:2" coordorigin="29,14" coordsize="1916,0" path="m29,14l1944,14e" filled="false" stroked="true" strokeweight="1.44pt" strokecolor="#000000">
                <v:path arrowok="t"/>
              </v:shape>
            </v:group>
            <v:group style="position:absolute;left:1944;top:14;width:29;height:2" coordorigin="1944,14" coordsize="29,2">
              <v:shape style="position:absolute;left:1944;top:14;width:29;height:2" coordorigin="1944,14" coordsize="29,0" path="m1944,14l1973,14e" filled="false" stroked="true" strokeweight="1.44pt" strokecolor="#000000">
                <v:path arrowok="t"/>
              </v:shape>
            </v:group>
            <v:group style="position:absolute;left:1973;top:14;width:3437;height:2" coordorigin="1973,14" coordsize="3437,2">
              <v:shape style="position:absolute;left:1973;top:14;width:3437;height:2" coordorigin="1973,14" coordsize="3437,0" path="m1973,14l5410,14e" filled="false" stroked="true" strokeweight="1.44pt" strokecolor="#000000">
                <v:path arrowok="t"/>
              </v:shape>
            </v:group>
            <v:group style="position:absolute;left:5410;top:14;width:29;height:2" coordorigin="5410,14" coordsize="29,2">
              <v:shape style="position:absolute;left:5410;top:14;width:29;height:2" coordorigin="5410,14" coordsize="29,0" path="m5410,14l5438,14e" filled="false" stroked="true" strokeweight="1.44pt" strokecolor="#000000">
                <v:path arrowok="t"/>
              </v:shape>
            </v:group>
            <v:group style="position:absolute;left:5438;top:14;width:3956;height:2" coordorigin="5438,14" coordsize="3956,2">
              <v:shape style="position:absolute;left:5438;top:14;width:3956;height:2" coordorigin="5438,14" coordsize="3956,0" path="m5438,14l9394,14e" filled="false" stroked="true" strokeweight="1.44pt" strokecolor="#000000">
                <v:path arrowok="t"/>
              </v:shape>
            </v:group>
            <v:group style="position:absolute;left:29;top:475;width:20;height:2" coordorigin="29,475" coordsize="20,2">
              <v:shape style="position:absolute;left:29;top:475;width:20;height:2" coordorigin="29,475" coordsize="20,0" path="m29,475l48,475e" filled="false" stroked="true" strokeweight=".48pt" strokecolor="#fefefe">
                <v:path arrowok="t"/>
              </v:shape>
            </v:group>
            <v:group style="position:absolute;left:48;top:475;width:20;height:2" coordorigin="48,475" coordsize="20,2">
              <v:shape style="position:absolute;left:48;top:475;width:20;height:2" coordorigin="48,475" coordsize="20,0" path="m48,475l67,475e" filled="false" stroked="true" strokeweight=".48pt" strokecolor="#fefefe">
                <v:path arrowok="t"/>
              </v:shape>
            </v:group>
            <v:group style="position:absolute;left:67;top:475;width:20;height:2" coordorigin="67,475" coordsize="20,2">
              <v:shape style="position:absolute;left:67;top:475;width:20;height:2" coordorigin="67,475" coordsize="20,0" path="m67,475l86,475e" filled="false" stroked="true" strokeweight=".48pt" strokecolor="#fefefe">
                <v:path arrowok="t"/>
              </v:shape>
            </v:group>
            <v:group style="position:absolute;left:86;top:475;width:20;height:2" coordorigin="86,475" coordsize="20,2">
              <v:shape style="position:absolute;left:86;top:475;width:20;height:2" coordorigin="86,475" coordsize="20,0" path="m86,475l106,475e" filled="false" stroked="true" strokeweight=".48pt" strokecolor="#fefefe">
                <v:path arrowok="t"/>
              </v:shape>
            </v:group>
            <v:group style="position:absolute;left:106;top:475;width:20;height:2" coordorigin="106,475" coordsize="20,2">
              <v:shape style="position:absolute;left:106;top:475;width:20;height:2" coordorigin="106,475" coordsize="20,0" path="m106,475l125,475e" filled="false" stroked="true" strokeweight=".48pt" strokecolor="#fefefe">
                <v:path arrowok="t"/>
              </v:shape>
            </v:group>
            <v:group style="position:absolute;left:125;top:475;width:20;height:2" coordorigin="125,475" coordsize="20,2">
              <v:shape style="position:absolute;left:125;top:475;width:20;height:2" coordorigin="125,475" coordsize="20,0" path="m125,475l144,475e" filled="false" stroked="true" strokeweight=".48pt" strokecolor="#fefefe">
                <v:path arrowok="t"/>
              </v:shape>
            </v:group>
            <v:group style="position:absolute;left:144;top:475;width:20;height:2" coordorigin="144,475" coordsize="20,2">
              <v:shape style="position:absolute;left:144;top:475;width:20;height:2" coordorigin="144,475" coordsize="20,0" path="m144,475l163,475e" filled="false" stroked="true" strokeweight=".48pt" strokecolor="#fefefe">
                <v:path arrowok="t"/>
              </v:shape>
            </v:group>
            <v:group style="position:absolute;left:163;top:475;width:20;height:2" coordorigin="163,475" coordsize="20,2">
              <v:shape style="position:absolute;left:163;top:475;width:20;height:2" coordorigin="163,475" coordsize="20,0" path="m163,475l182,475e" filled="false" stroked="true" strokeweight=".48pt" strokecolor="#fefefe">
                <v:path arrowok="t"/>
              </v:shape>
            </v:group>
            <v:group style="position:absolute;left:182;top:475;width:20;height:2" coordorigin="182,475" coordsize="20,2">
              <v:shape style="position:absolute;left:182;top:475;width:20;height:2" coordorigin="182,475" coordsize="20,0" path="m182,475l202,475e" filled="false" stroked="true" strokeweight=".48pt" strokecolor="#fefefe">
                <v:path arrowok="t"/>
              </v:shape>
            </v:group>
            <v:group style="position:absolute;left:202;top:475;width:20;height:2" coordorigin="202,475" coordsize="20,2">
              <v:shape style="position:absolute;left:202;top:475;width:20;height:2" coordorigin="202,475" coordsize="20,0" path="m202,475l221,475e" filled="false" stroked="true" strokeweight=".48pt" strokecolor="#fefefe">
                <v:path arrowok="t"/>
              </v:shape>
            </v:group>
            <v:group style="position:absolute;left:221;top:475;width:20;height:2" coordorigin="221,475" coordsize="20,2">
              <v:shape style="position:absolute;left:221;top:475;width:20;height:2" coordorigin="221,475" coordsize="20,0" path="m221,475l240,475e" filled="false" stroked="true" strokeweight=".48pt" strokecolor="#fefefe">
                <v:path arrowok="t"/>
              </v:shape>
            </v:group>
            <v:group style="position:absolute;left:240;top:475;width:20;height:2" coordorigin="240,475" coordsize="20,2">
              <v:shape style="position:absolute;left:240;top:475;width:20;height:2" coordorigin="240,475" coordsize="20,0" path="m240,475l259,475e" filled="false" stroked="true" strokeweight=".48pt" strokecolor="#fefefe">
                <v:path arrowok="t"/>
              </v:shape>
            </v:group>
            <v:group style="position:absolute;left:259;top:475;width:20;height:2" coordorigin="259,475" coordsize="20,2">
              <v:shape style="position:absolute;left:259;top:475;width:20;height:2" coordorigin="259,475" coordsize="20,0" path="m259,475l278,475e" filled="false" stroked="true" strokeweight=".48pt" strokecolor="#fefefe">
                <v:path arrowok="t"/>
              </v:shape>
            </v:group>
            <v:group style="position:absolute;left:278;top:475;width:20;height:2" coordorigin="278,475" coordsize="20,2">
              <v:shape style="position:absolute;left:278;top:475;width:20;height:2" coordorigin="278,475" coordsize="20,0" path="m278,475l298,475e" filled="false" stroked="true" strokeweight=".48pt" strokecolor="#fefefe">
                <v:path arrowok="t"/>
              </v:shape>
            </v:group>
            <v:group style="position:absolute;left:298;top:475;width:20;height:2" coordorigin="298,475" coordsize="20,2">
              <v:shape style="position:absolute;left:298;top:475;width:20;height:2" coordorigin="298,475" coordsize="20,0" path="m298,475l317,475e" filled="false" stroked="true" strokeweight=".48pt" strokecolor="#fefefe">
                <v:path arrowok="t"/>
              </v:shape>
            </v:group>
            <v:group style="position:absolute;left:317;top:475;width:20;height:2" coordorigin="317,475" coordsize="20,2">
              <v:shape style="position:absolute;left:317;top:475;width:20;height:2" coordorigin="317,475" coordsize="20,0" path="m317,475l336,475e" filled="false" stroked="true" strokeweight=".48pt" strokecolor="#fefefe">
                <v:path arrowok="t"/>
              </v:shape>
            </v:group>
            <v:group style="position:absolute;left:336;top:475;width:20;height:2" coordorigin="336,475" coordsize="20,2">
              <v:shape style="position:absolute;left:336;top:475;width:20;height:2" coordorigin="336,475" coordsize="20,0" path="m336,475l355,475e" filled="false" stroked="true" strokeweight=".48pt" strokecolor="#fefefe">
                <v:path arrowok="t"/>
              </v:shape>
            </v:group>
            <v:group style="position:absolute;left:355;top:475;width:20;height:2" coordorigin="355,475" coordsize="20,2">
              <v:shape style="position:absolute;left:355;top:475;width:20;height:2" coordorigin="355,475" coordsize="20,0" path="m355,475l374,475e" filled="false" stroked="true" strokeweight=".48pt" strokecolor="#fefefe">
                <v:path arrowok="t"/>
              </v:shape>
            </v:group>
            <v:group style="position:absolute;left:374;top:475;width:20;height:2" coordorigin="374,475" coordsize="20,2">
              <v:shape style="position:absolute;left:374;top:475;width:20;height:2" coordorigin="374,475" coordsize="20,0" path="m374,475l394,475e" filled="false" stroked="true" strokeweight=".48pt" strokecolor="#fefefe">
                <v:path arrowok="t"/>
              </v:shape>
            </v:group>
            <v:group style="position:absolute;left:394;top:475;width:20;height:2" coordorigin="394,475" coordsize="20,2">
              <v:shape style="position:absolute;left:394;top:475;width:20;height:2" coordorigin="394,475" coordsize="20,0" path="m394,475l413,475e" filled="false" stroked="true" strokeweight=".48pt" strokecolor="#fefefe">
                <v:path arrowok="t"/>
              </v:shape>
            </v:group>
            <v:group style="position:absolute;left:413;top:475;width:20;height:2" coordorigin="413,475" coordsize="20,2">
              <v:shape style="position:absolute;left:413;top:475;width:20;height:2" coordorigin="413,475" coordsize="20,0" path="m413,475l432,475e" filled="false" stroked="true" strokeweight=".48pt" strokecolor="#fefefe">
                <v:path arrowok="t"/>
              </v:shape>
            </v:group>
            <v:group style="position:absolute;left:432;top:475;width:20;height:2" coordorigin="432,475" coordsize="20,2">
              <v:shape style="position:absolute;left:432;top:475;width:20;height:2" coordorigin="432,475" coordsize="20,0" path="m432,475l451,475e" filled="false" stroked="true" strokeweight=".48pt" strokecolor="#fefefe">
                <v:path arrowok="t"/>
              </v:shape>
            </v:group>
            <v:group style="position:absolute;left:451;top:475;width:20;height:2" coordorigin="451,475" coordsize="20,2">
              <v:shape style="position:absolute;left:451;top:475;width:20;height:2" coordorigin="451,475" coordsize="20,0" path="m451,475l470,475e" filled="false" stroked="true" strokeweight=".48pt" strokecolor="#fefefe">
                <v:path arrowok="t"/>
              </v:shape>
            </v:group>
            <v:group style="position:absolute;left:470;top:475;width:20;height:2" coordorigin="470,475" coordsize="20,2">
              <v:shape style="position:absolute;left:470;top:475;width:20;height:2" coordorigin="470,475" coordsize="20,0" path="m470,475l490,475e" filled="false" stroked="true" strokeweight=".48pt" strokecolor="#fefefe">
                <v:path arrowok="t"/>
              </v:shape>
            </v:group>
            <v:group style="position:absolute;left:490;top:475;width:20;height:2" coordorigin="490,475" coordsize="20,2">
              <v:shape style="position:absolute;left:490;top:475;width:20;height:2" coordorigin="490,475" coordsize="20,0" path="m490,475l509,475e" filled="false" stroked="true" strokeweight=".48pt" strokecolor="#fefefe">
                <v:path arrowok="t"/>
              </v:shape>
            </v:group>
            <v:group style="position:absolute;left:509;top:475;width:20;height:2" coordorigin="509,475" coordsize="20,2">
              <v:shape style="position:absolute;left:509;top:475;width:20;height:2" coordorigin="509,475" coordsize="20,0" path="m509,475l528,475e" filled="false" stroked="true" strokeweight=".48pt" strokecolor="#fefefe">
                <v:path arrowok="t"/>
              </v:shape>
            </v:group>
            <v:group style="position:absolute;left:528;top:475;width:20;height:2" coordorigin="528,475" coordsize="20,2">
              <v:shape style="position:absolute;left:528;top:475;width:20;height:2" coordorigin="528,475" coordsize="20,0" path="m528,475l547,475e" filled="false" stroked="true" strokeweight=".48pt" strokecolor="#fefefe">
                <v:path arrowok="t"/>
              </v:shape>
            </v:group>
            <v:group style="position:absolute;left:547;top:475;width:20;height:2" coordorigin="547,475" coordsize="20,2">
              <v:shape style="position:absolute;left:547;top:475;width:20;height:2" coordorigin="547,475" coordsize="20,0" path="m547,475l566,475e" filled="false" stroked="true" strokeweight=".48pt" strokecolor="#fefefe">
                <v:path arrowok="t"/>
              </v:shape>
            </v:group>
            <v:group style="position:absolute;left:566;top:475;width:20;height:2" coordorigin="566,475" coordsize="20,2">
              <v:shape style="position:absolute;left:566;top:475;width:20;height:2" coordorigin="566,475" coordsize="20,0" path="m566,475l586,475e" filled="false" stroked="true" strokeweight=".48pt" strokecolor="#fefefe">
                <v:path arrowok="t"/>
              </v:shape>
            </v:group>
            <v:group style="position:absolute;left:586;top:475;width:20;height:2" coordorigin="586,475" coordsize="20,2">
              <v:shape style="position:absolute;left:586;top:475;width:20;height:2" coordorigin="586,475" coordsize="20,0" path="m586,475l605,475e" filled="false" stroked="true" strokeweight=".48pt" strokecolor="#fefefe">
                <v:path arrowok="t"/>
              </v:shape>
            </v:group>
            <v:group style="position:absolute;left:605;top:475;width:20;height:2" coordorigin="605,475" coordsize="20,2">
              <v:shape style="position:absolute;left:605;top:475;width:20;height:2" coordorigin="605,475" coordsize="20,0" path="m605,475l624,475e" filled="false" stroked="true" strokeweight=".48pt" strokecolor="#fefefe">
                <v:path arrowok="t"/>
              </v:shape>
            </v:group>
            <v:group style="position:absolute;left:624;top:475;width:20;height:2" coordorigin="624,475" coordsize="20,2">
              <v:shape style="position:absolute;left:624;top:475;width:20;height:2" coordorigin="624,475" coordsize="20,0" path="m624,475l643,475e" filled="false" stroked="true" strokeweight=".48pt" strokecolor="#fefefe">
                <v:path arrowok="t"/>
              </v:shape>
            </v:group>
            <v:group style="position:absolute;left:643;top:475;width:20;height:2" coordorigin="643,475" coordsize="20,2">
              <v:shape style="position:absolute;left:643;top:475;width:20;height:2" coordorigin="643,475" coordsize="20,0" path="m643,475l662,475e" filled="false" stroked="true" strokeweight=".48pt" strokecolor="#fefefe">
                <v:path arrowok="t"/>
              </v:shape>
            </v:group>
            <v:group style="position:absolute;left:662;top:475;width:20;height:2" coordorigin="662,475" coordsize="20,2">
              <v:shape style="position:absolute;left:662;top:475;width:20;height:2" coordorigin="662,475" coordsize="20,0" path="m662,475l682,475e" filled="false" stroked="true" strokeweight=".48pt" strokecolor="#fefefe">
                <v:path arrowok="t"/>
              </v:shape>
            </v:group>
            <v:group style="position:absolute;left:682;top:475;width:20;height:2" coordorigin="682,475" coordsize="20,2">
              <v:shape style="position:absolute;left:682;top:475;width:20;height:2" coordorigin="682,475" coordsize="20,0" path="m682,475l701,475e" filled="false" stroked="true" strokeweight=".48pt" strokecolor="#fefefe">
                <v:path arrowok="t"/>
              </v:shape>
            </v:group>
            <v:group style="position:absolute;left:701;top:475;width:20;height:2" coordorigin="701,475" coordsize="20,2">
              <v:shape style="position:absolute;left:701;top:475;width:20;height:2" coordorigin="701,475" coordsize="20,0" path="m701,475l720,475e" filled="false" stroked="true" strokeweight=".48pt" strokecolor="#fefefe">
                <v:path arrowok="t"/>
              </v:shape>
            </v:group>
            <v:group style="position:absolute;left:720;top:475;width:20;height:2" coordorigin="720,475" coordsize="20,2">
              <v:shape style="position:absolute;left:720;top:475;width:20;height:2" coordorigin="720,475" coordsize="20,0" path="m720,475l739,475e" filled="false" stroked="true" strokeweight=".48pt" strokecolor="#fefefe">
                <v:path arrowok="t"/>
              </v:shape>
            </v:group>
            <v:group style="position:absolute;left:739;top:475;width:20;height:2" coordorigin="739,475" coordsize="20,2">
              <v:shape style="position:absolute;left:739;top:475;width:20;height:2" coordorigin="739,475" coordsize="20,0" path="m739,475l758,475e" filled="false" stroked="true" strokeweight=".48pt" strokecolor="#fefefe">
                <v:path arrowok="t"/>
              </v:shape>
            </v:group>
            <v:group style="position:absolute;left:758;top:475;width:20;height:2" coordorigin="758,475" coordsize="20,2">
              <v:shape style="position:absolute;left:758;top:475;width:20;height:2" coordorigin="758,475" coordsize="20,0" path="m758,475l778,475e" filled="false" stroked="true" strokeweight=".48pt" strokecolor="#fefefe">
                <v:path arrowok="t"/>
              </v:shape>
            </v:group>
            <v:group style="position:absolute;left:778;top:475;width:20;height:2" coordorigin="778,475" coordsize="20,2">
              <v:shape style="position:absolute;left:778;top:475;width:20;height:2" coordorigin="778,475" coordsize="20,0" path="m778,475l797,475e" filled="false" stroked="true" strokeweight=".48pt" strokecolor="#fefefe">
                <v:path arrowok="t"/>
              </v:shape>
            </v:group>
            <v:group style="position:absolute;left:797;top:475;width:20;height:2" coordorigin="797,475" coordsize="20,2">
              <v:shape style="position:absolute;left:797;top:475;width:20;height:2" coordorigin="797,475" coordsize="20,0" path="m797,475l816,475e" filled="false" stroked="true" strokeweight=".48pt" strokecolor="#fefefe">
                <v:path arrowok="t"/>
              </v:shape>
            </v:group>
            <v:group style="position:absolute;left:816;top:475;width:20;height:2" coordorigin="816,475" coordsize="20,2">
              <v:shape style="position:absolute;left:816;top:475;width:20;height:2" coordorigin="816,475" coordsize="20,0" path="m816,475l835,475e" filled="false" stroked="true" strokeweight=".48pt" strokecolor="#fefefe">
                <v:path arrowok="t"/>
              </v:shape>
            </v:group>
            <v:group style="position:absolute;left:835;top:475;width:20;height:2" coordorigin="835,475" coordsize="20,2">
              <v:shape style="position:absolute;left:835;top:475;width:20;height:2" coordorigin="835,475" coordsize="20,0" path="m835,475l854,475e" filled="false" stroked="true" strokeweight=".48pt" strokecolor="#fefefe">
                <v:path arrowok="t"/>
              </v:shape>
            </v:group>
            <v:group style="position:absolute;left:854;top:475;width:20;height:2" coordorigin="854,475" coordsize="20,2">
              <v:shape style="position:absolute;left:854;top:475;width:20;height:2" coordorigin="854,475" coordsize="20,0" path="m854,475l874,475e" filled="false" stroked="true" strokeweight=".48pt" strokecolor="#fefefe">
                <v:path arrowok="t"/>
              </v:shape>
            </v:group>
            <v:group style="position:absolute;left:874;top:475;width:20;height:2" coordorigin="874,475" coordsize="20,2">
              <v:shape style="position:absolute;left:874;top:475;width:20;height:2" coordorigin="874,475" coordsize="20,0" path="m874,475l893,475e" filled="false" stroked="true" strokeweight=".48pt" strokecolor="#fefefe">
                <v:path arrowok="t"/>
              </v:shape>
            </v:group>
            <v:group style="position:absolute;left:893;top:475;width:20;height:2" coordorigin="893,475" coordsize="20,2">
              <v:shape style="position:absolute;left:893;top:475;width:20;height:2" coordorigin="893,475" coordsize="20,0" path="m893,475l912,475e" filled="false" stroked="true" strokeweight=".48pt" strokecolor="#fefefe">
                <v:path arrowok="t"/>
              </v:shape>
            </v:group>
            <v:group style="position:absolute;left:912;top:475;width:20;height:2" coordorigin="912,475" coordsize="20,2">
              <v:shape style="position:absolute;left:912;top:475;width:20;height:2" coordorigin="912,475" coordsize="20,0" path="m912,475l931,475e" filled="false" stroked="true" strokeweight=".48pt" strokecolor="#fefefe">
                <v:path arrowok="t"/>
              </v:shape>
            </v:group>
            <v:group style="position:absolute;left:931;top:475;width:20;height:2" coordorigin="931,475" coordsize="20,2">
              <v:shape style="position:absolute;left:931;top:475;width:20;height:2" coordorigin="931,475" coordsize="20,0" path="m931,475l950,475e" filled="false" stroked="true" strokeweight=".48pt" strokecolor="#fefefe">
                <v:path arrowok="t"/>
              </v:shape>
            </v:group>
            <v:group style="position:absolute;left:950;top:475;width:20;height:2" coordorigin="950,475" coordsize="20,2">
              <v:shape style="position:absolute;left:950;top:475;width:20;height:2" coordorigin="950,475" coordsize="20,0" path="m950,475l970,475e" filled="false" stroked="true" strokeweight=".48pt" strokecolor="#fefefe">
                <v:path arrowok="t"/>
              </v:shape>
            </v:group>
            <v:group style="position:absolute;left:970;top:475;width:20;height:2" coordorigin="970,475" coordsize="20,2">
              <v:shape style="position:absolute;left:970;top:475;width:20;height:2" coordorigin="970,475" coordsize="20,0" path="m970,475l989,475e" filled="false" stroked="true" strokeweight=".48pt" strokecolor="#fefefe">
                <v:path arrowok="t"/>
              </v:shape>
            </v:group>
            <v:group style="position:absolute;left:989;top:475;width:20;height:2" coordorigin="989,475" coordsize="20,2">
              <v:shape style="position:absolute;left:989;top:475;width:20;height:2" coordorigin="989,475" coordsize="20,0" path="m989,475l1008,475e" filled="false" stroked="true" strokeweight=".48pt" strokecolor="#fefefe">
                <v:path arrowok="t"/>
              </v:shape>
            </v:group>
            <v:group style="position:absolute;left:1008;top:475;width:20;height:2" coordorigin="1008,475" coordsize="20,2">
              <v:shape style="position:absolute;left:1008;top:475;width:20;height:2" coordorigin="1008,475" coordsize="20,0" path="m1008,475l1027,475e" filled="false" stroked="true" strokeweight=".48pt" strokecolor="#fefefe">
                <v:path arrowok="t"/>
              </v:shape>
            </v:group>
            <v:group style="position:absolute;left:1027;top:475;width:20;height:2" coordorigin="1027,475" coordsize="20,2">
              <v:shape style="position:absolute;left:1027;top:475;width:20;height:2" coordorigin="1027,475" coordsize="20,0" path="m1027,475l1046,475e" filled="false" stroked="true" strokeweight=".48pt" strokecolor="#fefefe">
                <v:path arrowok="t"/>
              </v:shape>
            </v:group>
            <v:group style="position:absolute;left:1046;top:475;width:20;height:2" coordorigin="1046,475" coordsize="20,2">
              <v:shape style="position:absolute;left:1046;top:475;width:20;height:2" coordorigin="1046,475" coordsize="20,0" path="m1046,475l1066,475e" filled="false" stroked="true" strokeweight=".48pt" strokecolor="#fefefe">
                <v:path arrowok="t"/>
              </v:shape>
            </v:group>
            <v:group style="position:absolute;left:1066;top:475;width:20;height:2" coordorigin="1066,475" coordsize="20,2">
              <v:shape style="position:absolute;left:1066;top:475;width:20;height:2" coordorigin="1066,475" coordsize="20,0" path="m1066,475l1085,475e" filled="false" stroked="true" strokeweight=".48pt" strokecolor="#fefefe">
                <v:path arrowok="t"/>
              </v:shape>
            </v:group>
            <v:group style="position:absolute;left:1085;top:475;width:20;height:2" coordorigin="1085,475" coordsize="20,2">
              <v:shape style="position:absolute;left:1085;top:475;width:20;height:2" coordorigin="1085,475" coordsize="20,0" path="m1085,475l1104,475e" filled="false" stroked="true" strokeweight=".48pt" strokecolor="#fefefe">
                <v:path arrowok="t"/>
              </v:shape>
            </v:group>
            <v:group style="position:absolute;left:1104;top:475;width:20;height:2" coordorigin="1104,475" coordsize="20,2">
              <v:shape style="position:absolute;left:1104;top:475;width:20;height:2" coordorigin="1104,475" coordsize="20,0" path="m1104,475l1123,475e" filled="false" stroked="true" strokeweight=".48pt" strokecolor="#fefefe">
                <v:path arrowok="t"/>
              </v:shape>
            </v:group>
            <v:group style="position:absolute;left:1123;top:475;width:20;height:2" coordorigin="1123,475" coordsize="20,2">
              <v:shape style="position:absolute;left:1123;top:475;width:20;height:2" coordorigin="1123,475" coordsize="20,0" path="m1123,475l1142,475e" filled="false" stroked="true" strokeweight=".48pt" strokecolor="#fefefe">
                <v:path arrowok="t"/>
              </v:shape>
            </v:group>
            <v:group style="position:absolute;left:1142;top:475;width:20;height:2" coordorigin="1142,475" coordsize="20,2">
              <v:shape style="position:absolute;left:1142;top:475;width:20;height:2" coordorigin="1142,475" coordsize="20,0" path="m1142,475l1162,475e" filled="false" stroked="true" strokeweight=".48pt" strokecolor="#fefefe">
                <v:path arrowok="t"/>
              </v:shape>
            </v:group>
            <v:group style="position:absolute;left:1162;top:475;width:20;height:2" coordorigin="1162,475" coordsize="20,2">
              <v:shape style="position:absolute;left:1162;top:475;width:20;height:2" coordorigin="1162,475" coordsize="20,0" path="m1162,475l1181,475e" filled="false" stroked="true" strokeweight=".48pt" strokecolor="#fefefe">
                <v:path arrowok="t"/>
              </v:shape>
            </v:group>
            <v:group style="position:absolute;left:1181;top:475;width:20;height:2" coordorigin="1181,475" coordsize="20,2">
              <v:shape style="position:absolute;left:1181;top:475;width:20;height:2" coordorigin="1181,475" coordsize="20,0" path="m1181,475l1200,475e" filled="false" stroked="true" strokeweight=".48pt" strokecolor="#fefefe">
                <v:path arrowok="t"/>
              </v:shape>
            </v:group>
            <v:group style="position:absolute;left:1200;top:475;width:20;height:2" coordorigin="1200,475" coordsize="20,2">
              <v:shape style="position:absolute;left:1200;top:475;width:20;height:2" coordorigin="1200,475" coordsize="20,0" path="m1200,475l1219,475e" filled="false" stroked="true" strokeweight=".48pt" strokecolor="#fefefe">
                <v:path arrowok="t"/>
              </v:shape>
            </v:group>
            <v:group style="position:absolute;left:1219;top:475;width:20;height:2" coordorigin="1219,475" coordsize="20,2">
              <v:shape style="position:absolute;left:1219;top:475;width:20;height:2" coordorigin="1219,475" coordsize="20,0" path="m1219,475l1238,475e" filled="false" stroked="true" strokeweight=".48pt" strokecolor="#fefefe">
                <v:path arrowok="t"/>
              </v:shape>
            </v:group>
            <v:group style="position:absolute;left:1238;top:475;width:20;height:2" coordorigin="1238,475" coordsize="20,2">
              <v:shape style="position:absolute;left:1238;top:475;width:20;height:2" coordorigin="1238,475" coordsize="20,0" path="m1238,475l1258,475e" filled="false" stroked="true" strokeweight=".48pt" strokecolor="#fefefe">
                <v:path arrowok="t"/>
              </v:shape>
            </v:group>
            <v:group style="position:absolute;left:1258;top:475;width:20;height:2" coordorigin="1258,475" coordsize="20,2">
              <v:shape style="position:absolute;left:1258;top:475;width:20;height:2" coordorigin="1258,475" coordsize="20,0" path="m1258,475l1277,475e" filled="false" stroked="true" strokeweight=".48pt" strokecolor="#fefefe">
                <v:path arrowok="t"/>
              </v:shape>
            </v:group>
            <v:group style="position:absolute;left:1277;top:475;width:20;height:2" coordorigin="1277,475" coordsize="20,2">
              <v:shape style="position:absolute;left:1277;top:475;width:20;height:2" coordorigin="1277,475" coordsize="20,0" path="m1277,475l1296,475e" filled="false" stroked="true" strokeweight=".48pt" strokecolor="#fefefe">
                <v:path arrowok="t"/>
              </v:shape>
            </v:group>
            <v:group style="position:absolute;left:1296;top:475;width:20;height:2" coordorigin="1296,475" coordsize="20,2">
              <v:shape style="position:absolute;left:1296;top:475;width:20;height:2" coordorigin="1296,475" coordsize="20,0" path="m1296,475l1315,475e" filled="false" stroked="true" strokeweight=".48pt" strokecolor="#fefefe">
                <v:path arrowok="t"/>
              </v:shape>
            </v:group>
            <v:group style="position:absolute;left:1315;top:475;width:20;height:2" coordorigin="1315,475" coordsize="20,2">
              <v:shape style="position:absolute;left:1315;top:475;width:20;height:2" coordorigin="1315,475" coordsize="20,0" path="m1315,475l1334,475e" filled="false" stroked="true" strokeweight=".48pt" strokecolor="#fefefe">
                <v:path arrowok="t"/>
              </v:shape>
            </v:group>
            <v:group style="position:absolute;left:1334;top:475;width:20;height:2" coordorigin="1334,475" coordsize="20,2">
              <v:shape style="position:absolute;left:1334;top:475;width:20;height:2" coordorigin="1334,475" coordsize="20,0" path="m1334,475l1354,475e" filled="false" stroked="true" strokeweight=".48pt" strokecolor="#fefefe">
                <v:path arrowok="t"/>
              </v:shape>
            </v:group>
            <v:group style="position:absolute;left:1354;top:475;width:20;height:2" coordorigin="1354,475" coordsize="20,2">
              <v:shape style="position:absolute;left:1354;top:475;width:20;height:2" coordorigin="1354,475" coordsize="20,0" path="m1354,475l1373,475e" filled="false" stroked="true" strokeweight=".48pt" strokecolor="#fefefe">
                <v:path arrowok="t"/>
              </v:shape>
            </v:group>
            <v:group style="position:absolute;left:1373;top:475;width:20;height:2" coordorigin="1373,475" coordsize="20,2">
              <v:shape style="position:absolute;left:1373;top:475;width:20;height:2" coordorigin="1373,475" coordsize="20,0" path="m1373,475l1392,475e" filled="false" stroked="true" strokeweight=".48pt" strokecolor="#fefefe">
                <v:path arrowok="t"/>
              </v:shape>
            </v:group>
            <v:group style="position:absolute;left:1392;top:475;width:20;height:2" coordorigin="1392,475" coordsize="20,2">
              <v:shape style="position:absolute;left:1392;top:475;width:20;height:2" coordorigin="1392,475" coordsize="20,0" path="m1392,475l1411,475e" filled="false" stroked="true" strokeweight=".48pt" strokecolor="#fefefe">
                <v:path arrowok="t"/>
              </v:shape>
            </v:group>
            <v:group style="position:absolute;left:1411;top:475;width:20;height:2" coordorigin="1411,475" coordsize="20,2">
              <v:shape style="position:absolute;left:1411;top:475;width:20;height:2" coordorigin="1411,475" coordsize="20,0" path="m1411,475l1430,475e" filled="false" stroked="true" strokeweight=".48pt" strokecolor="#fefefe">
                <v:path arrowok="t"/>
              </v:shape>
            </v:group>
            <v:group style="position:absolute;left:1430;top:475;width:20;height:2" coordorigin="1430,475" coordsize="20,2">
              <v:shape style="position:absolute;left:1430;top:475;width:20;height:2" coordorigin="1430,475" coordsize="20,0" path="m1430,475l1450,475e" filled="false" stroked="true" strokeweight=".48pt" strokecolor="#fefefe">
                <v:path arrowok="t"/>
              </v:shape>
            </v:group>
            <v:group style="position:absolute;left:1450;top:475;width:20;height:2" coordorigin="1450,475" coordsize="20,2">
              <v:shape style="position:absolute;left:1450;top:475;width:20;height:2" coordorigin="1450,475" coordsize="20,0" path="m1450,475l1469,475e" filled="false" stroked="true" strokeweight=".48pt" strokecolor="#fefefe">
                <v:path arrowok="t"/>
              </v:shape>
            </v:group>
            <v:group style="position:absolute;left:1469;top:475;width:20;height:2" coordorigin="1469,475" coordsize="20,2">
              <v:shape style="position:absolute;left:1469;top:475;width:20;height:2" coordorigin="1469,475" coordsize="20,0" path="m1469,475l1488,475e" filled="false" stroked="true" strokeweight=".48pt" strokecolor="#fefefe">
                <v:path arrowok="t"/>
              </v:shape>
            </v:group>
            <v:group style="position:absolute;left:1488;top:475;width:20;height:2" coordorigin="1488,475" coordsize="20,2">
              <v:shape style="position:absolute;left:1488;top:475;width:20;height:2" coordorigin="1488,475" coordsize="20,0" path="m1488,475l1507,475e" filled="false" stroked="true" strokeweight=".48pt" strokecolor="#fefefe">
                <v:path arrowok="t"/>
              </v:shape>
            </v:group>
            <v:group style="position:absolute;left:1507;top:475;width:20;height:2" coordorigin="1507,475" coordsize="20,2">
              <v:shape style="position:absolute;left:1507;top:475;width:20;height:2" coordorigin="1507,475" coordsize="20,0" path="m1507,475l1526,475e" filled="false" stroked="true" strokeweight=".48pt" strokecolor="#fefefe">
                <v:path arrowok="t"/>
              </v:shape>
            </v:group>
            <v:group style="position:absolute;left:1526;top:475;width:20;height:2" coordorigin="1526,475" coordsize="20,2">
              <v:shape style="position:absolute;left:1526;top:475;width:20;height:2" coordorigin="1526,475" coordsize="20,0" path="m1526,475l1546,475e" filled="false" stroked="true" strokeweight=".48pt" strokecolor="#fefefe">
                <v:path arrowok="t"/>
              </v:shape>
            </v:group>
            <v:group style="position:absolute;left:1546;top:475;width:20;height:2" coordorigin="1546,475" coordsize="20,2">
              <v:shape style="position:absolute;left:1546;top:475;width:20;height:2" coordorigin="1546,475" coordsize="20,0" path="m1546,475l1565,475e" filled="false" stroked="true" strokeweight=".48pt" strokecolor="#fefefe">
                <v:path arrowok="t"/>
              </v:shape>
            </v:group>
            <v:group style="position:absolute;left:1565;top:475;width:20;height:2" coordorigin="1565,475" coordsize="20,2">
              <v:shape style="position:absolute;left:1565;top:475;width:20;height:2" coordorigin="1565,475" coordsize="20,0" path="m1565,475l1584,475e" filled="false" stroked="true" strokeweight=".48pt" strokecolor="#fefefe">
                <v:path arrowok="t"/>
              </v:shape>
            </v:group>
            <v:group style="position:absolute;left:1584;top:475;width:20;height:2" coordorigin="1584,475" coordsize="20,2">
              <v:shape style="position:absolute;left:1584;top:475;width:20;height:2" coordorigin="1584,475" coordsize="20,0" path="m1584,475l1603,475e" filled="false" stroked="true" strokeweight=".48pt" strokecolor="#fefefe">
                <v:path arrowok="t"/>
              </v:shape>
            </v:group>
            <v:group style="position:absolute;left:1603;top:475;width:20;height:2" coordorigin="1603,475" coordsize="20,2">
              <v:shape style="position:absolute;left:1603;top:475;width:20;height:2" coordorigin="1603,475" coordsize="20,0" path="m1603,475l1622,475e" filled="false" stroked="true" strokeweight=".48pt" strokecolor="#fefefe">
                <v:path arrowok="t"/>
              </v:shape>
            </v:group>
            <v:group style="position:absolute;left:1622;top:475;width:20;height:2" coordorigin="1622,475" coordsize="20,2">
              <v:shape style="position:absolute;left:1622;top:475;width:20;height:2" coordorigin="1622,475" coordsize="20,0" path="m1622,475l1642,475e" filled="false" stroked="true" strokeweight=".48pt" strokecolor="#fefefe">
                <v:path arrowok="t"/>
              </v:shape>
            </v:group>
            <v:group style="position:absolute;left:1642;top:475;width:20;height:2" coordorigin="1642,475" coordsize="20,2">
              <v:shape style="position:absolute;left:1642;top:475;width:20;height:2" coordorigin="1642,475" coordsize="20,0" path="m1642,475l1661,475e" filled="false" stroked="true" strokeweight=".48pt" strokecolor="#fefefe">
                <v:path arrowok="t"/>
              </v:shape>
            </v:group>
            <v:group style="position:absolute;left:1661;top:475;width:20;height:2" coordorigin="1661,475" coordsize="20,2">
              <v:shape style="position:absolute;left:1661;top:475;width:20;height:2" coordorigin="1661,475" coordsize="20,0" path="m1661,475l1680,475e" filled="false" stroked="true" strokeweight=".48pt" strokecolor="#fefefe">
                <v:path arrowok="t"/>
              </v:shape>
            </v:group>
            <v:group style="position:absolute;left:1680;top:475;width:20;height:2" coordorigin="1680,475" coordsize="20,2">
              <v:shape style="position:absolute;left:1680;top:475;width:20;height:2" coordorigin="1680,475" coordsize="20,0" path="m1680,475l1699,475e" filled="false" stroked="true" strokeweight=".48pt" strokecolor="#fefefe">
                <v:path arrowok="t"/>
              </v:shape>
            </v:group>
            <v:group style="position:absolute;left:1699;top:475;width:20;height:2" coordorigin="1699,475" coordsize="20,2">
              <v:shape style="position:absolute;left:1699;top:475;width:20;height:2" coordorigin="1699,475" coordsize="20,0" path="m1699,475l1718,475e" filled="false" stroked="true" strokeweight=".48pt" strokecolor="#fefefe">
                <v:path arrowok="t"/>
              </v:shape>
            </v:group>
            <v:group style="position:absolute;left:1718;top:475;width:20;height:2" coordorigin="1718,475" coordsize="20,2">
              <v:shape style="position:absolute;left:1718;top:475;width:20;height:2" coordorigin="1718,475" coordsize="20,0" path="m1718,475l1738,475e" filled="false" stroked="true" strokeweight=".48pt" strokecolor="#fefefe">
                <v:path arrowok="t"/>
              </v:shape>
            </v:group>
            <v:group style="position:absolute;left:1738;top:475;width:20;height:2" coordorigin="1738,475" coordsize="20,2">
              <v:shape style="position:absolute;left:1738;top:475;width:20;height:2" coordorigin="1738,475" coordsize="20,0" path="m1738,475l1757,475e" filled="false" stroked="true" strokeweight=".48pt" strokecolor="#fefefe">
                <v:path arrowok="t"/>
              </v:shape>
            </v:group>
            <v:group style="position:absolute;left:1757;top:475;width:20;height:2" coordorigin="1757,475" coordsize="20,2">
              <v:shape style="position:absolute;left:1757;top:475;width:20;height:2" coordorigin="1757,475" coordsize="20,0" path="m1757,475l1776,475e" filled="false" stroked="true" strokeweight=".48pt" strokecolor="#fefefe">
                <v:path arrowok="t"/>
              </v:shape>
            </v:group>
            <v:group style="position:absolute;left:1776;top:475;width:20;height:2" coordorigin="1776,475" coordsize="20,2">
              <v:shape style="position:absolute;left:1776;top:475;width:20;height:2" coordorigin="1776,475" coordsize="20,0" path="m1776,475l1795,475e" filled="false" stroked="true" strokeweight=".48pt" strokecolor="#fefefe">
                <v:path arrowok="t"/>
              </v:shape>
            </v:group>
            <v:group style="position:absolute;left:1795;top:475;width:20;height:2" coordorigin="1795,475" coordsize="20,2">
              <v:shape style="position:absolute;left:1795;top:475;width:20;height:2" coordorigin="1795,475" coordsize="20,0" path="m1795,475l1814,475e" filled="false" stroked="true" strokeweight=".48pt" strokecolor="#fefefe">
                <v:path arrowok="t"/>
              </v:shape>
            </v:group>
            <v:group style="position:absolute;left:1814;top:475;width:20;height:2" coordorigin="1814,475" coordsize="20,2">
              <v:shape style="position:absolute;left:1814;top:475;width:20;height:2" coordorigin="1814,475" coordsize="20,0" path="m1814,475l1834,475e" filled="false" stroked="true" strokeweight=".48pt" strokecolor="#fefefe">
                <v:path arrowok="t"/>
              </v:shape>
            </v:group>
            <v:group style="position:absolute;left:1834;top:475;width:20;height:2" coordorigin="1834,475" coordsize="20,2">
              <v:shape style="position:absolute;left:1834;top:475;width:20;height:2" coordorigin="1834,475" coordsize="20,0" path="m1834,475l1853,475e" filled="false" stroked="true" strokeweight=".48pt" strokecolor="#fefefe">
                <v:path arrowok="t"/>
              </v:shape>
            </v:group>
            <v:group style="position:absolute;left:1853;top:475;width:20;height:2" coordorigin="1853,475" coordsize="20,2">
              <v:shape style="position:absolute;left:1853;top:475;width:20;height:2" coordorigin="1853,475" coordsize="20,0" path="m1853,475l1872,475e" filled="false" stroked="true" strokeweight=".48pt" strokecolor="#fefefe">
                <v:path arrowok="t"/>
              </v:shape>
            </v:group>
            <v:group style="position:absolute;left:1872;top:475;width:20;height:2" coordorigin="1872,475" coordsize="20,2">
              <v:shape style="position:absolute;left:1872;top:475;width:20;height:2" coordorigin="1872,475" coordsize="20,0" path="m1872,475l1891,475e" filled="false" stroked="true" strokeweight=".48pt" strokecolor="#fefefe">
                <v:path arrowok="t"/>
              </v:shape>
            </v:group>
            <v:group style="position:absolute;left:1891;top:475;width:20;height:2" coordorigin="1891,475" coordsize="20,2">
              <v:shape style="position:absolute;left:1891;top:475;width:20;height:2" coordorigin="1891,475" coordsize="20,0" path="m1891,475l1910,475e" filled="false" stroked="true" strokeweight=".48pt" strokecolor="#fefefe">
                <v:path arrowok="t"/>
              </v:shape>
            </v:group>
            <v:group style="position:absolute;left:1910;top:475;width:20;height:2" coordorigin="1910,475" coordsize="20,2">
              <v:shape style="position:absolute;left:1910;top:475;width:20;height:2" coordorigin="1910,475" coordsize="20,0" path="m1910,475l1930,475e" filled="false" stroked="true" strokeweight=".48pt" strokecolor="#fefefe">
                <v:path arrowok="t"/>
              </v:shape>
            </v:group>
            <v:group style="position:absolute;left:1930;top:475;width:15;height:2" coordorigin="1930,475" coordsize="15,2">
              <v:shape style="position:absolute;left:1930;top:475;width:15;height:2" coordorigin="1930,475" coordsize="15,0" path="m1930,475l1944,475e" filled="false" stroked="true" strokeweight=".48pt" strokecolor="#fefefe">
                <v:path arrowok="t"/>
              </v:shape>
            </v:group>
            <v:group style="position:absolute;left:1944;top:475;width:10;height:2" coordorigin="1944,475" coordsize="10,2">
              <v:shape style="position:absolute;left:1944;top:475;width:10;height:2" coordorigin="1944,475" coordsize="10,0" path="m1944,475l1954,475e" filled="false" stroked="true" strokeweight=".48pt" strokecolor="#000000">
                <v:path arrowok="t"/>
              </v:shape>
              <v:shape style="position:absolute;left:1944;top:29;width:1162;height:451" type="#_x0000_t75" stroked="false">
                <v:imagedata r:id="rId44" o:title=""/>
              </v:shape>
            </v:group>
            <v:group style="position:absolute;left:3106;top:475;width:10;height:2" coordorigin="3106,475" coordsize="10,2">
              <v:shape style="position:absolute;left:3106;top:475;width:10;height:2" coordorigin="3106,475" coordsize="10,0" path="m3106,475l3115,475e" filled="false" stroked="true" strokeweight=".48pt" strokecolor="#000000">
                <v:path arrowok="t"/>
              </v:shape>
            </v:group>
            <v:group style="position:absolute;left:3115;top:475;width:20;height:2" coordorigin="3115,475" coordsize="20,2">
              <v:shape style="position:absolute;left:3115;top:475;width:20;height:2" coordorigin="3115,475" coordsize="20,0" path="m3115,475l3134,475e" filled="false" stroked="true" strokeweight=".48pt" strokecolor="#fefefe">
                <v:path arrowok="t"/>
              </v:shape>
            </v:group>
            <v:group style="position:absolute;left:3134;top:475;width:20;height:2" coordorigin="3134,475" coordsize="20,2">
              <v:shape style="position:absolute;left:3134;top:475;width:20;height:2" coordorigin="3134,475" coordsize="20,0" path="m3134,475l3154,475e" filled="false" stroked="true" strokeweight=".48pt" strokecolor="#fefefe">
                <v:path arrowok="t"/>
              </v:shape>
            </v:group>
            <v:group style="position:absolute;left:3154;top:475;width:20;height:2" coordorigin="3154,475" coordsize="20,2">
              <v:shape style="position:absolute;left:3154;top:475;width:20;height:2" coordorigin="3154,475" coordsize="20,0" path="m3154,475l3173,475e" filled="false" stroked="true" strokeweight=".48pt" strokecolor="#fefefe">
                <v:path arrowok="t"/>
              </v:shape>
            </v:group>
            <v:group style="position:absolute;left:3173;top:475;width:20;height:2" coordorigin="3173,475" coordsize="20,2">
              <v:shape style="position:absolute;left:3173;top:475;width:20;height:2" coordorigin="3173,475" coordsize="20,0" path="m3173,475l3192,475e" filled="false" stroked="true" strokeweight=".48pt" strokecolor="#fefefe">
                <v:path arrowok="t"/>
              </v:shape>
            </v:group>
            <v:group style="position:absolute;left:3192;top:475;width:20;height:2" coordorigin="3192,475" coordsize="20,2">
              <v:shape style="position:absolute;left:3192;top:475;width:20;height:2" coordorigin="3192,475" coordsize="20,0" path="m3192,475l3211,475e" filled="false" stroked="true" strokeweight=".48pt" strokecolor="#fefefe">
                <v:path arrowok="t"/>
              </v:shape>
            </v:group>
            <v:group style="position:absolute;left:3211;top:475;width:20;height:2" coordorigin="3211,475" coordsize="20,2">
              <v:shape style="position:absolute;left:3211;top:475;width:20;height:2" coordorigin="3211,475" coordsize="20,0" path="m3211,475l3230,475e" filled="false" stroked="true" strokeweight=".48pt" strokecolor="#fefefe">
                <v:path arrowok="t"/>
              </v:shape>
            </v:group>
            <v:group style="position:absolute;left:3230;top:475;width:20;height:2" coordorigin="3230,475" coordsize="20,2">
              <v:shape style="position:absolute;left:3230;top:475;width:20;height:2" coordorigin="3230,475" coordsize="20,0" path="m3230,475l3250,475e" filled="false" stroked="true" strokeweight=".48pt" strokecolor="#fefefe">
                <v:path arrowok="t"/>
              </v:shape>
            </v:group>
            <v:group style="position:absolute;left:3250;top:475;width:20;height:2" coordorigin="3250,475" coordsize="20,2">
              <v:shape style="position:absolute;left:3250;top:475;width:20;height:2" coordorigin="3250,475" coordsize="20,0" path="m3250,475l3269,475e" filled="false" stroked="true" strokeweight=".48pt" strokecolor="#fefefe">
                <v:path arrowok="t"/>
              </v:shape>
            </v:group>
            <v:group style="position:absolute;left:3269;top:475;width:20;height:2" coordorigin="3269,475" coordsize="20,2">
              <v:shape style="position:absolute;left:3269;top:475;width:20;height:2" coordorigin="3269,475" coordsize="20,0" path="m3269,475l3288,475e" filled="false" stroked="true" strokeweight=".48pt" strokecolor="#fefefe">
                <v:path arrowok="t"/>
              </v:shape>
            </v:group>
            <v:group style="position:absolute;left:3288;top:475;width:20;height:2" coordorigin="3288,475" coordsize="20,2">
              <v:shape style="position:absolute;left:3288;top:475;width:20;height:2" coordorigin="3288,475" coordsize="20,0" path="m3288,475l3307,475e" filled="false" stroked="true" strokeweight=".48pt" strokecolor="#fefefe">
                <v:path arrowok="t"/>
              </v:shape>
            </v:group>
            <v:group style="position:absolute;left:3307;top:475;width:20;height:2" coordorigin="3307,475" coordsize="20,2">
              <v:shape style="position:absolute;left:3307;top:475;width:20;height:2" coordorigin="3307,475" coordsize="20,0" path="m3307,475l3326,475e" filled="false" stroked="true" strokeweight=".48pt" strokecolor="#fefefe">
                <v:path arrowok="t"/>
              </v:shape>
            </v:group>
            <v:group style="position:absolute;left:3326;top:475;width:20;height:2" coordorigin="3326,475" coordsize="20,2">
              <v:shape style="position:absolute;left:3326;top:475;width:20;height:2" coordorigin="3326,475" coordsize="20,0" path="m3326,475l3346,475e" filled="false" stroked="true" strokeweight=".48pt" strokecolor="#fefefe">
                <v:path arrowok="t"/>
              </v:shape>
            </v:group>
            <v:group style="position:absolute;left:3346;top:475;width:20;height:2" coordorigin="3346,475" coordsize="20,2">
              <v:shape style="position:absolute;left:3346;top:475;width:20;height:2" coordorigin="3346,475" coordsize="20,0" path="m3346,475l3365,475e" filled="false" stroked="true" strokeweight=".48pt" strokecolor="#fefefe">
                <v:path arrowok="t"/>
              </v:shape>
            </v:group>
            <v:group style="position:absolute;left:3365;top:475;width:20;height:2" coordorigin="3365,475" coordsize="20,2">
              <v:shape style="position:absolute;left:3365;top:475;width:20;height:2" coordorigin="3365,475" coordsize="20,0" path="m3365,475l3384,475e" filled="false" stroked="true" strokeweight=".48pt" strokecolor="#fefefe">
                <v:path arrowok="t"/>
              </v:shape>
            </v:group>
            <v:group style="position:absolute;left:3384;top:475;width:20;height:2" coordorigin="3384,475" coordsize="20,2">
              <v:shape style="position:absolute;left:3384;top:475;width:20;height:2" coordorigin="3384,475" coordsize="20,0" path="m3384,475l3403,475e" filled="false" stroked="true" strokeweight=".48pt" strokecolor="#fefefe">
                <v:path arrowok="t"/>
              </v:shape>
            </v:group>
            <v:group style="position:absolute;left:3403;top:475;width:20;height:2" coordorigin="3403,475" coordsize="20,2">
              <v:shape style="position:absolute;left:3403;top:475;width:20;height:2" coordorigin="3403,475" coordsize="20,0" path="m3403,475l3422,475e" filled="false" stroked="true" strokeweight=".48pt" strokecolor="#fefefe">
                <v:path arrowok="t"/>
              </v:shape>
            </v:group>
            <v:group style="position:absolute;left:3422;top:475;width:20;height:2" coordorigin="3422,475" coordsize="20,2">
              <v:shape style="position:absolute;left:3422;top:475;width:20;height:2" coordorigin="3422,475" coordsize="20,0" path="m3422,475l3442,475e" filled="false" stroked="true" strokeweight=".48pt" strokecolor="#fefefe">
                <v:path arrowok="t"/>
              </v:shape>
            </v:group>
            <v:group style="position:absolute;left:3442;top:475;width:20;height:2" coordorigin="3442,475" coordsize="20,2">
              <v:shape style="position:absolute;left:3442;top:475;width:20;height:2" coordorigin="3442,475" coordsize="20,0" path="m3442,475l3461,475e" filled="false" stroked="true" strokeweight=".48pt" strokecolor="#fefefe">
                <v:path arrowok="t"/>
              </v:shape>
            </v:group>
            <v:group style="position:absolute;left:3461;top:475;width:20;height:2" coordorigin="3461,475" coordsize="20,2">
              <v:shape style="position:absolute;left:3461;top:475;width:20;height:2" coordorigin="3461,475" coordsize="20,0" path="m3461,475l3480,475e" filled="false" stroked="true" strokeweight=".48pt" strokecolor="#fefefe">
                <v:path arrowok="t"/>
              </v:shape>
            </v:group>
            <v:group style="position:absolute;left:3480;top:475;width:20;height:2" coordorigin="3480,475" coordsize="20,2">
              <v:shape style="position:absolute;left:3480;top:475;width:20;height:2" coordorigin="3480,475" coordsize="20,0" path="m3480,475l3499,475e" filled="false" stroked="true" strokeweight=".48pt" strokecolor="#fefefe">
                <v:path arrowok="t"/>
              </v:shape>
            </v:group>
            <v:group style="position:absolute;left:3499;top:475;width:20;height:2" coordorigin="3499,475" coordsize="20,2">
              <v:shape style="position:absolute;left:3499;top:475;width:20;height:2" coordorigin="3499,475" coordsize="20,0" path="m3499,475l3518,475e" filled="false" stroked="true" strokeweight=".48pt" strokecolor="#fefefe">
                <v:path arrowok="t"/>
              </v:shape>
            </v:group>
            <v:group style="position:absolute;left:3518;top:475;width:20;height:2" coordorigin="3518,475" coordsize="20,2">
              <v:shape style="position:absolute;left:3518;top:475;width:20;height:2" coordorigin="3518,475" coordsize="20,0" path="m3518,475l3538,475e" filled="false" stroked="true" strokeweight=".48pt" strokecolor="#fefefe">
                <v:path arrowok="t"/>
              </v:shape>
            </v:group>
            <v:group style="position:absolute;left:3538;top:475;width:20;height:2" coordorigin="3538,475" coordsize="20,2">
              <v:shape style="position:absolute;left:3538;top:475;width:20;height:2" coordorigin="3538,475" coordsize="20,0" path="m3538,475l3557,475e" filled="false" stroked="true" strokeweight=".48pt" strokecolor="#fefefe">
                <v:path arrowok="t"/>
              </v:shape>
            </v:group>
            <v:group style="position:absolute;left:3557;top:475;width:20;height:2" coordorigin="3557,475" coordsize="20,2">
              <v:shape style="position:absolute;left:3557;top:475;width:20;height:2" coordorigin="3557,475" coordsize="20,0" path="m3557,475l3576,475e" filled="false" stroked="true" strokeweight=".48pt" strokecolor="#fefefe">
                <v:path arrowok="t"/>
              </v:shape>
            </v:group>
            <v:group style="position:absolute;left:3576;top:475;width:20;height:2" coordorigin="3576,475" coordsize="20,2">
              <v:shape style="position:absolute;left:3576;top:475;width:20;height:2" coordorigin="3576,475" coordsize="20,0" path="m3576,475l3595,475e" filled="false" stroked="true" strokeweight=".48pt" strokecolor="#fefefe">
                <v:path arrowok="t"/>
              </v:shape>
            </v:group>
            <v:group style="position:absolute;left:3595;top:475;width:20;height:2" coordorigin="3595,475" coordsize="20,2">
              <v:shape style="position:absolute;left:3595;top:475;width:20;height:2" coordorigin="3595,475" coordsize="20,0" path="m3595,475l3614,475e" filled="false" stroked="true" strokeweight=".48pt" strokecolor="#fefefe">
                <v:path arrowok="t"/>
              </v:shape>
            </v:group>
            <v:group style="position:absolute;left:3614;top:475;width:20;height:2" coordorigin="3614,475" coordsize="20,2">
              <v:shape style="position:absolute;left:3614;top:475;width:20;height:2" coordorigin="3614,475" coordsize="20,0" path="m3614,475l3634,475e" filled="false" stroked="true" strokeweight=".48pt" strokecolor="#fefefe">
                <v:path arrowok="t"/>
              </v:shape>
            </v:group>
            <v:group style="position:absolute;left:3634;top:475;width:20;height:2" coordorigin="3634,475" coordsize="20,2">
              <v:shape style="position:absolute;left:3634;top:475;width:20;height:2" coordorigin="3634,475" coordsize="20,0" path="m3634,475l3653,475e" filled="false" stroked="true" strokeweight=".48pt" strokecolor="#fefefe">
                <v:path arrowok="t"/>
              </v:shape>
            </v:group>
            <v:group style="position:absolute;left:3653;top:475;width:20;height:2" coordorigin="3653,475" coordsize="20,2">
              <v:shape style="position:absolute;left:3653;top:475;width:20;height:2" coordorigin="3653,475" coordsize="20,0" path="m3653,475l3672,475e" filled="false" stroked="true" strokeweight=".48pt" strokecolor="#fefefe">
                <v:path arrowok="t"/>
              </v:shape>
            </v:group>
            <v:group style="position:absolute;left:3672;top:475;width:20;height:2" coordorigin="3672,475" coordsize="20,2">
              <v:shape style="position:absolute;left:3672;top:475;width:20;height:2" coordorigin="3672,475" coordsize="20,0" path="m3672,475l3691,475e" filled="false" stroked="true" strokeweight=".48pt" strokecolor="#fefefe">
                <v:path arrowok="t"/>
              </v:shape>
            </v:group>
            <v:group style="position:absolute;left:3691;top:475;width:20;height:2" coordorigin="3691,475" coordsize="20,2">
              <v:shape style="position:absolute;left:3691;top:475;width:20;height:2" coordorigin="3691,475" coordsize="20,0" path="m3691,475l3710,475e" filled="false" stroked="true" strokeweight=".48pt" strokecolor="#fefefe">
                <v:path arrowok="t"/>
              </v:shape>
            </v:group>
            <v:group style="position:absolute;left:3710;top:475;width:20;height:2" coordorigin="3710,475" coordsize="20,2">
              <v:shape style="position:absolute;left:3710;top:475;width:20;height:2" coordorigin="3710,475" coordsize="20,0" path="m3710,475l3730,475e" filled="false" stroked="true" strokeweight=".48pt" strokecolor="#fefefe">
                <v:path arrowok="t"/>
              </v:shape>
            </v:group>
            <v:group style="position:absolute;left:3730;top:475;width:20;height:2" coordorigin="3730,475" coordsize="20,2">
              <v:shape style="position:absolute;left:3730;top:475;width:20;height:2" coordorigin="3730,475" coordsize="20,0" path="m3730,475l3749,475e" filled="false" stroked="true" strokeweight=".48pt" strokecolor="#fefefe">
                <v:path arrowok="t"/>
              </v:shape>
            </v:group>
            <v:group style="position:absolute;left:3749;top:475;width:20;height:2" coordorigin="3749,475" coordsize="20,2">
              <v:shape style="position:absolute;left:3749;top:475;width:20;height:2" coordorigin="3749,475" coordsize="20,0" path="m3749,475l3768,475e" filled="false" stroked="true" strokeweight=".48pt" strokecolor="#fefefe">
                <v:path arrowok="t"/>
              </v:shape>
            </v:group>
            <v:group style="position:absolute;left:3768;top:475;width:20;height:2" coordorigin="3768,475" coordsize="20,2">
              <v:shape style="position:absolute;left:3768;top:475;width:20;height:2" coordorigin="3768,475" coordsize="20,0" path="m3768,475l3787,475e" filled="false" stroked="true" strokeweight=".48pt" strokecolor="#fefefe">
                <v:path arrowok="t"/>
              </v:shape>
            </v:group>
            <v:group style="position:absolute;left:3787;top:475;width:20;height:2" coordorigin="3787,475" coordsize="20,2">
              <v:shape style="position:absolute;left:3787;top:475;width:20;height:2" coordorigin="3787,475" coordsize="20,0" path="m3787,475l3806,475e" filled="false" stroked="true" strokeweight=".48pt" strokecolor="#fefefe">
                <v:path arrowok="t"/>
              </v:shape>
            </v:group>
            <v:group style="position:absolute;left:3806;top:475;width:20;height:2" coordorigin="3806,475" coordsize="20,2">
              <v:shape style="position:absolute;left:3806;top:475;width:20;height:2" coordorigin="3806,475" coordsize="20,0" path="m3806,475l3826,475e" filled="false" stroked="true" strokeweight=".48pt" strokecolor="#fefefe">
                <v:path arrowok="t"/>
              </v:shape>
            </v:group>
            <v:group style="position:absolute;left:3826;top:475;width:20;height:2" coordorigin="3826,475" coordsize="20,2">
              <v:shape style="position:absolute;left:3826;top:475;width:20;height:2" coordorigin="3826,475" coordsize="20,0" path="m3826,475l3845,475e" filled="false" stroked="true" strokeweight=".48pt" strokecolor="#fefefe">
                <v:path arrowok="t"/>
              </v:shape>
            </v:group>
            <v:group style="position:absolute;left:3845;top:475;width:20;height:2" coordorigin="3845,475" coordsize="20,2">
              <v:shape style="position:absolute;left:3845;top:475;width:20;height:2" coordorigin="3845,475" coordsize="20,0" path="m3845,475l3864,475e" filled="false" stroked="true" strokeweight=".48pt" strokecolor="#fefefe">
                <v:path arrowok="t"/>
              </v:shape>
            </v:group>
            <v:group style="position:absolute;left:3864;top:475;width:20;height:2" coordorigin="3864,475" coordsize="20,2">
              <v:shape style="position:absolute;left:3864;top:475;width:20;height:2" coordorigin="3864,475" coordsize="20,0" path="m3864,475l3883,475e" filled="false" stroked="true" strokeweight=".48pt" strokecolor="#fefefe">
                <v:path arrowok="t"/>
              </v:shape>
            </v:group>
            <v:group style="position:absolute;left:3883;top:475;width:20;height:2" coordorigin="3883,475" coordsize="20,2">
              <v:shape style="position:absolute;left:3883;top:475;width:20;height:2" coordorigin="3883,475" coordsize="20,0" path="m3883,475l3902,475e" filled="false" stroked="true" strokeweight=".48pt" strokecolor="#fefefe">
                <v:path arrowok="t"/>
              </v:shape>
            </v:group>
            <v:group style="position:absolute;left:3902;top:475;width:20;height:2" coordorigin="3902,475" coordsize="20,2">
              <v:shape style="position:absolute;left:3902;top:475;width:20;height:2" coordorigin="3902,475" coordsize="20,0" path="m3902,475l3922,475e" filled="false" stroked="true" strokeweight=".48pt" strokecolor="#fefefe">
                <v:path arrowok="t"/>
              </v:shape>
            </v:group>
            <v:group style="position:absolute;left:3922;top:475;width:20;height:2" coordorigin="3922,475" coordsize="20,2">
              <v:shape style="position:absolute;left:3922;top:475;width:20;height:2" coordorigin="3922,475" coordsize="20,0" path="m3922,475l3941,475e" filled="false" stroked="true" strokeweight=".48pt" strokecolor="#fefefe">
                <v:path arrowok="t"/>
              </v:shape>
            </v:group>
            <v:group style="position:absolute;left:3941;top:475;width:20;height:2" coordorigin="3941,475" coordsize="20,2">
              <v:shape style="position:absolute;left:3941;top:475;width:20;height:2" coordorigin="3941,475" coordsize="20,0" path="m3941,475l3960,475e" filled="false" stroked="true" strokeweight=".48pt" strokecolor="#fefefe">
                <v:path arrowok="t"/>
              </v:shape>
            </v:group>
            <v:group style="position:absolute;left:3960;top:475;width:20;height:2" coordorigin="3960,475" coordsize="20,2">
              <v:shape style="position:absolute;left:3960;top:475;width:20;height:2" coordorigin="3960,475" coordsize="20,0" path="m3960,475l3979,475e" filled="false" stroked="true" strokeweight=".48pt" strokecolor="#fefefe">
                <v:path arrowok="t"/>
              </v:shape>
            </v:group>
            <v:group style="position:absolute;left:3979;top:475;width:20;height:2" coordorigin="3979,475" coordsize="20,2">
              <v:shape style="position:absolute;left:3979;top:475;width:20;height:2" coordorigin="3979,475" coordsize="20,0" path="m3979,475l3998,475e" filled="false" stroked="true" strokeweight=".48pt" strokecolor="#fefefe">
                <v:path arrowok="t"/>
              </v:shape>
            </v:group>
            <v:group style="position:absolute;left:3998;top:475;width:20;height:2" coordorigin="3998,475" coordsize="20,2">
              <v:shape style="position:absolute;left:3998;top:475;width:20;height:2" coordorigin="3998,475" coordsize="20,0" path="m3998,475l4018,475e" filled="false" stroked="true" strokeweight=".48pt" strokecolor="#fefefe">
                <v:path arrowok="t"/>
              </v:shape>
            </v:group>
            <v:group style="position:absolute;left:4018;top:475;width:20;height:2" coordorigin="4018,475" coordsize="20,2">
              <v:shape style="position:absolute;left:4018;top:475;width:20;height:2" coordorigin="4018,475" coordsize="20,0" path="m4018,475l4037,475e" filled="false" stroked="true" strokeweight=".48pt" strokecolor="#fefefe">
                <v:path arrowok="t"/>
              </v:shape>
            </v:group>
            <v:group style="position:absolute;left:4037;top:475;width:20;height:2" coordorigin="4037,475" coordsize="20,2">
              <v:shape style="position:absolute;left:4037;top:475;width:20;height:2" coordorigin="4037,475" coordsize="20,0" path="m4037,475l4056,475e" filled="false" stroked="true" strokeweight=".48pt" strokecolor="#fefefe">
                <v:path arrowok="t"/>
              </v:shape>
            </v:group>
            <v:group style="position:absolute;left:4056;top:475;width:20;height:2" coordorigin="4056,475" coordsize="20,2">
              <v:shape style="position:absolute;left:4056;top:475;width:20;height:2" coordorigin="4056,475" coordsize="20,0" path="m4056,475l4075,475e" filled="false" stroked="true" strokeweight=".48pt" strokecolor="#fefefe">
                <v:path arrowok="t"/>
              </v:shape>
            </v:group>
            <v:group style="position:absolute;left:4075;top:475;width:20;height:2" coordorigin="4075,475" coordsize="20,2">
              <v:shape style="position:absolute;left:4075;top:475;width:20;height:2" coordorigin="4075,475" coordsize="20,0" path="m4075,475l4094,475e" filled="false" stroked="true" strokeweight=".48pt" strokecolor="#fefefe">
                <v:path arrowok="t"/>
              </v:shape>
            </v:group>
            <v:group style="position:absolute;left:4094;top:475;width:20;height:2" coordorigin="4094,475" coordsize="20,2">
              <v:shape style="position:absolute;left:4094;top:475;width:20;height:2" coordorigin="4094,475" coordsize="20,0" path="m4094,475l4114,475e" filled="false" stroked="true" strokeweight=".48pt" strokecolor="#fefefe">
                <v:path arrowok="t"/>
              </v:shape>
            </v:group>
            <v:group style="position:absolute;left:4114;top:475;width:20;height:2" coordorigin="4114,475" coordsize="20,2">
              <v:shape style="position:absolute;left:4114;top:475;width:20;height:2" coordorigin="4114,475" coordsize="20,0" path="m4114,475l4133,475e" filled="false" stroked="true" strokeweight=".48pt" strokecolor="#fefefe">
                <v:path arrowok="t"/>
              </v:shape>
            </v:group>
            <v:group style="position:absolute;left:4133;top:475;width:20;height:2" coordorigin="4133,475" coordsize="20,2">
              <v:shape style="position:absolute;left:4133;top:475;width:20;height:2" coordorigin="4133,475" coordsize="20,0" path="m4133,475l4152,475e" filled="false" stroked="true" strokeweight=".48pt" strokecolor="#fefefe">
                <v:path arrowok="t"/>
              </v:shape>
            </v:group>
            <v:group style="position:absolute;left:4152;top:475;width:20;height:2" coordorigin="4152,475" coordsize="20,2">
              <v:shape style="position:absolute;left:4152;top:475;width:20;height:2" coordorigin="4152,475" coordsize="20,0" path="m4152,475l4171,475e" filled="false" stroked="true" strokeweight=".48pt" strokecolor="#fefefe">
                <v:path arrowok="t"/>
              </v:shape>
            </v:group>
            <v:group style="position:absolute;left:4171;top:475;width:15;height:2" coordorigin="4171,475" coordsize="15,2">
              <v:shape style="position:absolute;left:4171;top:475;width:15;height:2" coordorigin="4171,475" coordsize="15,0" path="m4171,475l4186,475e" filled="false" stroked="true" strokeweight=".48pt" strokecolor="#fefefe">
                <v:path arrowok="t"/>
              </v:shape>
            </v:group>
            <v:group style="position:absolute;left:4186;top:475;width:10;height:2" coordorigin="4186,475" coordsize="10,2">
              <v:shape style="position:absolute;left:4186;top:475;width:10;height:2" coordorigin="4186,475" coordsize="10,0" path="m4186,475l4195,475e" filled="false" stroked="true" strokeweight=".48pt" strokecolor="#000000">
                <v:path arrowok="t"/>
              </v:shape>
            </v:group>
            <v:group style="position:absolute;left:4195;top:475;width:20;height:2" coordorigin="4195,475" coordsize="20,2">
              <v:shape style="position:absolute;left:4195;top:475;width:20;height:2" coordorigin="4195,475" coordsize="20,0" path="m4195,475l4214,475e" filled="false" stroked="true" strokeweight=".48pt" strokecolor="#fefefe">
                <v:path arrowok="t"/>
              </v:shape>
            </v:group>
            <v:group style="position:absolute;left:4214;top:475;width:20;height:2" coordorigin="4214,475" coordsize="20,2">
              <v:shape style="position:absolute;left:4214;top:475;width:20;height:2" coordorigin="4214,475" coordsize="20,0" path="m4214,475l4234,475e" filled="false" stroked="true" strokeweight=".48pt" strokecolor="#fefefe">
                <v:path arrowok="t"/>
              </v:shape>
            </v:group>
            <v:group style="position:absolute;left:4234;top:475;width:20;height:2" coordorigin="4234,475" coordsize="20,2">
              <v:shape style="position:absolute;left:4234;top:475;width:20;height:2" coordorigin="4234,475" coordsize="20,0" path="m4234,475l4253,475e" filled="false" stroked="true" strokeweight=".48pt" strokecolor="#fefefe">
                <v:path arrowok="t"/>
              </v:shape>
            </v:group>
            <v:group style="position:absolute;left:4253;top:475;width:20;height:2" coordorigin="4253,475" coordsize="20,2">
              <v:shape style="position:absolute;left:4253;top:475;width:20;height:2" coordorigin="4253,475" coordsize="20,0" path="m4253,475l4272,475e" filled="false" stroked="true" strokeweight=".48pt" strokecolor="#fefefe">
                <v:path arrowok="t"/>
              </v:shape>
            </v:group>
            <v:group style="position:absolute;left:4272;top:475;width:20;height:2" coordorigin="4272,475" coordsize="20,2">
              <v:shape style="position:absolute;left:4272;top:475;width:20;height:2" coordorigin="4272,475" coordsize="20,0" path="m4272,475l4291,475e" filled="false" stroked="true" strokeweight=".48pt" strokecolor="#fefefe">
                <v:path arrowok="t"/>
              </v:shape>
            </v:group>
            <v:group style="position:absolute;left:4291;top:475;width:20;height:2" coordorigin="4291,475" coordsize="20,2">
              <v:shape style="position:absolute;left:4291;top:475;width:20;height:2" coordorigin="4291,475" coordsize="20,0" path="m4291,475l4310,475e" filled="false" stroked="true" strokeweight=".48pt" strokecolor="#fefefe">
                <v:path arrowok="t"/>
              </v:shape>
            </v:group>
            <v:group style="position:absolute;left:4310;top:475;width:20;height:2" coordorigin="4310,475" coordsize="20,2">
              <v:shape style="position:absolute;left:4310;top:475;width:20;height:2" coordorigin="4310,475" coordsize="20,0" path="m4310,475l4330,475e" filled="false" stroked="true" strokeweight=".48pt" strokecolor="#fefefe">
                <v:path arrowok="t"/>
              </v:shape>
            </v:group>
            <v:group style="position:absolute;left:4330;top:475;width:20;height:2" coordorigin="4330,475" coordsize="20,2">
              <v:shape style="position:absolute;left:4330;top:475;width:20;height:2" coordorigin="4330,475" coordsize="20,0" path="m4330,475l4349,475e" filled="false" stroked="true" strokeweight=".48pt" strokecolor="#fefefe">
                <v:path arrowok="t"/>
              </v:shape>
            </v:group>
            <v:group style="position:absolute;left:4349;top:475;width:20;height:2" coordorigin="4349,475" coordsize="20,2">
              <v:shape style="position:absolute;left:4349;top:475;width:20;height:2" coordorigin="4349,475" coordsize="20,0" path="m4349,475l4368,475e" filled="false" stroked="true" strokeweight=".48pt" strokecolor="#fefefe">
                <v:path arrowok="t"/>
              </v:shape>
            </v:group>
            <v:group style="position:absolute;left:4368;top:475;width:20;height:2" coordorigin="4368,475" coordsize="20,2">
              <v:shape style="position:absolute;left:4368;top:475;width:20;height:2" coordorigin="4368,475" coordsize="20,0" path="m4368,475l4387,475e" filled="false" stroked="true" strokeweight=".48pt" strokecolor="#fefefe">
                <v:path arrowok="t"/>
              </v:shape>
            </v:group>
            <v:group style="position:absolute;left:4387;top:475;width:20;height:2" coordorigin="4387,475" coordsize="20,2">
              <v:shape style="position:absolute;left:4387;top:475;width:20;height:2" coordorigin="4387,475" coordsize="20,0" path="m4387,475l4406,475e" filled="false" stroked="true" strokeweight=".48pt" strokecolor="#fefefe">
                <v:path arrowok="t"/>
              </v:shape>
            </v:group>
            <v:group style="position:absolute;left:4406;top:475;width:20;height:2" coordorigin="4406,475" coordsize="20,2">
              <v:shape style="position:absolute;left:4406;top:475;width:20;height:2" coordorigin="4406,475" coordsize="20,0" path="m4406,475l4426,475e" filled="false" stroked="true" strokeweight=".48pt" strokecolor="#fefefe">
                <v:path arrowok="t"/>
              </v:shape>
            </v:group>
            <v:group style="position:absolute;left:4426;top:475;width:20;height:2" coordorigin="4426,475" coordsize="20,2">
              <v:shape style="position:absolute;left:4426;top:475;width:20;height:2" coordorigin="4426,475" coordsize="20,0" path="m4426,475l4445,475e" filled="false" stroked="true" strokeweight=".48pt" strokecolor="#fefefe">
                <v:path arrowok="t"/>
              </v:shape>
            </v:group>
            <v:group style="position:absolute;left:4445;top:475;width:20;height:2" coordorigin="4445,475" coordsize="20,2">
              <v:shape style="position:absolute;left:4445;top:475;width:20;height:2" coordorigin="4445,475" coordsize="20,0" path="m4445,475l4464,475e" filled="false" stroked="true" strokeweight=".48pt" strokecolor="#fefefe">
                <v:path arrowok="t"/>
              </v:shape>
            </v:group>
            <v:group style="position:absolute;left:4464;top:475;width:20;height:2" coordorigin="4464,475" coordsize="20,2">
              <v:shape style="position:absolute;left:4464;top:475;width:20;height:2" coordorigin="4464,475" coordsize="20,0" path="m4464,475l4483,475e" filled="false" stroked="true" strokeweight=".48pt" strokecolor="#fefefe">
                <v:path arrowok="t"/>
              </v:shape>
            </v:group>
            <v:group style="position:absolute;left:4483;top:475;width:20;height:2" coordorigin="4483,475" coordsize="20,2">
              <v:shape style="position:absolute;left:4483;top:475;width:20;height:2" coordorigin="4483,475" coordsize="20,0" path="m4483,475l4502,475e" filled="false" stroked="true" strokeweight=".48pt" strokecolor="#fefefe">
                <v:path arrowok="t"/>
              </v:shape>
            </v:group>
            <v:group style="position:absolute;left:4502;top:475;width:20;height:2" coordorigin="4502,475" coordsize="20,2">
              <v:shape style="position:absolute;left:4502;top:475;width:20;height:2" coordorigin="4502,475" coordsize="20,0" path="m4502,475l4522,475e" filled="false" stroked="true" strokeweight=".48pt" strokecolor="#fefefe">
                <v:path arrowok="t"/>
              </v:shape>
            </v:group>
            <v:group style="position:absolute;left:4522;top:475;width:20;height:2" coordorigin="4522,475" coordsize="20,2">
              <v:shape style="position:absolute;left:4522;top:475;width:20;height:2" coordorigin="4522,475" coordsize="20,0" path="m4522,475l4541,475e" filled="false" stroked="true" strokeweight=".48pt" strokecolor="#fefefe">
                <v:path arrowok="t"/>
              </v:shape>
            </v:group>
            <v:group style="position:absolute;left:4541;top:475;width:20;height:2" coordorigin="4541,475" coordsize="20,2">
              <v:shape style="position:absolute;left:4541;top:475;width:20;height:2" coordorigin="4541,475" coordsize="20,0" path="m4541,475l4560,475e" filled="false" stroked="true" strokeweight=".48pt" strokecolor="#fefefe">
                <v:path arrowok="t"/>
              </v:shape>
            </v:group>
            <v:group style="position:absolute;left:4560;top:475;width:20;height:2" coordorigin="4560,475" coordsize="20,2">
              <v:shape style="position:absolute;left:4560;top:475;width:20;height:2" coordorigin="4560,475" coordsize="20,0" path="m4560,475l4579,475e" filled="false" stroked="true" strokeweight=".48pt" strokecolor="#fefefe">
                <v:path arrowok="t"/>
              </v:shape>
            </v:group>
            <v:group style="position:absolute;left:4579;top:475;width:20;height:2" coordorigin="4579,475" coordsize="20,2">
              <v:shape style="position:absolute;left:4579;top:475;width:20;height:2" coordorigin="4579,475" coordsize="20,0" path="m4579,475l4598,475e" filled="false" stroked="true" strokeweight=".48pt" strokecolor="#fefefe">
                <v:path arrowok="t"/>
              </v:shape>
            </v:group>
            <v:group style="position:absolute;left:4598;top:475;width:20;height:2" coordorigin="4598,475" coordsize="20,2">
              <v:shape style="position:absolute;left:4598;top:475;width:20;height:2" coordorigin="4598,475" coordsize="20,0" path="m4598,475l4618,475e" filled="false" stroked="true" strokeweight=".48pt" strokecolor="#fefefe">
                <v:path arrowok="t"/>
              </v:shape>
            </v:group>
            <v:group style="position:absolute;left:4618;top:475;width:20;height:2" coordorigin="4618,475" coordsize="20,2">
              <v:shape style="position:absolute;left:4618;top:475;width:20;height:2" coordorigin="4618,475" coordsize="20,0" path="m4618,475l4637,475e" filled="false" stroked="true" strokeweight=".48pt" strokecolor="#fefefe">
                <v:path arrowok="t"/>
              </v:shape>
            </v:group>
            <v:group style="position:absolute;left:4637;top:475;width:20;height:2" coordorigin="4637,475" coordsize="20,2">
              <v:shape style="position:absolute;left:4637;top:475;width:20;height:2" coordorigin="4637,475" coordsize="20,0" path="m4637,475l4656,475e" filled="false" stroked="true" strokeweight=".48pt" strokecolor="#fefefe">
                <v:path arrowok="t"/>
              </v:shape>
            </v:group>
            <v:group style="position:absolute;left:4656;top:475;width:20;height:2" coordorigin="4656,475" coordsize="20,2">
              <v:shape style="position:absolute;left:4656;top:475;width:20;height:2" coordorigin="4656,475" coordsize="20,0" path="m4656,475l4675,475e" filled="false" stroked="true" strokeweight=".48pt" strokecolor="#fefefe">
                <v:path arrowok="t"/>
              </v:shape>
            </v:group>
            <v:group style="position:absolute;left:4675;top:475;width:20;height:2" coordorigin="4675,475" coordsize="20,2">
              <v:shape style="position:absolute;left:4675;top:475;width:20;height:2" coordorigin="4675,475" coordsize="20,0" path="m4675,475l4694,475e" filled="false" stroked="true" strokeweight=".48pt" strokecolor="#fefefe">
                <v:path arrowok="t"/>
              </v:shape>
            </v:group>
            <v:group style="position:absolute;left:4694;top:475;width:20;height:2" coordorigin="4694,475" coordsize="20,2">
              <v:shape style="position:absolute;left:4694;top:475;width:20;height:2" coordorigin="4694,475" coordsize="20,0" path="m4694,475l4714,475e" filled="false" stroked="true" strokeweight=".48pt" strokecolor="#fefefe">
                <v:path arrowok="t"/>
              </v:shape>
            </v:group>
            <v:group style="position:absolute;left:4714;top:475;width:20;height:2" coordorigin="4714,475" coordsize="20,2">
              <v:shape style="position:absolute;left:4714;top:475;width:20;height:2" coordorigin="4714,475" coordsize="20,0" path="m4714,475l4733,475e" filled="false" stroked="true" strokeweight=".48pt" strokecolor="#fefefe">
                <v:path arrowok="t"/>
              </v:shape>
            </v:group>
            <v:group style="position:absolute;left:4733;top:475;width:20;height:2" coordorigin="4733,475" coordsize="20,2">
              <v:shape style="position:absolute;left:4733;top:475;width:20;height:2" coordorigin="4733,475" coordsize="20,0" path="m4733,475l4752,475e" filled="false" stroked="true" strokeweight=".48pt" strokecolor="#fefefe">
                <v:path arrowok="t"/>
              </v:shape>
            </v:group>
            <v:group style="position:absolute;left:4752;top:475;width:20;height:2" coordorigin="4752,475" coordsize="20,2">
              <v:shape style="position:absolute;left:4752;top:475;width:20;height:2" coordorigin="4752,475" coordsize="20,0" path="m4752,475l4771,475e" filled="false" stroked="true" strokeweight=".48pt" strokecolor="#fefefe">
                <v:path arrowok="t"/>
              </v:shape>
            </v:group>
            <v:group style="position:absolute;left:4771;top:475;width:20;height:2" coordorigin="4771,475" coordsize="20,2">
              <v:shape style="position:absolute;left:4771;top:475;width:20;height:2" coordorigin="4771,475" coordsize="20,0" path="m4771,475l4790,475e" filled="false" stroked="true" strokeweight=".48pt" strokecolor="#fefefe">
                <v:path arrowok="t"/>
              </v:shape>
            </v:group>
            <v:group style="position:absolute;left:4790;top:475;width:20;height:2" coordorigin="4790,475" coordsize="20,2">
              <v:shape style="position:absolute;left:4790;top:475;width:20;height:2" coordorigin="4790,475" coordsize="20,0" path="m4790,475l4810,475e" filled="false" stroked="true" strokeweight=".48pt" strokecolor="#fefefe">
                <v:path arrowok="t"/>
              </v:shape>
            </v:group>
            <v:group style="position:absolute;left:4810;top:475;width:20;height:2" coordorigin="4810,475" coordsize="20,2">
              <v:shape style="position:absolute;left:4810;top:475;width:20;height:2" coordorigin="4810,475" coordsize="20,0" path="m4810,475l4829,475e" filled="false" stroked="true" strokeweight=".48pt" strokecolor="#fefefe">
                <v:path arrowok="t"/>
              </v:shape>
            </v:group>
            <v:group style="position:absolute;left:4829;top:475;width:20;height:2" coordorigin="4829,475" coordsize="20,2">
              <v:shape style="position:absolute;left:4829;top:475;width:20;height:2" coordorigin="4829,475" coordsize="20,0" path="m4829,475l4848,475e" filled="false" stroked="true" strokeweight=".48pt" strokecolor="#fefefe">
                <v:path arrowok="t"/>
              </v:shape>
            </v:group>
            <v:group style="position:absolute;left:4848;top:475;width:20;height:2" coordorigin="4848,475" coordsize="20,2">
              <v:shape style="position:absolute;left:4848;top:475;width:20;height:2" coordorigin="4848,475" coordsize="20,0" path="m4848,475l4867,475e" filled="false" stroked="true" strokeweight=".48pt" strokecolor="#fefefe">
                <v:path arrowok="t"/>
              </v:shape>
            </v:group>
            <v:group style="position:absolute;left:4867;top:475;width:20;height:2" coordorigin="4867,475" coordsize="20,2">
              <v:shape style="position:absolute;left:4867;top:475;width:20;height:2" coordorigin="4867,475" coordsize="20,0" path="m4867,475l4886,475e" filled="false" stroked="true" strokeweight=".48pt" strokecolor="#fefefe">
                <v:path arrowok="t"/>
              </v:shape>
            </v:group>
            <v:group style="position:absolute;left:4886;top:475;width:20;height:2" coordorigin="4886,475" coordsize="20,2">
              <v:shape style="position:absolute;left:4886;top:475;width:20;height:2" coordorigin="4886,475" coordsize="20,0" path="m4886,475l4906,475e" filled="false" stroked="true" strokeweight=".48pt" strokecolor="#fefefe">
                <v:path arrowok="t"/>
              </v:shape>
            </v:group>
            <v:group style="position:absolute;left:4906;top:475;width:20;height:2" coordorigin="4906,475" coordsize="20,2">
              <v:shape style="position:absolute;left:4906;top:475;width:20;height:2" coordorigin="4906,475" coordsize="20,0" path="m4906,475l4925,475e" filled="false" stroked="true" strokeweight=".48pt" strokecolor="#fefefe">
                <v:path arrowok="t"/>
              </v:shape>
            </v:group>
            <v:group style="position:absolute;left:4925;top:475;width:20;height:2" coordorigin="4925,475" coordsize="20,2">
              <v:shape style="position:absolute;left:4925;top:475;width:20;height:2" coordorigin="4925,475" coordsize="20,0" path="m4925,475l4944,475e" filled="false" stroked="true" strokeweight=".48pt" strokecolor="#fefefe">
                <v:path arrowok="t"/>
              </v:shape>
            </v:group>
            <v:group style="position:absolute;left:4944;top:475;width:20;height:2" coordorigin="4944,475" coordsize="20,2">
              <v:shape style="position:absolute;left:4944;top:475;width:20;height:2" coordorigin="4944,475" coordsize="20,0" path="m4944,475l4963,475e" filled="false" stroked="true" strokeweight=".48pt" strokecolor="#fefefe">
                <v:path arrowok="t"/>
              </v:shape>
            </v:group>
            <v:group style="position:absolute;left:4963;top:475;width:20;height:2" coordorigin="4963,475" coordsize="20,2">
              <v:shape style="position:absolute;left:4963;top:475;width:20;height:2" coordorigin="4963,475" coordsize="20,0" path="m4963,475l4982,475e" filled="false" stroked="true" strokeweight=".48pt" strokecolor="#fefefe">
                <v:path arrowok="t"/>
              </v:shape>
            </v:group>
            <v:group style="position:absolute;left:4982;top:475;width:20;height:2" coordorigin="4982,475" coordsize="20,2">
              <v:shape style="position:absolute;left:4982;top:475;width:20;height:2" coordorigin="4982,475" coordsize="20,0" path="m4982,475l5002,475e" filled="false" stroked="true" strokeweight=".48pt" strokecolor="#fefefe">
                <v:path arrowok="t"/>
              </v:shape>
            </v:group>
            <v:group style="position:absolute;left:5002;top:475;width:20;height:2" coordorigin="5002,475" coordsize="20,2">
              <v:shape style="position:absolute;left:5002;top:475;width:20;height:2" coordorigin="5002,475" coordsize="20,0" path="m5002,475l5021,475e" filled="false" stroked="true" strokeweight=".48pt" strokecolor="#fefefe">
                <v:path arrowok="t"/>
              </v:shape>
            </v:group>
            <v:group style="position:absolute;left:5021;top:475;width:20;height:2" coordorigin="5021,475" coordsize="20,2">
              <v:shape style="position:absolute;left:5021;top:475;width:20;height:2" coordorigin="5021,475" coordsize="20,0" path="m5021,475l5040,475e" filled="false" stroked="true" strokeweight=".48pt" strokecolor="#fefefe">
                <v:path arrowok="t"/>
              </v:shape>
            </v:group>
            <v:group style="position:absolute;left:5040;top:475;width:20;height:2" coordorigin="5040,475" coordsize="20,2">
              <v:shape style="position:absolute;left:5040;top:475;width:20;height:2" coordorigin="5040,475" coordsize="20,0" path="m5040,475l5059,475e" filled="false" stroked="true" strokeweight=".48pt" strokecolor="#fefefe">
                <v:path arrowok="t"/>
              </v:shape>
            </v:group>
            <v:group style="position:absolute;left:5059;top:475;width:20;height:2" coordorigin="5059,475" coordsize="20,2">
              <v:shape style="position:absolute;left:5059;top:475;width:20;height:2" coordorigin="5059,475" coordsize="20,0" path="m5059,475l5078,475e" filled="false" stroked="true" strokeweight=".48pt" strokecolor="#fefefe">
                <v:path arrowok="t"/>
              </v:shape>
            </v:group>
            <v:group style="position:absolute;left:5078;top:475;width:20;height:2" coordorigin="5078,475" coordsize="20,2">
              <v:shape style="position:absolute;left:5078;top:475;width:20;height:2" coordorigin="5078,475" coordsize="20,0" path="m5078,475l5098,475e" filled="false" stroked="true" strokeweight=".48pt" strokecolor="#fefefe">
                <v:path arrowok="t"/>
              </v:shape>
            </v:group>
            <v:group style="position:absolute;left:5098;top:475;width:20;height:2" coordorigin="5098,475" coordsize="20,2">
              <v:shape style="position:absolute;left:5098;top:475;width:20;height:2" coordorigin="5098,475" coordsize="20,0" path="m5098,475l5117,475e" filled="false" stroked="true" strokeweight=".48pt" strokecolor="#fefefe">
                <v:path arrowok="t"/>
              </v:shape>
            </v:group>
            <v:group style="position:absolute;left:5117;top:475;width:20;height:2" coordorigin="5117,475" coordsize="20,2">
              <v:shape style="position:absolute;left:5117;top:475;width:20;height:2" coordorigin="5117,475" coordsize="20,0" path="m5117,475l5136,475e" filled="false" stroked="true" strokeweight=".48pt" strokecolor="#fefefe">
                <v:path arrowok="t"/>
              </v:shape>
            </v:group>
            <v:group style="position:absolute;left:5136;top:475;width:20;height:2" coordorigin="5136,475" coordsize="20,2">
              <v:shape style="position:absolute;left:5136;top:475;width:20;height:2" coordorigin="5136,475" coordsize="20,0" path="m5136,475l5155,475e" filled="false" stroked="true" strokeweight=".48pt" strokecolor="#fefefe">
                <v:path arrowok="t"/>
              </v:shape>
            </v:group>
            <v:group style="position:absolute;left:5155;top:475;width:20;height:2" coordorigin="5155,475" coordsize="20,2">
              <v:shape style="position:absolute;left:5155;top:475;width:20;height:2" coordorigin="5155,475" coordsize="20,0" path="m5155,475l5174,475e" filled="false" stroked="true" strokeweight=".48pt" strokecolor="#fefefe">
                <v:path arrowok="t"/>
              </v:shape>
            </v:group>
            <v:group style="position:absolute;left:5174;top:475;width:20;height:2" coordorigin="5174,475" coordsize="20,2">
              <v:shape style="position:absolute;left:5174;top:475;width:20;height:2" coordorigin="5174,475" coordsize="20,0" path="m5174,475l5194,475e" filled="false" stroked="true" strokeweight=".48pt" strokecolor="#fefefe">
                <v:path arrowok="t"/>
              </v:shape>
            </v:group>
            <v:group style="position:absolute;left:5194;top:475;width:20;height:2" coordorigin="5194,475" coordsize="20,2">
              <v:shape style="position:absolute;left:5194;top:475;width:20;height:2" coordorigin="5194,475" coordsize="20,0" path="m5194,475l5213,475e" filled="false" stroked="true" strokeweight=".48pt" strokecolor="#fefefe">
                <v:path arrowok="t"/>
              </v:shape>
            </v:group>
            <v:group style="position:absolute;left:5213;top:475;width:20;height:2" coordorigin="5213,475" coordsize="20,2">
              <v:shape style="position:absolute;left:5213;top:475;width:20;height:2" coordorigin="5213,475" coordsize="20,0" path="m5213,475l5232,475e" filled="false" stroked="true" strokeweight=".48pt" strokecolor="#fefefe">
                <v:path arrowok="t"/>
              </v:shape>
            </v:group>
            <v:group style="position:absolute;left:5232;top:475;width:20;height:2" coordorigin="5232,475" coordsize="20,2">
              <v:shape style="position:absolute;left:5232;top:475;width:20;height:2" coordorigin="5232,475" coordsize="20,0" path="m5232,475l5251,475e" filled="false" stroked="true" strokeweight=".48pt" strokecolor="#fefefe">
                <v:path arrowok="t"/>
              </v:shape>
            </v:group>
            <v:group style="position:absolute;left:5251;top:475;width:20;height:2" coordorigin="5251,475" coordsize="20,2">
              <v:shape style="position:absolute;left:5251;top:475;width:20;height:2" coordorigin="5251,475" coordsize="20,0" path="m5251,475l5270,475e" filled="false" stroked="true" strokeweight=".48pt" strokecolor="#fefefe">
                <v:path arrowok="t"/>
              </v:shape>
            </v:group>
            <v:group style="position:absolute;left:5270;top:475;width:20;height:2" coordorigin="5270,475" coordsize="20,2">
              <v:shape style="position:absolute;left:5270;top:475;width:20;height:2" coordorigin="5270,475" coordsize="20,0" path="m5270,475l5290,475e" filled="false" stroked="true" strokeweight=".48pt" strokecolor="#fefefe">
                <v:path arrowok="t"/>
              </v:shape>
            </v:group>
            <v:group style="position:absolute;left:5290;top:475;width:20;height:2" coordorigin="5290,475" coordsize="20,2">
              <v:shape style="position:absolute;left:5290;top:475;width:20;height:2" coordorigin="5290,475" coordsize="20,0" path="m5290,475l5309,475e" filled="false" stroked="true" strokeweight=".48pt" strokecolor="#fefefe">
                <v:path arrowok="t"/>
              </v:shape>
            </v:group>
            <v:group style="position:absolute;left:5309;top:475;width:20;height:2" coordorigin="5309,475" coordsize="20,2">
              <v:shape style="position:absolute;left:5309;top:475;width:20;height:2" coordorigin="5309,475" coordsize="20,0" path="m5309,475l5328,475e" filled="false" stroked="true" strokeweight=".48pt" strokecolor="#fefefe">
                <v:path arrowok="t"/>
              </v:shape>
            </v:group>
            <v:group style="position:absolute;left:5328;top:475;width:20;height:2" coordorigin="5328,475" coordsize="20,2">
              <v:shape style="position:absolute;left:5328;top:475;width:20;height:2" coordorigin="5328,475" coordsize="20,0" path="m5328,475l5347,475e" filled="false" stroked="true" strokeweight=".48pt" strokecolor="#fefefe">
                <v:path arrowok="t"/>
              </v:shape>
            </v:group>
            <v:group style="position:absolute;left:5347;top:475;width:20;height:2" coordorigin="5347,475" coordsize="20,2">
              <v:shape style="position:absolute;left:5347;top:475;width:20;height:2" coordorigin="5347,475" coordsize="20,0" path="m5347,475l5366,475e" filled="false" stroked="true" strokeweight=".48pt" strokecolor="#fefefe">
                <v:path arrowok="t"/>
              </v:shape>
            </v:group>
            <v:group style="position:absolute;left:5366;top:475;width:20;height:2" coordorigin="5366,475" coordsize="20,2">
              <v:shape style="position:absolute;left:5366;top:475;width:20;height:2" coordorigin="5366,475" coordsize="20,0" path="m5366,475l5386,475e" filled="false" stroked="true" strokeweight=".48pt" strokecolor="#fefefe">
                <v:path arrowok="t"/>
              </v:shape>
            </v:group>
            <v:group style="position:absolute;left:5386;top:475;width:20;height:2" coordorigin="5386,475" coordsize="20,2">
              <v:shape style="position:absolute;left:5386;top:475;width:20;height:2" coordorigin="5386,475" coordsize="20,0" path="m5386,475l5405,475e" filled="false" stroked="true" strokeweight=".48pt" strokecolor="#fefefe">
                <v:path arrowok="t"/>
              </v:shape>
            </v:group>
            <v:group style="position:absolute;left:5405;top:475;width:5;height:2" coordorigin="5405,475" coordsize="5,2">
              <v:shape style="position:absolute;left:5405;top:475;width:5;height:2" coordorigin="5405,475" coordsize="5,0" path="m5405,475l5410,475e" filled="false" stroked="true" strokeweight=".48pt" strokecolor="#fefefe">
                <v:path arrowok="t"/>
              </v:shape>
            </v:group>
            <v:group style="position:absolute;left:5410;top:475;width:10;height:2" coordorigin="5410,475" coordsize="10,2">
              <v:shape style="position:absolute;left:5410;top:475;width:10;height:2" coordorigin="5410,475" coordsize="10,0" path="m5410,475l5419,475e" filled="false" stroked="true" strokeweight=".48pt" strokecolor="#000000">
                <v:path arrowok="t"/>
              </v:shape>
            </v:group>
            <v:group style="position:absolute;left:5419;top:475;width:20;height:2" coordorigin="5419,475" coordsize="20,2">
              <v:shape style="position:absolute;left:5419;top:475;width:20;height:2" coordorigin="5419,475" coordsize="20,0" path="m5419,475l5438,475e" filled="false" stroked="true" strokeweight=".48pt" strokecolor="#fefefe">
                <v:path arrowok="t"/>
              </v:shape>
            </v:group>
            <v:group style="position:absolute;left:5438;top:475;width:20;height:2" coordorigin="5438,475" coordsize="20,2">
              <v:shape style="position:absolute;left:5438;top:475;width:20;height:2" coordorigin="5438,475" coordsize="20,0" path="m5438,475l5458,475e" filled="false" stroked="true" strokeweight=".48pt" strokecolor="#fefefe">
                <v:path arrowok="t"/>
              </v:shape>
            </v:group>
            <v:group style="position:absolute;left:5458;top:475;width:20;height:2" coordorigin="5458,475" coordsize="20,2">
              <v:shape style="position:absolute;left:5458;top:475;width:20;height:2" coordorigin="5458,475" coordsize="20,0" path="m5458,475l5477,475e" filled="false" stroked="true" strokeweight=".48pt" strokecolor="#fefefe">
                <v:path arrowok="t"/>
              </v:shape>
            </v:group>
            <v:group style="position:absolute;left:5477;top:475;width:20;height:2" coordorigin="5477,475" coordsize="20,2">
              <v:shape style="position:absolute;left:5477;top:475;width:20;height:2" coordorigin="5477,475" coordsize="20,0" path="m5477,475l5496,475e" filled="false" stroked="true" strokeweight=".48pt" strokecolor="#fefefe">
                <v:path arrowok="t"/>
              </v:shape>
            </v:group>
            <v:group style="position:absolute;left:5496;top:475;width:20;height:2" coordorigin="5496,475" coordsize="20,2">
              <v:shape style="position:absolute;left:5496;top:475;width:20;height:2" coordorigin="5496,475" coordsize="20,0" path="m5496,475l5515,475e" filled="false" stroked="true" strokeweight=".48pt" strokecolor="#fefefe">
                <v:path arrowok="t"/>
              </v:shape>
            </v:group>
            <v:group style="position:absolute;left:5515;top:475;width:20;height:2" coordorigin="5515,475" coordsize="20,2">
              <v:shape style="position:absolute;left:5515;top:475;width:20;height:2" coordorigin="5515,475" coordsize="20,0" path="m5515,475l5534,475e" filled="false" stroked="true" strokeweight=".48pt" strokecolor="#fefefe">
                <v:path arrowok="t"/>
              </v:shape>
            </v:group>
            <v:group style="position:absolute;left:5534;top:475;width:20;height:2" coordorigin="5534,475" coordsize="20,2">
              <v:shape style="position:absolute;left:5534;top:475;width:20;height:2" coordorigin="5534,475" coordsize="20,0" path="m5534,475l5554,475e" filled="false" stroked="true" strokeweight=".48pt" strokecolor="#fefefe">
                <v:path arrowok="t"/>
              </v:shape>
            </v:group>
            <v:group style="position:absolute;left:5554;top:475;width:20;height:2" coordorigin="5554,475" coordsize="20,2">
              <v:shape style="position:absolute;left:5554;top:475;width:20;height:2" coordorigin="5554,475" coordsize="20,0" path="m5554,475l5573,475e" filled="false" stroked="true" strokeweight=".48pt" strokecolor="#fefefe">
                <v:path arrowok="t"/>
              </v:shape>
            </v:group>
            <v:group style="position:absolute;left:5573;top:475;width:20;height:2" coordorigin="5573,475" coordsize="20,2">
              <v:shape style="position:absolute;left:5573;top:475;width:20;height:2" coordorigin="5573,475" coordsize="20,0" path="m5573,475l5592,475e" filled="false" stroked="true" strokeweight=".48pt" strokecolor="#fefefe">
                <v:path arrowok="t"/>
              </v:shape>
            </v:group>
            <v:group style="position:absolute;left:5592;top:475;width:20;height:2" coordorigin="5592,475" coordsize="20,2">
              <v:shape style="position:absolute;left:5592;top:475;width:20;height:2" coordorigin="5592,475" coordsize="20,0" path="m5592,475l5611,475e" filled="false" stroked="true" strokeweight=".48pt" strokecolor="#fefefe">
                <v:path arrowok="t"/>
              </v:shape>
            </v:group>
            <v:group style="position:absolute;left:5611;top:475;width:20;height:2" coordorigin="5611,475" coordsize="20,2">
              <v:shape style="position:absolute;left:5611;top:475;width:20;height:2" coordorigin="5611,475" coordsize="20,0" path="m5611,475l5630,475e" filled="false" stroked="true" strokeweight=".48pt" strokecolor="#fefefe">
                <v:path arrowok="t"/>
              </v:shape>
            </v:group>
            <v:group style="position:absolute;left:5630;top:475;width:20;height:2" coordorigin="5630,475" coordsize="20,2">
              <v:shape style="position:absolute;left:5630;top:475;width:20;height:2" coordorigin="5630,475" coordsize="20,0" path="m5630,475l5650,475e" filled="false" stroked="true" strokeweight=".48pt" strokecolor="#fefefe">
                <v:path arrowok="t"/>
              </v:shape>
            </v:group>
            <v:group style="position:absolute;left:5650;top:475;width:20;height:2" coordorigin="5650,475" coordsize="20,2">
              <v:shape style="position:absolute;left:5650;top:475;width:20;height:2" coordorigin="5650,475" coordsize="20,0" path="m5650,475l5669,475e" filled="false" stroked="true" strokeweight=".48pt" strokecolor="#fefefe">
                <v:path arrowok="t"/>
              </v:shape>
            </v:group>
            <v:group style="position:absolute;left:5669;top:475;width:20;height:2" coordorigin="5669,475" coordsize="20,2">
              <v:shape style="position:absolute;left:5669;top:475;width:20;height:2" coordorigin="5669,475" coordsize="20,0" path="m5669,475l5688,475e" filled="false" stroked="true" strokeweight=".48pt" strokecolor="#fefefe">
                <v:path arrowok="t"/>
              </v:shape>
            </v:group>
            <v:group style="position:absolute;left:5688;top:475;width:20;height:2" coordorigin="5688,475" coordsize="20,2">
              <v:shape style="position:absolute;left:5688;top:475;width:20;height:2" coordorigin="5688,475" coordsize="20,0" path="m5688,475l5707,475e" filled="false" stroked="true" strokeweight=".48pt" strokecolor="#fefefe">
                <v:path arrowok="t"/>
              </v:shape>
            </v:group>
            <v:group style="position:absolute;left:5707;top:475;width:20;height:2" coordorigin="5707,475" coordsize="20,2">
              <v:shape style="position:absolute;left:5707;top:475;width:20;height:2" coordorigin="5707,475" coordsize="20,0" path="m5707,475l5726,475e" filled="false" stroked="true" strokeweight=".48pt" strokecolor="#fefefe">
                <v:path arrowok="t"/>
              </v:shape>
            </v:group>
            <v:group style="position:absolute;left:5726;top:475;width:20;height:2" coordorigin="5726,475" coordsize="20,2">
              <v:shape style="position:absolute;left:5726;top:475;width:20;height:2" coordorigin="5726,475" coordsize="20,0" path="m5726,475l5746,475e" filled="false" stroked="true" strokeweight=".48pt" strokecolor="#fefefe">
                <v:path arrowok="t"/>
              </v:shape>
            </v:group>
            <v:group style="position:absolute;left:5746;top:475;width:20;height:2" coordorigin="5746,475" coordsize="20,2">
              <v:shape style="position:absolute;left:5746;top:475;width:20;height:2" coordorigin="5746,475" coordsize="20,0" path="m5746,475l5765,475e" filled="false" stroked="true" strokeweight=".48pt" strokecolor="#fefefe">
                <v:path arrowok="t"/>
              </v:shape>
            </v:group>
            <v:group style="position:absolute;left:5765;top:475;width:20;height:2" coordorigin="5765,475" coordsize="20,2">
              <v:shape style="position:absolute;left:5765;top:475;width:20;height:2" coordorigin="5765,475" coordsize="20,0" path="m5765,475l5784,475e" filled="false" stroked="true" strokeweight=".48pt" strokecolor="#fefefe">
                <v:path arrowok="t"/>
              </v:shape>
            </v:group>
            <v:group style="position:absolute;left:5784;top:475;width:20;height:2" coordorigin="5784,475" coordsize="20,2">
              <v:shape style="position:absolute;left:5784;top:475;width:20;height:2" coordorigin="5784,475" coordsize="20,0" path="m5784,475l5803,475e" filled="false" stroked="true" strokeweight=".48pt" strokecolor="#fefefe">
                <v:path arrowok="t"/>
              </v:shape>
            </v:group>
            <v:group style="position:absolute;left:5803;top:475;width:20;height:2" coordorigin="5803,475" coordsize="20,2">
              <v:shape style="position:absolute;left:5803;top:475;width:20;height:2" coordorigin="5803,475" coordsize="20,0" path="m5803,475l5822,475e" filled="false" stroked="true" strokeweight=".48pt" strokecolor="#fefefe">
                <v:path arrowok="t"/>
              </v:shape>
            </v:group>
            <v:group style="position:absolute;left:5822;top:475;width:20;height:2" coordorigin="5822,475" coordsize="20,2">
              <v:shape style="position:absolute;left:5822;top:475;width:20;height:2" coordorigin="5822,475" coordsize="20,0" path="m5822,475l5842,475e" filled="false" stroked="true" strokeweight=".48pt" strokecolor="#fefefe">
                <v:path arrowok="t"/>
              </v:shape>
            </v:group>
            <v:group style="position:absolute;left:5842;top:475;width:20;height:2" coordorigin="5842,475" coordsize="20,2">
              <v:shape style="position:absolute;left:5842;top:475;width:20;height:2" coordorigin="5842,475" coordsize="20,0" path="m5842,475l5861,475e" filled="false" stroked="true" strokeweight=".48pt" strokecolor="#fefefe">
                <v:path arrowok="t"/>
              </v:shape>
            </v:group>
            <v:group style="position:absolute;left:5861;top:475;width:20;height:2" coordorigin="5861,475" coordsize="20,2">
              <v:shape style="position:absolute;left:5861;top:475;width:20;height:2" coordorigin="5861,475" coordsize="20,0" path="m5861,475l5880,475e" filled="false" stroked="true" strokeweight=".48pt" strokecolor="#fefefe">
                <v:path arrowok="t"/>
              </v:shape>
            </v:group>
            <v:group style="position:absolute;left:5880;top:475;width:20;height:2" coordorigin="5880,475" coordsize="20,2">
              <v:shape style="position:absolute;left:5880;top:475;width:20;height:2" coordorigin="5880,475" coordsize="20,0" path="m5880,475l5899,475e" filled="false" stroked="true" strokeweight=".48pt" strokecolor="#fefefe">
                <v:path arrowok="t"/>
              </v:shape>
            </v:group>
            <v:group style="position:absolute;left:5899;top:475;width:20;height:2" coordorigin="5899,475" coordsize="20,2">
              <v:shape style="position:absolute;left:5899;top:475;width:20;height:2" coordorigin="5899,475" coordsize="20,0" path="m5899,475l5918,475e" filled="false" stroked="true" strokeweight=".48pt" strokecolor="#fefefe">
                <v:path arrowok="t"/>
              </v:shape>
            </v:group>
            <v:group style="position:absolute;left:5918;top:475;width:20;height:2" coordorigin="5918,475" coordsize="20,2">
              <v:shape style="position:absolute;left:5918;top:475;width:20;height:2" coordorigin="5918,475" coordsize="20,0" path="m5918,475l5938,475e" filled="false" stroked="true" strokeweight=".48pt" strokecolor="#fefefe">
                <v:path arrowok="t"/>
              </v:shape>
            </v:group>
            <v:group style="position:absolute;left:5938;top:475;width:20;height:2" coordorigin="5938,475" coordsize="20,2">
              <v:shape style="position:absolute;left:5938;top:475;width:20;height:2" coordorigin="5938,475" coordsize="20,0" path="m5938,475l5957,475e" filled="false" stroked="true" strokeweight=".48pt" strokecolor="#fefefe">
                <v:path arrowok="t"/>
              </v:shape>
            </v:group>
            <v:group style="position:absolute;left:5957;top:475;width:20;height:2" coordorigin="5957,475" coordsize="20,2">
              <v:shape style="position:absolute;left:5957;top:475;width:20;height:2" coordorigin="5957,475" coordsize="20,0" path="m5957,475l5976,475e" filled="false" stroked="true" strokeweight=".48pt" strokecolor="#fefefe">
                <v:path arrowok="t"/>
              </v:shape>
            </v:group>
            <v:group style="position:absolute;left:5976;top:475;width:20;height:2" coordorigin="5976,475" coordsize="20,2">
              <v:shape style="position:absolute;left:5976;top:475;width:20;height:2" coordorigin="5976,475" coordsize="20,0" path="m5976,475l5995,475e" filled="false" stroked="true" strokeweight=".48pt" strokecolor="#fefefe">
                <v:path arrowok="t"/>
              </v:shape>
            </v:group>
            <v:group style="position:absolute;left:5995;top:475;width:20;height:2" coordorigin="5995,475" coordsize="20,2">
              <v:shape style="position:absolute;left:5995;top:475;width:20;height:2" coordorigin="5995,475" coordsize="20,0" path="m5995,475l6014,475e" filled="false" stroked="true" strokeweight=".48pt" strokecolor="#fefefe">
                <v:path arrowok="t"/>
              </v:shape>
            </v:group>
            <v:group style="position:absolute;left:6014;top:475;width:20;height:2" coordorigin="6014,475" coordsize="20,2">
              <v:shape style="position:absolute;left:6014;top:475;width:20;height:2" coordorigin="6014,475" coordsize="20,0" path="m6014,475l6034,475e" filled="false" stroked="true" strokeweight=".48pt" strokecolor="#fefefe">
                <v:path arrowok="t"/>
              </v:shape>
            </v:group>
            <v:group style="position:absolute;left:6034;top:475;width:20;height:2" coordorigin="6034,475" coordsize="20,2">
              <v:shape style="position:absolute;left:6034;top:475;width:20;height:2" coordorigin="6034,475" coordsize="20,0" path="m6034,475l6053,475e" filled="false" stroked="true" strokeweight=".48pt" strokecolor="#fefefe">
                <v:path arrowok="t"/>
              </v:shape>
            </v:group>
            <v:group style="position:absolute;left:6053;top:475;width:20;height:2" coordorigin="6053,475" coordsize="20,2">
              <v:shape style="position:absolute;left:6053;top:475;width:20;height:2" coordorigin="6053,475" coordsize="20,0" path="m6053,475l6072,475e" filled="false" stroked="true" strokeweight=".48pt" strokecolor="#fefefe">
                <v:path arrowok="t"/>
              </v:shape>
            </v:group>
            <v:group style="position:absolute;left:6072;top:475;width:20;height:2" coordorigin="6072,475" coordsize="20,2">
              <v:shape style="position:absolute;left:6072;top:475;width:20;height:2" coordorigin="6072,475" coordsize="20,0" path="m6072,475l6091,475e" filled="false" stroked="true" strokeweight=".48pt" strokecolor="#fefefe">
                <v:path arrowok="t"/>
              </v:shape>
            </v:group>
            <v:group style="position:absolute;left:6091;top:475;width:20;height:2" coordorigin="6091,475" coordsize="20,2">
              <v:shape style="position:absolute;left:6091;top:475;width:20;height:2" coordorigin="6091,475" coordsize="20,0" path="m6091,475l6110,475e" filled="false" stroked="true" strokeweight=".48pt" strokecolor="#fefefe">
                <v:path arrowok="t"/>
              </v:shape>
            </v:group>
            <v:group style="position:absolute;left:6110;top:475;width:20;height:2" coordorigin="6110,475" coordsize="20,2">
              <v:shape style="position:absolute;left:6110;top:475;width:20;height:2" coordorigin="6110,475" coordsize="20,0" path="m6110,475l6130,475e" filled="false" stroked="true" strokeweight=".48pt" strokecolor="#fefefe">
                <v:path arrowok="t"/>
              </v:shape>
            </v:group>
            <v:group style="position:absolute;left:6130;top:475;width:20;height:2" coordorigin="6130,475" coordsize="20,2">
              <v:shape style="position:absolute;left:6130;top:475;width:20;height:2" coordorigin="6130,475" coordsize="20,0" path="m6130,475l6149,475e" filled="false" stroked="true" strokeweight=".48pt" strokecolor="#fefefe">
                <v:path arrowok="t"/>
              </v:shape>
            </v:group>
            <v:group style="position:absolute;left:6149;top:475;width:20;height:2" coordorigin="6149,475" coordsize="20,2">
              <v:shape style="position:absolute;left:6149;top:475;width:20;height:2" coordorigin="6149,475" coordsize="20,0" path="m6149,475l6168,475e" filled="false" stroked="true" strokeweight=".48pt" strokecolor="#fefefe">
                <v:path arrowok="t"/>
              </v:shape>
            </v:group>
            <v:group style="position:absolute;left:6168;top:475;width:20;height:2" coordorigin="6168,475" coordsize="20,2">
              <v:shape style="position:absolute;left:6168;top:475;width:20;height:2" coordorigin="6168,475" coordsize="20,0" path="m6168,475l6187,475e" filled="false" stroked="true" strokeweight=".48pt" strokecolor="#fefefe">
                <v:path arrowok="t"/>
              </v:shape>
            </v:group>
            <v:group style="position:absolute;left:6187;top:475;width:20;height:2" coordorigin="6187,475" coordsize="20,2">
              <v:shape style="position:absolute;left:6187;top:475;width:20;height:2" coordorigin="6187,475" coordsize="20,0" path="m6187,475l6206,475e" filled="false" stroked="true" strokeweight=".48pt" strokecolor="#fefefe">
                <v:path arrowok="t"/>
              </v:shape>
            </v:group>
            <v:group style="position:absolute;left:6206;top:475;width:20;height:2" coordorigin="6206,475" coordsize="20,2">
              <v:shape style="position:absolute;left:6206;top:475;width:20;height:2" coordorigin="6206,475" coordsize="20,0" path="m6206,475l6226,475e" filled="false" stroked="true" strokeweight=".48pt" strokecolor="#fefefe">
                <v:path arrowok="t"/>
              </v:shape>
            </v:group>
            <v:group style="position:absolute;left:6226;top:475;width:20;height:2" coordorigin="6226,475" coordsize="20,2">
              <v:shape style="position:absolute;left:6226;top:475;width:20;height:2" coordorigin="6226,475" coordsize="20,0" path="m6226,475l6245,475e" filled="false" stroked="true" strokeweight=".48pt" strokecolor="#fefefe">
                <v:path arrowok="t"/>
              </v:shape>
            </v:group>
            <v:group style="position:absolute;left:6245;top:475;width:20;height:2" coordorigin="6245,475" coordsize="20,2">
              <v:shape style="position:absolute;left:6245;top:475;width:20;height:2" coordorigin="6245,475" coordsize="20,0" path="m6245,475l6264,475e" filled="false" stroked="true" strokeweight=".48pt" strokecolor="#fefefe">
                <v:path arrowok="t"/>
              </v:shape>
            </v:group>
            <v:group style="position:absolute;left:6264;top:475;width:20;height:2" coordorigin="6264,475" coordsize="20,2">
              <v:shape style="position:absolute;left:6264;top:475;width:20;height:2" coordorigin="6264,475" coordsize="20,0" path="m6264,475l6283,475e" filled="false" stroked="true" strokeweight=".48pt" strokecolor="#fefefe">
                <v:path arrowok="t"/>
              </v:shape>
            </v:group>
            <v:group style="position:absolute;left:6283;top:475;width:20;height:2" coordorigin="6283,475" coordsize="20,2">
              <v:shape style="position:absolute;left:6283;top:475;width:20;height:2" coordorigin="6283,475" coordsize="20,0" path="m6283,475l6302,475e" filled="false" stroked="true" strokeweight=".48pt" strokecolor="#fefefe">
                <v:path arrowok="t"/>
              </v:shape>
            </v:group>
            <v:group style="position:absolute;left:6302;top:475;width:20;height:2" coordorigin="6302,475" coordsize="20,2">
              <v:shape style="position:absolute;left:6302;top:475;width:20;height:2" coordorigin="6302,475" coordsize="20,0" path="m6302,475l6322,475e" filled="false" stroked="true" strokeweight=".48pt" strokecolor="#fefefe">
                <v:path arrowok="t"/>
              </v:shape>
            </v:group>
            <v:group style="position:absolute;left:6322;top:475;width:20;height:2" coordorigin="6322,475" coordsize="20,2">
              <v:shape style="position:absolute;left:6322;top:475;width:20;height:2" coordorigin="6322,475" coordsize="20,0" path="m6322,475l6341,475e" filled="false" stroked="true" strokeweight=".48pt" strokecolor="#fefefe">
                <v:path arrowok="t"/>
              </v:shape>
            </v:group>
            <v:group style="position:absolute;left:6341;top:475;width:20;height:2" coordorigin="6341,475" coordsize="20,2">
              <v:shape style="position:absolute;left:6341;top:475;width:20;height:2" coordorigin="6341,475" coordsize="20,0" path="m6341,475l6360,475e" filled="false" stroked="true" strokeweight=".48pt" strokecolor="#fefefe">
                <v:path arrowok="t"/>
              </v:shape>
            </v:group>
            <v:group style="position:absolute;left:6360;top:475;width:20;height:2" coordorigin="6360,475" coordsize="20,2">
              <v:shape style="position:absolute;left:6360;top:475;width:20;height:2" coordorigin="6360,475" coordsize="20,0" path="m6360,475l6379,475e" filled="false" stroked="true" strokeweight=".48pt" strokecolor="#fefefe">
                <v:path arrowok="t"/>
              </v:shape>
            </v:group>
            <v:group style="position:absolute;left:6379;top:475;width:20;height:2" coordorigin="6379,475" coordsize="20,2">
              <v:shape style="position:absolute;left:6379;top:475;width:20;height:2" coordorigin="6379,475" coordsize="20,0" path="m6379,475l6398,475e" filled="false" stroked="true" strokeweight=".48pt" strokecolor="#fefefe">
                <v:path arrowok="t"/>
              </v:shape>
            </v:group>
            <v:group style="position:absolute;left:6398;top:475;width:20;height:2" coordorigin="6398,475" coordsize="20,2">
              <v:shape style="position:absolute;left:6398;top:475;width:20;height:2" coordorigin="6398,475" coordsize="20,0" path="m6398,475l6418,475e" filled="false" stroked="true" strokeweight=".48pt" strokecolor="#fefefe">
                <v:path arrowok="t"/>
              </v:shape>
            </v:group>
            <v:group style="position:absolute;left:6418;top:475;width:20;height:2" coordorigin="6418,475" coordsize="20,2">
              <v:shape style="position:absolute;left:6418;top:475;width:20;height:2" coordorigin="6418,475" coordsize="20,0" path="m6418,475l6437,475e" filled="false" stroked="true" strokeweight=".48pt" strokecolor="#fefefe">
                <v:path arrowok="t"/>
              </v:shape>
            </v:group>
            <v:group style="position:absolute;left:6437;top:475;width:20;height:2" coordorigin="6437,475" coordsize="20,2">
              <v:shape style="position:absolute;left:6437;top:475;width:20;height:2" coordorigin="6437,475" coordsize="20,0" path="m6437,475l6456,475e" filled="false" stroked="true" strokeweight=".48pt" strokecolor="#fefefe">
                <v:path arrowok="t"/>
              </v:shape>
            </v:group>
            <v:group style="position:absolute;left:6456;top:475;width:20;height:2" coordorigin="6456,475" coordsize="20,2">
              <v:shape style="position:absolute;left:6456;top:475;width:20;height:2" coordorigin="6456,475" coordsize="20,0" path="m6456,475l6475,475e" filled="false" stroked="true" strokeweight=".48pt" strokecolor="#fefefe">
                <v:path arrowok="t"/>
              </v:shape>
            </v:group>
            <v:group style="position:absolute;left:6475;top:475;width:20;height:2" coordorigin="6475,475" coordsize="20,2">
              <v:shape style="position:absolute;left:6475;top:475;width:20;height:2" coordorigin="6475,475" coordsize="20,0" path="m6475,475l6494,475e" filled="false" stroked="true" strokeweight=".48pt" strokecolor="#fefefe">
                <v:path arrowok="t"/>
              </v:shape>
            </v:group>
            <v:group style="position:absolute;left:6494;top:475;width:20;height:2" coordorigin="6494,475" coordsize="20,2">
              <v:shape style="position:absolute;left:6494;top:475;width:20;height:2" coordorigin="6494,475" coordsize="20,0" path="m6494,475l6514,475e" filled="false" stroked="true" strokeweight=".48pt" strokecolor="#fefefe">
                <v:path arrowok="t"/>
              </v:shape>
            </v:group>
            <v:group style="position:absolute;left:6514;top:475;width:20;height:2" coordorigin="6514,475" coordsize="20,2">
              <v:shape style="position:absolute;left:6514;top:475;width:20;height:2" coordorigin="6514,475" coordsize="20,0" path="m6514,475l6533,475e" filled="false" stroked="true" strokeweight=".48pt" strokecolor="#fefefe">
                <v:path arrowok="t"/>
              </v:shape>
            </v:group>
            <v:group style="position:absolute;left:6533;top:475;width:20;height:2" coordorigin="6533,475" coordsize="20,2">
              <v:shape style="position:absolute;left:6533;top:475;width:20;height:2" coordorigin="6533,475" coordsize="20,0" path="m6533,475l6552,475e" filled="false" stroked="true" strokeweight=".48pt" strokecolor="#fefefe">
                <v:path arrowok="t"/>
              </v:shape>
            </v:group>
            <v:group style="position:absolute;left:6552;top:475;width:20;height:2" coordorigin="6552,475" coordsize="20,2">
              <v:shape style="position:absolute;left:6552;top:475;width:20;height:2" coordorigin="6552,475" coordsize="20,0" path="m6552,475l6571,475e" filled="false" stroked="true" strokeweight=".48pt" strokecolor="#fefefe">
                <v:path arrowok="t"/>
              </v:shape>
            </v:group>
            <v:group style="position:absolute;left:6571;top:475;width:20;height:2" coordorigin="6571,475" coordsize="20,2">
              <v:shape style="position:absolute;left:6571;top:475;width:20;height:2" coordorigin="6571,475" coordsize="20,0" path="m6571,475l6590,475e" filled="false" stroked="true" strokeweight=".48pt" strokecolor="#fefefe">
                <v:path arrowok="t"/>
              </v:shape>
            </v:group>
            <v:group style="position:absolute;left:6590;top:475;width:20;height:2" coordorigin="6590,475" coordsize="20,2">
              <v:shape style="position:absolute;left:6590;top:475;width:20;height:2" coordorigin="6590,475" coordsize="20,0" path="m6590,475l6610,475e" filled="false" stroked="true" strokeweight=".48pt" strokecolor="#fefefe">
                <v:path arrowok="t"/>
              </v:shape>
            </v:group>
            <v:group style="position:absolute;left:6610;top:475;width:20;height:2" coordorigin="6610,475" coordsize="20,2">
              <v:shape style="position:absolute;left:6610;top:475;width:20;height:2" coordorigin="6610,475" coordsize="20,0" path="m6610,475l6629,475e" filled="false" stroked="true" strokeweight=".48pt" strokecolor="#fefefe">
                <v:path arrowok="t"/>
              </v:shape>
            </v:group>
            <v:group style="position:absolute;left:6629;top:475;width:10;height:2" coordorigin="6629,475" coordsize="10,2">
              <v:shape style="position:absolute;left:6629;top:475;width:10;height:2" coordorigin="6629,475" coordsize="10,0" path="m6629,475l6638,475e" filled="false" stroked="true" strokeweight=".48pt" strokecolor="#fefefe">
                <v:path arrowok="t"/>
              </v:shape>
              <v:shape style="position:absolute;left:6638;top:470;width:1171;height:10" type="#_x0000_t75" stroked="false">
                <v:imagedata r:id="rId45" o:title=""/>
              </v:shape>
            </v:group>
            <v:group style="position:absolute;left:7810;top:475;width:10;height:2" coordorigin="7810,475" coordsize="10,2">
              <v:shape style="position:absolute;left:7810;top:475;width:10;height:2" coordorigin="7810,475" coordsize="10,0" path="m7810,475l7819,475e" filled="false" stroked="true" strokeweight=".48pt" strokecolor="#000000">
                <v:path arrowok="t"/>
              </v:shape>
            </v:group>
            <v:group style="position:absolute;left:7819;top:475;width:20;height:2" coordorigin="7819,475" coordsize="20,2">
              <v:shape style="position:absolute;left:7819;top:475;width:20;height:2" coordorigin="7819,475" coordsize="20,0" path="m7819,475l7838,475e" filled="false" stroked="true" strokeweight=".48pt" strokecolor="#fefefe">
                <v:path arrowok="t"/>
              </v:shape>
            </v:group>
            <v:group style="position:absolute;left:7838;top:475;width:20;height:2" coordorigin="7838,475" coordsize="20,2">
              <v:shape style="position:absolute;left:7838;top:475;width:20;height:2" coordorigin="7838,475" coordsize="20,0" path="m7838,475l7858,475e" filled="false" stroked="true" strokeweight=".48pt" strokecolor="#fefefe">
                <v:path arrowok="t"/>
              </v:shape>
            </v:group>
            <v:group style="position:absolute;left:7858;top:475;width:20;height:2" coordorigin="7858,475" coordsize="20,2">
              <v:shape style="position:absolute;left:7858;top:475;width:20;height:2" coordorigin="7858,475" coordsize="20,0" path="m7858,475l7877,475e" filled="false" stroked="true" strokeweight=".48pt" strokecolor="#fefefe">
                <v:path arrowok="t"/>
              </v:shape>
            </v:group>
            <v:group style="position:absolute;left:7877;top:475;width:20;height:2" coordorigin="7877,475" coordsize="20,2">
              <v:shape style="position:absolute;left:7877;top:475;width:20;height:2" coordorigin="7877,475" coordsize="20,0" path="m7877,475l7896,475e" filled="false" stroked="true" strokeweight=".48pt" strokecolor="#fefefe">
                <v:path arrowok="t"/>
              </v:shape>
            </v:group>
            <v:group style="position:absolute;left:7896;top:475;width:20;height:2" coordorigin="7896,475" coordsize="20,2">
              <v:shape style="position:absolute;left:7896;top:475;width:20;height:2" coordorigin="7896,475" coordsize="20,0" path="m7896,475l7915,475e" filled="false" stroked="true" strokeweight=".48pt" strokecolor="#fefefe">
                <v:path arrowok="t"/>
              </v:shape>
            </v:group>
            <v:group style="position:absolute;left:7915;top:475;width:20;height:2" coordorigin="7915,475" coordsize="20,2">
              <v:shape style="position:absolute;left:7915;top:475;width:20;height:2" coordorigin="7915,475" coordsize="20,0" path="m7915,475l7934,475e" filled="false" stroked="true" strokeweight=".48pt" strokecolor="#fefefe">
                <v:path arrowok="t"/>
              </v:shape>
            </v:group>
            <v:group style="position:absolute;left:7934;top:475;width:20;height:2" coordorigin="7934,475" coordsize="20,2">
              <v:shape style="position:absolute;left:7934;top:475;width:20;height:2" coordorigin="7934,475" coordsize="20,0" path="m7934,475l7954,475e" filled="false" stroked="true" strokeweight=".48pt" strokecolor="#fefefe">
                <v:path arrowok="t"/>
              </v:shape>
            </v:group>
            <v:group style="position:absolute;left:7954;top:475;width:20;height:2" coordorigin="7954,475" coordsize="20,2">
              <v:shape style="position:absolute;left:7954;top:475;width:20;height:2" coordorigin="7954,475" coordsize="20,0" path="m7954,475l7973,475e" filled="false" stroked="true" strokeweight=".48pt" strokecolor="#fefefe">
                <v:path arrowok="t"/>
              </v:shape>
            </v:group>
            <v:group style="position:absolute;left:7973;top:475;width:20;height:2" coordorigin="7973,475" coordsize="20,2">
              <v:shape style="position:absolute;left:7973;top:475;width:20;height:2" coordorigin="7973,475" coordsize="20,0" path="m7973,475l7992,475e" filled="false" stroked="true" strokeweight=".48pt" strokecolor="#fefefe">
                <v:path arrowok="t"/>
              </v:shape>
            </v:group>
            <v:group style="position:absolute;left:7992;top:475;width:20;height:2" coordorigin="7992,475" coordsize="20,2">
              <v:shape style="position:absolute;left:7992;top:475;width:20;height:2" coordorigin="7992,475" coordsize="20,0" path="m7992,475l8011,475e" filled="false" stroked="true" strokeweight=".48pt" strokecolor="#fefefe">
                <v:path arrowok="t"/>
              </v:shape>
            </v:group>
            <v:group style="position:absolute;left:8011;top:475;width:20;height:2" coordorigin="8011,475" coordsize="20,2">
              <v:shape style="position:absolute;left:8011;top:475;width:20;height:2" coordorigin="8011,475" coordsize="20,0" path="m8011,475l8030,475e" filled="false" stroked="true" strokeweight=".48pt" strokecolor="#fefefe">
                <v:path arrowok="t"/>
              </v:shape>
            </v:group>
            <v:group style="position:absolute;left:8030;top:475;width:20;height:2" coordorigin="8030,475" coordsize="20,2">
              <v:shape style="position:absolute;left:8030;top:475;width:20;height:2" coordorigin="8030,475" coordsize="20,0" path="m8030,475l8050,475e" filled="false" stroked="true" strokeweight=".48pt" strokecolor="#fefefe">
                <v:path arrowok="t"/>
              </v:shape>
            </v:group>
            <v:group style="position:absolute;left:8050;top:475;width:20;height:2" coordorigin="8050,475" coordsize="20,2">
              <v:shape style="position:absolute;left:8050;top:475;width:20;height:2" coordorigin="8050,475" coordsize="20,0" path="m8050,475l8069,475e" filled="false" stroked="true" strokeweight=".48pt" strokecolor="#fefefe">
                <v:path arrowok="t"/>
              </v:shape>
            </v:group>
            <v:group style="position:absolute;left:8069;top:475;width:20;height:2" coordorigin="8069,475" coordsize="20,2">
              <v:shape style="position:absolute;left:8069;top:475;width:20;height:2" coordorigin="8069,475" coordsize="20,0" path="m8069,475l8088,475e" filled="false" stroked="true" strokeweight=".48pt" strokecolor="#fefefe">
                <v:path arrowok="t"/>
              </v:shape>
            </v:group>
            <v:group style="position:absolute;left:8088;top:475;width:20;height:2" coordorigin="8088,475" coordsize="20,2">
              <v:shape style="position:absolute;left:8088;top:475;width:20;height:2" coordorigin="8088,475" coordsize="20,0" path="m8088,475l8107,475e" filled="false" stroked="true" strokeweight=".48pt" strokecolor="#fefefe">
                <v:path arrowok="t"/>
              </v:shape>
            </v:group>
            <v:group style="position:absolute;left:8107;top:475;width:20;height:2" coordorigin="8107,475" coordsize="20,2">
              <v:shape style="position:absolute;left:8107;top:475;width:20;height:2" coordorigin="8107,475" coordsize="20,0" path="m8107,475l8126,475e" filled="false" stroked="true" strokeweight=".48pt" strokecolor="#fefefe">
                <v:path arrowok="t"/>
              </v:shape>
            </v:group>
            <v:group style="position:absolute;left:8126;top:475;width:20;height:2" coordorigin="8126,475" coordsize="20,2">
              <v:shape style="position:absolute;left:8126;top:475;width:20;height:2" coordorigin="8126,475" coordsize="20,0" path="m8126,475l8146,475e" filled="false" stroked="true" strokeweight=".48pt" strokecolor="#fefefe">
                <v:path arrowok="t"/>
              </v:shape>
            </v:group>
            <v:group style="position:absolute;left:8146;top:475;width:20;height:2" coordorigin="8146,475" coordsize="20,2">
              <v:shape style="position:absolute;left:8146;top:475;width:20;height:2" coordorigin="8146,475" coordsize="20,0" path="m8146,475l8165,475e" filled="false" stroked="true" strokeweight=".48pt" strokecolor="#fefefe">
                <v:path arrowok="t"/>
              </v:shape>
            </v:group>
            <v:group style="position:absolute;left:8165;top:475;width:20;height:2" coordorigin="8165,475" coordsize="20,2">
              <v:shape style="position:absolute;left:8165;top:475;width:20;height:2" coordorigin="8165,475" coordsize="20,0" path="m8165,475l8184,475e" filled="false" stroked="true" strokeweight=".48pt" strokecolor="#fefefe">
                <v:path arrowok="t"/>
              </v:shape>
            </v:group>
            <v:group style="position:absolute;left:8184;top:475;width:20;height:2" coordorigin="8184,475" coordsize="20,2">
              <v:shape style="position:absolute;left:8184;top:475;width:20;height:2" coordorigin="8184,475" coordsize="20,0" path="m8184,475l8203,475e" filled="false" stroked="true" strokeweight=".48pt" strokecolor="#fefefe">
                <v:path arrowok="t"/>
              </v:shape>
            </v:group>
            <v:group style="position:absolute;left:8203;top:475;width:20;height:2" coordorigin="8203,475" coordsize="20,2">
              <v:shape style="position:absolute;left:8203;top:475;width:20;height:2" coordorigin="8203,475" coordsize="20,0" path="m8203,475l8222,475e" filled="false" stroked="true" strokeweight=".48pt" strokecolor="#fefefe">
                <v:path arrowok="t"/>
              </v:shape>
            </v:group>
            <v:group style="position:absolute;left:8222;top:475;width:20;height:2" coordorigin="8222,475" coordsize="20,2">
              <v:shape style="position:absolute;left:8222;top:475;width:20;height:2" coordorigin="8222,475" coordsize="20,0" path="m8222,475l8242,475e" filled="false" stroked="true" strokeweight=".48pt" strokecolor="#fefefe">
                <v:path arrowok="t"/>
              </v:shape>
            </v:group>
            <v:group style="position:absolute;left:8242;top:475;width:20;height:2" coordorigin="8242,475" coordsize="20,2">
              <v:shape style="position:absolute;left:8242;top:475;width:20;height:2" coordorigin="8242,475" coordsize="20,0" path="m8242,475l8261,475e" filled="false" stroked="true" strokeweight=".48pt" strokecolor="#fefefe">
                <v:path arrowok="t"/>
              </v:shape>
            </v:group>
            <v:group style="position:absolute;left:8261;top:475;width:20;height:2" coordorigin="8261,475" coordsize="20,2">
              <v:shape style="position:absolute;left:8261;top:475;width:20;height:2" coordorigin="8261,475" coordsize="20,0" path="m8261,475l8280,475e" filled="false" stroked="true" strokeweight=".48pt" strokecolor="#fefefe">
                <v:path arrowok="t"/>
              </v:shape>
            </v:group>
            <v:group style="position:absolute;left:8280;top:475;width:20;height:2" coordorigin="8280,475" coordsize="20,2">
              <v:shape style="position:absolute;left:8280;top:475;width:20;height:2" coordorigin="8280,475" coordsize="20,0" path="m8280,475l8299,475e" filled="false" stroked="true" strokeweight=".48pt" strokecolor="#fefefe">
                <v:path arrowok="t"/>
              </v:shape>
            </v:group>
            <v:group style="position:absolute;left:8299;top:475;width:20;height:2" coordorigin="8299,475" coordsize="20,2">
              <v:shape style="position:absolute;left:8299;top:475;width:20;height:2" coordorigin="8299,475" coordsize="20,0" path="m8299,475l8318,475e" filled="false" stroked="true" strokeweight=".48pt" strokecolor="#fefefe">
                <v:path arrowok="t"/>
              </v:shape>
            </v:group>
            <v:group style="position:absolute;left:8318;top:475;width:20;height:2" coordorigin="8318,475" coordsize="20,2">
              <v:shape style="position:absolute;left:8318;top:475;width:20;height:2" coordorigin="8318,475" coordsize="20,0" path="m8318,475l8338,475e" filled="false" stroked="true" strokeweight=".48pt" strokecolor="#fefefe">
                <v:path arrowok="t"/>
              </v:shape>
            </v:group>
            <v:group style="position:absolute;left:8338;top:475;width:20;height:2" coordorigin="8338,475" coordsize="20,2">
              <v:shape style="position:absolute;left:8338;top:475;width:20;height:2" coordorigin="8338,475" coordsize="20,0" path="m8338,475l8357,475e" filled="false" stroked="true" strokeweight=".48pt" strokecolor="#fefefe">
                <v:path arrowok="t"/>
              </v:shape>
            </v:group>
            <v:group style="position:absolute;left:8357;top:475;width:20;height:2" coordorigin="8357,475" coordsize="20,2">
              <v:shape style="position:absolute;left:8357;top:475;width:20;height:2" coordorigin="8357,475" coordsize="20,0" path="m8357,475l8376,475e" filled="false" stroked="true" strokeweight=".48pt" strokecolor="#fefefe">
                <v:path arrowok="t"/>
              </v:shape>
            </v:group>
            <v:group style="position:absolute;left:8376;top:475;width:20;height:2" coordorigin="8376,475" coordsize="20,2">
              <v:shape style="position:absolute;left:8376;top:475;width:20;height:2" coordorigin="8376,475" coordsize="20,0" path="m8376,475l8395,475e" filled="false" stroked="true" strokeweight=".48pt" strokecolor="#fefefe">
                <v:path arrowok="t"/>
              </v:shape>
            </v:group>
            <v:group style="position:absolute;left:8395;top:475;width:20;height:2" coordorigin="8395,475" coordsize="20,2">
              <v:shape style="position:absolute;left:8395;top:475;width:20;height:2" coordorigin="8395,475" coordsize="20,0" path="m8395,475l8414,475e" filled="false" stroked="true" strokeweight=".48pt" strokecolor="#fefefe">
                <v:path arrowok="t"/>
              </v:shape>
            </v:group>
            <v:group style="position:absolute;left:8414;top:475;width:20;height:2" coordorigin="8414,475" coordsize="20,2">
              <v:shape style="position:absolute;left:8414;top:475;width:20;height:2" coordorigin="8414,475" coordsize="20,0" path="m8414,475l8434,475e" filled="false" stroked="true" strokeweight=".48pt" strokecolor="#fefefe">
                <v:path arrowok="t"/>
              </v:shape>
            </v:group>
            <v:group style="position:absolute;left:8434;top:475;width:20;height:2" coordorigin="8434,475" coordsize="20,2">
              <v:shape style="position:absolute;left:8434;top:475;width:20;height:2" coordorigin="8434,475" coordsize="20,0" path="m8434,475l8453,475e" filled="false" stroked="true" strokeweight=".48pt" strokecolor="#fefefe">
                <v:path arrowok="t"/>
              </v:shape>
            </v:group>
            <v:group style="position:absolute;left:8453;top:475;width:20;height:2" coordorigin="8453,475" coordsize="20,2">
              <v:shape style="position:absolute;left:8453;top:475;width:20;height:2" coordorigin="8453,475" coordsize="20,0" path="m8453,475l8472,475e" filled="false" stroked="true" strokeweight=".48pt" strokecolor="#fefefe">
                <v:path arrowok="t"/>
              </v:shape>
            </v:group>
            <v:group style="position:absolute;left:8472;top:475;width:20;height:2" coordorigin="8472,475" coordsize="20,2">
              <v:shape style="position:absolute;left:8472;top:475;width:20;height:2" coordorigin="8472,475" coordsize="20,0" path="m8472,475l8491,475e" filled="false" stroked="true" strokeweight=".48pt" strokecolor="#fefefe">
                <v:path arrowok="t"/>
              </v:shape>
            </v:group>
            <v:group style="position:absolute;left:8491;top:475;width:20;height:2" coordorigin="8491,475" coordsize="20,2">
              <v:shape style="position:absolute;left:8491;top:475;width:20;height:2" coordorigin="8491,475" coordsize="20,0" path="m8491,475l8510,475e" filled="false" stroked="true" strokeweight=".48pt" strokecolor="#fefefe">
                <v:path arrowok="t"/>
              </v:shape>
            </v:group>
            <v:group style="position:absolute;left:8510;top:475;width:20;height:2" coordorigin="8510,475" coordsize="20,2">
              <v:shape style="position:absolute;left:8510;top:475;width:20;height:2" coordorigin="8510,475" coordsize="20,0" path="m8510,475l8530,475e" filled="false" stroked="true" strokeweight=".48pt" strokecolor="#fefefe">
                <v:path arrowok="t"/>
              </v:shape>
            </v:group>
            <v:group style="position:absolute;left:8530;top:475;width:20;height:2" coordorigin="8530,475" coordsize="20,2">
              <v:shape style="position:absolute;left:8530;top:475;width:20;height:2" coordorigin="8530,475" coordsize="20,0" path="m8530,475l8549,475e" filled="false" stroked="true" strokeweight=".48pt" strokecolor="#fefefe">
                <v:path arrowok="t"/>
              </v:shape>
            </v:group>
            <v:group style="position:absolute;left:8549;top:475;width:20;height:2" coordorigin="8549,475" coordsize="20,2">
              <v:shape style="position:absolute;left:8549;top:475;width:20;height:2" coordorigin="8549,475" coordsize="20,0" path="m8549,475l8568,475e" filled="false" stroked="true" strokeweight=".48pt" strokecolor="#fefefe">
                <v:path arrowok="t"/>
              </v:shape>
            </v:group>
            <v:group style="position:absolute;left:8568;top:475;width:20;height:2" coordorigin="8568,475" coordsize="20,2">
              <v:shape style="position:absolute;left:8568;top:475;width:20;height:2" coordorigin="8568,475" coordsize="20,0" path="m8568,475l8587,475e" filled="false" stroked="true" strokeweight=".48pt" strokecolor="#fefefe">
                <v:path arrowok="t"/>
              </v:shape>
            </v:group>
            <v:group style="position:absolute;left:8587;top:475;width:20;height:2" coordorigin="8587,475" coordsize="20,2">
              <v:shape style="position:absolute;left:8587;top:475;width:20;height:2" coordorigin="8587,475" coordsize="20,0" path="m8587,475l8606,475e" filled="false" stroked="true" strokeweight=".48pt" strokecolor="#fefefe">
                <v:path arrowok="t"/>
              </v:shape>
            </v:group>
            <v:group style="position:absolute;left:8606;top:475;width:20;height:2" coordorigin="8606,475" coordsize="20,2">
              <v:shape style="position:absolute;left:8606;top:475;width:20;height:2" coordorigin="8606,475" coordsize="20,0" path="m8606,475l8626,475e" filled="false" stroked="true" strokeweight=".48pt" strokecolor="#fefefe">
                <v:path arrowok="t"/>
              </v:shape>
            </v:group>
            <v:group style="position:absolute;left:8626;top:475;width:20;height:2" coordorigin="8626,475" coordsize="20,2">
              <v:shape style="position:absolute;left:8626;top:475;width:20;height:2" coordorigin="8626,475" coordsize="20,0" path="m8626,475l8645,475e" filled="false" stroked="true" strokeweight=".48pt" strokecolor="#fefefe">
                <v:path arrowok="t"/>
              </v:shape>
            </v:group>
            <v:group style="position:absolute;left:8645;top:475;width:20;height:2" coordorigin="8645,475" coordsize="20,2">
              <v:shape style="position:absolute;left:8645;top:475;width:20;height:2" coordorigin="8645,475" coordsize="20,0" path="m8645,475l8664,475e" filled="false" stroked="true" strokeweight=".48pt" strokecolor="#fefefe">
                <v:path arrowok="t"/>
              </v:shape>
            </v:group>
            <v:group style="position:absolute;left:8664;top:475;width:20;height:2" coordorigin="8664,475" coordsize="20,2">
              <v:shape style="position:absolute;left:8664;top:475;width:20;height:2" coordorigin="8664,475" coordsize="20,0" path="m8664,475l8683,475e" filled="false" stroked="true" strokeweight=".48pt" strokecolor="#fefefe">
                <v:path arrowok="t"/>
              </v:shape>
            </v:group>
            <v:group style="position:absolute;left:8683;top:475;width:20;height:2" coordorigin="8683,475" coordsize="20,2">
              <v:shape style="position:absolute;left:8683;top:475;width:20;height:2" coordorigin="8683,475" coordsize="20,0" path="m8683,475l8702,475e" filled="false" stroked="true" strokeweight=".48pt" strokecolor="#fefefe">
                <v:path arrowok="t"/>
              </v:shape>
            </v:group>
            <v:group style="position:absolute;left:8702;top:475;width:20;height:2" coordorigin="8702,475" coordsize="20,2">
              <v:shape style="position:absolute;left:8702;top:475;width:20;height:2" coordorigin="8702,475" coordsize="20,0" path="m8702,475l8722,475e" filled="false" stroked="true" strokeweight=".48pt" strokecolor="#fefefe">
                <v:path arrowok="t"/>
              </v:shape>
            </v:group>
            <v:group style="position:absolute;left:8722;top:475;width:20;height:2" coordorigin="8722,475" coordsize="20,2">
              <v:shape style="position:absolute;left:8722;top:475;width:20;height:2" coordorigin="8722,475" coordsize="20,0" path="m8722,475l8741,475e" filled="false" stroked="true" strokeweight=".48pt" strokecolor="#fefefe">
                <v:path arrowok="t"/>
              </v:shape>
            </v:group>
            <v:group style="position:absolute;left:8741;top:475;width:20;height:2" coordorigin="8741,475" coordsize="20,2">
              <v:shape style="position:absolute;left:8741;top:475;width:20;height:2" coordorigin="8741,475" coordsize="20,0" path="m8741,475l8760,475e" filled="false" stroked="true" strokeweight=".48pt" strokecolor="#fefefe">
                <v:path arrowok="t"/>
              </v:shape>
            </v:group>
            <v:group style="position:absolute;left:8760;top:475;width:20;height:2" coordorigin="8760,475" coordsize="20,2">
              <v:shape style="position:absolute;left:8760;top:475;width:20;height:2" coordorigin="8760,475" coordsize="20,0" path="m8760,475l8779,475e" filled="false" stroked="true" strokeweight=".48pt" strokecolor="#fefefe">
                <v:path arrowok="t"/>
              </v:shape>
            </v:group>
            <v:group style="position:absolute;left:8779;top:475;width:20;height:2" coordorigin="8779,475" coordsize="20,2">
              <v:shape style="position:absolute;left:8779;top:475;width:20;height:2" coordorigin="8779,475" coordsize="20,0" path="m8779,475l8798,475e" filled="false" stroked="true" strokeweight=".48pt" strokecolor="#fefefe">
                <v:path arrowok="t"/>
              </v:shape>
            </v:group>
            <v:group style="position:absolute;left:8798;top:475;width:20;height:2" coordorigin="8798,475" coordsize="20,2">
              <v:shape style="position:absolute;left:8798;top:475;width:20;height:2" coordorigin="8798,475" coordsize="20,0" path="m8798,475l8818,475e" filled="false" stroked="true" strokeweight=".48pt" strokecolor="#fefefe">
                <v:path arrowok="t"/>
              </v:shape>
            </v:group>
            <v:group style="position:absolute;left:8818;top:475;width:20;height:2" coordorigin="8818,475" coordsize="20,2">
              <v:shape style="position:absolute;left:8818;top:475;width:20;height:2" coordorigin="8818,475" coordsize="20,0" path="m8818,475l8837,475e" filled="false" stroked="true" strokeweight=".48pt" strokecolor="#fefefe">
                <v:path arrowok="t"/>
              </v:shape>
            </v:group>
            <v:group style="position:absolute;left:8837;top:475;width:20;height:2" coordorigin="8837,475" coordsize="20,2">
              <v:shape style="position:absolute;left:8837;top:475;width:20;height:2" coordorigin="8837,475" coordsize="20,0" path="m8837,475l8856,475e" filled="false" stroked="true" strokeweight=".48pt" strokecolor="#fefefe">
                <v:path arrowok="t"/>
              </v:shape>
            </v:group>
            <v:group style="position:absolute;left:8856;top:475;width:20;height:2" coordorigin="8856,475" coordsize="20,2">
              <v:shape style="position:absolute;left:8856;top:475;width:20;height:2" coordorigin="8856,475" coordsize="20,0" path="m8856,475l8875,475e" filled="false" stroked="true" strokeweight=".48pt" strokecolor="#fefefe">
                <v:path arrowok="t"/>
              </v:shape>
            </v:group>
            <v:group style="position:absolute;left:8875;top:475;width:20;height:2" coordorigin="8875,475" coordsize="20,2">
              <v:shape style="position:absolute;left:8875;top:475;width:20;height:2" coordorigin="8875,475" coordsize="20,0" path="m8875,475l8894,475e" filled="false" stroked="true" strokeweight=".48pt" strokecolor="#fefefe">
                <v:path arrowok="t"/>
              </v:shape>
            </v:group>
            <v:group style="position:absolute;left:8894;top:475;width:20;height:2" coordorigin="8894,475" coordsize="20,2">
              <v:shape style="position:absolute;left:8894;top:475;width:20;height:2" coordorigin="8894,475" coordsize="20,0" path="m8894,475l8914,475e" filled="false" stroked="true" strokeweight=".48pt" strokecolor="#fefefe">
                <v:path arrowok="t"/>
              </v:shape>
            </v:group>
            <v:group style="position:absolute;left:8914;top:475;width:20;height:2" coordorigin="8914,475" coordsize="20,2">
              <v:shape style="position:absolute;left:8914;top:475;width:20;height:2" coordorigin="8914,475" coordsize="20,0" path="m8914,475l8933,475e" filled="false" stroked="true" strokeweight=".48pt" strokecolor="#fefefe">
                <v:path arrowok="t"/>
              </v:shape>
            </v:group>
            <v:group style="position:absolute;left:8933;top:475;width:20;height:2" coordorigin="8933,475" coordsize="20,2">
              <v:shape style="position:absolute;left:8933;top:475;width:20;height:2" coordorigin="8933,475" coordsize="20,0" path="m8933,475l8952,475e" filled="false" stroked="true" strokeweight=".48pt" strokecolor="#fefefe">
                <v:path arrowok="t"/>
              </v:shape>
            </v:group>
            <v:group style="position:absolute;left:8952;top:475;width:20;height:2" coordorigin="8952,475" coordsize="20,2">
              <v:shape style="position:absolute;left:8952;top:475;width:20;height:2" coordorigin="8952,475" coordsize="20,0" path="m8952,475l8971,475e" filled="false" stroked="true" strokeweight=".48pt" strokecolor="#fefefe">
                <v:path arrowok="t"/>
              </v:shape>
            </v:group>
            <v:group style="position:absolute;left:8971;top:475;width:20;height:2" coordorigin="8971,475" coordsize="20,2">
              <v:shape style="position:absolute;left:8971;top:475;width:20;height:2" coordorigin="8971,475" coordsize="20,0" path="m8971,475l8990,475e" filled="false" stroked="true" strokeweight=".48pt" strokecolor="#fefefe">
                <v:path arrowok="t"/>
              </v:shape>
            </v:group>
            <v:group style="position:absolute;left:8990;top:475;width:20;height:2" coordorigin="8990,475" coordsize="20,2">
              <v:shape style="position:absolute;left:8990;top:475;width:20;height:2" coordorigin="8990,475" coordsize="20,0" path="m8990,475l9010,475e" filled="false" stroked="true" strokeweight=".48pt" strokecolor="#fefefe">
                <v:path arrowok="t"/>
              </v:shape>
            </v:group>
            <v:group style="position:absolute;left:9010;top:475;width:20;height:2" coordorigin="9010,475" coordsize="20,2">
              <v:shape style="position:absolute;left:9010;top:475;width:20;height:2" coordorigin="9010,475" coordsize="20,0" path="m9010,475l9029,475e" filled="false" stroked="true" strokeweight=".48pt" strokecolor="#fefefe">
                <v:path arrowok="t"/>
              </v:shape>
            </v:group>
            <v:group style="position:absolute;left:9029;top:475;width:20;height:2" coordorigin="9029,475" coordsize="20,2">
              <v:shape style="position:absolute;left:9029;top:475;width:20;height:2" coordorigin="9029,475" coordsize="20,0" path="m9029,475l9048,475e" filled="false" stroked="true" strokeweight=".48pt" strokecolor="#fefefe">
                <v:path arrowok="t"/>
              </v:shape>
            </v:group>
            <v:group style="position:absolute;left:9048;top:475;width:20;height:2" coordorigin="9048,475" coordsize="20,2">
              <v:shape style="position:absolute;left:9048;top:475;width:20;height:2" coordorigin="9048,475" coordsize="20,0" path="m9048,475l9067,475e" filled="false" stroked="true" strokeweight=".48pt" strokecolor="#fefefe">
                <v:path arrowok="t"/>
              </v:shape>
            </v:group>
            <v:group style="position:absolute;left:9067;top:475;width:20;height:2" coordorigin="9067,475" coordsize="20,2">
              <v:shape style="position:absolute;left:9067;top:475;width:20;height:2" coordorigin="9067,475" coordsize="20,0" path="m9067,475l9086,475e" filled="false" stroked="true" strokeweight=".48pt" strokecolor="#fefefe">
                <v:path arrowok="t"/>
              </v:shape>
            </v:group>
            <v:group style="position:absolute;left:9086;top:475;width:20;height:2" coordorigin="9086,475" coordsize="20,2">
              <v:shape style="position:absolute;left:9086;top:475;width:20;height:2" coordorigin="9086,475" coordsize="20,0" path="m9086,475l9106,475e" filled="false" stroked="true" strokeweight=".48pt" strokecolor="#fefefe">
                <v:path arrowok="t"/>
              </v:shape>
            </v:group>
            <v:group style="position:absolute;left:9106;top:475;width:20;height:2" coordorigin="9106,475" coordsize="20,2">
              <v:shape style="position:absolute;left:9106;top:475;width:20;height:2" coordorigin="9106,475" coordsize="20,0" path="m9106,475l9125,475e" filled="false" stroked="true" strokeweight=".48pt" strokecolor="#fefefe">
                <v:path arrowok="t"/>
              </v:shape>
            </v:group>
            <v:group style="position:absolute;left:9125;top:475;width:20;height:2" coordorigin="9125,475" coordsize="20,2">
              <v:shape style="position:absolute;left:9125;top:475;width:20;height:2" coordorigin="9125,475" coordsize="20,0" path="m9125,475l9144,475e" filled="false" stroked="true" strokeweight=".48pt" strokecolor="#fefefe">
                <v:path arrowok="t"/>
              </v:shape>
            </v:group>
            <v:group style="position:absolute;left:9144;top:475;width:20;height:2" coordorigin="9144,475" coordsize="20,2">
              <v:shape style="position:absolute;left:9144;top:475;width:20;height:2" coordorigin="9144,475" coordsize="20,0" path="m9144,475l9163,475e" filled="false" stroked="true" strokeweight=".48pt" strokecolor="#fefefe">
                <v:path arrowok="t"/>
              </v:shape>
            </v:group>
            <v:group style="position:absolute;left:9163;top:475;width:20;height:2" coordorigin="9163,475" coordsize="20,2">
              <v:shape style="position:absolute;left:9163;top:475;width:20;height:2" coordorigin="9163,475" coordsize="20,0" path="m9163,475l9182,475e" filled="false" stroked="true" strokeweight=".48pt" strokecolor="#fefefe">
                <v:path arrowok="t"/>
              </v:shape>
            </v:group>
            <v:group style="position:absolute;left:9182;top:475;width:20;height:2" coordorigin="9182,475" coordsize="20,2">
              <v:shape style="position:absolute;left:9182;top:475;width:20;height:2" coordorigin="9182,475" coordsize="20,0" path="m9182,475l9202,475e" filled="false" stroked="true" strokeweight=".48pt" strokecolor="#fefefe">
                <v:path arrowok="t"/>
              </v:shape>
            </v:group>
            <v:group style="position:absolute;left:9202;top:475;width:20;height:2" coordorigin="9202,475" coordsize="20,2">
              <v:shape style="position:absolute;left:9202;top:475;width:20;height:2" coordorigin="9202,475" coordsize="20,0" path="m9202,475l9221,475e" filled="false" stroked="true" strokeweight=".48pt" strokecolor="#fefefe">
                <v:path arrowok="t"/>
              </v:shape>
            </v:group>
            <v:group style="position:absolute;left:9221;top:475;width:20;height:2" coordorigin="9221,475" coordsize="20,2">
              <v:shape style="position:absolute;left:9221;top:475;width:20;height:2" coordorigin="9221,475" coordsize="20,0" path="m9221,475l9240,475e" filled="false" stroked="true" strokeweight=".48pt" strokecolor="#fefefe">
                <v:path arrowok="t"/>
              </v:shape>
            </v:group>
            <v:group style="position:absolute;left:9240;top:475;width:20;height:2" coordorigin="9240,475" coordsize="20,2">
              <v:shape style="position:absolute;left:9240;top:475;width:20;height:2" coordorigin="9240,475" coordsize="20,0" path="m9240,475l9259,475e" filled="false" stroked="true" strokeweight=".48pt" strokecolor="#fefefe">
                <v:path arrowok="t"/>
              </v:shape>
            </v:group>
            <v:group style="position:absolute;left:9259;top:475;width:20;height:2" coordorigin="9259,475" coordsize="20,2">
              <v:shape style="position:absolute;left:9259;top:475;width:20;height:2" coordorigin="9259,475" coordsize="20,0" path="m9259,475l9278,475e" filled="false" stroked="true" strokeweight=".48pt" strokecolor="#fefefe">
                <v:path arrowok="t"/>
              </v:shape>
            </v:group>
            <v:group style="position:absolute;left:9278;top:475;width:20;height:2" coordorigin="9278,475" coordsize="20,2">
              <v:shape style="position:absolute;left:9278;top:475;width:20;height:2" coordorigin="9278,475" coordsize="20,0" path="m9278,475l9298,475e" filled="false" stroked="true" strokeweight=".48pt" strokecolor="#fefefe">
                <v:path arrowok="t"/>
              </v:shape>
            </v:group>
            <v:group style="position:absolute;left:9298;top:475;width:20;height:2" coordorigin="9298,475" coordsize="20,2">
              <v:shape style="position:absolute;left:9298;top:475;width:20;height:2" coordorigin="9298,475" coordsize="20,0" path="m9298,475l9317,475e" filled="false" stroked="true" strokeweight=".48pt" strokecolor="#fefefe">
                <v:path arrowok="t"/>
              </v:shape>
            </v:group>
            <v:group style="position:absolute;left:9317;top:475;width:20;height:2" coordorigin="9317,475" coordsize="20,2">
              <v:shape style="position:absolute;left:9317;top:475;width:20;height:2" coordorigin="9317,475" coordsize="20,0" path="m9317,475l9336,475e" filled="false" stroked="true" strokeweight=".48pt" strokecolor="#fefefe">
                <v:path arrowok="t"/>
              </v:shape>
            </v:group>
            <v:group style="position:absolute;left:9336;top:475;width:20;height:2" coordorigin="9336,475" coordsize="20,2">
              <v:shape style="position:absolute;left:9336;top:475;width:20;height:2" coordorigin="9336,475" coordsize="20,0" path="m9336,475l9355,475e" filled="false" stroked="true" strokeweight=".48pt" strokecolor="#fefefe">
                <v:path arrowok="t"/>
              </v:shape>
            </v:group>
            <v:group style="position:absolute;left:9355;top:475;width:20;height:2" coordorigin="9355,475" coordsize="20,2">
              <v:shape style="position:absolute;left:9355;top:475;width:20;height:2" coordorigin="9355,475" coordsize="20,0" path="m9355,475l9374,475e" filled="false" stroked="true" strokeweight=".48pt" strokecolor="#fefefe">
                <v:path arrowok="t"/>
              </v:shape>
            </v:group>
            <v:group style="position:absolute;left:9374;top:475;width:20;height:2" coordorigin="9374,475" coordsize="20,2">
              <v:shape style="position:absolute;left:9374;top:475;width:20;height:2" coordorigin="9374,475" coordsize="20,0" path="m9374,475l9394,475e" filled="false" stroked="true" strokeweight=".48pt" strokecolor="#fefefe">
                <v:path arrowok="t"/>
              </v:shape>
            </v:group>
            <v:group style="position:absolute;left:29;top:926;width:20;height:2" coordorigin="29,926" coordsize="20,2">
              <v:shape style="position:absolute;left:29;top:926;width:20;height:2" coordorigin="29,926" coordsize="20,0" path="m29,926l48,926e" filled="false" stroked="true" strokeweight=".48pt" strokecolor="#fefefe">
                <v:path arrowok="t"/>
              </v:shape>
            </v:group>
            <v:group style="position:absolute;left:48;top:926;width:20;height:2" coordorigin="48,926" coordsize="20,2">
              <v:shape style="position:absolute;left:48;top:926;width:20;height:2" coordorigin="48,926" coordsize="20,0" path="m48,926l67,926e" filled="false" stroked="true" strokeweight=".48pt" strokecolor="#fefefe">
                <v:path arrowok="t"/>
              </v:shape>
            </v:group>
            <v:group style="position:absolute;left:67;top:926;width:20;height:2" coordorigin="67,926" coordsize="20,2">
              <v:shape style="position:absolute;left:67;top:926;width:20;height:2" coordorigin="67,926" coordsize="20,0" path="m67,926l86,926e" filled="false" stroked="true" strokeweight=".48pt" strokecolor="#fefefe">
                <v:path arrowok="t"/>
              </v:shape>
            </v:group>
            <v:group style="position:absolute;left:86;top:926;width:20;height:2" coordorigin="86,926" coordsize="20,2">
              <v:shape style="position:absolute;left:86;top:926;width:20;height:2" coordorigin="86,926" coordsize="20,0" path="m86,926l106,926e" filled="false" stroked="true" strokeweight=".48pt" strokecolor="#fefefe">
                <v:path arrowok="t"/>
              </v:shape>
            </v:group>
            <v:group style="position:absolute;left:106;top:926;width:20;height:2" coordorigin="106,926" coordsize="20,2">
              <v:shape style="position:absolute;left:106;top:926;width:20;height:2" coordorigin="106,926" coordsize="20,0" path="m106,926l125,926e" filled="false" stroked="true" strokeweight=".48pt" strokecolor="#fefefe">
                <v:path arrowok="t"/>
              </v:shape>
            </v:group>
            <v:group style="position:absolute;left:125;top:926;width:20;height:2" coordorigin="125,926" coordsize="20,2">
              <v:shape style="position:absolute;left:125;top:926;width:20;height:2" coordorigin="125,926" coordsize="20,0" path="m125,926l144,926e" filled="false" stroked="true" strokeweight=".48pt" strokecolor="#fefefe">
                <v:path arrowok="t"/>
              </v:shape>
            </v:group>
            <v:group style="position:absolute;left:144;top:926;width:20;height:2" coordorigin="144,926" coordsize="20,2">
              <v:shape style="position:absolute;left:144;top:926;width:20;height:2" coordorigin="144,926" coordsize="20,0" path="m144,926l163,926e" filled="false" stroked="true" strokeweight=".48pt" strokecolor="#fefefe">
                <v:path arrowok="t"/>
              </v:shape>
            </v:group>
            <v:group style="position:absolute;left:163;top:926;width:20;height:2" coordorigin="163,926" coordsize="20,2">
              <v:shape style="position:absolute;left:163;top:926;width:20;height:2" coordorigin="163,926" coordsize="20,0" path="m163,926l182,926e" filled="false" stroked="true" strokeweight=".48pt" strokecolor="#fefefe">
                <v:path arrowok="t"/>
              </v:shape>
            </v:group>
            <v:group style="position:absolute;left:182;top:926;width:20;height:2" coordorigin="182,926" coordsize="20,2">
              <v:shape style="position:absolute;left:182;top:926;width:20;height:2" coordorigin="182,926" coordsize="20,0" path="m182,926l202,926e" filled="false" stroked="true" strokeweight=".48pt" strokecolor="#fefefe">
                <v:path arrowok="t"/>
              </v:shape>
            </v:group>
            <v:group style="position:absolute;left:202;top:926;width:20;height:2" coordorigin="202,926" coordsize="20,2">
              <v:shape style="position:absolute;left:202;top:926;width:20;height:2" coordorigin="202,926" coordsize="20,0" path="m202,926l221,926e" filled="false" stroked="true" strokeweight=".48pt" strokecolor="#fefefe">
                <v:path arrowok="t"/>
              </v:shape>
            </v:group>
            <v:group style="position:absolute;left:221;top:926;width:20;height:2" coordorigin="221,926" coordsize="20,2">
              <v:shape style="position:absolute;left:221;top:926;width:20;height:2" coordorigin="221,926" coordsize="20,0" path="m221,926l240,926e" filled="false" stroked="true" strokeweight=".48pt" strokecolor="#fefefe">
                <v:path arrowok="t"/>
              </v:shape>
            </v:group>
            <v:group style="position:absolute;left:240;top:926;width:20;height:2" coordorigin="240,926" coordsize="20,2">
              <v:shape style="position:absolute;left:240;top:926;width:20;height:2" coordorigin="240,926" coordsize="20,0" path="m240,926l259,926e" filled="false" stroked="true" strokeweight=".48pt" strokecolor="#fefefe">
                <v:path arrowok="t"/>
              </v:shape>
            </v:group>
            <v:group style="position:absolute;left:259;top:926;width:20;height:2" coordorigin="259,926" coordsize="20,2">
              <v:shape style="position:absolute;left:259;top:926;width:20;height:2" coordorigin="259,926" coordsize="20,0" path="m259,926l278,926e" filled="false" stroked="true" strokeweight=".48pt" strokecolor="#fefefe">
                <v:path arrowok="t"/>
              </v:shape>
            </v:group>
            <v:group style="position:absolute;left:278;top:926;width:20;height:2" coordorigin="278,926" coordsize="20,2">
              <v:shape style="position:absolute;left:278;top:926;width:20;height:2" coordorigin="278,926" coordsize="20,0" path="m278,926l298,926e" filled="false" stroked="true" strokeweight=".48pt" strokecolor="#fefefe">
                <v:path arrowok="t"/>
              </v:shape>
            </v:group>
            <v:group style="position:absolute;left:298;top:926;width:20;height:2" coordorigin="298,926" coordsize="20,2">
              <v:shape style="position:absolute;left:298;top:926;width:20;height:2" coordorigin="298,926" coordsize="20,0" path="m298,926l317,926e" filled="false" stroked="true" strokeweight=".48pt" strokecolor="#fefefe">
                <v:path arrowok="t"/>
              </v:shape>
            </v:group>
            <v:group style="position:absolute;left:317;top:926;width:20;height:2" coordorigin="317,926" coordsize="20,2">
              <v:shape style="position:absolute;left:317;top:926;width:20;height:2" coordorigin="317,926" coordsize="20,0" path="m317,926l336,926e" filled="false" stroked="true" strokeweight=".48pt" strokecolor="#fefefe">
                <v:path arrowok="t"/>
              </v:shape>
            </v:group>
            <v:group style="position:absolute;left:336;top:926;width:20;height:2" coordorigin="336,926" coordsize="20,2">
              <v:shape style="position:absolute;left:336;top:926;width:20;height:2" coordorigin="336,926" coordsize="20,0" path="m336,926l355,926e" filled="false" stroked="true" strokeweight=".48pt" strokecolor="#fefefe">
                <v:path arrowok="t"/>
              </v:shape>
            </v:group>
            <v:group style="position:absolute;left:355;top:926;width:20;height:2" coordorigin="355,926" coordsize="20,2">
              <v:shape style="position:absolute;left:355;top:926;width:20;height:2" coordorigin="355,926" coordsize="20,0" path="m355,926l374,926e" filled="false" stroked="true" strokeweight=".48pt" strokecolor="#fefefe">
                <v:path arrowok="t"/>
              </v:shape>
            </v:group>
            <v:group style="position:absolute;left:374;top:926;width:20;height:2" coordorigin="374,926" coordsize="20,2">
              <v:shape style="position:absolute;left:374;top:926;width:20;height:2" coordorigin="374,926" coordsize="20,0" path="m374,926l394,926e" filled="false" stroked="true" strokeweight=".48pt" strokecolor="#fefefe">
                <v:path arrowok="t"/>
              </v:shape>
            </v:group>
            <v:group style="position:absolute;left:394;top:926;width:20;height:2" coordorigin="394,926" coordsize="20,2">
              <v:shape style="position:absolute;left:394;top:926;width:20;height:2" coordorigin="394,926" coordsize="20,0" path="m394,926l413,926e" filled="false" stroked="true" strokeweight=".48pt" strokecolor="#fefefe">
                <v:path arrowok="t"/>
              </v:shape>
            </v:group>
            <v:group style="position:absolute;left:413;top:926;width:20;height:2" coordorigin="413,926" coordsize="20,2">
              <v:shape style="position:absolute;left:413;top:926;width:20;height:2" coordorigin="413,926" coordsize="20,0" path="m413,926l432,926e" filled="false" stroked="true" strokeweight=".48pt" strokecolor="#fefefe">
                <v:path arrowok="t"/>
              </v:shape>
            </v:group>
            <v:group style="position:absolute;left:432;top:926;width:20;height:2" coordorigin="432,926" coordsize="20,2">
              <v:shape style="position:absolute;left:432;top:926;width:20;height:2" coordorigin="432,926" coordsize="20,0" path="m432,926l451,926e" filled="false" stroked="true" strokeweight=".48pt" strokecolor="#fefefe">
                <v:path arrowok="t"/>
              </v:shape>
            </v:group>
            <v:group style="position:absolute;left:451;top:926;width:20;height:2" coordorigin="451,926" coordsize="20,2">
              <v:shape style="position:absolute;left:451;top:926;width:20;height:2" coordorigin="451,926" coordsize="20,0" path="m451,926l470,926e" filled="false" stroked="true" strokeweight=".48pt" strokecolor="#fefefe">
                <v:path arrowok="t"/>
              </v:shape>
            </v:group>
            <v:group style="position:absolute;left:470;top:926;width:20;height:2" coordorigin="470,926" coordsize="20,2">
              <v:shape style="position:absolute;left:470;top:926;width:20;height:2" coordorigin="470,926" coordsize="20,0" path="m470,926l490,926e" filled="false" stroked="true" strokeweight=".48pt" strokecolor="#fefefe">
                <v:path arrowok="t"/>
              </v:shape>
            </v:group>
            <v:group style="position:absolute;left:490;top:926;width:20;height:2" coordorigin="490,926" coordsize="20,2">
              <v:shape style="position:absolute;left:490;top:926;width:20;height:2" coordorigin="490,926" coordsize="20,0" path="m490,926l509,926e" filled="false" stroked="true" strokeweight=".48pt" strokecolor="#fefefe">
                <v:path arrowok="t"/>
              </v:shape>
            </v:group>
            <v:group style="position:absolute;left:509;top:926;width:20;height:2" coordorigin="509,926" coordsize="20,2">
              <v:shape style="position:absolute;left:509;top:926;width:20;height:2" coordorigin="509,926" coordsize="20,0" path="m509,926l528,926e" filled="false" stroked="true" strokeweight=".48pt" strokecolor="#fefefe">
                <v:path arrowok="t"/>
              </v:shape>
            </v:group>
            <v:group style="position:absolute;left:528;top:926;width:20;height:2" coordorigin="528,926" coordsize="20,2">
              <v:shape style="position:absolute;left:528;top:926;width:20;height:2" coordorigin="528,926" coordsize="20,0" path="m528,926l547,926e" filled="false" stroked="true" strokeweight=".48pt" strokecolor="#fefefe">
                <v:path arrowok="t"/>
              </v:shape>
            </v:group>
            <v:group style="position:absolute;left:547;top:926;width:20;height:2" coordorigin="547,926" coordsize="20,2">
              <v:shape style="position:absolute;left:547;top:926;width:20;height:2" coordorigin="547,926" coordsize="20,0" path="m547,926l566,926e" filled="false" stroked="true" strokeweight=".48pt" strokecolor="#fefefe">
                <v:path arrowok="t"/>
              </v:shape>
            </v:group>
            <v:group style="position:absolute;left:566;top:926;width:20;height:2" coordorigin="566,926" coordsize="20,2">
              <v:shape style="position:absolute;left:566;top:926;width:20;height:2" coordorigin="566,926" coordsize="20,0" path="m566,926l586,926e" filled="false" stroked="true" strokeweight=".48pt" strokecolor="#fefefe">
                <v:path arrowok="t"/>
              </v:shape>
            </v:group>
            <v:group style="position:absolute;left:586;top:926;width:20;height:2" coordorigin="586,926" coordsize="20,2">
              <v:shape style="position:absolute;left:586;top:926;width:20;height:2" coordorigin="586,926" coordsize="20,0" path="m586,926l605,926e" filled="false" stroked="true" strokeweight=".48pt" strokecolor="#fefefe">
                <v:path arrowok="t"/>
              </v:shape>
            </v:group>
            <v:group style="position:absolute;left:605;top:926;width:20;height:2" coordorigin="605,926" coordsize="20,2">
              <v:shape style="position:absolute;left:605;top:926;width:20;height:2" coordorigin="605,926" coordsize="20,0" path="m605,926l624,926e" filled="false" stroked="true" strokeweight=".48pt" strokecolor="#fefefe">
                <v:path arrowok="t"/>
              </v:shape>
            </v:group>
            <v:group style="position:absolute;left:624;top:926;width:20;height:2" coordorigin="624,926" coordsize="20,2">
              <v:shape style="position:absolute;left:624;top:926;width:20;height:2" coordorigin="624,926" coordsize="20,0" path="m624,926l643,926e" filled="false" stroked="true" strokeweight=".48pt" strokecolor="#fefefe">
                <v:path arrowok="t"/>
              </v:shape>
            </v:group>
            <v:group style="position:absolute;left:643;top:926;width:20;height:2" coordorigin="643,926" coordsize="20,2">
              <v:shape style="position:absolute;left:643;top:926;width:20;height:2" coordorigin="643,926" coordsize="20,0" path="m643,926l662,926e" filled="false" stroked="true" strokeweight=".48pt" strokecolor="#fefefe">
                <v:path arrowok="t"/>
              </v:shape>
            </v:group>
            <v:group style="position:absolute;left:662;top:926;width:20;height:2" coordorigin="662,926" coordsize="20,2">
              <v:shape style="position:absolute;left:662;top:926;width:20;height:2" coordorigin="662,926" coordsize="20,0" path="m662,926l682,926e" filled="false" stroked="true" strokeweight=".48pt" strokecolor="#fefefe">
                <v:path arrowok="t"/>
              </v:shape>
            </v:group>
            <v:group style="position:absolute;left:682;top:926;width:20;height:2" coordorigin="682,926" coordsize="20,2">
              <v:shape style="position:absolute;left:682;top:926;width:20;height:2" coordorigin="682,926" coordsize="20,0" path="m682,926l701,926e" filled="false" stroked="true" strokeweight=".48pt" strokecolor="#fefefe">
                <v:path arrowok="t"/>
              </v:shape>
            </v:group>
            <v:group style="position:absolute;left:701;top:926;width:20;height:2" coordorigin="701,926" coordsize="20,2">
              <v:shape style="position:absolute;left:701;top:926;width:20;height:2" coordorigin="701,926" coordsize="20,0" path="m701,926l720,926e" filled="false" stroked="true" strokeweight=".48pt" strokecolor="#fefefe">
                <v:path arrowok="t"/>
              </v:shape>
            </v:group>
            <v:group style="position:absolute;left:720;top:926;width:20;height:2" coordorigin="720,926" coordsize="20,2">
              <v:shape style="position:absolute;left:720;top:926;width:20;height:2" coordorigin="720,926" coordsize="20,0" path="m720,926l739,926e" filled="false" stroked="true" strokeweight=".48pt" strokecolor="#fefefe">
                <v:path arrowok="t"/>
              </v:shape>
            </v:group>
            <v:group style="position:absolute;left:739;top:926;width:20;height:2" coordorigin="739,926" coordsize="20,2">
              <v:shape style="position:absolute;left:739;top:926;width:20;height:2" coordorigin="739,926" coordsize="20,0" path="m739,926l758,926e" filled="false" stroked="true" strokeweight=".48pt" strokecolor="#fefefe">
                <v:path arrowok="t"/>
              </v:shape>
            </v:group>
            <v:group style="position:absolute;left:758;top:926;width:20;height:2" coordorigin="758,926" coordsize="20,2">
              <v:shape style="position:absolute;left:758;top:926;width:20;height:2" coordorigin="758,926" coordsize="20,0" path="m758,926l778,926e" filled="false" stroked="true" strokeweight=".48pt" strokecolor="#fefefe">
                <v:path arrowok="t"/>
              </v:shape>
            </v:group>
            <v:group style="position:absolute;left:778;top:926;width:20;height:2" coordorigin="778,926" coordsize="20,2">
              <v:shape style="position:absolute;left:778;top:926;width:20;height:2" coordorigin="778,926" coordsize="20,0" path="m778,926l797,926e" filled="false" stroked="true" strokeweight=".48pt" strokecolor="#fefefe">
                <v:path arrowok="t"/>
              </v:shape>
            </v:group>
            <v:group style="position:absolute;left:797;top:926;width:20;height:2" coordorigin="797,926" coordsize="20,2">
              <v:shape style="position:absolute;left:797;top:926;width:20;height:2" coordorigin="797,926" coordsize="20,0" path="m797,926l816,926e" filled="false" stroked="true" strokeweight=".48pt" strokecolor="#fefefe">
                <v:path arrowok="t"/>
              </v:shape>
            </v:group>
            <v:group style="position:absolute;left:816;top:926;width:20;height:2" coordorigin="816,926" coordsize="20,2">
              <v:shape style="position:absolute;left:816;top:926;width:20;height:2" coordorigin="816,926" coordsize="20,0" path="m816,926l835,926e" filled="false" stroked="true" strokeweight=".48pt" strokecolor="#fefefe">
                <v:path arrowok="t"/>
              </v:shape>
            </v:group>
            <v:group style="position:absolute;left:835;top:926;width:20;height:2" coordorigin="835,926" coordsize="20,2">
              <v:shape style="position:absolute;left:835;top:926;width:20;height:2" coordorigin="835,926" coordsize="20,0" path="m835,926l854,926e" filled="false" stroked="true" strokeweight=".48pt" strokecolor="#fefefe">
                <v:path arrowok="t"/>
              </v:shape>
            </v:group>
            <v:group style="position:absolute;left:854;top:926;width:20;height:2" coordorigin="854,926" coordsize="20,2">
              <v:shape style="position:absolute;left:854;top:926;width:20;height:2" coordorigin="854,926" coordsize="20,0" path="m854,926l874,926e" filled="false" stroked="true" strokeweight=".48pt" strokecolor="#fefefe">
                <v:path arrowok="t"/>
              </v:shape>
            </v:group>
            <v:group style="position:absolute;left:874;top:926;width:20;height:2" coordorigin="874,926" coordsize="20,2">
              <v:shape style="position:absolute;left:874;top:926;width:20;height:2" coordorigin="874,926" coordsize="20,0" path="m874,926l893,926e" filled="false" stroked="true" strokeweight=".48pt" strokecolor="#fefefe">
                <v:path arrowok="t"/>
              </v:shape>
            </v:group>
            <v:group style="position:absolute;left:893;top:926;width:20;height:2" coordorigin="893,926" coordsize="20,2">
              <v:shape style="position:absolute;left:893;top:926;width:20;height:2" coordorigin="893,926" coordsize="20,0" path="m893,926l912,926e" filled="false" stroked="true" strokeweight=".48pt" strokecolor="#fefefe">
                <v:path arrowok="t"/>
              </v:shape>
            </v:group>
            <v:group style="position:absolute;left:912;top:926;width:20;height:2" coordorigin="912,926" coordsize="20,2">
              <v:shape style="position:absolute;left:912;top:926;width:20;height:2" coordorigin="912,926" coordsize="20,0" path="m912,926l931,926e" filled="false" stroked="true" strokeweight=".48pt" strokecolor="#fefefe">
                <v:path arrowok="t"/>
              </v:shape>
            </v:group>
            <v:group style="position:absolute;left:931;top:926;width:20;height:2" coordorigin="931,926" coordsize="20,2">
              <v:shape style="position:absolute;left:931;top:926;width:20;height:2" coordorigin="931,926" coordsize="20,0" path="m931,926l950,926e" filled="false" stroked="true" strokeweight=".48pt" strokecolor="#fefefe">
                <v:path arrowok="t"/>
              </v:shape>
            </v:group>
            <v:group style="position:absolute;left:950;top:926;width:20;height:2" coordorigin="950,926" coordsize="20,2">
              <v:shape style="position:absolute;left:950;top:926;width:20;height:2" coordorigin="950,926" coordsize="20,0" path="m950,926l970,926e" filled="false" stroked="true" strokeweight=".48pt" strokecolor="#fefefe">
                <v:path arrowok="t"/>
              </v:shape>
            </v:group>
            <v:group style="position:absolute;left:970;top:926;width:20;height:2" coordorigin="970,926" coordsize="20,2">
              <v:shape style="position:absolute;left:970;top:926;width:20;height:2" coordorigin="970,926" coordsize="20,0" path="m970,926l989,926e" filled="false" stroked="true" strokeweight=".48pt" strokecolor="#fefefe">
                <v:path arrowok="t"/>
              </v:shape>
            </v:group>
            <v:group style="position:absolute;left:989;top:926;width:20;height:2" coordorigin="989,926" coordsize="20,2">
              <v:shape style="position:absolute;left:989;top:926;width:20;height:2" coordorigin="989,926" coordsize="20,0" path="m989,926l1008,926e" filled="false" stroked="true" strokeweight=".48pt" strokecolor="#fefefe">
                <v:path arrowok="t"/>
              </v:shape>
            </v:group>
            <v:group style="position:absolute;left:1008;top:926;width:20;height:2" coordorigin="1008,926" coordsize="20,2">
              <v:shape style="position:absolute;left:1008;top:926;width:20;height:2" coordorigin="1008,926" coordsize="20,0" path="m1008,926l1027,926e" filled="false" stroked="true" strokeweight=".48pt" strokecolor="#fefefe">
                <v:path arrowok="t"/>
              </v:shape>
            </v:group>
            <v:group style="position:absolute;left:1027;top:926;width:20;height:2" coordorigin="1027,926" coordsize="20,2">
              <v:shape style="position:absolute;left:1027;top:926;width:20;height:2" coordorigin="1027,926" coordsize="20,0" path="m1027,926l1046,926e" filled="false" stroked="true" strokeweight=".48pt" strokecolor="#fefefe">
                <v:path arrowok="t"/>
              </v:shape>
            </v:group>
            <v:group style="position:absolute;left:1046;top:926;width:20;height:2" coordorigin="1046,926" coordsize="20,2">
              <v:shape style="position:absolute;left:1046;top:926;width:20;height:2" coordorigin="1046,926" coordsize="20,0" path="m1046,926l1066,926e" filled="false" stroked="true" strokeweight=".48pt" strokecolor="#fefefe">
                <v:path arrowok="t"/>
              </v:shape>
            </v:group>
            <v:group style="position:absolute;left:1066;top:926;width:20;height:2" coordorigin="1066,926" coordsize="20,2">
              <v:shape style="position:absolute;left:1066;top:926;width:20;height:2" coordorigin="1066,926" coordsize="20,0" path="m1066,926l1085,926e" filled="false" stroked="true" strokeweight=".48pt" strokecolor="#fefefe">
                <v:path arrowok="t"/>
              </v:shape>
            </v:group>
            <v:group style="position:absolute;left:1085;top:926;width:20;height:2" coordorigin="1085,926" coordsize="20,2">
              <v:shape style="position:absolute;left:1085;top:926;width:20;height:2" coordorigin="1085,926" coordsize="20,0" path="m1085,926l1104,926e" filled="false" stroked="true" strokeweight=".48pt" strokecolor="#fefefe">
                <v:path arrowok="t"/>
              </v:shape>
            </v:group>
            <v:group style="position:absolute;left:1104;top:926;width:20;height:2" coordorigin="1104,926" coordsize="20,2">
              <v:shape style="position:absolute;left:1104;top:926;width:20;height:2" coordorigin="1104,926" coordsize="20,0" path="m1104,926l1123,926e" filled="false" stroked="true" strokeweight=".48pt" strokecolor="#fefefe">
                <v:path arrowok="t"/>
              </v:shape>
            </v:group>
            <v:group style="position:absolute;left:1123;top:926;width:20;height:2" coordorigin="1123,926" coordsize="20,2">
              <v:shape style="position:absolute;left:1123;top:926;width:20;height:2" coordorigin="1123,926" coordsize="20,0" path="m1123,926l1142,926e" filled="false" stroked="true" strokeweight=".48pt" strokecolor="#fefefe">
                <v:path arrowok="t"/>
              </v:shape>
            </v:group>
            <v:group style="position:absolute;left:1142;top:926;width:20;height:2" coordorigin="1142,926" coordsize="20,2">
              <v:shape style="position:absolute;left:1142;top:926;width:20;height:2" coordorigin="1142,926" coordsize="20,0" path="m1142,926l1162,926e" filled="false" stroked="true" strokeweight=".48pt" strokecolor="#fefefe">
                <v:path arrowok="t"/>
              </v:shape>
            </v:group>
            <v:group style="position:absolute;left:1162;top:926;width:20;height:2" coordorigin="1162,926" coordsize="20,2">
              <v:shape style="position:absolute;left:1162;top:926;width:20;height:2" coordorigin="1162,926" coordsize="20,0" path="m1162,926l1181,926e" filled="false" stroked="true" strokeweight=".48pt" strokecolor="#fefefe">
                <v:path arrowok="t"/>
              </v:shape>
            </v:group>
            <v:group style="position:absolute;left:1181;top:926;width:20;height:2" coordorigin="1181,926" coordsize="20,2">
              <v:shape style="position:absolute;left:1181;top:926;width:20;height:2" coordorigin="1181,926" coordsize="20,0" path="m1181,926l1200,926e" filled="false" stroked="true" strokeweight=".48pt" strokecolor="#fefefe">
                <v:path arrowok="t"/>
              </v:shape>
            </v:group>
            <v:group style="position:absolute;left:1200;top:926;width:20;height:2" coordorigin="1200,926" coordsize="20,2">
              <v:shape style="position:absolute;left:1200;top:926;width:20;height:2" coordorigin="1200,926" coordsize="20,0" path="m1200,926l1219,926e" filled="false" stroked="true" strokeweight=".48pt" strokecolor="#fefefe">
                <v:path arrowok="t"/>
              </v:shape>
            </v:group>
            <v:group style="position:absolute;left:1219;top:926;width:20;height:2" coordorigin="1219,926" coordsize="20,2">
              <v:shape style="position:absolute;left:1219;top:926;width:20;height:2" coordorigin="1219,926" coordsize="20,0" path="m1219,926l1238,926e" filled="false" stroked="true" strokeweight=".48pt" strokecolor="#fefefe">
                <v:path arrowok="t"/>
              </v:shape>
            </v:group>
            <v:group style="position:absolute;left:1238;top:926;width:20;height:2" coordorigin="1238,926" coordsize="20,2">
              <v:shape style="position:absolute;left:1238;top:926;width:20;height:2" coordorigin="1238,926" coordsize="20,0" path="m1238,926l1258,926e" filled="false" stroked="true" strokeweight=".48pt" strokecolor="#fefefe">
                <v:path arrowok="t"/>
              </v:shape>
            </v:group>
            <v:group style="position:absolute;left:1258;top:926;width:20;height:2" coordorigin="1258,926" coordsize="20,2">
              <v:shape style="position:absolute;left:1258;top:926;width:20;height:2" coordorigin="1258,926" coordsize="20,0" path="m1258,926l1277,926e" filled="false" stroked="true" strokeweight=".48pt" strokecolor="#fefefe">
                <v:path arrowok="t"/>
              </v:shape>
            </v:group>
            <v:group style="position:absolute;left:1277;top:926;width:20;height:2" coordorigin="1277,926" coordsize="20,2">
              <v:shape style="position:absolute;left:1277;top:926;width:20;height:2" coordorigin="1277,926" coordsize="20,0" path="m1277,926l1296,926e" filled="false" stroked="true" strokeweight=".48pt" strokecolor="#fefefe">
                <v:path arrowok="t"/>
              </v:shape>
            </v:group>
            <v:group style="position:absolute;left:1296;top:926;width:20;height:2" coordorigin="1296,926" coordsize="20,2">
              <v:shape style="position:absolute;left:1296;top:926;width:20;height:2" coordorigin="1296,926" coordsize="20,0" path="m1296,926l1315,926e" filled="false" stroked="true" strokeweight=".48pt" strokecolor="#fefefe">
                <v:path arrowok="t"/>
              </v:shape>
            </v:group>
            <v:group style="position:absolute;left:1315;top:926;width:20;height:2" coordorigin="1315,926" coordsize="20,2">
              <v:shape style="position:absolute;left:1315;top:926;width:20;height:2" coordorigin="1315,926" coordsize="20,0" path="m1315,926l1334,926e" filled="false" stroked="true" strokeweight=".48pt" strokecolor="#fefefe">
                <v:path arrowok="t"/>
              </v:shape>
            </v:group>
            <v:group style="position:absolute;left:1334;top:926;width:20;height:2" coordorigin="1334,926" coordsize="20,2">
              <v:shape style="position:absolute;left:1334;top:926;width:20;height:2" coordorigin="1334,926" coordsize="20,0" path="m1334,926l1354,926e" filled="false" stroked="true" strokeweight=".48pt" strokecolor="#fefefe">
                <v:path arrowok="t"/>
              </v:shape>
            </v:group>
            <v:group style="position:absolute;left:1354;top:926;width:20;height:2" coordorigin="1354,926" coordsize="20,2">
              <v:shape style="position:absolute;left:1354;top:926;width:20;height:2" coordorigin="1354,926" coordsize="20,0" path="m1354,926l1373,926e" filled="false" stroked="true" strokeweight=".48pt" strokecolor="#fefefe">
                <v:path arrowok="t"/>
              </v:shape>
            </v:group>
            <v:group style="position:absolute;left:1373;top:926;width:20;height:2" coordorigin="1373,926" coordsize="20,2">
              <v:shape style="position:absolute;left:1373;top:926;width:20;height:2" coordorigin="1373,926" coordsize="20,0" path="m1373,926l1392,926e" filled="false" stroked="true" strokeweight=".48pt" strokecolor="#fefefe">
                <v:path arrowok="t"/>
              </v:shape>
            </v:group>
            <v:group style="position:absolute;left:1392;top:926;width:20;height:2" coordorigin="1392,926" coordsize="20,2">
              <v:shape style="position:absolute;left:1392;top:926;width:20;height:2" coordorigin="1392,926" coordsize="20,0" path="m1392,926l1411,926e" filled="false" stroked="true" strokeweight=".48pt" strokecolor="#fefefe">
                <v:path arrowok="t"/>
              </v:shape>
            </v:group>
            <v:group style="position:absolute;left:1411;top:926;width:20;height:2" coordorigin="1411,926" coordsize="20,2">
              <v:shape style="position:absolute;left:1411;top:926;width:20;height:2" coordorigin="1411,926" coordsize="20,0" path="m1411,926l1430,926e" filled="false" stroked="true" strokeweight=".48pt" strokecolor="#fefefe">
                <v:path arrowok="t"/>
              </v:shape>
            </v:group>
            <v:group style="position:absolute;left:1430;top:926;width:20;height:2" coordorigin="1430,926" coordsize="20,2">
              <v:shape style="position:absolute;left:1430;top:926;width:20;height:2" coordorigin="1430,926" coordsize="20,0" path="m1430,926l1450,926e" filled="false" stroked="true" strokeweight=".48pt" strokecolor="#fefefe">
                <v:path arrowok="t"/>
              </v:shape>
            </v:group>
            <v:group style="position:absolute;left:1450;top:926;width:20;height:2" coordorigin="1450,926" coordsize="20,2">
              <v:shape style="position:absolute;left:1450;top:926;width:20;height:2" coordorigin="1450,926" coordsize="20,0" path="m1450,926l1469,926e" filled="false" stroked="true" strokeweight=".48pt" strokecolor="#fefefe">
                <v:path arrowok="t"/>
              </v:shape>
            </v:group>
            <v:group style="position:absolute;left:1469;top:926;width:20;height:2" coordorigin="1469,926" coordsize="20,2">
              <v:shape style="position:absolute;left:1469;top:926;width:20;height:2" coordorigin="1469,926" coordsize="20,0" path="m1469,926l1488,926e" filled="false" stroked="true" strokeweight=".48pt" strokecolor="#fefefe">
                <v:path arrowok="t"/>
              </v:shape>
            </v:group>
            <v:group style="position:absolute;left:1488;top:926;width:20;height:2" coordorigin="1488,926" coordsize="20,2">
              <v:shape style="position:absolute;left:1488;top:926;width:20;height:2" coordorigin="1488,926" coordsize="20,0" path="m1488,926l1507,926e" filled="false" stroked="true" strokeweight=".48pt" strokecolor="#fefefe">
                <v:path arrowok="t"/>
              </v:shape>
            </v:group>
            <v:group style="position:absolute;left:1507;top:926;width:20;height:2" coordorigin="1507,926" coordsize="20,2">
              <v:shape style="position:absolute;left:1507;top:926;width:20;height:2" coordorigin="1507,926" coordsize="20,0" path="m1507,926l1526,926e" filled="false" stroked="true" strokeweight=".48pt" strokecolor="#fefefe">
                <v:path arrowok="t"/>
              </v:shape>
            </v:group>
            <v:group style="position:absolute;left:1526;top:926;width:20;height:2" coordorigin="1526,926" coordsize="20,2">
              <v:shape style="position:absolute;left:1526;top:926;width:20;height:2" coordorigin="1526,926" coordsize="20,0" path="m1526,926l1546,926e" filled="false" stroked="true" strokeweight=".48pt" strokecolor="#fefefe">
                <v:path arrowok="t"/>
              </v:shape>
            </v:group>
            <v:group style="position:absolute;left:1546;top:926;width:20;height:2" coordorigin="1546,926" coordsize="20,2">
              <v:shape style="position:absolute;left:1546;top:926;width:20;height:2" coordorigin="1546,926" coordsize="20,0" path="m1546,926l1565,926e" filled="false" stroked="true" strokeweight=".48pt" strokecolor="#fefefe">
                <v:path arrowok="t"/>
              </v:shape>
            </v:group>
            <v:group style="position:absolute;left:1565;top:926;width:20;height:2" coordorigin="1565,926" coordsize="20,2">
              <v:shape style="position:absolute;left:1565;top:926;width:20;height:2" coordorigin="1565,926" coordsize="20,0" path="m1565,926l1584,926e" filled="false" stroked="true" strokeweight=".48pt" strokecolor="#fefefe">
                <v:path arrowok="t"/>
              </v:shape>
            </v:group>
            <v:group style="position:absolute;left:1584;top:926;width:20;height:2" coordorigin="1584,926" coordsize="20,2">
              <v:shape style="position:absolute;left:1584;top:926;width:20;height:2" coordorigin="1584,926" coordsize="20,0" path="m1584,926l1603,926e" filled="false" stroked="true" strokeweight=".48pt" strokecolor="#fefefe">
                <v:path arrowok="t"/>
              </v:shape>
            </v:group>
            <v:group style="position:absolute;left:1603;top:926;width:20;height:2" coordorigin="1603,926" coordsize="20,2">
              <v:shape style="position:absolute;left:1603;top:926;width:20;height:2" coordorigin="1603,926" coordsize="20,0" path="m1603,926l1622,926e" filled="false" stroked="true" strokeweight=".48pt" strokecolor="#fefefe">
                <v:path arrowok="t"/>
              </v:shape>
            </v:group>
            <v:group style="position:absolute;left:1622;top:926;width:20;height:2" coordorigin="1622,926" coordsize="20,2">
              <v:shape style="position:absolute;left:1622;top:926;width:20;height:2" coordorigin="1622,926" coordsize="20,0" path="m1622,926l1642,926e" filled="false" stroked="true" strokeweight=".48pt" strokecolor="#fefefe">
                <v:path arrowok="t"/>
              </v:shape>
            </v:group>
            <v:group style="position:absolute;left:1642;top:926;width:20;height:2" coordorigin="1642,926" coordsize="20,2">
              <v:shape style="position:absolute;left:1642;top:926;width:20;height:2" coordorigin="1642,926" coordsize="20,0" path="m1642,926l1661,926e" filled="false" stroked="true" strokeweight=".48pt" strokecolor="#fefefe">
                <v:path arrowok="t"/>
              </v:shape>
            </v:group>
            <v:group style="position:absolute;left:1661;top:926;width:20;height:2" coordorigin="1661,926" coordsize="20,2">
              <v:shape style="position:absolute;left:1661;top:926;width:20;height:2" coordorigin="1661,926" coordsize="20,0" path="m1661,926l1680,926e" filled="false" stroked="true" strokeweight=".48pt" strokecolor="#fefefe">
                <v:path arrowok="t"/>
              </v:shape>
            </v:group>
            <v:group style="position:absolute;left:1680;top:926;width:20;height:2" coordorigin="1680,926" coordsize="20,2">
              <v:shape style="position:absolute;left:1680;top:926;width:20;height:2" coordorigin="1680,926" coordsize="20,0" path="m1680,926l1699,926e" filled="false" stroked="true" strokeweight=".48pt" strokecolor="#fefefe">
                <v:path arrowok="t"/>
              </v:shape>
            </v:group>
            <v:group style="position:absolute;left:1699;top:926;width:20;height:2" coordorigin="1699,926" coordsize="20,2">
              <v:shape style="position:absolute;left:1699;top:926;width:20;height:2" coordorigin="1699,926" coordsize="20,0" path="m1699,926l1718,926e" filled="false" stroked="true" strokeweight=".48pt" strokecolor="#fefefe">
                <v:path arrowok="t"/>
              </v:shape>
            </v:group>
            <v:group style="position:absolute;left:1718;top:926;width:20;height:2" coordorigin="1718,926" coordsize="20,2">
              <v:shape style="position:absolute;left:1718;top:926;width:20;height:2" coordorigin="1718,926" coordsize="20,0" path="m1718,926l1738,926e" filled="false" stroked="true" strokeweight=".48pt" strokecolor="#fefefe">
                <v:path arrowok="t"/>
              </v:shape>
            </v:group>
            <v:group style="position:absolute;left:1738;top:926;width:20;height:2" coordorigin="1738,926" coordsize="20,2">
              <v:shape style="position:absolute;left:1738;top:926;width:20;height:2" coordorigin="1738,926" coordsize="20,0" path="m1738,926l1757,926e" filled="false" stroked="true" strokeweight=".48pt" strokecolor="#fefefe">
                <v:path arrowok="t"/>
              </v:shape>
            </v:group>
            <v:group style="position:absolute;left:1757;top:926;width:20;height:2" coordorigin="1757,926" coordsize="20,2">
              <v:shape style="position:absolute;left:1757;top:926;width:20;height:2" coordorigin="1757,926" coordsize="20,0" path="m1757,926l1776,926e" filled="false" stroked="true" strokeweight=".48pt" strokecolor="#fefefe">
                <v:path arrowok="t"/>
              </v:shape>
            </v:group>
            <v:group style="position:absolute;left:1776;top:926;width:20;height:2" coordorigin="1776,926" coordsize="20,2">
              <v:shape style="position:absolute;left:1776;top:926;width:20;height:2" coordorigin="1776,926" coordsize="20,0" path="m1776,926l1795,926e" filled="false" stroked="true" strokeweight=".48pt" strokecolor="#fefefe">
                <v:path arrowok="t"/>
              </v:shape>
            </v:group>
            <v:group style="position:absolute;left:1795;top:926;width:20;height:2" coordorigin="1795,926" coordsize="20,2">
              <v:shape style="position:absolute;left:1795;top:926;width:20;height:2" coordorigin="1795,926" coordsize="20,0" path="m1795,926l1814,926e" filled="false" stroked="true" strokeweight=".48pt" strokecolor="#fefefe">
                <v:path arrowok="t"/>
              </v:shape>
            </v:group>
            <v:group style="position:absolute;left:1814;top:926;width:20;height:2" coordorigin="1814,926" coordsize="20,2">
              <v:shape style="position:absolute;left:1814;top:926;width:20;height:2" coordorigin="1814,926" coordsize="20,0" path="m1814,926l1834,926e" filled="false" stroked="true" strokeweight=".48pt" strokecolor="#fefefe">
                <v:path arrowok="t"/>
              </v:shape>
            </v:group>
            <v:group style="position:absolute;left:1834;top:926;width:20;height:2" coordorigin="1834,926" coordsize="20,2">
              <v:shape style="position:absolute;left:1834;top:926;width:20;height:2" coordorigin="1834,926" coordsize="20,0" path="m1834,926l1853,926e" filled="false" stroked="true" strokeweight=".48pt" strokecolor="#fefefe">
                <v:path arrowok="t"/>
              </v:shape>
            </v:group>
            <v:group style="position:absolute;left:1853;top:926;width:20;height:2" coordorigin="1853,926" coordsize="20,2">
              <v:shape style="position:absolute;left:1853;top:926;width:20;height:2" coordorigin="1853,926" coordsize="20,0" path="m1853,926l1872,926e" filled="false" stroked="true" strokeweight=".48pt" strokecolor="#fefefe">
                <v:path arrowok="t"/>
              </v:shape>
            </v:group>
            <v:group style="position:absolute;left:1872;top:926;width:20;height:2" coordorigin="1872,926" coordsize="20,2">
              <v:shape style="position:absolute;left:1872;top:926;width:20;height:2" coordorigin="1872,926" coordsize="20,0" path="m1872,926l1891,926e" filled="false" stroked="true" strokeweight=".48pt" strokecolor="#fefefe">
                <v:path arrowok="t"/>
              </v:shape>
            </v:group>
            <v:group style="position:absolute;left:1891;top:926;width:20;height:2" coordorigin="1891,926" coordsize="20,2">
              <v:shape style="position:absolute;left:1891;top:926;width:20;height:2" coordorigin="1891,926" coordsize="20,0" path="m1891,926l1910,926e" filled="false" stroked="true" strokeweight=".48pt" strokecolor="#fefefe">
                <v:path arrowok="t"/>
              </v:shape>
            </v:group>
            <v:group style="position:absolute;left:1910;top:926;width:20;height:2" coordorigin="1910,926" coordsize="20,2">
              <v:shape style="position:absolute;left:1910;top:926;width:20;height:2" coordorigin="1910,926" coordsize="20,0" path="m1910,926l1930,926e" filled="false" stroked="true" strokeweight=".48pt" strokecolor="#fefefe">
                <v:path arrowok="t"/>
              </v:shape>
            </v:group>
            <v:group style="position:absolute;left:1930;top:926;width:15;height:2" coordorigin="1930,926" coordsize="15,2">
              <v:shape style="position:absolute;left:1930;top:926;width:15;height:2" coordorigin="1930,926" coordsize="15,0" path="m1930,926l1944,926e" filled="false" stroked="true" strokeweight=".48pt" strokecolor="#fefefe">
                <v:path arrowok="t"/>
              </v:shape>
            </v:group>
            <v:group style="position:absolute;left:1944;top:926;width:10;height:2" coordorigin="1944,926" coordsize="10,2">
              <v:shape style="position:absolute;left:1944;top:926;width:10;height:2" coordorigin="1944,926" coordsize="10,0" path="m1944,926l1954,926e" filled="false" stroked="true" strokeweight=".48pt" strokecolor="#fefefe">
                <v:path arrowok="t"/>
              </v:shape>
              <v:shape style="position:absolute;left:1944;top:480;width:1171;height:451" type="#_x0000_t75" stroked="false">
                <v:imagedata r:id="rId46" o:title=""/>
              </v:shape>
            </v:group>
            <v:group style="position:absolute;left:3106;top:926;width:10;height:2" coordorigin="3106,926" coordsize="10,2">
              <v:shape style="position:absolute;left:3106;top:926;width:10;height:2" coordorigin="3106,926" coordsize="10,0" path="m3106,926l3115,926e" filled="false" stroked="true" strokeweight=".48pt" strokecolor="#fefefe">
                <v:path arrowok="t"/>
              </v:shape>
            </v:group>
            <v:group style="position:absolute;left:3115;top:926;width:20;height:2" coordorigin="3115,926" coordsize="20,2">
              <v:shape style="position:absolute;left:3115;top:926;width:20;height:2" coordorigin="3115,926" coordsize="20,0" path="m3115,926l3134,926e" filled="false" stroked="true" strokeweight=".48pt" strokecolor="#fefefe">
                <v:path arrowok="t"/>
              </v:shape>
            </v:group>
            <v:group style="position:absolute;left:3134;top:926;width:20;height:2" coordorigin="3134,926" coordsize="20,2">
              <v:shape style="position:absolute;left:3134;top:926;width:20;height:2" coordorigin="3134,926" coordsize="20,0" path="m3134,926l3154,926e" filled="false" stroked="true" strokeweight=".48pt" strokecolor="#fefefe">
                <v:path arrowok="t"/>
              </v:shape>
            </v:group>
            <v:group style="position:absolute;left:3154;top:926;width:20;height:2" coordorigin="3154,926" coordsize="20,2">
              <v:shape style="position:absolute;left:3154;top:926;width:20;height:2" coordorigin="3154,926" coordsize="20,0" path="m3154,926l3173,926e" filled="false" stroked="true" strokeweight=".48pt" strokecolor="#fefefe">
                <v:path arrowok="t"/>
              </v:shape>
            </v:group>
            <v:group style="position:absolute;left:3173;top:926;width:20;height:2" coordorigin="3173,926" coordsize="20,2">
              <v:shape style="position:absolute;left:3173;top:926;width:20;height:2" coordorigin="3173,926" coordsize="20,0" path="m3173,926l3192,926e" filled="false" stroked="true" strokeweight=".48pt" strokecolor="#fefefe">
                <v:path arrowok="t"/>
              </v:shape>
            </v:group>
            <v:group style="position:absolute;left:3192;top:926;width:20;height:2" coordorigin="3192,926" coordsize="20,2">
              <v:shape style="position:absolute;left:3192;top:926;width:20;height:2" coordorigin="3192,926" coordsize="20,0" path="m3192,926l3211,926e" filled="false" stroked="true" strokeweight=".48pt" strokecolor="#fefefe">
                <v:path arrowok="t"/>
              </v:shape>
            </v:group>
            <v:group style="position:absolute;left:3211;top:926;width:20;height:2" coordorigin="3211,926" coordsize="20,2">
              <v:shape style="position:absolute;left:3211;top:926;width:20;height:2" coordorigin="3211,926" coordsize="20,0" path="m3211,926l3230,926e" filled="false" stroked="true" strokeweight=".48pt" strokecolor="#fefefe">
                <v:path arrowok="t"/>
              </v:shape>
            </v:group>
            <v:group style="position:absolute;left:3230;top:926;width:20;height:2" coordorigin="3230,926" coordsize="20,2">
              <v:shape style="position:absolute;left:3230;top:926;width:20;height:2" coordorigin="3230,926" coordsize="20,0" path="m3230,926l3250,926e" filled="false" stroked="true" strokeweight=".48pt" strokecolor="#fefefe">
                <v:path arrowok="t"/>
              </v:shape>
            </v:group>
            <v:group style="position:absolute;left:3250;top:926;width:20;height:2" coordorigin="3250,926" coordsize="20,2">
              <v:shape style="position:absolute;left:3250;top:926;width:20;height:2" coordorigin="3250,926" coordsize="20,0" path="m3250,926l3269,926e" filled="false" stroked="true" strokeweight=".48pt" strokecolor="#fefefe">
                <v:path arrowok="t"/>
              </v:shape>
            </v:group>
            <v:group style="position:absolute;left:3269;top:926;width:20;height:2" coordorigin="3269,926" coordsize="20,2">
              <v:shape style="position:absolute;left:3269;top:926;width:20;height:2" coordorigin="3269,926" coordsize="20,0" path="m3269,926l3288,926e" filled="false" stroked="true" strokeweight=".48pt" strokecolor="#fefefe">
                <v:path arrowok="t"/>
              </v:shape>
            </v:group>
            <v:group style="position:absolute;left:3288;top:926;width:20;height:2" coordorigin="3288,926" coordsize="20,2">
              <v:shape style="position:absolute;left:3288;top:926;width:20;height:2" coordorigin="3288,926" coordsize="20,0" path="m3288,926l3307,926e" filled="false" stroked="true" strokeweight=".48pt" strokecolor="#fefefe">
                <v:path arrowok="t"/>
              </v:shape>
            </v:group>
            <v:group style="position:absolute;left:3307;top:926;width:20;height:2" coordorigin="3307,926" coordsize="20,2">
              <v:shape style="position:absolute;left:3307;top:926;width:20;height:2" coordorigin="3307,926" coordsize="20,0" path="m3307,926l3326,926e" filled="false" stroked="true" strokeweight=".48pt" strokecolor="#fefefe">
                <v:path arrowok="t"/>
              </v:shape>
            </v:group>
            <v:group style="position:absolute;left:3326;top:926;width:20;height:2" coordorigin="3326,926" coordsize="20,2">
              <v:shape style="position:absolute;left:3326;top:926;width:20;height:2" coordorigin="3326,926" coordsize="20,0" path="m3326,926l3346,926e" filled="false" stroked="true" strokeweight=".48pt" strokecolor="#fefefe">
                <v:path arrowok="t"/>
              </v:shape>
            </v:group>
            <v:group style="position:absolute;left:3346;top:926;width:20;height:2" coordorigin="3346,926" coordsize="20,2">
              <v:shape style="position:absolute;left:3346;top:926;width:20;height:2" coordorigin="3346,926" coordsize="20,0" path="m3346,926l3365,926e" filled="false" stroked="true" strokeweight=".48pt" strokecolor="#fefefe">
                <v:path arrowok="t"/>
              </v:shape>
            </v:group>
            <v:group style="position:absolute;left:3365;top:926;width:20;height:2" coordorigin="3365,926" coordsize="20,2">
              <v:shape style="position:absolute;left:3365;top:926;width:20;height:2" coordorigin="3365,926" coordsize="20,0" path="m3365,926l3384,926e" filled="false" stroked="true" strokeweight=".48pt" strokecolor="#fefefe">
                <v:path arrowok="t"/>
              </v:shape>
            </v:group>
            <v:group style="position:absolute;left:3384;top:926;width:20;height:2" coordorigin="3384,926" coordsize="20,2">
              <v:shape style="position:absolute;left:3384;top:926;width:20;height:2" coordorigin="3384,926" coordsize="20,0" path="m3384,926l3403,926e" filled="false" stroked="true" strokeweight=".48pt" strokecolor="#fefefe">
                <v:path arrowok="t"/>
              </v:shape>
            </v:group>
            <v:group style="position:absolute;left:3403;top:926;width:20;height:2" coordorigin="3403,926" coordsize="20,2">
              <v:shape style="position:absolute;left:3403;top:926;width:20;height:2" coordorigin="3403,926" coordsize="20,0" path="m3403,926l3422,926e" filled="false" stroked="true" strokeweight=".48pt" strokecolor="#fefefe">
                <v:path arrowok="t"/>
              </v:shape>
            </v:group>
            <v:group style="position:absolute;left:3422;top:926;width:20;height:2" coordorigin="3422,926" coordsize="20,2">
              <v:shape style="position:absolute;left:3422;top:926;width:20;height:2" coordorigin="3422,926" coordsize="20,0" path="m3422,926l3442,926e" filled="false" stroked="true" strokeweight=".48pt" strokecolor="#fefefe">
                <v:path arrowok="t"/>
              </v:shape>
            </v:group>
            <v:group style="position:absolute;left:3442;top:926;width:20;height:2" coordorigin="3442,926" coordsize="20,2">
              <v:shape style="position:absolute;left:3442;top:926;width:20;height:2" coordorigin="3442,926" coordsize="20,0" path="m3442,926l3461,926e" filled="false" stroked="true" strokeweight=".48pt" strokecolor="#fefefe">
                <v:path arrowok="t"/>
              </v:shape>
            </v:group>
            <v:group style="position:absolute;left:3461;top:926;width:20;height:2" coordorigin="3461,926" coordsize="20,2">
              <v:shape style="position:absolute;left:3461;top:926;width:20;height:2" coordorigin="3461,926" coordsize="20,0" path="m3461,926l3480,926e" filled="false" stroked="true" strokeweight=".48pt" strokecolor="#fefefe">
                <v:path arrowok="t"/>
              </v:shape>
            </v:group>
            <v:group style="position:absolute;left:3480;top:926;width:20;height:2" coordorigin="3480,926" coordsize="20,2">
              <v:shape style="position:absolute;left:3480;top:926;width:20;height:2" coordorigin="3480,926" coordsize="20,0" path="m3480,926l3499,926e" filled="false" stroked="true" strokeweight=".48pt" strokecolor="#fefefe">
                <v:path arrowok="t"/>
              </v:shape>
            </v:group>
            <v:group style="position:absolute;left:3499;top:926;width:20;height:2" coordorigin="3499,926" coordsize="20,2">
              <v:shape style="position:absolute;left:3499;top:926;width:20;height:2" coordorigin="3499,926" coordsize="20,0" path="m3499,926l3518,926e" filled="false" stroked="true" strokeweight=".48pt" strokecolor="#fefefe">
                <v:path arrowok="t"/>
              </v:shape>
            </v:group>
            <v:group style="position:absolute;left:3518;top:926;width:20;height:2" coordorigin="3518,926" coordsize="20,2">
              <v:shape style="position:absolute;left:3518;top:926;width:20;height:2" coordorigin="3518,926" coordsize="20,0" path="m3518,926l3538,926e" filled="false" stroked="true" strokeweight=".48pt" strokecolor="#fefefe">
                <v:path arrowok="t"/>
              </v:shape>
            </v:group>
            <v:group style="position:absolute;left:3538;top:926;width:20;height:2" coordorigin="3538,926" coordsize="20,2">
              <v:shape style="position:absolute;left:3538;top:926;width:20;height:2" coordorigin="3538,926" coordsize="20,0" path="m3538,926l3557,926e" filled="false" stroked="true" strokeweight=".48pt" strokecolor="#fefefe">
                <v:path arrowok="t"/>
              </v:shape>
            </v:group>
            <v:group style="position:absolute;left:3557;top:926;width:20;height:2" coordorigin="3557,926" coordsize="20,2">
              <v:shape style="position:absolute;left:3557;top:926;width:20;height:2" coordorigin="3557,926" coordsize="20,0" path="m3557,926l3576,926e" filled="false" stroked="true" strokeweight=".48pt" strokecolor="#fefefe">
                <v:path arrowok="t"/>
              </v:shape>
            </v:group>
            <v:group style="position:absolute;left:3576;top:926;width:20;height:2" coordorigin="3576,926" coordsize="20,2">
              <v:shape style="position:absolute;left:3576;top:926;width:20;height:2" coordorigin="3576,926" coordsize="20,0" path="m3576,926l3595,926e" filled="false" stroked="true" strokeweight=".48pt" strokecolor="#fefefe">
                <v:path arrowok="t"/>
              </v:shape>
            </v:group>
            <v:group style="position:absolute;left:3595;top:926;width:20;height:2" coordorigin="3595,926" coordsize="20,2">
              <v:shape style="position:absolute;left:3595;top:926;width:20;height:2" coordorigin="3595,926" coordsize="20,0" path="m3595,926l3614,926e" filled="false" stroked="true" strokeweight=".48pt" strokecolor="#fefefe">
                <v:path arrowok="t"/>
              </v:shape>
            </v:group>
            <v:group style="position:absolute;left:3614;top:926;width:20;height:2" coordorigin="3614,926" coordsize="20,2">
              <v:shape style="position:absolute;left:3614;top:926;width:20;height:2" coordorigin="3614,926" coordsize="20,0" path="m3614,926l3634,926e" filled="false" stroked="true" strokeweight=".48pt" strokecolor="#fefefe">
                <v:path arrowok="t"/>
              </v:shape>
            </v:group>
            <v:group style="position:absolute;left:3634;top:926;width:20;height:2" coordorigin="3634,926" coordsize="20,2">
              <v:shape style="position:absolute;left:3634;top:926;width:20;height:2" coordorigin="3634,926" coordsize="20,0" path="m3634,926l3653,926e" filled="false" stroked="true" strokeweight=".48pt" strokecolor="#fefefe">
                <v:path arrowok="t"/>
              </v:shape>
            </v:group>
            <v:group style="position:absolute;left:3653;top:926;width:20;height:2" coordorigin="3653,926" coordsize="20,2">
              <v:shape style="position:absolute;left:3653;top:926;width:20;height:2" coordorigin="3653,926" coordsize="20,0" path="m3653,926l3672,926e" filled="false" stroked="true" strokeweight=".48pt" strokecolor="#fefefe">
                <v:path arrowok="t"/>
              </v:shape>
            </v:group>
            <v:group style="position:absolute;left:3672;top:926;width:20;height:2" coordorigin="3672,926" coordsize="20,2">
              <v:shape style="position:absolute;left:3672;top:926;width:20;height:2" coordorigin="3672,926" coordsize="20,0" path="m3672,926l3691,926e" filled="false" stroked="true" strokeweight=".48pt" strokecolor="#fefefe">
                <v:path arrowok="t"/>
              </v:shape>
            </v:group>
            <v:group style="position:absolute;left:3691;top:926;width:20;height:2" coordorigin="3691,926" coordsize="20,2">
              <v:shape style="position:absolute;left:3691;top:926;width:20;height:2" coordorigin="3691,926" coordsize="20,0" path="m3691,926l3710,926e" filled="false" stroked="true" strokeweight=".48pt" strokecolor="#fefefe">
                <v:path arrowok="t"/>
              </v:shape>
            </v:group>
            <v:group style="position:absolute;left:3710;top:926;width:20;height:2" coordorigin="3710,926" coordsize="20,2">
              <v:shape style="position:absolute;left:3710;top:926;width:20;height:2" coordorigin="3710,926" coordsize="20,0" path="m3710,926l3730,926e" filled="false" stroked="true" strokeweight=".48pt" strokecolor="#fefefe">
                <v:path arrowok="t"/>
              </v:shape>
            </v:group>
            <v:group style="position:absolute;left:3730;top:926;width:20;height:2" coordorigin="3730,926" coordsize="20,2">
              <v:shape style="position:absolute;left:3730;top:926;width:20;height:2" coordorigin="3730,926" coordsize="20,0" path="m3730,926l3749,926e" filled="false" stroked="true" strokeweight=".48pt" strokecolor="#fefefe">
                <v:path arrowok="t"/>
              </v:shape>
            </v:group>
            <v:group style="position:absolute;left:3749;top:926;width:20;height:2" coordorigin="3749,926" coordsize="20,2">
              <v:shape style="position:absolute;left:3749;top:926;width:20;height:2" coordorigin="3749,926" coordsize="20,0" path="m3749,926l3768,926e" filled="false" stroked="true" strokeweight=".48pt" strokecolor="#fefefe">
                <v:path arrowok="t"/>
              </v:shape>
            </v:group>
            <v:group style="position:absolute;left:3768;top:926;width:20;height:2" coordorigin="3768,926" coordsize="20,2">
              <v:shape style="position:absolute;left:3768;top:926;width:20;height:2" coordorigin="3768,926" coordsize="20,0" path="m3768,926l3787,926e" filled="false" stroked="true" strokeweight=".48pt" strokecolor="#fefefe">
                <v:path arrowok="t"/>
              </v:shape>
            </v:group>
            <v:group style="position:absolute;left:3787;top:926;width:20;height:2" coordorigin="3787,926" coordsize="20,2">
              <v:shape style="position:absolute;left:3787;top:926;width:20;height:2" coordorigin="3787,926" coordsize="20,0" path="m3787,926l3806,926e" filled="false" stroked="true" strokeweight=".48pt" strokecolor="#fefefe">
                <v:path arrowok="t"/>
              </v:shape>
            </v:group>
            <v:group style="position:absolute;left:3806;top:926;width:20;height:2" coordorigin="3806,926" coordsize="20,2">
              <v:shape style="position:absolute;left:3806;top:926;width:20;height:2" coordorigin="3806,926" coordsize="20,0" path="m3806,926l3826,926e" filled="false" stroked="true" strokeweight=".48pt" strokecolor="#fefefe">
                <v:path arrowok="t"/>
              </v:shape>
            </v:group>
            <v:group style="position:absolute;left:3826;top:926;width:20;height:2" coordorigin="3826,926" coordsize="20,2">
              <v:shape style="position:absolute;left:3826;top:926;width:20;height:2" coordorigin="3826,926" coordsize="20,0" path="m3826,926l3845,926e" filled="false" stroked="true" strokeweight=".48pt" strokecolor="#fefefe">
                <v:path arrowok="t"/>
              </v:shape>
            </v:group>
            <v:group style="position:absolute;left:3845;top:926;width:20;height:2" coordorigin="3845,926" coordsize="20,2">
              <v:shape style="position:absolute;left:3845;top:926;width:20;height:2" coordorigin="3845,926" coordsize="20,0" path="m3845,926l3864,926e" filled="false" stroked="true" strokeweight=".48pt" strokecolor="#fefefe">
                <v:path arrowok="t"/>
              </v:shape>
            </v:group>
            <v:group style="position:absolute;left:3864;top:926;width:20;height:2" coordorigin="3864,926" coordsize="20,2">
              <v:shape style="position:absolute;left:3864;top:926;width:20;height:2" coordorigin="3864,926" coordsize="20,0" path="m3864,926l3883,926e" filled="false" stroked="true" strokeweight=".48pt" strokecolor="#fefefe">
                <v:path arrowok="t"/>
              </v:shape>
            </v:group>
            <v:group style="position:absolute;left:3883;top:926;width:20;height:2" coordorigin="3883,926" coordsize="20,2">
              <v:shape style="position:absolute;left:3883;top:926;width:20;height:2" coordorigin="3883,926" coordsize="20,0" path="m3883,926l3902,926e" filled="false" stroked="true" strokeweight=".48pt" strokecolor="#fefefe">
                <v:path arrowok="t"/>
              </v:shape>
            </v:group>
            <v:group style="position:absolute;left:3902;top:926;width:20;height:2" coordorigin="3902,926" coordsize="20,2">
              <v:shape style="position:absolute;left:3902;top:926;width:20;height:2" coordorigin="3902,926" coordsize="20,0" path="m3902,926l3922,926e" filled="false" stroked="true" strokeweight=".48pt" strokecolor="#fefefe">
                <v:path arrowok="t"/>
              </v:shape>
            </v:group>
            <v:group style="position:absolute;left:3922;top:926;width:20;height:2" coordorigin="3922,926" coordsize="20,2">
              <v:shape style="position:absolute;left:3922;top:926;width:20;height:2" coordorigin="3922,926" coordsize="20,0" path="m3922,926l3941,926e" filled="false" stroked="true" strokeweight=".48pt" strokecolor="#fefefe">
                <v:path arrowok="t"/>
              </v:shape>
            </v:group>
            <v:group style="position:absolute;left:3941;top:926;width:20;height:2" coordorigin="3941,926" coordsize="20,2">
              <v:shape style="position:absolute;left:3941;top:926;width:20;height:2" coordorigin="3941,926" coordsize="20,0" path="m3941,926l3960,926e" filled="false" stroked="true" strokeweight=".48pt" strokecolor="#fefefe">
                <v:path arrowok="t"/>
              </v:shape>
            </v:group>
            <v:group style="position:absolute;left:3960;top:926;width:20;height:2" coordorigin="3960,926" coordsize="20,2">
              <v:shape style="position:absolute;left:3960;top:926;width:20;height:2" coordorigin="3960,926" coordsize="20,0" path="m3960,926l3979,926e" filled="false" stroked="true" strokeweight=".48pt" strokecolor="#fefefe">
                <v:path arrowok="t"/>
              </v:shape>
            </v:group>
            <v:group style="position:absolute;left:3979;top:926;width:20;height:2" coordorigin="3979,926" coordsize="20,2">
              <v:shape style="position:absolute;left:3979;top:926;width:20;height:2" coordorigin="3979,926" coordsize="20,0" path="m3979,926l3998,926e" filled="false" stroked="true" strokeweight=".48pt" strokecolor="#fefefe">
                <v:path arrowok="t"/>
              </v:shape>
            </v:group>
            <v:group style="position:absolute;left:3998;top:926;width:20;height:2" coordorigin="3998,926" coordsize="20,2">
              <v:shape style="position:absolute;left:3998;top:926;width:20;height:2" coordorigin="3998,926" coordsize="20,0" path="m3998,926l4018,926e" filled="false" stroked="true" strokeweight=".48pt" strokecolor="#fefefe">
                <v:path arrowok="t"/>
              </v:shape>
            </v:group>
            <v:group style="position:absolute;left:4018;top:926;width:20;height:2" coordorigin="4018,926" coordsize="20,2">
              <v:shape style="position:absolute;left:4018;top:926;width:20;height:2" coordorigin="4018,926" coordsize="20,0" path="m4018,926l4037,926e" filled="false" stroked="true" strokeweight=".48pt" strokecolor="#fefefe">
                <v:path arrowok="t"/>
              </v:shape>
            </v:group>
            <v:group style="position:absolute;left:4037;top:926;width:20;height:2" coordorigin="4037,926" coordsize="20,2">
              <v:shape style="position:absolute;left:4037;top:926;width:20;height:2" coordorigin="4037,926" coordsize="20,0" path="m4037,926l4056,926e" filled="false" stroked="true" strokeweight=".48pt" strokecolor="#fefefe">
                <v:path arrowok="t"/>
              </v:shape>
            </v:group>
            <v:group style="position:absolute;left:4056;top:926;width:20;height:2" coordorigin="4056,926" coordsize="20,2">
              <v:shape style="position:absolute;left:4056;top:926;width:20;height:2" coordorigin="4056,926" coordsize="20,0" path="m4056,926l4075,926e" filled="false" stroked="true" strokeweight=".48pt" strokecolor="#fefefe">
                <v:path arrowok="t"/>
              </v:shape>
            </v:group>
            <v:group style="position:absolute;left:4075;top:926;width:20;height:2" coordorigin="4075,926" coordsize="20,2">
              <v:shape style="position:absolute;left:4075;top:926;width:20;height:2" coordorigin="4075,926" coordsize="20,0" path="m4075,926l4094,926e" filled="false" stroked="true" strokeweight=".48pt" strokecolor="#fefefe">
                <v:path arrowok="t"/>
              </v:shape>
            </v:group>
            <v:group style="position:absolute;left:4094;top:926;width:20;height:2" coordorigin="4094,926" coordsize="20,2">
              <v:shape style="position:absolute;left:4094;top:926;width:20;height:2" coordorigin="4094,926" coordsize="20,0" path="m4094,926l4114,926e" filled="false" stroked="true" strokeweight=".48pt" strokecolor="#fefefe">
                <v:path arrowok="t"/>
              </v:shape>
            </v:group>
            <v:group style="position:absolute;left:4114;top:926;width:20;height:2" coordorigin="4114,926" coordsize="20,2">
              <v:shape style="position:absolute;left:4114;top:926;width:20;height:2" coordorigin="4114,926" coordsize="20,0" path="m4114,926l4133,926e" filled="false" stroked="true" strokeweight=".48pt" strokecolor="#fefefe">
                <v:path arrowok="t"/>
              </v:shape>
            </v:group>
            <v:group style="position:absolute;left:4133;top:926;width:20;height:2" coordorigin="4133,926" coordsize="20,2">
              <v:shape style="position:absolute;left:4133;top:926;width:20;height:2" coordorigin="4133,926" coordsize="20,0" path="m4133,926l4152,926e" filled="false" stroked="true" strokeweight=".48pt" strokecolor="#fefefe">
                <v:path arrowok="t"/>
              </v:shape>
            </v:group>
            <v:group style="position:absolute;left:4152;top:926;width:20;height:2" coordorigin="4152,926" coordsize="20,2">
              <v:shape style="position:absolute;left:4152;top:926;width:20;height:2" coordorigin="4152,926" coordsize="20,0" path="m4152,926l4171,926e" filled="false" stroked="true" strokeweight=".48pt" strokecolor="#fefefe">
                <v:path arrowok="t"/>
              </v:shape>
            </v:group>
            <v:group style="position:absolute;left:4171;top:926;width:15;height:2" coordorigin="4171,926" coordsize="15,2">
              <v:shape style="position:absolute;left:4171;top:926;width:15;height:2" coordorigin="4171,926" coordsize="15,0" path="m4171,926l4186,926e" filled="false" stroked="true" strokeweight=".48pt" strokecolor="#fefefe">
                <v:path arrowok="t"/>
              </v:shape>
            </v:group>
            <v:group style="position:absolute;left:4186;top:926;width:10;height:2" coordorigin="4186,926" coordsize="10,2">
              <v:shape style="position:absolute;left:4186;top:926;width:10;height:2" coordorigin="4186,926" coordsize="10,0" path="m4186,926l4195,926e" filled="false" stroked="true" strokeweight=".48pt" strokecolor="#fefefe">
                <v:path arrowok="t"/>
              </v:shape>
            </v:group>
            <v:group style="position:absolute;left:4195;top:926;width:20;height:2" coordorigin="4195,926" coordsize="20,2">
              <v:shape style="position:absolute;left:4195;top:926;width:20;height:2" coordorigin="4195,926" coordsize="20,0" path="m4195,926l4214,926e" filled="false" stroked="true" strokeweight=".48pt" strokecolor="#fefefe">
                <v:path arrowok="t"/>
              </v:shape>
            </v:group>
            <v:group style="position:absolute;left:4214;top:926;width:20;height:2" coordorigin="4214,926" coordsize="20,2">
              <v:shape style="position:absolute;left:4214;top:926;width:20;height:2" coordorigin="4214,926" coordsize="20,0" path="m4214,926l4234,926e" filled="false" stroked="true" strokeweight=".48pt" strokecolor="#fefefe">
                <v:path arrowok="t"/>
              </v:shape>
            </v:group>
            <v:group style="position:absolute;left:4234;top:926;width:20;height:2" coordorigin="4234,926" coordsize="20,2">
              <v:shape style="position:absolute;left:4234;top:926;width:20;height:2" coordorigin="4234,926" coordsize="20,0" path="m4234,926l4253,926e" filled="false" stroked="true" strokeweight=".48pt" strokecolor="#fefefe">
                <v:path arrowok="t"/>
              </v:shape>
            </v:group>
            <v:group style="position:absolute;left:4253;top:926;width:20;height:2" coordorigin="4253,926" coordsize="20,2">
              <v:shape style="position:absolute;left:4253;top:926;width:20;height:2" coordorigin="4253,926" coordsize="20,0" path="m4253,926l4272,926e" filled="false" stroked="true" strokeweight=".48pt" strokecolor="#fefefe">
                <v:path arrowok="t"/>
              </v:shape>
            </v:group>
            <v:group style="position:absolute;left:4272;top:926;width:20;height:2" coordorigin="4272,926" coordsize="20,2">
              <v:shape style="position:absolute;left:4272;top:926;width:20;height:2" coordorigin="4272,926" coordsize="20,0" path="m4272,926l4291,926e" filled="false" stroked="true" strokeweight=".48pt" strokecolor="#fefefe">
                <v:path arrowok="t"/>
              </v:shape>
            </v:group>
            <v:group style="position:absolute;left:4291;top:926;width:20;height:2" coordorigin="4291,926" coordsize="20,2">
              <v:shape style="position:absolute;left:4291;top:926;width:20;height:2" coordorigin="4291,926" coordsize="20,0" path="m4291,926l4310,926e" filled="false" stroked="true" strokeweight=".48pt" strokecolor="#fefefe">
                <v:path arrowok="t"/>
              </v:shape>
            </v:group>
            <v:group style="position:absolute;left:4310;top:926;width:20;height:2" coordorigin="4310,926" coordsize="20,2">
              <v:shape style="position:absolute;left:4310;top:926;width:20;height:2" coordorigin="4310,926" coordsize="20,0" path="m4310,926l4330,926e" filled="false" stroked="true" strokeweight=".48pt" strokecolor="#fefefe">
                <v:path arrowok="t"/>
              </v:shape>
            </v:group>
            <v:group style="position:absolute;left:4330;top:926;width:20;height:2" coordorigin="4330,926" coordsize="20,2">
              <v:shape style="position:absolute;left:4330;top:926;width:20;height:2" coordorigin="4330,926" coordsize="20,0" path="m4330,926l4349,926e" filled="false" stroked="true" strokeweight=".48pt" strokecolor="#fefefe">
                <v:path arrowok="t"/>
              </v:shape>
            </v:group>
            <v:group style="position:absolute;left:4349;top:926;width:20;height:2" coordorigin="4349,926" coordsize="20,2">
              <v:shape style="position:absolute;left:4349;top:926;width:20;height:2" coordorigin="4349,926" coordsize="20,0" path="m4349,926l4368,926e" filled="false" stroked="true" strokeweight=".48pt" strokecolor="#fefefe">
                <v:path arrowok="t"/>
              </v:shape>
            </v:group>
            <v:group style="position:absolute;left:4368;top:926;width:20;height:2" coordorigin="4368,926" coordsize="20,2">
              <v:shape style="position:absolute;left:4368;top:926;width:20;height:2" coordorigin="4368,926" coordsize="20,0" path="m4368,926l4387,926e" filled="false" stroked="true" strokeweight=".48pt" strokecolor="#fefefe">
                <v:path arrowok="t"/>
              </v:shape>
            </v:group>
            <v:group style="position:absolute;left:4387;top:926;width:20;height:2" coordorigin="4387,926" coordsize="20,2">
              <v:shape style="position:absolute;left:4387;top:926;width:20;height:2" coordorigin="4387,926" coordsize="20,0" path="m4387,926l4406,926e" filled="false" stroked="true" strokeweight=".48pt" strokecolor="#fefefe">
                <v:path arrowok="t"/>
              </v:shape>
            </v:group>
            <v:group style="position:absolute;left:4406;top:926;width:20;height:2" coordorigin="4406,926" coordsize="20,2">
              <v:shape style="position:absolute;left:4406;top:926;width:20;height:2" coordorigin="4406,926" coordsize="20,0" path="m4406,926l4426,926e" filled="false" stroked="true" strokeweight=".48pt" strokecolor="#fefefe">
                <v:path arrowok="t"/>
              </v:shape>
            </v:group>
            <v:group style="position:absolute;left:4426;top:926;width:20;height:2" coordorigin="4426,926" coordsize="20,2">
              <v:shape style="position:absolute;left:4426;top:926;width:20;height:2" coordorigin="4426,926" coordsize="20,0" path="m4426,926l4445,926e" filled="false" stroked="true" strokeweight=".48pt" strokecolor="#fefefe">
                <v:path arrowok="t"/>
              </v:shape>
            </v:group>
            <v:group style="position:absolute;left:4445;top:926;width:20;height:2" coordorigin="4445,926" coordsize="20,2">
              <v:shape style="position:absolute;left:4445;top:926;width:20;height:2" coordorigin="4445,926" coordsize="20,0" path="m4445,926l4464,926e" filled="false" stroked="true" strokeweight=".48pt" strokecolor="#fefefe">
                <v:path arrowok="t"/>
              </v:shape>
            </v:group>
            <v:group style="position:absolute;left:4464;top:926;width:20;height:2" coordorigin="4464,926" coordsize="20,2">
              <v:shape style="position:absolute;left:4464;top:926;width:20;height:2" coordorigin="4464,926" coordsize="20,0" path="m4464,926l4483,926e" filled="false" stroked="true" strokeweight=".48pt" strokecolor="#fefefe">
                <v:path arrowok="t"/>
              </v:shape>
            </v:group>
            <v:group style="position:absolute;left:4483;top:926;width:20;height:2" coordorigin="4483,926" coordsize="20,2">
              <v:shape style="position:absolute;left:4483;top:926;width:20;height:2" coordorigin="4483,926" coordsize="20,0" path="m4483,926l4502,926e" filled="false" stroked="true" strokeweight=".48pt" strokecolor="#fefefe">
                <v:path arrowok="t"/>
              </v:shape>
            </v:group>
            <v:group style="position:absolute;left:4502;top:926;width:20;height:2" coordorigin="4502,926" coordsize="20,2">
              <v:shape style="position:absolute;left:4502;top:926;width:20;height:2" coordorigin="4502,926" coordsize="20,0" path="m4502,926l4522,926e" filled="false" stroked="true" strokeweight=".48pt" strokecolor="#fefefe">
                <v:path arrowok="t"/>
              </v:shape>
            </v:group>
            <v:group style="position:absolute;left:4522;top:926;width:20;height:2" coordorigin="4522,926" coordsize="20,2">
              <v:shape style="position:absolute;left:4522;top:926;width:20;height:2" coordorigin="4522,926" coordsize="20,0" path="m4522,926l4541,926e" filled="false" stroked="true" strokeweight=".48pt" strokecolor="#fefefe">
                <v:path arrowok="t"/>
              </v:shape>
            </v:group>
            <v:group style="position:absolute;left:4541;top:926;width:20;height:2" coordorigin="4541,926" coordsize="20,2">
              <v:shape style="position:absolute;left:4541;top:926;width:20;height:2" coordorigin="4541,926" coordsize="20,0" path="m4541,926l4560,926e" filled="false" stroked="true" strokeweight=".48pt" strokecolor="#fefefe">
                <v:path arrowok="t"/>
              </v:shape>
            </v:group>
            <v:group style="position:absolute;left:4560;top:926;width:20;height:2" coordorigin="4560,926" coordsize="20,2">
              <v:shape style="position:absolute;left:4560;top:926;width:20;height:2" coordorigin="4560,926" coordsize="20,0" path="m4560,926l4579,926e" filled="false" stroked="true" strokeweight=".48pt" strokecolor="#fefefe">
                <v:path arrowok="t"/>
              </v:shape>
            </v:group>
            <v:group style="position:absolute;left:4579;top:926;width:20;height:2" coordorigin="4579,926" coordsize="20,2">
              <v:shape style="position:absolute;left:4579;top:926;width:20;height:2" coordorigin="4579,926" coordsize="20,0" path="m4579,926l4598,926e" filled="false" stroked="true" strokeweight=".48pt" strokecolor="#fefefe">
                <v:path arrowok="t"/>
              </v:shape>
            </v:group>
            <v:group style="position:absolute;left:4598;top:926;width:20;height:2" coordorigin="4598,926" coordsize="20,2">
              <v:shape style="position:absolute;left:4598;top:926;width:20;height:2" coordorigin="4598,926" coordsize="20,0" path="m4598,926l4618,926e" filled="false" stroked="true" strokeweight=".48pt" strokecolor="#fefefe">
                <v:path arrowok="t"/>
              </v:shape>
            </v:group>
            <v:group style="position:absolute;left:4618;top:926;width:20;height:2" coordorigin="4618,926" coordsize="20,2">
              <v:shape style="position:absolute;left:4618;top:926;width:20;height:2" coordorigin="4618,926" coordsize="20,0" path="m4618,926l4637,926e" filled="false" stroked="true" strokeweight=".48pt" strokecolor="#fefefe">
                <v:path arrowok="t"/>
              </v:shape>
            </v:group>
            <v:group style="position:absolute;left:4637;top:926;width:20;height:2" coordorigin="4637,926" coordsize="20,2">
              <v:shape style="position:absolute;left:4637;top:926;width:20;height:2" coordorigin="4637,926" coordsize="20,0" path="m4637,926l4656,926e" filled="false" stroked="true" strokeweight=".48pt" strokecolor="#fefefe">
                <v:path arrowok="t"/>
              </v:shape>
            </v:group>
            <v:group style="position:absolute;left:4656;top:926;width:20;height:2" coordorigin="4656,926" coordsize="20,2">
              <v:shape style="position:absolute;left:4656;top:926;width:20;height:2" coordorigin="4656,926" coordsize="20,0" path="m4656,926l4675,926e" filled="false" stroked="true" strokeweight=".48pt" strokecolor="#fefefe">
                <v:path arrowok="t"/>
              </v:shape>
            </v:group>
            <v:group style="position:absolute;left:4675;top:926;width:20;height:2" coordorigin="4675,926" coordsize="20,2">
              <v:shape style="position:absolute;left:4675;top:926;width:20;height:2" coordorigin="4675,926" coordsize="20,0" path="m4675,926l4694,926e" filled="false" stroked="true" strokeweight=".48pt" strokecolor="#fefefe">
                <v:path arrowok="t"/>
              </v:shape>
            </v:group>
            <v:group style="position:absolute;left:4694;top:926;width:20;height:2" coordorigin="4694,926" coordsize="20,2">
              <v:shape style="position:absolute;left:4694;top:926;width:20;height:2" coordorigin="4694,926" coordsize="20,0" path="m4694,926l4714,926e" filled="false" stroked="true" strokeweight=".48pt" strokecolor="#fefefe">
                <v:path arrowok="t"/>
              </v:shape>
            </v:group>
            <v:group style="position:absolute;left:4714;top:926;width:20;height:2" coordorigin="4714,926" coordsize="20,2">
              <v:shape style="position:absolute;left:4714;top:926;width:20;height:2" coordorigin="4714,926" coordsize="20,0" path="m4714,926l4733,926e" filled="false" stroked="true" strokeweight=".48pt" strokecolor="#fefefe">
                <v:path arrowok="t"/>
              </v:shape>
            </v:group>
            <v:group style="position:absolute;left:4733;top:926;width:20;height:2" coordorigin="4733,926" coordsize="20,2">
              <v:shape style="position:absolute;left:4733;top:926;width:20;height:2" coordorigin="4733,926" coordsize="20,0" path="m4733,926l4752,926e" filled="false" stroked="true" strokeweight=".48pt" strokecolor="#fefefe">
                <v:path arrowok="t"/>
              </v:shape>
            </v:group>
            <v:group style="position:absolute;left:4752;top:926;width:20;height:2" coordorigin="4752,926" coordsize="20,2">
              <v:shape style="position:absolute;left:4752;top:926;width:20;height:2" coordorigin="4752,926" coordsize="20,0" path="m4752,926l4771,926e" filled="false" stroked="true" strokeweight=".48pt" strokecolor="#fefefe">
                <v:path arrowok="t"/>
              </v:shape>
            </v:group>
            <v:group style="position:absolute;left:4771;top:926;width:20;height:2" coordorigin="4771,926" coordsize="20,2">
              <v:shape style="position:absolute;left:4771;top:926;width:20;height:2" coordorigin="4771,926" coordsize="20,0" path="m4771,926l4790,926e" filled="false" stroked="true" strokeweight=".48pt" strokecolor="#fefefe">
                <v:path arrowok="t"/>
              </v:shape>
            </v:group>
            <v:group style="position:absolute;left:4790;top:926;width:20;height:2" coordorigin="4790,926" coordsize="20,2">
              <v:shape style="position:absolute;left:4790;top:926;width:20;height:2" coordorigin="4790,926" coordsize="20,0" path="m4790,926l4810,926e" filled="false" stroked="true" strokeweight=".48pt" strokecolor="#fefefe">
                <v:path arrowok="t"/>
              </v:shape>
            </v:group>
            <v:group style="position:absolute;left:4810;top:926;width:20;height:2" coordorigin="4810,926" coordsize="20,2">
              <v:shape style="position:absolute;left:4810;top:926;width:20;height:2" coordorigin="4810,926" coordsize="20,0" path="m4810,926l4829,926e" filled="false" stroked="true" strokeweight=".48pt" strokecolor="#fefefe">
                <v:path arrowok="t"/>
              </v:shape>
            </v:group>
            <v:group style="position:absolute;left:4829;top:926;width:20;height:2" coordorigin="4829,926" coordsize="20,2">
              <v:shape style="position:absolute;left:4829;top:926;width:20;height:2" coordorigin="4829,926" coordsize="20,0" path="m4829,926l4848,926e" filled="false" stroked="true" strokeweight=".48pt" strokecolor="#fefefe">
                <v:path arrowok="t"/>
              </v:shape>
            </v:group>
            <v:group style="position:absolute;left:4848;top:926;width:20;height:2" coordorigin="4848,926" coordsize="20,2">
              <v:shape style="position:absolute;left:4848;top:926;width:20;height:2" coordorigin="4848,926" coordsize="20,0" path="m4848,926l4867,926e" filled="false" stroked="true" strokeweight=".48pt" strokecolor="#fefefe">
                <v:path arrowok="t"/>
              </v:shape>
            </v:group>
            <v:group style="position:absolute;left:4867;top:926;width:20;height:2" coordorigin="4867,926" coordsize="20,2">
              <v:shape style="position:absolute;left:4867;top:926;width:20;height:2" coordorigin="4867,926" coordsize="20,0" path="m4867,926l4886,926e" filled="false" stroked="true" strokeweight=".48pt" strokecolor="#fefefe">
                <v:path arrowok="t"/>
              </v:shape>
            </v:group>
            <v:group style="position:absolute;left:4886;top:926;width:20;height:2" coordorigin="4886,926" coordsize="20,2">
              <v:shape style="position:absolute;left:4886;top:926;width:20;height:2" coordorigin="4886,926" coordsize="20,0" path="m4886,926l4906,926e" filled="false" stroked="true" strokeweight=".48pt" strokecolor="#fefefe">
                <v:path arrowok="t"/>
              </v:shape>
            </v:group>
            <v:group style="position:absolute;left:4906;top:926;width:20;height:2" coordorigin="4906,926" coordsize="20,2">
              <v:shape style="position:absolute;left:4906;top:926;width:20;height:2" coordorigin="4906,926" coordsize="20,0" path="m4906,926l4925,926e" filled="false" stroked="true" strokeweight=".48pt" strokecolor="#fefefe">
                <v:path arrowok="t"/>
              </v:shape>
            </v:group>
            <v:group style="position:absolute;left:4925;top:926;width:20;height:2" coordorigin="4925,926" coordsize="20,2">
              <v:shape style="position:absolute;left:4925;top:926;width:20;height:2" coordorigin="4925,926" coordsize="20,0" path="m4925,926l4944,926e" filled="false" stroked="true" strokeweight=".48pt" strokecolor="#fefefe">
                <v:path arrowok="t"/>
              </v:shape>
            </v:group>
            <v:group style="position:absolute;left:4944;top:926;width:20;height:2" coordorigin="4944,926" coordsize="20,2">
              <v:shape style="position:absolute;left:4944;top:926;width:20;height:2" coordorigin="4944,926" coordsize="20,0" path="m4944,926l4963,926e" filled="false" stroked="true" strokeweight=".48pt" strokecolor="#fefefe">
                <v:path arrowok="t"/>
              </v:shape>
            </v:group>
            <v:group style="position:absolute;left:4963;top:926;width:20;height:2" coordorigin="4963,926" coordsize="20,2">
              <v:shape style="position:absolute;left:4963;top:926;width:20;height:2" coordorigin="4963,926" coordsize="20,0" path="m4963,926l4982,926e" filled="false" stroked="true" strokeweight=".48pt" strokecolor="#fefefe">
                <v:path arrowok="t"/>
              </v:shape>
            </v:group>
            <v:group style="position:absolute;left:4982;top:926;width:20;height:2" coordorigin="4982,926" coordsize="20,2">
              <v:shape style="position:absolute;left:4982;top:926;width:20;height:2" coordorigin="4982,926" coordsize="20,0" path="m4982,926l5002,926e" filled="false" stroked="true" strokeweight=".48pt" strokecolor="#fefefe">
                <v:path arrowok="t"/>
              </v:shape>
            </v:group>
            <v:group style="position:absolute;left:5002;top:926;width:20;height:2" coordorigin="5002,926" coordsize="20,2">
              <v:shape style="position:absolute;left:5002;top:926;width:20;height:2" coordorigin="5002,926" coordsize="20,0" path="m5002,926l5021,926e" filled="false" stroked="true" strokeweight=".48pt" strokecolor="#fefefe">
                <v:path arrowok="t"/>
              </v:shape>
            </v:group>
            <v:group style="position:absolute;left:5021;top:926;width:20;height:2" coordorigin="5021,926" coordsize="20,2">
              <v:shape style="position:absolute;left:5021;top:926;width:20;height:2" coordorigin="5021,926" coordsize="20,0" path="m5021,926l5040,926e" filled="false" stroked="true" strokeweight=".48pt" strokecolor="#fefefe">
                <v:path arrowok="t"/>
              </v:shape>
            </v:group>
            <v:group style="position:absolute;left:5040;top:926;width:20;height:2" coordorigin="5040,926" coordsize="20,2">
              <v:shape style="position:absolute;left:5040;top:926;width:20;height:2" coordorigin="5040,926" coordsize="20,0" path="m5040,926l5059,926e" filled="false" stroked="true" strokeweight=".48pt" strokecolor="#fefefe">
                <v:path arrowok="t"/>
              </v:shape>
            </v:group>
            <v:group style="position:absolute;left:5059;top:926;width:20;height:2" coordorigin="5059,926" coordsize="20,2">
              <v:shape style="position:absolute;left:5059;top:926;width:20;height:2" coordorigin="5059,926" coordsize="20,0" path="m5059,926l5078,926e" filled="false" stroked="true" strokeweight=".48pt" strokecolor="#fefefe">
                <v:path arrowok="t"/>
              </v:shape>
            </v:group>
            <v:group style="position:absolute;left:5078;top:926;width:20;height:2" coordorigin="5078,926" coordsize="20,2">
              <v:shape style="position:absolute;left:5078;top:926;width:20;height:2" coordorigin="5078,926" coordsize="20,0" path="m5078,926l5098,926e" filled="false" stroked="true" strokeweight=".48pt" strokecolor="#fefefe">
                <v:path arrowok="t"/>
              </v:shape>
            </v:group>
            <v:group style="position:absolute;left:5098;top:926;width:20;height:2" coordorigin="5098,926" coordsize="20,2">
              <v:shape style="position:absolute;left:5098;top:926;width:20;height:2" coordorigin="5098,926" coordsize="20,0" path="m5098,926l5117,926e" filled="false" stroked="true" strokeweight=".48pt" strokecolor="#fefefe">
                <v:path arrowok="t"/>
              </v:shape>
            </v:group>
            <v:group style="position:absolute;left:5117;top:926;width:20;height:2" coordorigin="5117,926" coordsize="20,2">
              <v:shape style="position:absolute;left:5117;top:926;width:20;height:2" coordorigin="5117,926" coordsize="20,0" path="m5117,926l5136,926e" filled="false" stroked="true" strokeweight=".48pt" strokecolor="#fefefe">
                <v:path arrowok="t"/>
              </v:shape>
            </v:group>
            <v:group style="position:absolute;left:5136;top:926;width:20;height:2" coordorigin="5136,926" coordsize="20,2">
              <v:shape style="position:absolute;left:5136;top:926;width:20;height:2" coordorigin="5136,926" coordsize="20,0" path="m5136,926l5155,926e" filled="false" stroked="true" strokeweight=".48pt" strokecolor="#fefefe">
                <v:path arrowok="t"/>
              </v:shape>
            </v:group>
            <v:group style="position:absolute;left:5155;top:926;width:20;height:2" coordorigin="5155,926" coordsize="20,2">
              <v:shape style="position:absolute;left:5155;top:926;width:20;height:2" coordorigin="5155,926" coordsize="20,0" path="m5155,926l5174,926e" filled="false" stroked="true" strokeweight=".48pt" strokecolor="#fefefe">
                <v:path arrowok="t"/>
              </v:shape>
            </v:group>
            <v:group style="position:absolute;left:5174;top:926;width:20;height:2" coordorigin="5174,926" coordsize="20,2">
              <v:shape style="position:absolute;left:5174;top:926;width:20;height:2" coordorigin="5174,926" coordsize="20,0" path="m5174,926l5194,926e" filled="false" stroked="true" strokeweight=".48pt" strokecolor="#fefefe">
                <v:path arrowok="t"/>
              </v:shape>
            </v:group>
            <v:group style="position:absolute;left:5194;top:926;width:20;height:2" coordorigin="5194,926" coordsize="20,2">
              <v:shape style="position:absolute;left:5194;top:926;width:20;height:2" coordorigin="5194,926" coordsize="20,0" path="m5194,926l5213,926e" filled="false" stroked="true" strokeweight=".48pt" strokecolor="#fefefe">
                <v:path arrowok="t"/>
              </v:shape>
            </v:group>
            <v:group style="position:absolute;left:5213;top:926;width:20;height:2" coordorigin="5213,926" coordsize="20,2">
              <v:shape style="position:absolute;left:5213;top:926;width:20;height:2" coordorigin="5213,926" coordsize="20,0" path="m5213,926l5232,926e" filled="false" stroked="true" strokeweight=".48pt" strokecolor="#fefefe">
                <v:path arrowok="t"/>
              </v:shape>
            </v:group>
            <v:group style="position:absolute;left:5232;top:926;width:20;height:2" coordorigin="5232,926" coordsize="20,2">
              <v:shape style="position:absolute;left:5232;top:926;width:20;height:2" coordorigin="5232,926" coordsize="20,0" path="m5232,926l5251,926e" filled="false" stroked="true" strokeweight=".48pt" strokecolor="#fefefe">
                <v:path arrowok="t"/>
              </v:shape>
            </v:group>
            <v:group style="position:absolute;left:5251;top:926;width:20;height:2" coordorigin="5251,926" coordsize="20,2">
              <v:shape style="position:absolute;left:5251;top:926;width:20;height:2" coordorigin="5251,926" coordsize="20,0" path="m5251,926l5270,926e" filled="false" stroked="true" strokeweight=".48pt" strokecolor="#fefefe">
                <v:path arrowok="t"/>
              </v:shape>
            </v:group>
            <v:group style="position:absolute;left:5270;top:926;width:20;height:2" coordorigin="5270,926" coordsize="20,2">
              <v:shape style="position:absolute;left:5270;top:926;width:20;height:2" coordorigin="5270,926" coordsize="20,0" path="m5270,926l5290,926e" filled="false" stroked="true" strokeweight=".48pt" strokecolor="#fefefe">
                <v:path arrowok="t"/>
              </v:shape>
            </v:group>
            <v:group style="position:absolute;left:5290;top:926;width:20;height:2" coordorigin="5290,926" coordsize="20,2">
              <v:shape style="position:absolute;left:5290;top:926;width:20;height:2" coordorigin="5290,926" coordsize="20,0" path="m5290,926l5309,926e" filled="false" stroked="true" strokeweight=".48pt" strokecolor="#fefefe">
                <v:path arrowok="t"/>
              </v:shape>
            </v:group>
            <v:group style="position:absolute;left:5309;top:926;width:20;height:2" coordorigin="5309,926" coordsize="20,2">
              <v:shape style="position:absolute;left:5309;top:926;width:20;height:2" coordorigin="5309,926" coordsize="20,0" path="m5309,926l5328,926e" filled="false" stroked="true" strokeweight=".48pt" strokecolor="#fefefe">
                <v:path arrowok="t"/>
              </v:shape>
            </v:group>
            <v:group style="position:absolute;left:5328;top:926;width:20;height:2" coordorigin="5328,926" coordsize="20,2">
              <v:shape style="position:absolute;left:5328;top:926;width:20;height:2" coordorigin="5328,926" coordsize="20,0" path="m5328,926l5347,926e" filled="false" stroked="true" strokeweight=".48pt" strokecolor="#fefefe">
                <v:path arrowok="t"/>
              </v:shape>
            </v:group>
            <v:group style="position:absolute;left:5347;top:926;width:20;height:2" coordorigin="5347,926" coordsize="20,2">
              <v:shape style="position:absolute;left:5347;top:926;width:20;height:2" coordorigin="5347,926" coordsize="20,0" path="m5347,926l5366,926e" filled="false" stroked="true" strokeweight=".48pt" strokecolor="#fefefe">
                <v:path arrowok="t"/>
              </v:shape>
            </v:group>
            <v:group style="position:absolute;left:5366;top:926;width:20;height:2" coordorigin="5366,926" coordsize="20,2">
              <v:shape style="position:absolute;left:5366;top:926;width:20;height:2" coordorigin="5366,926" coordsize="20,0" path="m5366,926l5386,926e" filled="false" stroked="true" strokeweight=".48pt" strokecolor="#fefefe">
                <v:path arrowok="t"/>
              </v:shape>
            </v:group>
            <v:group style="position:absolute;left:5386;top:926;width:20;height:2" coordorigin="5386,926" coordsize="20,2">
              <v:shape style="position:absolute;left:5386;top:926;width:20;height:2" coordorigin="5386,926" coordsize="20,0" path="m5386,926l5405,926e" filled="false" stroked="true" strokeweight=".48pt" strokecolor="#fefefe">
                <v:path arrowok="t"/>
              </v:shape>
            </v:group>
            <v:group style="position:absolute;left:5405;top:926;width:5;height:2" coordorigin="5405,926" coordsize="5,2">
              <v:shape style="position:absolute;left:5405;top:926;width:5;height:2" coordorigin="5405,926" coordsize="5,0" path="m5405,926l5410,926e" filled="false" stroked="true" strokeweight=".48pt" strokecolor="#fefefe">
                <v:path arrowok="t"/>
              </v:shape>
            </v:group>
            <v:group style="position:absolute;left:5410;top:926;width:10;height:2" coordorigin="5410,926" coordsize="10,2">
              <v:shape style="position:absolute;left:5410;top:926;width:10;height:2" coordorigin="5410,926" coordsize="10,0" path="m5410,926l5419,926e" filled="false" stroked="true" strokeweight=".48pt" strokecolor="#fefefe">
                <v:path arrowok="t"/>
              </v:shape>
            </v:group>
            <v:group style="position:absolute;left:5419;top:926;width:20;height:2" coordorigin="5419,926" coordsize="20,2">
              <v:shape style="position:absolute;left:5419;top:926;width:20;height:2" coordorigin="5419,926" coordsize="20,0" path="m5419,926l5438,926e" filled="false" stroked="true" strokeweight=".48pt" strokecolor="#fefefe">
                <v:path arrowok="t"/>
              </v:shape>
            </v:group>
            <v:group style="position:absolute;left:5438;top:926;width:20;height:2" coordorigin="5438,926" coordsize="20,2">
              <v:shape style="position:absolute;left:5438;top:926;width:20;height:2" coordorigin="5438,926" coordsize="20,0" path="m5438,926l5458,926e" filled="false" stroked="true" strokeweight=".48pt" strokecolor="#fefefe">
                <v:path arrowok="t"/>
              </v:shape>
            </v:group>
            <v:group style="position:absolute;left:5458;top:926;width:20;height:2" coordorigin="5458,926" coordsize="20,2">
              <v:shape style="position:absolute;left:5458;top:926;width:20;height:2" coordorigin="5458,926" coordsize="20,0" path="m5458,926l5477,926e" filled="false" stroked="true" strokeweight=".48pt" strokecolor="#fefefe">
                <v:path arrowok="t"/>
              </v:shape>
            </v:group>
            <v:group style="position:absolute;left:5477;top:926;width:20;height:2" coordorigin="5477,926" coordsize="20,2">
              <v:shape style="position:absolute;left:5477;top:926;width:20;height:2" coordorigin="5477,926" coordsize="20,0" path="m5477,926l5496,926e" filled="false" stroked="true" strokeweight=".48pt" strokecolor="#fefefe">
                <v:path arrowok="t"/>
              </v:shape>
            </v:group>
            <v:group style="position:absolute;left:5496;top:926;width:20;height:2" coordorigin="5496,926" coordsize="20,2">
              <v:shape style="position:absolute;left:5496;top:926;width:20;height:2" coordorigin="5496,926" coordsize="20,0" path="m5496,926l5515,926e" filled="false" stroked="true" strokeweight=".48pt" strokecolor="#fefefe">
                <v:path arrowok="t"/>
              </v:shape>
            </v:group>
            <v:group style="position:absolute;left:5515;top:926;width:20;height:2" coordorigin="5515,926" coordsize="20,2">
              <v:shape style="position:absolute;left:5515;top:926;width:20;height:2" coordorigin="5515,926" coordsize="20,0" path="m5515,926l5534,926e" filled="false" stroked="true" strokeweight=".48pt" strokecolor="#fefefe">
                <v:path arrowok="t"/>
              </v:shape>
            </v:group>
            <v:group style="position:absolute;left:5534;top:926;width:20;height:2" coordorigin="5534,926" coordsize="20,2">
              <v:shape style="position:absolute;left:5534;top:926;width:20;height:2" coordorigin="5534,926" coordsize="20,0" path="m5534,926l5554,926e" filled="false" stroked="true" strokeweight=".48pt" strokecolor="#fefefe">
                <v:path arrowok="t"/>
              </v:shape>
            </v:group>
            <v:group style="position:absolute;left:5554;top:926;width:20;height:2" coordorigin="5554,926" coordsize="20,2">
              <v:shape style="position:absolute;left:5554;top:926;width:20;height:2" coordorigin="5554,926" coordsize="20,0" path="m5554,926l5573,926e" filled="false" stroked="true" strokeweight=".48pt" strokecolor="#fefefe">
                <v:path arrowok="t"/>
              </v:shape>
            </v:group>
            <v:group style="position:absolute;left:5573;top:926;width:20;height:2" coordorigin="5573,926" coordsize="20,2">
              <v:shape style="position:absolute;left:5573;top:926;width:20;height:2" coordorigin="5573,926" coordsize="20,0" path="m5573,926l5592,926e" filled="false" stroked="true" strokeweight=".48pt" strokecolor="#fefefe">
                <v:path arrowok="t"/>
              </v:shape>
            </v:group>
            <v:group style="position:absolute;left:5592;top:926;width:20;height:2" coordorigin="5592,926" coordsize="20,2">
              <v:shape style="position:absolute;left:5592;top:926;width:20;height:2" coordorigin="5592,926" coordsize="20,0" path="m5592,926l5611,926e" filled="false" stroked="true" strokeweight=".48pt" strokecolor="#fefefe">
                <v:path arrowok="t"/>
              </v:shape>
            </v:group>
            <v:group style="position:absolute;left:5611;top:926;width:20;height:2" coordorigin="5611,926" coordsize="20,2">
              <v:shape style="position:absolute;left:5611;top:926;width:20;height:2" coordorigin="5611,926" coordsize="20,0" path="m5611,926l5630,926e" filled="false" stroked="true" strokeweight=".48pt" strokecolor="#fefefe">
                <v:path arrowok="t"/>
              </v:shape>
            </v:group>
            <v:group style="position:absolute;left:5630;top:926;width:20;height:2" coordorigin="5630,926" coordsize="20,2">
              <v:shape style="position:absolute;left:5630;top:926;width:20;height:2" coordorigin="5630,926" coordsize="20,0" path="m5630,926l5650,926e" filled="false" stroked="true" strokeweight=".48pt" strokecolor="#fefefe">
                <v:path arrowok="t"/>
              </v:shape>
            </v:group>
            <v:group style="position:absolute;left:5650;top:926;width:20;height:2" coordorigin="5650,926" coordsize="20,2">
              <v:shape style="position:absolute;left:5650;top:926;width:20;height:2" coordorigin="5650,926" coordsize="20,0" path="m5650,926l5669,926e" filled="false" stroked="true" strokeweight=".48pt" strokecolor="#fefefe">
                <v:path arrowok="t"/>
              </v:shape>
            </v:group>
            <v:group style="position:absolute;left:5669;top:926;width:20;height:2" coordorigin="5669,926" coordsize="20,2">
              <v:shape style="position:absolute;left:5669;top:926;width:20;height:2" coordorigin="5669,926" coordsize="20,0" path="m5669,926l5688,926e" filled="false" stroked="true" strokeweight=".48pt" strokecolor="#fefefe">
                <v:path arrowok="t"/>
              </v:shape>
            </v:group>
            <v:group style="position:absolute;left:5688;top:926;width:20;height:2" coordorigin="5688,926" coordsize="20,2">
              <v:shape style="position:absolute;left:5688;top:926;width:20;height:2" coordorigin="5688,926" coordsize="20,0" path="m5688,926l5707,926e" filled="false" stroked="true" strokeweight=".48pt" strokecolor="#fefefe">
                <v:path arrowok="t"/>
              </v:shape>
            </v:group>
            <v:group style="position:absolute;left:5707;top:926;width:20;height:2" coordorigin="5707,926" coordsize="20,2">
              <v:shape style="position:absolute;left:5707;top:926;width:20;height:2" coordorigin="5707,926" coordsize="20,0" path="m5707,926l5726,926e" filled="false" stroked="true" strokeweight=".48pt" strokecolor="#fefefe">
                <v:path arrowok="t"/>
              </v:shape>
            </v:group>
            <v:group style="position:absolute;left:5726;top:926;width:20;height:2" coordorigin="5726,926" coordsize="20,2">
              <v:shape style="position:absolute;left:5726;top:926;width:20;height:2" coordorigin="5726,926" coordsize="20,0" path="m5726,926l5746,926e" filled="false" stroked="true" strokeweight=".48pt" strokecolor="#fefefe">
                <v:path arrowok="t"/>
              </v:shape>
            </v:group>
            <v:group style="position:absolute;left:5746;top:926;width:20;height:2" coordorigin="5746,926" coordsize="20,2">
              <v:shape style="position:absolute;left:5746;top:926;width:20;height:2" coordorigin="5746,926" coordsize="20,0" path="m5746,926l5765,926e" filled="false" stroked="true" strokeweight=".48pt" strokecolor="#fefefe">
                <v:path arrowok="t"/>
              </v:shape>
            </v:group>
            <v:group style="position:absolute;left:5765;top:926;width:20;height:2" coordorigin="5765,926" coordsize="20,2">
              <v:shape style="position:absolute;left:5765;top:926;width:20;height:2" coordorigin="5765,926" coordsize="20,0" path="m5765,926l5784,926e" filled="false" stroked="true" strokeweight=".48pt" strokecolor="#fefefe">
                <v:path arrowok="t"/>
              </v:shape>
            </v:group>
            <v:group style="position:absolute;left:5784;top:926;width:20;height:2" coordorigin="5784,926" coordsize="20,2">
              <v:shape style="position:absolute;left:5784;top:926;width:20;height:2" coordorigin="5784,926" coordsize="20,0" path="m5784,926l5803,926e" filled="false" stroked="true" strokeweight=".48pt" strokecolor="#fefefe">
                <v:path arrowok="t"/>
              </v:shape>
            </v:group>
            <v:group style="position:absolute;left:5803;top:926;width:20;height:2" coordorigin="5803,926" coordsize="20,2">
              <v:shape style="position:absolute;left:5803;top:926;width:20;height:2" coordorigin="5803,926" coordsize="20,0" path="m5803,926l5822,926e" filled="false" stroked="true" strokeweight=".48pt" strokecolor="#fefefe">
                <v:path arrowok="t"/>
              </v:shape>
            </v:group>
            <v:group style="position:absolute;left:5822;top:926;width:20;height:2" coordorigin="5822,926" coordsize="20,2">
              <v:shape style="position:absolute;left:5822;top:926;width:20;height:2" coordorigin="5822,926" coordsize="20,0" path="m5822,926l5842,926e" filled="false" stroked="true" strokeweight=".48pt" strokecolor="#fefefe">
                <v:path arrowok="t"/>
              </v:shape>
            </v:group>
            <v:group style="position:absolute;left:5842;top:926;width:20;height:2" coordorigin="5842,926" coordsize="20,2">
              <v:shape style="position:absolute;left:5842;top:926;width:20;height:2" coordorigin="5842,926" coordsize="20,0" path="m5842,926l5861,926e" filled="false" stroked="true" strokeweight=".48pt" strokecolor="#fefefe">
                <v:path arrowok="t"/>
              </v:shape>
            </v:group>
            <v:group style="position:absolute;left:5861;top:926;width:20;height:2" coordorigin="5861,926" coordsize="20,2">
              <v:shape style="position:absolute;left:5861;top:926;width:20;height:2" coordorigin="5861,926" coordsize="20,0" path="m5861,926l5880,926e" filled="false" stroked="true" strokeweight=".48pt" strokecolor="#fefefe">
                <v:path arrowok="t"/>
              </v:shape>
            </v:group>
            <v:group style="position:absolute;left:5880;top:926;width:20;height:2" coordorigin="5880,926" coordsize="20,2">
              <v:shape style="position:absolute;left:5880;top:926;width:20;height:2" coordorigin="5880,926" coordsize="20,0" path="m5880,926l5899,926e" filled="false" stroked="true" strokeweight=".48pt" strokecolor="#fefefe">
                <v:path arrowok="t"/>
              </v:shape>
            </v:group>
            <v:group style="position:absolute;left:5899;top:926;width:20;height:2" coordorigin="5899,926" coordsize="20,2">
              <v:shape style="position:absolute;left:5899;top:926;width:20;height:2" coordorigin="5899,926" coordsize="20,0" path="m5899,926l5918,926e" filled="false" stroked="true" strokeweight=".48pt" strokecolor="#fefefe">
                <v:path arrowok="t"/>
              </v:shape>
            </v:group>
            <v:group style="position:absolute;left:5918;top:926;width:20;height:2" coordorigin="5918,926" coordsize="20,2">
              <v:shape style="position:absolute;left:5918;top:926;width:20;height:2" coordorigin="5918,926" coordsize="20,0" path="m5918,926l5938,926e" filled="false" stroked="true" strokeweight=".48pt" strokecolor="#fefefe">
                <v:path arrowok="t"/>
              </v:shape>
            </v:group>
            <v:group style="position:absolute;left:5938;top:926;width:20;height:2" coordorigin="5938,926" coordsize="20,2">
              <v:shape style="position:absolute;left:5938;top:926;width:20;height:2" coordorigin="5938,926" coordsize="20,0" path="m5938,926l5957,926e" filled="false" stroked="true" strokeweight=".48pt" strokecolor="#fefefe">
                <v:path arrowok="t"/>
              </v:shape>
            </v:group>
            <v:group style="position:absolute;left:5957;top:926;width:20;height:2" coordorigin="5957,926" coordsize="20,2">
              <v:shape style="position:absolute;left:5957;top:926;width:20;height:2" coordorigin="5957,926" coordsize="20,0" path="m5957,926l5976,926e" filled="false" stroked="true" strokeweight=".48pt" strokecolor="#fefefe">
                <v:path arrowok="t"/>
              </v:shape>
            </v:group>
            <v:group style="position:absolute;left:5976;top:926;width:20;height:2" coordorigin="5976,926" coordsize="20,2">
              <v:shape style="position:absolute;left:5976;top:926;width:20;height:2" coordorigin="5976,926" coordsize="20,0" path="m5976,926l5995,926e" filled="false" stroked="true" strokeweight=".48pt" strokecolor="#fefefe">
                <v:path arrowok="t"/>
              </v:shape>
            </v:group>
            <v:group style="position:absolute;left:5995;top:926;width:20;height:2" coordorigin="5995,926" coordsize="20,2">
              <v:shape style="position:absolute;left:5995;top:926;width:20;height:2" coordorigin="5995,926" coordsize="20,0" path="m5995,926l6014,926e" filled="false" stroked="true" strokeweight=".48pt" strokecolor="#fefefe">
                <v:path arrowok="t"/>
              </v:shape>
            </v:group>
            <v:group style="position:absolute;left:6014;top:926;width:20;height:2" coordorigin="6014,926" coordsize="20,2">
              <v:shape style="position:absolute;left:6014;top:926;width:20;height:2" coordorigin="6014,926" coordsize="20,0" path="m6014,926l6034,926e" filled="false" stroked="true" strokeweight=".48pt" strokecolor="#fefefe">
                <v:path arrowok="t"/>
              </v:shape>
            </v:group>
            <v:group style="position:absolute;left:6034;top:926;width:20;height:2" coordorigin="6034,926" coordsize="20,2">
              <v:shape style="position:absolute;left:6034;top:926;width:20;height:2" coordorigin="6034,926" coordsize="20,0" path="m6034,926l6053,926e" filled="false" stroked="true" strokeweight=".48pt" strokecolor="#fefefe">
                <v:path arrowok="t"/>
              </v:shape>
            </v:group>
            <v:group style="position:absolute;left:6053;top:926;width:20;height:2" coordorigin="6053,926" coordsize="20,2">
              <v:shape style="position:absolute;left:6053;top:926;width:20;height:2" coordorigin="6053,926" coordsize="20,0" path="m6053,926l6072,926e" filled="false" stroked="true" strokeweight=".48pt" strokecolor="#fefefe">
                <v:path arrowok="t"/>
              </v:shape>
            </v:group>
            <v:group style="position:absolute;left:6072;top:926;width:20;height:2" coordorigin="6072,926" coordsize="20,2">
              <v:shape style="position:absolute;left:6072;top:926;width:20;height:2" coordorigin="6072,926" coordsize="20,0" path="m6072,926l6091,926e" filled="false" stroked="true" strokeweight=".48pt" strokecolor="#fefefe">
                <v:path arrowok="t"/>
              </v:shape>
            </v:group>
            <v:group style="position:absolute;left:6091;top:926;width:20;height:2" coordorigin="6091,926" coordsize="20,2">
              <v:shape style="position:absolute;left:6091;top:926;width:20;height:2" coordorigin="6091,926" coordsize="20,0" path="m6091,926l6110,926e" filled="false" stroked="true" strokeweight=".48pt" strokecolor="#fefefe">
                <v:path arrowok="t"/>
              </v:shape>
            </v:group>
            <v:group style="position:absolute;left:6110;top:926;width:20;height:2" coordorigin="6110,926" coordsize="20,2">
              <v:shape style="position:absolute;left:6110;top:926;width:20;height:2" coordorigin="6110,926" coordsize="20,0" path="m6110,926l6130,926e" filled="false" stroked="true" strokeweight=".48pt" strokecolor="#fefefe">
                <v:path arrowok="t"/>
              </v:shape>
            </v:group>
            <v:group style="position:absolute;left:6130;top:926;width:20;height:2" coordorigin="6130,926" coordsize="20,2">
              <v:shape style="position:absolute;left:6130;top:926;width:20;height:2" coordorigin="6130,926" coordsize="20,0" path="m6130,926l6149,926e" filled="false" stroked="true" strokeweight=".48pt" strokecolor="#fefefe">
                <v:path arrowok="t"/>
              </v:shape>
            </v:group>
            <v:group style="position:absolute;left:6149;top:926;width:20;height:2" coordorigin="6149,926" coordsize="20,2">
              <v:shape style="position:absolute;left:6149;top:926;width:20;height:2" coordorigin="6149,926" coordsize="20,0" path="m6149,926l6168,926e" filled="false" stroked="true" strokeweight=".48pt" strokecolor="#fefefe">
                <v:path arrowok="t"/>
              </v:shape>
            </v:group>
            <v:group style="position:absolute;left:6168;top:926;width:20;height:2" coordorigin="6168,926" coordsize="20,2">
              <v:shape style="position:absolute;left:6168;top:926;width:20;height:2" coordorigin="6168,926" coordsize="20,0" path="m6168,926l6187,926e" filled="false" stroked="true" strokeweight=".48pt" strokecolor="#fefefe">
                <v:path arrowok="t"/>
              </v:shape>
            </v:group>
            <v:group style="position:absolute;left:6187;top:926;width:20;height:2" coordorigin="6187,926" coordsize="20,2">
              <v:shape style="position:absolute;left:6187;top:926;width:20;height:2" coordorigin="6187,926" coordsize="20,0" path="m6187,926l6206,926e" filled="false" stroked="true" strokeweight=".48pt" strokecolor="#fefefe">
                <v:path arrowok="t"/>
              </v:shape>
            </v:group>
            <v:group style="position:absolute;left:6206;top:926;width:20;height:2" coordorigin="6206,926" coordsize="20,2">
              <v:shape style="position:absolute;left:6206;top:926;width:20;height:2" coordorigin="6206,926" coordsize="20,0" path="m6206,926l6226,926e" filled="false" stroked="true" strokeweight=".48pt" strokecolor="#fefefe">
                <v:path arrowok="t"/>
              </v:shape>
            </v:group>
            <v:group style="position:absolute;left:6226;top:926;width:20;height:2" coordorigin="6226,926" coordsize="20,2">
              <v:shape style="position:absolute;left:6226;top:926;width:20;height:2" coordorigin="6226,926" coordsize="20,0" path="m6226,926l6245,926e" filled="false" stroked="true" strokeweight=".48pt" strokecolor="#fefefe">
                <v:path arrowok="t"/>
              </v:shape>
            </v:group>
            <v:group style="position:absolute;left:6245;top:926;width:20;height:2" coordorigin="6245,926" coordsize="20,2">
              <v:shape style="position:absolute;left:6245;top:926;width:20;height:2" coordorigin="6245,926" coordsize="20,0" path="m6245,926l6264,926e" filled="false" stroked="true" strokeweight=".48pt" strokecolor="#fefefe">
                <v:path arrowok="t"/>
              </v:shape>
            </v:group>
            <v:group style="position:absolute;left:6264;top:926;width:20;height:2" coordorigin="6264,926" coordsize="20,2">
              <v:shape style="position:absolute;left:6264;top:926;width:20;height:2" coordorigin="6264,926" coordsize="20,0" path="m6264,926l6283,926e" filled="false" stroked="true" strokeweight=".48pt" strokecolor="#fefefe">
                <v:path arrowok="t"/>
              </v:shape>
            </v:group>
            <v:group style="position:absolute;left:6283;top:926;width:20;height:2" coordorigin="6283,926" coordsize="20,2">
              <v:shape style="position:absolute;left:6283;top:926;width:20;height:2" coordorigin="6283,926" coordsize="20,0" path="m6283,926l6302,926e" filled="false" stroked="true" strokeweight=".48pt" strokecolor="#fefefe">
                <v:path arrowok="t"/>
              </v:shape>
            </v:group>
            <v:group style="position:absolute;left:6302;top:926;width:20;height:2" coordorigin="6302,926" coordsize="20,2">
              <v:shape style="position:absolute;left:6302;top:926;width:20;height:2" coordorigin="6302,926" coordsize="20,0" path="m6302,926l6322,926e" filled="false" stroked="true" strokeweight=".48pt" strokecolor="#fefefe">
                <v:path arrowok="t"/>
              </v:shape>
            </v:group>
            <v:group style="position:absolute;left:6322;top:926;width:20;height:2" coordorigin="6322,926" coordsize="20,2">
              <v:shape style="position:absolute;left:6322;top:926;width:20;height:2" coordorigin="6322,926" coordsize="20,0" path="m6322,926l6341,926e" filled="false" stroked="true" strokeweight=".48pt" strokecolor="#fefefe">
                <v:path arrowok="t"/>
              </v:shape>
            </v:group>
            <v:group style="position:absolute;left:6341;top:926;width:20;height:2" coordorigin="6341,926" coordsize="20,2">
              <v:shape style="position:absolute;left:6341;top:926;width:20;height:2" coordorigin="6341,926" coordsize="20,0" path="m6341,926l6360,926e" filled="false" stroked="true" strokeweight=".48pt" strokecolor="#fefefe">
                <v:path arrowok="t"/>
              </v:shape>
            </v:group>
            <v:group style="position:absolute;left:6360;top:926;width:20;height:2" coordorigin="6360,926" coordsize="20,2">
              <v:shape style="position:absolute;left:6360;top:926;width:20;height:2" coordorigin="6360,926" coordsize="20,0" path="m6360,926l6379,926e" filled="false" stroked="true" strokeweight=".48pt" strokecolor="#fefefe">
                <v:path arrowok="t"/>
              </v:shape>
            </v:group>
            <v:group style="position:absolute;left:6379;top:926;width:20;height:2" coordorigin="6379,926" coordsize="20,2">
              <v:shape style="position:absolute;left:6379;top:926;width:20;height:2" coordorigin="6379,926" coordsize="20,0" path="m6379,926l6398,926e" filled="false" stroked="true" strokeweight=".48pt" strokecolor="#fefefe">
                <v:path arrowok="t"/>
              </v:shape>
            </v:group>
            <v:group style="position:absolute;left:6398;top:926;width:20;height:2" coordorigin="6398,926" coordsize="20,2">
              <v:shape style="position:absolute;left:6398;top:926;width:20;height:2" coordorigin="6398,926" coordsize="20,0" path="m6398,926l6418,926e" filled="false" stroked="true" strokeweight=".48pt" strokecolor="#fefefe">
                <v:path arrowok="t"/>
              </v:shape>
            </v:group>
            <v:group style="position:absolute;left:6418;top:926;width:20;height:2" coordorigin="6418,926" coordsize="20,2">
              <v:shape style="position:absolute;left:6418;top:926;width:20;height:2" coordorigin="6418,926" coordsize="20,0" path="m6418,926l6437,926e" filled="false" stroked="true" strokeweight=".48pt" strokecolor="#fefefe">
                <v:path arrowok="t"/>
              </v:shape>
            </v:group>
            <v:group style="position:absolute;left:6437;top:926;width:20;height:2" coordorigin="6437,926" coordsize="20,2">
              <v:shape style="position:absolute;left:6437;top:926;width:20;height:2" coordorigin="6437,926" coordsize="20,0" path="m6437,926l6456,926e" filled="false" stroked="true" strokeweight=".48pt" strokecolor="#fefefe">
                <v:path arrowok="t"/>
              </v:shape>
            </v:group>
            <v:group style="position:absolute;left:6456;top:926;width:20;height:2" coordorigin="6456,926" coordsize="20,2">
              <v:shape style="position:absolute;left:6456;top:926;width:20;height:2" coordorigin="6456,926" coordsize="20,0" path="m6456,926l6475,926e" filled="false" stroked="true" strokeweight=".48pt" strokecolor="#fefefe">
                <v:path arrowok="t"/>
              </v:shape>
            </v:group>
            <v:group style="position:absolute;left:6475;top:926;width:20;height:2" coordorigin="6475,926" coordsize="20,2">
              <v:shape style="position:absolute;left:6475;top:926;width:20;height:2" coordorigin="6475,926" coordsize="20,0" path="m6475,926l6494,926e" filled="false" stroked="true" strokeweight=".48pt" strokecolor="#fefefe">
                <v:path arrowok="t"/>
              </v:shape>
            </v:group>
            <v:group style="position:absolute;left:6494;top:926;width:20;height:2" coordorigin="6494,926" coordsize="20,2">
              <v:shape style="position:absolute;left:6494;top:926;width:20;height:2" coordorigin="6494,926" coordsize="20,0" path="m6494,926l6514,926e" filled="false" stroked="true" strokeweight=".48pt" strokecolor="#fefefe">
                <v:path arrowok="t"/>
              </v:shape>
            </v:group>
            <v:group style="position:absolute;left:6514;top:926;width:20;height:2" coordorigin="6514,926" coordsize="20,2">
              <v:shape style="position:absolute;left:6514;top:926;width:20;height:2" coordorigin="6514,926" coordsize="20,0" path="m6514,926l6533,926e" filled="false" stroked="true" strokeweight=".48pt" strokecolor="#fefefe">
                <v:path arrowok="t"/>
              </v:shape>
            </v:group>
            <v:group style="position:absolute;left:6533;top:926;width:20;height:2" coordorigin="6533,926" coordsize="20,2">
              <v:shape style="position:absolute;left:6533;top:926;width:20;height:2" coordorigin="6533,926" coordsize="20,0" path="m6533,926l6552,926e" filled="false" stroked="true" strokeweight=".48pt" strokecolor="#fefefe">
                <v:path arrowok="t"/>
              </v:shape>
            </v:group>
            <v:group style="position:absolute;left:6552;top:926;width:20;height:2" coordorigin="6552,926" coordsize="20,2">
              <v:shape style="position:absolute;left:6552;top:926;width:20;height:2" coordorigin="6552,926" coordsize="20,0" path="m6552,926l6571,926e" filled="false" stroked="true" strokeweight=".48pt" strokecolor="#fefefe">
                <v:path arrowok="t"/>
              </v:shape>
            </v:group>
            <v:group style="position:absolute;left:6571;top:926;width:20;height:2" coordorigin="6571,926" coordsize="20,2">
              <v:shape style="position:absolute;left:6571;top:926;width:20;height:2" coordorigin="6571,926" coordsize="20,0" path="m6571,926l6590,926e" filled="false" stroked="true" strokeweight=".48pt" strokecolor="#fefefe">
                <v:path arrowok="t"/>
              </v:shape>
            </v:group>
            <v:group style="position:absolute;left:6590;top:926;width:20;height:2" coordorigin="6590,926" coordsize="20,2">
              <v:shape style="position:absolute;left:6590;top:926;width:20;height:2" coordorigin="6590,926" coordsize="20,0" path="m6590,926l6610,926e" filled="false" stroked="true" strokeweight=".48pt" strokecolor="#fefefe">
                <v:path arrowok="t"/>
              </v:shape>
            </v:group>
            <v:group style="position:absolute;left:6610;top:926;width:20;height:2" coordorigin="6610,926" coordsize="20,2">
              <v:shape style="position:absolute;left:6610;top:926;width:20;height:2" coordorigin="6610,926" coordsize="20,0" path="m6610,926l6629,926e" filled="false" stroked="true" strokeweight=".48pt" strokecolor="#fefefe">
                <v:path arrowok="t"/>
              </v:shape>
            </v:group>
            <v:group style="position:absolute;left:6629;top:926;width:10;height:2" coordorigin="6629,926" coordsize="10,2">
              <v:shape style="position:absolute;left:6629;top:926;width:10;height:2" coordorigin="6629,926" coordsize="10,0" path="m6629,926l6638,926e" filled="false" stroked="true" strokeweight=".48pt" strokecolor="#fefefe">
                <v:path arrowok="t"/>
              </v:shape>
              <v:shape style="position:absolute;left:6629;top:480;width:1190;height:451" type="#_x0000_t75" stroked="false">
                <v:imagedata r:id="rId47" o:title=""/>
              </v:shape>
            </v:group>
            <v:group style="position:absolute;left:7810;top:926;width:10;height:2" coordorigin="7810,926" coordsize="10,2">
              <v:shape style="position:absolute;left:7810;top:926;width:10;height:2" coordorigin="7810,926" coordsize="10,0" path="m7810,926l7819,926e" filled="false" stroked="true" strokeweight=".48pt" strokecolor="#fefefe">
                <v:path arrowok="t"/>
              </v:shape>
            </v:group>
            <v:group style="position:absolute;left:7819;top:926;width:20;height:2" coordorigin="7819,926" coordsize="20,2">
              <v:shape style="position:absolute;left:7819;top:926;width:20;height:2" coordorigin="7819,926" coordsize="20,0" path="m7819,926l7838,926e" filled="false" stroked="true" strokeweight=".48pt" strokecolor="#fefefe">
                <v:path arrowok="t"/>
              </v:shape>
            </v:group>
            <v:group style="position:absolute;left:7838;top:926;width:20;height:2" coordorigin="7838,926" coordsize="20,2">
              <v:shape style="position:absolute;left:7838;top:926;width:20;height:2" coordorigin="7838,926" coordsize="20,0" path="m7838,926l7858,926e" filled="false" stroked="true" strokeweight=".48pt" strokecolor="#fefefe">
                <v:path arrowok="t"/>
              </v:shape>
            </v:group>
            <v:group style="position:absolute;left:7858;top:926;width:20;height:2" coordorigin="7858,926" coordsize="20,2">
              <v:shape style="position:absolute;left:7858;top:926;width:20;height:2" coordorigin="7858,926" coordsize="20,0" path="m7858,926l7877,926e" filled="false" stroked="true" strokeweight=".48pt" strokecolor="#fefefe">
                <v:path arrowok="t"/>
              </v:shape>
            </v:group>
            <v:group style="position:absolute;left:7877;top:926;width:20;height:2" coordorigin="7877,926" coordsize="20,2">
              <v:shape style="position:absolute;left:7877;top:926;width:20;height:2" coordorigin="7877,926" coordsize="20,0" path="m7877,926l7896,926e" filled="false" stroked="true" strokeweight=".48pt" strokecolor="#fefefe">
                <v:path arrowok="t"/>
              </v:shape>
            </v:group>
            <v:group style="position:absolute;left:7896;top:926;width:20;height:2" coordorigin="7896,926" coordsize="20,2">
              <v:shape style="position:absolute;left:7896;top:926;width:20;height:2" coordorigin="7896,926" coordsize="20,0" path="m7896,926l7915,926e" filled="false" stroked="true" strokeweight=".48pt" strokecolor="#fefefe">
                <v:path arrowok="t"/>
              </v:shape>
            </v:group>
            <v:group style="position:absolute;left:7915;top:926;width:20;height:2" coordorigin="7915,926" coordsize="20,2">
              <v:shape style="position:absolute;left:7915;top:926;width:20;height:2" coordorigin="7915,926" coordsize="20,0" path="m7915,926l7934,926e" filled="false" stroked="true" strokeweight=".48pt" strokecolor="#fefefe">
                <v:path arrowok="t"/>
              </v:shape>
            </v:group>
            <v:group style="position:absolute;left:7934;top:926;width:20;height:2" coordorigin="7934,926" coordsize="20,2">
              <v:shape style="position:absolute;left:7934;top:926;width:20;height:2" coordorigin="7934,926" coordsize="20,0" path="m7934,926l7954,926e" filled="false" stroked="true" strokeweight=".48pt" strokecolor="#fefefe">
                <v:path arrowok="t"/>
              </v:shape>
            </v:group>
            <v:group style="position:absolute;left:7954;top:926;width:20;height:2" coordorigin="7954,926" coordsize="20,2">
              <v:shape style="position:absolute;left:7954;top:926;width:20;height:2" coordorigin="7954,926" coordsize="20,0" path="m7954,926l7973,926e" filled="false" stroked="true" strokeweight=".48pt" strokecolor="#fefefe">
                <v:path arrowok="t"/>
              </v:shape>
            </v:group>
            <v:group style="position:absolute;left:7973;top:926;width:20;height:2" coordorigin="7973,926" coordsize="20,2">
              <v:shape style="position:absolute;left:7973;top:926;width:20;height:2" coordorigin="7973,926" coordsize="20,0" path="m7973,926l7992,926e" filled="false" stroked="true" strokeweight=".48pt" strokecolor="#fefefe">
                <v:path arrowok="t"/>
              </v:shape>
            </v:group>
            <v:group style="position:absolute;left:7992;top:926;width:20;height:2" coordorigin="7992,926" coordsize="20,2">
              <v:shape style="position:absolute;left:7992;top:926;width:20;height:2" coordorigin="7992,926" coordsize="20,0" path="m7992,926l8011,926e" filled="false" stroked="true" strokeweight=".48pt" strokecolor="#fefefe">
                <v:path arrowok="t"/>
              </v:shape>
            </v:group>
            <v:group style="position:absolute;left:8011;top:926;width:20;height:2" coordorigin="8011,926" coordsize="20,2">
              <v:shape style="position:absolute;left:8011;top:926;width:20;height:2" coordorigin="8011,926" coordsize="20,0" path="m8011,926l8030,926e" filled="false" stroked="true" strokeweight=".48pt" strokecolor="#fefefe">
                <v:path arrowok="t"/>
              </v:shape>
            </v:group>
            <v:group style="position:absolute;left:8030;top:926;width:20;height:2" coordorigin="8030,926" coordsize="20,2">
              <v:shape style="position:absolute;left:8030;top:926;width:20;height:2" coordorigin="8030,926" coordsize="20,0" path="m8030,926l8050,926e" filled="false" stroked="true" strokeweight=".48pt" strokecolor="#fefefe">
                <v:path arrowok="t"/>
              </v:shape>
            </v:group>
            <v:group style="position:absolute;left:8050;top:926;width:20;height:2" coordorigin="8050,926" coordsize="20,2">
              <v:shape style="position:absolute;left:8050;top:926;width:20;height:2" coordorigin="8050,926" coordsize="20,0" path="m8050,926l8069,926e" filled="false" stroked="true" strokeweight=".48pt" strokecolor="#fefefe">
                <v:path arrowok="t"/>
              </v:shape>
            </v:group>
            <v:group style="position:absolute;left:8069;top:926;width:20;height:2" coordorigin="8069,926" coordsize="20,2">
              <v:shape style="position:absolute;left:8069;top:926;width:20;height:2" coordorigin="8069,926" coordsize="20,0" path="m8069,926l8088,926e" filled="false" stroked="true" strokeweight=".48pt" strokecolor="#fefefe">
                <v:path arrowok="t"/>
              </v:shape>
            </v:group>
            <v:group style="position:absolute;left:8088;top:926;width:20;height:2" coordorigin="8088,926" coordsize="20,2">
              <v:shape style="position:absolute;left:8088;top:926;width:20;height:2" coordorigin="8088,926" coordsize="20,0" path="m8088,926l8107,926e" filled="false" stroked="true" strokeweight=".48pt" strokecolor="#fefefe">
                <v:path arrowok="t"/>
              </v:shape>
            </v:group>
            <v:group style="position:absolute;left:8107;top:926;width:20;height:2" coordorigin="8107,926" coordsize="20,2">
              <v:shape style="position:absolute;left:8107;top:926;width:20;height:2" coordorigin="8107,926" coordsize="20,0" path="m8107,926l8126,926e" filled="false" stroked="true" strokeweight=".48pt" strokecolor="#fefefe">
                <v:path arrowok="t"/>
              </v:shape>
            </v:group>
            <v:group style="position:absolute;left:8126;top:926;width:20;height:2" coordorigin="8126,926" coordsize="20,2">
              <v:shape style="position:absolute;left:8126;top:926;width:20;height:2" coordorigin="8126,926" coordsize="20,0" path="m8126,926l8146,926e" filled="false" stroked="true" strokeweight=".48pt" strokecolor="#fefefe">
                <v:path arrowok="t"/>
              </v:shape>
            </v:group>
            <v:group style="position:absolute;left:8146;top:926;width:20;height:2" coordorigin="8146,926" coordsize="20,2">
              <v:shape style="position:absolute;left:8146;top:926;width:20;height:2" coordorigin="8146,926" coordsize="20,0" path="m8146,926l8165,926e" filled="false" stroked="true" strokeweight=".48pt" strokecolor="#fefefe">
                <v:path arrowok="t"/>
              </v:shape>
            </v:group>
            <v:group style="position:absolute;left:8165;top:926;width:20;height:2" coordorigin="8165,926" coordsize="20,2">
              <v:shape style="position:absolute;left:8165;top:926;width:20;height:2" coordorigin="8165,926" coordsize="20,0" path="m8165,926l8184,926e" filled="false" stroked="true" strokeweight=".48pt" strokecolor="#fefefe">
                <v:path arrowok="t"/>
              </v:shape>
            </v:group>
            <v:group style="position:absolute;left:8184;top:926;width:20;height:2" coordorigin="8184,926" coordsize="20,2">
              <v:shape style="position:absolute;left:8184;top:926;width:20;height:2" coordorigin="8184,926" coordsize="20,0" path="m8184,926l8203,926e" filled="false" stroked="true" strokeweight=".48pt" strokecolor="#fefefe">
                <v:path arrowok="t"/>
              </v:shape>
            </v:group>
            <v:group style="position:absolute;left:8203;top:926;width:20;height:2" coordorigin="8203,926" coordsize="20,2">
              <v:shape style="position:absolute;left:8203;top:926;width:20;height:2" coordorigin="8203,926" coordsize="20,0" path="m8203,926l8222,926e" filled="false" stroked="true" strokeweight=".48pt" strokecolor="#fefefe">
                <v:path arrowok="t"/>
              </v:shape>
            </v:group>
            <v:group style="position:absolute;left:8222;top:926;width:20;height:2" coordorigin="8222,926" coordsize="20,2">
              <v:shape style="position:absolute;left:8222;top:926;width:20;height:2" coordorigin="8222,926" coordsize="20,0" path="m8222,926l8242,926e" filled="false" stroked="true" strokeweight=".48pt" strokecolor="#fefefe">
                <v:path arrowok="t"/>
              </v:shape>
            </v:group>
            <v:group style="position:absolute;left:8242;top:926;width:20;height:2" coordorigin="8242,926" coordsize="20,2">
              <v:shape style="position:absolute;left:8242;top:926;width:20;height:2" coordorigin="8242,926" coordsize="20,0" path="m8242,926l8261,926e" filled="false" stroked="true" strokeweight=".48pt" strokecolor="#fefefe">
                <v:path arrowok="t"/>
              </v:shape>
            </v:group>
            <v:group style="position:absolute;left:8261;top:926;width:20;height:2" coordorigin="8261,926" coordsize="20,2">
              <v:shape style="position:absolute;left:8261;top:926;width:20;height:2" coordorigin="8261,926" coordsize="20,0" path="m8261,926l8280,926e" filled="false" stroked="true" strokeweight=".48pt" strokecolor="#fefefe">
                <v:path arrowok="t"/>
              </v:shape>
            </v:group>
            <v:group style="position:absolute;left:8280;top:926;width:20;height:2" coordorigin="8280,926" coordsize="20,2">
              <v:shape style="position:absolute;left:8280;top:926;width:20;height:2" coordorigin="8280,926" coordsize="20,0" path="m8280,926l8299,926e" filled="false" stroked="true" strokeweight=".48pt" strokecolor="#fefefe">
                <v:path arrowok="t"/>
              </v:shape>
            </v:group>
            <v:group style="position:absolute;left:8299;top:926;width:20;height:2" coordorigin="8299,926" coordsize="20,2">
              <v:shape style="position:absolute;left:8299;top:926;width:20;height:2" coordorigin="8299,926" coordsize="20,0" path="m8299,926l8318,926e" filled="false" stroked="true" strokeweight=".48pt" strokecolor="#fefefe">
                <v:path arrowok="t"/>
              </v:shape>
            </v:group>
            <v:group style="position:absolute;left:8318;top:926;width:20;height:2" coordorigin="8318,926" coordsize="20,2">
              <v:shape style="position:absolute;left:8318;top:926;width:20;height:2" coordorigin="8318,926" coordsize="20,0" path="m8318,926l8338,926e" filled="false" stroked="true" strokeweight=".48pt" strokecolor="#fefefe">
                <v:path arrowok="t"/>
              </v:shape>
            </v:group>
            <v:group style="position:absolute;left:8338;top:926;width:20;height:2" coordorigin="8338,926" coordsize="20,2">
              <v:shape style="position:absolute;left:8338;top:926;width:20;height:2" coordorigin="8338,926" coordsize="20,0" path="m8338,926l8357,926e" filled="false" stroked="true" strokeweight=".48pt" strokecolor="#fefefe">
                <v:path arrowok="t"/>
              </v:shape>
            </v:group>
            <v:group style="position:absolute;left:8357;top:926;width:20;height:2" coordorigin="8357,926" coordsize="20,2">
              <v:shape style="position:absolute;left:8357;top:926;width:20;height:2" coordorigin="8357,926" coordsize="20,0" path="m8357,926l8376,926e" filled="false" stroked="true" strokeweight=".48pt" strokecolor="#fefefe">
                <v:path arrowok="t"/>
              </v:shape>
            </v:group>
            <v:group style="position:absolute;left:8376;top:926;width:20;height:2" coordorigin="8376,926" coordsize="20,2">
              <v:shape style="position:absolute;left:8376;top:926;width:20;height:2" coordorigin="8376,926" coordsize="20,0" path="m8376,926l8395,926e" filled="false" stroked="true" strokeweight=".48pt" strokecolor="#fefefe">
                <v:path arrowok="t"/>
              </v:shape>
            </v:group>
            <v:group style="position:absolute;left:8395;top:926;width:20;height:2" coordorigin="8395,926" coordsize="20,2">
              <v:shape style="position:absolute;left:8395;top:926;width:20;height:2" coordorigin="8395,926" coordsize="20,0" path="m8395,926l8414,926e" filled="false" stroked="true" strokeweight=".48pt" strokecolor="#fefefe">
                <v:path arrowok="t"/>
              </v:shape>
            </v:group>
            <v:group style="position:absolute;left:8414;top:926;width:20;height:2" coordorigin="8414,926" coordsize="20,2">
              <v:shape style="position:absolute;left:8414;top:926;width:20;height:2" coordorigin="8414,926" coordsize="20,0" path="m8414,926l8434,926e" filled="false" stroked="true" strokeweight=".48pt" strokecolor="#fefefe">
                <v:path arrowok="t"/>
              </v:shape>
            </v:group>
            <v:group style="position:absolute;left:8434;top:926;width:20;height:2" coordorigin="8434,926" coordsize="20,2">
              <v:shape style="position:absolute;left:8434;top:926;width:20;height:2" coordorigin="8434,926" coordsize="20,0" path="m8434,926l8453,926e" filled="false" stroked="true" strokeweight=".48pt" strokecolor="#fefefe">
                <v:path arrowok="t"/>
              </v:shape>
            </v:group>
            <v:group style="position:absolute;left:8453;top:926;width:20;height:2" coordorigin="8453,926" coordsize="20,2">
              <v:shape style="position:absolute;left:8453;top:926;width:20;height:2" coordorigin="8453,926" coordsize="20,0" path="m8453,926l8472,926e" filled="false" stroked="true" strokeweight=".48pt" strokecolor="#fefefe">
                <v:path arrowok="t"/>
              </v:shape>
            </v:group>
            <v:group style="position:absolute;left:8472;top:926;width:20;height:2" coordorigin="8472,926" coordsize="20,2">
              <v:shape style="position:absolute;left:8472;top:926;width:20;height:2" coordorigin="8472,926" coordsize="20,0" path="m8472,926l8491,926e" filled="false" stroked="true" strokeweight=".48pt" strokecolor="#fefefe">
                <v:path arrowok="t"/>
              </v:shape>
            </v:group>
            <v:group style="position:absolute;left:8491;top:926;width:20;height:2" coordorigin="8491,926" coordsize="20,2">
              <v:shape style="position:absolute;left:8491;top:926;width:20;height:2" coordorigin="8491,926" coordsize="20,0" path="m8491,926l8510,926e" filled="false" stroked="true" strokeweight=".48pt" strokecolor="#fefefe">
                <v:path arrowok="t"/>
              </v:shape>
            </v:group>
            <v:group style="position:absolute;left:8510;top:926;width:20;height:2" coordorigin="8510,926" coordsize="20,2">
              <v:shape style="position:absolute;left:8510;top:926;width:20;height:2" coordorigin="8510,926" coordsize="20,0" path="m8510,926l8530,926e" filled="false" stroked="true" strokeweight=".48pt" strokecolor="#fefefe">
                <v:path arrowok="t"/>
              </v:shape>
            </v:group>
            <v:group style="position:absolute;left:8530;top:926;width:20;height:2" coordorigin="8530,926" coordsize="20,2">
              <v:shape style="position:absolute;left:8530;top:926;width:20;height:2" coordorigin="8530,926" coordsize="20,0" path="m8530,926l8549,926e" filled="false" stroked="true" strokeweight=".48pt" strokecolor="#fefefe">
                <v:path arrowok="t"/>
              </v:shape>
            </v:group>
            <v:group style="position:absolute;left:8549;top:926;width:20;height:2" coordorigin="8549,926" coordsize="20,2">
              <v:shape style="position:absolute;left:8549;top:926;width:20;height:2" coordorigin="8549,926" coordsize="20,0" path="m8549,926l8568,926e" filled="false" stroked="true" strokeweight=".48pt" strokecolor="#fefefe">
                <v:path arrowok="t"/>
              </v:shape>
            </v:group>
            <v:group style="position:absolute;left:8568;top:926;width:20;height:2" coordorigin="8568,926" coordsize="20,2">
              <v:shape style="position:absolute;left:8568;top:926;width:20;height:2" coordorigin="8568,926" coordsize="20,0" path="m8568,926l8587,926e" filled="false" stroked="true" strokeweight=".48pt" strokecolor="#fefefe">
                <v:path arrowok="t"/>
              </v:shape>
            </v:group>
            <v:group style="position:absolute;left:8587;top:926;width:20;height:2" coordorigin="8587,926" coordsize="20,2">
              <v:shape style="position:absolute;left:8587;top:926;width:20;height:2" coordorigin="8587,926" coordsize="20,0" path="m8587,926l8606,926e" filled="false" stroked="true" strokeweight=".48pt" strokecolor="#fefefe">
                <v:path arrowok="t"/>
              </v:shape>
            </v:group>
            <v:group style="position:absolute;left:8606;top:926;width:20;height:2" coordorigin="8606,926" coordsize="20,2">
              <v:shape style="position:absolute;left:8606;top:926;width:20;height:2" coordorigin="8606,926" coordsize="20,0" path="m8606,926l8626,926e" filled="false" stroked="true" strokeweight=".48pt" strokecolor="#fefefe">
                <v:path arrowok="t"/>
              </v:shape>
            </v:group>
            <v:group style="position:absolute;left:8626;top:926;width:20;height:2" coordorigin="8626,926" coordsize="20,2">
              <v:shape style="position:absolute;left:8626;top:926;width:20;height:2" coordorigin="8626,926" coordsize="20,0" path="m8626,926l8645,926e" filled="false" stroked="true" strokeweight=".48pt" strokecolor="#fefefe">
                <v:path arrowok="t"/>
              </v:shape>
            </v:group>
            <v:group style="position:absolute;left:8645;top:926;width:20;height:2" coordorigin="8645,926" coordsize="20,2">
              <v:shape style="position:absolute;left:8645;top:926;width:20;height:2" coordorigin="8645,926" coordsize="20,0" path="m8645,926l8664,926e" filled="false" stroked="true" strokeweight=".48pt" strokecolor="#fefefe">
                <v:path arrowok="t"/>
              </v:shape>
            </v:group>
            <v:group style="position:absolute;left:8664;top:926;width:20;height:2" coordorigin="8664,926" coordsize="20,2">
              <v:shape style="position:absolute;left:8664;top:926;width:20;height:2" coordorigin="8664,926" coordsize="20,0" path="m8664,926l8683,926e" filled="false" stroked="true" strokeweight=".48pt" strokecolor="#fefefe">
                <v:path arrowok="t"/>
              </v:shape>
            </v:group>
            <v:group style="position:absolute;left:8683;top:926;width:20;height:2" coordorigin="8683,926" coordsize="20,2">
              <v:shape style="position:absolute;left:8683;top:926;width:20;height:2" coordorigin="8683,926" coordsize="20,0" path="m8683,926l8702,926e" filled="false" stroked="true" strokeweight=".48pt" strokecolor="#fefefe">
                <v:path arrowok="t"/>
              </v:shape>
            </v:group>
            <v:group style="position:absolute;left:8702;top:926;width:20;height:2" coordorigin="8702,926" coordsize="20,2">
              <v:shape style="position:absolute;left:8702;top:926;width:20;height:2" coordorigin="8702,926" coordsize="20,0" path="m8702,926l8722,926e" filled="false" stroked="true" strokeweight=".48pt" strokecolor="#fefefe">
                <v:path arrowok="t"/>
              </v:shape>
            </v:group>
            <v:group style="position:absolute;left:8722;top:926;width:20;height:2" coordorigin="8722,926" coordsize="20,2">
              <v:shape style="position:absolute;left:8722;top:926;width:20;height:2" coordorigin="8722,926" coordsize="20,0" path="m8722,926l8741,926e" filled="false" stroked="true" strokeweight=".48pt" strokecolor="#fefefe">
                <v:path arrowok="t"/>
              </v:shape>
            </v:group>
            <v:group style="position:absolute;left:8741;top:926;width:20;height:2" coordorigin="8741,926" coordsize="20,2">
              <v:shape style="position:absolute;left:8741;top:926;width:20;height:2" coordorigin="8741,926" coordsize="20,0" path="m8741,926l8760,926e" filled="false" stroked="true" strokeweight=".48pt" strokecolor="#fefefe">
                <v:path arrowok="t"/>
              </v:shape>
            </v:group>
            <v:group style="position:absolute;left:8760;top:926;width:20;height:2" coordorigin="8760,926" coordsize="20,2">
              <v:shape style="position:absolute;left:8760;top:926;width:20;height:2" coordorigin="8760,926" coordsize="20,0" path="m8760,926l8779,926e" filled="false" stroked="true" strokeweight=".48pt" strokecolor="#fefefe">
                <v:path arrowok="t"/>
              </v:shape>
            </v:group>
            <v:group style="position:absolute;left:8779;top:926;width:20;height:2" coordorigin="8779,926" coordsize="20,2">
              <v:shape style="position:absolute;left:8779;top:926;width:20;height:2" coordorigin="8779,926" coordsize="20,0" path="m8779,926l8798,926e" filled="false" stroked="true" strokeweight=".48pt" strokecolor="#fefefe">
                <v:path arrowok="t"/>
              </v:shape>
            </v:group>
            <v:group style="position:absolute;left:8798;top:926;width:20;height:2" coordorigin="8798,926" coordsize="20,2">
              <v:shape style="position:absolute;left:8798;top:926;width:20;height:2" coordorigin="8798,926" coordsize="20,0" path="m8798,926l8818,926e" filled="false" stroked="true" strokeweight=".48pt" strokecolor="#fefefe">
                <v:path arrowok="t"/>
              </v:shape>
            </v:group>
            <v:group style="position:absolute;left:8818;top:926;width:20;height:2" coordorigin="8818,926" coordsize="20,2">
              <v:shape style="position:absolute;left:8818;top:926;width:20;height:2" coordorigin="8818,926" coordsize="20,0" path="m8818,926l8837,926e" filled="false" stroked="true" strokeweight=".48pt" strokecolor="#fefefe">
                <v:path arrowok="t"/>
              </v:shape>
            </v:group>
            <v:group style="position:absolute;left:8837;top:926;width:20;height:2" coordorigin="8837,926" coordsize="20,2">
              <v:shape style="position:absolute;left:8837;top:926;width:20;height:2" coordorigin="8837,926" coordsize="20,0" path="m8837,926l8856,926e" filled="false" stroked="true" strokeweight=".48pt" strokecolor="#fefefe">
                <v:path arrowok="t"/>
              </v:shape>
            </v:group>
            <v:group style="position:absolute;left:8856;top:926;width:20;height:2" coordorigin="8856,926" coordsize="20,2">
              <v:shape style="position:absolute;left:8856;top:926;width:20;height:2" coordorigin="8856,926" coordsize="20,0" path="m8856,926l8875,926e" filled="false" stroked="true" strokeweight=".48pt" strokecolor="#fefefe">
                <v:path arrowok="t"/>
              </v:shape>
            </v:group>
            <v:group style="position:absolute;left:8875;top:926;width:20;height:2" coordorigin="8875,926" coordsize="20,2">
              <v:shape style="position:absolute;left:8875;top:926;width:20;height:2" coordorigin="8875,926" coordsize="20,0" path="m8875,926l8894,926e" filled="false" stroked="true" strokeweight=".48pt" strokecolor="#fefefe">
                <v:path arrowok="t"/>
              </v:shape>
            </v:group>
            <v:group style="position:absolute;left:8894;top:926;width:20;height:2" coordorigin="8894,926" coordsize="20,2">
              <v:shape style="position:absolute;left:8894;top:926;width:20;height:2" coordorigin="8894,926" coordsize="20,0" path="m8894,926l8914,926e" filled="false" stroked="true" strokeweight=".48pt" strokecolor="#fefefe">
                <v:path arrowok="t"/>
              </v:shape>
            </v:group>
            <v:group style="position:absolute;left:8914;top:926;width:20;height:2" coordorigin="8914,926" coordsize="20,2">
              <v:shape style="position:absolute;left:8914;top:926;width:20;height:2" coordorigin="8914,926" coordsize="20,0" path="m8914,926l8933,926e" filled="false" stroked="true" strokeweight=".48pt" strokecolor="#fefefe">
                <v:path arrowok="t"/>
              </v:shape>
            </v:group>
            <v:group style="position:absolute;left:8933;top:926;width:20;height:2" coordorigin="8933,926" coordsize="20,2">
              <v:shape style="position:absolute;left:8933;top:926;width:20;height:2" coordorigin="8933,926" coordsize="20,0" path="m8933,926l8952,926e" filled="false" stroked="true" strokeweight=".48pt" strokecolor="#fefefe">
                <v:path arrowok="t"/>
              </v:shape>
            </v:group>
            <v:group style="position:absolute;left:8952;top:926;width:20;height:2" coordorigin="8952,926" coordsize="20,2">
              <v:shape style="position:absolute;left:8952;top:926;width:20;height:2" coordorigin="8952,926" coordsize="20,0" path="m8952,926l8971,926e" filled="false" stroked="true" strokeweight=".48pt" strokecolor="#fefefe">
                <v:path arrowok="t"/>
              </v:shape>
            </v:group>
            <v:group style="position:absolute;left:8971;top:926;width:20;height:2" coordorigin="8971,926" coordsize="20,2">
              <v:shape style="position:absolute;left:8971;top:926;width:20;height:2" coordorigin="8971,926" coordsize="20,0" path="m8971,926l8990,926e" filled="false" stroked="true" strokeweight=".48pt" strokecolor="#fefefe">
                <v:path arrowok="t"/>
              </v:shape>
            </v:group>
            <v:group style="position:absolute;left:8990;top:926;width:20;height:2" coordorigin="8990,926" coordsize="20,2">
              <v:shape style="position:absolute;left:8990;top:926;width:20;height:2" coordorigin="8990,926" coordsize="20,0" path="m8990,926l9010,926e" filled="false" stroked="true" strokeweight=".48pt" strokecolor="#fefefe">
                <v:path arrowok="t"/>
              </v:shape>
            </v:group>
            <v:group style="position:absolute;left:9010;top:926;width:20;height:2" coordorigin="9010,926" coordsize="20,2">
              <v:shape style="position:absolute;left:9010;top:926;width:20;height:2" coordorigin="9010,926" coordsize="20,0" path="m9010,926l9029,926e" filled="false" stroked="true" strokeweight=".48pt" strokecolor="#fefefe">
                <v:path arrowok="t"/>
              </v:shape>
            </v:group>
            <v:group style="position:absolute;left:9029;top:926;width:20;height:2" coordorigin="9029,926" coordsize="20,2">
              <v:shape style="position:absolute;left:9029;top:926;width:20;height:2" coordorigin="9029,926" coordsize="20,0" path="m9029,926l9048,926e" filled="false" stroked="true" strokeweight=".48pt" strokecolor="#fefefe">
                <v:path arrowok="t"/>
              </v:shape>
            </v:group>
            <v:group style="position:absolute;left:9048;top:926;width:20;height:2" coordorigin="9048,926" coordsize="20,2">
              <v:shape style="position:absolute;left:9048;top:926;width:20;height:2" coordorigin="9048,926" coordsize="20,0" path="m9048,926l9067,926e" filled="false" stroked="true" strokeweight=".48pt" strokecolor="#fefefe">
                <v:path arrowok="t"/>
              </v:shape>
            </v:group>
            <v:group style="position:absolute;left:9067;top:926;width:20;height:2" coordorigin="9067,926" coordsize="20,2">
              <v:shape style="position:absolute;left:9067;top:926;width:20;height:2" coordorigin="9067,926" coordsize="20,0" path="m9067,926l9086,926e" filled="false" stroked="true" strokeweight=".48pt" strokecolor="#fefefe">
                <v:path arrowok="t"/>
              </v:shape>
            </v:group>
            <v:group style="position:absolute;left:9086;top:926;width:20;height:2" coordorigin="9086,926" coordsize="20,2">
              <v:shape style="position:absolute;left:9086;top:926;width:20;height:2" coordorigin="9086,926" coordsize="20,0" path="m9086,926l9106,926e" filled="false" stroked="true" strokeweight=".48pt" strokecolor="#fefefe">
                <v:path arrowok="t"/>
              </v:shape>
            </v:group>
            <v:group style="position:absolute;left:9106;top:926;width:20;height:2" coordorigin="9106,926" coordsize="20,2">
              <v:shape style="position:absolute;left:9106;top:926;width:20;height:2" coordorigin="9106,926" coordsize="20,0" path="m9106,926l9125,926e" filled="false" stroked="true" strokeweight=".48pt" strokecolor="#fefefe">
                <v:path arrowok="t"/>
              </v:shape>
            </v:group>
            <v:group style="position:absolute;left:9125;top:926;width:20;height:2" coordorigin="9125,926" coordsize="20,2">
              <v:shape style="position:absolute;left:9125;top:926;width:20;height:2" coordorigin="9125,926" coordsize="20,0" path="m9125,926l9144,926e" filled="false" stroked="true" strokeweight=".48pt" strokecolor="#fefefe">
                <v:path arrowok="t"/>
              </v:shape>
            </v:group>
            <v:group style="position:absolute;left:9144;top:926;width:20;height:2" coordorigin="9144,926" coordsize="20,2">
              <v:shape style="position:absolute;left:9144;top:926;width:20;height:2" coordorigin="9144,926" coordsize="20,0" path="m9144,926l9163,926e" filled="false" stroked="true" strokeweight=".48pt" strokecolor="#fefefe">
                <v:path arrowok="t"/>
              </v:shape>
            </v:group>
            <v:group style="position:absolute;left:9163;top:926;width:20;height:2" coordorigin="9163,926" coordsize="20,2">
              <v:shape style="position:absolute;left:9163;top:926;width:20;height:2" coordorigin="9163,926" coordsize="20,0" path="m9163,926l9182,926e" filled="false" stroked="true" strokeweight=".48pt" strokecolor="#fefefe">
                <v:path arrowok="t"/>
              </v:shape>
            </v:group>
            <v:group style="position:absolute;left:9182;top:926;width:20;height:2" coordorigin="9182,926" coordsize="20,2">
              <v:shape style="position:absolute;left:9182;top:926;width:20;height:2" coordorigin="9182,926" coordsize="20,0" path="m9182,926l9202,926e" filled="false" stroked="true" strokeweight=".48pt" strokecolor="#fefefe">
                <v:path arrowok="t"/>
              </v:shape>
            </v:group>
            <v:group style="position:absolute;left:9202;top:926;width:20;height:2" coordorigin="9202,926" coordsize="20,2">
              <v:shape style="position:absolute;left:9202;top:926;width:20;height:2" coordorigin="9202,926" coordsize="20,0" path="m9202,926l9221,926e" filled="false" stroked="true" strokeweight=".48pt" strokecolor="#fefefe">
                <v:path arrowok="t"/>
              </v:shape>
            </v:group>
            <v:group style="position:absolute;left:9221;top:926;width:20;height:2" coordorigin="9221,926" coordsize="20,2">
              <v:shape style="position:absolute;left:9221;top:926;width:20;height:2" coordorigin="9221,926" coordsize="20,0" path="m9221,926l9240,926e" filled="false" stroked="true" strokeweight=".48pt" strokecolor="#fefefe">
                <v:path arrowok="t"/>
              </v:shape>
            </v:group>
            <v:group style="position:absolute;left:9240;top:926;width:20;height:2" coordorigin="9240,926" coordsize="20,2">
              <v:shape style="position:absolute;left:9240;top:926;width:20;height:2" coordorigin="9240,926" coordsize="20,0" path="m9240,926l9259,926e" filled="false" stroked="true" strokeweight=".48pt" strokecolor="#fefefe">
                <v:path arrowok="t"/>
              </v:shape>
            </v:group>
            <v:group style="position:absolute;left:9259;top:926;width:20;height:2" coordorigin="9259,926" coordsize="20,2">
              <v:shape style="position:absolute;left:9259;top:926;width:20;height:2" coordorigin="9259,926" coordsize="20,0" path="m9259,926l9278,926e" filled="false" stroked="true" strokeweight=".48pt" strokecolor="#fefefe">
                <v:path arrowok="t"/>
              </v:shape>
            </v:group>
            <v:group style="position:absolute;left:9278;top:926;width:20;height:2" coordorigin="9278,926" coordsize="20,2">
              <v:shape style="position:absolute;left:9278;top:926;width:20;height:2" coordorigin="9278,926" coordsize="20,0" path="m9278,926l9298,926e" filled="false" stroked="true" strokeweight=".48pt" strokecolor="#fefefe">
                <v:path arrowok="t"/>
              </v:shape>
            </v:group>
            <v:group style="position:absolute;left:9298;top:926;width:20;height:2" coordorigin="9298,926" coordsize="20,2">
              <v:shape style="position:absolute;left:9298;top:926;width:20;height:2" coordorigin="9298,926" coordsize="20,0" path="m9298,926l9317,926e" filled="false" stroked="true" strokeweight=".48pt" strokecolor="#fefefe">
                <v:path arrowok="t"/>
              </v:shape>
            </v:group>
            <v:group style="position:absolute;left:9317;top:926;width:20;height:2" coordorigin="9317,926" coordsize="20,2">
              <v:shape style="position:absolute;left:9317;top:926;width:20;height:2" coordorigin="9317,926" coordsize="20,0" path="m9317,926l9336,926e" filled="false" stroked="true" strokeweight=".48pt" strokecolor="#fefefe">
                <v:path arrowok="t"/>
              </v:shape>
            </v:group>
            <v:group style="position:absolute;left:9336;top:926;width:20;height:2" coordorigin="9336,926" coordsize="20,2">
              <v:shape style="position:absolute;left:9336;top:926;width:20;height:2" coordorigin="9336,926" coordsize="20,0" path="m9336,926l9355,926e" filled="false" stroked="true" strokeweight=".48pt" strokecolor="#fefefe">
                <v:path arrowok="t"/>
              </v:shape>
            </v:group>
            <v:group style="position:absolute;left:9355;top:926;width:20;height:2" coordorigin="9355,926" coordsize="20,2">
              <v:shape style="position:absolute;left:9355;top:926;width:20;height:2" coordorigin="9355,926" coordsize="20,0" path="m9355,926l9374,926e" filled="false" stroked="true" strokeweight=".48pt" strokecolor="#fefefe">
                <v:path arrowok="t"/>
              </v:shape>
            </v:group>
            <v:group style="position:absolute;left:9374;top:926;width:20;height:2" coordorigin="9374,926" coordsize="20,2">
              <v:shape style="position:absolute;left:9374;top:926;width:20;height:2" coordorigin="9374,926" coordsize="20,0" path="m9374,926l9394,926e" filled="false" stroked="true" strokeweight=".48pt" strokecolor="#fefefe">
                <v:path arrowok="t"/>
              </v:shape>
            </v:group>
            <v:group style="position:absolute;left:29;top:1378;width:20;height:2" coordorigin="29,1378" coordsize="20,2">
              <v:shape style="position:absolute;left:29;top:1378;width:20;height:2" coordorigin="29,1378" coordsize="20,0" path="m29,1378l48,1378e" filled="false" stroked="true" strokeweight=".48pt" strokecolor="#fefefe">
                <v:path arrowok="t"/>
              </v:shape>
            </v:group>
            <v:group style="position:absolute;left:48;top:1378;width:20;height:2" coordorigin="48,1378" coordsize="20,2">
              <v:shape style="position:absolute;left:48;top:1378;width:20;height:2" coordorigin="48,1378" coordsize="20,0" path="m48,1378l67,1378e" filled="false" stroked="true" strokeweight=".48pt" strokecolor="#fefefe">
                <v:path arrowok="t"/>
              </v:shape>
            </v:group>
            <v:group style="position:absolute;left:67;top:1378;width:20;height:2" coordorigin="67,1378" coordsize="20,2">
              <v:shape style="position:absolute;left:67;top:1378;width:20;height:2" coordorigin="67,1378" coordsize="20,0" path="m67,1378l86,1378e" filled="false" stroked="true" strokeweight=".48pt" strokecolor="#fefefe">
                <v:path arrowok="t"/>
              </v:shape>
            </v:group>
            <v:group style="position:absolute;left:86;top:1378;width:20;height:2" coordorigin="86,1378" coordsize="20,2">
              <v:shape style="position:absolute;left:86;top:1378;width:20;height:2" coordorigin="86,1378" coordsize="20,0" path="m86,1378l106,1378e" filled="false" stroked="true" strokeweight=".48pt" strokecolor="#fefefe">
                <v:path arrowok="t"/>
              </v:shape>
            </v:group>
            <v:group style="position:absolute;left:106;top:1378;width:20;height:2" coordorigin="106,1378" coordsize="20,2">
              <v:shape style="position:absolute;left:106;top:1378;width:20;height:2" coordorigin="106,1378" coordsize="20,0" path="m106,1378l125,1378e" filled="false" stroked="true" strokeweight=".48pt" strokecolor="#fefefe">
                <v:path arrowok="t"/>
              </v:shape>
            </v:group>
            <v:group style="position:absolute;left:125;top:1378;width:20;height:2" coordorigin="125,1378" coordsize="20,2">
              <v:shape style="position:absolute;left:125;top:1378;width:20;height:2" coordorigin="125,1378" coordsize="20,0" path="m125,1378l144,1378e" filled="false" stroked="true" strokeweight=".48pt" strokecolor="#fefefe">
                <v:path arrowok="t"/>
              </v:shape>
            </v:group>
            <v:group style="position:absolute;left:144;top:1378;width:20;height:2" coordorigin="144,1378" coordsize="20,2">
              <v:shape style="position:absolute;left:144;top:1378;width:20;height:2" coordorigin="144,1378" coordsize="20,0" path="m144,1378l163,1378e" filled="false" stroked="true" strokeweight=".48pt" strokecolor="#fefefe">
                <v:path arrowok="t"/>
              </v:shape>
            </v:group>
            <v:group style="position:absolute;left:163;top:1378;width:20;height:2" coordorigin="163,1378" coordsize="20,2">
              <v:shape style="position:absolute;left:163;top:1378;width:20;height:2" coordorigin="163,1378" coordsize="20,0" path="m163,1378l182,1378e" filled="false" stroked="true" strokeweight=".48pt" strokecolor="#fefefe">
                <v:path arrowok="t"/>
              </v:shape>
            </v:group>
            <v:group style="position:absolute;left:182;top:1378;width:20;height:2" coordorigin="182,1378" coordsize="20,2">
              <v:shape style="position:absolute;left:182;top:1378;width:20;height:2" coordorigin="182,1378" coordsize="20,0" path="m182,1378l202,1378e" filled="false" stroked="true" strokeweight=".48pt" strokecolor="#fefefe">
                <v:path arrowok="t"/>
              </v:shape>
            </v:group>
            <v:group style="position:absolute;left:202;top:1378;width:20;height:2" coordorigin="202,1378" coordsize="20,2">
              <v:shape style="position:absolute;left:202;top:1378;width:20;height:2" coordorigin="202,1378" coordsize="20,0" path="m202,1378l221,1378e" filled="false" stroked="true" strokeweight=".48pt" strokecolor="#fefefe">
                <v:path arrowok="t"/>
              </v:shape>
            </v:group>
            <v:group style="position:absolute;left:221;top:1378;width:20;height:2" coordorigin="221,1378" coordsize="20,2">
              <v:shape style="position:absolute;left:221;top:1378;width:20;height:2" coordorigin="221,1378" coordsize="20,0" path="m221,1378l240,1378e" filled="false" stroked="true" strokeweight=".48pt" strokecolor="#fefefe">
                <v:path arrowok="t"/>
              </v:shape>
            </v:group>
            <v:group style="position:absolute;left:240;top:1378;width:20;height:2" coordorigin="240,1378" coordsize="20,2">
              <v:shape style="position:absolute;left:240;top:1378;width:20;height:2" coordorigin="240,1378" coordsize="20,0" path="m240,1378l259,1378e" filled="false" stroked="true" strokeweight=".48pt" strokecolor="#fefefe">
                <v:path arrowok="t"/>
              </v:shape>
            </v:group>
            <v:group style="position:absolute;left:259;top:1378;width:20;height:2" coordorigin="259,1378" coordsize="20,2">
              <v:shape style="position:absolute;left:259;top:1378;width:20;height:2" coordorigin="259,1378" coordsize="20,0" path="m259,1378l278,1378e" filled="false" stroked="true" strokeweight=".48pt" strokecolor="#fefefe">
                <v:path arrowok="t"/>
              </v:shape>
            </v:group>
            <v:group style="position:absolute;left:278;top:1378;width:20;height:2" coordorigin="278,1378" coordsize="20,2">
              <v:shape style="position:absolute;left:278;top:1378;width:20;height:2" coordorigin="278,1378" coordsize="20,0" path="m278,1378l298,1378e" filled="false" stroked="true" strokeweight=".48pt" strokecolor="#fefefe">
                <v:path arrowok="t"/>
              </v:shape>
            </v:group>
            <v:group style="position:absolute;left:298;top:1378;width:20;height:2" coordorigin="298,1378" coordsize="20,2">
              <v:shape style="position:absolute;left:298;top:1378;width:20;height:2" coordorigin="298,1378" coordsize="20,0" path="m298,1378l317,1378e" filled="false" stroked="true" strokeweight=".48pt" strokecolor="#fefefe">
                <v:path arrowok="t"/>
              </v:shape>
            </v:group>
            <v:group style="position:absolute;left:317;top:1378;width:20;height:2" coordorigin="317,1378" coordsize="20,2">
              <v:shape style="position:absolute;left:317;top:1378;width:20;height:2" coordorigin="317,1378" coordsize="20,0" path="m317,1378l336,1378e" filled="false" stroked="true" strokeweight=".48pt" strokecolor="#fefefe">
                <v:path arrowok="t"/>
              </v:shape>
            </v:group>
            <v:group style="position:absolute;left:336;top:1378;width:20;height:2" coordorigin="336,1378" coordsize="20,2">
              <v:shape style="position:absolute;left:336;top:1378;width:20;height:2" coordorigin="336,1378" coordsize="20,0" path="m336,1378l355,1378e" filled="false" stroked="true" strokeweight=".48pt" strokecolor="#fefefe">
                <v:path arrowok="t"/>
              </v:shape>
            </v:group>
            <v:group style="position:absolute;left:355;top:1378;width:20;height:2" coordorigin="355,1378" coordsize="20,2">
              <v:shape style="position:absolute;left:355;top:1378;width:20;height:2" coordorigin="355,1378" coordsize="20,0" path="m355,1378l374,1378e" filled="false" stroked="true" strokeweight=".48pt" strokecolor="#fefefe">
                <v:path arrowok="t"/>
              </v:shape>
            </v:group>
            <v:group style="position:absolute;left:374;top:1378;width:20;height:2" coordorigin="374,1378" coordsize="20,2">
              <v:shape style="position:absolute;left:374;top:1378;width:20;height:2" coordorigin="374,1378" coordsize="20,0" path="m374,1378l394,1378e" filled="false" stroked="true" strokeweight=".48pt" strokecolor="#fefefe">
                <v:path arrowok="t"/>
              </v:shape>
            </v:group>
            <v:group style="position:absolute;left:394;top:1378;width:20;height:2" coordorigin="394,1378" coordsize="20,2">
              <v:shape style="position:absolute;left:394;top:1378;width:20;height:2" coordorigin="394,1378" coordsize="20,0" path="m394,1378l413,1378e" filled="false" stroked="true" strokeweight=".48pt" strokecolor="#fefefe">
                <v:path arrowok="t"/>
              </v:shape>
            </v:group>
            <v:group style="position:absolute;left:413;top:1378;width:20;height:2" coordorigin="413,1378" coordsize="20,2">
              <v:shape style="position:absolute;left:413;top:1378;width:20;height:2" coordorigin="413,1378" coordsize="20,0" path="m413,1378l432,1378e" filled="false" stroked="true" strokeweight=".48pt" strokecolor="#fefefe">
                <v:path arrowok="t"/>
              </v:shape>
            </v:group>
            <v:group style="position:absolute;left:432;top:1378;width:20;height:2" coordorigin="432,1378" coordsize="20,2">
              <v:shape style="position:absolute;left:432;top:1378;width:20;height:2" coordorigin="432,1378" coordsize="20,0" path="m432,1378l451,1378e" filled="false" stroked="true" strokeweight=".48pt" strokecolor="#fefefe">
                <v:path arrowok="t"/>
              </v:shape>
            </v:group>
            <v:group style="position:absolute;left:451;top:1378;width:20;height:2" coordorigin="451,1378" coordsize="20,2">
              <v:shape style="position:absolute;left:451;top:1378;width:20;height:2" coordorigin="451,1378" coordsize="20,0" path="m451,1378l470,1378e" filled="false" stroked="true" strokeweight=".48pt" strokecolor="#fefefe">
                <v:path arrowok="t"/>
              </v:shape>
            </v:group>
            <v:group style="position:absolute;left:470;top:1378;width:20;height:2" coordorigin="470,1378" coordsize="20,2">
              <v:shape style="position:absolute;left:470;top:1378;width:20;height:2" coordorigin="470,1378" coordsize="20,0" path="m470,1378l490,1378e" filled="false" stroked="true" strokeweight=".48pt" strokecolor="#fefefe">
                <v:path arrowok="t"/>
              </v:shape>
            </v:group>
            <v:group style="position:absolute;left:490;top:1378;width:20;height:2" coordorigin="490,1378" coordsize="20,2">
              <v:shape style="position:absolute;left:490;top:1378;width:20;height:2" coordorigin="490,1378" coordsize="20,0" path="m490,1378l509,1378e" filled="false" stroked="true" strokeweight=".48pt" strokecolor="#fefefe">
                <v:path arrowok="t"/>
              </v:shape>
            </v:group>
            <v:group style="position:absolute;left:509;top:1378;width:20;height:2" coordorigin="509,1378" coordsize="20,2">
              <v:shape style="position:absolute;left:509;top:1378;width:20;height:2" coordorigin="509,1378" coordsize="20,0" path="m509,1378l528,1378e" filled="false" stroked="true" strokeweight=".48pt" strokecolor="#fefefe">
                <v:path arrowok="t"/>
              </v:shape>
            </v:group>
            <v:group style="position:absolute;left:528;top:1378;width:20;height:2" coordorigin="528,1378" coordsize="20,2">
              <v:shape style="position:absolute;left:528;top:1378;width:20;height:2" coordorigin="528,1378" coordsize="20,0" path="m528,1378l547,1378e" filled="false" stroked="true" strokeweight=".48pt" strokecolor="#fefefe">
                <v:path arrowok="t"/>
              </v:shape>
            </v:group>
            <v:group style="position:absolute;left:547;top:1378;width:20;height:2" coordorigin="547,1378" coordsize="20,2">
              <v:shape style="position:absolute;left:547;top:1378;width:20;height:2" coordorigin="547,1378" coordsize="20,0" path="m547,1378l566,1378e" filled="false" stroked="true" strokeweight=".48pt" strokecolor="#fefefe">
                <v:path arrowok="t"/>
              </v:shape>
            </v:group>
            <v:group style="position:absolute;left:566;top:1378;width:20;height:2" coordorigin="566,1378" coordsize="20,2">
              <v:shape style="position:absolute;left:566;top:1378;width:20;height:2" coordorigin="566,1378" coordsize="20,0" path="m566,1378l586,1378e" filled="false" stroked="true" strokeweight=".48pt" strokecolor="#fefefe">
                <v:path arrowok="t"/>
              </v:shape>
            </v:group>
            <v:group style="position:absolute;left:586;top:1378;width:20;height:2" coordorigin="586,1378" coordsize="20,2">
              <v:shape style="position:absolute;left:586;top:1378;width:20;height:2" coordorigin="586,1378" coordsize="20,0" path="m586,1378l605,1378e" filled="false" stroked="true" strokeweight=".48pt" strokecolor="#fefefe">
                <v:path arrowok="t"/>
              </v:shape>
            </v:group>
            <v:group style="position:absolute;left:605;top:1378;width:20;height:2" coordorigin="605,1378" coordsize="20,2">
              <v:shape style="position:absolute;left:605;top:1378;width:20;height:2" coordorigin="605,1378" coordsize="20,0" path="m605,1378l624,1378e" filled="false" stroked="true" strokeweight=".48pt" strokecolor="#fefefe">
                <v:path arrowok="t"/>
              </v:shape>
            </v:group>
            <v:group style="position:absolute;left:624;top:1378;width:20;height:2" coordorigin="624,1378" coordsize="20,2">
              <v:shape style="position:absolute;left:624;top:1378;width:20;height:2" coordorigin="624,1378" coordsize="20,0" path="m624,1378l643,1378e" filled="false" stroked="true" strokeweight=".48pt" strokecolor="#fefefe">
                <v:path arrowok="t"/>
              </v:shape>
            </v:group>
            <v:group style="position:absolute;left:643;top:1378;width:20;height:2" coordorigin="643,1378" coordsize="20,2">
              <v:shape style="position:absolute;left:643;top:1378;width:20;height:2" coordorigin="643,1378" coordsize="20,0" path="m643,1378l662,1378e" filled="false" stroked="true" strokeweight=".48pt" strokecolor="#fefefe">
                <v:path arrowok="t"/>
              </v:shape>
            </v:group>
            <v:group style="position:absolute;left:662;top:1378;width:20;height:2" coordorigin="662,1378" coordsize="20,2">
              <v:shape style="position:absolute;left:662;top:1378;width:20;height:2" coordorigin="662,1378" coordsize="20,0" path="m662,1378l682,1378e" filled="false" stroked="true" strokeweight=".48pt" strokecolor="#fefefe">
                <v:path arrowok="t"/>
              </v:shape>
            </v:group>
            <v:group style="position:absolute;left:682;top:1378;width:20;height:2" coordorigin="682,1378" coordsize="20,2">
              <v:shape style="position:absolute;left:682;top:1378;width:20;height:2" coordorigin="682,1378" coordsize="20,0" path="m682,1378l701,1378e" filled="false" stroked="true" strokeweight=".48pt" strokecolor="#fefefe">
                <v:path arrowok="t"/>
              </v:shape>
            </v:group>
            <v:group style="position:absolute;left:701;top:1378;width:20;height:2" coordorigin="701,1378" coordsize="20,2">
              <v:shape style="position:absolute;left:701;top:1378;width:20;height:2" coordorigin="701,1378" coordsize="20,0" path="m701,1378l720,1378e" filled="false" stroked="true" strokeweight=".48pt" strokecolor="#fefefe">
                <v:path arrowok="t"/>
              </v:shape>
            </v:group>
            <v:group style="position:absolute;left:720;top:1378;width:20;height:2" coordorigin="720,1378" coordsize="20,2">
              <v:shape style="position:absolute;left:720;top:1378;width:20;height:2" coordorigin="720,1378" coordsize="20,0" path="m720,1378l739,1378e" filled="false" stroked="true" strokeweight=".48pt" strokecolor="#fefefe">
                <v:path arrowok="t"/>
              </v:shape>
            </v:group>
            <v:group style="position:absolute;left:739;top:1378;width:20;height:2" coordorigin="739,1378" coordsize="20,2">
              <v:shape style="position:absolute;left:739;top:1378;width:20;height:2" coordorigin="739,1378" coordsize="20,0" path="m739,1378l758,1378e" filled="false" stroked="true" strokeweight=".48pt" strokecolor="#fefefe">
                <v:path arrowok="t"/>
              </v:shape>
            </v:group>
            <v:group style="position:absolute;left:758;top:1378;width:20;height:2" coordorigin="758,1378" coordsize="20,2">
              <v:shape style="position:absolute;left:758;top:1378;width:20;height:2" coordorigin="758,1378" coordsize="20,0" path="m758,1378l778,1378e" filled="false" stroked="true" strokeweight=".48pt" strokecolor="#fefefe">
                <v:path arrowok="t"/>
              </v:shape>
            </v:group>
            <v:group style="position:absolute;left:778;top:1378;width:20;height:2" coordorigin="778,1378" coordsize="20,2">
              <v:shape style="position:absolute;left:778;top:1378;width:20;height:2" coordorigin="778,1378" coordsize="20,0" path="m778,1378l797,1378e" filled="false" stroked="true" strokeweight=".48pt" strokecolor="#fefefe">
                <v:path arrowok="t"/>
              </v:shape>
            </v:group>
            <v:group style="position:absolute;left:797;top:1378;width:20;height:2" coordorigin="797,1378" coordsize="20,2">
              <v:shape style="position:absolute;left:797;top:1378;width:20;height:2" coordorigin="797,1378" coordsize="20,0" path="m797,1378l816,1378e" filled="false" stroked="true" strokeweight=".48pt" strokecolor="#fefefe">
                <v:path arrowok="t"/>
              </v:shape>
            </v:group>
            <v:group style="position:absolute;left:816;top:1378;width:20;height:2" coordorigin="816,1378" coordsize="20,2">
              <v:shape style="position:absolute;left:816;top:1378;width:20;height:2" coordorigin="816,1378" coordsize="20,0" path="m816,1378l835,1378e" filled="false" stroked="true" strokeweight=".48pt" strokecolor="#fefefe">
                <v:path arrowok="t"/>
              </v:shape>
            </v:group>
            <v:group style="position:absolute;left:835;top:1378;width:20;height:2" coordorigin="835,1378" coordsize="20,2">
              <v:shape style="position:absolute;left:835;top:1378;width:20;height:2" coordorigin="835,1378" coordsize="20,0" path="m835,1378l854,1378e" filled="false" stroked="true" strokeweight=".48pt" strokecolor="#fefefe">
                <v:path arrowok="t"/>
              </v:shape>
            </v:group>
            <v:group style="position:absolute;left:854;top:1378;width:20;height:2" coordorigin="854,1378" coordsize="20,2">
              <v:shape style="position:absolute;left:854;top:1378;width:20;height:2" coordorigin="854,1378" coordsize="20,0" path="m854,1378l874,1378e" filled="false" stroked="true" strokeweight=".48pt" strokecolor="#fefefe">
                <v:path arrowok="t"/>
              </v:shape>
            </v:group>
            <v:group style="position:absolute;left:874;top:1378;width:20;height:2" coordorigin="874,1378" coordsize="20,2">
              <v:shape style="position:absolute;left:874;top:1378;width:20;height:2" coordorigin="874,1378" coordsize="20,0" path="m874,1378l893,1378e" filled="false" stroked="true" strokeweight=".48pt" strokecolor="#fefefe">
                <v:path arrowok="t"/>
              </v:shape>
            </v:group>
            <v:group style="position:absolute;left:893;top:1378;width:20;height:2" coordorigin="893,1378" coordsize="20,2">
              <v:shape style="position:absolute;left:893;top:1378;width:20;height:2" coordorigin="893,1378" coordsize="20,0" path="m893,1378l912,1378e" filled="false" stroked="true" strokeweight=".48pt" strokecolor="#fefefe">
                <v:path arrowok="t"/>
              </v:shape>
            </v:group>
            <v:group style="position:absolute;left:912;top:1378;width:20;height:2" coordorigin="912,1378" coordsize="20,2">
              <v:shape style="position:absolute;left:912;top:1378;width:20;height:2" coordorigin="912,1378" coordsize="20,0" path="m912,1378l931,1378e" filled="false" stroked="true" strokeweight=".48pt" strokecolor="#fefefe">
                <v:path arrowok="t"/>
              </v:shape>
            </v:group>
            <v:group style="position:absolute;left:931;top:1378;width:20;height:2" coordorigin="931,1378" coordsize="20,2">
              <v:shape style="position:absolute;left:931;top:1378;width:20;height:2" coordorigin="931,1378" coordsize="20,0" path="m931,1378l950,1378e" filled="false" stroked="true" strokeweight=".48pt" strokecolor="#fefefe">
                <v:path arrowok="t"/>
              </v:shape>
            </v:group>
            <v:group style="position:absolute;left:950;top:1378;width:20;height:2" coordorigin="950,1378" coordsize="20,2">
              <v:shape style="position:absolute;left:950;top:1378;width:20;height:2" coordorigin="950,1378" coordsize="20,0" path="m950,1378l970,1378e" filled="false" stroked="true" strokeweight=".48pt" strokecolor="#fefefe">
                <v:path arrowok="t"/>
              </v:shape>
            </v:group>
            <v:group style="position:absolute;left:970;top:1378;width:20;height:2" coordorigin="970,1378" coordsize="20,2">
              <v:shape style="position:absolute;left:970;top:1378;width:20;height:2" coordorigin="970,1378" coordsize="20,0" path="m970,1378l989,1378e" filled="false" stroked="true" strokeweight=".48pt" strokecolor="#fefefe">
                <v:path arrowok="t"/>
              </v:shape>
            </v:group>
            <v:group style="position:absolute;left:989;top:1378;width:20;height:2" coordorigin="989,1378" coordsize="20,2">
              <v:shape style="position:absolute;left:989;top:1378;width:20;height:2" coordorigin="989,1378" coordsize="20,0" path="m989,1378l1008,1378e" filled="false" stroked="true" strokeweight=".48pt" strokecolor="#fefefe">
                <v:path arrowok="t"/>
              </v:shape>
            </v:group>
            <v:group style="position:absolute;left:1008;top:1378;width:20;height:2" coordorigin="1008,1378" coordsize="20,2">
              <v:shape style="position:absolute;left:1008;top:1378;width:20;height:2" coordorigin="1008,1378" coordsize="20,0" path="m1008,1378l1027,1378e" filled="false" stroked="true" strokeweight=".48pt" strokecolor="#fefefe">
                <v:path arrowok="t"/>
              </v:shape>
            </v:group>
            <v:group style="position:absolute;left:1027;top:1378;width:20;height:2" coordorigin="1027,1378" coordsize="20,2">
              <v:shape style="position:absolute;left:1027;top:1378;width:20;height:2" coordorigin="1027,1378" coordsize="20,0" path="m1027,1378l1046,1378e" filled="false" stroked="true" strokeweight=".48pt" strokecolor="#fefefe">
                <v:path arrowok="t"/>
              </v:shape>
            </v:group>
            <v:group style="position:absolute;left:1046;top:1378;width:20;height:2" coordorigin="1046,1378" coordsize="20,2">
              <v:shape style="position:absolute;left:1046;top:1378;width:20;height:2" coordorigin="1046,1378" coordsize="20,0" path="m1046,1378l1066,1378e" filled="false" stroked="true" strokeweight=".48pt" strokecolor="#fefefe">
                <v:path arrowok="t"/>
              </v:shape>
            </v:group>
            <v:group style="position:absolute;left:1066;top:1378;width:20;height:2" coordorigin="1066,1378" coordsize="20,2">
              <v:shape style="position:absolute;left:1066;top:1378;width:20;height:2" coordorigin="1066,1378" coordsize="20,0" path="m1066,1378l1085,1378e" filled="false" stroked="true" strokeweight=".48pt" strokecolor="#fefefe">
                <v:path arrowok="t"/>
              </v:shape>
            </v:group>
            <v:group style="position:absolute;left:1085;top:1378;width:20;height:2" coordorigin="1085,1378" coordsize="20,2">
              <v:shape style="position:absolute;left:1085;top:1378;width:20;height:2" coordorigin="1085,1378" coordsize="20,0" path="m1085,1378l1104,1378e" filled="false" stroked="true" strokeweight=".48pt" strokecolor="#fefefe">
                <v:path arrowok="t"/>
              </v:shape>
            </v:group>
            <v:group style="position:absolute;left:1104;top:1378;width:20;height:2" coordorigin="1104,1378" coordsize="20,2">
              <v:shape style="position:absolute;left:1104;top:1378;width:20;height:2" coordorigin="1104,1378" coordsize="20,0" path="m1104,1378l1123,1378e" filled="false" stroked="true" strokeweight=".48pt" strokecolor="#fefefe">
                <v:path arrowok="t"/>
              </v:shape>
            </v:group>
            <v:group style="position:absolute;left:1123;top:1378;width:20;height:2" coordorigin="1123,1378" coordsize="20,2">
              <v:shape style="position:absolute;left:1123;top:1378;width:20;height:2" coordorigin="1123,1378" coordsize="20,0" path="m1123,1378l1142,1378e" filled="false" stroked="true" strokeweight=".48pt" strokecolor="#fefefe">
                <v:path arrowok="t"/>
              </v:shape>
            </v:group>
            <v:group style="position:absolute;left:1142;top:1378;width:20;height:2" coordorigin="1142,1378" coordsize="20,2">
              <v:shape style="position:absolute;left:1142;top:1378;width:20;height:2" coordorigin="1142,1378" coordsize="20,0" path="m1142,1378l1162,1378e" filled="false" stroked="true" strokeweight=".48pt" strokecolor="#fefefe">
                <v:path arrowok="t"/>
              </v:shape>
            </v:group>
            <v:group style="position:absolute;left:1162;top:1378;width:20;height:2" coordorigin="1162,1378" coordsize="20,2">
              <v:shape style="position:absolute;left:1162;top:1378;width:20;height:2" coordorigin="1162,1378" coordsize="20,0" path="m1162,1378l1181,1378e" filled="false" stroked="true" strokeweight=".48pt" strokecolor="#fefefe">
                <v:path arrowok="t"/>
              </v:shape>
            </v:group>
            <v:group style="position:absolute;left:1181;top:1378;width:20;height:2" coordorigin="1181,1378" coordsize="20,2">
              <v:shape style="position:absolute;left:1181;top:1378;width:20;height:2" coordorigin="1181,1378" coordsize="20,0" path="m1181,1378l1200,1378e" filled="false" stroked="true" strokeweight=".48pt" strokecolor="#fefefe">
                <v:path arrowok="t"/>
              </v:shape>
            </v:group>
            <v:group style="position:absolute;left:1200;top:1378;width:20;height:2" coordorigin="1200,1378" coordsize="20,2">
              <v:shape style="position:absolute;left:1200;top:1378;width:20;height:2" coordorigin="1200,1378" coordsize="20,0" path="m1200,1378l1219,1378e" filled="false" stroked="true" strokeweight=".48pt" strokecolor="#fefefe">
                <v:path arrowok="t"/>
              </v:shape>
            </v:group>
            <v:group style="position:absolute;left:1219;top:1378;width:20;height:2" coordorigin="1219,1378" coordsize="20,2">
              <v:shape style="position:absolute;left:1219;top:1378;width:20;height:2" coordorigin="1219,1378" coordsize="20,0" path="m1219,1378l1238,1378e" filled="false" stroked="true" strokeweight=".48pt" strokecolor="#fefefe">
                <v:path arrowok="t"/>
              </v:shape>
            </v:group>
            <v:group style="position:absolute;left:1238;top:1378;width:20;height:2" coordorigin="1238,1378" coordsize="20,2">
              <v:shape style="position:absolute;left:1238;top:1378;width:20;height:2" coordorigin="1238,1378" coordsize="20,0" path="m1238,1378l1258,1378e" filled="false" stroked="true" strokeweight=".48pt" strokecolor="#fefefe">
                <v:path arrowok="t"/>
              </v:shape>
            </v:group>
            <v:group style="position:absolute;left:1258;top:1378;width:20;height:2" coordorigin="1258,1378" coordsize="20,2">
              <v:shape style="position:absolute;left:1258;top:1378;width:20;height:2" coordorigin="1258,1378" coordsize="20,0" path="m1258,1378l1277,1378e" filled="false" stroked="true" strokeweight=".48pt" strokecolor="#fefefe">
                <v:path arrowok="t"/>
              </v:shape>
            </v:group>
            <v:group style="position:absolute;left:1277;top:1378;width:20;height:2" coordorigin="1277,1378" coordsize="20,2">
              <v:shape style="position:absolute;left:1277;top:1378;width:20;height:2" coordorigin="1277,1378" coordsize="20,0" path="m1277,1378l1296,1378e" filled="false" stroked="true" strokeweight=".48pt" strokecolor="#fefefe">
                <v:path arrowok="t"/>
              </v:shape>
            </v:group>
            <v:group style="position:absolute;left:1296;top:1378;width:20;height:2" coordorigin="1296,1378" coordsize="20,2">
              <v:shape style="position:absolute;left:1296;top:1378;width:20;height:2" coordorigin="1296,1378" coordsize="20,0" path="m1296,1378l1315,1378e" filled="false" stroked="true" strokeweight=".48pt" strokecolor="#fefefe">
                <v:path arrowok="t"/>
              </v:shape>
            </v:group>
            <v:group style="position:absolute;left:1315;top:1378;width:20;height:2" coordorigin="1315,1378" coordsize="20,2">
              <v:shape style="position:absolute;left:1315;top:1378;width:20;height:2" coordorigin="1315,1378" coordsize="20,0" path="m1315,1378l1334,1378e" filled="false" stroked="true" strokeweight=".48pt" strokecolor="#fefefe">
                <v:path arrowok="t"/>
              </v:shape>
            </v:group>
            <v:group style="position:absolute;left:1334;top:1378;width:20;height:2" coordorigin="1334,1378" coordsize="20,2">
              <v:shape style="position:absolute;left:1334;top:1378;width:20;height:2" coordorigin="1334,1378" coordsize="20,0" path="m1334,1378l1354,1378e" filled="false" stroked="true" strokeweight=".48pt" strokecolor="#fefefe">
                <v:path arrowok="t"/>
              </v:shape>
            </v:group>
            <v:group style="position:absolute;left:1354;top:1378;width:20;height:2" coordorigin="1354,1378" coordsize="20,2">
              <v:shape style="position:absolute;left:1354;top:1378;width:20;height:2" coordorigin="1354,1378" coordsize="20,0" path="m1354,1378l1373,1378e" filled="false" stroked="true" strokeweight=".48pt" strokecolor="#fefefe">
                <v:path arrowok="t"/>
              </v:shape>
            </v:group>
            <v:group style="position:absolute;left:1373;top:1378;width:20;height:2" coordorigin="1373,1378" coordsize="20,2">
              <v:shape style="position:absolute;left:1373;top:1378;width:20;height:2" coordorigin="1373,1378" coordsize="20,0" path="m1373,1378l1392,1378e" filled="false" stroked="true" strokeweight=".48pt" strokecolor="#fefefe">
                <v:path arrowok="t"/>
              </v:shape>
            </v:group>
            <v:group style="position:absolute;left:1392;top:1378;width:20;height:2" coordorigin="1392,1378" coordsize="20,2">
              <v:shape style="position:absolute;left:1392;top:1378;width:20;height:2" coordorigin="1392,1378" coordsize="20,0" path="m1392,1378l1411,1378e" filled="false" stroked="true" strokeweight=".48pt" strokecolor="#fefefe">
                <v:path arrowok="t"/>
              </v:shape>
            </v:group>
            <v:group style="position:absolute;left:1411;top:1378;width:20;height:2" coordorigin="1411,1378" coordsize="20,2">
              <v:shape style="position:absolute;left:1411;top:1378;width:20;height:2" coordorigin="1411,1378" coordsize="20,0" path="m1411,1378l1430,1378e" filled="false" stroked="true" strokeweight=".48pt" strokecolor="#fefefe">
                <v:path arrowok="t"/>
              </v:shape>
            </v:group>
            <v:group style="position:absolute;left:1430;top:1378;width:20;height:2" coordorigin="1430,1378" coordsize="20,2">
              <v:shape style="position:absolute;left:1430;top:1378;width:20;height:2" coordorigin="1430,1378" coordsize="20,0" path="m1430,1378l1450,1378e" filled="false" stroked="true" strokeweight=".48pt" strokecolor="#fefefe">
                <v:path arrowok="t"/>
              </v:shape>
            </v:group>
            <v:group style="position:absolute;left:1450;top:1378;width:20;height:2" coordorigin="1450,1378" coordsize="20,2">
              <v:shape style="position:absolute;left:1450;top:1378;width:20;height:2" coordorigin="1450,1378" coordsize="20,0" path="m1450,1378l1469,1378e" filled="false" stroked="true" strokeweight=".48pt" strokecolor="#fefefe">
                <v:path arrowok="t"/>
              </v:shape>
            </v:group>
            <v:group style="position:absolute;left:1469;top:1378;width:20;height:2" coordorigin="1469,1378" coordsize="20,2">
              <v:shape style="position:absolute;left:1469;top:1378;width:20;height:2" coordorigin="1469,1378" coordsize="20,0" path="m1469,1378l1488,1378e" filled="false" stroked="true" strokeweight=".48pt" strokecolor="#fefefe">
                <v:path arrowok="t"/>
              </v:shape>
            </v:group>
            <v:group style="position:absolute;left:1488;top:1378;width:20;height:2" coordorigin="1488,1378" coordsize="20,2">
              <v:shape style="position:absolute;left:1488;top:1378;width:20;height:2" coordorigin="1488,1378" coordsize="20,0" path="m1488,1378l1507,1378e" filled="false" stroked="true" strokeweight=".48pt" strokecolor="#fefefe">
                <v:path arrowok="t"/>
              </v:shape>
            </v:group>
            <v:group style="position:absolute;left:1507;top:1378;width:20;height:2" coordorigin="1507,1378" coordsize="20,2">
              <v:shape style="position:absolute;left:1507;top:1378;width:20;height:2" coordorigin="1507,1378" coordsize="20,0" path="m1507,1378l1526,1378e" filled="false" stroked="true" strokeweight=".48pt" strokecolor="#fefefe">
                <v:path arrowok="t"/>
              </v:shape>
            </v:group>
            <v:group style="position:absolute;left:1526;top:1378;width:20;height:2" coordorigin="1526,1378" coordsize="20,2">
              <v:shape style="position:absolute;left:1526;top:1378;width:20;height:2" coordorigin="1526,1378" coordsize="20,0" path="m1526,1378l1546,1378e" filled="false" stroked="true" strokeweight=".48pt" strokecolor="#fefefe">
                <v:path arrowok="t"/>
              </v:shape>
            </v:group>
            <v:group style="position:absolute;left:1546;top:1378;width:20;height:2" coordorigin="1546,1378" coordsize="20,2">
              <v:shape style="position:absolute;left:1546;top:1378;width:20;height:2" coordorigin="1546,1378" coordsize="20,0" path="m1546,1378l1565,1378e" filled="false" stroked="true" strokeweight=".48pt" strokecolor="#fefefe">
                <v:path arrowok="t"/>
              </v:shape>
            </v:group>
            <v:group style="position:absolute;left:1565;top:1378;width:20;height:2" coordorigin="1565,1378" coordsize="20,2">
              <v:shape style="position:absolute;left:1565;top:1378;width:20;height:2" coordorigin="1565,1378" coordsize="20,0" path="m1565,1378l1584,1378e" filled="false" stroked="true" strokeweight=".48pt" strokecolor="#fefefe">
                <v:path arrowok="t"/>
              </v:shape>
            </v:group>
            <v:group style="position:absolute;left:1584;top:1378;width:20;height:2" coordorigin="1584,1378" coordsize="20,2">
              <v:shape style="position:absolute;left:1584;top:1378;width:20;height:2" coordorigin="1584,1378" coordsize="20,0" path="m1584,1378l1603,1378e" filled="false" stroked="true" strokeweight=".48pt" strokecolor="#fefefe">
                <v:path arrowok="t"/>
              </v:shape>
            </v:group>
            <v:group style="position:absolute;left:1603;top:1378;width:20;height:2" coordorigin="1603,1378" coordsize="20,2">
              <v:shape style="position:absolute;left:1603;top:1378;width:20;height:2" coordorigin="1603,1378" coordsize="20,0" path="m1603,1378l1622,1378e" filled="false" stroked="true" strokeweight=".48pt" strokecolor="#fefefe">
                <v:path arrowok="t"/>
              </v:shape>
            </v:group>
            <v:group style="position:absolute;left:1622;top:1378;width:20;height:2" coordorigin="1622,1378" coordsize="20,2">
              <v:shape style="position:absolute;left:1622;top:1378;width:20;height:2" coordorigin="1622,1378" coordsize="20,0" path="m1622,1378l1642,1378e" filled="false" stroked="true" strokeweight=".48pt" strokecolor="#fefefe">
                <v:path arrowok="t"/>
              </v:shape>
            </v:group>
            <v:group style="position:absolute;left:1642;top:1378;width:20;height:2" coordorigin="1642,1378" coordsize="20,2">
              <v:shape style="position:absolute;left:1642;top:1378;width:20;height:2" coordorigin="1642,1378" coordsize="20,0" path="m1642,1378l1661,1378e" filled="false" stroked="true" strokeweight=".48pt" strokecolor="#fefefe">
                <v:path arrowok="t"/>
              </v:shape>
            </v:group>
            <v:group style="position:absolute;left:1661;top:1378;width:20;height:2" coordorigin="1661,1378" coordsize="20,2">
              <v:shape style="position:absolute;left:1661;top:1378;width:20;height:2" coordorigin="1661,1378" coordsize="20,0" path="m1661,1378l1680,1378e" filled="false" stroked="true" strokeweight=".48pt" strokecolor="#fefefe">
                <v:path arrowok="t"/>
              </v:shape>
            </v:group>
            <v:group style="position:absolute;left:1680;top:1378;width:20;height:2" coordorigin="1680,1378" coordsize="20,2">
              <v:shape style="position:absolute;left:1680;top:1378;width:20;height:2" coordorigin="1680,1378" coordsize="20,0" path="m1680,1378l1699,1378e" filled="false" stroked="true" strokeweight=".48pt" strokecolor="#fefefe">
                <v:path arrowok="t"/>
              </v:shape>
            </v:group>
            <v:group style="position:absolute;left:1699;top:1378;width:20;height:2" coordorigin="1699,1378" coordsize="20,2">
              <v:shape style="position:absolute;left:1699;top:1378;width:20;height:2" coordorigin="1699,1378" coordsize="20,0" path="m1699,1378l1718,1378e" filled="false" stroked="true" strokeweight=".48pt" strokecolor="#fefefe">
                <v:path arrowok="t"/>
              </v:shape>
            </v:group>
            <v:group style="position:absolute;left:1718;top:1378;width:20;height:2" coordorigin="1718,1378" coordsize="20,2">
              <v:shape style="position:absolute;left:1718;top:1378;width:20;height:2" coordorigin="1718,1378" coordsize="20,0" path="m1718,1378l1738,1378e" filled="false" stroked="true" strokeweight=".48pt" strokecolor="#fefefe">
                <v:path arrowok="t"/>
              </v:shape>
            </v:group>
            <v:group style="position:absolute;left:1738;top:1378;width:20;height:2" coordorigin="1738,1378" coordsize="20,2">
              <v:shape style="position:absolute;left:1738;top:1378;width:20;height:2" coordorigin="1738,1378" coordsize="20,0" path="m1738,1378l1757,1378e" filled="false" stroked="true" strokeweight=".48pt" strokecolor="#fefefe">
                <v:path arrowok="t"/>
              </v:shape>
            </v:group>
            <v:group style="position:absolute;left:1757;top:1378;width:20;height:2" coordorigin="1757,1378" coordsize="20,2">
              <v:shape style="position:absolute;left:1757;top:1378;width:20;height:2" coordorigin="1757,1378" coordsize="20,0" path="m1757,1378l1776,1378e" filled="false" stroked="true" strokeweight=".48pt" strokecolor="#fefefe">
                <v:path arrowok="t"/>
              </v:shape>
            </v:group>
            <v:group style="position:absolute;left:1776;top:1378;width:20;height:2" coordorigin="1776,1378" coordsize="20,2">
              <v:shape style="position:absolute;left:1776;top:1378;width:20;height:2" coordorigin="1776,1378" coordsize="20,0" path="m1776,1378l1795,1378e" filled="false" stroked="true" strokeweight=".48pt" strokecolor="#fefefe">
                <v:path arrowok="t"/>
              </v:shape>
            </v:group>
            <v:group style="position:absolute;left:1795;top:1378;width:20;height:2" coordorigin="1795,1378" coordsize="20,2">
              <v:shape style="position:absolute;left:1795;top:1378;width:20;height:2" coordorigin="1795,1378" coordsize="20,0" path="m1795,1378l1814,1378e" filled="false" stroked="true" strokeweight=".48pt" strokecolor="#fefefe">
                <v:path arrowok="t"/>
              </v:shape>
            </v:group>
            <v:group style="position:absolute;left:1814;top:1378;width:20;height:2" coordorigin="1814,1378" coordsize="20,2">
              <v:shape style="position:absolute;left:1814;top:1378;width:20;height:2" coordorigin="1814,1378" coordsize="20,0" path="m1814,1378l1834,1378e" filled="false" stroked="true" strokeweight=".48pt" strokecolor="#fefefe">
                <v:path arrowok="t"/>
              </v:shape>
            </v:group>
            <v:group style="position:absolute;left:1834;top:1378;width:20;height:2" coordorigin="1834,1378" coordsize="20,2">
              <v:shape style="position:absolute;left:1834;top:1378;width:20;height:2" coordorigin="1834,1378" coordsize="20,0" path="m1834,1378l1853,1378e" filled="false" stroked="true" strokeweight=".48pt" strokecolor="#fefefe">
                <v:path arrowok="t"/>
              </v:shape>
            </v:group>
            <v:group style="position:absolute;left:1853;top:1378;width:20;height:2" coordorigin="1853,1378" coordsize="20,2">
              <v:shape style="position:absolute;left:1853;top:1378;width:20;height:2" coordorigin="1853,1378" coordsize="20,0" path="m1853,1378l1872,1378e" filled="false" stroked="true" strokeweight=".48pt" strokecolor="#fefefe">
                <v:path arrowok="t"/>
              </v:shape>
            </v:group>
            <v:group style="position:absolute;left:1872;top:1378;width:20;height:2" coordorigin="1872,1378" coordsize="20,2">
              <v:shape style="position:absolute;left:1872;top:1378;width:20;height:2" coordorigin="1872,1378" coordsize="20,0" path="m1872,1378l1891,1378e" filled="false" stroked="true" strokeweight=".48pt" strokecolor="#fefefe">
                <v:path arrowok="t"/>
              </v:shape>
            </v:group>
            <v:group style="position:absolute;left:1891;top:1378;width:20;height:2" coordorigin="1891,1378" coordsize="20,2">
              <v:shape style="position:absolute;left:1891;top:1378;width:20;height:2" coordorigin="1891,1378" coordsize="20,0" path="m1891,1378l1910,1378e" filled="false" stroked="true" strokeweight=".48pt" strokecolor="#fefefe">
                <v:path arrowok="t"/>
              </v:shape>
            </v:group>
            <v:group style="position:absolute;left:1910;top:1378;width:20;height:2" coordorigin="1910,1378" coordsize="20,2">
              <v:shape style="position:absolute;left:1910;top:1378;width:20;height:2" coordorigin="1910,1378" coordsize="20,0" path="m1910,1378l1930,1378e" filled="false" stroked="true" strokeweight=".48pt" strokecolor="#fefefe">
                <v:path arrowok="t"/>
              </v:shape>
            </v:group>
            <v:group style="position:absolute;left:1930;top:1378;width:15;height:2" coordorigin="1930,1378" coordsize="15,2">
              <v:shape style="position:absolute;left:1930;top:1378;width:15;height:2" coordorigin="1930,1378" coordsize="15,0" path="m1930,1378l1944,1378e" filled="false" stroked="true" strokeweight=".48pt" strokecolor="#fefefe">
                <v:path arrowok="t"/>
              </v:shape>
            </v:group>
            <v:group style="position:absolute;left:1944;top:1378;width:10;height:2" coordorigin="1944,1378" coordsize="10,2">
              <v:shape style="position:absolute;left:1944;top:1378;width:10;height:2" coordorigin="1944,1378" coordsize="10,0" path="m1944,1378l1954,1378e" filled="false" stroked="true" strokeweight=".48pt" strokecolor="#000000">
                <v:path arrowok="t"/>
              </v:shape>
              <v:shape style="position:absolute;left:1944;top:931;width:1171;height:451" type="#_x0000_t75" stroked="false">
                <v:imagedata r:id="rId48" o:title=""/>
              </v:shape>
            </v:group>
            <v:group style="position:absolute;left:3106;top:1378;width:10;height:2" coordorigin="3106,1378" coordsize="10,2">
              <v:shape style="position:absolute;left:3106;top:1378;width:10;height:2" coordorigin="3106,1378" coordsize="10,0" path="m3106,1378l3115,1378e" filled="false" stroked="true" strokeweight=".48pt" strokecolor="#000000">
                <v:path arrowok="t"/>
              </v:shape>
            </v:group>
            <v:group style="position:absolute;left:3115;top:1378;width:20;height:2" coordorigin="3115,1378" coordsize="20,2">
              <v:shape style="position:absolute;left:3115;top:1378;width:20;height:2" coordorigin="3115,1378" coordsize="20,0" path="m3115,1378l3134,1378e" filled="false" stroked="true" strokeweight=".48pt" strokecolor="#fefefe">
                <v:path arrowok="t"/>
              </v:shape>
            </v:group>
            <v:group style="position:absolute;left:3134;top:1378;width:20;height:2" coordorigin="3134,1378" coordsize="20,2">
              <v:shape style="position:absolute;left:3134;top:1378;width:20;height:2" coordorigin="3134,1378" coordsize="20,0" path="m3134,1378l3154,1378e" filled="false" stroked="true" strokeweight=".48pt" strokecolor="#fefefe">
                <v:path arrowok="t"/>
              </v:shape>
            </v:group>
            <v:group style="position:absolute;left:3154;top:1378;width:20;height:2" coordorigin="3154,1378" coordsize="20,2">
              <v:shape style="position:absolute;left:3154;top:1378;width:20;height:2" coordorigin="3154,1378" coordsize="20,0" path="m3154,1378l3173,1378e" filled="false" stroked="true" strokeweight=".48pt" strokecolor="#fefefe">
                <v:path arrowok="t"/>
              </v:shape>
            </v:group>
            <v:group style="position:absolute;left:3173;top:1378;width:20;height:2" coordorigin="3173,1378" coordsize="20,2">
              <v:shape style="position:absolute;left:3173;top:1378;width:20;height:2" coordorigin="3173,1378" coordsize="20,0" path="m3173,1378l3192,1378e" filled="false" stroked="true" strokeweight=".48pt" strokecolor="#fefefe">
                <v:path arrowok="t"/>
              </v:shape>
            </v:group>
            <v:group style="position:absolute;left:3192;top:1378;width:20;height:2" coordorigin="3192,1378" coordsize="20,2">
              <v:shape style="position:absolute;left:3192;top:1378;width:20;height:2" coordorigin="3192,1378" coordsize="20,0" path="m3192,1378l3211,1378e" filled="false" stroked="true" strokeweight=".48pt" strokecolor="#fefefe">
                <v:path arrowok="t"/>
              </v:shape>
            </v:group>
            <v:group style="position:absolute;left:3211;top:1378;width:20;height:2" coordorigin="3211,1378" coordsize="20,2">
              <v:shape style="position:absolute;left:3211;top:1378;width:20;height:2" coordorigin="3211,1378" coordsize="20,0" path="m3211,1378l3230,1378e" filled="false" stroked="true" strokeweight=".48pt" strokecolor="#fefefe">
                <v:path arrowok="t"/>
              </v:shape>
            </v:group>
            <v:group style="position:absolute;left:3230;top:1378;width:20;height:2" coordorigin="3230,1378" coordsize="20,2">
              <v:shape style="position:absolute;left:3230;top:1378;width:20;height:2" coordorigin="3230,1378" coordsize="20,0" path="m3230,1378l3250,1378e" filled="false" stroked="true" strokeweight=".48pt" strokecolor="#fefefe">
                <v:path arrowok="t"/>
              </v:shape>
            </v:group>
            <v:group style="position:absolute;left:3250;top:1378;width:20;height:2" coordorigin="3250,1378" coordsize="20,2">
              <v:shape style="position:absolute;left:3250;top:1378;width:20;height:2" coordorigin="3250,1378" coordsize="20,0" path="m3250,1378l3269,1378e" filled="false" stroked="true" strokeweight=".48pt" strokecolor="#fefefe">
                <v:path arrowok="t"/>
              </v:shape>
            </v:group>
            <v:group style="position:absolute;left:3269;top:1378;width:20;height:2" coordorigin="3269,1378" coordsize="20,2">
              <v:shape style="position:absolute;left:3269;top:1378;width:20;height:2" coordorigin="3269,1378" coordsize="20,0" path="m3269,1378l3288,1378e" filled="false" stroked="true" strokeweight=".48pt" strokecolor="#fefefe">
                <v:path arrowok="t"/>
              </v:shape>
            </v:group>
            <v:group style="position:absolute;left:3288;top:1378;width:20;height:2" coordorigin="3288,1378" coordsize="20,2">
              <v:shape style="position:absolute;left:3288;top:1378;width:20;height:2" coordorigin="3288,1378" coordsize="20,0" path="m3288,1378l3307,1378e" filled="false" stroked="true" strokeweight=".48pt" strokecolor="#fefefe">
                <v:path arrowok="t"/>
              </v:shape>
            </v:group>
            <v:group style="position:absolute;left:3307;top:1378;width:20;height:2" coordorigin="3307,1378" coordsize="20,2">
              <v:shape style="position:absolute;left:3307;top:1378;width:20;height:2" coordorigin="3307,1378" coordsize="20,0" path="m3307,1378l3326,1378e" filled="false" stroked="true" strokeweight=".48pt" strokecolor="#fefefe">
                <v:path arrowok="t"/>
              </v:shape>
            </v:group>
            <v:group style="position:absolute;left:3326;top:1378;width:20;height:2" coordorigin="3326,1378" coordsize="20,2">
              <v:shape style="position:absolute;left:3326;top:1378;width:20;height:2" coordorigin="3326,1378" coordsize="20,0" path="m3326,1378l3346,1378e" filled="false" stroked="true" strokeweight=".48pt" strokecolor="#fefefe">
                <v:path arrowok="t"/>
              </v:shape>
            </v:group>
            <v:group style="position:absolute;left:3346;top:1378;width:20;height:2" coordorigin="3346,1378" coordsize="20,2">
              <v:shape style="position:absolute;left:3346;top:1378;width:20;height:2" coordorigin="3346,1378" coordsize="20,0" path="m3346,1378l3365,1378e" filled="false" stroked="true" strokeweight=".48pt" strokecolor="#fefefe">
                <v:path arrowok="t"/>
              </v:shape>
            </v:group>
            <v:group style="position:absolute;left:3365;top:1378;width:20;height:2" coordorigin="3365,1378" coordsize="20,2">
              <v:shape style="position:absolute;left:3365;top:1378;width:20;height:2" coordorigin="3365,1378" coordsize="20,0" path="m3365,1378l3384,1378e" filled="false" stroked="true" strokeweight=".48pt" strokecolor="#fefefe">
                <v:path arrowok="t"/>
              </v:shape>
            </v:group>
            <v:group style="position:absolute;left:3384;top:1378;width:20;height:2" coordorigin="3384,1378" coordsize="20,2">
              <v:shape style="position:absolute;left:3384;top:1378;width:20;height:2" coordorigin="3384,1378" coordsize="20,0" path="m3384,1378l3403,1378e" filled="false" stroked="true" strokeweight=".48pt" strokecolor="#fefefe">
                <v:path arrowok="t"/>
              </v:shape>
            </v:group>
            <v:group style="position:absolute;left:3403;top:1378;width:20;height:2" coordorigin="3403,1378" coordsize="20,2">
              <v:shape style="position:absolute;left:3403;top:1378;width:20;height:2" coordorigin="3403,1378" coordsize="20,0" path="m3403,1378l3422,1378e" filled="false" stroked="true" strokeweight=".48pt" strokecolor="#fefefe">
                <v:path arrowok="t"/>
              </v:shape>
            </v:group>
            <v:group style="position:absolute;left:3422;top:1378;width:20;height:2" coordorigin="3422,1378" coordsize="20,2">
              <v:shape style="position:absolute;left:3422;top:1378;width:20;height:2" coordorigin="3422,1378" coordsize="20,0" path="m3422,1378l3442,1378e" filled="false" stroked="true" strokeweight=".48pt" strokecolor="#fefefe">
                <v:path arrowok="t"/>
              </v:shape>
            </v:group>
            <v:group style="position:absolute;left:3442;top:1378;width:20;height:2" coordorigin="3442,1378" coordsize="20,2">
              <v:shape style="position:absolute;left:3442;top:1378;width:20;height:2" coordorigin="3442,1378" coordsize="20,0" path="m3442,1378l3461,1378e" filled="false" stroked="true" strokeweight=".48pt" strokecolor="#fefefe">
                <v:path arrowok="t"/>
              </v:shape>
            </v:group>
            <v:group style="position:absolute;left:3461;top:1378;width:20;height:2" coordorigin="3461,1378" coordsize="20,2">
              <v:shape style="position:absolute;left:3461;top:1378;width:20;height:2" coordorigin="3461,1378" coordsize="20,0" path="m3461,1378l3480,1378e" filled="false" stroked="true" strokeweight=".48pt" strokecolor="#fefefe">
                <v:path arrowok="t"/>
              </v:shape>
            </v:group>
            <v:group style="position:absolute;left:3480;top:1378;width:20;height:2" coordorigin="3480,1378" coordsize="20,2">
              <v:shape style="position:absolute;left:3480;top:1378;width:20;height:2" coordorigin="3480,1378" coordsize="20,0" path="m3480,1378l3499,1378e" filled="false" stroked="true" strokeweight=".48pt" strokecolor="#fefefe">
                <v:path arrowok="t"/>
              </v:shape>
            </v:group>
            <v:group style="position:absolute;left:3499;top:1378;width:20;height:2" coordorigin="3499,1378" coordsize="20,2">
              <v:shape style="position:absolute;left:3499;top:1378;width:20;height:2" coordorigin="3499,1378" coordsize="20,0" path="m3499,1378l3518,1378e" filled="false" stroked="true" strokeweight=".48pt" strokecolor="#fefefe">
                <v:path arrowok="t"/>
              </v:shape>
            </v:group>
            <v:group style="position:absolute;left:3518;top:1378;width:20;height:2" coordorigin="3518,1378" coordsize="20,2">
              <v:shape style="position:absolute;left:3518;top:1378;width:20;height:2" coordorigin="3518,1378" coordsize="20,0" path="m3518,1378l3538,1378e" filled="false" stroked="true" strokeweight=".48pt" strokecolor="#fefefe">
                <v:path arrowok="t"/>
              </v:shape>
            </v:group>
            <v:group style="position:absolute;left:3538;top:1378;width:20;height:2" coordorigin="3538,1378" coordsize="20,2">
              <v:shape style="position:absolute;left:3538;top:1378;width:20;height:2" coordorigin="3538,1378" coordsize="20,0" path="m3538,1378l3557,1378e" filled="false" stroked="true" strokeweight=".48pt" strokecolor="#fefefe">
                <v:path arrowok="t"/>
              </v:shape>
            </v:group>
            <v:group style="position:absolute;left:3557;top:1378;width:20;height:2" coordorigin="3557,1378" coordsize="20,2">
              <v:shape style="position:absolute;left:3557;top:1378;width:20;height:2" coordorigin="3557,1378" coordsize="20,0" path="m3557,1378l3576,1378e" filled="false" stroked="true" strokeweight=".48pt" strokecolor="#fefefe">
                <v:path arrowok="t"/>
              </v:shape>
            </v:group>
            <v:group style="position:absolute;left:3576;top:1378;width:20;height:2" coordorigin="3576,1378" coordsize="20,2">
              <v:shape style="position:absolute;left:3576;top:1378;width:20;height:2" coordorigin="3576,1378" coordsize="20,0" path="m3576,1378l3595,1378e" filled="false" stroked="true" strokeweight=".48pt" strokecolor="#fefefe">
                <v:path arrowok="t"/>
              </v:shape>
            </v:group>
            <v:group style="position:absolute;left:3595;top:1378;width:20;height:2" coordorigin="3595,1378" coordsize="20,2">
              <v:shape style="position:absolute;left:3595;top:1378;width:20;height:2" coordorigin="3595,1378" coordsize="20,0" path="m3595,1378l3614,1378e" filled="false" stroked="true" strokeweight=".48pt" strokecolor="#fefefe">
                <v:path arrowok="t"/>
              </v:shape>
            </v:group>
            <v:group style="position:absolute;left:3614;top:1378;width:20;height:2" coordorigin="3614,1378" coordsize="20,2">
              <v:shape style="position:absolute;left:3614;top:1378;width:20;height:2" coordorigin="3614,1378" coordsize="20,0" path="m3614,1378l3634,1378e" filled="false" stroked="true" strokeweight=".48pt" strokecolor="#fefefe">
                <v:path arrowok="t"/>
              </v:shape>
            </v:group>
            <v:group style="position:absolute;left:3634;top:1378;width:20;height:2" coordorigin="3634,1378" coordsize="20,2">
              <v:shape style="position:absolute;left:3634;top:1378;width:20;height:2" coordorigin="3634,1378" coordsize="20,0" path="m3634,1378l3653,1378e" filled="false" stroked="true" strokeweight=".48pt" strokecolor="#fefefe">
                <v:path arrowok="t"/>
              </v:shape>
            </v:group>
            <v:group style="position:absolute;left:3653;top:1378;width:20;height:2" coordorigin="3653,1378" coordsize="20,2">
              <v:shape style="position:absolute;left:3653;top:1378;width:20;height:2" coordorigin="3653,1378" coordsize="20,0" path="m3653,1378l3672,1378e" filled="false" stroked="true" strokeweight=".48pt" strokecolor="#fefefe">
                <v:path arrowok="t"/>
              </v:shape>
            </v:group>
            <v:group style="position:absolute;left:3672;top:1378;width:20;height:2" coordorigin="3672,1378" coordsize="20,2">
              <v:shape style="position:absolute;left:3672;top:1378;width:20;height:2" coordorigin="3672,1378" coordsize="20,0" path="m3672,1378l3691,1378e" filled="false" stroked="true" strokeweight=".48pt" strokecolor="#fefefe">
                <v:path arrowok="t"/>
              </v:shape>
            </v:group>
            <v:group style="position:absolute;left:3691;top:1378;width:20;height:2" coordorigin="3691,1378" coordsize="20,2">
              <v:shape style="position:absolute;left:3691;top:1378;width:20;height:2" coordorigin="3691,1378" coordsize="20,0" path="m3691,1378l3710,1378e" filled="false" stroked="true" strokeweight=".48pt" strokecolor="#fefefe">
                <v:path arrowok="t"/>
              </v:shape>
            </v:group>
            <v:group style="position:absolute;left:3710;top:1378;width:20;height:2" coordorigin="3710,1378" coordsize="20,2">
              <v:shape style="position:absolute;left:3710;top:1378;width:20;height:2" coordorigin="3710,1378" coordsize="20,0" path="m3710,1378l3730,1378e" filled="false" stroked="true" strokeweight=".48pt" strokecolor="#fefefe">
                <v:path arrowok="t"/>
              </v:shape>
            </v:group>
            <v:group style="position:absolute;left:3730;top:1378;width:20;height:2" coordorigin="3730,1378" coordsize="20,2">
              <v:shape style="position:absolute;left:3730;top:1378;width:20;height:2" coordorigin="3730,1378" coordsize="20,0" path="m3730,1378l3749,1378e" filled="false" stroked="true" strokeweight=".48pt" strokecolor="#fefefe">
                <v:path arrowok="t"/>
              </v:shape>
            </v:group>
            <v:group style="position:absolute;left:3749;top:1378;width:20;height:2" coordorigin="3749,1378" coordsize="20,2">
              <v:shape style="position:absolute;left:3749;top:1378;width:20;height:2" coordorigin="3749,1378" coordsize="20,0" path="m3749,1378l3768,1378e" filled="false" stroked="true" strokeweight=".48pt" strokecolor="#fefefe">
                <v:path arrowok="t"/>
              </v:shape>
            </v:group>
            <v:group style="position:absolute;left:3768;top:1378;width:20;height:2" coordorigin="3768,1378" coordsize="20,2">
              <v:shape style="position:absolute;left:3768;top:1378;width:20;height:2" coordorigin="3768,1378" coordsize="20,0" path="m3768,1378l3787,1378e" filled="false" stroked="true" strokeweight=".48pt" strokecolor="#fefefe">
                <v:path arrowok="t"/>
              </v:shape>
            </v:group>
            <v:group style="position:absolute;left:3787;top:1378;width:20;height:2" coordorigin="3787,1378" coordsize="20,2">
              <v:shape style="position:absolute;left:3787;top:1378;width:20;height:2" coordorigin="3787,1378" coordsize="20,0" path="m3787,1378l3806,1378e" filled="false" stroked="true" strokeweight=".48pt" strokecolor="#fefefe">
                <v:path arrowok="t"/>
              </v:shape>
            </v:group>
            <v:group style="position:absolute;left:3806;top:1378;width:20;height:2" coordorigin="3806,1378" coordsize="20,2">
              <v:shape style="position:absolute;left:3806;top:1378;width:20;height:2" coordorigin="3806,1378" coordsize="20,0" path="m3806,1378l3826,1378e" filled="false" stroked="true" strokeweight=".48pt" strokecolor="#fefefe">
                <v:path arrowok="t"/>
              </v:shape>
            </v:group>
            <v:group style="position:absolute;left:3826;top:1378;width:20;height:2" coordorigin="3826,1378" coordsize="20,2">
              <v:shape style="position:absolute;left:3826;top:1378;width:20;height:2" coordorigin="3826,1378" coordsize="20,0" path="m3826,1378l3845,1378e" filled="false" stroked="true" strokeweight=".48pt" strokecolor="#fefefe">
                <v:path arrowok="t"/>
              </v:shape>
            </v:group>
            <v:group style="position:absolute;left:3845;top:1378;width:20;height:2" coordorigin="3845,1378" coordsize="20,2">
              <v:shape style="position:absolute;left:3845;top:1378;width:20;height:2" coordorigin="3845,1378" coordsize="20,0" path="m3845,1378l3864,1378e" filled="false" stroked="true" strokeweight=".48pt" strokecolor="#fefefe">
                <v:path arrowok="t"/>
              </v:shape>
            </v:group>
            <v:group style="position:absolute;left:3864;top:1378;width:20;height:2" coordorigin="3864,1378" coordsize="20,2">
              <v:shape style="position:absolute;left:3864;top:1378;width:20;height:2" coordorigin="3864,1378" coordsize="20,0" path="m3864,1378l3883,1378e" filled="false" stroked="true" strokeweight=".48pt" strokecolor="#fefefe">
                <v:path arrowok="t"/>
              </v:shape>
            </v:group>
            <v:group style="position:absolute;left:3883;top:1378;width:20;height:2" coordorigin="3883,1378" coordsize="20,2">
              <v:shape style="position:absolute;left:3883;top:1378;width:20;height:2" coordorigin="3883,1378" coordsize="20,0" path="m3883,1378l3902,1378e" filled="false" stroked="true" strokeweight=".48pt" strokecolor="#fefefe">
                <v:path arrowok="t"/>
              </v:shape>
            </v:group>
            <v:group style="position:absolute;left:3902;top:1378;width:20;height:2" coordorigin="3902,1378" coordsize="20,2">
              <v:shape style="position:absolute;left:3902;top:1378;width:20;height:2" coordorigin="3902,1378" coordsize="20,0" path="m3902,1378l3922,1378e" filled="false" stroked="true" strokeweight=".48pt" strokecolor="#fefefe">
                <v:path arrowok="t"/>
              </v:shape>
            </v:group>
            <v:group style="position:absolute;left:3922;top:1378;width:20;height:2" coordorigin="3922,1378" coordsize="20,2">
              <v:shape style="position:absolute;left:3922;top:1378;width:20;height:2" coordorigin="3922,1378" coordsize="20,0" path="m3922,1378l3941,1378e" filled="false" stroked="true" strokeweight=".48pt" strokecolor="#fefefe">
                <v:path arrowok="t"/>
              </v:shape>
            </v:group>
            <v:group style="position:absolute;left:3941;top:1378;width:20;height:2" coordorigin="3941,1378" coordsize="20,2">
              <v:shape style="position:absolute;left:3941;top:1378;width:20;height:2" coordorigin="3941,1378" coordsize="20,0" path="m3941,1378l3960,1378e" filled="false" stroked="true" strokeweight=".48pt" strokecolor="#fefefe">
                <v:path arrowok="t"/>
              </v:shape>
            </v:group>
            <v:group style="position:absolute;left:3960;top:1378;width:20;height:2" coordorigin="3960,1378" coordsize="20,2">
              <v:shape style="position:absolute;left:3960;top:1378;width:20;height:2" coordorigin="3960,1378" coordsize="20,0" path="m3960,1378l3979,1378e" filled="false" stroked="true" strokeweight=".48pt" strokecolor="#fefefe">
                <v:path arrowok="t"/>
              </v:shape>
            </v:group>
            <v:group style="position:absolute;left:3979;top:1378;width:20;height:2" coordorigin="3979,1378" coordsize="20,2">
              <v:shape style="position:absolute;left:3979;top:1378;width:20;height:2" coordorigin="3979,1378" coordsize="20,0" path="m3979,1378l3998,1378e" filled="false" stroked="true" strokeweight=".48pt" strokecolor="#fefefe">
                <v:path arrowok="t"/>
              </v:shape>
            </v:group>
            <v:group style="position:absolute;left:3998;top:1378;width:20;height:2" coordorigin="3998,1378" coordsize="20,2">
              <v:shape style="position:absolute;left:3998;top:1378;width:20;height:2" coordorigin="3998,1378" coordsize="20,0" path="m3998,1378l4018,1378e" filled="false" stroked="true" strokeweight=".48pt" strokecolor="#fefefe">
                <v:path arrowok="t"/>
              </v:shape>
            </v:group>
            <v:group style="position:absolute;left:4018;top:1378;width:20;height:2" coordorigin="4018,1378" coordsize="20,2">
              <v:shape style="position:absolute;left:4018;top:1378;width:20;height:2" coordorigin="4018,1378" coordsize="20,0" path="m4018,1378l4037,1378e" filled="false" stroked="true" strokeweight=".48pt" strokecolor="#fefefe">
                <v:path arrowok="t"/>
              </v:shape>
            </v:group>
            <v:group style="position:absolute;left:4037;top:1378;width:20;height:2" coordorigin="4037,1378" coordsize="20,2">
              <v:shape style="position:absolute;left:4037;top:1378;width:20;height:2" coordorigin="4037,1378" coordsize="20,0" path="m4037,1378l4056,1378e" filled="false" stroked="true" strokeweight=".48pt" strokecolor="#fefefe">
                <v:path arrowok="t"/>
              </v:shape>
            </v:group>
            <v:group style="position:absolute;left:4056;top:1378;width:20;height:2" coordorigin="4056,1378" coordsize="20,2">
              <v:shape style="position:absolute;left:4056;top:1378;width:20;height:2" coordorigin="4056,1378" coordsize="20,0" path="m4056,1378l4075,1378e" filled="false" stroked="true" strokeweight=".48pt" strokecolor="#fefefe">
                <v:path arrowok="t"/>
              </v:shape>
            </v:group>
            <v:group style="position:absolute;left:4075;top:1378;width:20;height:2" coordorigin="4075,1378" coordsize="20,2">
              <v:shape style="position:absolute;left:4075;top:1378;width:20;height:2" coordorigin="4075,1378" coordsize="20,0" path="m4075,1378l4094,1378e" filled="false" stroked="true" strokeweight=".48pt" strokecolor="#fefefe">
                <v:path arrowok="t"/>
              </v:shape>
            </v:group>
            <v:group style="position:absolute;left:4094;top:1378;width:20;height:2" coordorigin="4094,1378" coordsize="20,2">
              <v:shape style="position:absolute;left:4094;top:1378;width:20;height:2" coordorigin="4094,1378" coordsize="20,0" path="m4094,1378l4114,1378e" filled="false" stroked="true" strokeweight=".48pt" strokecolor="#fefefe">
                <v:path arrowok="t"/>
              </v:shape>
            </v:group>
            <v:group style="position:absolute;left:4114;top:1378;width:20;height:2" coordorigin="4114,1378" coordsize="20,2">
              <v:shape style="position:absolute;left:4114;top:1378;width:20;height:2" coordorigin="4114,1378" coordsize="20,0" path="m4114,1378l4133,1378e" filled="false" stroked="true" strokeweight=".48pt" strokecolor="#fefefe">
                <v:path arrowok="t"/>
              </v:shape>
            </v:group>
            <v:group style="position:absolute;left:4133;top:1378;width:20;height:2" coordorigin="4133,1378" coordsize="20,2">
              <v:shape style="position:absolute;left:4133;top:1378;width:20;height:2" coordorigin="4133,1378" coordsize="20,0" path="m4133,1378l4152,1378e" filled="false" stroked="true" strokeweight=".48pt" strokecolor="#fefefe">
                <v:path arrowok="t"/>
              </v:shape>
            </v:group>
            <v:group style="position:absolute;left:4152;top:1378;width:20;height:2" coordorigin="4152,1378" coordsize="20,2">
              <v:shape style="position:absolute;left:4152;top:1378;width:20;height:2" coordorigin="4152,1378" coordsize="20,0" path="m4152,1378l4171,1378e" filled="false" stroked="true" strokeweight=".48pt" strokecolor="#fefefe">
                <v:path arrowok="t"/>
              </v:shape>
            </v:group>
            <v:group style="position:absolute;left:4171;top:1378;width:15;height:2" coordorigin="4171,1378" coordsize="15,2">
              <v:shape style="position:absolute;left:4171;top:1378;width:15;height:2" coordorigin="4171,1378" coordsize="15,0" path="m4171,1378l4186,1378e" filled="false" stroked="true" strokeweight=".48pt" strokecolor="#fefefe">
                <v:path arrowok="t"/>
              </v:shape>
            </v:group>
            <v:group style="position:absolute;left:4186;top:1378;width:10;height:2" coordorigin="4186,1378" coordsize="10,2">
              <v:shape style="position:absolute;left:4186;top:1378;width:10;height:2" coordorigin="4186,1378" coordsize="10,0" path="m4186,1378l4195,1378e" filled="false" stroked="true" strokeweight=".48pt" strokecolor="#000000">
                <v:path arrowok="t"/>
              </v:shape>
            </v:group>
            <v:group style="position:absolute;left:4195;top:1378;width:20;height:2" coordorigin="4195,1378" coordsize="20,2">
              <v:shape style="position:absolute;left:4195;top:1378;width:20;height:2" coordorigin="4195,1378" coordsize="20,0" path="m4195,1378l4214,1378e" filled="false" stroked="true" strokeweight=".48pt" strokecolor="#fefefe">
                <v:path arrowok="t"/>
              </v:shape>
            </v:group>
            <v:group style="position:absolute;left:4214;top:1378;width:20;height:2" coordorigin="4214,1378" coordsize="20,2">
              <v:shape style="position:absolute;left:4214;top:1378;width:20;height:2" coordorigin="4214,1378" coordsize="20,0" path="m4214,1378l4234,1378e" filled="false" stroked="true" strokeweight=".48pt" strokecolor="#fefefe">
                <v:path arrowok="t"/>
              </v:shape>
            </v:group>
            <v:group style="position:absolute;left:4234;top:1378;width:20;height:2" coordorigin="4234,1378" coordsize="20,2">
              <v:shape style="position:absolute;left:4234;top:1378;width:20;height:2" coordorigin="4234,1378" coordsize="20,0" path="m4234,1378l4253,1378e" filled="false" stroked="true" strokeweight=".48pt" strokecolor="#fefefe">
                <v:path arrowok="t"/>
              </v:shape>
            </v:group>
            <v:group style="position:absolute;left:4253;top:1378;width:20;height:2" coordorigin="4253,1378" coordsize="20,2">
              <v:shape style="position:absolute;left:4253;top:1378;width:20;height:2" coordorigin="4253,1378" coordsize="20,0" path="m4253,1378l4272,1378e" filled="false" stroked="true" strokeweight=".48pt" strokecolor="#fefefe">
                <v:path arrowok="t"/>
              </v:shape>
            </v:group>
            <v:group style="position:absolute;left:4272;top:1378;width:20;height:2" coordorigin="4272,1378" coordsize="20,2">
              <v:shape style="position:absolute;left:4272;top:1378;width:20;height:2" coordorigin="4272,1378" coordsize="20,0" path="m4272,1378l4291,1378e" filled="false" stroked="true" strokeweight=".48pt" strokecolor="#fefefe">
                <v:path arrowok="t"/>
              </v:shape>
            </v:group>
            <v:group style="position:absolute;left:4291;top:1378;width:20;height:2" coordorigin="4291,1378" coordsize="20,2">
              <v:shape style="position:absolute;left:4291;top:1378;width:20;height:2" coordorigin="4291,1378" coordsize="20,0" path="m4291,1378l4310,1378e" filled="false" stroked="true" strokeweight=".48pt" strokecolor="#fefefe">
                <v:path arrowok="t"/>
              </v:shape>
            </v:group>
            <v:group style="position:absolute;left:4310;top:1378;width:20;height:2" coordorigin="4310,1378" coordsize="20,2">
              <v:shape style="position:absolute;left:4310;top:1378;width:20;height:2" coordorigin="4310,1378" coordsize="20,0" path="m4310,1378l4330,1378e" filled="false" stroked="true" strokeweight=".48pt" strokecolor="#fefefe">
                <v:path arrowok="t"/>
              </v:shape>
            </v:group>
            <v:group style="position:absolute;left:4330;top:1378;width:20;height:2" coordorigin="4330,1378" coordsize="20,2">
              <v:shape style="position:absolute;left:4330;top:1378;width:20;height:2" coordorigin="4330,1378" coordsize="20,0" path="m4330,1378l4349,1378e" filled="false" stroked="true" strokeweight=".48pt" strokecolor="#fefefe">
                <v:path arrowok="t"/>
              </v:shape>
            </v:group>
            <v:group style="position:absolute;left:4349;top:1378;width:20;height:2" coordorigin="4349,1378" coordsize="20,2">
              <v:shape style="position:absolute;left:4349;top:1378;width:20;height:2" coordorigin="4349,1378" coordsize="20,0" path="m4349,1378l4368,1378e" filled="false" stroked="true" strokeweight=".48pt" strokecolor="#fefefe">
                <v:path arrowok="t"/>
              </v:shape>
            </v:group>
            <v:group style="position:absolute;left:4368;top:1378;width:20;height:2" coordorigin="4368,1378" coordsize="20,2">
              <v:shape style="position:absolute;left:4368;top:1378;width:20;height:2" coordorigin="4368,1378" coordsize="20,0" path="m4368,1378l4387,1378e" filled="false" stroked="true" strokeweight=".48pt" strokecolor="#fefefe">
                <v:path arrowok="t"/>
              </v:shape>
            </v:group>
            <v:group style="position:absolute;left:4387;top:1378;width:20;height:2" coordorigin="4387,1378" coordsize="20,2">
              <v:shape style="position:absolute;left:4387;top:1378;width:20;height:2" coordorigin="4387,1378" coordsize="20,0" path="m4387,1378l4406,1378e" filled="false" stroked="true" strokeweight=".48pt" strokecolor="#fefefe">
                <v:path arrowok="t"/>
              </v:shape>
            </v:group>
            <v:group style="position:absolute;left:4406;top:1378;width:20;height:2" coordorigin="4406,1378" coordsize="20,2">
              <v:shape style="position:absolute;left:4406;top:1378;width:20;height:2" coordorigin="4406,1378" coordsize="20,0" path="m4406,1378l4426,1378e" filled="false" stroked="true" strokeweight=".48pt" strokecolor="#fefefe">
                <v:path arrowok="t"/>
              </v:shape>
            </v:group>
            <v:group style="position:absolute;left:4426;top:1378;width:20;height:2" coordorigin="4426,1378" coordsize="20,2">
              <v:shape style="position:absolute;left:4426;top:1378;width:20;height:2" coordorigin="4426,1378" coordsize="20,0" path="m4426,1378l4445,1378e" filled="false" stroked="true" strokeweight=".48pt" strokecolor="#fefefe">
                <v:path arrowok="t"/>
              </v:shape>
            </v:group>
            <v:group style="position:absolute;left:4445;top:1378;width:20;height:2" coordorigin="4445,1378" coordsize="20,2">
              <v:shape style="position:absolute;left:4445;top:1378;width:20;height:2" coordorigin="4445,1378" coordsize="20,0" path="m4445,1378l4464,1378e" filled="false" stroked="true" strokeweight=".48pt" strokecolor="#fefefe">
                <v:path arrowok="t"/>
              </v:shape>
            </v:group>
            <v:group style="position:absolute;left:4464;top:1378;width:20;height:2" coordorigin="4464,1378" coordsize="20,2">
              <v:shape style="position:absolute;left:4464;top:1378;width:20;height:2" coordorigin="4464,1378" coordsize="20,0" path="m4464,1378l4483,1378e" filled="false" stroked="true" strokeweight=".48pt" strokecolor="#fefefe">
                <v:path arrowok="t"/>
              </v:shape>
            </v:group>
            <v:group style="position:absolute;left:4483;top:1378;width:20;height:2" coordorigin="4483,1378" coordsize="20,2">
              <v:shape style="position:absolute;left:4483;top:1378;width:20;height:2" coordorigin="4483,1378" coordsize="20,0" path="m4483,1378l4502,1378e" filled="false" stroked="true" strokeweight=".48pt" strokecolor="#fefefe">
                <v:path arrowok="t"/>
              </v:shape>
            </v:group>
            <v:group style="position:absolute;left:4502;top:1378;width:20;height:2" coordorigin="4502,1378" coordsize="20,2">
              <v:shape style="position:absolute;left:4502;top:1378;width:20;height:2" coordorigin="4502,1378" coordsize="20,0" path="m4502,1378l4522,1378e" filled="false" stroked="true" strokeweight=".48pt" strokecolor="#fefefe">
                <v:path arrowok="t"/>
              </v:shape>
            </v:group>
            <v:group style="position:absolute;left:4522;top:1378;width:20;height:2" coordorigin="4522,1378" coordsize="20,2">
              <v:shape style="position:absolute;left:4522;top:1378;width:20;height:2" coordorigin="4522,1378" coordsize="20,0" path="m4522,1378l4541,1378e" filled="false" stroked="true" strokeweight=".48pt" strokecolor="#fefefe">
                <v:path arrowok="t"/>
              </v:shape>
            </v:group>
            <v:group style="position:absolute;left:4541;top:1378;width:20;height:2" coordorigin="4541,1378" coordsize="20,2">
              <v:shape style="position:absolute;left:4541;top:1378;width:20;height:2" coordorigin="4541,1378" coordsize="20,0" path="m4541,1378l4560,1378e" filled="false" stroked="true" strokeweight=".48pt" strokecolor="#fefefe">
                <v:path arrowok="t"/>
              </v:shape>
            </v:group>
            <v:group style="position:absolute;left:4560;top:1378;width:20;height:2" coordorigin="4560,1378" coordsize="20,2">
              <v:shape style="position:absolute;left:4560;top:1378;width:20;height:2" coordorigin="4560,1378" coordsize="20,0" path="m4560,1378l4579,1378e" filled="false" stroked="true" strokeweight=".48pt" strokecolor="#fefefe">
                <v:path arrowok="t"/>
              </v:shape>
            </v:group>
            <v:group style="position:absolute;left:4579;top:1378;width:20;height:2" coordorigin="4579,1378" coordsize="20,2">
              <v:shape style="position:absolute;left:4579;top:1378;width:20;height:2" coordorigin="4579,1378" coordsize="20,0" path="m4579,1378l4598,1378e" filled="false" stroked="true" strokeweight=".48pt" strokecolor="#fefefe">
                <v:path arrowok="t"/>
              </v:shape>
            </v:group>
            <v:group style="position:absolute;left:4598;top:1378;width:20;height:2" coordorigin="4598,1378" coordsize="20,2">
              <v:shape style="position:absolute;left:4598;top:1378;width:20;height:2" coordorigin="4598,1378" coordsize="20,0" path="m4598,1378l4618,1378e" filled="false" stroked="true" strokeweight=".48pt" strokecolor="#fefefe">
                <v:path arrowok="t"/>
              </v:shape>
            </v:group>
            <v:group style="position:absolute;left:4618;top:1378;width:20;height:2" coordorigin="4618,1378" coordsize="20,2">
              <v:shape style="position:absolute;left:4618;top:1378;width:20;height:2" coordorigin="4618,1378" coordsize="20,0" path="m4618,1378l4637,1378e" filled="false" stroked="true" strokeweight=".48pt" strokecolor="#fefefe">
                <v:path arrowok="t"/>
              </v:shape>
            </v:group>
            <v:group style="position:absolute;left:4637;top:1378;width:20;height:2" coordorigin="4637,1378" coordsize="20,2">
              <v:shape style="position:absolute;left:4637;top:1378;width:20;height:2" coordorigin="4637,1378" coordsize="20,0" path="m4637,1378l4656,1378e" filled="false" stroked="true" strokeweight=".48pt" strokecolor="#fefefe">
                <v:path arrowok="t"/>
              </v:shape>
            </v:group>
            <v:group style="position:absolute;left:4656;top:1378;width:20;height:2" coordorigin="4656,1378" coordsize="20,2">
              <v:shape style="position:absolute;left:4656;top:1378;width:20;height:2" coordorigin="4656,1378" coordsize="20,0" path="m4656,1378l4675,1378e" filled="false" stroked="true" strokeweight=".48pt" strokecolor="#fefefe">
                <v:path arrowok="t"/>
              </v:shape>
            </v:group>
            <v:group style="position:absolute;left:4675;top:1378;width:20;height:2" coordorigin="4675,1378" coordsize="20,2">
              <v:shape style="position:absolute;left:4675;top:1378;width:20;height:2" coordorigin="4675,1378" coordsize="20,0" path="m4675,1378l4694,1378e" filled="false" stroked="true" strokeweight=".48pt" strokecolor="#fefefe">
                <v:path arrowok="t"/>
              </v:shape>
            </v:group>
            <v:group style="position:absolute;left:4694;top:1378;width:20;height:2" coordorigin="4694,1378" coordsize="20,2">
              <v:shape style="position:absolute;left:4694;top:1378;width:20;height:2" coordorigin="4694,1378" coordsize="20,0" path="m4694,1378l4714,1378e" filled="false" stroked="true" strokeweight=".48pt" strokecolor="#fefefe">
                <v:path arrowok="t"/>
              </v:shape>
            </v:group>
            <v:group style="position:absolute;left:4714;top:1378;width:20;height:2" coordorigin="4714,1378" coordsize="20,2">
              <v:shape style="position:absolute;left:4714;top:1378;width:20;height:2" coordorigin="4714,1378" coordsize="20,0" path="m4714,1378l4733,1378e" filled="false" stroked="true" strokeweight=".48pt" strokecolor="#fefefe">
                <v:path arrowok="t"/>
              </v:shape>
            </v:group>
            <v:group style="position:absolute;left:4733;top:1378;width:20;height:2" coordorigin="4733,1378" coordsize="20,2">
              <v:shape style="position:absolute;left:4733;top:1378;width:20;height:2" coordorigin="4733,1378" coordsize="20,0" path="m4733,1378l4752,1378e" filled="false" stroked="true" strokeweight=".48pt" strokecolor="#fefefe">
                <v:path arrowok="t"/>
              </v:shape>
            </v:group>
            <v:group style="position:absolute;left:4752;top:1378;width:20;height:2" coordorigin="4752,1378" coordsize="20,2">
              <v:shape style="position:absolute;left:4752;top:1378;width:20;height:2" coordorigin="4752,1378" coordsize="20,0" path="m4752,1378l4771,1378e" filled="false" stroked="true" strokeweight=".48pt" strokecolor="#fefefe">
                <v:path arrowok="t"/>
              </v:shape>
            </v:group>
            <v:group style="position:absolute;left:4771;top:1378;width:20;height:2" coordorigin="4771,1378" coordsize="20,2">
              <v:shape style="position:absolute;left:4771;top:1378;width:20;height:2" coordorigin="4771,1378" coordsize="20,0" path="m4771,1378l4790,1378e" filled="false" stroked="true" strokeweight=".48pt" strokecolor="#fefefe">
                <v:path arrowok="t"/>
              </v:shape>
            </v:group>
            <v:group style="position:absolute;left:4790;top:1378;width:20;height:2" coordorigin="4790,1378" coordsize="20,2">
              <v:shape style="position:absolute;left:4790;top:1378;width:20;height:2" coordorigin="4790,1378" coordsize="20,0" path="m4790,1378l4810,1378e" filled="false" stroked="true" strokeweight=".48pt" strokecolor="#fefefe">
                <v:path arrowok="t"/>
              </v:shape>
            </v:group>
            <v:group style="position:absolute;left:4810;top:1378;width:20;height:2" coordorigin="4810,1378" coordsize="20,2">
              <v:shape style="position:absolute;left:4810;top:1378;width:20;height:2" coordorigin="4810,1378" coordsize="20,0" path="m4810,1378l4829,1378e" filled="false" stroked="true" strokeweight=".48pt" strokecolor="#fefefe">
                <v:path arrowok="t"/>
              </v:shape>
            </v:group>
            <v:group style="position:absolute;left:4829;top:1378;width:20;height:2" coordorigin="4829,1378" coordsize="20,2">
              <v:shape style="position:absolute;left:4829;top:1378;width:20;height:2" coordorigin="4829,1378" coordsize="20,0" path="m4829,1378l4848,1378e" filled="false" stroked="true" strokeweight=".48pt" strokecolor="#fefefe">
                <v:path arrowok="t"/>
              </v:shape>
            </v:group>
            <v:group style="position:absolute;left:4848;top:1378;width:20;height:2" coordorigin="4848,1378" coordsize="20,2">
              <v:shape style="position:absolute;left:4848;top:1378;width:20;height:2" coordorigin="4848,1378" coordsize="20,0" path="m4848,1378l4867,1378e" filled="false" stroked="true" strokeweight=".48pt" strokecolor="#fefefe">
                <v:path arrowok="t"/>
              </v:shape>
            </v:group>
            <v:group style="position:absolute;left:4867;top:1378;width:20;height:2" coordorigin="4867,1378" coordsize="20,2">
              <v:shape style="position:absolute;left:4867;top:1378;width:20;height:2" coordorigin="4867,1378" coordsize="20,0" path="m4867,1378l4886,1378e" filled="false" stroked="true" strokeweight=".48pt" strokecolor="#fefefe">
                <v:path arrowok="t"/>
              </v:shape>
            </v:group>
            <v:group style="position:absolute;left:4886;top:1378;width:20;height:2" coordorigin="4886,1378" coordsize="20,2">
              <v:shape style="position:absolute;left:4886;top:1378;width:20;height:2" coordorigin="4886,1378" coordsize="20,0" path="m4886,1378l4906,1378e" filled="false" stroked="true" strokeweight=".48pt" strokecolor="#fefefe">
                <v:path arrowok="t"/>
              </v:shape>
            </v:group>
            <v:group style="position:absolute;left:4906;top:1378;width:20;height:2" coordorigin="4906,1378" coordsize="20,2">
              <v:shape style="position:absolute;left:4906;top:1378;width:20;height:2" coordorigin="4906,1378" coordsize="20,0" path="m4906,1378l4925,1378e" filled="false" stroked="true" strokeweight=".48pt" strokecolor="#fefefe">
                <v:path arrowok="t"/>
              </v:shape>
            </v:group>
            <v:group style="position:absolute;left:4925;top:1378;width:20;height:2" coordorigin="4925,1378" coordsize="20,2">
              <v:shape style="position:absolute;left:4925;top:1378;width:20;height:2" coordorigin="4925,1378" coordsize="20,0" path="m4925,1378l4944,1378e" filled="false" stroked="true" strokeweight=".48pt" strokecolor="#fefefe">
                <v:path arrowok="t"/>
              </v:shape>
            </v:group>
            <v:group style="position:absolute;left:4944;top:1378;width:20;height:2" coordorigin="4944,1378" coordsize="20,2">
              <v:shape style="position:absolute;left:4944;top:1378;width:20;height:2" coordorigin="4944,1378" coordsize="20,0" path="m4944,1378l4963,1378e" filled="false" stroked="true" strokeweight=".48pt" strokecolor="#fefefe">
                <v:path arrowok="t"/>
              </v:shape>
            </v:group>
            <v:group style="position:absolute;left:4963;top:1378;width:20;height:2" coordorigin="4963,1378" coordsize="20,2">
              <v:shape style="position:absolute;left:4963;top:1378;width:20;height:2" coordorigin="4963,1378" coordsize="20,0" path="m4963,1378l4982,1378e" filled="false" stroked="true" strokeweight=".48pt" strokecolor="#fefefe">
                <v:path arrowok="t"/>
              </v:shape>
            </v:group>
            <v:group style="position:absolute;left:4982;top:1378;width:20;height:2" coordorigin="4982,1378" coordsize="20,2">
              <v:shape style="position:absolute;left:4982;top:1378;width:20;height:2" coordorigin="4982,1378" coordsize="20,0" path="m4982,1378l5002,1378e" filled="false" stroked="true" strokeweight=".48pt" strokecolor="#fefefe">
                <v:path arrowok="t"/>
              </v:shape>
            </v:group>
            <v:group style="position:absolute;left:5002;top:1378;width:20;height:2" coordorigin="5002,1378" coordsize="20,2">
              <v:shape style="position:absolute;left:5002;top:1378;width:20;height:2" coordorigin="5002,1378" coordsize="20,0" path="m5002,1378l5021,1378e" filled="false" stroked="true" strokeweight=".48pt" strokecolor="#fefefe">
                <v:path arrowok="t"/>
              </v:shape>
            </v:group>
            <v:group style="position:absolute;left:5021;top:1378;width:20;height:2" coordorigin="5021,1378" coordsize="20,2">
              <v:shape style="position:absolute;left:5021;top:1378;width:20;height:2" coordorigin="5021,1378" coordsize="20,0" path="m5021,1378l5040,1378e" filled="false" stroked="true" strokeweight=".48pt" strokecolor="#fefefe">
                <v:path arrowok="t"/>
              </v:shape>
            </v:group>
            <v:group style="position:absolute;left:5040;top:1378;width:20;height:2" coordorigin="5040,1378" coordsize="20,2">
              <v:shape style="position:absolute;left:5040;top:1378;width:20;height:2" coordorigin="5040,1378" coordsize="20,0" path="m5040,1378l5059,1378e" filled="false" stroked="true" strokeweight=".48pt" strokecolor="#fefefe">
                <v:path arrowok="t"/>
              </v:shape>
            </v:group>
            <v:group style="position:absolute;left:5059;top:1378;width:20;height:2" coordorigin="5059,1378" coordsize="20,2">
              <v:shape style="position:absolute;left:5059;top:1378;width:20;height:2" coordorigin="5059,1378" coordsize="20,0" path="m5059,1378l5078,1378e" filled="false" stroked="true" strokeweight=".48pt" strokecolor="#fefefe">
                <v:path arrowok="t"/>
              </v:shape>
            </v:group>
            <v:group style="position:absolute;left:5078;top:1378;width:20;height:2" coordorigin="5078,1378" coordsize="20,2">
              <v:shape style="position:absolute;left:5078;top:1378;width:20;height:2" coordorigin="5078,1378" coordsize="20,0" path="m5078,1378l5098,1378e" filled="false" stroked="true" strokeweight=".48pt" strokecolor="#fefefe">
                <v:path arrowok="t"/>
              </v:shape>
            </v:group>
            <v:group style="position:absolute;left:5098;top:1378;width:20;height:2" coordorigin="5098,1378" coordsize="20,2">
              <v:shape style="position:absolute;left:5098;top:1378;width:20;height:2" coordorigin="5098,1378" coordsize="20,0" path="m5098,1378l5117,1378e" filled="false" stroked="true" strokeweight=".48pt" strokecolor="#fefefe">
                <v:path arrowok="t"/>
              </v:shape>
            </v:group>
            <v:group style="position:absolute;left:5117;top:1378;width:20;height:2" coordorigin="5117,1378" coordsize="20,2">
              <v:shape style="position:absolute;left:5117;top:1378;width:20;height:2" coordorigin="5117,1378" coordsize="20,0" path="m5117,1378l5136,1378e" filled="false" stroked="true" strokeweight=".48pt" strokecolor="#fefefe">
                <v:path arrowok="t"/>
              </v:shape>
            </v:group>
            <v:group style="position:absolute;left:5136;top:1378;width:20;height:2" coordorigin="5136,1378" coordsize="20,2">
              <v:shape style="position:absolute;left:5136;top:1378;width:20;height:2" coordorigin="5136,1378" coordsize="20,0" path="m5136,1378l5155,1378e" filled="false" stroked="true" strokeweight=".48pt" strokecolor="#fefefe">
                <v:path arrowok="t"/>
              </v:shape>
            </v:group>
            <v:group style="position:absolute;left:5155;top:1378;width:20;height:2" coordorigin="5155,1378" coordsize="20,2">
              <v:shape style="position:absolute;left:5155;top:1378;width:20;height:2" coordorigin="5155,1378" coordsize="20,0" path="m5155,1378l5174,1378e" filled="false" stroked="true" strokeweight=".48pt" strokecolor="#fefefe">
                <v:path arrowok="t"/>
              </v:shape>
            </v:group>
            <v:group style="position:absolute;left:5174;top:1378;width:20;height:2" coordorigin="5174,1378" coordsize="20,2">
              <v:shape style="position:absolute;left:5174;top:1378;width:20;height:2" coordorigin="5174,1378" coordsize="20,0" path="m5174,1378l5194,1378e" filled="false" stroked="true" strokeweight=".48pt" strokecolor="#fefefe">
                <v:path arrowok="t"/>
              </v:shape>
            </v:group>
            <v:group style="position:absolute;left:5194;top:1378;width:20;height:2" coordorigin="5194,1378" coordsize="20,2">
              <v:shape style="position:absolute;left:5194;top:1378;width:20;height:2" coordorigin="5194,1378" coordsize="20,0" path="m5194,1378l5213,1378e" filled="false" stroked="true" strokeweight=".48pt" strokecolor="#fefefe">
                <v:path arrowok="t"/>
              </v:shape>
            </v:group>
            <v:group style="position:absolute;left:5213;top:1378;width:20;height:2" coordorigin="5213,1378" coordsize="20,2">
              <v:shape style="position:absolute;left:5213;top:1378;width:20;height:2" coordorigin="5213,1378" coordsize="20,0" path="m5213,1378l5232,1378e" filled="false" stroked="true" strokeweight=".48pt" strokecolor="#fefefe">
                <v:path arrowok="t"/>
              </v:shape>
            </v:group>
            <v:group style="position:absolute;left:5232;top:1378;width:20;height:2" coordorigin="5232,1378" coordsize="20,2">
              <v:shape style="position:absolute;left:5232;top:1378;width:20;height:2" coordorigin="5232,1378" coordsize="20,0" path="m5232,1378l5251,1378e" filled="false" stroked="true" strokeweight=".48pt" strokecolor="#fefefe">
                <v:path arrowok="t"/>
              </v:shape>
            </v:group>
            <v:group style="position:absolute;left:5251;top:1378;width:20;height:2" coordorigin="5251,1378" coordsize="20,2">
              <v:shape style="position:absolute;left:5251;top:1378;width:20;height:2" coordorigin="5251,1378" coordsize="20,0" path="m5251,1378l5270,1378e" filled="false" stroked="true" strokeweight=".48pt" strokecolor="#fefefe">
                <v:path arrowok="t"/>
              </v:shape>
            </v:group>
            <v:group style="position:absolute;left:5270;top:1378;width:20;height:2" coordorigin="5270,1378" coordsize="20,2">
              <v:shape style="position:absolute;left:5270;top:1378;width:20;height:2" coordorigin="5270,1378" coordsize="20,0" path="m5270,1378l5290,1378e" filled="false" stroked="true" strokeweight=".48pt" strokecolor="#fefefe">
                <v:path arrowok="t"/>
              </v:shape>
            </v:group>
            <v:group style="position:absolute;left:5290;top:1378;width:20;height:2" coordorigin="5290,1378" coordsize="20,2">
              <v:shape style="position:absolute;left:5290;top:1378;width:20;height:2" coordorigin="5290,1378" coordsize="20,0" path="m5290,1378l5309,1378e" filled="false" stroked="true" strokeweight=".48pt" strokecolor="#fefefe">
                <v:path arrowok="t"/>
              </v:shape>
            </v:group>
            <v:group style="position:absolute;left:5309;top:1378;width:20;height:2" coordorigin="5309,1378" coordsize="20,2">
              <v:shape style="position:absolute;left:5309;top:1378;width:20;height:2" coordorigin="5309,1378" coordsize="20,0" path="m5309,1378l5328,1378e" filled="false" stroked="true" strokeweight=".48pt" strokecolor="#fefefe">
                <v:path arrowok="t"/>
              </v:shape>
            </v:group>
            <v:group style="position:absolute;left:5328;top:1378;width:20;height:2" coordorigin="5328,1378" coordsize="20,2">
              <v:shape style="position:absolute;left:5328;top:1378;width:20;height:2" coordorigin="5328,1378" coordsize="20,0" path="m5328,1378l5347,1378e" filled="false" stroked="true" strokeweight=".48pt" strokecolor="#fefefe">
                <v:path arrowok="t"/>
              </v:shape>
            </v:group>
            <v:group style="position:absolute;left:5347;top:1378;width:20;height:2" coordorigin="5347,1378" coordsize="20,2">
              <v:shape style="position:absolute;left:5347;top:1378;width:20;height:2" coordorigin="5347,1378" coordsize="20,0" path="m5347,1378l5366,1378e" filled="false" stroked="true" strokeweight=".48pt" strokecolor="#fefefe">
                <v:path arrowok="t"/>
              </v:shape>
            </v:group>
            <v:group style="position:absolute;left:5366;top:1378;width:20;height:2" coordorigin="5366,1378" coordsize="20,2">
              <v:shape style="position:absolute;left:5366;top:1378;width:20;height:2" coordorigin="5366,1378" coordsize="20,0" path="m5366,1378l5386,1378e" filled="false" stroked="true" strokeweight=".48pt" strokecolor="#fefefe">
                <v:path arrowok="t"/>
              </v:shape>
            </v:group>
            <v:group style="position:absolute;left:5386;top:1378;width:20;height:2" coordorigin="5386,1378" coordsize="20,2">
              <v:shape style="position:absolute;left:5386;top:1378;width:20;height:2" coordorigin="5386,1378" coordsize="20,0" path="m5386,1378l5405,1378e" filled="false" stroked="true" strokeweight=".48pt" strokecolor="#fefefe">
                <v:path arrowok="t"/>
              </v:shape>
            </v:group>
            <v:group style="position:absolute;left:5405;top:1378;width:5;height:2" coordorigin="5405,1378" coordsize="5,2">
              <v:shape style="position:absolute;left:5405;top:1378;width:5;height:2" coordorigin="5405,1378" coordsize="5,0" path="m5405,1378l5410,1378e" filled="false" stroked="true" strokeweight=".48pt" strokecolor="#fefefe">
                <v:path arrowok="t"/>
              </v:shape>
            </v:group>
            <v:group style="position:absolute;left:5410;top:1378;width:10;height:2" coordorigin="5410,1378" coordsize="10,2">
              <v:shape style="position:absolute;left:5410;top:1378;width:10;height:2" coordorigin="5410,1378" coordsize="10,0" path="m5410,1378l5419,1378e" filled="false" stroked="true" strokeweight=".48pt" strokecolor="#000000">
                <v:path arrowok="t"/>
              </v:shape>
            </v:group>
            <v:group style="position:absolute;left:5419;top:1378;width:20;height:2" coordorigin="5419,1378" coordsize="20,2">
              <v:shape style="position:absolute;left:5419;top:1378;width:20;height:2" coordorigin="5419,1378" coordsize="20,0" path="m5419,1378l5438,1378e" filled="false" stroked="true" strokeweight=".48pt" strokecolor="#fefefe">
                <v:path arrowok="t"/>
              </v:shape>
            </v:group>
            <v:group style="position:absolute;left:5438;top:1378;width:20;height:2" coordorigin="5438,1378" coordsize="20,2">
              <v:shape style="position:absolute;left:5438;top:1378;width:20;height:2" coordorigin="5438,1378" coordsize="20,0" path="m5438,1378l5458,1378e" filled="false" stroked="true" strokeweight=".48pt" strokecolor="#fefefe">
                <v:path arrowok="t"/>
              </v:shape>
            </v:group>
            <v:group style="position:absolute;left:5458;top:1378;width:20;height:2" coordorigin="5458,1378" coordsize="20,2">
              <v:shape style="position:absolute;left:5458;top:1378;width:20;height:2" coordorigin="5458,1378" coordsize="20,0" path="m5458,1378l5477,1378e" filled="false" stroked="true" strokeweight=".48pt" strokecolor="#fefefe">
                <v:path arrowok="t"/>
              </v:shape>
            </v:group>
            <v:group style="position:absolute;left:5477;top:1378;width:20;height:2" coordorigin="5477,1378" coordsize="20,2">
              <v:shape style="position:absolute;left:5477;top:1378;width:20;height:2" coordorigin="5477,1378" coordsize="20,0" path="m5477,1378l5496,1378e" filled="false" stroked="true" strokeweight=".48pt" strokecolor="#fefefe">
                <v:path arrowok="t"/>
              </v:shape>
            </v:group>
            <v:group style="position:absolute;left:5496;top:1378;width:20;height:2" coordorigin="5496,1378" coordsize="20,2">
              <v:shape style="position:absolute;left:5496;top:1378;width:20;height:2" coordorigin="5496,1378" coordsize="20,0" path="m5496,1378l5515,1378e" filled="false" stroked="true" strokeweight=".48pt" strokecolor="#fefefe">
                <v:path arrowok="t"/>
              </v:shape>
            </v:group>
            <v:group style="position:absolute;left:5515;top:1378;width:20;height:2" coordorigin="5515,1378" coordsize="20,2">
              <v:shape style="position:absolute;left:5515;top:1378;width:20;height:2" coordorigin="5515,1378" coordsize="20,0" path="m5515,1378l5534,1378e" filled="false" stroked="true" strokeweight=".48pt" strokecolor="#fefefe">
                <v:path arrowok="t"/>
              </v:shape>
            </v:group>
            <v:group style="position:absolute;left:5534;top:1378;width:20;height:2" coordorigin="5534,1378" coordsize="20,2">
              <v:shape style="position:absolute;left:5534;top:1378;width:20;height:2" coordorigin="5534,1378" coordsize="20,0" path="m5534,1378l5554,1378e" filled="false" stroked="true" strokeweight=".48pt" strokecolor="#fefefe">
                <v:path arrowok="t"/>
              </v:shape>
            </v:group>
            <v:group style="position:absolute;left:5554;top:1378;width:20;height:2" coordorigin="5554,1378" coordsize="20,2">
              <v:shape style="position:absolute;left:5554;top:1378;width:20;height:2" coordorigin="5554,1378" coordsize="20,0" path="m5554,1378l5573,1378e" filled="false" stroked="true" strokeweight=".48pt" strokecolor="#fefefe">
                <v:path arrowok="t"/>
              </v:shape>
            </v:group>
            <v:group style="position:absolute;left:5573;top:1378;width:20;height:2" coordorigin="5573,1378" coordsize="20,2">
              <v:shape style="position:absolute;left:5573;top:1378;width:20;height:2" coordorigin="5573,1378" coordsize="20,0" path="m5573,1378l5592,1378e" filled="false" stroked="true" strokeweight=".48pt" strokecolor="#fefefe">
                <v:path arrowok="t"/>
              </v:shape>
            </v:group>
            <v:group style="position:absolute;left:5592;top:1378;width:20;height:2" coordorigin="5592,1378" coordsize="20,2">
              <v:shape style="position:absolute;left:5592;top:1378;width:20;height:2" coordorigin="5592,1378" coordsize="20,0" path="m5592,1378l5611,1378e" filled="false" stroked="true" strokeweight=".48pt" strokecolor="#fefefe">
                <v:path arrowok="t"/>
              </v:shape>
            </v:group>
            <v:group style="position:absolute;left:5611;top:1378;width:20;height:2" coordorigin="5611,1378" coordsize="20,2">
              <v:shape style="position:absolute;left:5611;top:1378;width:20;height:2" coordorigin="5611,1378" coordsize="20,0" path="m5611,1378l5630,1378e" filled="false" stroked="true" strokeweight=".48pt" strokecolor="#fefefe">
                <v:path arrowok="t"/>
              </v:shape>
            </v:group>
            <v:group style="position:absolute;left:5630;top:1378;width:20;height:2" coordorigin="5630,1378" coordsize="20,2">
              <v:shape style="position:absolute;left:5630;top:1378;width:20;height:2" coordorigin="5630,1378" coordsize="20,0" path="m5630,1378l5650,1378e" filled="false" stroked="true" strokeweight=".48pt" strokecolor="#fefefe">
                <v:path arrowok="t"/>
              </v:shape>
            </v:group>
            <v:group style="position:absolute;left:5650;top:1378;width:20;height:2" coordorigin="5650,1378" coordsize="20,2">
              <v:shape style="position:absolute;left:5650;top:1378;width:20;height:2" coordorigin="5650,1378" coordsize="20,0" path="m5650,1378l5669,1378e" filled="false" stroked="true" strokeweight=".48pt" strokecolor="#fefefe">
                <v:path arrowok="t"/>
              </v:shape>
            </v:group>
            <v:group style="position:absolute;left:5669;top:1378;width:20;height:2" coordorigin="5669,1378" coordsize="20,2">
              <v:shape style="position:absolute;left:5669;top:1378;width:20;height:2" coordorigin="5669,1378" coordsize="20,0" path="m5669,1378l5688,1378e" filled="false" stroked="true" strokeweight=".48pt" strokecolor="#fefefe">
                <v:path arrowok="t"/>
              </v:shape>
            </v:group>
            <v:group style="position:absolute;left:5688;top:1378;width:20;height:2" coordorigin="5688,1378" coordsize="20,2">
              <v:shape style="position:absolute;left:5688;top:1378;width:20;height:2" coordorigin="5688,1378" coordsize="20,0" path="m5688,1378l5707,1378e" filled="false" stroked="true" strokeweight=".48pt" strokecolor="#fefefe">
                <v:path arrowok="t"/>
              </v:shape>
            </v:group>
            <v:group style="position:absolute;left:5707;top:1378;width:20;height:2" coordorigin="5707,1378" coordsize="20,2">
              <v:shape style="position:absolute;left:5707;top:1378;width:20;height:2" coordorigin="5707,1378" coordsize="20,0" path="m5707,1378l5726,1378e" filled="false" stroked="true" strokeweight=".48pt" strokecolor="#fefefe">
                <v:path arrowok="t"/>
              </v:shape>
            </v:group>
            <v:group style="position:absolute;left:5726;top:1378;width:20;height:2" coordorigin="5726,1378" coordsize="20,2">
              <v:shape style="position:absolute;left:5726;top:1378;width:20;height:2" coordorigin="5726,1378" coordsize="20,0" path="m5726,1378l5746,1378e" filled="false" stroked="true" strokeweight=".48pt" strokecolor="#fefefe">
                <v:path arrowok="t"/>
              </v:shape>
            </v:group>
            <v:group style="position:absolute;left:5746;top:1378;width:20;height:2" coordorigin="5746,1378" coordsize="20,2">
              <v:shape style="position:absolute;left:5746;top:1378;width:20;height:2" coordorigin="5746,1378" coordsize="20,0" path="m5746,1378l5765,1378e" filled="false" stroked="true" strokeweight=".48pt" strokecolor="#fefefe">
                <v:path arrowok="t"/>
              </v:shape>
            </v:group>
            <v:group style="position:absolute;left:5765;top:1378;width:20;height:2" coordorigin="5765,1378" coordsize="20,2">
              <v:shape style="position:absolute;left:5765;top:1378;width:20;height:2" coordorigin="5765,1378" coordsize="20,0" path="m5765,1378l5784,1378e" filled="false" stroked="true" strokeweight=".48pt" strokecolor="#fefefe">
                <v:path arrowok="t"/>
              </v:shape>
            </v:group>
            <v:group style="position:absolute;left:5784;top:1378;width:20;height:2" coordorigin="5784,1378" coordsize="20,2">
              <v:shape style="position:absolute;left:5784;top:1378;width:20;height:2" coordorigin="5784,1378" coordsize="20,0" path="m5784,1378l5803,1378e" filled="false" stroked="true" strokeweight=".48pt" strokecolor="#fefefe">
                <v:path arrowok="t"/>
              </v:shape>
            </v:group>
            <v:group style="position:absolute;left:5803;top:1378;width:20;height:2" coordorigin="5803,1378" coordsize="20,2">
              <v:shape style="position:absolute;left:5803;top:1378;width:20;height:2" coordorigin="5803,1378" coordsize="20,0" path="m5803,1378l5822,1378e" filled="false" stroked="true" strokeweight=".48pt" strokecolor="#fefefe">
                <v:path arrowok="t"/>
              </v:shape>
            </v:group>
            <v:group style="position:absolute;left:5822;top:1378;width:20;height:2" coordorigin="5822,1378" coordsize="20,2">
              <v:shape style="position:absolute;left:5822;top:1378;width:20;height:2" coordorigin="5822,1378" coordsize="20,0" path="m5822,1378l5842,1378e" filled="false" stroked="true" strokeweight=".48pt" strokecolor="#fefefe">
                <v:path arrowok="t"/>
              </v:shape>
            </v:group>
            <v:group style="position:absolute;left:5842;top:1378;width:20;height:2" coordorigin="5842,1378" coordsize="20,2">
              <v:shape style="position:absolute;left:5842;top:1378;width:20;height:2" coordorigin="5842,1378" coordsize="20,0" path="m5842,1378l5861,1378e" filled="false" stroked="true" strokeweight=".48pt" strokecolor="#fefefe">
                <v:path arrowok="t"/>
              </v:shape>
            </v:group>
            <v:group style="position:absolute;left:5861;top:1378;width:20;height:2" coordorigin="5861,1378" coordsize="20,2">
              <v:shape style="position:absolute;left:5861;top:1378;width:20;height:2" coordorigin="5861,1378" coordsize="20,0" path="m5861,1378l5880,1378e" filled="false" stroked="true" strokeweight=".48pt" strokecolor="#fefefe">
                <v:path arrowok="t"/>
              </v:shape>
            </v:group>
            <v:group style="position:absolute;left:5880;top:1378;width:20;height:2" coordorigin="5880,1378" coordsize="20,2">
              <v:shape style="position:absolute;left:5880;top:1378;width:20;height:2" coordorigin="5880,1378" coordsize="20,0" path="m5880,1378l5899,1378e" filled="false" stroked="true" strokeweight=".48pt" strokecolor="#fefefe">
                <v:path arrowok="t"/>
              </v:shape>
            </v:group>
            <v:group style="position:absolute;left:5899;top:1378;width:20;height:2" coordorigin="5899,1378" coordsize="20,2">
              <v:shape style="position:absolute;left:5899;top:1378;width:20;height:2" coordorigin="5899,1378" coordsize="20,0" path="m5899,1378l5918,1378e" filled="false" stroked="true" strokeweight=".48pt" strokecolor="#fefefe">
                <v:path arrowok="t"/>
              </v:shape>
            </v:group>
            <v:group style="position:absolute;left:5918;top:1378;width:20;height:2" coordorigin="5918,1378" coordsize="20,2">
              <v:shape style="position:absolute;left:5918;top:1378;width:20;height:2" coordorigin="5918,1378" coordsize="20,0" path="m5918,1378l5938,1378e" filled="false" stroked="true" strokeweight=".48pt" strokecolor="#fefefe">
                <v:path arrowok="t"/>
              </v:shape>
            </v:group>
            <v:group style="position:absolute;left:5938;top:1378;width:20;height:2" coordorigin="5938,1378" coordsize="20,2">
              <v:shape style="position:absolute;left:5938;top:1378;width:20;height:2" coordorigin="5938,1378" coordsize="20,0" path="m5938,1378l5957,1378e" filled="false" stroked="true" strokeweight=".48pt" strokecolor="#fefefe">
                <v:path arrowok="t"/>
              </v:shape>
            </v:group>
            <v:group style="position:absolute;left:5957;top:1378;width:20;height:2" coordorigin="5957,1378" coordsize="20,2">
              <v:shape style="position:absolute;left:5957;top:1378;width:20;height:2" coordorigin="5957,1378" coordsize="20,0" path="m5957,1378l5976,1378e" filled="false" stroked="true" strokeweight=".48pt" strokecolor="#fefefe">
                <v:path arrowok="t"/>
              </v:shape>
            </v:group>
            <v:group style="position:absolute;left:5976;top:1378;width:20;height:2" coordorigin="5976,1378" coordsize="20,2">
              <v:shape style="position:absolute;left:5976;top:1378;width:20;height:2" coordorigin="5976,1378" coordsize="20,0" path="m5976,1378l5995,1378e" filled="false" stroked="true" strokeweight=".48pt" strokecolor="#fefefe">
                <v:path arrowok="t"/>
              </v:shape>
            </v:group>
            <v:group style="position:absolute;left:5995;top:1378;width:20;height:2" coordorigin="5995,1378" coordsize="20,2">
              <v:shape style="position:absolute;left:5995;top:1378;width:20;height:2" coordorigin="5995,1378" coordsize="20,0" path="m5995,1378l6014,1378e" filled="false" stroked="true" strokeweight=".48pt" strokecolor="#fefefe">
                <v:path arrowok="t"/>
              </v:shape>
            </v:group>
            <v:group style="position:absolute;left:6014;top:1378;width:20;height:2" coordorigin="6014,1378" coordsize="20,2">
              <v:shape style="position:absolute;left:6014;top:1378;width:20;height:2" coordorigin="6014,1378" coordsize="20,0" path="m6014,1378l6034,1378e" filled="false" stroked="true" strokeweight=".48pt" strokecolor="#fefefe">
                <v:path arrowok="t"/>
              </v:shape>
            </v:group>
            <v:group style="position:absolute;left:6034;top:1378;width:20;height:2" coordorigin="6034,1378" coordsize="20,2">
              <v:shape style="position:absolute;left:6034;top:1378;width:20;height:2" coordorigin="6034,1378" coordsize="20,0" path="m6034,1378l6053,1378e" filled="false" stroked="true" strokeweight=".48pt" strokecolor="#fefefe">
                <v:path arrowok="t"/>
              </v:shape>
            </v:group>
            <v:group style="position:absolute;left:6053;top:1378;width:20;height:2" coordorigin="6053,1378" coordsize="20,2">
              <v:shape style="position:absolute;left:6053;top:1378;width:20;height:2" coordorigin="6053,1378" coordsize="20,0" path="m6053,1378l6072,1378e" filled="false" stroked="true" strokeweight=".48pt" strokecolor="#fefefe">
                <v:path arrowok="t"/>
              </v:shape>
            </v:group>
            <v:group style="position:absolute;left:6072;top:1378;width:20;height:2" coordorigin="6072,1378" coordsize="20,2">
              <v:shape style="position:absolute;left:6072;top:1378;width:20;height:2" coordorigin="6072,1378" coordsize="20,0" path="m6072,1378l6091,1378e" filled="false" stroked="true" strokeweight=".48pt" strokecolor="#fefefe">
                <v:path arrowok="t"/>
              </v:shape>
            </v:group>
            <v:group style="position:absolute;left:6091;top:1378;width:20;height:2" coordorigin="6091,1378" coordsize="20,2">
              <v:shape style="position:absolute;left:6091;top:1378;width:20;height:2" coordorigin="6091,1378" coordsize="20,0" path="m6091,1378l6110,1378e" filled="false" stroked="true" strokeweight=".48pt" strokecolor="#fefefe">
                <v:path arrowok="t"/>
              </v:shape>
            </v:group>
            <v:group style="position:absolute;left:6110;top:1378;width:20;height:2" coordorigin="6110,1378" coordsize="20,2">
              <v:shape style="position:absolute;left:6110;top:1378;width:20;height:2" coordorigin="6110,1378" coordsize="20,0" path="m6110,1378l6130,1378e" filled="false" stroked="true" strokeweight=".48pt" strokecolor="#fefefe">
                <v:path arrowok="t"/>
              </v:shape>
            </v:group>
            <v:group style="position:absolute;left:6130;top:1378;width:20;height:2" coordorigin="6130,1378" coordsize="20,2">
              <v:shape style="position:absolute;left:6130;top:1378;width:20;height:2" coordorigin="6130,1378" coordsize="20,0" path="m6130,1378l6149,1378e" filled="false" stroked="true" strokeweight=".48pt" strokecolor="#fefefe">
                <v:path arrowok="t"/>
              </v:shape>
            </v:group>
            <v:group style="position:absolute;left:6149;top:1378;width:20;height:2" coordorigin="6149,1378" coordsize="20,2">
              <v:shape style="position:absolute;left:6149;top:1378;width:20;height:2" coordorigin="6149,1378" coordsize="20,0" path="m6149,1378l6168,1378e" filled="false" stroked="true" strokeweight=".48pt" strokecolor="#fefefe">
                <v:path arrowok="t"/>
              </v:shape>
            </v:group>
            <v:group style="position:absolute;left:6168;top:1378;width:20;height:2" coordorigin="6168,1378" coordsize="20,2">
              <v:shape style="position:absolute;left:6168;top:1378;width:20;height:2" coordorigin="6168,1378" coordsize="20,0" path="m6168,1378l6187,1378e" filled="false" stroked="true" strokeweight=".48pt" strokecolor="#fefefe">
                <v:path arrowok="t"/>
              </v:shape>
            </v:group>
            <v:group style="position:absolute;left:6187;top:1378;width:20;height:2" coordorigin="6187,1378" coordsize="20,2">
              <v:shape style="position:absolute;left:6187;top:1378;width:20;height:2" coordorigin="6187,1378" coordsize="20,0" path="m6187,1378l6206,1378e" filled="false" stroked="true" strokeweight=".48pt" strokecolor="#fefefe">
                <v:path arrowok="t"/>
              </v:shape>
            </v:group>
            <v:group style="position:absolute;left:6206;top:1378;width:20;height:2" coordorigin="6206,1378" coordsize="20,2">
              <v:shape style="position:absolute;left:6206;top:1378;width:20;height:2" coordorigin="6206,1378" coordsize="20,0" path="m6206,1378l6226,1378e" filled="false" stroked="true" strokeweight=".48pt" strokecolor="#fefefe">
                <v:path arrowok="t"/>
              </v:shape>
            </v:group>
            <v:group style="position:absolute;left:6226;top:1378;width:20;height:2" coordorigin="6226,1378" coordsize="20,2">
              <v:shape style="position:absolute;left:6226;top:1378;width:20;height:2" coordorigin="6226,1378" coordsize="20,0" path="m6226,1378l6245,1378e" filled="false" stroked="true" strokeweight=".48pt" strokecolor="#fefefe">
                <v:path arrowok="t"/>
              </v:shape>
            </v:group>
            <v:group style="position:absolute;left:6245;top:1378;width:20;height:2" coordorigin="6245,1378" coordsize="20,2">
              <v:shape style="position:absolute;left:6245;top:1378;width:20;height:2" coordorigin="6245,1378" coordsize="20,0" path="m6245,1378l6264,1378e" filled="false" stroked="true" strokeweight=".48pt" strokecolor="#fefefe">
                <v:path arrowok="t"/>
              </v:shape>
            </v:group>
            <v:group style="position:absolute;left:6264;top:1378;width:20;height:2" coordorigin="6264,1378" coordsize="20,2">
              <v:shape style="position:absolute;left:6264;top:1378;width:20;height:2" coordorigin="6264,1378" coordsize="20,0" path="m6264,1378l6283,1378e" filled="false" stroked="true" strokeweight=".48pt" strokecolor="#fefefe">
                <v:path arrowok="t"/>
              </v:shape>
            </v:group>
            <v:group style="position:absolute;left:6283;top:1378;width:20;height:2" coordorigin="6283,1378" coordsize="20,2">
              <v:shape style="position:absolute;left:6283;top:1378;width:20;height:2" coordorigin="6283,1378" coordsize="20,0" path="m6283,1378l6302,1378e" filled="false" stroked="true" strokeweight=".48pt" strokecolor="#fefefe">
                <v:path arrowok="t"/>
              </v:shape>
            </v:group>
            <v:group style="position:absolute;left:6302;top:1378;width:20;height:2" coordorigin="6302,1378" coordsize="20,2">
              <v:shape style="position:absolute;left:6302;top:1378;width:20;height:2" coordorigin="6302,1378" coordsize="20,0" path="m6302,1378l6322,1378e" filled="false" stroked="true" strokeweight=".48pt" strokecolor="#fefefe">
                <v:path arrowok="t"/>
              </v:shape>
            </v:group>
            <v:group style="position:absolute;left:6322;top:1378;width:20;height:2" coordorigin="6322,1378" coordsize="20,2">
              <v:shape style="position:absolute;left:6322;top:1378;width:20;height:2" coordorigin="6322,1378" coordsize="20,0" path="m6322,1378l6341,1378e" filled="false" stroked="true" strokeweight=".48pt" strokecolor="#fefefe">
                <v:path arrowok="t"/>
              </v:shape>
            </v:group>
            <v:group style="position:absolute;left:6341;top:1378;width:20;height:2" coordorigin="6341,1378" coordsize="20,2">
              <v:shape style="position:absolute;left:6341;top:1378;width:20;height:2" coordorigin="6341,1378" coordsize="20,0" path="m6341,1378l6360,1378e" filled="false" stroked="true" strokeweight=".48pt" strokecolor="#fefefe">
                <v:path arrowok="t"/>
              </v:shape>
            </v:group>
            <v:group style="position:absolute;left:6360;top:1378;width:20;height:2" coordorigin="6360,1378" coordsize="20,2">
              <v:shape style="position:absolute;left:6360;top:1378;width:20;height:2" coordorigin="6360,1378" coordsize="20,0" path="m6360,1378l6379,1378e" filled="false" stroked="true" strokeweight=".48pt" strokecolor="#fefefe">
                <v:path arrowok="t"/>
              </v:shape>
            </v:group>
            <v:group style="position:absolute;left:6379;top:1378;width:20;height:2" coordorigin="6379,1378" coordsize="20,2">
              <v:shape style="position:absolute;left:6379;top:1378;width:20;height:2" coordorigin="6379,1378" coordsize="20,0" path="m6379,1378l6398,1378e" filled="false" stroked="true" strokeweight=".48pt" strokecolor="#fefefe">
                <v:path arrowok="t"/>
              </v:shape>
            </v:group>
            <v:group style="position:absolute;left:6398;top:1378;width:20;height:2" coordorigin="6398,1378" coordsize="20,2">
              <v:shape style="position:absolute;left:6398;top:1378;width:20;height:2" coordorigin="6398,1378" coordsize="20,0" path="m6398,1378l6418,1378e" filled="false" stroked="true" strokeweight=".48pt" strokecolor="#fefefe">
                <v:path arrowok="t"/>
              </v:shape>
            </v:group>
            <v:group style="position:absolute;left:6418;top:1378;width:20;height:2" coordorigin="6418,1378" coordsize="20,2">
              <v:shape style="position:absolute;left:6418;top:1378;width:20;height:2" coordorigin="6418,1378" coordsize="20,0" path="m6418,1378l6437,1378e" filled="false" stroked="true" strokeweight=".48pt" strokecolor="#fefefe">
                <v:path arrowok="t"/>
              </v:shape>
            </v:group>
            <v:group style="position:absolute;left:6437;top:1378;width:20;height:2" coordorigin="6437,1378" coordsize="20,2">
              <v:shape style="position:absolute;left:6437;top:1378;width:20;height:2" coordorigin="6437,1378" coordsize="20,0" path="m6437,1378l6456,1378e" filled="false" stroked="true" strokeweight=".48pt" strokecolor="#fefefe">
                <v:path arrowok="t"/>
              </v:shape>
            </v:group>
            <v:group style="position:absolute;left:6456;top:1378;width:20;height:2" coordorigin="6456,1378" coordsize="20,2">
              <v:shape style="position:absolute;left:6456;top:1378;width:20;height:2" coordorigin="6456,1378" coordsize="20,0" path="m6456,1378l6475,1378e" filled="false" stroked="true" strokeweight=".48pt" strokecolor="#fefefe">
                <v:path arrowok="t"/>
              </v:shape>
            </v:group>
            <v:group style="position:absolute;left:6475;top:1378;width:20;height:2" coordorigin="6475,1378" coordsize="20,2">
              <v:shape style="position:absolute;left:6475;top:1378;width:20;height:2" coordorigin="6475,1378" coordsize="20,0" path="m6475,1378l6494,1378e" filled="false" stroked="true" strokeweight=".48pt" strokecolor="#fefefe">
                <v:path arrowok="t"/>
              </v:shape>
            </v:group>
            <v:group style="position:absolute;left:6494;top:1378;width:20;height:2" coordorigin="6494,1378" coordsize="20,2">
              <v:shape style="position:absolute;left:6494;top:1378;width:20;height:2" coordorigin="6494,1378" coordsize="20,0" path="m6494,1378l6514,1378e" filled="false" stroked="true" strokeweight=".48pt" strokecolor="#fefefe">
                <v:path arrowok="t"/>
              </v:shape>
            </v:group>
            <v:group style="position:absolute;left:6514;top:1378;width:20;height:2" coordorigin="6514,1378" coordsize="20,2">
              <v:shape style="position:absolute;left:6514;top:1378;width:20;height:2" coordorigin="6514,1378" coordsize="20,0" path="m6514,1378l6533,1378e" filled="false" stroked="true" strokeweight=".48pt" strokecolor="#fefefe">
                <v:path arrowok="t"/>
              </v:shape>
            </v:group>
            <v:group style="position:absolute;left:6533;top:1378;width:20;height:2" coordorigin="6533,1378" coordsize="20,2">
              <v:shape style="position:absolute;left:6533;top:1378;width:20;height:2" coordorigin="6533,1378" coordsize="20,0" path="m6533,1378l6552,1378e" filled="false" stroked="true" strokeweight=".48pt" strokecolor="#fefefe">
                <v:path arrowok="t"/>
              </v:shape>
            </v:group>
            <v:group style="position:absolute;left:6552;top:1378;width:20;height:2" coordorigin="6552,1378" coordsize="20,2">
              <v:shape style="position:absolute;left:6552;top:1378;width:20;height:2" coordorigin="6552,1378" coordsize="20,0" path="m6552,1378l6571,1378e" filled="false" stroked="true" strokeweight=".48pt" strokecolor="#fefefe">
                <v:path arrowok="t"/>
              </v:shape>
            </v:group>
            <v:group style="position:absolute;left:6571;top:1378;width:20;height:2" coordorigin="6571,1378" coordsize="20,2">
              <v:shape style="position:absolute;left:6571;top:1378;width:20;height:2" coordorigin="6571,1378" coordsize="20,0" path="m6571,1378l6590,1378e" filled="false" stroked="true" strokeweight=".48pt" strokecolor="#fefefe">
                <v:path arrowok="t"/>
              </v:shape>
            </v:group>
            <v:group style="position:absolute;left:6590;top:1378;width:20;height:2" coordorigin="6590,1378" coordsize="20,2">
              <v:shape style="position:absolute;left:6590;top:1378;width:20;height:2" coordorigin="6590,1378" coordsize="20,0" path="m6590,1378l6610,1378e" filled="false" stroked="true" strokeweight=".48pt" strokecolor="#fefefe">
                <v:path arrowok="t"/>
              </v:shape>
            </v:group>
            <v:group style="position:absolute;left:6610;top:1378;width:20;height:2" coordorigin="6610,1378" coordsize="20,2">
              <v:shape style="position:absolute;left:6610;top:1378;width:20;height:2" coordorigin="6610,1378" coordsize="20,0" path="m6610,1378l6629,1378e" filled="false" stroked="true" strokeweight=".48pt" strokecolor="#fefefe">
                <v:path arrowok="t"/>
              </v:shape>
            </v:group>
            <v:group style="position:absolute;left:6629;top:1378;width:10;height:2" coordorigin="6629,1378" coordsize="10,2">
              <v:shape style="position:absolute;left:6629;top:1378;width:10;height:2" coordorigin="6629,1378" coordsize="10,0" path="m6629,1378l6638,1378e" filled="false" stroked="true" strokeweight=".48pt" strokecolor="#000000">
                <v:path arrowok="t"/>
              </v:shape>
              <v:shape style="position:absolute;left:6629;top:931;width:1190;height:451" type="#_x0000_t75" stroked="false">
                <v:imagedata r:id="rId49" o:title=""/>
              </v:shape>
            </v:group>
            <v:group style="position:absolute;left:7810;top:1378;width:10;height:2" coordorigin="7810,1378" coordsize="10,2">
              <v:shape style="position:absolute;left:7810;top:1378;width:10;height:2" coordorigin="7810,1378" coordsize="10,0" path="m7810,1378l7819,1378e" filled="false" stroked="true" strokeweight=".48pt" strokecolor="#000000">
                <v:path arrowok="t"/>
              </v:shape>
            </v:group>
            <v:group style="position:absolute;left:7819;top:1378;width:20;height:2" coordorigin="7819,1378" coordsize="20,2">
              <v:shape style="position:absolute;left:7819;top:1378;width:20;height:2" coordorigin="7819,1378" coordsize="20,0" path="m7819,1378l7838,1378e" filled="false" stroked="true" strokeweight=".48pt" strokecolor="#fefefe">
                <v:path arrowok="t"/>
              </v:shape>
            </v:group>
            <v:group style="position:absolute;left:7838;top:1378;width:20;height:2" coordorigin="7838,1378" coordsize="20,2">
              <v:shape style="position:absolute;left:7838;top:1378;width:20;height:2" coordorigin="7838,1378" coordsize="20,0" path="m7838,1378l7858,1378e" filled="false" stroked="true" strokeweight=".48pt" strokecolor="#fefefe">
                <v:path arrowok="t"/>
              </v:shape>
            </v:group>
            <v:group style="position:absolute;left:7858;top:1378;width:20;height:2" coordorigin="7858,1378" coordsize="20,2">
              <v:shape style="position:absolute;left:7858;top:1378;width:20;height:2" coordorigin="7858,1378" coordsize="20,0" path="m7858,1378l7877,1378e" filled="false" stroked="true" strokeweight=".48pt" strokecolor="#fefefe">
                <v:path arrowok="t"/>
              </v:shape>
            </v:group>
            <v:group style="position:absolute;left:7877;top:1378;width:20;height:2" coordorigin="7877,1378" coordsize="20,2">
              <v:shape style="position:absolute;left:7877;top:1378;width:20;height:2" coordorigin="7877,1378" coordsize="20,0" path="m7877,1378l7896,1378e" filled="false" stroked="true" strokeweight=".48pt" strokecolor="#fefefe">
                <v:path arrowok="t"/>
              </v:shape>
            </v:group>
            <v:group style="position:absolute;left:7896;top:1378;width:20;height:2" coordorigin="7896,1378" coordsize="20,2">
              <v:shape style="position:absolute;left:7896;top:1378;width:20;height:2" coordorigin="7896,1378" coordsize="20,0" path="m7896,1378l7915,1378e" filled="false" stroked="true" strokeweight=".48pt" strokecolor="#fefefe">
                <v:path arrowok="t"/>
              </v:shape>
            </v:group>
            <v:group style="position:absolute;left:7915;top:1378;width:20;height:2" coordorigin="7915,1378" coordsize="20,2">
              <v:shape style="position:absolute;left:7915;top:1378;width:20;height:2" coordorigin="7915,1378" coordsize="20,0" path="m7915,1378l7934,1378e" filled="false" stroked="true" strokeweight=".48pt" strokecolor="#fefefe">
                <v:path arrowok="t"/>
              </v:shape>
            </v:group>
            <v:group style="position:absolute;left:7934;top:1378;width:20;height:2" coordorigin="7934,1378" coordsize="20,2">
              <v:shape style="position:absolute;left:7934;top:1378;width:20;height:2" coordorigin="7934,1378" coordsize="20,0" path="m7934,1378l7954,1378e" filled="false" stroked="true" strokeweight=".48pt" strokecolor="#fefefe">
                <v:path arrowok="t"/>
              </v:shape>
            </v:group>
            <v:group style="position:absolute;left:7954;top:1378;width:20;height:2" coordorigin="7954,1378" coordsize="20,2">
              <v:shape style="position:absolute;left:7954;top:1378;width:20;height:2" coordorigin="7954,1378" coordsize="20,0" path="m7954,1378l7973,1378e" filled="false" stroked="true" strokeweight=".48pt" strokecolor="#fefefe">
                <v:path arrowok="t"/>
              </v:shape>
            </v:group>
            <v:group style="position:absolute;left:7973;top:1378;width:20;height:2" coordorigin="7973,1378" coordsize="20,2">
              <v:shape style="position:absolute;left:7973;top:1378;width:20;height:2" coordorigin="7973,1378" coordsize="20,0" path="m7973,1378l7992,1378e" filled="false" stroked="true" strokeweight=".48pt" strokecolor="#fefefe">
                <v:path arrowok="t"/>
              </v:shape>
            </v:group>
            <v:group style="position:absolute;left:7992;top:1378;width:20;height:2" coordorigin="7992,1378" coordsize="20,2">
              <v:shape style="position:absolute;left:7992;top:1378;width:20;height:2" coordorigin="7992,1378" coordsize="20,0" path="m7992,1378l8011,1378e" filled="false" stroked="true" strokeweight=".48pt" strokecolor="#fefefe">
                <v:path arrowok="t"/>
              </v:shape>
            </v:group>
            <v:group style="position:absolute;left:8011;top:1378;width:20;height:2" coordorigin="8011,1378" coordsize="20,2">
              <v:shape style="position:absolute;left:8011;top:1378;width:20;height:2" coordorigin="8011,1378" coordsize="20,0" path="m8011,1378l8030,1378e" filled="false" stroked="true" strokeweight=".48pt" strokecolor="#fefefe">
                <v:path arrowok="t"/>
              </v:shape>
            </v:group>
            <v:group style="position:absolute;left:8030;top:1378;width:20;height:2" coordorigin="8030,1378" coordsize="20,2">
              <v:shape style="position:absolute;left:8030;top:1378;width:20;height:2" coordorigin="8030,1378" coordsize="20,0" path="m8030,1378l8050,1378e" filled="false" stroked="true" strokeweight=".48pt" strokecolor="#fefefe">
                <v:path arrowok="t"/>
              </v:shape>
            </v:group>
            <v:group style="position:absolute;left:8050;top:1378;width:20;height:2" coordorigin="8050,1378" coordsize="20,2">
              <v:shape style="position:absolute;left:8050;top:1378;width:20;height:2" coordorigin="8050,1378" coordsize="20,0" path="m8050,1378l8069,1378e" filled="false" stroked="true" strokeweight=".48pt" strokecolor="#fefefe">
                <v:path arrowok="t"/>
              </v:shape>
            </v:group>
            <v:group style="position:absolute;left:8069;top:1378;width:20;height:2" coordorigin="8069,1378" coordsize="20,2">
              <v:shape style="position:absolute;left:8069;top:1378;width:20;height:2" coordorigin="8069,1378" coordsize="20,0" path="m8069,1378l8088,1378e" filled="false" stroked="true" strokeweight=".48pt" strokecolor="#fefefe">
                <v:path arrowok="t"/>
              </v:shape>
            </v:group>
            <v:group style="position:absolute;left:8088;top:1378;width:20;height:2" coordorigin="8088,1378" coordsize="20,2">
              <v:shape style="position:absolute;left:8088;top:1378;width:20;height:2" coordorigin="8088,1378" coordsize="20,0" path="m8088,1378l8107,1378e" filled="false" stroked="true" strokeweight=".48pt" strokecolor="#fefefe">
                <v:path arrowok="t"/>
              </v:shape>
            </v:group>
            <v:group style="position:absolute;left:8107;top:1378;width:20;height:2" coordorigin="8107,1378" coordsize="20,2">
              <v:shape style="position:absolute;left:8107;top:1378;width:20;height:2" coordorigin="8107,1378" coordsize="20,0" path="m8107,1378l8126,1378e" filled="false" stroked="true" strokeweight=".48pt" strokecolor="#fefefe">
                <v:path arrowok="t"/>
              </v:shape>
            </v:group>
            <v:group style="position:absolute;left:8126;top:1378;width:20;height:2" coordorigin="8126,1378" coordsize="20,2">
              <v:shape style="position:absolute;left:8126;top:1378;width:20;height:2" coordorigin="8126,1378" coordsize="20,0" path="m8126,1378l8146,1378e" filled="false" stroked="true" strokeweight=".48pt" strokecolor="#fefefe">
                <v:path arrowok="t"/>
              </v:shape>
            </v:group>
            <v:group style="position:absolute;left:8146;top:1378;width:20;height:2" coordorigin="8146,1378" coordsize="20,2">
              <v:shape style="position:absolute;left:8146;top:1378;width:20;height:2" coordorigin="8146,1378" coordsize="20,0" path="m8146,1378l8165,1378e" filled="false" stroked="true" strokeweight=".48pt" strokecolor="#fefefe">
                <v:path arrowok="t"/>
              </v:shape>
            </v:group>
            <v:group style="position:absolute;left:8165;top:1378;width:20;height:2" coordorigin="8165,1378" coordsize="20,2">
              <v:shape style="position:absolute;left:8165;top:1378;width:20;height:2" coordorigin="8165,1378" coordsize="20,0" path="m8165,1378l8184,1378e" filled="false" stroked="true" strokeweight=".48pt" strokecolor="#fefefe">
                <v:path arrowok="t"/>
              </v:shape>
            </v:group>
            <v:group style="position:absolute;left:8184;top:1378;width:20;height:2" coordorigin="8184,1378" coordsize="20,2">
              <v:shape style="position:absolute;left:8184;top:1378;width:20;height:2" coordorigin="8184,1378" coordsize="20,0" path="m8184,1378l8203,1378e" filled="false" stroked="true" strokeweight=".48pt" strokecolor="#fefefe">
                <v:path arrowok="t"/>
              </v:shape>
            </v:group>
            <v:group style="position:absolute;left:8203;top:1378;width:20;height:2" coordorigin="8203,1378" coordsize="20,2">
              <v:shape style="position:absolute;left:8203;top:1378;width:20;height:2" coordorigin="8203,1378" coordsize="20,0" path="m8203,1378l8222,1378e" filled="false" stroked="true" strokeweight=".48pt" strokecolor="#fefefe">
                <v:path arrowok="t"/>
              </v:shape>
            </v:group>
            <v:group style="position:absolute;left:8222;top:1378;width:20;height:2" coordorigin="8222,1378" coordsize="20,2">
              <v:shape style="position:absolute;left:8222;top:1378;width:20;height:2" coordorigin="8222,1378" coordsize="20,0" path="m8222,1378l8242,1378e" filled="false" stroked="true" strokeweight=".48pt" strokecolor="#fefefe">
                <v:path arrowok="t"/>
              </v:shape>
            </v:group>
            <v:group style="position:absolute;left:8242;top:1378;width:20;height:2" coordorigin="8242,1378" coordsize="20,2">
              <v:shape style="position:absolute;left:8242;top:1378;width:20;height:2" coordorigin="8242,1378" coordsize="20,0" path="m8242,1378l8261,1378e" filled="false" stroked="true" strokeweight=".48pt" strokecolor="#fefefe">
                <v:path arrowok="t"/>
              </v:shape>
            </v:group>
            <v:group style="position:absolute;left:8261;top:1378;width:20;height:2" coordorigin="8261,1378" coordsize="20,2">
              <v:shape style="position:absolute;left:8261;top:1378;width:20;height:2" coordorigin="8261,1378" coordsize="20,0" path="m8261,1378l8280,1378e" filled="false" stroked="true" strokeweight=".48pt" strokecolor="#fefefe">
                <v:path arrowok="t"/>
              </v:shape>
            </v:group>
            <v:group style="position:absolute;left:8280;top:1378;width:20;height:2" coordorigin="8280,1378" coordsize="20,2">
              <v:shape style="position:absolute;left:8280;top:1378;width:20;height:2" coordorigin="8280,1378" coordsize="20,0" path="m8280,1378l8299,1378e" filled="false" stroked="true" strokeweight=".48pt" strokecolor="#fefefe">
                <v:path arrowok="t"/>
              </v:shape>
            </v:group>
            <v:group style="position:absolute;left:8299;top:1378;width:20;height:2" coordorigin="8299,1378" coordsize="20,2">
              <v:shape style="position:absolute;left:8299;top:1378;width:20;height:2" coordorigin="8299,1378" coordsize="20,0" path="m8299,1378l8318,1378e" filled="false" stroked="true" strokeweight=".48pt" strokecolor="#fefefe">
                <v:path arrowok="t"/>
              </v:shape>
            </v:group>
            <v:group style="position:absolute;left:8318;top:1378;width:20;height:2" coordorigin="8318,1378" coordsize="20,2">
              <v:shape style="position:absolute;left:8318;top:1378;width:20;height:2" coordorigin="8318,1378" coordsize="20,0" path="m8318,1378l8338,1378e" filled="false" stroked="true" strokeweight=".48pt" strokecolor="#fefefe">
                <v:path arrowok="t"/>
              </v:shape>
            </v:group>
            <v:group style="position:absolute;left:8338;top:1378;width:20;height:2" coordorigin="8338,1378" coordsize="20,2">
              <v:shape style="position:absolute;left:8338;top:1378;width:20;height:2" coordorigin="8338,1378" coordsize="20,0" path="m8338,1378l8357,1378e" filled="false" stroked="true" strokeweight=".48pt" strokecolor="#fefefe">
                <v:path arrowok="t"/>
              </v:shape>
            </v:group>
            <v:group style="position:absolute;left:8357;top:1378;width:20;height:2" coordorigin="8357,1378" coordsize="20,2">
              <v:shape style="position:absolute;left:8357;top:1378;width:20;height:2" coordorigin="8357,1378" coordsize="20,0" path="m8357,1378l8376,1378e" filled="false" stroked="true" strokeweight=".48pt" strokecolor="#fefefe">
                <v:path arrowok="t"/>
              </v:shape>
            </v:group>
            <v:group style="position:absolute;left:8376;top:1378;width:20;height:2" coordorigin="8376,1378" coordsize="20,2">
              <v:shape style="position:absolute;left:8376;top:1378;width:20;height:2" coordorigin="8376,1378" coordsize="20,0" path="m8376,1378l8395,1378e" filled="false" stroked="true" strokeweight=".48pt" strokecolor="#fefefe">
                <v:path arrowok="t"/>
              </v:shape>
            </v:group>
            <v:group style="position:absolute;left:8395;top:1378;width:20;height:2" coordorigin="8395,1378" coordsize="20,2">
              <v:shape style="position:absolute;left:8395;top:1378;width:20;height:2" coordorigin="8395,1378" coordsize="20,0" path="m8395,1378l8414,1378e" filled="false" stroked="true" strokeweight=".48pt" strokecolor="#fefefe">
                <v:path arrowok="t"/>
              </v:shape>
            </v:group>
            <v:group style="position:absolute;left:8414;top:1378;width:20;height:2" coordorigin="8414,1378" coordsize="20,2">
              <v:shape style="position:absolute;left:8414;top:1378;width:20;height:2" coordorigin="8414,1378" coordsize="20,0" path="m8414,1378l8434,1378e" filled="false" stroked="true" strokeweight=".48pt" strokecolor="#fefefe">
                <v:path arrowok="t"/>
              </v:shape>
            </v:group>
            <v:group style="position:absolute;left:8434;top:1378;width:20;height:2" coordorigin="8434,1378" coordsize="20,2">
              <v:shape style="position:absolute;left:8434;top:1378;width:20;height:2" coordorigin="8434,1378" coordsize="20,0" path="m8434,1378l8453,1378e" filled="false" stroked="true" strokeweight=".48pt" strokecolor="#fefefe">
                <v:path arrowok="t"/>
              </v:shape>
            </v:group>
            <v:group style="position:absolute;left:8453;top:1378;width:20;height:2" coordorigin="8453,1378" coordsize="20,2">
              <v:shape style="position:absolute;left:8453;top:1378;width:20;height:2" coordorigin="8453,1378" coordsize="20,0" path="m8453,1378l8472,1378e" filled="false" stroked="true" strokeweight=".48pt" strokecolor="#fefefe">
                <v:path arrowok="t"/>
              </v:shape>
            </v:group>
            <v:group style="position:absolute;left:8472;top:1378;width:20;height:2" coordorigin="8472,1378" coordsize="20,2">
              <v:shape style="position:absolute;left:8472;top:1378;width:20;height:2" coordorigin="8472,1378" coordsize="20,0" path="m8472,1378l8491,1378e" filled="false" stroked="true" strokeweight=".48pt" strokecolor="#fefefe">
                <v:path arrowok="t"/>
              </v:shape>
            </v:group>
            <v:group style="position:absolute;left:8491;top:1378;width:20;height:2" coordorigin="8491,1378" coordsize="20,2">
              <v:shape style="position:absolute;left:8491;top:1378;width:20;height:2" coordorigin="8491,1378" coordsize="20,0" path="m8491,1378l8510,1378e" filled="false" stroked="true" strokeweight=".48pt" strokecolor="#fefefe">
                <v:path arrowok="t"/>
              </v:shape>
            </v:group>
            <v:group style="position:absolute;left:8510;top:1378;width:20;height:2" coordorigin="8510,1378" coordsize="20,2">
              <v:shape style="position:absolute;left:8510;top:1378;width:20;height:2" coordorigin="8510,1378" coordsize="20,0" path="m8510,1378l8530,1378e" filled="false" stroked="true" strokeweight=".48pt" strokecolor="#fefefe">
                <v:path arrowok="t"/>
              </v:shape>
            </v:group>
            <v:group style="position:absolute;left:8530;top:1378;width:20;height:2" coordorigin="8530,1378" coordsize="20,2">
              <v:shape style="position:absolute;left:8530;top:1378;width:20;height:2" coordorigin="8530,1378" coordsize="20,0" path="m8530,1378l8549,1378e" filled="false" stroked="true" strokeweight=".48pt" strokecolor="#fefefe">
                <v:path arrowok="t"/>
              </v:shape>
            </v:group>
            <v:group style="position:absolute;left:8549;top:1378;width:20;height:2" coordorigin="8549,1378" coordsize="20,2">
              <v:shape style="position:absolute;left:8549;top:1378;width:20;height:2" coordorigin="8549,1378" coordsize="20,0" path="m8549,1378l8568,1378e" filled="false" stroked="true" strokeweight=".48pt" strokecolor="#fefefe">
                <v:path arrowok="t"/>
              </v:shape>
            </v:group>
            <v:group style="position:absolute;left:8568;top:1378;width:20;height:2" coordorigin="8568,1378" coordsize="20,2">
              <v:shape style="position:absolute;left:8568;top:1378;width:20;height:2" coordorigin="8568,1378" coordsize="20,0" path="m8568,1378l8587,1378e" filled="false" stroked="true" strokeweight=".48pt" strokecolor="#fefefe">
                <v:path arrowok="t"/>
              </v:shape>
            </v:group>
            <v:group style="position:absolute;left:8587;top:1378;width:20;height:2" coordorigin="8587,1378" coordsize="20,2">
              <v:shape style="position:absolute;left:8587;top:1378;width:20;height:2" coordorigin="8587,1378" coordsize="20,0" path="m8587,1378l8606,1378e" filled="false" stroked="true" strokeweight=".48pt" strokecolor="#fefefe">
                <v:path arrowok="t"/>
              </v:shape>
            </v:group>
            <v:group style="position:absolute;left:8606;top:1378;width:20;height:2" coordorigin="8606,1378" coordsize="20,2">
              <v:shape style="position:absolute;left:8606;top:1378;width:20;height:2" coordorigin="8606,1378" coordsize="20,0" path="m8606,1378l8626,1378e" filled="false" stroked="true" strokeweight=".48pt" strokecolor="#fefefe">
                <v:path arrowok="t"/>
              </v:shape>
            </v:group>
            <v:group style="position:absolute;left:8626;top:1378;width:20;height:2" coordorigin="8626,1378" coordsize="20,2">
              <v:shape style="position:absolute;left:8626;top:1378;width:20;height:2" coordorigin="8626,1378" coordsize="20,0" path="m8626,1378l8645,1378e" filled="false" stroked="true" strokeweight=".48pt" strokecolor="#fefefe">
                <v:path arrowok="t"/>
              </v:shape>
            </v:group>
            <v:group style="position:absolute;left:8645;top:1378;width:20;height:2" coordorigin="8645,1378" coordsize="20,2">
              <v:shape style="position:absolute;left:8645;top:1378;width:20;height:2" coordorigin="8645,1378" coordsize="20,0" path="m8645,1378l8664,1378e" filled="false" stroked="true" strokeweight=".48pt" strokecolor="#fefefe">
                <v:path arrowok="t"/>
              </v:shape>
            </v:group>
            <v:group style="position:absolute;left:8664;top:1378;width:20;height:2" coordorigin="8664,1378" coordsize="20,2">
              <v:shape style="position:absolute;left:8664;top:1378;width:20;height:2" coordorigin="8664,1378" coordsize="20,0" path="m8664,1378l8683,1378e" filled="false" stroked="true" strokeweight=".48pt" strokecolor="#fefefe">
                <v:path arrowok="t"/>
              </v:shape>
            </v:group>
            <v:group style="position:absolute;left:8683;top:1378;width:20;height:2" coordorigin="8683,1378" coordsize="20,2">
              <v:shape style="position:absolute;left:8683;top:1378;width:20;height:2" coordorigin="8683,1378" coordsize="20,0" path="m8683,1378l8702,1378e" filled="false" stroked="true" strokeweight=".48pt" strokecolor="#fefefe">
                <v:path arrowok="t"/>
              </v:shape>
            </v:group>
            <v:group style="position:absolute;left:8702;top:1378;width:20;height:2" coordorigin="8702,1378" coordsize="20,2">
              <v:shape style="position:absolute;left:8702;top:1378;width:20;height:2" coordorigin="8702,1378" coordsize="20,0" path="m8702,1378l8722,1378e" filled="false" stroked="true" strokeweight=".48pt" strokecolor="#fefefe">
                <v:path arrowok="t"/>
              </v:shape>
            </v:group>
            <v:group style="position:absolute;left:8722;top:1378;width:20;height:2" coordorigin="8722,1378" coordsize="20,2">
              <v:shape style="position:absolute;left:8722;top:1378;width:20;height:2" coordorigin="8722,1378" coordsize="20,0" path="m8722,1378l8741,1378e" filled="false" stroked="true" strokeweight=".48pt" strokecolor="#fefefe">
                <v:path arrowok="t"/>
              </v:shape>
            </v:group>
            <v:group style="position:absolute;left:8741;top:1378;width:20;height:2" coordorigin="8741,1378" coordsize="20,2">
              <v:shape style="position:absolute;left:8741;top:1378;width:20;height:2" coordorigin="8741,1378" coordsize="20,0" path="m8741,1378l8760,1378e" filled="false" stroked="true" strokeweight=".48pt" strokecolor="#fefefe">
                <v:path arrowok="t"/>
              </v:shape>
            </v:group>
            <v:group style="position:absolute;left:8760;top:1378;width:20;height:2" coordorigin="8760,1378" coordsize="20,2">
              <v:shape style="position:absolute;left:8760;top:1378;width:20;height:2" coordorigin="8760,1378" coordsize="20,0" path="m8760,1378l8779,1378e" filled="false" stroked="true" strokeweight=".48pt" strokecolor="#fefefe">
                <v:path arrowok="t"/>
              </v:shape>
            </v:group>
            <v:group style="position:absolute;left:8779;top:1378;width:20;height:2" coordorigin="8779,1378" coordsize="20,2">
              <v:shape style="position:absolute;left:8779;top:1378;width:20;height:2" coordorigin="8779,1378" coordsize="20,0" path="m8779,1378l8798,1378e" filled="false" stroked="true" strokeweight=".48pt" strokecolor="#fefefe">
                <v:path arrowok="t"/>
              </v:shape>
            </v:group>
            <v:group style="position:absolute;left:8798;top:1378;width:20;height:2" coordorigin="8798,1378" coordsize="20,2">
              <v:shape style="position:absolute;left:8798;top:1378;width:20;height:2" coordorigin="8798,1378" coordsize="20,0" path="m8798,1378l8818,1378e" filled="false" stroked="true" strokeweight=".48pt" strokecolor="#fefefe">
                <v:path arrowok="t"/>
              </v:shape>
            </v:group>
            <v:group style="position:absolute;left:8818;top:1378;width:20;height:2" coordorigin="8818,1378" coordsize="20,2">
              <v:shape style="position:absolute;left:8818;top:1378;width:20;height:2" coordorigin="8818,1378" coordsize="20,0" path="m8818,1378l8837,1378e" filled="false" stroked="true" strokeweight=".48pt" strokecolor="#fefefe">
                <v:path arrowok="t"/>
              </v:shape>
            </v:group>
            <v:group style="position:absolute;left:8837;top:1378;width:20;height:2" coordorigin="8837,1378" coordsize="20,2">
              <v:shape style="position:absolute;left:8837;top:1378;width:20;height:2" coordorigin="8837,1378" coordsize="20,0" path="m8837,1378l8856,1378e" filled="false" stroked="true" strokeweight=".48pt" strokecolor="#fefefe">
                <v:path arrowok="t"/>
              </v:shape>
            </v:group>
            <v:group style="position:absolute;left:8856;top:1378;width:20;height:2" coordorigin="8856,1378" coordsize="20,2">
              <v:shape style="position:absolute;left:8856;top:1378;width:20;height:2" coordorigin="8856,1378" coordsize="20,0" path="m8856,1378l8875,1378e" filled="false" stroked="true" strokeweight=".48pt" strokecolor="#fefefe">
                <v:path arrowok="t"/>
              </v:shape>
            </v:group>
            <v:group style="position:absolute;left:8875;top:1378;width:20;height:2" coordorigin="8875,1378" coordsize="20,2">
              <v:shape style="position:absolute;left:8875;top:1378;width:20;height:2" coordorigin="8875,1378" coordsize="20,0" path="m8875,1378l8894,1378e" filled="false" stroked="true" strokeweight=".48pt" strokecolor="#fefefe">
                <v:path arrowok="t"/>
              </v:shape>
            </v:group>
            <v:group style="position:absolute;left:8894;top:1378;width:20;height:2" coordorigin="8894,1378" coordsize="20,2">
              <v:shape style="position:absolute;left:8894;top:1378;width:20;height:2" coordorigin="8894,1378" coordsize="20,0" path="m8894,1378l8914,1378e" filled="false" stroked="true" strokeweight=".48pt" strokecolor="#fefefe">
                <v:path arrowok="t"/>
              </v:shape>
            </v:group>
            <v:group style="position:absolute;left:8914;top:1378;width:20;height:2" coordorigin="8914,1378" coordsize="20,2">
              <v:shape style="position:absolute;left:8914;top:1378;width:20;height:2" coordorigin="8914,1378" coordsize="20,0" path="m8914,1378l8933,1378e" filled="false" stroked="true" strokeweight=".48pt" strokecolor="#fefefe">
                <v:path arrowok="t"/>
              </v:shape>
            </v:group>
            <v:group style="position:absolute;left:8933;top:1378;width:20;height:2" coordorigin="8933,1378" coordsize="20,2">
              <v:shape style="position:absolute;left:8933;top:1378;width:20;height:2" coordorigin="8933,1378" coordsize="20,0" path="m8933,1378l8952,1378e" filled="false" stroked="true" strokeweight=".48pt" strokecolor="#fefefe">
                <v:path arrowok="t"/>
              </v:shape>
            </v:group>
            <v:group style="position:absolute;left:8952;top:1378;width:20;height:2" coordorigin="8952,1378" coordsize="20,2">
              <v:shape style="position:absolute;left:8952;top:1378;width:20;height:2" coordorigin="8952,1378" coordsize="20,0" path="m8952,1378l8971,1378e" filled="false" stroked="true" strokeweight=".48pt" strokecolor="#fefefe">
                <v:path arrowok="t"/>
              </v:shape>
            </v:group>
            <v:group style="position:absolute;left:8971;top:1378;width:20;height:2" coordorigin="8971,1378" coordsize="20,2">
              <v:shape style="position:absolute;left:8971;top:1378;width:20;height:2" coordorigin="8971,1378" coordsize="20,0" path="m8971,1378l8990,1378e" filled="false" stroked="true" strokeweight=".48pt" strokecolor="#fefefe">
                <v:path arrowok="t"/>
              </v:shape>
            </v:group>
            <v:group style="position:absolute;left:8990;top:1378;width:20;height:2" coordorigin="8990,1378" coordsize="20,2">
              <v:shape style="position:absolute;left:8990;top:1378;width:20;height:2" coordorigin="8990,1378" coordsize="20,0" path="m8990,1378l9010,1378e" filled="false" stroked="true" strokeweight=".48pt" strokecolor="#fefefe">
                <v:path arrowok="t"/>
              </v:shape>
            </v:group>
            <v:group style="position:absolute;left:9010;top:1378;width:20;height:2" coordorigin="9010,1378" coordsize="20,2">
              <v:shape style="position:absolute;left:9010;top:1378;width:20;height:2" coordorigin="9010,1378" coordsize="20,0" path="m9010,1378l9029,1378e" filled="false" stroked="true" strokeweight=".48pt" strokecolor="#fefefe">
                <v:path arrowok="t"/>
              </v:shape>
            </v:group>
            <v:group style="position:absolute;left:9029;top:1378;width:20;height:2" coordorigin="9029,1378" coordsize="20,2">
              <v:shape style="position:absolute;left:9029;top:1378;width:20;height:2" coordorigin="9029,1378" coordsize="20,0" path="m9029,1378l9048,1378e" filled="false" stroked="true" strokeweight=".48pt" strokecolor="#fefefe">
                <v:path arrowok="t"/>
              </v:shape>
            </v:group>
            <v:group style="position:absolute;left:9048;top:1378;width:20;height:2" coordorigin="9048,1378" coordsize="20,2">
              <v:shape style="position:absolute;left:9048;top:1378;width:20;height:2" coordorigin="9048,1378" coordsize="20,0" path="m9048,1378l9067,1378e" filled="false" stroked="true" strokeweight=".48pt" strokecolor="#fefefe">
                <v:path arrowok="t"/>
              </v:shape>
            </v:group>
            <v:group style="position:absolute;left:9067;top:1378;width:20;height:2" coordorigin="9067,1378" coordsize="20,2">
              <v:shape style="position:absolute;left:9067;top:1378;width:20;height:2" coordorigin="9067,1378" coordsize="20,0" path="m9067,1378l9086,1378e" filled="false" stroked="true" strokeweight=".48pt" strokecolor="#fefefe">
                <v:path arrowok="t"/>
              </v:shape>
            </v:group>
            <v:group style="position:absolute;left:9086;top:1378;width:20;height:2" coordorigin="9086,1378" coordsize="20,2">
              <v:shape style="position:absolute;left:9086;top:1378;width:20;height:2" coordorigin="9086,1378" coordsize="20,0" path="m9086,1378l9106,1378e" filled="false" stroked="true" strokeweight=".48pt" strokecolor="#fefefe">
                <v:path arrowok="t"/>
              </v:shape>
            </v:group>
            <v:group style="position:absolute;left:9106;top:1378;width:20;height:2" coordorigin="9106,1378" coordsize="20,2">
              <v:shape style="position:absolute;left:9106;top:1378;width:20;height:2" coordorigin="9106,1378" coordsize="20,0" path="m9106,1378l9125,1378e" filled="false" stroked="true" strokeweight=".48pt" strokecolor="#fefefe">
                <v:path arrowok="t"/>
              </v:shape>
            </v:group>
            <v:group style="position:absolute;left:9125;top:1378;width:20;height:2" coordorigin="9125,1378" coordsize="20,2">
              <v:shape style="position:absolute;left:9125;top:1378;width:20;height:2" coordorigin="9125,1378" coordsize="20,0" path="m9125,1378l9144,1378e" filled="false" stroked="true" strokeweight=".48pt" strokecolor="#fefefe">
                <v:path arrowok="t"/>
              </v:shape>
            </v:group>
            <v:group style="position:absolute;left:9144;top:1378;width:20;height:2" coordorigin="9144,1378" coordsize="20,2">
              <v:shape style="position:absolute;left:9144;top:1378;width:20;height:2" coordorigin="9144,1378" coordsize="20,0" path="m9144,1378l9163,1378e" filled="false" stroked="true" strokeweight=".48pt" strokecolor="#fefefe">
                <v:path arrowok="t"/>
              </v:shape>
            </v:group>
            <v:group style="position:absolute;left:9163;top:1378;width:20;height:2" coordorigin="9163,1378" coordsize="20,2">
              <v:shape style="position:absolute;left:9163;top:1378;width:20;height:2" coordorigin="9163,1378" coordsize="20,0" path="m9163,1378l9182,1378e" filled="false" stroked="true" strokeweight=".48pt" strokecolor="#fefefe">
                <v:path arrowok="t"/>
              </v:shape>
            </v:group>
            <v:group style="position:absolute;left:9182;top:1378;width:20;height:2" coordorigin="9182,1378" coordsize="20,2">
              <v:shape style="position:absolute;left:9182;top:1378;width:20;height:2" coordorigin="9182,1378" coordsize="20,0" path="m9182,1378l9202,1378e" filled="false" stroked="true" strokeweight=".48pt" strokecolor="#fefefe">
                <v:path arrowok="t"/>
              </v:shape>
            </v:group>
            <v:group style="position:absolute;left:9202;top:1378;width:20;height:2" coordorigin="9202,1378" coordsize="20,2">
              <v:shape style="position:absolute;left:9202;top:1378;width:20;height:2" coordorigin="9202,1378" coordsize="20,0" path="m9202,1378l9221,1378e" filled="false" stroked="true" strokeweight=".48pt" strokecolor="#fefefe">
                <v:path arrowok="t"/>
              </v:shape>
            </v:group>
            <v:group style="position:absolute;left:9221;top:1378;width:20;height:2" coordorigin="9221,1378" coordsize="20,2">
              <v:shape style="position:absolute;left:9221;top:1378;width:20;height:2" coordorigin="9221,1378" coordsize="20,0" path="m9221,1378l9240,1378e" filled="false" stroked="true" strokeweight=".48pt" strokecolor="#fefefe">
                <v:path arrowok="t"/>
              </v:shape>
            </v:group>
            <v:group style="position:absolute;left:9240;top:1378;width:20;height:2" coordorigin="9240,1378" coordsize="20,2">
              <v:shape style="position:absolute;left:9240;top:1378;width:20;height:2" coordorigin="9240,1378" coordsize="20,0" path="m9240,1378l9259,1378e" filled="false" stroked="true" strokeweight=".48pt" strokecolor="#fefefe">
                <v:path arrowok="t"/>
              </v:shape>
            </v:group>
            <v:group style="position:absolute;left:9259;top:1378;width:20;height:2" coordorigin="9259,1378" coordsize="20,2">
              <v:shape style="position:absolute;left:9259;top:1378;width:20;height:2" coordorigin="9259,1378" coordsize="20,0" path="m9259,1378l9278,1378e" filled="false" stroked="true" strokeweight=".48pt" strokecolor="#fefefe">
                <v:path arrowok="t"/>
              </v:shape>
            </v:group>
            <v:group style="position:absolute;left:9278;top:1378;width:20;height:2" coordorigin="9278,1378" coordsize="20,2">
              <v:shape style="position:absolute;left:9278;top:1378;width:20;height:2" coordorigin="9278,1378" coordsize="20,0" path="m9278,1378l9298,1378e" filled="false" stroked="true" strokeweight=".48pt" strokecolor="#fefefe">
                <v:path arrowok="t"/>
              </v:shape>
            </v:group>
            <v:group style="position:absolute;left:9298;top:1378;width:20;height:2" coordorigin="9298,1378" coordsize="20,2">
              <v:shape style="position:absolute;left:9298;top:1378;width:20;height:2" coordorigin="9298,1378" coordsize="20,0" path="m9298,1378l9317,1378e" filled="false" stroked="true" strokeweight=".48pt" strokecolor="#fefefe">
                <v:path arrowok="t"/>
              </v:shape>
            </v:group>
            <v:group style="position:absolute;left:9317;top:1378;width:20;height:2" coordorigin="9317,1378" coordsize="20,2">
              <v:shape style="position:absolute;left:9317;top:1378;width:20;height:2" coordorigin="9317,1378" coordsize="20,0" path="m9317,1378l9336,1378e" filled="false" stroked="true" strokeweight=".48pt" strokecolor="#fefefe">
                <v:path arrowok="t"/>
              </v:shape>
            </v:group>
            <v:group style="position:absolute;left:9336;top:1378;width:20;height:2" coordorigin="9336,1378" coordsize="20,2">
              <v:shape style="position:absolute;left:9336;top:1378;width:20;height:2" coordorigin="9336,1378" coordsize="20,0" path="m9336,1378l9355,1378e" filled="false" stroked="true" strokeweight=".48pt" strokecolor="#fefefe">
                <v:path arrowok="t"/>
              </v:shape>
            </v:group>
            <v:group style="position:absolute;left:9355;top:1378;width:20;height:2" coordorigin="9355,1378" coordsize="20,2">
              <v:shape style="position:absolute;left:9355;top:1378;width:20;height:2" coordorigin="9355,1378" coordsize="20,0" path="m9355,1378l9374,1378e" filled="false" stroked="true" strokeweight=".48pt" strokecolor="#fefefe">
                <v:path arrowok="t"/>
              </v:shape>
            </v:group>
            <v:group style="position:absolute;left:9374;top:1378;width:20;height:2" coordorigin="9374,1378" coordsize="20,2">
              <v:shape style="position:absolute;left:9374;top:1378;width:20;height:2" coordorigin="9374,1378" coordsize="20,0" path="m9374,1378l9394,1378e" filled="false" stroked="true" strokeweight=".48pt" strokecolor="#fefefe">
                <v:path arrowok="t"/>
              </v:shape>
            </v:group>
            <v:group style="position:absolute;left:29;top:1829;width:20;height:2" coordorigin="29,1829" coordsize="20,2">
              <v:shape style="position:absolute;left:29;top:1829;width:20;height:2" coordorigin="29,1829" coordsize="20,0" path="m29,1829l48,1829e" filled="false" stroked="true" strokeweight=".48pt" strokecolor="#fefefe">
                <v:path arrowok="t"/>
              </v:shape>
            </v:group>
            <v:group style="position:absolute;left:48;top:1829;width:20;height:2" coordorigin="48,1829" coordsize="20,2">
              <v:shape style="position:absolute;left:48;top:1829;width:20;height:2" coordorigin="48,1829" coordsize="20,0" path="m48,1829l67,1829e" filled="false" stroked="true" strokeweight=".48pt" strokecolor="#fefefe">
                <v:path arrowok="t"/>
              </v:shape>
            </v:group>
            <v:group style="position:absolute;left:67;top:1829;width:20;height:2" coordorigin="67,1829" coordsize="20,2">
              <v:shape style="position:absolute;left:67;top:1829;width:20;height:2" coordorigin="67,1829" coordsize="20,0" path="m67,1829l86,1829e" filled="false" stroked="true" strokeweight=".48pt" strokecolor="#fefefe">
                <v:path arrowok="t"/>
              </v:shape>
            </v:group>
            <v:group style="position:absolute;left:86;top:1829;width:20;height:2" coordorigin="86,1829" coordsize="20,2">
              <v:shape style="position:absolute;left:86;top:1829;width:20;height:2" coordorigin="86,1829" coordsize="20,0" path="m86,1829l106,1829e" filled="false" stroked="true" strokeweight=".48pt" strokecolor="#fefefe">
                <v:path arrowok="t"/>
              </v:shape>
            </v:group>
            <v:group style="position:absolute;left:106;top:1829;width:20;height:2" coordorigin="106,1829" coordsize="20,2">
              <v:shape style="position:absolute;left:106;top:1829;width:20;height:2" coordorigin="106,1829" coordsize="20,0" path="m106,1829l125,1829e" filled="false" stroked="true" strokeweight=".48pt" strokecolor="#fefefe">
                <v:path arrowok="t"/>
              </v:shape>
            </v:group>
            <v:group style="position:absolute;left:125;top:1829;width:20;height:2" coordorigin="125,1829" coordsize="20,2">
              <v:shape style="position:absolute;left:125;top:1829;width:20;height:2" coordorigin="125,1829" coordsize="20,0" path="m125,1829l144,1829e" filled="false" stroked="true" strokeweight=".48pt" strokecolor="#fefefe">
                <v:path arrowok="t"/>
              </v:shape>
            </v:group>
            <v:group style="position:absolute;left:144;top:1829;width:20;height:2" coordorigin="144,1829" coordsize="20,2">
              <v:shape style="position:absolute;left:144;top:1829;width:20;height:2" coordorigin="144,1829" coordsize="20,0" path="m144,1829l163,1829e" filled="false" stroked="true" strokeweight=".48pt" strokecolor="#fefefe">
                <v:path arrowok="t"/>
              </v:shape>
            </v:group>
            <v:group style="position:absolute;left:163;top:1829;width:20;height:2" coordorigin="163,1829" coordsize="20,2">
              <v:shape style="position:absolute;left:163;top:1829;width:20;height:2" coordorigin="163,1829" coordsize="20,0" path="m163,1829l182,1829e" filled="false" stroked="true" strokeweight=".48pt" strokecolor="#fefefe">
                <v:path arrowok="t"/>
              </v:shape>
            </v:group>
            <v:group style="position:absolute;left:182;top:1829;width:20;height:2" coordorigin="182,1829" coordsize="20,2">
              <v:shape style="position:absolute;left:182;top:1829;width:20;height:2" coordorigin="182,1829" coordsize="20,0" path="m182,1829l202,1829e" filled="false" stroked="true" strokeweight=".48pt" strokecolor="#fefefe">
                <v:path arrowok="t"/>
              </v:shape>
            </v:group>
            <v:group style="position:absolute;left:202;top:1829;width:20;height:2" coordorigin="202,1829" coordsize="20,2">
              <v:shape style="position:absolute;left:202;top:1829;width:20;height:2" coordorigin="202,1829" coordsize="20,0" path="m202,1829l221,1829e" filled="false" stroked="true" strokeweight=".48pt" strokecolor="#fefefe">
                <v:path arrowok="t"/>
              </v:shape>
            </v:group>
            <v:group style="position:absolute;left:221;top:1829;width:20;height:2" coordorigin="221,1829" coordsize="20,2">
              <v:shape style="position:absolute;left:221;top:1829;width:20;height:2" coordorigin="221,1829" coordsize="20,0" path="m221,1829l240,1829e" filled="false" stroked="true" strokeweight=".48pt" strokecolor="#fefefe">
                <v:path arrowok="t"/>
              </v:shape>
            </v:group>
            <v:group style="position:absolute;left:240;top:1829;width:20;height:2" coordorigin="240,1829" coordsize="20,2">
              <v:shape style="position:absolute;left:240;top:1829;width:20;height:2" coordorigin="240,1829" coordsize="20,0" path="m240,1829l259,1829e" filled="false" stroked="true" strokeweight=".48pt" strokecolor="#fefefe">
                <v:path arrowok="t"/>
              </v:shape>
            </v:group>
            <v:group style="position:absolute;left:259;top:1829;width:20;height:2" coordorigin="259,1829" coordsize="20,2">
              <v:shape style="position:absolute;left:259;top:1829;width:20;height:2" coordorigin="259,1829" coordsize="20,0" path="m259,1829l278,1829e" filled="false" stroked="true" strokeweight=".48pt" strokecolor="#fefefe">
                <v:path arrowok="t"/>
              </v:shape>
            </v:group>
            <v:group style="position:absolute;left:278;top:1829;width:20;height:2" coordorigin="278,1829" coordsize="20,2">
              <v:shape style="position:absolute;left:278;top:1829;width:20;height:2" coordorigin="278,1829" coordsize="20,0" path="m278,1829l298,1829e" filled="false" stroked="true" strokeweight=".48pt" strokecolor="#fefefe">
                <v:path arrowok="t"/>
              </v:shape>
            </v:group>
            <v:group style="position:absolute;left:298;top:1829;width:20;height:2" coordorigin="298,1829" coordsize="20,2">
              <v:shape style="position:absolute;left:298;top:1829;width:20;height:2" coordorigin="298,1829" coordsize="20,0" path="m298,1829l317,1829e" filled="false" stroked="true" strokeweight=".48pt" strokecolor="#fefefe">
                <v:path arrowok="t"/>
              </v:shape>
            </v:group>
            <v:group style="position:absolute;left:317;top:1829;width:20;height:2" coordorigin="317,1829" coordsize="20,2">
              <v:shape style="position:absolute;left:317;top:1829;width:20;height:2" coordorigin="317,1829" coordsize="20,0" path="m317,1829l336,1829e" filled="false" stroked="true" strokeweight=".48pt" strokecolor="#fefefe">
                <v:path arrowok="t"/>
              </v:shape>
            </v:group>
            <v:group style="position:absolute;left:336;top:1829;width:20;height:2" coordorigin="336,1829" coordsize="20,2">
              <v:shape style="position:absolute;left:336;top:1829;width:20;height:2" coordorigin="336,1829" coordsize="20,0" path="m336,1829l355,1829e" filled="false" stroked="true" strokeweight=".48pt" strokecolor="#fefefe">
                <v:path arrowok="t"/>
              </v:shape>
            </v:group>
            <v:group style="position:absolute;left:355;top:1829;width:20;height:2" coordorigin="355,1829" coordsize="20,2">
              <v:shape style="position:absolute;left:355;top:1829;width:20;height:2" coordorigin="355,1829" coordsize="20,0" path="m355,1829l374,1829e" filled="false" stroked="true" strokeweight=".48pt" strokecolor="#fefefe">
                <v:path arrowok="t"/>
              </v:shape>
            </v:group>
            <v:group style="position:absolute;left:374;top:1829;width:20;height:2" coordorigin="374,1829" coordsize="20,2">
              <v:shape style="position:absolute;left:374;top:1829;width:20;height:2" coordorigin="374,1829" coordsize="20,0" path="m374,1829l394,1829e" filled="false" stroked="true" strokeweight=".48pt" strokecolor="#fefefe">
                <v:path arrowok="t"/>
              </v:shape>
            </v:group>
            <v:group style="position:absolute;left:394;top:1829;width:20;height:2" coordorigin="394,1829" coordsize="20,2">
              <v:shape style="position:absolute;left:394;top:1829;width:20;height:2" coordorigin="394,1829" coordsize="20,0" path="m394,1829l413,1829e" filled="false" stroked="true" strokeweight=".48pt" strokecolor="#fefefe">
                <v:path arrowok="t"/>
              </v:shape>
            </v:group>
            <v:group style="position:absolute;left:413;top:1829;width:20;height:2" coordorigin="413,1829" coordsize="20,2">
              <v:shape style="position:absolute;left:413;top:1829;width:20;height:2" coordorigin="413,1829" coordsize="20,0" path="m413,1829l432,1829e" filled="false" stroked="true" strokeweight=".48pt" strokecolor="#fefefe">
                <v:path arrowok="t"/>
              </v:shape>
            </v:group>
            <v:group style="position:absolute;left:432;top:1829;width:20;height:2" coordorigin="432,1829" coordsize="20,2">
              <v:shape style="position:absolute;left:432;top:1829;width:20;height:2" coordorigin="432,1829" coordsize="20,0" path="m432,1829l451,1829e" filled="false" stroked="true" strokeweight=".48pt" strokecolor="#fefefe">
                <v:path arrowok="t"/>
              </v:shape>
            </v:group>
            <v:group style="position:absolute;left:451;top:1829;width:20;height:2" coordorigin="451,1829" coordsize="20,2">
              <v:shape style="position:absolute;left:451;top:1829;width:20;height:2" coordorigin="451,1829" coordsize="20,0" path="m451,1829l470,1829e" filled="false" stroked="true" strokeweight=".48pt" strokecolor="#fefefe">
                <v:path arrowok="t"/>
              </v:shape>
            </v:group>
            <v:group style="position:absolute;left:470;top:1829;width:20;height:2" coordorigin="470,1829" coordsize="20,2">
              <v:shape style="position:absolute;left:470;top:1829;width:20;height:2" coordorigin="470,1829" coordsize="20,0" path="m470,1829l490,1829e" filled="false" stroked="true" strokeweight=".48pt" strokecolor="#fefefe">
                <v:path arrowok="t"/>
              </v:shape>
            </v:group>
            <v:group style="position:absolute;left:490;top:1829;width:20;height:2" coordorigin="490,1829" coordsize="20,2">
              <v:shape style="position:absolute;left:490;top:1829;width:20;height:2" coordorigin="490,1829" coordsize="20,0" path="m490,1829l509,1829e" filled="false" stroked="true" strokeweight=".48pt" strokecolor="#fefefe">
                <v:path arrowok="t"/>
              </v:shape>
            </v:group>
            <v:group style="position:absolute;left:509;top:1829;width:20;height:2" coordorigin="509,1829" coordsize="20,2">
              <v:shape style="position:absolute;left:509;top:1829;width:20;height:2" coordorigin="509,1829" coordsize="20,0" path="m509,1829l528,1829e" filled="false" stroked="true" strokeweight=".48pt" strokecolor="#fefefe">
                <v:path arrowok="t"/>
              </v:shape>
            </v:group>
            <v:group style="position:absolute;left:528;top:1829;width:20;height:2" coordorigin="528,1829" coordsize="20,2">
              <v:shape style="position:absolute;left:528;top:1829;width:20;height:2" coordorigin="528,1829" coordsize="20,0" path="m528,1829l547,1829e" filled="false" stroked="true" strokeweight=".48pt" strokecolor="#fefefe">
                <v:path arrowok="t"/>
              </v:shape>
            </v:group>
            <v:group style="position:absolute;left:547;top:1829;width:20;height:2" coordorigin="547,1829" coordsize="20,2">
              <v:shape style="position:absolute;left:547;top:1829;width:20;height:2" coordorigin="547,1829" coordsize="20,0" path="m547,1829l566,1829e" filled="false" stroked="true" strokeweight=".48pt" strokecolor="#fefefe">
                <v:path arrowok="t"/>
              </v:shape>
            </v:group>
            <v:group style="position:absolute;left:566;top:1829;width:20;height:2" coordorigin="566,1829" coordsize="20,2">
              <v:shape style="position:absolute;left:566;top:1829;width:20;height:2" coordorigin="566,1829" coordsize="20,0" path="m566,1829l586,1829e" filled="false" stroked="true" strokeweight=".48pt" strokecolor="#fefefe">
                <v:path arrowok="t"/>
              </v:shape>
            </v:group>
            <v:group style="position:absolute;left:586;top:1829;width:20;height:2" coordorigin="586,1829" coordsize="20,2">
              <v:shape style="position:absolute;left:586;top:1829;width:20;height:2" coordorigin="586,1829" coordsize="20,0" path="m586,1829l605,1829e" filled="false" stroked="true" strokeweight=".48pt" strokecolor="#fefefe">
                <v:path arrowok="t"/>
              </v:shape>
            </v:group>
            <v:group style="position:absolute;left:605;top:1829;width:20;height:2" coordorigin="605,1829" coordsize="20,2">
              <v:shape style="position:absolute;left:605;top:1829;width:20;height:2" coordorigin="605,1829" coordsize="20,0" path="m605,1829l624,1829e" filled="false" stroked="true" strokeweight=".48pt" strokecolor="#fefefe">
                <v:path arrowok="t"/>
              </v:shape>
            </v:group>
            <v:group style="position:absolute;left:624;top:1829;width:20;height:2" coordorigin="624,1829" coordsize="20,2">
              <v:shape style="position:absolute;left:624;top:1829;width:20;height:2" coordorigin="624,1829" coordsize="20,0" path="m624,1829l643,1829e" filled="false" stroked="true" strokeweight=".48pt" strokecolor="#fefefe">
                <v:path arrowok="t"/>
              </v:shape>
            </v:group>
            <v:group style="position:absolute;left:643;top:1829;width:20;height:2" coordorigin="643,1829" coordsize="20,2">
              <v:shape style="position:absolute;left:643;top:1829;width:20;height:2" coordorigin="643,1829" coordsize="20,0" path="m643,1829l662,1829e" filled="false" stroked="true" strokeweight=".48pt" strokecolor="#fefefe">
                <v:path arrowok="t"/>
              </v:shape>
            </v:group>
            <v:group style="position:absolute;left:662;top:1829;width:20;height:2" coordorigin="662,1829" coordsize="20,2">
              <v:shape style="position:absolute;left:662;top:1829;width:20;height:2" coordorigin="662,1829" coordsize="20,0" path="m662,1829l682,1829e" filled="false" stroked="true" strokeweight=".48pt" strokecolor="#fefefe">
                <v:path arrowok="t"/>
              </v:shape>
            </v:group>
            <v:group style="position:absolute;left:682;top:1829;width:20;height:2" coordorigin="682,1829" coordsize="20,2">
              <v:shape style="position:absolute;left:682;top:1829;width:20;height:2" coordorigin="682,1829" coordsize="20,0" path="m682,1829l701,1829e" filled="false" stroked="true" strokeweight=".48pt" strokecolor="#fefefe">
                <v:path arrowok="t"/>
              </v:shape>
            </v:group>
            <v:group style="position:absolute;left:701;top:1829;width:20;height:2" coordorigin="701,1829" coordsize="20,2">
              <v:shape style="position:absolute;left:701;top:1829;width:20;height:2" coordorigin="701,1829" coordsize="20,0" path="m701,1829l720,1829e" filled="false" stroked="true" strokeweight=".48pt" strokecolor="#fefefe">
                <v:path arrowok="t"/>
              </v:shape>
            </v:group>
            <v:group style="position:absolute;left:720;top:1829;width:20;height:2" coordorigin="720,1829" coordsize="20,2">
              <v:shape style="position:absolute;left:720;top:1829;width:20;height:2" coordorigin="720,1829" coordsize="20,0" path="m720,1829l739,1829e" filled="false" stroked="true" strokeweight=".48pt" strokecolor="#fefefe">
                <v:path arrowok="t"/>
              </v:shape>
            </v:group>
            <v:group style="position:absolute;left:739;top:1829;width:20;height:2" coordorigin="739,1829" coordsize="20,2">
              <v:shape style="position:absolute;left:739;top:1829;width:20;height:2" coordorigin="739,1829" coordsize="20,0" path="m739,1829l758,1829e" filled="false" stroked="true" strokeweight=".48pt" strokecolor="#fefefe">
                <v:path arrowok="t"/>
              </v:shape>
            </v:group>
            <v:group style="position:absolute;left:758;top:1829;width:20;height:2" coordorigin="758,1829" coordsize="20,2">
              <v:shape style="position:absolute;left:758;top:1829;width:20;height:2" coordorigin="758,1829" coordsize="20,0" path="m758,1829l778,1829e" filled="false" stroked="true" strokeweight=".48pt" strokecolor="#fefefe">
                <v:path arrowok="t"/>
              </v:shape>
            </v:group>
            <v:group style="position:absolute;left:778;top:1829;width:20;height:2" coordorigin="778,1829" coordsize="20,2">
              <v:shape style="position:absolute;left:778;top:1829;width:20;height:2" coordorigin="778,1829" coordsize="20,0" path="m778,1829l797,1829e" filled="false" stroked="true" strokeweight=".48pt" strokecolor="#fefefe">
                <v:path arrowok="t"/>
              </v:shape>
            </v:group>
            <v:group style="position:absolute;left:797;top:1829;width:20;height:2" coordorigin="797,1829" coordsize="20,2">
              <v:shape style="position:absolute;left:797;top:1829;width:20;height:2" coordorigin="797,1829" coordsize="20,0" path="m797,1829l816,1829e" filled="false" stroked="true" strokeweight=".48pt" strokecolor="#fefefe">
                <v:path arrowok="t"/>
              </v:shape>
            </v:group>
            <v:group style="position:absolute;left:816;top:1829;width:20;height:2" coordorigin="816,1829" coordsize="20,2">
              <v:shape style="position:absolute;left:816;top:1829;width:20;height:2" coordorigin="816,1829" coordsize="20,0" path="m816,1829l835,1829e" filled="false" stroked="true" strokeweight=".48pt" strokecolor="#fefefe">
                <v:path arrowok="t"/>
              </v:shape>
            </v:group>
            <v:group style="position:absolute;left:835;top:1829;width:20;height:2" coordorigin="835,1829" coordsize="20,2">
              <v:shape style="position:absolute;left:835;top:1829;width:20;height:2" coordorigin="835,1829" coordsize="20,0" path="m835,1829l854,1829e" filled="false" stroked="true" strokeweight=".48pt" strokecolor="#fefefe">
                <v:path arrowok="t"/>
              </v:shape>
            </v:group>
            <v:group style="position:absolute;left:854;top:1829;width:20;height:2" coordorigin="854,1829" coordsize="20,2">
              <v:shape style="position:absolute;left:854;top:1829;width:20;height:2" coordorigin="854,1829" coordsize="20,0" path="m854,1829l874,1829e" filled="false" stroked="true" strokeweight=".48pt" strokecolor="#fefefe">
                <v:path arrowok="t"/>
              </v:shape>
            </v:group>
            <v:group style="position:absolute;left:874;top:1829;width:20;height:2" coordorigin="874,1829" coordsize="20,2">
              <v:shape style="position:absolute;left:874;top:1829;width:20;height:2" coordorigin="874,1829" coordsize="20,0" path="m874,1829l893,1829e" filled="false" stroked="true" strokeweight=".48pt" strokecolor="#fefefe">
                <v:path arrowok="t"/>
              </v:shape>
            </v:group>
            <v:group style="position:absolute;left:893;top:1829;width:20;height:2" coordorigin="893,1829" coordsize="20,2">
              <v:shape style="position:absolute;left:893;top:1829;width:20;height:2" coordorigin="893,1829" coordsize="20,0" path="m893,1829l912,1829e" filled="false" stroked="true" strokeweight=".48pt" strokecolor="#fefefe">
                <v:path arrowok="t"/>
              </v:shape>
            </v:group>
            <v:group style="position:absolute;left:912;top:1829;width:20;height:2" coordorigin="912,1829" coordsize="20,2">
              <v:shape style="position:absolute;left:912;top:1829;width:20;height:2" coordorigin="912,1829" coordsize="20,0" path="m912,1829l931,1829e" filled="false" stroked="true" strokeweight=".48pt" strokecolor="#fefefe">
                <v:path arrowok="t"/>
              </v:shape>
            </v:group>
            <v:group style="position:absolute;left:931;top:1829;width:20;height:2" coordorigin="931,1829" coordsize="20,2">
              <v:shape style="position:absolute;left:931;top:1829;width:20;height:2" coordorigin="931,1829" coordsize="20,0" path="m931,1829l950,1829e" filled="false" stroked="true" strokeweight=".48pt" strokecolor="#fefefe">
                <v:path arrowok="t"/>
              </v:shape>
            </v:group>
            <v:group style="position:absolute;left:950;top:1829;width:20;height:2" coordorigin="950,1829" coordsize="20,2">
              <v:shape style="position:absolute;left:950;top:1829;width:20;height:2" coordorigin="950,1829" coordsize="20,0" path="m950,1829l970,1829e" filled="false" stroked="true" strokeweight=".48pt" strokecolor="#fefefe">
                <v:path arrowok="t"/>
              </v:shape>
            </v:group>
            <v:group style="position:absolute;left:970;top:1829;width:20;height:2" coordorigin="970,1829" coordsize="20,2">
              <v:shape style="position:absolute;left:970;top:1829;width:20;height:2" coordorigin="970,1829" coordsize="20,0" path="m970,1829l989,1829e" filled="false" stroked="true" strokeweight=".48pt" strokecolor="#fefefe">
                <v:path arrowok="t"/>
              </v:shape>
            </v:group>
            <v:group style="position:absolute;left:989;top:1829;width:20;height:2" coordorigin="989,1829" coordsize="20,2">
              <v:shape style="position:absolute;left:989;top:1829;width:20;height:2" coordorigin="989,1829" coordsize="20,0" path="m989,1829l1008,1829e" filled="false" stroked="true" strokeweight=".48pt" strokecolor="#fefefe">
                <v:path arrowok="t"/>
              </v:shape>
            </v:group>
            <v:group style="position:absolute;left:1008;top:1829;width:20;height:2" coordorigin="1008,1829" coordsize="20,2">
              <v:shape style="position:absolute;left:1008;top:1829;width:20;height:2" coordorigin="1008,1829" coordsize="20,0" path="m1008,1829l1027,1829e" filled="false" stroked="true" strokeweight=".48pt" strokecolor="#fefefe">
                <v:path arrowok="t"/>
              </v:shape>
            </v:group>
            <v:group style="position:absolute;left:1027;top:1829;width:20;height:2" coordorigin="1027,1829" coordsize="20,2">
              <v:shape style="position:absolute;left:1027;top:1829;width:20;height:2" coordorigin="1027,1829" coordsize="20,0" path="m1027,1829l1046,1829e" filled="false" stroked="true" strokeweight=".48pt" strokecolor="#fefefe">
                <v:path arrowok="t"/>
              </v:shape>
            </v:group>
            <v:group style="position:absolute;left:1046;top:1829;width:20;height:2" coordorigin="1046,1829" coordsize="20,2">
              <v:shape style="position:absolute;left:1046;top:1829;width:20;height:2" coordorigin="1046,1829" coordsize="20,0" path="m1046,1829l1066,1829e" filled="false" stroked="true" strokeweight=".48pt" strokecolor="#fefefe">
                <v:path arrowok="t"/>
              </v:shape>
            </v:group>
            <v:group style="position:absolute;left:1066;top:1829;width:20;height:2" coordorigin="1066,1829" coordsize="20,2">
              <v:shape style="position:absolute;left:1066;top:1829;width:20;height:2" coordorigin="1066,1829" coordsize="20,0" path="m1066,1829l1085,1829e" filled="false" stroked="true" strokeweight=".48pt" strokecolor="#fefefe">
                <v:path arrowok="t"/>
              </v:shape>
            </v:group>
            <v:group style="position:absolute;left:1085;top:1829;width:20;height:2" coordorigin="1085,1829" coordsize="20,2">
              <v:shape style="position:absolute;left:1085;top:1829;width:20;height:2" coordorigin="1085,1829" coordsize="20,0" path="m1085,1829l1104,1829e" filled="false" stroked="true" strokeweight=".48pt" strokecolor="#fefefe">
                <v:path arrowok="t"/>
              </v:shape>
            </v:group>
            <v:group style="position:absolute;left:1104;top:1829;width:20;height:2" coordorigin="1104,1829" coordsize="20,2">
              <v:shape style="position:absolute;left:1104;top:1829;width:20;height:2" coordorigin="1104,1829" coordsize="20,0" path="m1104,1829l1123,1829e" filled="false" stroked="true" strokeweight=".48pt" strokecolor="#fefefe">
                <v:path arrowok="t"/>
              </v:shape>
            </v:group>
            <v:group style="position:absolute;left:1123;top:1829;width:20;height:2" coordorigin="1123,1829" coordsize="20,2">
              <v:shape style="position:absolute;left:1123;top:1829;width:20;height:2" coordorigin="1123,1829" coordsize="20,0" path="m1123,1829l1142,1829e" filled="false" stroked="true" strokeweight=".48pt" strokecolor="#fefefe">
                <v:path arrowok="t"/>
              </v:shape>
            </v:group>
            <v:group style="position:absolute;left:1142;top:1829;width:20;height:2" coordorigin="1142,1829" coordsize="20,2">
              <v:shape style="position:absolute;left:1142;top:1829;width:20;height:2" coordorigin="1142,1829" coordsize="20,0" path="m1142,1829l1162,1829e" filled="false" stroked="true" strokeweight=".48pt" strokecolor="#fefefe">
                <v:path arrowok="t"/>
              </v:shape>
            </v:group>
            <v:group style="position:absolute;left:1162;top:1829;width:20;height:2" coordorigin="1162,1829" coordsize="20,2">
              <v:shape style="position:absolute;left:1162;top:1829;width:20;height:2" coordorigin="1162,1829" coordsize="20,0" path="m1162,1829l1181,1829e" filled="false" stroked="true" strokeweight=".48pt" strokecolor="#fefefe">
                <v:path arrowok="t"/>
              </v:shape>
            </v:group>
            <v:group style="position:absolute;left:1181;top:1829;width:20;height:2" coordorigin="1181,1829" coordsize="20,2">
              <v:shape style="position:absolute;left:1181;top:1829;width:20;height:2" coordorigin="1181,1829" coordsize="20,0" path="m1181,1829l1200,1829e" filled="false" stroked="true" strokeweight=".48pt" strokecolor="#fefefe">
                <v:path arrowok="t"/>
              </v:shape>
            </v:group>
            <v:group style="position:absolute;left:1200;top:1829;width:20;height:2" coordorigin="1200,1829" coordsize="20,2">
              <v:shape style="position:absolute;left:1200;top:1829;width:20;height:2" coordorigin="1200,1829" coordsize="20,0" path="m1200,1829l1219,1829e" filled="false" stroked="true" strokeweight=".48pt" strokecolor="#fefefe">
                <v:path arrowok="t"/>
              </v:shape>
            </v:group>
            <v:group style="position:absolute;left:1219;top:1829;width:20;height:2" coordorigin="1219,1829" coordsize="20,2">
              <v:shape style="position:absolute;left:1219;top:1829;width:20;height:2" coordorigin="1219,1829" coordsize="20,0" path="m1219,1829l1238,1829e" filled="false" stroked="true" strokeweight=".48pt" strokecolor="#fefefe">
                <v:path arrowok="t"/>
              </v:shape>
            </v:group>
            <v:group style="position:absolute;left:1238;top:1829;width:20;height:2" coordorigin="1238,1829" coordsize="20,2">
              <v:shape style="position:absolute;left:1238;top:1829;width:20;height:2" coordorigin="1238,1829" coordsize="20,0" path="m1238,1829l1258,1829e" filled="false" stroked="true" strokeweight=".48pt" strokecolor="#fefefe">
                <v:path arrowok="t"/>
              </v:shape>
            </v:group>
            <v:group style="position:absolute;left:1258;top:1829;width:20;height:2" coordorigin="1258,1829" coordsize="20,2">
              <v:shape style="position:absolute;left:1258;top:1829;width:20;height:2" coordorigin="1258,1829" coordsize="20,0" path="m1258,1829l1277,1829e" filled="false" stroked="true" strokeweight=".48pt" strokecolor="#fefefe">
                <v:path arrowok="t"/>
              </v:shape>
            </v:group>
            <v:group style="position:absolute;left:1277;top:1829;width:20;height:2" coordorigin="1277,1829" coordsize="20,2">
              <v:shape style="position:absolute;left:1277;top:1829;width:20;height:2" coordorigin="1277,1829" coordsize="20,0" path="m1277,1829l1296,1829e" filled="false" stroked="true" strokeweight=".48pt" strokecolor="#fefefe">
                <v:path arrowok="t"/>
              </v:shape>
            </v:group>
            <v:group style="position:absolute;left:1296;top:1829;width:20;height:2" coordorigin="1296,1829" coordsize="20,2">
              <v:shape style="position:absolute;left:1296;top:1829;width:20;height:2" coordorigin="1296,1829" coordsize="20,0" path="m1296,1829l1315,1829e" filled="false" stroked="true" strokeweight=".48pt" strokecolor="#fefefe">
                <v:path arrowok="t"/>
              </v:shape>
            </v:group>
            <v:group style="position:absolute;left:1315;top:1829;width:20;height:2" coordorigin="1315,1829" coordsize="20,2">
              <v:shape style="position:absolute;left:1315;top:1829;width:20;height:2" coordorigin="1315,1829" coordsize="20,0" path="m1315,1829l1334,1829e" filled="false" stroked="true" strokeweight=".48pt" strokecolor="#fefefe">
                <v:path arrowok="t"/>
              </v:shape>
            </v:group>
            <v:group style="position:absolute;left:1334;top:1829;width:20;height:2" coordorigin="1334,1829" coordsize="20,2">
              <v:shape style="position:absolute;left:1334;top:1829;width:20;height:2" coordorigin="1334,1829" coordsize="20,0" path="m1334,1829l1354,1829e" filled="false" stroked="true" strokeweight=".48pt" strokecolor="#fefefe">
                <v:path arrowok="t"/>
              </v:shape>
            </v:group>
            <v:group style="position:absolute;left:1354;top:1829;width:20;height:2" coordorigin="1354,1829" coordsize="20,2">
              <v:shape style="position:absolute;left:1354;top:1829;width:20;height:2" coordorigin="1354,1829" coordsize="20,0" path="m1354,1829l1373,1829e" filled="false" stroked="true" strokeweight=".48pt" strokecolor="#fefefe">
                <v:path arrowok="t"/>
              </v:shape>
            </v:group>
            <v:group style="position:absolute;left:1373;top:1829;width:20;height:2" coordorigin="1373,1829" coordsize="20,2">
              <v:shape style="position:absolute;left:1373;top:1829;width:20;height:2" coordorigin="1373,1829" coordsize="20,0" path="m1373,1829l1392,1829e" filled="false" stroked="true" strokeweight=".48pt" strokecolor="#fefefe">
                <v:path arrowok="t"/>
              </v:shape>
            </v:group>
            <v:group style="position:absolute;left:1392;top:1829;width:20;height:2" coordorigin="1392,1829" coordsize="20,2">
              <v:shape style="position:absolute;left:1392;top:1829;width:20;height:2" coordorigin="1392,1829" coordsize="20,0" path="m1392,1829l1411,1829e" filled="false" stroked="true" strokeweight=".48pt" strokecolor="#fefefe">
                <v:path arrowok="t"/>
              </v:shape>
            </v:group>
            <v:group style="position:absolute;left:1411;top:1829;width:20;height:2" coordorigin="1411,1829" coordsize="20,2">
              <v:shape style="position:absolute;left:1411;top:1829;width:20;height:2" coordorigin="1411,1829" coordsize="20,0" path="m1411,1829l1430,1829e" filled="false" stroked="true" strokeweight=".48pt" strokecolor="#fefefe">
                <v:path arrowok="t"/>
              </v:shape>
            </v:group>
            <v:group style="position:absolute;left:1430;top:1829;width:20;height:2" coordorigin="1430,1829" coordsize="20,2">
              <v:shape style="position:absolute;left:1430;top:1829;width:20;height:2" coordorigin="1430,1829" coordsize="20,0" path="m1430,1829l1450,1829e" filled="false" stroked="true" strokeweight=".48pt" strokecolor="#fefefe">
                <v:path arrowok="t"/>
              </v:shape>
            </v:group>
            <v:group style="position:absolute;left:1450;top:1829;width:20;height:2" coordorigin="1450,1829" coordsize="20,2">
              <v:shape style="position:absolute;left:1450;top:1829;width:20;height:2" coordorigin="1450,1829" coordsize="20,0" path="m1450,1829l1469,1829e" filled="false" stroked="true" strokeweight=".48pt" strokecolor="#fefefe">
                <v:path arrowok="t"/>
              </v:shape>
            </v:group>
            <v:group style="position:absolute;left:1469;top:1829;width:20;height:2" coordorigin="1469,1829" coordsize="20,2">
              <v:shape style="position:absolute;left:1469;top:1829;width:20;height:2" coordorigin="1469,1829" coordsize="20,0" path="m1469,1829l1488,1829e" filled="false" stroked="true" strokeweight=".48pt" strokecolor="#fefefe">
                <v:path arrowok="t"/>
              </v:shape>
            </v:group>
            <v:group style="position:absolute;left:1488;top:1829;width:20;height:2" coordorigin="1488,1829" coordsize="20,2">
              <v:shape style="position:absolute;left:1488;top:1829;width:20;height:2" coordorigin="1488,1829" coordsize="20,0" path="m1488,1829l1507,1829e" filled="false" stroked="true" strokeweight=".48pt" strokecolor="#fefefe">
                <v:path arrowok="t"/>
              </v:shape>
            </v:group>
            <v:group style="position:absolute;left:1507;top:1829;width:20;height:2" coordorigin="1507,1829" coordsize="20,2">
              <v:shape style="position:absolute;left:1507;top:1829;width:20;height:2" coordorigin="1507,1829" coordsize="20,0" path="m1507,1829l1526,1829e" filled="false" stroked="true" strokeweight=".48pt" strokecolor="#fefefe">
                <v:path arrowok="t"/>
              </v:shape>
            </v:group>
            <v:group style="position:absolute;left:1526;top:1829;width:20;height:2" coordorigin="1526,1829" coordsize="20,2">
              <v:shape style="position:absolute;left:1526;top:1829;width:20;height:2" coordorigin="1526,1829" coordsize="20,0" path="m1526,1829l1546,1829e" filled="false" stroked="true" strokeweight=".48pt" strokecolor="#fefefe">
                <v:path arrowok="t"/>
              </v:shape>
            </v:group>
            <v:group style="position:absolute;left:1546;top:1829;width:20;height:2" coordorigin="1546,1829" coordsize="20,2">
              <v:shape style="position:absolute;left:1546;top:1829;width:20;height:2" coordorigin="1546,1829" coordsize="20,0" path="m1546,1829l1565,1829e" filled="false" stroked="true" strokeweight=".48pt" strokecolor="#fefefe">
                <v:path arrowok="t"/>
              </v:shape>
            </v:group>
            <v:group style="position:absolute;left:1565;top:1829;width:20;height:2" coordorigin="1565,1829" coordsize="20,2">
              <v:shape style="position:absolute;left:1565;top:1829;width:20;height:2" coordorigin="1565,1829" coordsize="20,0" path="m1565,1829l1584,1829e" filled="false" stroked="true" strokeweight=".48pt" strokecolor="#fefefe">
                <v:path arrowok="t"/>
              </v:shape>
            </v:group>
            <v:group style="position:absolute;left:1584;top:1829;width:20;height:2" coordorigin="1584,1829" coordsize="20,2">
              <v:shape style="position:absolute;left:1584;top:1829;width:20;height:2" coordorigin="1584,1829" coordsize="20,0" path="m1584,1829l1603,1829e" filled="false" stroked="true" strokeweight=".48pt" strokecolor="#fefefe">
                <v:path arrowok="t"/>
              </v:shape>
            </v:group>
            <v:group style="position:absolute;left:1603;top:1829;width:20;height:2" coordorigin="1603,1829" coordsize="20,2">
              <v:shape style="position:absolute;left:1603;top:1829;width:20;height:2" coordorigin="1603,1829" coordsize="20,0" path="m1603,1829l1622,1829e" filled="false" stroked="true" strokeweight=".48pt" strokecolor="#fefefe">
                <v:path arrowok="t"/>
              </v:shape>
            </v:group>
            <v:group style="position:absolute;left:1622;top:1829;width:20;height:2" coordorigin="1622,1829" coordsize="20,2">
              <v:shape style="position:absolute;left:1622;top:1829;width:20;height:2" coordorigin="1622,1829" coordsize="20,0" path="m1622,1829l1642,1829e" filled="false" stroked="true" strokeweight=".48pt" strokecolor="#fefefe">
                <v:path arrowok="t"/>
              </v:shape>
            </v:group>
            <v:group style="position:absolute;left:1642;top:1829;width:20;height:2" coordorigin="1642,1829" coordsize="20,2">
              <v:shape style="position:absolute;left:1642;top:1829;width:20;height:2" coordorigin="1642,1829" coordsize="20,0" path="m1642,1829l1661,1829e" filled="false" stroked="true" strokeweight=".48pt" strokecolor="#fefefe">
                <v:path arrowok="t"/>
              </v:shape>
            </v:group>
            <v:group style="position:absolute;left:1661;top:1829;width:20;height:2" coordorigin="1661,1829" coordsize="20,2">
              <v:shape style="position:absolute;left:1661;top:1829;width:20;height:2" coordorigin="1661,1829" coordsize="20,0" path="m1661,1829l1680,1829e" filled="false" stroked="true" strokeweight=".48pt" strokecolor="#fefefe">
                <v:path arrowok="t"/>
              </v:shape>
            </v:group>
            <v:group style="position:absolute;left:1680;top:1829;width:20;height:2" coordorigin="1680,1829" coordsize="20,2">
              <v:shape style="position:absolute;left:1680;top:1829;width:20;height:2" coordorigin="1680,1829" coordsize="20,0" path="m1680,1829l1699,1829e" filled="false" stroked="true" strokeweight=".48pt" strokecolor="#fefefe">
                <v:path arrowok="t"/>
              </v:shape>
            </v:group>
            <v:group style="position:absolute;left:1699;top:1829;width:20;height:2" coordorigin="1699,1829" coordsize="20,2">
              <v:shape style="position:absolute;left:1699;top:1829;width:20;height:2" coordorigin="1699,1829" coordsize="20,0" path="m1699,1829l1718,1829e" filled="false" stroked="true" strokeweight=".48pt" strokecolor="#fefefe">
                <v:path arrowok="t"/>
              </v:shape>
            </v:group>
            <v:group style="position:absolute;left:1718;top:1829;width:20;height:2" coordorigin="1718,1829" coordsize="20,2">
              <v:shape style="position:absolute;left:1718;top:1829;width:20;height:2" coordorigin="1718,1829" coordsize="20,0" path="m1718,1829l1738,1829e" filled="false" stroked="true" strokeweight=".48pt" strokecolor="#fefefe">
                <v:path arrowok="t"/>
              </v:shape>
            </v:group>
            <v:group style="position:absolute;left:1738;top:1829;width:20;height:2" coordorigin="1738,1829" coordsize="20,2">
              <v:shape style="position:absolute;left:1738;top:1829;width:20;height:2" coordorigin="1738,1829" coordsize="20,0" path="m1738,1829l1757,1829e" filled="false" stroked="true" strokeweight=".48pt" strokecolor="#fefefe">
                <v:path arrowok="t"/>
              </v:shape>
            </v:group>
            <v:group style="position:absolute;left:1757;top:1829;width:20;height:2" coordorigin="1757,1829" coordsize="20,2">
              <v:shape style="position:absolute;left:1757;top:1829;width:20;height:2" coordorigin="1757,1829" coordsize="20,0" path="m1757,1829l1776,1829e" filled="false" stroked="true" strokeweight=".48pt" strokecolor="#fefefe">
                <v:path arrowok="t"/>
              </v:shape>
            </v:group>
            <v:group style="position:absolute;left:1776;top:1829;width:20;height:2" coordorigin="1776,1829" coordsize="20,2">
              <v:shape style="position:absolute;left:1776;top:1829;width:20;height:2" coordorigin="1776,1829" coordsize="20,0" path="m1776,1829l1795,1829e" filled="false" stroked="true" strokeweight=".48pt" strokecolor="#fefefe">
                <v:path arrowok="t"/>
              </v:shape>
            </v:group>
            <v:group style="position:absolute;left:1795;top:1829;width:20;height:2" coordorigin="1795,1829" coordsize="20,2">
              <v:shape style="position:absolute;left:1795;top:1829;width:20;height:2" coordorigin="1795,1829" coordsize="20,0" path="m1795,1829l1814,1829e" filled="false" stroked="true" strokeweight=".48pt" strokecolor="#fefefe">
                <v:path arrowok="t"/>
              </v:shape>
            </v:group>
            <v:group style="position:absolute;left:1814;top:1829;width:20;height:2" coordorigin="1814,1829" coordsize="20,2">
              <v:shape style="position:absolute;left:1814;top:1829;width:20;height:2" coordorigin="1814,1829" coordsize="20,0" path="m1814,1829l1834,1829e" filled="false" stroked="true" strokeweight=".48pt" strokecolor="#fefefe">
                <v:path arrowok="t"/>
              </v:shape>
            </v:group>
            <v:group style="position:absolute;left:1834;top:1829;width:20;height:2" coordorigin="1834,1829" coordsize="20,2">
              <v:shape style="position:absolute;left:1834;top:1829;width:20;height:2" coordorigin="1834,1829" coordsize="20,0" path="m1834,1829l1853,1829e" filled="false" stroked="true" strokeweight=".48pt" strokecolor="#fefefe">
                <v:path arrowok="t"/>
              </v:shape>
            </v:group>
            <v:group style="position:absolute;left:1853;top:1829;width:20;height:2" coordorigin="1853,1829" coordsize="20,2">
              <v:shape style="position:absolute;left:1853;top:1829;width:20;height:2" coordorigin="1853,1829" coordsize="20,0" path="m1853,1829l1872,1829e" filled="false" stroked="true" strokeweight=".48pt" strokecolor="#fefefe">
                <v:path arrowok="t"/>
              </v:shape>
            </v:group>
            <v:group style="position:absolute;left:1872;top:1829;width:20;height:2" coordorigin="1872,1829" coordsize="20,2">
              <v:shape style="position:absolute;left:1872;top:1829;width:20;height:2" coordorigin="1872,1829" coordsize="20,0" path="m1872,1829l1891,1829e" filled="false" stroked="true" strokeweight=".48pt" strokecolor="#fefefe">
                <v:path arrowok="t"/>
              </v:shape>
            </v:group>
            <v:group style="position:absolute;left:1891;top:1829;width:20;height:2" coordorigin="1891,1829" coordsize="20,2">
              <v:shape style="position:absolute;left:1891;top:1829;width:20;height:2" coordorigin="1891,1829" coordsize="20,0" path="m1891,1829l1910,1829e" filled="false" stroked="true" strokeweight=".48pt" strokecolor="#fefefe">
                <v:path arrowok="t"/>
              </v:shape>
            </v:group>
            <v:group style="position:absolute;left:1910;top:1829;width:20;height:2" coordorigin="1910,1829" coordsize="20,2">
              <v:shape style="position:absolute;left:1910;top:1829;width:20;height:2" coordorigin="1910,1829" coordsize="20,0" path="m1910,1829l1930,1829e" filled="false" stroked="true" strokeweight=".48pt" strokecolor="#fefefe">
                <v:path arrowok="t"/>
              </v:shape>
            </v:group>
            <v:group style="position:absolute;left:1930;top:1829;width:15;height:2" coordorigin="1930,1829" coordsize="15,2">
              <v:shape style="position:absolute;left:1930;top:1829;width:15;height:2" coordorigin="1930,1829" coordsize="15,0" path="m1930,1829l1944,1829e" filled="false" stroked="true" strokeweight=".48pt" strokecolor="#fefefe">
                <v:path arrowok="t"/>
              </v:shape>
            </v:group>
            <v:group style="position:absolute;left:1944;top:1829;width:10;height:2" coordorigin="1944,1829" coordsize="10,2">
              <v:shape style="position:absolute;left:1944;top:1829;width:10;height:2" coordorigin="1944,1829" coordsize="10,0" path="m1944,1829l1954,1829e" filled="false" stroked="true" strokeweight=".48pt" strokecolor="#fefefe">
                <v:path arrowok="t"/>
              </v:shape>
              <v:shape style="position:absolute;left:1944;top:1382;width:1171;height:451" type="#_x0000_t75" stroked="false">
                <v:imagedata r:id="rId46" o:title=""/>
              </v:shape>
            </v:group>
            <v:group style="position:absolute;left:3106;top:1829;width:10;height:2" coordorigin="3106,1829" coordsize="10,2">
              <v:shape style="position:absolute;left:3106;top:1829;width:10;height:2" coordorigin="3106,1829" coordsize="10,0" path="m3106,1829l3115,1829e" filled="false" stroked="true" strokeweight=".48pt" strokecolor="#fefefe">
                <v:path arrowok="t"/>
              </v:shape>
            </v:group>
            <v:group style="position:absolute;left:3115;top:1829;width:20;height:2" coordorigin="3115,1829" coordsize="20,2">
              <v:shape style="position:absolute;left:3115;top:1829;width:20;height:2" coordorigin="3115,1829" coordsize="20,0" path="m3115,1829l3134,1829e" filled="false" stroked="true" strokeweight=".48pt" strokecolor="#fefefe">
                <v:path arrowok="t"/>
              </v:shape>
            </v:group>
            <v:group style="position:absolute;left:3134;top:1829;width:20;height:2" coordorigin="3134,1829" coordsize="20,2">
              <v:shape style="position:absolute;left:3134;top:1829;width:20;height:2" coordorigin="3134,1829" coordsize="20,0" path="m3134,1829l3154,1829e" filled="false" stroked="true" strokeweight=".48pt" strokecolor="#fefefe">
                <v:path arrowok="t"/>
              </v:shape>
            </v:group>
            <v:group style="position:absolute;left:3154;top:1829;width:20;height:2" coordorigin="3154,1829" coordsize="20,2">
              <v:shape style="position:absolute;left:3154;top:1829;width:20;height:2" coordorigin="3154,1829" coordsize="20,0" path="m3154,1829l3173,1829e" filled="false" stroked="true" strokeweight=".48pt" strokecolor="#fefefe">
                <v:path arrowok="t"/>
              </v:shape>
            </v:group>
            <v:group style="position:absolute;left:3173;top:1829;width:20;height:2" coordorigin="3173,1829" coordsize="20,2">
              <v:shape style="position:absolute;left:3173;top:1829;width:20;height:2" coordorigin="3173,1829" coordsize="20,0" path="m3173,1829l3192,1829e" filled="false" stroked="true" strokeweight=".48pt" strokecolor="#fefefe">
                <v:path arrowok="t"/>
              </v:shape>
            </v:group>
            <v:group style="position:absolute;left:3192;top:1829;width:20;height:2" coordorigin="3192,1829" coordsize="20,2">
              <v:shape style="position:absolute;left:3192;top:1829;width:20;height:2" coordorigin="3192,1829" coordsize="20,0" path="m3192,1829l3211,1829e" filled="false" stroked="true" strokeweight=".48pt" strokecolor="#fefefe">
                <v:path arrowok="t"/>
              </v:shape>
            </v:group>
            <v:group style="position:absolute;left:3211;top:1829;width:20;height:2" coordorigin="3211,1829" coordsize="20,2">
              <v:shape style="position:absolute;left:3211;top:1829;width:20;height:2" coordorigin="3211,1829" coordsize="20,0" path="m3211,1829l3230,1829e" filled="false" stroked="true" strokeweight=".48pt" strokecolor="#fefefe">
                <v:path arrowok="t"/>
              </v:shape>
            </v:group>
            <v:group style="position:absolute;left:3230;top:1829;width:20;height:2" coordorigin="3230,1829" coordsize="20,2">
              <v:shape style="position:absolute;left:3230;top:1829;width:20;height:2" coordorigin="3230,1829" coordsize="20,0" path="m3230,1829l3250,1829e" filled="false" stroked="true" strokeweight=".48pt" strokecolor="#fefefe">
                <v:path arrowok="t"/>
              </v:shape>
            </v:group>
            <v:group style="position:absolute;left:3250;top:1829;width:20;height:2" coordorigin="3250,1829" coordsize="20,2">
              <v:shape style="position:absolute;left:3250;top:1829;width:20;height:2" coordorigin="3250,1829" coordsize="20,0" path="m3250,1829l3269,1829e" filled="false" stroked="true" strokeweight=".48pt" strokecolor="#fefefe">
                <v:path arrowok="t"/>
              </v:shape>
            </v:group>
            <v:group style="position:absolute;left:3269;top:1829;width:20;height:2" coordorigin="3269,1829" coordsize="20,2">
              <v:shape style="position:absolute;left:3269;top:1829;width:20;height:2" coordorigin="3269,1829" coordsize="20,0" path="m3269,1829l3288,1829e" filled="false" stroked="true" strokeweight=".48pt" strokecolor="#fefefe">
                <v:path arrowok="t"/>
              </v:shape>
            </v:group>
            <v:group style="position:absolute;left:3288;top:1829;width:20;height:2" coordorigin="3288,1829" coordsize="20,2">
              <v:shape style="position:absolute;left:3288;top:1829;width:20;height:2" coordorigin="3288,1829" coordsize="20,0" path="m3288,1829l3307,1829e" filled="false" stroked="true" strokeweight=".48pt" strokecolor="#fefefe">
                <v:path arrowok="t"/>
              </v:shape>
            </v:group>
            <v:group style="position:absolute;left:3307;top:1829;width:20;height:2" coordorigin="3307,1829" coordsize="20,2">
              <v:shape style="position:absolute;left:3307;top:1829;width:20;height:2" coordorigin="3307,1829" coordsize="20,0" path="m3307,1829l3326,1829e" filled="false" stroked="true" strokeweight=".48pt" strokecolor="#fefefe">
                <v:path arrowok="t"/>
              </v:shape>
            </v:group>
            <v:group style="position:absolute;left:3326;top:1829;width:20;height:2" coordorigin="3326,1829" coordsize="20,2">
              <v:shape style="position:absolute;left:3326;top:1829;width:20;height:2" coordorigin="3326,1829" coordsize="20,0" path="m3326,1829l3346,1829e" filled="false" stroked="true" strokeweight=".48pt" strokecolor="#fefefe">
                <v:path arrowok="t"/>
              </v:shape>
            </v:group>
            <v:group style="position:absolute;left:3346;top:1829;width:20;height:2" coordorigin="3346,1829" coordsize="20,2">
              <v:shape style="position:absolute;left:3346;top:1829;width:20;height:2" coordorigin="3346,1829" coordsize="20,0" path="m3346,1829l3365,1829e" filled="false" stroked="true" strokeweight=".48pt" strokecolor="#fefefe">
                <v:path arrowok="t"/>
              </v:shape>
            </v:group>
            <v:group style="position:absolute;left:3365;top:1829;width:20;height:2" coordorigin="3365,1829" coordsize="20,2">
              <v:shape style="position:absolute;left:3365;top:1829;width:20;height:2" coordorigin="3365,1829" coordsize="20,0" path="m3365,1829l3384,1829e" filled="false" stroked="true" strokeweight=".48pt" strokecolor="#fefefe">
                <v:path arrowok="t"/>
              </v:shape>
            </v:group>
            <v:group style="position:absolute;left:3384;top:1829;width:20;height:2" coordorigin="3384,1829" coordsize="20,2">
              <v:shape style="position:absolute;left:3384;top:1829;width:20;height:2" coordorigin="3384,1829" coordsize="20,0" path="m3384,1829l3403,1829e" filled="false" stroked="true" strokeweight=".48pt" strokecolor="#fefefe">
                <v:path arrowok="t"/>
              </v:shape>
            </v:group>
            <v:group style="position:absolute;left:3403;top:1829;width:20;height:2" coordorigin="3403,1829" coordsize="20,2">
              <v:shape style="position:absolute;left:3403;top:1829;width:20;height:2" coordorigin="3403,1829" coordsize="20,0" path="m3403,1829l3422,1829e" filled="false" stroked="true" strokeweight=".48pt" strokecolor="#fefefe">
                <v:path arrowok="t"/>
              </v:shape>
            </v:group>
            <v:group style="position:absolute;left:3422;top:1829;width:20;height:2" coordorigin="3422,1829" coordsize="20,2">
              <v:shape style="position:absolute;left:3422;top:1829;width:20;height:2" coordorigin="3422,1829" coordsize="20,0" path="m3422,1829l3442,1829e" filled="false" stroked="true" strokeweight=".48pt" strokecolor="#fefefe">
                <v:path arrowok="t"/>
              </v:shape>
            </v:group>
            <v:group style="position:absolute;left:3442;top:1829;width:20;height:2" coordorigin="3442,1829" coordsize="20,2">
              <v:shape style="position:absolute;left:3442;top:1829;width:20;height:2" coordorigin="3442,1829" coordsize="20,0" path="m3442,1829l3461,1829e" filled="false" stroked="true" strokeweight=".48pt" strokecolor="#fefefe">
                <v:path arrowok="t"/>
              </v:shape>
            </v:group>
            <v:group style="position:absolute;left:3461;top:1829;width:20;height:2" coordorigin="3461,1829" coordsize="20,2">
              <v:shape style="position:absolute;left:3461;top:1829;width:20;height:2" coordorigin="3461,1829" coordsize="20,0" path="m3461,1829l3480,1829e" filled="false" stroked="true" strokeweight=".48pt" strokecolor="#fefefe">
                <v:path arrowok="t"/>
              </v:shape>
            </v:group>
            <v:group style="position:absolute;left:3480;top:1829;width:20;height:2" coordorigin="3480,1829" coordsize="20,2">
              <v:shape style="position:absolute;left:3480;top:1829;width:20;height:2" coordorigin="3480,1829" coordsize="20,0" path="m3480,1829l3499,1829e" filled="false" stroked="true" strokeweight=".48pt" strokecolor="#fefefe">
                <v:path arrowok="t"/>
              </v:shape>
            </v:group>
            <v:group style="position:absolute;left:3499;top:1829;width:20;height:2" coordorigin="3499,1829" coordsize="20,2">
              <v:shape style="position:absolute;left:3499;top:1829;width:20;height:2" coordorigin="3499,1829" coordsize="20,0" path="m3499,1829l3518,1829e" filled="false" stroked="true" strokeweight=".48pt" strokecolor="#fefefe">
                <v:path arrowok="t"/>
              </v:shape>
            </v:group>
            <v:group style="position:absolute;left:3518;top:1829;width:20;height:2" coordorigin="3518,1829" coordsize="20,2">
              <v:shape style="position:absolute;left:3518;top:1829;width:20;height:2" coordorigin="3518,1829" coordsize="20,0" path="m3518,1829l3538,1829e" filled="false" stroked="true" strokeweight=".48pt" strokecolor="#fefefe">
                <v:path arrowok="t"/>
              </v:shape>
            </v:group>
            <v:group style="position:absolute;left:3538;top:1829;width:20;height:2" coordorigin="3538,1829" coordsize="20,2">
              <v:shape style="position:absolute;left:3538;top:1829;width:20;height:2" coordorigin="3538,1829" coordsize="20,0" path="m3538,1829l3557,1829e" filled="false" stroked="true" strokeweight=".48pt" strokecolor="#fefefe">
                <v:path arrowok="t"/>
              </v:shape>
            </v:group>
            <v:group style="position:absolute;left:3557;top:1829;width:20;height:2" coordorigin="3557,1829" coordsize="20,2">
              <v:shape style="position:absolute;left:3557;top:1829;width:20;height:2" coordorigin="3557,1829" coordsize="20,0" path="m3557,1829l3576,1829e" filled="false" stroked="true" strokeweight=".48pt" strokecolor="#fefefe">
                <v:path arrowok="t"/>
              </v:shape>
            </v:group>
            <v:group style="position:absolute;left:3576;top:1829;width:20;height:2" coordorigin="3576,1829" coordsize="20,2">
              <v:shape style="position:absolute;left:3576;top:1829;width:20;height:2" coordorigin="3576,1829" coordsize="20,0" path="m3576,1829l3595,1829e" filled="false" stroked="true" strokeweight=".48pt" strokecolor="#fefefe">
                <v:path arrowok="t"/>
              </v:shape>
            </v:group>
            <v:group style="position:absolute;left:3595;top:1829;width:20;height:2" coordorigin="3595,1829" coordsize="20,2">
              <v:shape style="position:absolute;left:3595;top:1829;width:20;height:2" coordorigin="3595,1829" coordsize="20,0" path="m3595,1829l3614,1829e" filled="false" stroked="true" strokeweight=".48pt" strokecolor="#fefefe">
                <v:path arrowok="t"/>
              </v:shape>
            </v:group>
            <v:group style="position:absolute;left:3614;top:1829;width:20;height:2" coordorigin="3614,1829" coordsize="20,2">
              <v:shape style="position:absolute;left:3614;top:1829;width:20;height:2" coordorigin="3614,1829" coordsize="20,0" path="m3614,1829l3634,1829e" filled="false" stroked="true" strokeweight=".48pt" strokecolor="#fefefe">
                <v:path arrowok="t"/>
              </v:shape>
            </v:group>
            <v:group style="position:absolute;left:3634;top:1829;width:20;height:2" coordorigin="3634,1829" coordsize="20,2">
              <v:shape style="position:absolute;left:3634;top:1829;width:20;height:2" coordorigin="3634,1829" coordsize="20,0" path="m3634,1829l3653,1829e" filled="false" stroked="true" strokeweight=".48pt" strokecolor="#fefefe">
                <v:path arrowok="t"/>
              </v:shape>
            </v:group>
            <v:group style="position:absolute;left:3653;top:1829;width:20;height:2" coordorigin="3653,1829" coordsize="20,2">
              <v:shape style="position:absolute;left:3653;top:1829;width:20;height:2" coordorigin="3653,1829" coordsize="20,0" path="m3653,1829l3672,1829e" filled="false" stroked="true" strokeweight=".48pt" strokecolor="#fefefe">
                <v:path arrowok="t"/>
              </v:shape>
            </v:group>
            <v:group style="position:absolute;left:3672;top:1829;width:20;height:2" coordorigin="3672,1829" coordsize="20,2">
              <v:shape style="position:absolute;left:3672;top:1829;width:20;height:2" coordorigin="3672,1829" coordsize="20,0" path="m3672,1829l3691,1829e" filled="false" stroked="true" strokeweight=".48pt" strokecolor="#fefefe">
                <v:path arrowok="t"/>
              </v:shape>
            </v:group>
            <v:group style="position:absolute;left:3691;top:1829;width:20;height:2" coordorigin="3691,1829" coordsize="20,2">
              <v:shape style="position:absolute;left:3691;top:1829;width:20;height:2" coordorigin="3691,1829" coordsize="20,0" path="m3691,1829l3710,1829e" filled="false" stroked="true" strokeweight=".48pt" strokecolor="#fefefe">
                <v:path arrowok="t"/>
              </v:shape>
            </v:group>
            <v:group style="position:absolute;left:3710;top:1829;width:20;height:2" coordorigin="3710,1829" coordsize="20,2">
              <v:shape style="position:absolute;left:3710;top:1829;width:20;height:2" coordorigin="3710,1829" coordsize="20,0" path="m3710,1829l3730,1829e" filled="false" stroked="true" strokeweight=".48pt" strokecolor="#fefefe">
                <v:path arrowok="t"/>
              </v:shape>
            </v:group>
            <v:group style="position:absolute;left:3730;top:1829;width:20;height:2" coordorigin="3730,1829" coordsize="20,2">
              <v:shape style="position:absolute;left:3730;top:1829;width:20;height:2" coordorigin="3730,1829" coordsize="20,0" path="m3730,1829l3749,1829e" filled="false" stroked="true" strokeweight=".48pt" strokecolor="#fefefe">
                <v:path arrowok="t"/>
              </v:shape>
            </v:group>
            <v:group style="position:absolute;left:3749;top:1829;width:20;height:2" coordorigin="3749,1829" coordsize="20,2">
              <v:shape style="position:absolute;left:3749;top:1829;width:20;height:2" coordorigin="3749,1829" coordsize="20,0" path="m3749,1829l3768,1829e" filled="false" stroked="true" strokeweight=".48pt" strokecolor="#fefefe">
                <v:path arrowok="t"/>
              </v:shape>
            </v:group>
            <v:group style="position:absolute;left:3768;top:1829;width:20;height:2" coordorigin="3768,1829" coordsize="20,2">
              <v:shape style="position:absolute;left:3768;top:1829;width:20;height:2" coordorigin="3768,1829" coordsize="20,0" path="m3768,1829l3787,1829e" filled="false" stroked="true" strokeweight=".48pt" strokecolor="#fefefe">
                <v:path arrowok="t"/>
              </v:shape>
            </v:group>
            <v:group style="position:absolute;left:3787;top:1829;width:20;height:2" coordorigin="3787,1829" coordsize="20,2">
              <v:shape style="position:absolute;left:3787;top:1829;width:20;height:2" coordorigin="3787,1829" coordsize="20,0" path="m3787,1829l3806,1829e" filled="false" stroked="true" strokeweight=".48pt" strokecolor="#fefefe">
                <v:path arrowok="t"/>
              </v:shape>
            </v:group>
            <v:group style="position:absolute;left:3806;top:1829;width:20;height:2" coordorigin="3806,1829" coordsize="20,2">
              <v:shape style="position:absolute;left:3806;top:1829;width:20;height:2" coordorigin="3806,1829" coordsize="20,0" path="m3806,1829l3826,1829e" filled="false" stroked="true" strokeweight=".48pt" strokecolor="#fefefe">
                <v:path arrowok="t"/>
              </v:shape>
            </v:group>
            <v:group style="position:absolute;left:3826;top:1829;width:20;height:2" coordorigin="3826,1829" coordsize="20,2">
              <v:shape style="position:absolute;left:3826;top:1829;width:20;height:2" coordorigin="3826,1829" coordsize="20,0" path="m3826,1829l3845,1829e" filled="false" stroked="true" strokeweight=".48pt" strokecolor="#fefefe">
                <v:path arrowok="t"/>
              </v:shape>
            </v:group>
            <v:group style="position:absolute;left:3845;top:1829;width:20;height:2" coordorigin="3845,1829" coordsize="20,2">
              <v:shape style="position:absolute;left:3845;top:1829;width:20;height:2" coordorigin="3845,1829" coordsize="20,0" path="m3845,1829l3864,1829e" filled="false" stroked="true" strokeweight=".48pt" strokecolor="#fefefe">
                <v:path arrowok="t"/>
              </v:shape>
            </v:group>
            <v:group style="position:absolute;left:3864;top:1829;width:20;height:2" coordorigin="3864,1829" coordsize="20,2">
              <v:shape style="position:absolute;left:3864;top:1829;width:20;height:2" coordorigin="3864,1829" coordsize="20,0" path="m3864,1829l3883,1829e" filled="false" stroked="true" strokeweight=".48pt" strokecolor="#fefefe">
                <v:path arrowok="t"/>
              </v:shape>
            </v:group>
            <v:group style="position:absolute;left:3883;top:1829;width:20;height:2" coordorigin="3883,1829" coordsize="20,2">
              <v:shape style="position:absolute;left:3883;top:1829;width:20;height:2" coordorigin="3883,1829" coordsize="20,0" path="m3883,1829l3902,1829e" filled="false" stroked="true" strokeweight=".48pt" strokecolor="#fefefe">
                <v:path arrowok="t"/>
              </v:shape>
            </v:group>
            <v:group style="position:absolute;left:3902;top:1829;width:20;height:2" coordorigin="3902,1829" coordsize="20,2">
              <v:shape style="position:absolute;left:3902;top:1829;width:20;height:2" coordorigin="3902,1829" coordsize="20,0" path="m3902,1829l3922,1829e" filled="false" stroked="true" strokeweight=".48pt" strokecolor="#fefefe">
                <v:path arrowok="t"/>
              </v:shape>
            </v:group>
            <v:group style="position:absolute;left:3922;top:1829;width:20;height:2" coordorigin="3922,1829" coordsize="20,2">
              <v:shape style="position:absolute;left:3922;top:1829;width:20;height:2" coordorigin="3922,1829" coordsize="20,0" path="m3922,1829l3941,1829e" filled="false" stroked="true" strokeweight=".48pt" strokecolor="#fefefe">
                <v:path arrowok="t"/>
              </v:shape>
            </v:group>
            <v:group style="position:absolute;left:3941;top:1829;width:20;height:2" coordorigin="3941,1829" coordsize="20,2">
              <v:shape style="position:absolute;left:3941;top:1829;width:20;height:2" coordorigin="3941,1829" coordsize="20,0" path="m3941,1829l3960,1829e" filled="false" stroked="true" strokeweight=".48pt" strokecolor="#fefefe">
                <v:path arrowok="t"/>
              </v:shape>
            </v:group>
            <v:group style="position:absolute;left:3960;top:1829;width:20;height:2" coordorigin="3960,1829" coordsize="20,2">
              <v:shape style="position:absolute;left:3960;top:1829;width:20;height:2" coordorigin="3960,1829" coordsize="20,0" path="m3960,1829l3979,1829e" filled="false" stroked="true" strokeweight=".48pt" strokecolor="#fefefe">
                <v:path arrowok="t"/>
              </v:shape>
            </v:group>
            <v:group style="position:absolute;left:3979;top:1829;width:20;height:2" coordorigin="3979,1829" coordsize="20,2">
              <v:shape style="position:absolute;left:3979;top:1829;width:20;height:2" coordorigin="3979,1829" coordsize="20,0" path="m3979,1829l3998,1829e" filled="false" stroked="true" strokeweight=".48pt" strokecolor="#fefefe">
                <v:path arrowok="t"/>
              </v:shape>
            </v:group>
            <v:group style="position:absolute;left:3998;top:1829;width:20;height:2" coordorigin="3998,1829" coordsize="20,2">
              <v:shape style="position:absolute;left:3998;top:1829;width:20;height:2" coordorigin="3998,1829" coordsize="20,0" path="m3998,1829l4018,1829e" filled="false" stroked="true" strokeweight=".48pt" strokecolor="#fefefe">
                <v:path arrowok="t"/>
              </v:shape>
            </v:group>
            <v:group style="position:absolute;left:4018;top:1829;width:20;height:2" coordorigin="4018,1829" coordsize="20,2">
              <v:shape style="position:absolute;left:4018;top:1829;width:20;height:2" coordorigin="4018,1829" coordsize="20,0" path="m4018,1829l4037,1829e" filled="false" stroked="true" strokeweight=".48pt" strokecolor="#fefefe">
                <v:path arrowok="t"/>
              </v:shape>
            </v:group>
            <v:group style="position:absolute;left:4037;top:1829;width:20;height:2" coordorigin="4037,1829" coordsize="20,2">
              <v:shape style="position:absolute;left:4037;top:1829;width:20;height:2" coordorigin="4037,1829" coordsize="20,0" path="m4037,1829l4056,1829e" filled="false" stroked="true" strokeweight=".48pt" strokecolor="#fefefe">
                <v:path arrowok="t"/>
              </v:shape>
            </v:group>
            <v:group style="position:absolute;left:4056;top:1829;width:20;height:2" coordorigin="4056,1829" coordsize="20,2">
              <v:shape style="position:absolute;left:4056;top:1829;width:20;height:2" coordorigin="4056,1829" coordsize="20,0" path="m4056,1829l4075,1829e" filled="false" stroked="true" strokeweight=".48pt" strokecolor="#fefefe">
                <v:path arrowok="t"/>
              </v:shape>
            </v:group>
            <v:group style="position:absolute;left:4075;top:1829;width:20;height:2" coordorigin="4075,1829" coordsize="20,2">
              <v:shape style="position:absolute;left:4075;top:1829;width:20;height:2" coordorigin="4075,1829" coordsize="20,0" path="m4075,1829l4094,1829e" filled="false" stroked="true" strokeweight=".48pt" strokecolor="#fefefe">
                <v:path arrowok="t"/>
              </v:shape>
            </v:group>
            <v:group style="position:absolute;left:4094;top:1829;width:20;height:2" coordorigin="4094,1829" coordsize="20,2">
              <v:shape style="position:absolute;left:4094;top:1829;width:20;height:2" coordorigin="4094,1829" coordsize="20,0" path="m4094,1829l4114,1829e" filled="false" stroked="true" strokeweight=".48pt" strokecolor="#fefefe">
                <v:path arrowok="t"/>
              </v:shape>
            </v:group>
            <v:group style="position:absolute;left:4114;top:1829;width:20;height:2" coordorigin="4114,1829" coordsize="20,2">
              <v:shape style="position:absolute;left:4114;top:1829;width:20;height:2" coordorigin="4114,1829" coordsize="20,0" path="m4114,1829l4133,1829e" filled="false" stroked="true" strokeweight=".48pt" strokecolor="#fefefe">
                <v:path arrowok="t"/>
              </v:shape>
            </v:group>
            <v:group style="position:absolute;left:4133;top:1829;width:20;height:2" coordorigin="4133,1829" coordsize="20,2">
              <v:shape style="position:absolute;left:4133;top:1829;width:20;height:2" coordorigin="4133,1829" coordsize="20,0" path="m4133,1829l4152,1829e" filled="false" stroked="true" strokeweight=".48pt" strokecolor="#fefefe">
                <v:path arrowok="t"/>
              </v:shape>
            </v:group>
            <v:group style="position:absolute;left:4152;top:1829;width:20;height:2" coordorigin="4152,1829" coordsize="20,2">
              <v:shape style="position:absolute;left:4152;top:1829;width:20;height:2" coordorigin="4152,1829" coordsize="20,0" path="m4152,1829l4171,1829e" filled="false" stroked="true" strokeweight=".48pt" strokecolor="#fefefe">
                <v:path arrowok="t"/>
              </v:shape>
            </v:group>
            <v:group style="position:absolute;left:4171;top:1829;width:15;height:2" coordorigin="4171,1829" coordsize="15,2">
              <v:shape style="position:absolute;left:4171;top:1829;width:15;height:2" coordorigin="4171,1829" coordsize="15,0" path="m4171,1829l4186,1829e" filled="false" stroked="true" strokeweight=".48pt" strokecolor="#fefefe">
                <v:path arrowok="t"/>
              </v:shape>
            </v:group>
            <v:group style="position:absolute;left:4186;top:1829;width:10;height:2" coordorigin="4186,1829" coordsize="10,2">
              <v:shape style="position:absolute;left:4186;top:1829;width:10;height:2" coordorigin="4186,1829" coordsize="10,0" path="m4186,1829l4195,1829e" filled="false" stroked="true" strokeweight=".48pt" strokecolor="#fefefe">
                <v:path arrowok="t"/>
              </v:shape>
            </v:group>
            <v:group style="position:absolute;left:4195;top:1829;width:20;height:2" coordorigin="4195,1829" coordsize="20,2">
              <v:shape style="position:absolute;left:4195;top:1829;width:20;height:2" coordorigin="4195,1829" coordsize="20,0" path="m4195,1829l4214,1829e" filled="false" stroked="true" strokeweight=".48pt" strokecolor="#fefefe">
                <v:path arrowok="t"/>
              </v:shape>
            </v:group>
            <v:group style="position:absolute;left:4214;top:1829;width:20;height:2" coordorigin="4214,1829" coordsize="20,2">
              <v:shape style="position:absolute;left:4214;top:1829;width:20;height:2" coordorigin="4214,1829" coordsize="20,0" path="m4214,1829l4234,1829e" filled="false" stroked="true" strokeweight=".48pt" strokecolor="#fefefe">
                <v:path arrowok="t"/>
              </v:shape>
            </v:group>
            <v:group style="position:absolute;left:4234;top:1829;width:20;height:2" coordorigin="4234,1829" coordsize="20,2">
              <v:shape style="position:absolute;left:4234;top:1829;width:20;height:2" coordorigin="4234,1829" coordsize="20,0" path="m4234,1829l4253,1829e" filled="false" stroked="true" strokeweight=".48pt" strokecolor="#fefefe">
                <v:path arrowok="t"/>
              </v:shape>
            </v:group>
            <v:group style="position:absolute;left:4253;top:1829;width:20;height:2" coordorigin="4253,1829" coordsize="20,2">
              <v:shape style="position:absolute;left:4253;top:1829;width:20;height:2" coordorigin="4253,1829" coordsize="20,0" path="m4253,1829l4272,1829e" filled="false" stroked="true" strokeweight=".48pt" strokecolor="#fefefe">
                <v:path arrowok="t"/>
              </v:shape>
            </v:group>
            <v:group style="position:absolute;left:4272;top:1829;width:20;height:2" coordorigin="4272,1829" coordsize="20,2">
              <v:shape style="position:absolute;left:4272;top:1829;width:20;height:2" coordorigin="4272,1829" coordsize="20,0" path="m4272,1829l4291,1829e" filled="false" stroked="true" strokeweight=".48pt" strokecolor="#fefefe">
                <v:path arrowok="t"/>
              </v:shape>
            </v:group>
            <v:group style="position:absolute;left:4291;top:1829;width:20;height:2" coordorigin="4291,1829" coordsize="20,2">
              <v:shape style="position:absolute;left:4291;top:1829;width:20;height:2" coordorigin="4291,1829" coordsize="20,0" path="m4291,1829l4310,1829e" filled="false" stroked="true" strokeweight=".48pt" strokecolor="#fefefe">
                <v:path arrowok="t"/>
              </v:shape>
            </v:group>
            <v:group style="position:absolute;left:4310;top:1829;width:20;height:2" coordorigin="4310,1829" coordsize="20,2">
              <v:shape style="position:absolute;left:4310;top:1829;width:20;height:2" coordorigin="4310,1829" coordsize="20,0" path="m4310,1829l4330,1829e" filled="false" stroked="true" strokeweight=".48pt" strokecolor="#fefefe">
                <v:path arrowok="t"/>
              </v:shape>
            </v:group>
            <v:group style="position:absolute;left:4330;top:1829;width:20;height:2" coordorigin="4330,1829" coordsize="20,2">
              <v:shape style="position:absolute;left:4330;top:1829;width:20;height:2" coordorigin="4330,1829" coordsize="20,0" path="m4330,1829l4349,1829e" filled="false" stroked="true" strokeweight=".48pt" strokecolor="#fefefe">
                <v:path arrowok="t"/>
              </v:shape>
            </v:group>
            <v:group style="position:absolute;left:4349;top:1829;width:20;height:2" coordorigin="4349,1829" coordsize="20,2">
              <v:shape style="position:absolute;left:4349;top:1829;width:20;height:2" coordorigin="4349,1829" coordsize="20,0" path="m4349,1829l4368,1829e" filled="false" stroked="true" strokeweight=".48pt" strokecolor="#fefefe">
                <v:path arrowok="t"/>
              </v:shape>
            </v:group>
            <v:group style="position:absolute;left:4368;top:1829;width:20;height:2" coordorigin="4368,1829" coordsize="20,2">
              <v:shape style="position:absolute;left:4368;top:1829;width:20;height:2" coordorigin="4368,1829" coordsize="20,0" path="m4368,1829l4387,1829e" filled="false" stroked="true" strokeweight=".48pt" strokecolor="#fefefe">
                <v:path arrowok="t"/>
              </v:shape>
            </v:group>
            <v:group style="position:absolute;left:4387;top:1829;width:20;height:2" coordorigin="4387,1829" coordsize="20,2">
              <v:shape style="position:absolute;left:4387;top:1829;width:20;height:2" coordorigin="4387,1829" coordsize="20,0" path="m4387,1829l4406,1829e" filled="false" stroked="true" strokeweight=".48pt" strokecolor="#fefefe">
                <v:path arrowok="t"/>
              </v:shape>
            </v:group>
            <v:group style="position:absolute;left:4406;top:1829;width:20;height:2" coordorigin="4406,1829" coordsize="20,2">
              <v:shape style="position:absolute;left:4406;top:1829;width:20;height:2" coordorigin="4406,1829" coordsize="20,0" path="m4406,1829l4426,1829e" filled="false" stroked="true" strokeweight=".48pt" strokecolor="#fefefe">
                <v:path arrowok="t"/>
              </v:shape>
            </v:group>
            <v:group style="position:absolute;left:4426;top:1829;width:20;height:2" coordorigin="4426,1829" coordsize="20,2">
              <v:shape style="position:absolute;left:4426;top:1829;width:20;height:2" coordorigin="4426,1829" coordsize="20,0" path="m4426,1829l4445,1829e" filled="false" stroked="true" strokeweight=".48pt" strokecolor="#fefefe">
                <v:path arrowok="t"/>
              </v:shape>
            </v:group>
            <v:group style="position:absolute;left:4445;top:1829;width:20;height:2" coordorigin="4445,1829" coordsize="20,2">
              <v:shape style="position:absolute;left:4445;top:1829;width:20;height:2" coordorigin="4445,1829" coordsize="20,0" path="m4445,1829l4464,1829e" filled="false" stroked="true" strokeweight=".48pt" strokecolor="#fefefe">
                <v:path arrowok="t"/>
              </v:shape>
            </v:group>
            <v:group style="position:absolute;left:4464;top:1829;width:20;height:2" coordorigin="4464,1829" coordsize="20,2">
              <v:shape style="position:absolute;left:4464;top:1829;width:20;height:2" coordorigin="4464,1829" coordsize="20,0" path="m4464,1829l4483,1829e" filled="false" stroked="true" strokeweight=".48pt" strokecolor="#fefefe">
                <v:path arrowok="t"/>
              </v:shape>
            </v:group>
            <v:group style="position:absolute;left:4483;top:1829;width:20;height:2" coordorigin="4483,1829" coordsize="20,2">
              <v:shape style="position:absolute;left:4483;top:1829;width:20;height:2" coordorigin="4483,1829" coordsize="20,0" path="m4483,1829l4502,1829e" filled="false" stroked="true" strokeweight=".48pt" strokecolor="#fefefe">
                <v:path arrowok="t"/>
              </v:shape>
            </v:group>
            <v:group style="position:absolute;left:4502;top:1829;width:20;height:2" coordorigin="4502,1829" coordsize="20,2">
              <v:shape style="position:absolute;left:4502;top:1829;width:20;height:2" coordorigin="4502,1829" coordsize="20,0" path="m4502,1829l4522,1829e" filled="false" stroked="true" strokeweight=".48pt" strokecolor="#fefefe">
                <v:path arrowok="t"/>
              </v:shape>
            </v:group>
            <v:group style="position:absolute;left:4522;top:1829;width:20;height:2" coordorigin="4522,1829" coordsize="20,2">
              <v:shape style="position:absolute;left:4522;top:1829;width:20;height:2" coordorigin="4522,1829" coordsize="20,0" path="m4522,1829l4541,1829e" filled="false" stroked="true" strokeweight=".48pt" strokecolor="#fefefe">
                <v:path arrowok="t"/>
              </v:shape>
            </v:group>
            <v:group style="position:absolute;left:4541;top:1829;width:20;height:2" coordorigin="4541,1829" coordsize="20,2">
              <v:shape style="position:absolute;left:4541;top:1829;width:20;height:2" coordorigin="4541,1829" coordsize="20,0" path="m4541,1829l4560,1829e" filled="false" stroked="true" strokeweight=".48pt" strokecolor="#fefefe">
                <v:path arrowok="t"/>
              </v:shape>
            </v:group>
            <v:group style="position:absolute;left:4560;top:1829;width:20;height:2" coordorigin="4560,1829" coordsize="20,2">
              <v:shape style="position:absolute;left:4560;top:1829;width:20;height:2" coordorigin="4560,1829" coordsize="20,0" path="m4560,1829l4579,1829e" filled="false" stroked="true" strokeweight=".48pt" strokecolor="#fefefe">
                <v:path arrowok="t"/>
              </v:shape>
            </v:group>
            <v:group style="position:absolute;left:4579;top:1829;width:20;height:2" coordorigin="4579,1829" coordsize="20,2">
              <v:shape style="position:absolute;left:4579;top:1829;width:20;height:2" coordorigin="4579,1829" coordsize="20,0" path="m4579,1829l4598,1829e" filled="false" stroked="true" strokeweight=".48pt" strokecolor="#fefefe">
                <v:path arrowok="t"/>
              </v:shape>
            </v:group>
            <v:group style="position:absolute;left:4598;top:1829;width:20;height:2" coordorigin="4598,1829" coordsize="20,2">
              <v:shape style="position:absolute;left:4598;top:1829;width:20;height:2" coordorigin="4598,1829" coordsize="20,0" path="m4598,1829l4618,1829e" filled="false" stroked="true" strokeweight=".48pt" strokecolor="#fefefe">
                <v:path arrowok="t"/>
              </v:shape>
            </v:group>
            <v:group style="position:absolute;left:4618;top:1829;width:20;height:2" coordorigin="4618,1829" coordsize="20,2">
              <v:shape style="position:absolute;left:4618;top:1829;width:20;height:2" coordorigin="4618,1829" coordsize="20,0" path="m4618,1829l4637,1829e" filled="false" stroked="true" strokeweight=".48pt" strokecolor="#fefefe">
                <v:path arrowok="t"/>
              </v:shape>
            </v:group>
            <v:group style="position:absolute;left:4637;top:1829;width:20;height:2" coordorigin="4637,1829" coordsize="20,2">
              <v:shape style="position:absolute;left:4637;top:1829;width:20;height:2" coordorigin="4637,1829" coordsize="20,0" path="m4637,1829l4656,1829e" filled="false" stroked="true" strokeweight=".48pt" strokecolor="#fefefe">
                <v:path arrowok="t"/>
              </v:shape>
            </v:group>
            <v:group style="position:absolute;left:4656;top:1829;width:20;height:2" coordorigin="4656,1829" coordsize="20,2">
              <v:shape style="position:absolute;left:4656;top:1829;width:20;height:2" coordorigin="4656,1829" coordsize="20,0" path="m4656,1829l4675,1829e" filled="false" stroked="true" strokeweight=".48pt" strokecolor="#fefefe">
                <v:path arrowok="t"/>
              </v:shape>
            </v:group>
            <v:group style="position:absolute;left:4675;top:1829;width:20;height:2" coordorigin="4675,1829" coordsize="20,2">
              <v:shape style="position:absolute;left:4675;top:1829;width:20;height:2" coordorigin="4675,1829" coordsize="20,0" path="m4675,1829l4694,1829e" filled="false" stroked="true" strokeweight=".48pt" strokecolor="#fefefe">
                <v:path arrowok="t"/>
              </v:shape>
            </v:group>
            <v:group style="position:absolute;left:4694;top:1829;width:20;height:2" coordorigin="4694,1829" coordsize="20,2">
              <v:shape style="position:absolute;left:4694;top:1829;width:20;height:2" coordorigin="4694,1829" coordsize="20,0" path="m4694,1829l4714,1829e" filled="false" stroked="true" strokeweight=".48pt" strokecolor="#fefefe">
                <v:path arrowok="t"/>
              </v:shape>
            </v:group>
            <v:group style="position:absolute;left:4714;top:1829;width:20;height:2" coordorigin="4714,1829" coordsize="20,2">
              <v:shape style="position:absolute;left:4714;top:1829;width:20;height:2" coordorigin="4714,1829" coordsize="20,0" path="m4714,1829l4733,1829e" filled="false" stroked="true" strokeweight=".48pt" strokecolor="#fefefe">
                <v:path arrowok="t"/>
              </v:shape>
            </v:group>
            <v:group style="position:absolute;left:4733;top:1829;width:20;height:2" coordorigin="4733,1829" coordsize="20,2">
              <v:shape style="position:absolute;left:4733;top:1829;width:20;height:2" coordorigin="4733,1829" coordsize="20,0" path="m4733,1829l4752,1829e" filled="false" stroked="true" strokeweight=".48pt" strokecolor="#fefefe">
                <v:path arrowok="t"/>
              </v:shape>
            </v:group>
            <v:group style="position:absolute;left:4752;top:1829;width:20;height:2" coordorigin="4752,1829" coordsize="20,2">
              <v:shape style="position:absolute;left:4752;top:1829;width:20;height:2" coordorigin="4752,1829" coordsize="20,0" path="m4752,1829l4771,1829e" filled="false" stroked="true" strokeweight=".48pt" strokecolor="#fefefe">
                <v:path arrowok="t"/>
              </v:shape>
            </v:group>
            <v:group style="position:absolute;left:4771;top:1829;width:20;height:2" coordorigin="4771,1829" coordsize="20,2">
              <v:shape style="position:absolute;left:4771;top:1829;width:20;height:2" coordorigin="4771,1829" coordsize="20,0" path="m4771,1829l4790,1829e" filled="false" stroked="true" strokeweight=".48pt" strokecolor="#fefefe">
                <v:path arrowok="t"/>
              </v:shape>
            </v:group>
            <v:group style="position:absolute;left:4790;top:1829;width:20;height:2" coordorigin="4790,1829" coordsize="20,2">
              <v:shape style="position:absolute;left:4790;top:1829;width:20;height:2" coordorigin="4790,1829" coordsize="20,0" path="m4790,1829l4810,1829e" filled="false" stroked="true" strokeweight=".48pt" strokecolor="#fefefe">
                <v:path arrowok="t"/>
              </v:shape>
            </v:group>
            <v:group style="position:absolute;left:4810;top:1829;width:20;height:2" coordorigin="4810,1829" coordsize="20,2">
              <v:shape style="position:absolute;left:4810;top:1829;width:20;height:2" coordorigin="4810,1829" coordsize="20,0" path="m4810,1829l4829,1829e" filled="false" stroked="true" strokeweight=".48pt" strokecolor="#fefefe">
                <v:path arrowok="t"/>
              </v:shape>
            </v:group>
            <v:group style="position:absolute;left:4829;top:1829;width:20;height:2" coordorigin="4829,1829" coordsize="20,2">
              <v:shape style="position:absolute;left:4829;top:1829;width:20;height:2" coordorigin="4829,1829" coordsize="20,0" path="m4829,1829l4848,1829e" filled="false" stroked="true" strokeweight=".48pt" strokecolor="#fefefe">
                <v:path arrowok="t"/>
              </v:shape>
            </v:group>
            <v:group style="position:absolute;left:4848;top:1829;width:20;height:2" coordorigin="4848,1829" coordsize="20,2">
              <v:shape style="position:absolute;left:4848;top:1829;width:20;height:2" coordorigin="4848,1829" coordsize="20,0" path="m4848,1829l4867,1829e" filled="false" stroked="true" strokeweight=".48pt" strokecolor="#fefefe">
                <v:path arrowok="t"/>
              </v:shape>
            </v:group>
            <v:group style="position:absolute;left:4867;top:1829;width:20;height:2" coordorigin="4867,1829" coordsize="20,2">
              <v:shape style="position:absolute;left:4867;top:1829;width:20;height:2" coordorigin="4867,1829" coordsize="20,0" path="m4867,1829l4886,1829e" filled="false" stroked="true" strokeweight=".48pt" strokecolor="#fefefe">
                <v:path arrowok="t"/>
              </v:shape>
            </v:group>
            <v:group style="position:absolute;left:4886;top:1829;width:20;height:2" coordorigin="4886,1829" coordsize="20,2">
              <v:shape style="position:absolute;left:4886;top:1829;width:20;height:2" coordorigin="4886,1829" coordsize="20,0" path="m4886,1829l4906,1829e" filled="false" stroked="true" strokeweight=".48pt" strokecolor="#fefefe">
                <v:path arrowok="t"/>
              </v:shape>
            </v:group>
            <v:group style="position:absolute;left:4906;top:1829;width:20;height:2" coordorigin="4906,1829" coordsize="20,2">
              <v:shape style="position:absolute;left:4906;top:1829;width:20;height:2" coordorigin="4906,1829" coordsize="20,0" path="m4906,1829l4925,1829e" filled="false" stroked="true" strokeweight=".48pt" strokecolor="#fefefe">
                <v:path arrowok="t"/>
              </v:shape>
            </v:group>
            <v:group style="position:absolute;left:4925;top:1829;width:20;height:2" coordorigin="4925,1829" coordsize="20,2">
              <v:shape style="position:absolute;left:4925;top:1829;width:20;height:2" coordorigin="4925,1829" coordsize="20,0" path="m4925,1829l4944,1829e" filled="false" stroked="true" strokeweight=".48pt" strokecolor="#fefefe">
                <v:path arrowok="t"/>
              </v:shape>
            </v:group>
            <v:group style="position:absolute;left:4944;top:1829;width:20;height:2" coordorigin="4944,1829" coordsize="20,2">
              <v:shape style="position:absolute;left:4944;top:1829;width:20;height:2" coordorigin="4944,1829" coordsize="20,0" path="m4944,1829l4963,1829e" filled="false" stroked="true" strokeweight=".48pt" strokecolor="#fefefe">
                <v:path arrowok="t"/>
              </v:shape>
            </v:group>
            <v:group style="position:absolute;left:4963;top:1829;width:20;height:2" coordorigin="4963,1829" coordsize="20,2">
              <v:shape style="position:absolute;left:4963;top:1829;width:20;height:2" coordorigin="4963,1829" coordsize="20,0" path="m4963,1829l4982,1829e" filled="false" stroked="true" strokeweight=".48pt" strokecolor="#fefefe">
                <v:path arrowok="t"/>
              </v:shape>
            </v:group>
            <v:group style="position:absolute;left:4982;top:1829;width:20;height:2" coordorigin="4982,1829" coordsize="20,2">
              <v:shape style="position:absolute;left:4982;top:1829;width:20;height:2" coordorigin="4982,1829" coordsize="20,0" path="m4982,1829l5002,1829e" filled="false" stroked="true" strokeweight=".48pt" strokecolor="#fefefe">
                <v:path arrowok="t"/>
              </v:shape>
            </v:group>
            <v:group style="position:absolute;left:5002;top:1829;width:20;height:2" coordorigin="5002,1829" coordsize="20,2">
              <v:shape style="position:absolute;left:5002;top:1829;width:20;height:2" coordorigin="5002,1829" coordsize="20,0" path="m5002,1829l5021,1829e" filled="false" stroked="true" strokeweight=".48pt" strokecolor="#fefefe">
                <v:path arrowok="t"/>
              </v:shape>
            </v:group>
            <v:group style="position:absolute;left:5021;top:1829;width:20;height:2" coordorigin="5021,1829" coordsize="20,2">
              <v:shape style="position:absolute;left:5021;top:1829;width:20;height:2" coordorigin="5021,1829" coordsize="20,0" path="m5021,1829l5040,1829e" filled="false" stroked="true" strokeweight=".48pt" strokecolor="#fefefe">
                <v:path arrowok="t"/>
              </v:shape>
            </v:group>
            <v:group style="position:absolute;left:5040;top:1829;width:20;height:2" coordorigin="5040,1829" coordsize="20,2">
              <v:shape style="position:absolute;left:5040;top:1829;width:20;height:2" coordorigin="5040,1829" coordsize="20,0" path="m5040,1829l5059,1829e" filled="false" stroked="true" strokeweight=".48pt" strokecolor="#fefefe">
                <v:path arrowok="t"/>
              </v:shape>
            </v:group>
            <v:group style="position:absolute;left:5059;top:1829;width:20;height:2" coordorigin="5059,1829" coordsize="20,2">
              <v:shape style="position:absolute;left:5059;top:1829;width:20;height:2" coordorigin="5059,1829" coordsize="20,0" path="m5059,1829l5078,1829e" filled="false" stroked="true" strokeweight=".48pt" strokecolor="#fefefe">
                <v:path arrowok="t"/>
              </v:shape>
            </v:group>
            <v:group style="position:absolute;left:5078;top:1829;width:20;height:2" coordorigin="5078,1829" coordsize="20,2">
              <v:shape style="position:absolute;left:5078;top:1829;width:20;height:2" coordorigin="5078,1829" coordsize="20,0" path="m5078,1829l5098,1829e" filled="false" stroked="true" strokeweight=".48pt" strokecolor="#fefefe">
                <v:path arrowok="t"/>
              </v:shape>
            </v:group>
            <v:group style="position:absolute;left:5098;top:1829;width:20;height:2" coordorigin="5098,1829" coordsize="20,2">
              <v:shape style="position:absolute;left:5098;top:1829;width:20;height:2" coordorigin="5098,1829" coordsize="20,0" path="m5098,1829l5117,1829e" filled="false" stroked="true" strokeweight=".48pt" strokecolor="#fefefe">
                <v:path arrowok="t"/>
              </v:shape>
            </v:group>
            <v:group style="position:absolute;left:5117;top:1829;width:20;height:2" coordorigin="5117,1829" coordsize="20,2">
              <v:shape style="position:absolute;left:5117;top:1829;width:20;height:2" coordorigin="5117,1829" coordsize="20,0" path="m5117,1829l5136,1829e" filled="false" stroked="true" strokeweight=".48pt" strokecolor="#fefefe">
                <v:path arrowok="t"/>
              </v:shape>
            </v:group>
            <v:group style="position:absolute;left:5136;top:1829;width:20;height:2" coordorigin="5136,1829" coordsize="20,2">
              <v:shape style="position:absolute;left:5136;top:1829;width:20;height:2" coordorigin="5136,1829" coordsize="20,0" path="m5136,1829l5155,1829e" filled="false" stroked="true" strokeweight=".48pt" strokecolor="#fefefe">
                <v:path arrowok="t"/>
              </v:shape>
            </v:group>
            <v:group style="position:absolute;left:5155;top:1829;width:20;height:2" coordorigin="5155,1829" coordsize="20,2">
              <v:shape style="position:absolute;left:5155;top:1829;width:20;height:2" coordorigin="5155,1829" coordsize="20,0" path="m5155,1829l5174,1829e" filled="false" stroked="true" strokeweight=".48pt" strokecolor="#fefefe">
                <v:path arrowok="t"/>
              </v:shape>
            </v:group>
            <v:group style="position:absolute;left:5174;top:1829;width:20;height:2" coordorigin="5174,1829" coordsize="20,2">
              <v:shape style="position:absolute;left:5174;top:1829;width:20;height:2" coordorigin="5174,1829" coordsize="20,0" path="m5174,1829l5194,1829e" filled="false" stroked="true" strokeweight=".48pt" strokecolor="#fefefe">
                <v:path arrowok="t"/>
              </v:shape>
            </v:group>
            <v:group style="position:absolute;left:5194;top:1829;width:20;height:2" coordorigin="5194,1829" coordsize="20,2">
              <v:shape style="position:absolute;left:5194;top:1829;width:20;height:2" coordorigin="5194,1829" coordsize="20,0" path="m5194,1829l5213,1829e" filled="false" stroked="true" strokeweight=".48pt" strokecolor="#fefefe">
                <v:path arrowok="t"/>
              </v:shape>
            </v:group>
            <v:group style="position:absolute;left:5213;top:1829;width:20;height:2" coordorigin="5213,1829" coordsize="20,2">
              <v:shape style="position:absolute;left:5213;top:1829;width:20;height:2" coordorigin="5213,1829" coordsize="20,0" path="m5213,1829l5232,1829e" filled="false" stroked="true" strokeweight=".48pt" strokecolor="#fefefe">
                <v:path arrowok="t"/>
              </v:shape>
            </v:group>
            <v:group style="position:absolute;left:5232;top:1829;width:20;height:2" coordorigin="5232,1829" coordsize="20,2">
              <v:shape style="position:absolute;left:5232;top:1829;width:20;height:2" coordorigin="5232,1829" coordsize="20,0" path="m5232,1829l5251,1829e" filled="false" stroked="true" strokeweight=".48pt" strokecolor="#fefefe">
                <v:path arrowok="t"/>
              </v:shape>
            </v:group>
            <v:group style="position:absolute;left:5251;top:1829;width:20;height:2" coordorigin="5251,1829" coordsize="20,2">
              <v:shape style="position:absolute;left:5251;top:1829;width:20;height:2" coordorigin="5251,1829" coordsize="20,0" path="m5251,1829l5270,1829e" filled="false" stroked="true" strokeweight=".48pt" strokecolor="#fefefe">
                <v:path arrowok="t"/>
              </v:shape>
            </v:group>
            <v:group style="position:absolute;left:5270;top:1829;width:20;height:2" coordorigin="5270,1829" coordsize="20,2">
              <v:shape style="position:absolute;left:5270;top:1829;width:20;height:2" coordorigin="5270,1829" coordsize="20,0" path="m5270,1829l5290,1829e" filled="false" stroked="true" strokeweight=".48pt" strokecolor="#fefefe">
                <v:path arrowok="t"/>
              </v:shape>
            </v:group>
            <v:group style="position:absolute;left:5290;top:1829;width:20;height:2" coordorigin="5290,1829" coordsize="20,2">
              <v:shape style="position:absolute;left:5290;top:1829;width:20;height:2" coordorigin="5290,1829" coordsize="20,0" path="m5290,1829l5309,1829e" filled="false" stroked="true" strokeweight=".48pt" strokecolor="#fefefe">
                <v:path arrowok="t"/>
              </v:shape>
            </v:group>
            <v:group style="position:absolute;left:5309;top:1829;width:20;height:2" coordorigin="5309,1829" coordsize="20,2">
              <v:shape style="position:absolute;left:5309;top:1829;width:20;height:2" coordorigin="5309,1829" coordsize="20,0" path="m5309,1829l5328,1829e" filled="false" stroked="true" strokeweight=".48pt" strokecolor="#fefefe">
                <v:path arrowok="t"/>
              </v:shape>
            </v:group>
            <v:group style="position:absolute;left:5328;top:1829;width:20;height:2" coordorigin="5328,1829" coordsize="20,2">
              <v:shape style="position:absolute;left:5328;top:1829;width:20;height:2" coordorigin="5328,1829" coordsize="20,0" path="m5328,1829l5347,1829e" filled="false" stroked="true" strokeweight=".48pt" strokecolor="#fefefe">
                <v:path arrowok="t"/>
              </v:shape>
            </v:group>
            <v:group style="position:absolute;left:5347;top:1829;width:20;height:2" coordorigin="5347,1829" coordsize="20,2">
              <v:shape style="position:absolute;left:5347;top:1829;width:20;height:2" coordorigin="5347,1829" coordsize="20,0" path="m5347,1829l5366,1829e" filled="false" stroked="true" strokeweight=".48pt" strokecolor="#fefefe">
                <v:path arrowok="t"/>
              </v:shape>
            </v:group>
            <v:group style="position:absolute;left:5366;top:1829;width:20;height:2" coordorigin="5366,1829" coordsize="20,2">
              <v:shape style="position:absolute;left:5366;top:1829;width:20;height:2" coordorigin="5366,1829" coordsize="20,0" path="m5366,1829l5386,1829e" filled="false" stroked="true" strokeweight=".48pt" strokecolor="#fefefe">
                <v:path arrowok="t"/>
              </v:shape>
            </v:group>
            <v:group style="position:absolute;left:5386;top:1829;width:20;height:2" coordorigin="5386,1829" coordsize="20,2">
              <v:shape style="position:absolute;left:5386;top:1829;width:20;height:2" coordorigin="5386,1829" coordsize="20,0" path="m5386,1829l5405,1829e" filled="false" stroked="true" strokeweight=".48pt" strokecolor="#fefefe">
                <v:path arrowok="t"/>
              </v:shape>
            </v:group>
            <v:group style="position:absolute;left:5405;top:1829;width:5;height:2" coordorigin="5405,1829" coordsize="5,2">
              <v:shape style="position:absolute;left:5405;top:1829;width:5;height:2" coordorigin="5405,1829" coordsize="5,0" path="m5405,1829l5410,1829e" filled="false" stroked="true" strokeweight=".48pt" strokecolor="#fefefe">
                <v:path arrowok="t"/>
              </v:shape>
            </v:group>
            <v:group style="position:absolute;left:5410;top:1829;width:10;height:2" coordorigin="5410,1829" coordsize="10,2">
              <v:shape style="position:absolute;left:5410;top:1829;width:10;height:2" coordorigin="5410,1829" coordsize="10,0" path="m5410,1829l5419,1829e" filled="false" stroked="true" strokeweight=".48pt" strokecolor="#fefefe">
                <v:path arrowok="t"/>
              </v:shape>
            </v:group>
            <v:group style="position:absolute;left:5419;top:1829;width:20;height:2" coordorigin="5419,1829" coordsize="20,2">
              <v:shape style="position:absolute;left:5419;top:1829;width:20;height:2" coordorigin="5419,1829" coordsize="20,0" path="m5419,1829l5438,1829e" filled="false" stroked="true" strokeweight=".48pt" strokecolor="#fefefe">
                <v:path arrowok="t"/>
              </v:shape>
            </v:group>
            <v:group style="position:absolute;left:5438;top:1829;width:20;height:2" coordorigin="5438,1829" coordsize="20,2">
              <v:shape style="position:absolute;left:5438;top:1829;width:20;height:2" coordorigin="5438,1829" coordsize="20,0" path="m5438,1829l5458,1829e" filled="false" stroked="true" strokeweight=".48pt" strokecolor="#fefefe">
                <v:path arrowok="t"/>
              </v:shape>
            </v:group>
            <v:group style="position:absolute;left:5458;top:1829;width:20;height:2" coordorigin="5458,1829" coordsize="20,2">
              <v:shape style="position:absolute;left:5458;top:1829;width:20;height:2" coordorigin="5458,1829" coordsize="20,0" path="m5458,1829l5477,1829e" filled="false" stroked="true" strokeweight=".48pt" strokecolor="#fefefe">
                <v:path arrowok="t"/>
              </v:shape>
            </v:group>
            <v:group style="position:absolute;left:5477;top:1829;width:20;height:2" coordorigin="5477,1829" coordsize="20,2">
              <v:shape style="position:absolute;left:5477;top:1829;width:20;height:2" coordorigin="5477,1829" coordsize="20,0" path="m5477,1829l5496,1829e" filled="false" stroked="true" strokeweight=".48pt" strokecolor="#fefefe">
                <v:path arrowok="t"/>
              </v:shape>
            </v:group>
            <v:group style="position:absolute;left:5496;top:1829;width:20;height:2" coordorigin="5496,1829" coordsize="20,2">
              <v:shape style="position:absolute;left:5496;top:1829;width:20;height:2" coordorigin="5496,1829" coordsize="20,0" path="m5496,1829l5515,1829e" filled="false" stroked="true" strokeweight=".48pt" strokecolor="#fefefe">
                <v:path arrowok="t"/>
              </v:shape>
            </v:group>
            <v:group style="position:absolute;left:5515;top:1829;width:20;height:2" coordorigin="5515,1829" coordsize="20,2">
              <v:shape style="position:absolute;left:5515;top:1829;width:20;height:2" coordorigin="5515,1829" coordsize="20,0" path="m5515,1829l5534,1829e" filled="false" stroked="true" strokeweight=".48pt" strokecolor="#fefefe">
                <v:path arrowok="t"/>
              </v:shape>
            </v:group>
            <v:group style="position:absolute;left:5534;top:1829;width:20;height:2" coordorigin="5534,1829" coordsize="20,2">
              <v:shape style="position:absolute;left:5534;top:1829;width:20;height:2" coordorigin="5534,1829" coordsize="20,0" path="m5534,1829l5554,1829e" filled="false" stroked="true" strokeweight=".48pt" strokecolor="#fefefe">
                <v:path arrowok="t"/>
              </v:shape>
            </v:group>
            <v:group style="position:absolute;left:5554;top:1829;width:20;height:2" coordorigin="5554,1829" coordsize="20,2">
              <v:shape style="position:absolute;left:5554;top:1829;width:20;height:2" coordorigin="5554,1829" coordsize="20,0" path="m5554,1829l5573,1829e" filled="false" stroked="true" strokeweight=".48pt" strokecolor="#fefefe">
                <v:path arrowok="t"/>
              </v:shape>
            </v:group>
            <v:group style="position:absolute;left:5573;top:1829;width:20;height:2" coordorigin="5573,1829" coordsize="20,2">
              <v:shape style="position:absolute;left:5573;top:1829;width:20;height:2" coordorigin="5573,1829" coordsize="20,0" path="m5573,1829l5592,1829e" filled="false" stroked="true" strokeweight=".48pt" strokecolor="#fefefe">
                <v:path arrowok="t"/>
              </v:shape>
            </v:group>
            <v:group style="position:absolute;left:5592;top:1829;width:20;height:2" coordorigin="5592,1829" coordsize="20,2">
              <v:shape style="position:absolute;left:5592;top:1829;width:20;height:2" coordorigin="5592,1829" coordsize="20,0" path="m5592,1829l5611,1829e" filled="false" stroked="true" strokeweight=".48pt" strokecolor="#fefefe">
                <v:path arrowok="t"/>
              </v:shape>
            </v:group>
            <v:group style="position:absolute;left:5611;top:1829;width:20;height:2" coordorigin="5611,1829" coordsize="20,2">
              <v:shape style="position:absolute;left:5611;top:1829;width:20;height:2" coordorigin="5611,1829" coordsize="20,0" path="m5611,1829l5630,1829e" filled="false" stroked="true" strokeweight=".48pt" strokecolor="#fefefe">
                <v:path arrowok="t"/>
              </v:shape>
            </v:group>
            <v:group style="position:absolute;left:5630;top:1829;width:20;height:2" coordorigin="5630,1829" coordsize="20,2">
              <v:shape style="position:absolute;left:5630;top:1829;width:20;height:2" coordorigin="5630,1829" coordsize="20,0" path="m5630,1829l5650,1829e" filled="false" stroked="true" strokeweight=".48pt" strokecolor="#fefefe">
                <v:path arrowok="t"/>
              </v:shape>
            </v:group>
            <v:group style="position:absolute;left:5650;top:1829;width:20;height:2" coordorigin="5650,1829" coordsize="20,2">
              <v:shape style="position:absolute;left:5650;top:1829;width:20;height:2" coordorigin="5650,1829" coordsize="20,0" path="m5650,1829l5669,1829e" filled="false" stroked="true" strokeweight=".48pt" strokecolor="#fefefe">
                <v:path arrowok="t"/>
              </v:shape>
            </v:group>
            <v:group style="position:absolute;left:5669;top:1829;width:20;height:2" coordorigin="5669,1829" coordsize="20,2">
              <v:shape style="position:absolute;left:5669;top:1829;width:20;height:2" coordorigin="5669,1829" coordsize="20,0" path="m5669,1829l5688,1829e" filled="false" stroked="true" strokeweight=".48pt" strokecolor="#fefefe">
                <v:path arrowok="t"/>
              </v:shape>
            </v:group>
            <v:group style="position:absolute;left:5688;top:1829;width:20;height:2" coordorigin="5688,1829" coordsize="20,2">
              <v:shape style="position:absolute;left:5688;top:1829;width:20;height:2" coordorigin="5688,1829" coordsize="20,0" path="m5688,1829l5707,1829e" filled="false" stroked="true" strokeweight=".48pt" strokecolor="#fefefe">
                <v:path arrowok="t"/>
              </v:shape>
            </v:group>
            <v:group style="position:absolute;left:5707;top:1829;width:20;height:2" coordorigin="5707,1829" coordsize="20,2">
              <v:shape style="position:absolute;left:5707;top:1829;width:20;height:2" coordorigin="5707,1829" coordsize="20,0" path="m5707,1829l5726,1829e" filled="false" stroked="true" strokeweight=".48pt" strokecolor="#fefefe">
                <v:path arrowok="t"/>
              </v:shape>
            </v:group>
            <v:group style="position:absolute;left:5726;top:1829;width:20;height:2" coordorigin="5726,1829" coordsize="20,2">
              <v:shape style="position:absolute;left:5726;top:1829;width:20;height:2" coordorigin="5726,1829" coordsize="20,0" path="m5726,1829l5746,1829e" filled="false" stroked="true" strokeweight=".48pt" strokecolor="#fefefe">
                <v:path arrowok="t"/>
              </v:shape>
            </v:group>
            <v:group style="position:absolute;left:5746;top:1829;width:20;height:2" coordorigin="5746,1829" coordsize="20,2">
              <v:shape style="position:absolute;left:5746;top:1829;width:20;height:2" coordorigin="5746,1829" coordsize="20,0" path="m5746,1829l5765,1829e" filled="false" stroked="true" strokeweight=".48pt" strokecolor="#fefefe">
                <v:path arrowok="t"/>
              </v:shape>
            </v:group>
            <v:group style="position:absolute;left:5765;top:1829;width:20;height:2" coordorigin="5765,1829" coordsize="20,2">
              <v:shape style="position:absolute;left:5765;top:1829;width:20;height:2" coordorigin="5765,1829" coordsize="20,0" path="m5765,1829l5784,1829e" filled="false" stroked="true" strokeweight=".48pt" strokecolor="#fefefe">
                <v:path arrowok="t"/>
              </v:shape>
            </v:group>
            <v:group style="position:absolute;left:5784;top:1829;width:20;height:2" coordorigin="5784,1829" coordsize="20,2">
              <v:shape style="position:absolute;left:5784;top:1829;width:20;height:2" coordorigin="5784,1829" coordsize="20,0" path="m5784,1829l5803,1829e" filled="false" stroked="true" strokeweight=".48pt" strokecolor="#fefefe">
                <v:path arrowok="t"/>
              </v:shape>
            </v:group>
            <v:group style="position:absolute;left:5803;top:1829;width:20;height:2" coordorigin="5803,1829" coordsize="20,2">
              <v:shape style="position:absolute;left:5803;top:1829;width:20;height:2" coordorigin="5803,1829" coordsize="20,0" path="m5803,1829l5822,1829e" filled="false" stroked="true" strokeweight=".48pt" strokecolor="#fefefe">
                <v:path arrowok="t"/>
              </v:shape>
            </v:group>
            <v:group style="position:absolute;left:5822;top:1829;width:20;height:2" coordorigin="5822,1829" coordsize="20,2">
              <v:shape style="position:absolute;left:5822;top:1829;width:20;height:2" coordorigin="5822,1829" coordsize="20,0" path="m5822,1829l5842,1829e" filled="false" stroked="true" strokeweight=".48pt" strokecolor="#fefefe">
                <v:path arrowok="t"/>
              </v:shape>
            </v:group>
            <v:group style="position:absolute;left:5842;top:1829;width:20;height:2" coordorigin="5842,1829" coordsize="20,2">
              <v:shape style="position:absolute;left:5842;top:1829;width:20;height:2" coordorigin="5842,1829" coordsize="20,0" path="m5842,1829l5861,1829e" filled="false" stroked="true" strokeweight=".48pt" strokecolor="#fefefe">
                <v:path arrowok="t"/>
              </v:shape>
            </v:group>
            <v:group style="position:absolute;left:5861;top:1829;width:20;height:2" coordorigin="5861,1829" coordsize="20,2">
              <v:shape style="position:absolute;left:5861;top:1829;width:20;height:2" coordorigin="5861,1829" coordsize="20,0" path="m5861,1829l5880,1829e" filled="false" stroked="true" strokeweight=".48pt" strokecolor="#fefefe">
                <v:path arrowok="t"/>
              </v:shape>
            </v:group>
            <v:group style="position:absolute;left:5880;top:1829;width:20;height:2" coordorigin="5880,1829" coordsize="20,2">
              <v:shape style="position:absolute;left:5880;top:1829;width:20;height:2" coordorigin="5880,1829" coordsize="20,0" path="m5880,1829l5899,1829e" filled="false" stroked="true" strokeweight=".48pt" strokecolor="#fefefe">
                <v:path arrowok="t"/>
              </v:shape>
            </v:group>
            <v:group style="position:absolute;left:5899;top:1829;width:20;height:2" coordorigin="5899,1829" coordsize="20,2">
              <v:shape style="position:absolute;left:5899;top:1829;width:20;height:2" coordorigin="5899,1829" coordsize="20,0" path="m5899,1829l5918,1829e" filled="false" stroked="true" strokeweight=".48pt" strokecolor="#fefefe">
                <v:path arrowok="t"/>
              </v:shape>
            </v:group>
            <v:group style="position:absolute;left:5918;top:1829;width:20;height:2" coordorigin="5918,1829" coordsize="20,2">
              <v:shape style="position:absolute;left:5918;top:1829;width:20;height:2" coordorigin="5918,1829" coordsize="20,0" path="m5918,1829l5938,1829e" filled="false" stroked="true" strokeweight=".48pt" strokecolor="#fefefe">
                <v:path arrowok="t"/>
              </v:shape>
            </v:group>
            <v:group style="position:absolute;left:5938;top:1829;width:20;height:2" coordorigin="5938,1829" coordsize="20,2">
              <v:shape style="position:absolute;left:5938;top:1829;width:20;height:2" coordorigin="5938,1829" coordsize="20,0" path="m5938,1829l5957,1829e" filled="false" stroked="true" strokeweight=".48pt" strokecolor="#fefefe">
                <v:path arrowok="t"/>
              </v:shape>
            </v:group>
            <v:group style="position:absolute;left:5957;top:1829;width:20;height:2" coordorigin="5957,1829" coordsize="20,2">
              <v:shape style="position:absolute;left:5957;top:1829;width:20;height:2" coordorigin="5957,1829" coordsize="20,0" path="m5957,1829l5976,1829e" filled="false" stroked="true" strokeweight=".48pt" strokecolor="#fefefe">
                <v:path arrowok="t"/>
              </v:shape>
            </v:group>
            <v:group style="position:absolute;left:5976;top:1829;width:20;height:2" coordorigin="5976,1829" coordsize="20,2">
              <v:shape style="position:absolute;left:5976;top:1829;width:20;height:2" coordorigin="5976,1829" coordsize="20,0" path="m5976,1829l5995,1829e" filled="false" stroked="true" strokeweight=".48pt" strokecolor="#fefefe">
                <v:path arrowok="t"/>
              </v:shape>
            </v:group>
            <v:group style="position:absolute;left:5995;top:1829;width:20;height:2" coordorigin="5995,1829" coordsize="20,2">
              <v:shape style="position:absolute;left:5995;top:1829;width:20;height:2" coordorigin="5995,1829" coordsize="20,0" path="m5995,1829l6014,1829e" filled="false" stroked="true" strokeweight=".48pt" strokecolor="#fefefe">
                <v:path arrowok="t"/>
              </v:shape>
            </v:group>
            <v:group style="position:absolute;left:6014;top:1829;width:20;height:2" coordorigin="6014,1829" coordsize="20,2">
              <v:shape style="position:absolute;left:6014;top:1829;width:20;height:2" coordorigin="6014,1829" coordsize="20,0" path="m6014,1829l6034,1829e" filled="false" stroked="true" strokeweight=".48pt" strokecolor="#fefefe">
                <v:path arrowok="t"/>
              </v:shape>
            </v:group>
            <v:group style="position:absolute;left:6034;top:1829;width:20;height:2" coordorigin="6034,1829" coordsize="20,2">
              <v:shape style="position:absolute;left:6034;top:1829;width:20;height:2" coordorigin="6034,1829" coordsize="20,0" path="m6034,1829l6053,1829e" filled="false" stroked="true" strokeweight=".48pt" strokecolor="#fefefe">
                <v:path arrowok="t"/>
              </v:shape>
            </v:group>
            <v:group style="position:absolute;left:6053;top:1829;width:20;height:2" coordorigin="6053,1829" coordsize="20,2">
              <v:shape style="position:absolute;left:6053;top:1829;width:20;height:2" coordorigin="6053,1829" coordsize="20,0" path="m6053,1829l6072,1829e" filled="false" stroked="true" strokeweight=".48pt" strokecolor="#fefefe">
                <v:path arrowok="t"/>
              </v:shape>
            </v:group>
            <v:group style="position:absolute;left:6072;top:1829;width:20;height:2" coordorigin="6072,1829" coordsize="20,2">
              <v:shape style="position:absolute;left:6072;top:1829;width:20;height:2" coordorigin="6072,1829" coordsize="20,0" path="m6072,1829l6091,1829e" filled="false" stroked="true" strokeweight=".48pt" strokecolor="#fefefe">
                <v:path arrowok="t"/>
              </v:shape>
            </v:group>
            <v:group style="position:absolute;left:6091;top:1829;width:20;height:2" coordorigin="6091,1829" coordsize="20,2">
              <v:shape style="position:absolute;left:6091;top:1829;width:20;height:2" coordorigin="6091,1829" coordsize="20,0" path="m6091,1829l6110,1829e" filled="false" stroked="true" strokeweight=".48pt" strokecolor="#fefefe">
                <v:path arrowok="t"/>
              </v:shape>
            </v:group>
            <v:group style="position:absolute;left:6110;top:1829;width:20;height:2" coordorigin="6110,1829" coordsize="20,2">
              <v:shape style="position:absolute;left:6110;top:1829;width:20;height:2" coordorigin="6110,1829" coordsize="20,0" path="m6110,1829l6130,1829e" filled="false" stroked="true" strokeweight=".48pt" strokecolor="#fefefe">
                <v:path arrowok="t"/>
              </v:shape>
            </v:group>
            <v:group style="position:absolute;left:6130;top:1829;width:20;height:2" coordorigin="6130,1829" coordsize="20,2">
              <v:shape style="position:absolute;left:6130;top:1829;width:20;height:2" coordorigin="6130,1829" coordsize="20,0" path="m6130,1829l6149,1829e" filled="false" stroked="true" strokeweight=".48pt" strokecolor="#fefefe">
                <v:path arrowok="t"/>
              </v:shape>
            </v:group>
            <v:group style="position:absolute;left:6149;top:1829;width:20;height:2" coordorigin="6149,1829" coordsize="20,2">
              <v:shape style="position:absolute;left:6149;top:1829;width:20;height:2" coordorigin="6149,1829" coordsize="20,0" path="m6149,1829l6168,1829e" filled="false" stroked="true" strokeweight=".48pt" strokecolor="#fefefe">
                <v:path arrowok="t"/>
              </v:shape>
            </v:group>
            <v:group style="position:absolute;left:6168;top:1829;width:20;height:2" coordorigin="6168,1829" coordsize="20,2">
              <v:shape style="position:absolute;left:6168;top:1829;width:20;height:2" coordorigin="6168,1829" coordsize="20,0" path="m6168,1829l6187,1829e" filled="false" stroked="true" strokeweight=".48pt" strokecolor="#fefefe">
                <v:path arrowok="t"/>
              </v:shape>
            </v:group>
            <v:group style="position:absolute;left:6187;top:1829;width:20;height:2" coordorigin="6187,1829" coordsize="20,2">
              <v:shape style="position:absolute;left:6187;top:1829;width:20;height:2" coordorigin="6187,1829" coordsize="20,0" path="m6187,1829l6206,1829e" filled="false" stroked="true" strokeweight=".48pt" strokecolor="#fefefe">
                <v:path arrowok="t"/>
              </v:shape>
            </v:group>
            <v:group style="position:absolute;left:6206;top:1829;width:20;height:2" coordorigin="6206,1829" coordsize="20,2">
              <v:shape style="position:absolute;left:6206;top:1829;width:20;height:2" coordorigin="6206,1829" coordsize="20,0" path="m6206,1829l6226,1829e" filled="false" stroked="true" strokeweight=".48pt" strokecolor="#fefefe">
                <v:path arrowok="t"/>
              </v:shape>
            </v:group>
            <v:group style="position:absolute;left:6226;top:1829;width:20;height:2" coordorigin="6226,1829" coordsize="20,2">
              <v:shape style="position:absolute;left:6226;top:1829;width:20;height:2" coordorigin="6226,1829" coordsize="20,0" path="m6226,1829l6245,1829e" filled="false" stroked="true" strokeweight=".48pt" strokecolor="#fefefe">
                <v:path arrowok="t"/>
              </v:shape>
            </v:group>
            <v:group style="position:absolute;left:6245;top:1829;width:20;height:2" coordorigin="6245,1829" coordsize="20,2">
              <v:shape style="position:absolute;left:6245;top:1829;width:20;height:2" coordorigin="6245,1829" coordsize="20,0" path="m6245,1829l6264,1829e" filled="false" stroked="true" strokeweight=".48pt" strokecolor="#fefefe">
                <v:path arrowok="t"/>
              </v:shape>
            </v:group>
            <v:group style="position:absolute;left:6264;top:1829;width:20;height:2" coordorigin="6264,1829" coordsize="20,2">
              <v:shape style="position:absolute;left:6264;top:1829;width:20;height:2" coordorigin="6264,1829" coordsize="20,0" path="m6264,1829l6283,1829e" filled="false" stroked="true" strokeweight=".48pt" strokecolor="#fefefe">
                <v:path arrowok="t"/>
              </v:shape>
            </v:group>
            <v:group style="position:absolute;left:6283;top:1829;width:20;height:2" coordorigin="6283,1829" coordsize="20,2">
              <v:shape style="position:absolute;left:6283;top:1829;width:20;height:2" coordorigin="6283,1829" coordsize="20,0" path="m6283,1829l6302,1829e" filled="false" stroked="true" strokeweight=".48pt" strokecolor="#fefefe">
                <v:path arrowok="t"/>
              </v:shape>
            </v:group>
            <v:group style="position:absolute;left:6302;top:1829;width:20;height:2" coordorigin="6302,1829" coordsize="20,2">
              <v:shape style="position:absolute;left:6302;top:1829;width:20;height:2" coordorigin="6302,1829" coordsize="20,0" path="m6302,1829l6322,1829e" filled="false" stroked="true" strokeweight=".48pt" strokecolor="#fefefe">
                <v:path arrowok="t"/>
              </v:shape>
            </v:group>
            <v:group style="position:absolute;left:6322;top:1829;width:20;height:2" coordorigin="6322,1829" coordsize="20,2">
              <v:shape style="position:absolute;left:6322;top:1829;width:20;height:2" coordorigin="6322,1829" coordsize="20,0" path="m6322,1829l6341,1829e" filled="false" stroked="true" strokeweight=".48pt" strokecolor="#fefefe">
                <v:path arrowok="t"/>
              </v:shape>
            </v:group>
            <v:group style="position:absolute;left:6341;top:1829;width:20;height:2" coordorigin="6341,1829" coordsize="20,2">
              <v:shape style="position:absolute;left:6341;top:1829;width:20;height:2" coordorigin="6341,1829" coordsize="20,0" path="m6341,1829l6360,1829e" filled="false" stroked="true" strokeweight=".48pt" strokecolor="#fefefe">
                <v:path arrowok="t"/>
              </v:shape>
            </v:group>
            <v:group style="position:absolute;left:6360;top:1829;width:20;height:2" coordorigin="6360,1829" coordsize="20,2">
              <v:shape style="position:absolute;left:6360;top:1829;width:20;height:2" coordorigin="6360,1829" coordsize="20,0" path="m6360,1829l6379,1829e" filled="false" stroked="true" strokeweight=".48pt" strokecolor="#fefefe">
                <v:path arrowok="t"/>
              </v:shape>
            </v:group>
            <v:group style="position:absolute;left:6379;top:1829;width:20;height:2" coordorigin="6379,1829" coordsize="20,2">
              <v:shape style="position:absolute;left:6379;top:1829;width:20;height:2" coordorigin="6379,1829" coordsize="20,0" path="m6379,1829l6398,1829e" filled="false" stroked="true" strokeweight=".48pt" strokecolor="#fefefe">
                <v:path arrowok="t"/>
              </v:shape>
            </v:group>
            <v:group style="position:absolute;left:6398;top:1829;width:20;height:2" coordorigin="6398,1829" coordsize="20,2">
              <v:shape style="position:absolute;left:6398;top:1829;width:20;height:2" coordorigin="6398,1829" coordsize="20,0" path="m6398,1829l6418,1829e" filled="false" stroked="true" strokeweight=".48pt" strokecolor="#fefefe">
                <v:path arrowok="t"/>
              </v:shape>
            </v:group>
            <v:group style="position:absolute;left:6418;top:1829;width:20;height:2" coordorigin="6418,1829" coordsize="20,2">
              <v:shape style="position:absolute;left:6418;top:1829;width:20;height:2" coordorigin="6418,1829" coordsize="20,0" path="m6418,1829l6437,1829e" filled="false" stroked="true" strokeweight=".48pt" strokecolor="#fefefe">
                <v:path arrowok="t"/>
              </v:shape>
            </v:group>
            <v:group style="position:absolute;left:6437;top:1829;width:20;height:2" coordorigin="6437,1829" coordsize="20,2">
              <v:shape style="position:absolute;left:6437;top:1829;width:20;height:2" coordorigin="6437,1829" coordsize="20,0" path="m6437,1829l6456,1829e" filled="false" stroked="true" strokeweight=".48pt" strokecolor="#fefefe">
                <v:path arrowok="t"/>
              </v:shape>
            </v:group>
            <v:group style="position:absolute;left:6456;top:1829;width:20;height:2" coordorigin="6456,1829" coordsize="20,2">
              <v:shape style="position:absolute;left:6456;top:1829;width:20;height:2" coordorigin="6456,1829" coordsize="20,0" path="m6456,1829l6475,1829e" filled="false" stroked="true" strokeweight=".48pt" strokecolor="#fefefe">
                <v:path arrowok="t"/>
              </v:shape>
            </v:group>
            <v:group style="position:absolute;left:6475;top:1829;width:20;height:2" coordorigin="6475,1829" coordsize="20,2">
              <v:shape style="position:absolute;left:6475;top:1829;width:20;height:2" coordorigin="6475,1829" coordsize="20,0" path="m6475,1829l6494,1829e" filled="false" stroked="true" strokeweight=".48pt" strokecolor="#fefefe">
                <v:path arrowok="t"/>
              </v:shape>
            </v:group>
            <v:group style="position:absolute;left:6494;top:1829;width:20;height:2" coordorigin="6494,1829" coordsize="20,2">
              <v:shape style="position:absolute;left:6494;top:1829;width:20;height:2" coordorigin="6494,1829" coordsize="20,0" path="m6494,1829l6514,1829e" filled="false" stroked="true" strokeweight=".48pt" strokecolor="#fefefe">
                <v:path arrowok="t"/>
              </v:shape>
            </v:group>
            <v:group style="position:absolute;left:6514;top:1829;width:20;height:2" coordorigin="6514,1829" coordsize="20,2">
              <v:shape style="position:absolute;left:6514;top:1829;width:20;height:2" coordorigin="6514,1829" coordsize="20,0" path="m6514,1829l6533,1829e" filled="false" stroked="true" strokeweight=".48pt" strokecolor="#fefefe">
                <v:path arrowok="t"/>
              </v:shape>
            </v:group>
            <v:group style="position:absolute;left:6533;top:1829;width:20;height:2" coordorigin="6533,1829" coordsize="20,2">
              <v:shape style="position:absolute;left:6533;top:1829;width:20;height:2" coordorigin="6533,1829" coordsize="20,0" path="m6533,1829l6552,1829e" filled="false" stroked="true" strokeweight=".48pt" strokecolor="#fefefe">
                <v:path arrowok="t"/>
              </v:shape>
            </v:group>
            <v:group style="position:absolute;left:6552;top:1829;width:20;height:2" coordorigin="6552,1829" coordsize="20,2">
              <v:shape style="position:absolute;left:6552;top:1829;width:20;height:2" coordorigin="6552,1829" coordsize="20,0" path="m6552,1829l6571,1829e" filled="false" stroked="true" strokeweight=".48pt" strokecolor="#fefefe">
                <v:path arrowok="t"/>
              </v:shape>
            </v:group>
            <v:group style="position:absolute;left:6571;top:1829;width:20;height:2" coordorigin="6571,1829" coordsize="20,2">
              <v:shape style="position:absolute;left:6571;top:1829;width:20;height:2" coordorigin="6571,1829" coordsize="20,0" path="m6571,1829l6590,1829e" filled="false" stroked="true" strokeweight=".48pt" strokecolor="#fefefe">
                <v:path arrowok="t"/>
              </v:shape>
            </v:group>
            <v:group style="position:absolute;left:6590;top:1829;width:20;height:2" coordorigin="6590,1829" coordsize="20,2">
              <v:shape style="position:absolute;left:6590;top:1829;width:20;height:2" coordorigin="6590,1829" coordsize="20,0" path="m6590,1829l6610,1829e" filled="false" stroked="true" strokeweight=".48pt" strokecolor="#fefefe">
                <v:path arrowok="t"/>
              </v:shape>
            </v:group>
            <v:group style="position:absolute;left:6610;top:1829;width:20;height:2" coordorigin="6610,1829" coordsize="20,2">
              <v:shape style="position:absolute;left:6610;top:1829;width:20;height:2" coordorigin="6610,1829" coordsize="20,0" path="m6610,1829l6629,1829e" filled="false" stroked="true" strokeweight=".48pt" strokecolor="#fefefe">
                <v:path arrowok="t"/>
              </v:shape>
            </v:group>
            <v:group style="position:absolute;left:6629;top:1829;width:10;height:2" coordorigin="6629,1829" coordsize="10,2">
              <v:shape style="position:absolute;left:6629;top:1829;width:10;height:2" coordorigin="6629,1829" coordsize="10,0" path="m6629,1829l6638,1829e" filled="false" stroked="true" strokeweight=".48pt" strokecolor="#fefefe">
                <v:path arrowok="t"/>
              </v:shape>
              <v:shape style="position:absolute;left:6629;top:1382;width:1190;height:451" type="#_x0000_t75" stroked="false">
                <v:imagedata r:id="rId47" o:title=""/>
              </v:shape>
            </v:group>
            <v:group style="position:absolute;left:7810;top:1829;width:10;height:2" coordorigin="7810,1829" coordsize="10,2">
              <v:shape style="position:absolute;left:7810;top:1829;width:10;height:2" coordorigin="7810,1829" coordsize="10,0" path="m7810,1829l7819,1829e" filled="false" stroked="true" strokeweight=".48pt" strokecolor="#fefefe">
                <v:path arrowok="t"/>
              </v:shape>
            </v:group>
            <v:group style="position:absolute;left:7819;top:1829;width:20;height:2" coordorigin="7819,1829" coordsize="20,2">
              <v:shape style="position:absolute;left:7819;top:1829;width:20;height:2" coordorigin="7819,1829" coordsize="20,0" path="m7819,1829l7838,1829e" filled="false" stroked="true" strokeweight=".48pt" strokecolor="#fefefe">
                <v:path arrowok="t"/>
              </v:shape>
            </v:group>
            <v:group style="position:absolute;left:7838;top:1829;width:20;height:2" coordorigin="7838,1829" coordsize="20,2">
              <v:shape style="position:absolute;left:7838;top:1829;width:20;height:2" coordorigin="7838,1829" coordsize="20,0" path="m7838,1829l7858,1829e" filled="false" stroked="true" strokeweight=".48pt" strokecolor="#fefefe">
                <v:path arrowok="t"/>
              </v:shape>
            </v:group>
            <v:group style="position:absolute;left:7858;top:1829;width:20;height:2" coordorigin="7858,1829" coordsize="20,2">
              <v:shape style="position:absolute;left:7858;top:1829;width:20;height:2" coordorigin="7858,1829" coordsize="20,0" path="m7858,1829l7877,1829e" filled="false" stroked="true" strokeweight=".48pt" strokecolor="#fefefe">
                <v:path arrowok="t"/>
              </v:shape>
            </v:group>
            <v:group style="position:absolute;left:7877;top:1829;width:20;height:2" coordorigin="7877,1829" coordsize="20,2">
              <v:shape style="position:absolute;left:7877;top:1829;width:20;height:2" coordorigin="7877,1829" coordsize="20,0" path="m7877,1829l7896,1829e" filled="false" stroked="true" strokeweight=".48pt" strokecolor="#fefefe">
                <v:path arrowok="t"/>
              </v:shape>
            </v:group>
            <v:group style="position:absolute;left:7896;top:1829;width:20;height:2" coordorigin="7896,1829" coordsize="20,2">
              <v:shape style="position:absolute;left:7896;top:1829;width:20;height:2" coordorigin="7896,1829" coordsize="20,0" path="m7896,1829l7915,1829e" filled="false" stroked="true" strokeweight=".48pt" strokecolor="#fefefe">
                <v:path arrowok="t"/>
              </v:shape>
            </v:group>
            <v:group style="position:absolute;left:7915;top:1829;width:20;height:2" coordorigin="7915,1829" coordsize="20,2">
              <v:shape style="position:absolute;left:7915;top:1829;width:20;height:2" coordorigin="7915,1829" coordsize="20,0" path="m7915,1829l7934,1829e" filled="false" stroked="true" strokeweight=".48pt" strokecolor="#fefefe">
                <v:path arrowok="t"/>
              </v:shape>
            </v:group>
            <v:group style="position:absolute;left:7934;top:1829;width:20;height:2" coordorigin="7934,1829" coordsize="20,2">
              <v:shape style="position:absolute;left:7934;top:1829;width:20;height:2" coordorigin="7934,1829" coordsize="20,0" path="m7934,1829l7954,1829e" filled="false" stroked="true" strokeweight=".48pt" strokecolor="#fefefe">
                <v:path arrowok="t"/>
              </v:shape>
            </v:group>
            <v:group style="position:absolute;left:7954;top:1829;width:20;height:2" coordorigin="7954,1829" coordsize="20,2">
              <v:shape style="position:absolute;left:7954;top:1829;width:20;height:2" coordorigin="7954,1829" coordsize="20,0" path="m7954,1829l7973,1829e" filled="false" stroked="true" strokeweight=".48pt" strokecolor="#fefefe">
                <v:path arrowok="t"/>
              </v:shape>
            </v:group>
            <v:group style="position:absolute;left:7973;top:1829;width:20;height:2" coordorigin="7973,1829" coordsize="20,2">
              <v:shape style="position:absolute;left:7973;top:1829;width:20;height:2" coordorigin="7973,1829" coordsize="20,0" path="m7973,1829l7992,1829e" filled="false" stroked="true" strokeweight=".48pt" strokecolor="#fefefe">
                <v:path arrowok="t"/>
              </v:shape>
            </v:group>
            <v:group style="position:absolute;left:7992;top:1829;width:20;height:2" coordorigin="7992,1829" coordsize="20,2">
              <v:shape style="position:absolute;left:7992;top:1829;width:20;height:2" coordorigin="7992,1829" coordsize="20,0" path="m7992,1829l8011,1829e" filled="false" stroked="true" strokeweight=".48pt" strokecolor="#fefefe">
                <v:path arrowok="t"/>
              </v:shape>
            </v:group>
            <v:group style="position:absolute;left:8011;top:1829;width:20;height:2" coordorigin="8011,1829" coordsize="20,2">
              <v:shape style="position:absolute;left:8011;top:1829;width:20;height:2" coordorigin="8011,1829" coordsize="20,0" path="m8011,1829l8030,1829e" filled="false" stroked="true" strokeweight=".48pt" strokecolor="#fefefe">
                <v:path arrowok="t"/>
              </v:shape>
            </v:group>
            <v:group style="position:absolute;left:8030;top:1829;width:20;height:2" coordorigin="8030,1829" coordsize="20,2">
              <v:shape style="position:absolute;left:8030;top:1829;width:20;height:2" coordorigin="8030,1829" coordsize="20,0" path="m8030,1829l8050,1829e" filled="false" stroked="true" strokeweight=".48pt" strokecolor="#fefefe">
                <v:path arrowok="t"/>
              </v:shape>
            </v:group>
            <v:group style="position:absolute;left:8050;top:1829;width:20;height:2" coordorigin="8050,1829" coordsize="20,2">
              <v:shape style="position:absolute;left:8050;top:1829;width:20;height:2" coordorigin="8050,1829" coordsize="20,0" path="m8050,1829l8069,1829e" filled="false" stroked="true" strokeweight=".48pt" strokecolor="#fefefe">
                <v:path arrowok="t"/>
              </v:shape>
            </v:group>
            <v:group style="position:absolute;left:8069;top:1829;width:20;height:2" coordorigin="8069,1829" coordsize="20,2">
              <v:shape style="position:absolute;left:8069;top:1829;width:20;height:2" coordorigin="8069,1829" coordsize="20,0" path="m8069,1829l8088,1829e" filled="false" stroked="true" strokeweight=".48pt" strokecolor="#fefefe">
                <v:path arrowok="t"/>
              </v:shape>
            </v:group>
            <v:group style="position:absolute;left:8088;top:1829;width:20;height:2" coordorigin="8088,1829" coordsize="20,2">
              <v:shape style="position:absolute;left:8088;top:1829;width:20;height:2" coordorigin="8088,1829" coordsize="20,0" path="m8088,1829l8107,1829e" filled="false" stroked="true" strokeweight=".48pt" strokecolor="#fefefe">
                <v:path arrowok="t"/>
              </v:shape>
            </v:group>
            <v:group style="position:absolute;left:8107;top:1829;width:20;height:2" coordorigin="8107,1829" coordsize="20,2">
              <v:shape style="position:absolute;left:8107;top:1829;width:20;height:2" coordorigin="8107,1829" coordsize="20,0" path="m8107,1829l8126,1829e" filled="false" stroked="true" strokeweight=".48pt" strokecolor="#fefefe">
                <v:path arrowok="t"/>
              </v:shape>
            </v:group>
            <v:group style="position:absolute;left:8126;top:1829;width:20;height:2" coordorigin="8126,1829" coordsize="20,2">
              <v:shape style="position:absolute;left:8126;top:1829;width:20;height:2" coordorigin="8126,1829" coordsize="20,0" path="m8126,1829l8146,1829e" filled="false" stroked="true" strokeweight=".48pt" strokecolor="#fefefe">
                <v:path arrowok="t"/>
              </v:shape>
            </v:group>
            <v:group style="position:absolute;left:8146;top:1829;width:20;height:2" coordorigin="8146,1829" coordsize="20,2">
              <v:shape style="position:absolute;left:8146;top:1829;width:20;height:2" coordorigin="8146,1829" coordsize="20,0" path="m8146,1829l8165,1829e" filled="false" stroked="true" strokeweight=".48pt" strokecolor="#fefefe">
                <v:path arrowok="t"/>
              </v:shape>
            </v:group>
            <v:group style="position:absolute;left:8165;top:1829;width:20;height:2" coordorigin="8165,1829" coordsize="20,2">
              <v:shape style="position:absolute;left:8165;top:1829;width:20;height:2" coordorigin="8165,1829" coordsize="20,0" path="m8165,1829l8184,1829e" filled="false" stroked="true" strokeweight=".48pt" strokecolor="#fefefe">
                <v:path arrowok="t"/>
              </v:shape>
            </v:group>
            <v:group style="position:absolute;left:8184;top:1829;width:20;height:2" coordorigin="8184,1829" coordsize="20,2">
              <v:shape style="position:absolute;left:8184;top:1829;width:20;height:2" coordorigin="8184,1829" coordsize="20,0" path="m8184,1829l8203,1829e" filled="false" stroked="true" strokeweight=".48pt" strokecolor="#fefefe">
                <v:path arrowok="t"/>
              </v:shape>
            </v:group>
            <v:group style="position:absolute;left:8203;top:1829;width:20;height:2" coordorigin="8203,1829" coordsize="20,2">
              <v:shape style="position:absolute;left:8203;top:1829;width:20;height:2" coordorigin="8203,1829" coordsize="20,0" path="m8203,1829l8222,1829e" filled="false" stroked="true" strokeweight=".48pt" strokecolor="#fefefe">
                <v:path arrowok="t"/>
              </v:shape>
            </v:group>
            <v:group style="position:absolute;left:8222;top:1829;width:20;height:2" coordorigin="8222,1829" coordsize="20,2">
              <v:shape style="position:absolute;left:8222;top:1829;width:20;height:2" coordorigin="8222,1829" coordsize="20,0" path="m8222,1829l8242,1829e" filled="false" stroked="true" strokeweight=".48pt" strokecolor="#fefefe">
                <v:path arrowok="t"/>
              </v:shape>
            </v:group>
            <v:group style="position:absolute;left:8242;top:1829;width:20;height:2" coordorigin="8242,1829" coordsize="20,2">
              <v:shape style="position:absolute;left:8242;top:1829;width:20;height:2" coordorigin="8242,1829" coordsize="20,0" path="m8242,1829l8261,1829e" filled="false" stroked="true" strokeweight=".48pt" strokecolor="#fefefe">
                <v:path arrowok="t"/>
              </v:shape>
            </v:group>
            <v:group style="position:absolute;left:8261;top:1829;width:20;height:2" coordorigin="8261,1829" coordsize="20,2">
              <v:shape style="position:absolute;left:8261;top:1829;width:20;height:2" coordorigin="8261,1829" coordsize="20,0" path="m8261,1829l8280,1829e" filled="false" stroked="true" strokeweight=".48pt" strokecolor="#fefefe">
                <v:path arrowok="t"/>
              </v:shape>
            </v:group>
            <v:group style="position:absolute;left:8280;top:1829;width:20;height:2" coordorigin="8280,1829" coordsize="20,2">
              <v:shape style="position:absolute;left:8280;top:1829;width:20;height:2" coordorigin="8280,1829" coordsize="20,0" path="m8280,1829l8299,1829e" filled="false" stroked="true" strokeweight=".48pt" strokecolor="#fefefe">
                <v:path arrowok="t"/>
              </v:shape>
            </v:group>
            <v:group style="position:absolute;left:8299;top:1829;width:20;height:2" coordorigin="8299,1829" coordsize="20,2">
              <v:shape style="position:absolute;left:8299;top:1829;width:20;height:2" coordorigin="8299,1829" coordsize="20,0" path="m8299,1829l8318,1829e" filled="false" stroked="true" strokeweight=".48pt" strokecolor="#fefefe">
                <v:path arrowok="t"/>
              </v:shape>
            </v:group>
            <v:group style="position:absolute;left:8318;top:1829;width:20;height:2" coordorigin="8318,1829" coordsize="20,2">
              <v:shape style="position:absolute;left:8318;top:1829;width:20;height:2" coordorigin="8318,1829" coordsize="20,0" path="m8318,1829l8338,1829e" filled="false" stroked="true" strokeweight=".48pt" strokecolor="#fefefe">
                <v:path arrowok="t"/>
              </v:shape>
            </v:group>
            <v:group style="position:absolute;left:8338;top:1829;width:20;height:2" coordorigin="8338,1829" coordsize="20,2">
              <v:shape style="position:absolute;left:8338;top:1829;width:20;height:2" coordorigin="8338,1829" coordsize="20,0" path="m8338,1829l8357,1829e" filled="false" stroked="true" strokeweight=".48pt" strokecolor="#fefefe">
                <v:path arrowok="t"/>
              </v:shape>
            </v:group>
            <v:group style="position:absolute;left:8357;top:1829;width:20;height:2" coordorigin="8357,1829" coordsize="20,2">
              <v:shape style="position:absolute;left:8357;top:1829;width:20;height:2" coordorigin="8357,1829" coordsize="20,0" path="m8357,1829l8376,1829e" filled="false" stroked="true" strokeweight=".48pt" strokecolor="#fefefe">
                <v:path arrowok="t"/>
              </v:shape>
            </v:group>
            <v:group style="position:absolute;left:8376;top:1829;width:20;height:2" coordorigin="8376,1829" coordsize="20,2">
              <v:shape style="position:absolute;left:8376;top:1829;width:20;height:2" coordorigin="8376,1829" coordsize="20,0" path="m8376,1829l8395,1829e" filled="false" stroked="true" strokeweight=".48pt" strokecolor="#fefefe">
                <v:path arrowok="t"/>
              </v:shape>
            </v:group>
            <v:group style="position:absolute;left:8395;top:1829;width:20;height:2" coordorigin="8395,1829" coordsize="20,2">
              <v:shape style="position:absolute;left:8395;top:1829;width:20;height:2" coordorigin="8395,1829" coordsize="20,0" path="m8395,1829l8414,1829e" filled="false" stroked="true" strokeweight=".48pt" strokecolor="#fefefe">
                <v:path arrowok="t"/>
              </v:shape>
            </v:group>
            <v:group style="position:absolute;left:8414;top:1829;width:20;height:2" coordorigin="8414,1829" coordsize="20,2">
              <v:shape style="position:absolute;left:8414;top:1829;width:20;height:2" coordorigin="8414,1829" coordsize="20,0" path="m8414,1829l8434,1829e" filled="false" stroked="true" strokeweight=".48pt" strokecolor="#fefefe">
                <v:path arrowok="t"/>
              </v:shape>
            </v:group>
            <v:group style="position:absolute;left:8434;top:1829;width:20;height:2" coordorigin="8434,1829" coordsize="20,2">
              <v:shape style="position:absolute;left:8434;top:1829;width:20;height:2" coordorigin="8434,1829" coordsize="20,0" path="m8434,1829l8453,1829e" filled="false" stroked="true" strokeweight=".48pt" strokecolor="#fefefe">
                <v:path arrowok="t"/>
              </v:shape>
            </v:group>
            <v:group style="position:absolute;left:8453;top:1829;width:20;height:2" coordorigin="8453,1829" coordsize="20,2">
              <v:shape style="position:absolute;left:8453;top:1829;width:20;height:2" coordorigin="8453,1829" coordsize="20,0" path="m8453,1829l8472,1829e" filled="false" stroked="true" strokeweight=".48pt" strokecolor="#fefefe">
                <v:path arrowok="t"/>
              </v:shape>
            </v:group>
            <v:group style="position:absolute;left:8472;top:1829;width:20;height:2" coordorigin="8472,1829" coordsize="20,2">
              <v:shape style="position:absolute;left:8472;top:1829;width:20;height:2" coordorigin="8472,1829" coordsize="20,0" path="m8472,1829l8491,1829e" filled="false" stroked="true" strokeweight=".48pt" strokecolor="#fefefe">
                <v:path arrowok="t"/>
              </v:shape>
            </v:group>
            <v:group style="position:absolute;left:8491;top:1829;width:20;height:2" coordorigin="8491,1829" coordsize="20,2">
              <v:shape style="position:absolute;left:8491;top:1829;width:20;height:2" coordorigin="8491,1829" coordsize="20,0" path="m8491,1829l8510,1829e" filled="false" stroked="true" strokeweight=".48pt" strokecolor="#fefefe">
                <v:path arrowok="t"/>
              </v:shape>
            </v:group>
            <v:group style="position:absolute;left:8510;top:1829;width:20;height:2" coordorigin="8510,1829" coordsize="20,2">
              <v:shape style="position:absolute;left:8510;top:1829;width:20;height:2" coordorigin="8510,1829" coordsize="20,0" path="m8510,1829l8530,1829e" filled="false" stroked="true" strokeweight=".48pt" strokecolor="#fefefe">
                <v:path arrowok="t"/>
              </v:shape>
            </v:group>
            <v:group style="position:absolute;left:8530;top:1829;width:20;height:2" coordorigin="8530,1829" coordsize="20,2">
              <v:shape style="position:absolute;left:8530;top:1829;width:20;height:2" coordorigin="8530,1829" coordsize="20,0" path="m8530,1829l8549,1829e" filled="false" stroked="true" strokeweight=".48pt" strokecolor="#fefefe">
                <v:path arrowok="t"/>
              </v:shape>
            </v:group>
            <v:group style="position:absolute;left:8549;top:1829;width:20;height:2" coordorigin="8549,1829" coordsize="20,2">
              <v:shape style="position:absolute;left:8549;top:1829;width:20;height:2" coordorigin="8549,1829" coordsize="20,0" path="m8549,1829l8568,1829e" filled="false" stroked="true" strokeweight=".48pt" strokecolor="#fefefe">
                <v:path arrowok="t"/>
              </v:shape>
            </v:group>
            <v:group style="position:absolute;left:8568;top:1829;width:20;height:2" coordorigin="8568,1829" coordsize="20,2">
              <v:shape style="position:absolute;left:8568;top:1829;width:20;height:2" coordorigin="8568,1829" coordsize="20,0" path="m8568,1829l8587,1829e" filled="false" stroked="true" strokeweight=".48pt" strokecolor="#fefefe">
                <v:path arrowok="t"/>
              </v:shape>
            </v:group>
            <v:group style="position:absolute;left:8587;top:1829;width:20;height:2" coordorigin="8587,1829" coordsize="20,2">
              <v:shape style="position:absolute;left:8587;top:1829;width:20;height:2" coordorigin="8587,1829" coordsize="20,0" path="m8587,1829l8606,1829e" filled="false" stroked="true" strokeweight=".48pt" strokecolor="#fefefe">
                <v:path arrowok="t"/>
              </v:shape>
            </v:group>
            <v:group style="position:absolute;left:8606;top:1829;width:20;height:2" coordorigin="8606,1829" coordsize="20,2">
              <v:shape style="position:absolute;left:8606;top:1829;width:20;height:2" coordorigin="8606,1829" coordsize="20,0" path="m8606,1829l8626,1829e" filled="false" stroked="true" strokeweight=".48pt" strokecolor="#fefefe">
                <v:path arrowok="t"/>
              </v:shape>
            </v:group>
            <v:group style="position:absolute;left:8626;top:1829;width:20;height:2" coordorigin="8626,1829" coordsize="20,2">
              <v:shape style="position:absolute;left:8626;top:1829;width:20;height:2" coordorigin="8626,1829" coordsize="20,0" path="m8626,1829l8645,1829e" filled="false" stroked="true" strokeweight=".48pt" strokecolor="#fefefe">
                <v:path arrowok="t"/>
              </v:shape>
            </v:group>
            <v:group style="position:absolute;left:8645;top:1829;width:20;height:2" coordorigin="8645,1829" coordsize="20,2">
              <v:shape style="position:absolute;left:8645;top:1829;width:20;height:2" coordorigin="8645,1829" coordsize="20,0" path="m8645,1829l8664,1829e" filled="false" stroked="true" strokeweight=".48pt" strokecolor="#fefefe">
                <v:path arrowok="t"/>
              </v:shape>
            </v:group>
            <v:group style="position:absolute;left:8664;top:1829;width:20;height:2" coordorigin="8664,1829" coordsize="20,2">
              <v:shape style="position:absolute;left:8664;top:1829;width:20;height:2" coordorigin="8664,1829" coordsize="20,0" path="m8664,1829l8683,1829e" filled="false" stroked="true" strokeweight=".48pt" strokecolor="#fefefe">
                <v:path arrowok="t"/>
              </v:shape>
            </v:group>
            <v:group style="position:absolute;left:8683;top:1829;width:20;height:2" coordorigin="8683,1829" coordsize="20,2">
              <v:shape style="position:absolute;left:8683;top:1829;width:20;height:2" coordorigin="8683,1829" coordsize="20,0" path="m8683,1829l8702,1829e" filled="false" stroked="true" strokeweight=".48pt" strokecolor="#fefefe">
                <v:path arrowok="t"/>
              </v:shape>
            </v:group>
            <v:group style="position:absolute;left:8702;top:1829;width:20;height:2" coordorigin="8702,1829" coordsize="20,2">
              <v:shape style="position:absolute;left:8702;top:1829;width:20;height:2" coordorigin="8702,1829" coordsize="20,0" path="m8702,1829l8722,1829e" filled="false" stroked="true" strokeweight=".48pt" strokecolor="#fefefe">
                <v:path arrowok="t"/>
              </v:shape>
            </v:group>
            <v:group style="position:absolute;left:8722;top:1829;width:20;height:2" coordorigin="8722,1829" coordsize="20,2">
              <v:shape style="position:absolute;left:8722;top:1829;width:20;height:2" coordorigin="8722,1829" coordsize="20,0" path="m8722,1829l8741,1829e" filled="false" stroked="true" strokeweight=".48pt" strokecolor="#fefefe">
                <v:path arrowok="t"/>
              </v:shape>
            </v:group>
            <v:group style="position:absolute;left:8741;top:1829;width:20;height:2" coordorigin="8741,1829" coordsize="20,2">
              <v:shape style="position:absolute;left:8741;top:1829;width:20;height:2" coordorigin="8741,1829" coordsize="20,0" path="m8741,1829l8760,1829e" filled="false" stroked="true" strokeweight=".48pt" strokecolor="#fefefe">
                <v:path arrowok="t"/>
              </v:shape>
            </v:group>
            <v:group style="position:absolute;left:8760;top:1829;width:20;height:2" coordorigin="8760,1829" coordsize="20,2">
              <v:shape style="position:absolute;left:8760;top:1829;width:20;height:2" coordorigin="8760,1829" coordsize="20,0" path="m8760,1829l8779,1829e" filled="false" stroked="true" strokeweight=".48pt" strokecolor="#fefefe">
                <v:path arrowok="t"/>
              </v:shape>
            </v:group>
            <v:group style="position:absolute;left:8779;top:1829;width:20;height:2" coordorigin="8779,1829" coordsize="20,2">
              <v:shape style="position:absolute;left:8779;top:1829;width:20;height:2" coordorigin="8779,1829" coordsize="20,0" path="m8779,1829l8798,1829e" filled="false" stroked="true" strokeweight=".48pt" strokecolor="#fefefe">
                <v:path arrowok="t"/>
              </v:shape>
            </v:group>
            <v:group style="position:absolute;left:8798;top:1829;width:20;height:2" coordorigin="8798,1829" coordsize="20,2">
              <v:shape style="position:absolute;left:8798;top:1829;width:20;height:2" coordorigin="8798,1829" coordsize="20,0" path="m8798,1829l8818,1829e" filled="false" stroked="true" strokeweight=".48pt" strokecolor="#fefefe">
                <v:path arrowok="t"/>
              </v:shape>
            </v:group>
            <v:group style="position:absolute;left:8818;top:1829;width:20;height:2" coordorigin="8818,1829" coordsize="20,2">
              <v:shape style="position:absolute;left:8818;top:1829;width:20;height:2" coordorigin="8818,1829" coordsize="20,0" path="m8818,1829l8837,1829e" filled="false" stroked="true" strokeweight=".48pt" strokecolor="#fefefe">
                <v:path arrowok="t"/>
              </v:shape>
            </v:group>
            <v:group style="position:absolute;left:8837;top:1829;width:20;height:2" coordorigin="8837,1829" coordsize="20,2">
              <v:shape style="position:absolute;left:8837;top:1829;width:20;height:2" coordorigin="8837,1829" coordsize="20,0" path="m8837,1829l8856,1829e" filled="false" stroked="true" strokeweight=".48pt" strokecolor="#fefefe">
                <v:path arrowok="t"/>
              </v:shape>
            </v:group>
            <v:group style="position:absolute;left:8856;top:1829;width:20;height:2" coordorigin="8856,1829" coordsize="20,2">
              <v:shape style="position:absolute;left:8856;top:1829;width:20;height:2" coordorigin="8856,1829" coordsize="20,0" path="m8856,1829l8875,1829e" filled="false" stroked="true" strokeweight=".48pt" strokecolor="#fefefe">
                <v:path arrowok="t"/>
              </v:shape>
            </v:group>
            <v:group style="position:absolute;left:8875;top:1829;width:20;height:2" coordorigin="8875,1829" coordsize="20,2">
              <v:shape style="position:absolute;left:8875;top:1829;width:20;height:2" coordorigin="8875,1829" coordsize="20,0" path="m8875,1829l8894,1829e" filled="false" stroked="true" strokeweight=".48pt" strokecolor="#fefefe">
                <v:path arrowok="t"/>
              </v:shape>
            </v:group>
            <v:group style="position:absolute;left:8894;top:1829;width:20;height:2" coordorigin="8894,1829" coordsize="20,2">
              <v:shape style="position:absolute;left:8894;top:1829;width:20;height:2" coordorigin="8894,1829" coordsize="20,0" path="m8894,1829l8914,1829e" filled="false" stroked="true" strokeweight=".48pt" strokecolor="#fefefe">
                <v:path arrowok="t"/>
              </v:shape>
            </v:group>
            <v:group style="position:absolute;left:8914;top:1829;width:20;height:2" coordorigin="8914,1829" coordsize="20,2">
              <v:shape style="position:absolute;left:8914;top:1829;width:20;height:2" coordorigin="8914,1829" coordsize="20,0" path="m8914,1829l8933,1829e" filled="false" stroked="true" strokeweight=".48pt" strokecolor="#fefefe">
                <v:path arrowok="t"/>
              </v:shape>
            </v:group>
            <v:group style="position:absolute;left:8933;top:1829;width:20;height:2" coordorigin="8933,1829" coordsize="20,2">
              <v:shape style="position:absolute;left:8933;top:1829;width:20;height:2" coordorigin="8933,1829" coordsize="20,0" path="m8933,1829l8952,1829e" filled="false" stroked="true" strokeweight=".48pt" strokecolor="#fefefe">
                <v:path arrowok="t"/>
              </v:shape>
            </v:group>
            <v:group style="position:absolute;left:8952;top:1829;width:20;height:2" coordorigin="8952,1829" coordsize="20,2">
              <v:shape style="position:absolute;left:8952;top:1829;width:20;height:2" coordorigin="8952,1829" coordsize="20,0" path="m8952,1829l8971,1829e" filled="false" stroked="true" strokeweight=".48pt" strokecolor="#fefefe">
                <v:path arrowok="t"/>
              </v:shape>
            </v:group>
            <v:group style="position:absolute;left:8971;top:1829;width:20;height:2" coordorigin="8971,1829" coordsize="20,2">
              <v:shape style="position:absolute;left:8971;top:1829;width:20;height:2" coordorigin="8971,1829" coordsize="20,0" path="m8971,1829l8990,1829e" filled="false" stroked="true" strokeweight=".48pt" strokecolor="#fefefe">
                <v:path arrowok="t"/>
              </v:shape>
            </v:group>
            <v:group style="position:absolute;left:8990;top:1829;width:20;height:2" coordorigin="8990,1829" coordsize="20,2">
              <v:shape style="position:absolute;left:8990;top:1829;width:20;height:2" coordorigin="8990,1829" coordsize="20,0" path="m8990,1829l9010,1829e" filled="false" stroked="true" strokeweight=".48pt" strokecolor="#fefefe">
                <v:path arrowok="t"/>
              </v:shape>
            </v:group>
            <v:group style="position:absolute;left:9010;top:1829;width:20;height:2" coordorigin="9010,1829" coordsize="20,2">
              <v:shape style="position:absolute;left:9010;top:1829;width:20;height:2" coordorigin="9010,1829" coordsize="20,0" path="m9010,1829l9029,1829e" filled="false" stroked="true" strokeweight=".48pt" strokecolor="#fefefe">
                <v:path arrowok="t"/>
              </v:shape>
            </v:group>
            <v:group style="position:absolute;left:9029;top:1829;width:20;height:2" coordorigin="9029,1829" coordsize="20,2">
              <v:shape style="position:absolute;left:9029;top:1829;width:20;height:2" coordorigin="9029,1829" coordsize="20,0" path="m9029,1829l9048,1829e" filled="false" stroked="true" strokeweight=".48pt" strokecolor="#fefefe">
                <v:path arrowok="t"/>
              </v:shape>
            </v:group>
            <v:group style="position:absolute;left:9048;top:1829;width:20;height:2" coordorigin="9048,1829" coordsize="20,2">
              <v:shape style="position:absolute;left:9048;top:1829;width:20;height:2" coordorigin="9048,1829" coordsize="20,0" path="m9048,1829l9067,1829e" filled="false" stroked="true" strokeweight=".48pt" strokecolor="#fefefe">
                <v:path arrowok="t"/>
              </v:shape>
            </v:group>
            <v:group style="position:absolute;left:9067;top:1829;width:20;height:2" coordorigin="9067,1829" coordsize="20,2">
              <v:shape style="position:absolute;left:9067;top:1829;width:20;height:2" coordorigin="9067,1829" coordsize="20,0" path="m9067,1829l9086,1829e" filled="false" stroked="true" strokeweight=".48pt" strokecolor="#fefefe">
                <v:path arrowok="t"/>
              </v:shape>
            </v:group>
            <v:group style="position:absolute;left:9086;top:1829;width:20;height:2" coordorigin="9086,1829" coordsize="20,2">
              <v:shape style="position:absolute;left:9086;top:1829;width:20;height:2" coordorigin="9086,1829" coordsize="20,0" path="m9086,1829l9106,1829e" filled="false" stroked="true" strokeweight=".48pt" strokecolor="#fefefe">
                <v:path arrowok="t"/>
              </v:shape>
            </v:group>
            <v:group style="position:absolute;left:9106;top:1829;width:20;height:2" coordorigin="9106,1829" coordsize="20,2">
              <v:shape style="position:absolute;left:9106;top:1829;width:20;height:2" coordorigin="9106,1829" coordsize="20,0" path="m9106,1829l9125,1829e" filled="false" stroked="true" strokeweight=".48pt" strokecolor="#fefefe">
                <v:path arrowok="t"/>
              </v:shape>
            </v:group>
            <v:group style="position:absolute;left:9125;top:1829;width:20;height:2" coordorigin="9125,1829" coordsize="20,2">
              <v:shape style="position:absolute;left:9125;top:1829;width:20;height:2" coordorigin="9125,1829" coordsize="20,0" path="m9125,1829l9144,1829e" filled="false" stroked="true" strokeweight=".48pt" strokecolor="#fefefe">
                <v:path arrowok="t"/>
              </v:shape>
            </v:group>
            <v:group style="position:absolute;left:9144;top:1829;width:20;height:2" coordorigin="9144,1829" coordsize="20,2">
              <v:shape style="position:absolute;left:9144;top:1829;width:20;height:2" coordorigin="9144,1829" coordsize="20,0" path="m9144,1829l9163,1829e" filled="false" stroked="true" strokeweight=".48pt" strokecolor="#fefefe">
                <v:path arrowok="t"/>
              </v:shape>
            </v:group>
            <v:group style="position:absolute;left:9163;top:1829;width:20;height:2" coordorigin="9163,1829" coordsize="20,2">
              <v:shape style="position:absolute;left:9163;top:1829;width:20;height:2" coordorigin="9163,1829" coordsize="20,0" path="m9163,1829l9182,1829e" filled="false" stroked="true" strokeweight=".48pt" strokecolor="#fefefe">
                <v:path arrowok="t"/>
              </v:shape>
            </v:group>
            <v:group style="position:absolute;left:9182;top:1829;width:20;height:2" coordorigin="9182,1829" coordsize="20,2">
              <v:shape style="position:absolute;left:9182;top:1829;width:20;height:2" coordorigin="9182,1829" coordsize="20,0" path="m9182,1829l9202,1829e" filled="false" stroked="true" strokeweight=".48pt" strokecolor="#fefefe">
                <v:path arrowok="t"/>
              </v:shape>
            </v:group>
            <v:group style="position:absolute;left:9202;top:1829;width:20;height:2" coordorigin="9202,1829" coordsize="20,2">
              <v:shape style="position:absolute;left:9202;top:1829;width:20;height:2" coordorigin="9202,1829" coordsize="20,0" path="m9202,1829l9221,1829e" filled="false" stroked="true" strokeweight=".48pt" strokecolor="#fefefe">
                <v:path arrowok="t"/>
              </v:shape>
            </v:group>
            <v:group style="position:absolute;left:9221;top:1829;width:20;height:2" coordorigin="9221,1829" coordsize="20,2">
              <v:shape style="position:absolute;left:9221;top:1829;width:20;height:2" coordorigin="9221,1829" coordsize="20,0" path="m9221,1829l9240,1829e" filled="false" stroked="true" strokeweight=".48pt" strokecolor="#fefefe">
                <v:path arrowok="t"/>
              </v:shape>
            </v:group>
            <v:group style="position:absolute;left:9240;top:1829;width:20;height:2" coordorigin="9240,1829" coordsize="20,2">
              <v:shape style="position:absolute;left:9240;top:1829;width:20;height:2" coordorigin="9240,1829" coordsize="20,0" path="m9240,1829l9259,1829e" filled="false" stroked="true" strokeweight=".48pt" strokecolor="#fefefe">
                <v:path arrowok="t"/>
              </v:shape>
            </v:group>
            <v:group style="position:absolute;left:9259;top:1829;width:20;height:2" coordorigin="9259,1829" coordsize="20,2">
              <v:shape style="position:absolute;left:9259;top:1829;width:20;height:2" coordorigin="9259,1829" coordsize="20,0" path="m9259,1829l9278,1829e" filled="false" stroked="true" strokeweight=".48pt" strokecolor="#fefefe">
                <v:path arrowok="t"/>
              </v:shape>
            </v:group>
            <v:group style="position:absolute;left:9278;top:1829;width:20;height:2" coordorigin="9278,1829" coordsize="20,2">
              <v:shape style="position:absolute;left:9278;top:1829;width:20;height:2" coordorigin="9278,1829" coordsize="20,0" path="m9278,1829l9298,1829e" filled="false" stroked="true" strokeweight=".48pt" strokecolor="#fefefe">
                <v:path arrowok="t"/>
              </v:shape>
            </v:group>
            <v:group style="position:absolute;left:9298;top:1829;width:20;height:2" coordorigin="9298,1829" coordsize="20,2">
              <v:shape style="position:absolute;left:9298;top:1829;width:20;height:2" coordorigin="9298,1829" coordsize="20,0" path="m9298,1829l9317,1829e" filled="false" stroked="true" strokeweight=".48pt" strokecolor="#fefefe">
                <v:path arrowok="t"/>
              </v:shape>
            </v:group>
            <v:group style="position:absolute;left:9317;top:1829;width:20;height:2" coordorigin="9317,1829" coordsize="20,2">
              <v:shape style="position:absolute;left:9317;top:1829;width:20;height:2" coordorigin="9317,1829" coordsize="20,0" path="m9317,1829l9336,1829e" filled="false" stroked="true" strokeweight=".48pt" strokecolor="#fefefe">
                <v:path arrowok="t"/>
              </v:shape>
            </v:group>
            <v:group style="position:absolute;left:9336;top:1829;width:20;height:2" coordorigin="9336,1829" coordsize="20,2">
              <v:shape style="position:absolute;left:9336;top:1829;width:20;height:2" coordorigin="9336,1829" coordsize="20,0" path="m9336,1829l9355,1829e" filled="false" stroked="true" strokeweight=".48pt" strokecolor="#fefefe">
                <v:path arrowok="t"/>
              </v:shape>
            </v:group>
            <v:group style="position:absolute;left:9355;top:1829;width:20;height:2" coordorigin="9355,1829" coordsize="20,2">
              <v:shape style="position:absolute;left:9355;top:1829;width:20;height:2" coordorigin="9355,1829" coordsize="20,0" path="m9355,1829l9374,1829e" filled="false" stroked="true" strokeweight=".48pt" strokecolor="#fefefe">
                <v:path arrowok="t"/>
              </v:shape>
            </v:group>
            <v:group style="position:absolute;left:9374;top:1829;width:20;height:2" coordorigin="9374,1829" coordsize="20,2">
              <v:shape style="position:absolute;left:9374;top:1829;width:20;height:2" coordorigin="9374,1829" coordsize="20,0" path="m9374,1829l9394,1829e" filled="false" stroked="true" strokeweight=".48pt" strokecolor="#fefefe">
                <v:path arrowok="t"/>
              </v:shape>
            </v:group>
            <v:group style="position:absolute;left:14;top:2290;width:1930;height:2" coordorigin="14,2290" coordsize="1930,2">
              <v:shape style="position:absolute;left:14;top:2290;width:1930;height:2" coordorigin="14,2290" coordsize="1930,0" path="m14,2290l1944,2290e" filled="false" stroked="true" strokeweight="1.44pt" strokecolor="#000000">
                <v:path arrowok="t"/>
              </v:shape>
              <v:shape style="position:absolute;left:1944;top:1834;width:10;height:442" type="#_x0000_t75" stroked="false">
                <v:imagedata r:id="rId50" o:title=""/>
              </v:shape>
            </v:group>
            <v:group style="position:absolute;left:1944;top:2290;width:29;height:2" coordorigin="1944,2290" coordsize="29,2">
              <v:shape style="position:absolute;left:1944;top:2290;width:29;height:2" coordorigin="1944,2290" coordsize="29,0" path="m1944,2290l1973,2290e" filled="false" stroked="true" strokeweight="1.44pt" strokecolor="#000000">
                <v:path arrowok="t"/>
              </v:shape>
            </v:group>
            <v:group style="position:absolute;left:1973;top:2290;width:1133;height:2" coordorigin="1973,2290" coordsize="1133,2">
              <v:shape style="position:absolute;left:1973;top:2290;width:1133;height:2" coordorigin="1973,2290" coordsize="1133,0" path="m1973,2290l3106,2290e" filled="false" stroked="true" strokeweight="1.44pt" strokecolor="#000000">
                <v:path arrowok="t"/>
              </v:shape>
              <v:shape style="position:absolute;left:3106;top:1834;width:10;height:442" type="#_x0000_t75" stroked="false">
                <v:imagedata r:id="rId50" o:title=""/>
              </v:shape>
            </v:group>
            <v:group style="position:absolute;left:3106;top:2290;width:29;height:2" coordorigin="3106,2290" coordsize="29,2">
              <v:shape style="position:absolute;left:3106;top:2290;width:29;height:2" coordorigin="3106,2290" coordsize="29,0" path="m3106,2290l3134,2290e" filled="false" stroked="true" strokeweight="1.44pt" strokecolor="#000000">
                <v:path arrowok="t"/>
              </v:shape>
            </v:group>
            <v:group style="position:absolute;left:3134;top:2290;width:1052;height:2" coordorigin="3134,2290" coordsize="1052,2">
              <v:shape style="position:absolute;left:3134;top:2290;width:1052;height:2" coordorigin="3134,2290" coordsize="1052,0" path="m3134,2290l4186,2290e" filled="false" stroked="true" strokeweight="1.44pt" strokecolor="#000000">
                <v:path arrowok="t"/>
              </v:shape>
              <v:shape style="position:absolute;left:4186;top:480;width:10;height:1795" type="#_x0000_t75" stroked="false">
                <v:imagedata r:id="rId51" o:title=""/>
              </v:shape>
            </v:group>
            <v:group style="position:absolute;left:4186;top:2290;width:29;height:2" coordorigin="4186,2290" coordsize="29,2">
              <v:shape style="position:absolute;left:4186;top:2290;width:29;height:2" coordorigin="4186,2290" coordsize="29,0" path="m4186,2290l4214,2290e" filled="false" stroked="true" strokeweight="1.44pt" strokecolor="#000000">
                <v:path arrowok="t"/>
              </v:shape>
            </v:group>
            <v:group style="position:absolute;left:4214;top:2290;width:1196;height:2" coordorigin="4214,2290" coordsize="1196,2">
              <v:shape style="position:absolute;left:4214;top:2290;width:1196;height:2" coordorigin="4214,2290" coordsize="1196,0" path="m4214,2290l5410,2290e" filled="false" stroked="true" strokeweight="1.44pt" strokecolor="#000000">
                <v:path arrowok="t"/>
              </v:shape>
              <v:shape style="position:absolute;left:5410;top:29;width:10;height:2246" type="#_x0000_t75" stroked="false">
                <v:imagedata r:id="rId52" o:title=""/>
              </v:shape>
            </v:group>
            <v:group style="position:absolute;left:5410;top:2290;width:29;height:2" coordorigin="5410,2290" coordsize="29,2">
              <v:shape style="position:absolute;left:5410;top:2290;width:29;height:2" coordorigin="5410,2290" coordsize="29,0" path="m5410,2290l5438,2290e" filled="false" stroked="true" strokeweight="1.44pt" strokecolor="#000000">
                <v:path arrowok="t"/>
              </v:shape>
            </v:group>
            <v:group style="position:absolute;left:5438;top:2290;width:1191;height:2" coordorigin="5438,2290" coordsize="1191,2">
              <v:shape style="position:absolute;left:5438;top:2290;width:1191;height:2" coordorigin="5438,2290" coordsize="1191,0" path="m5438,2290l6629,2290e" filled="false" stroked="true" strokeweight="1.44pt" strokecolor="#000000">
                <v:path arrowok="t"/>
              </v:shape>
              <v:shape style="position:absolute;left:6629;top:1834;width:10;height:442" type="#_x0000_t75" stroked="false">
                <v:imagedata r:id="rId50" o:title=""/>
              </v:shape>
            </v:group>
            <v:group style="position:absolute;left:6629;top:2290;width:29;height:2" coordorigin="6629,2290" coordsize="29,2">
              <v:shape style="position:absolute;left:6629;top:2290;width:29;height:2" coordorigin="6629,2290" coordsize="29,0" path="m6629,2290l6658,2290e" filled="false" stroked="true" strokeweight="1.44pt" strokecolor="#000000">
                <v:path arrowok="t"/>
              </v:shape>
            </v:group>
            <v:group style="position:absolute;left:6658;top:2290;width:1152;height:2" coordorigin="6658,2290" coordsize="1152,2">
              <v:shape style="position:absolute;left:6658;top:2290;width:1152;height:2" coordorigin="6658,2290" coordsize="1152,0" path="m6658,2290l7810,2290e" filled="false" stroked="true" strokeweight="1.44pt" strokecolor="#000000">
                <v:path arrowok="t"/>
              </v:shape>
              <v:shape style="position:absolute;left:7810;top:1834;width:10;height:442" type="#_x0000_t75" stroked="false">
                <v:imagedata r:id="rId50" o:title=""/>
              </v:shape>
            </v:group>
            <v:group style="position:absolute;left:7810;top:2290;width:29;height:2" coordorigin="7810,2290" coordsize="29,2">
              <v:shape style="position:absolute;left:7810;top:2290;width:29;height:2" coordorigin="7810,2290" coordsize="29,0" path="m7810,2290l7838,2290e" filled="false" stroked="true" strokeweight="1.44pt" strokecolor="#000000">
                <v:path arrowok="t"/>
              </v:shape>
            </v:group>
            <v:group style="position:absolute;left:7838;top:2290;width:1565;height:2" coordorigin="7838,2290" coordsize="1565,2">
              <v:shape style="position:absolute;left:7838;top:2290;width:1565;height:2" coordorigin="7838,2290" coordsize="1565,0" path="m7838,2290l9403,2290e" filled="false" stroked="true" strokeweight="1.44pt" strokecolor="#000000">
                <v:path arrowok="t"/>
              </v:shape>
              <v:shape style="position:absolute;left:763;top:665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198;top:213;width:1940;height:67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1036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68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 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1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45;top:66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64;top:213;width:3284;height:67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30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108" w:val="left" w:leader="none"/>
                          <w:tab w:pos="2399" w:val="left" w:leader="none"/>
                        </w:tabs>
                        <w:spacing w:line="358" w:lineRule="exact" w:before="68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备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1158;width:117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长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880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46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126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6346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565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746;top:1158;width:92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w w:val="101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1610;width:171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   </w:t>
                      </w:r>
                      <w:r>
                        <w:rPr>
                          <w:rFonts w:ascii="宋体" w:hAnsi="宋体" w:cs="宋体" w:eastAsia="宋体" w:hint="default"/>
                          <w:spacing w:val="-5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w w:val="101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权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179;top:1610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02;top:161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483;top:1610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702;top:1610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16;top:1610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112;top:1610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300,000.00 </w:t>
                      </w:r>
                    </w:p>
                  </w:txbxContent>
                </v:textbox>
                <w10:wrap type="none"/>
              </v:shape>
              <v:shape style="position:absolute;left:806;top:2061;width:456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合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179;top:2061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3802;top:2061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4483;top:2061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702;top:2061;width:89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pacing w:val="-2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z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7416;top:2061;width:36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0.00</w:t>
                      </w:r>
                    </w:p>
                  </w:txbxContent>
                </v:textbox>
                <w10:wrap type="none"/>
              </v:shape>
              <v:shape style="position:absolute;left:8112;top:2061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300,000.00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5"/>
          <w:sz w:val="20"/>
          <w:szCs w:val="20"/>
        </w:rPr>
      </w:r>
    </w:p>
    <w:p>
      <w:pPr>
        <w:spacing w:line="240" w:lineRule="auto" w:before="6"/>
        <w:rPr>
          <w:rFonts w:ascii="宋体" w:hAnsi="宋体" w:cs="宋体" w:eastAsia="宋体" w:hint="default"/>
          <w:sz w:val="6"/>
          <w:szCs w:val="6"/>
        </w:rPr>
      </w:pPr>
    </w:p>
    <w:p>
      <w:pPr>
        <w:spacing w:before="32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49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38"/>
          <w:pgSz w:w="11900" w:h="16840"/>
          <w:pgMar w:footer="840" w:header="876" w:top="1080" w:bottom="1020" w:left="1020" w:right="580"/>
        </w:sectPr>
      </w:pPr>
    </w:p>
    <w:p>
      <w:pPr>
        <w:spacing w:line="240" w:lineRule="auto" w:before="6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核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0"/>
        <w:rPr>
          <w:rFonts w:ascii="宋体" w:hAnsi="宋体" w:cs="宋体" w:eastAsia="宋体" w:hint="default"/>
          <w:sz w:val="2"/>
          <w:szCs w:val="2"/>
        </w:rPr>
      </w:pPr>
    </w:p>
    <w:p>
      <w:pPr>
        <w:spacing w:line="1828" w:lineRule="exact"/>
        <w:ind w:left="190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6"/>
          <w:sz w:val="20"/>
          <w:szCs w:val="20"/>
        </w:rPr>
        <w:pict>
          <v:group style="width:470.9pt;height:91.45pt;mso-position-horizontal-relative:char;mso-position-vertical-relative:line" coordorigin="0,0" coordsize="9418,1829">
            <v:group style="position:absolute;left:29;top:14;width:1743;height:2" coordorigin="29,14" coordsize="1743,2">
              <v:shape style="position:absolute;left:29;top:14;width:1743;height:2" coordorigin="29,14" coordsize="1743,0" path="m29,14l1771,14e" filled="false" stroked="true" strokeweight="1.44pt" strokecolor="#000000">
                <v:path arrowok="t"/>
              </v:shape>
            </v:group>
            <v:group style="position:absolute;left:1771;top:14;width:29;height:2" coordorigin="1771,14" coordsize="29,2">
              <v:shape style="position:absolute;left:1771;top:14;width:29;height:2" coordorigin="1771,14" coordsize="29,0" path="m1771,14l1800,14e" filled="false" stroked="true" strokeweight="1.44pt" strokecolor="#000000">
                <v:path arrowok="t"/>
              </v:shape>
            </v:group>
            <v:group style="position:absolute;left:1800;top:14;width:792;height:2" coordorigin="1800,14" coordsize="792,2">
              <v:shape style="position:absolute;left:1800;top:14;width:792;height:2" coordorigin="1800,14" coordsize="792,0" path="m1800,14l2592,14e" filled="false" stroked="true" strokeweight="1.44pt" strokecolor="#000000">
                <v:path arrowok="t"/>
              </v:shape>
            </v:group>
            <v:group style="position:absolute;left:2592;top:14;width:29;height:2" coordorigin="2592,14" coordsize="29,2">
              <v:shape style="position:absolute;left:2592;top:14;width:29;height:2" coordorigin="2592,14" coordsize="29,0" path="m2592,14l2621,14e" filled="false" stroked="true" strokeweight="1.44pt" strokecolor="#000000">
                <v:path arrowok="t"/>
              </v:shape>
            </v:group>
            <v:group style="position:absolute;left:2621;top:14;width:1152;height:2" coordorigin="2621,14" coordsize="1152,2">
              <v:shape style="position:absolute;left:2621;top:14;width:1152;height:2" coordorigin="2621,14" coordsize="1152,0" path="m2621,14l3773,14e" filled="false" stroked="true" strokeweight="1.44pt" strokecolor="#000000">
                <v:path arrowok="t"/>
              </v:shape>
            </v:group>
            <v:group style="position:absolute;left:3773;top:14;width:29;height:2" coordorigin="3773,14" coordsize="29,2">
              <v:shape style="position:absolute;left:3773;top:14;width:29;height:2" coordorigin="3773,14" coordsize="29,0" path="m3773,14l3802,14e" filled="false" stroked="true" strokeweight="1.44pt" strokecolor="#000000">
                <v:path arrowok="t"/>
              </v:shape>
            </v:group>
            <v:group style="position:absolute;left:3802;top:14;width:1152;height:2" coordorigin="3802,14" coordsize="1152,2">
              <v:shape style="position:absolute;left:3802;top:14;width:1152;height:2" coordorigin="3802,14" coordsize="1152,0" path="m3802,14l4954,14e" filled="false" stroked="true" strokeweight="1.44pt" strokecolor="#000000">
                <v:path arrowok="t"/>
              </v:shape>
            </v:group>
            <v:group style="position:absolute;left:4954;top:14;width:29;height:2" coordorigin="4954,14" coordsize="29,2">
              <v:shape style="position:absolute;left:4954;top:14;width:29;height:2" coordorigin="4954,14" coordsize="29,0" path="m4954,14l4982,14e" filled="false" stroked="true" strokeweight="1.44pt" strokecolor="#000000">
                <v:path arrowok="t"/>
              </v:shape>
            </v:group>
            <v:group style="position:absolute;left:4982;top:14;width:970;height:2" coordorigin="4982,14" coordsize="970,2">
              <v:shape style="position:absolute;left:4982;top:14;width:970;height:2" coordorigin="4982,14" coordsize="970,0" path="m4982,14l5952,14e" filled="false" stroked="true" strokeweight="1.44pt" strokecolor="#000000">
                <v:path arrowok="t"/>
              </v:shape>
            </v:group>
            <v:group style="position:absolute;left:5952;top:14;width:29;height:2" coordorigin="5952,14" coordsize="29,2">
              <v:shape style="position:absolute;left:5952;top:14;width:29;height:2" coordorigin="5952,14" coordsize="29,0" path="m5952,14l5981,14e" filled="false" stroked="true" strokeweight="1.44pt" strokecolor="#000000">
                <v:path arrowok="t"/>
              </v:shape>
            </v:group>
            <v:group style="position:absolute;left:5981;top:14;width:874;height:2" coordorigin="5981,14" coordsize="874,2">
              <v:shape style="position:absolute;left:5981;top:14;width:874;height:2" coordorigin="5981,14" coordsize="874,0" path="m5981,14l6854,14e" filled="false" stroked="true" strokeweight="1.44pt" strokecolor="#000000">
                <v:path arrowok="t"/>
              </v:shape>
            </v:group>
            <v:group style="position:absolute;left:6854;top:14;width:29;height:2" coordorigin="6854,14" coordsize="29,2">
              <v:shape style="position:absolute;left:6854;top:14;width:29;height:2" coordorigin="6854,14" coordsize="29,0" path="m6854,14l6883,14e" filled="false" stroked="true" strokeweight="1.44pt" strokecolor="#000000">
                <v:path arrowok="t"/>
              </v:shape>
            </v:group>
            <v:group style="position:absolute;left:6883;top:14;width:941;height:2" coordorigin="6883,14" coordsize="941,2">
              <v:shape style="position:absolute;left:6883;top:14;width:941;height:2" coordorigin="6883,14" coordsize="941,0" path="m6883,14l7824,14e" filled="false" stroked="true" strokeweight="1.44pt" strokecolor="#000000">
                <v:path arrowok="t"/>
              </v:shape>
            </v:group>
            <v:group style="position:absolute;left:7824;top:14;width:29;height:2" coordorigin="7824,14" coordsize="29,2">
              <v:shape style="position:absolute;left:7824;top:14;width:29;height:2" coordorigin="7824,14" coordsize="29,0" path="m7824,14l7853,14e" filled="false" stroked="true" strokeweight="1.44pt" strokecolor="#000000">
                <v:path arrowok="t"/>
              </v:shape>
            </v:group>
            <v:group style="position:absolute;left:7853;top:14;width:1541;height:2" coordorigin="7853,14" coordsize="1541,2">
              <v:shape style="position:absolute;left:7853;top:14;width:1541;height:2" coordorigin="7853,14" coordsize="1541,0" path="m7853,14l9394,14e" filled="false" stroked="true" strokeweight="1.44pt" strokecolor="#000000">
                <v:path arrowok="t"/>
              </v:shape>
            </v:group>
            <v:group style="position:absolute;left:29;top:917;width:20;height:2" coordorigin="29,917" coordsize="20,2">
              <v:shape style="position:absolute;left:29;top:917;width:20;height:2" coordorigin="29,917" coordsize="20,0" path="m29,917l48,917e" filled="false" stroked="true" strokeweight=".48pt" strokecolor="#fefefe">
                <v:path arrowok="t"/>
              </v:shape>
            </v:group>
            <v:group style="position:absolute;left:48;top:917;width:20;height:2" coordorigin="48,917" coordsize="20,2">
              <v:shape style="position:absolute;left:48;top:917;width:20;height:2" coordorigin="48,917" coordsize="20,0" path="m48,917l67,917e" filled="false" stroked="true" strokeweight=".48pt" strokecolor="#fefefe">
                <v:path arrowok="t"/>
              </v:shape>
            </v:group>
            <v:group style="position:absolute;left:67;top:917;width:20;height:2" coordorigin="67,917" coordsize="20,2">
              <v:shape style="position:absolute;left:67;top:917;width:20;height:2" coordorigin="67,917" coordsize="20,0" path="m67,917l86,917e" filled="false" stroked="true" strokeweight=".48pt" strokecolor="#fefefe">
                <v:path arrowok="t"/>
              </v:shape>
            </v:group>
            <v:group style="position:absolute;left:86;top:917;width:20;height:2" coordorigin="86,917" coordsize="20,2">
              <v:shape style="position:absolute;left:86;top:917;width:20;height:2" coordorigin="86,917" coordsize="20,0" path="m86,917l106,917e" filled="false" stroked="true" strokeweight=".48pt" strokecolor="#fefefe">
                <v:path arrowok="t"/>
              </v:shape>
            </v:group>
            <v:group style="position:absolute;left:106;top:917;width:20;height:2" coordorigin="106,917" coordsize="20,2">
              <v:shape style="position:absolute;left:106;top:917;width:20;height:2" coordorigin="106,917" coordsize="20,0" path="m106,917l125,917e" filled="false" stroked="true" strokeweight=".48pt" strokecolor="#fefefe">
                <v:path arrowok="t"/>
              </v:shape>
            </v:group>
            <v:group style="position:absolute;left:125;top:917;width:20;height:2" coordorigin="125,917" coordsize="20,2">
              <v:shape style="position:absolute;left:125;top:917;width:20;height:2" coordorigin="125,917" coordsize="20,0" path="m125,917l144,917e" filled="false" stroked="true" strokeweight=".48pt" strokecolor="#fefefe">
                <v:path arrowok="t"/>
              </v:shape>
            </v:group>
            <v:group style="position:absolute;left:144;top:917;width:20;height:2" coordorigin="144,917" coordsize="20,2">
              <v:shape style="position:absolute;left:144;top:917;width:20;height:2" coordorigin="144,917" coordsize="20,0" path="m144,917l163,917e" filled="false" stroked="true" strokeweight=".48pt" strokecolor="#fefefe">
                <v:path arrowok="t"/>
              </v:shape>
            </v:group>
            <v:group style="position:absolute;left:163;top:917;width:20;height:2" coordorigin="163,917" coordsize="20,2">
              <v:shape style="position:absolute;left:163;top:917;width:20;height:2" coordorigin="163,917" coordsize="20,0" path="m163,917l182,917e" filled="false" stroked="true" strokeweight=".48pt" strokecolor="#fefefe">
                <v:path arrowok="t"/>
              </v:shape>
            </v:group>
            <v:group style="position:absolute;left:182;top:917;width:20;height:2" coordorigin="182,917" coordsize="20,2">
              <v:shape style="position:absolute;left:182;top:917;width:20;height:2" coordorigin="182,917" coordsize="20,0" path="m182,917l202,917e" filled="false" stroked="true" strokeweight=".48pt" strokecolor="#fefefe">
                <v:path arrowok="t"/>
              </v:shape>
            </v:group>
            <v:group style="position:absolute;left:202;top:917;width:20;height:2" coordorigin="202,917" coordsize="20,2">
              <v:shape style="position:absolute;left:202;top:917;width:20;height:2" coordorigin="202,917" coordsize="20,0" path="m202,917l221,917e" filled="false" stroked="true" strokeweight=".48pt" strokecolor="#fefefe">
                <v:path arrowok="t"/>
              </v:shape>
            </v:group>
            <v:group style="position:absolute;left:221;top:917;width:20;height:2" coordorigin="221,917" coordsize="20,2">
              <v:shape style="position:absolute;left:221;top:917;width:20;height:2" coordorigin="221,917" coordsize="20,0" path="m221,917l240,917e" filled="false" stroked="true" strokeweight=".48pt" strokecolor="#fefefe">
                <v:path arrowok="t"/>
              </v:shape>
            </v:group>
            <v:group style="position:absolute;left:240;top:917;width:20;height:2" coordorigin="240,917" coordsize="20,2">
              <v:shape style="position:absolute;left:240;top:917;width:20;height:2" coordorigin="240,917" coordsize="20,0" path="m240,917l259,917e" filled="false" stroked="true" strokeweight=".48pt" strokecolor="#fefefe">
                <v:path arrowok="t"/>
              </v:shape>
            </v:group>
            <v:group style="position:absolute;left:259;top:917;width:20;height:2" coordorigin="259,917" coordsize="20,2">
              <v:shape style="position:absolute;left:259;top:917;width:20;height:2" coordorigin="259,917" coordsize="20,0" path="m259,917l278,917e" filled="false" stroked="true" strokeweight=".48pt" strokecolor="#fefefe">
                <v:path arrowok="t"/>
              </v:shape>
            </v:group>
            <v:group style="position:absolute;left:278;top:917;width:20;height:2" coordorigin="278,917" coordsize="20,2">
              <v:shape style="position:absolute;left:278;top:917;width:20;height:2" coordorigin="278,917" coordsize="20,0" path="m278,917l298,917e" filled="false" stroked="true" strokeweight=".48pt" strokecolor="#fefefe">
                <v:path arrowok="t"/>
              </v:shape>
            </v:group>
            <v:group style="position:absolute;left:298;top:917;width:20;height:2" coordorigin="298,917" coordsize="20,2">
              <v:shape style="position:absolute;left:298;top:917;width:20;height:2" coordorigin="298,917" coordsize="20,0" path="m298,917l317,917e" filled="false" stroked="true" strokeweight=".48pt" strokecolor="#fefefe">
                <v:path arrowok="t"/>
              </v:shape>
            </v:group>
            <v:group style="position:absolute;left:317;top:917;width:20;height:2" coordorigin="317,917" coordsize="20,2">
              <v:shape style="position:absolute;left:317;top:917;width:20;height:2" coordorigin="317,917" coordsize="20,0" path="m317,917l336,917e" filled="false" stroked="true" strokeweight=".48pt" strokecolor="#fefefe">
                <v:path arrowok="t"/>
              </v:shape>
            </v:group>
            <v:group style="position:absolute;left:336;top:917;width:20;height:2" coordorigin="336,917" coordsize="20,2">
              <v:shape style="position:absolute;left:336;top:917;width:20;height:2" coordorigin="336,917" coordsize="20,0" path="m336,917l355,917e" filled="false" stroked="true" strokeweight=".48pt" strokecolor="#fefefe">
                <v:path arrowok="t"/>
              </v:shape>
            </v:group>
            <v:group style="position:absolute;left:355;top:917;width:20;height:2" coordorigin="355,917" coordsize="20,2">
              <v:shape style="position:absolute;left:355;top:917;width:20;height:2" coordorigin="355,917" coordsize="20,0" path="m355,917l374,917e" filled="false" stroked="true" strokeweight=".48pt" strokecolor="#fefefe">
                <v:path arrowok="t"/>
              </v:shape>
            </v:group>
            <v:group style="position:absolute;left:374;top:917;width:20;height:2" coordorigin="374,917" coordsize="20,2">
              <v:shape style="position:absolute;left:374;top:917;width:20;height:2" coordorigin="374,917" coordsize="20,0" path="m374,917l394,917e" filled="false" stroked="true" strokeweight=".48pt" strokecolor="#fefefe">
                <v:path arrowok="t"/>
              </v:shape>
            </v:group>
            <v:group style="position:absolute;left:394;top:917;width:20;height:2" coordorigin="394,917" coordsize="20,2">
              <v:shape style="position:absolute;left:394;top:917;width:20;height:2" coordorigin="394,917" coordsize="20,0" path="m394,917l413,917e" filled="false" stroked="true" strokeweight=".48pt" strokecolor="#fefefe">
                <v:path arrowok="t"/>
              </v:shape>
            </v:group>
            <v:group style="position:absolute;left:413;top:917;width:20;height:2" coordorigin="413,917" coordsize="20,2">
              <v:shape style="position:absolute;left:413;top:917;width:20;height:2" coordorigin="413,917" coordsize="20,0" path="m413,917l432,917e" filled="false" stroked="true" strokeweight=".48pt" strokecolor="#fefefe">
                <v:path arrowok="t"/>
              </v:shape>
            </v:group>
            <v:group style="position:absolute;left:432;top:917;width:20;height:2" coordorigin="432,917" coordsize="20,2">
              <v:shape style="position:absolute;left:432;top:917;width:20;height:2" coordorigin="432,917" coordsize="20,0" path="m432,917l451,917e" filled="false" stroked="true" strokeweight=".48pt" strokecolor="#fefefe">
                <v:path arrowok="t"/>
              </v:shape>
            </v:group>
            <v:group style="position:absolute;left:451;top:917;width:20;height:2" coordorigin="451,917" coordsize="20,2">
              <v:shape style="position:absolute;left:451;top:917;width:20;height:2" coordorigin="451,917" coordsize="20,0" path="m451,917l470,917e" filled="false" stroked="true" strokeweight=".48pt" strokecolor="#fefefe">
                <v:path arrowok="t"/>
              </v:shape>
            </v:group>
            <v:group style="position:absolute;left:470;top:917;width:20;height:2" coordorigin="470,917" coordsize="20,2">
              <v:shape style="position:absolute;left:470;top:917;width:20;height:2" coordorigin="470,917" coordsize="20,0" path="m470,917l490,917e" filled="false" stroked="true" strokeweight=".48pt" strokecolor="#fefefe">
                <v:path arrowok="t"/>
              </v:shape>
            </v:group>
            <v:group style="position:absolute;left:490;top:917;width:20;height:2" coordorigin="490,917" coordsize="20,2">
              <v:shape style="position:absolute;left:490;top:917;width:20;height:2" coordorigin="490,917" coordsize="20,0" path="m490,917l509,917e" filled="false" stroked="true" strokeweight=".48pt" strokecolor="#fefefe">
                <v:path arrowok="t"/>
              </v:shape>
            </v:group>
            <v:group style="position:absolute;left:509;top:917;width:20;height:2" coordorigin="509,917" coordsize="20,2">
              <v:shape style="position:absolute;left:509;top:917;width:20;height:2" coordorigin="509,917" coordsize="20,0" path="m509,917l528,917e" filled="false" stroked="true" strokeweight=".48pt" strokecolor="#fefefe">
                <v:path arrowok="t"/>
              </v:shape>
            </v:group>
            <v:group style="position:absolute;left:528;top:917;width:20;height:2" coordorigin="528,917" coordsize="20,2">
              <v:shape style="position:absolute;left:528;top:917;width:20;height:2" coordorigin="528,917" coordsize="20,0" path="m528,917l547,917e" filled="false" stroked="true" strokeweight=".48pt" strokecolor="#fefefe">
                <v:path arrowok="t"/>
              </v:shape>
            </v:group>
            <v:group style="position:absolute;left:547;top:917;width:20;height:2" coordorigin="547,917" coordsize="20,2">
              <v:shape style="position:absolute;left:547;top:917;width:20;height:2" coordorigin="547,917" coordsize="20,0" path="m547,917l566,917e" filled="false" stroked="true" strokeweight=".48pt" strokecolor="#fefefe">
                <v:path arrowok="t"/>
              </v:shape>
            </v:group>
            <v:group style="position:absolute;left:566;top:917;width:20;height:2" coordorigin="566,917" coordsize="20,2">
              <v:shape style="position:absolute;left:566;top:917;width:20;height:2" coordorigin="566,917" coordsize="20,0" path="m566,917l586,917e" filled="false" stroked="true" strokeweight=".48pt" strokecolor="#fefefe">
                <v:path arrowok="t"/>
              </v:shape>
            </v:group>
            <v:group style="position:absolute;left:586;top:917;width:20;height:2" coordorigin="586,917" coordsize="20,2">
              <v:shape style="position:absolute;left:586;top:917;width:20;height:2" coordorigin="586,917" coordsize="20,0" path="m586,917l605,917e" filled="false" stroked="true" strokeweight=".48pt" strokecolor="#fefefe">
                <v:path arrowok="t"/>
              </v:shape>
            </v:group>
            <v:group style="position:absolute;left:605;top:917;width:20;height:2" coordorigin="605,917" coordsize="20,2">
              <v:shape style="position:absolute;left:605;top:917;width:20;height:2" coordorigin="605,917" coordsize="20,0" path="m605,917l624,917e" filled="false" stroked="true" strokeweight=".48pt" strokecolor="#fefefe">
                <v:path arrowok="t"/>
              </v:shape>
            </v:group>
            <v:group style="position:absolute;left:624;top:917;width:20;height:2" coordorigin="624,917" coordsize="20,2">
              <v:shape style="position:absolute;left:624;top:917;width:20;height:2" coordorigin="624,917" coordsize="20,0" path="m624,917l643,917e" filled="false" stroked="true" strokeweight=".48pt" strokecolor="#fefefe">
                <v:path arrowok="t"/>
              </v:shape>
            </v:group>
            <v:group style="position:absolute;left:643;top:917;width:20;height:2" coordorigin="643,917" coordsize="20,2">
              <v:shape style="position:absolute;left:643;top:917;width:20;height:2" coordorigin="643,917" coordsize="20,0" path="m643,917l662,917e" filled="false" stroked="true" strokeweight=".48pt" strokecolor="#fefefe">
                <v:path arrowok="t"/>
              </v:shape>
            </v:group>
            <v:group style="position:absolute;left:662;top:917;width:20;height:2" coordorigin="662,917" coordsize="20,2">
              <v:shape style="position:absolute;left:662;top:917;width:20;height:2" coordorigin="662,917" coordsize="20,0" path="m662,917l682,917e" filled="false" stroked="true" strokeweight=".48pt" strokecolor="#fefefe">
                <v:path arrowok="t"/>
              </v:shape>
            </v:group>
            <v:group style="position:absolute;left:682;top:917;width:20;height:2" coordorigin="682,917" coordsize="20,2">
              <v:shape style="position:absolute;left:682;top:917;width:20;height:2" coordorigin="682,917" coordsize="20,0" path="m682,917l701,917e" filled="false" stroked="true" strokeweight=".48pt" strokecolor="#fefefe">
                <v:path arrowok="t"/>
              </v:shape>
            </v:group>
            <v:group style="position:absolute;left:701;top:917;width:20;height:2" coordorigin="701,917" coordsize="20,2">
              <v:shape style="position:absolute;left:701;top:917;width:20;height:2" coordorigin="701,917" coordsize="20,0" path="m701,917l720,917e" filled="false" stroked="true" strokeweight=".48pt" strokecolor="#fefefe">
                <v:path arrowok="t"/>
              </v:shape>
            </v:group>
            <v:group style="position:absolute;left:720;top:917;width:20;height:2" coordorigin="720,917" coordsize="20,2">
              <v:shape style="position:absolute;left:720;top:917;width:20;height:2" coordorigin="720,917" coordsize="20,0" path="m720,917l739,917e" filled="false" stroked="true" strokeweight=".48pt" strokecolor="#fefefe">
                <v:path arrowok="t"/>
              </v:shape>
            </v:group>
            <v:group style="position:absolute;left:739;top:917;width:20;height:2" coordorigin="739,917" coordsize="20,2">
              <v:shape style="position:absolute;left:739;top:917;width:20;height:2" coordorigin="739,917" coordsize="20,0" path="m739,917l758,917e" filled="false" stroked="true" strokeweight=".48pt" strokecolor="#fefefe">
                <v:path arrowok="t"/>
              </v:shape>
            </v:group>
            <v:group style="position:absolute;left:758;top:917;width:20;height:2" coordorigin="758,917" coordsize="20,2">
              <v:shape style="position:absolute;left:758;top:917;width:20;height:2" coordorigin="758,917" coordsize="20,0" path="m758,917l778,917e" filled="false" stroked="true" strokeweight=".48pt" strokecolor="#fefefe">
                <v:path arrowok="t"/>
              </v:shape>
            </v:group>
            <v:group style="position:absolute;left:778;top:917;width:20;height:2" coordorigin="778,917" coordsize="20,2">
              <v:shape style="position:absolute;left:778;top:917;width:20;height:2" coordorigin="778,917" coordsize="20,0" path="m778,917l797,917e" filled="false" stroked="true" strokeweight=".48pt" strokecolor="#fefefe">
                <v:path arrowok="t"/>
              </v:shape>
            </v:group>
            <v:group style="position:absolute;left:797;top:917;width:20;height:2" coordorigin="797,917" coordsize="20,2">
              <v:shape style="position:absolute;left:797;top:917;width:20;height:2" coordorigin="797,917" coordsize="20,0" path="m797,917l816,917e" filled="false" stroked="true" strokeweight=".48pt" strokecolor="#fefefe">
                <v:path arrowok="t"/>
              </v:shape>
            </v:group>
            <v:group style="position:absolute;left:816;top:917;width:20;height:2" coordorigin="816,917" coordsize="20,2">
              <v:shape style="position:absolute;left:816;top:917;width:20;height:2" coordorigin="816,917" coordsize="20,0" path="m816,917l835,917e" filled="false" stroked="true" strokeweight=".48pt" strokecolor="#fefefe">
                <v:path arrowok="t"/>
              </v:shape>
            </v:group>
            <v:group style="position:absolute;left:835;top:917;width:20;height:2" coordorigin="835,917" coordsize="20,2">
              <v:shape style="position:absolute;left:835;top:917;width:20;height:2" coordorigin="835,917" coordsize="20,0" path="m835,917l854,917e" filled="false" stroked="true" strokeweight=".48pt" strokecolor="#fefefe">
                <v:path arrowok="t"/>
              </v:shape>
            </v:group>
            <v:group style="position:absolute;left:854;top:917;width:20;height:2" coordorigin="854,917" coordsize="20,2">
              <v:shape style="position:absolute;left:854;top:917;width:20;height:2" coordorigin="854,917" coordsize="20,0" path="m854,917l874,917e" filled="false" stroked="true" strokeweight=".48pt" strokecolor="#fefefe">
                <v:path arrowok="t"/>
              </v:shape>
            </v:group>
            <v:group style="position:absolute;left:874;top:917;width:20;height:2" coordorigin="874,917" coordsize="20,2">
              <v:shape style="position:absolute;left:874;top:917;width:20;height:2" coordorigin="874,917" coordsize="20,0" path="m874,917l893,917e" filled="false" stroked="true" strokeweight=".48pt" strokecolor="#fefefe">
                <v:path arrowok="t"/>
              </v:shape>
            </v:group>
            <v:group style="position:absolute;left:893;top:917;width:20;height:2" coordorigin="893,917" coordsize="20,2">
              <v:shape style="position:absolute;left:893;top:917;width:20;height:2" coordorigin="893,917" coordsize="20,0" path="m893,917l912,917e" filled="false" stroked="true" strokeweight=".48pt" strokecolor="#fefefe">
                <v:path arrowok="t"/>
              </v:shape>
            </v:group>
            <v:group style="position:absolute;left:912;top:917;width:20;height:2" coordorigin="912,917" coordsize="20,2">
              <v:shape style="position:absolute;left:912;top:917;width:20;height:2" coordorigin="912,917" coordsize="20,0" path="m912,917l931,917e" filled="false" stroked="true" strokeweight=".48pt" strokecolor="#fefefe">
                <v:path arrowok="t"/>
              </v:shape>
            </v:group>
            <v:group style="position:absolute;left:931;top:917;width:20;height:2" coordorigin="931,917" coordsize="20,2">
              <v:shape style="position:absolute;left:931;top:917;width:20;height:2" coordorigin="931,917" coordsize="20,0" path="m931,917l950,917e" filled="false" stroked="true" strokeweight=".48pt" strokecolor="#fefefe">
                <v:path arrowok="t"/>
              </v:shape>
            </v:group>
            <v:group style="position:absolute;left:950;top:917;width:20;height:2" coordorigin="950,917" coordsize="20,2">
              <v:shape style="position:absolute;left:950;top:917;width:20;height:2" coordorigin="950,917" coordsize="20,0" path="m950,917l970,917e" filled="false" stroked="true" strokeweight=".48pt" strokecolor="#fefefe">
                <v:path arrowok="t"/>
              </v:shape>
            </v:group>
            <v:group style="position:absolute;left:970;top:917;width:20;height:2" coordorigin="970,917" coordsize="20,2">
              <v:shape style="position:absolute;left:970;top:917;width:20;height:2" coordorigin="970,917" coordsize="20,0" path="m970,917l989,917e" filled="false" stroked="true" strokeweight=".48pt" strokecolor="#fefefe">
                <v:path arrowok="t"/>
              </v:shape>
            </v:group>
            <v:group style="position:absolute;left:989;top:917;width:20;height:2" coordorigin="989,917" coordsize="20,2">
              <v:shape style="position:absolute;left:989;top:917;width:20;height:2" coordorigin="989,917" coordsize="20,0" path="m989,917l1008,917e" filled="false" stroked="true" strokeweight=".48pt" strokecolor="#fefefe">
                <v:path arrowok="t"/>
              </v:shape>
            </v:group>
            <v:group style="position:absolute;left:1008;top:917;width:20;height:2" coordorigin="1008,917" coordsize="20,2">
              <v:shape style="position:absolute;left:1008;top:917;width:20;height:2" coordorigin="1008,917" coordsize="20,0" path="m1008,917l1027,917e" filled="false" stroked="true" strokeweight=".48pt" strokecolor="#fefefe">
                <v:path arrowok="t"/>
              </v:shape>
            </v:group>
            <v:group style="position:absolute;left:1027;top:917;width:20;height:2" coordorigin="1027,917" coordsize="20,2">
              <v:shape style="position:absolute;left:1027;top:917;width:20;height:2" coordorigin="1027,917" coordsize="20,0" path="m1027,917l1046,917e" filled="false" stroked="true" strokeweight=".48pt" strokecolor="#fefefe">
                <v:path arrowok="t"/>
              </v:shape>
            </v:group>
            <v:group style="position:absolute;left:1046;top:917;width:20;height:2" coordorigin="1046,917" coordsize="20,2">
              <v:shape style="position:absolute;left:1046;top:917;width:20;height:2" coordorigin="1046,917" coordsize="20,0" path="m1046,917l1066,917e" filled="false" stroked="true" strokeweight=".48pt" strokecolor="#fefefe">
                <v:path arrowok="t"/>
              </v:shape>
            </v:group>
            <v:group style="position:absolute;left:1066;top:917;width:20;height:2" coordorigin="1066,917" coordsize="20,2">
              <v:shape style="position:absolute;left:1066;top:917;width:20;height:2" coordorigin="1066,917" coordsize="20,0" path="m1066,917l1085,917e" filled="false" stroked="true" strokeweight=".48pt" strokecolor="#fefefe">
                <v:path arrowok="t"/>
              </v:shape>
            </v:group>
            <v:group style="position:absolute;left:1085;top:917;width:20;height:2" coordorigin="1085,917" coordsize="20,2">
              <v:shape style="position:absolute;left:1085;top:917;width:20;height:2" coordorigin="1085,917" coordsize="20,0" path="m1085,917l1104,917e" filled="false" stroked="true" strokeweight=".48pt" strokecolor="#fefefe">
                <v:path arrowok="t"/>
              </v:shape>
            </v:group>
            <v:group style="position:absolute;left:1104;top:917;width:20;height:2" coordorigin="1104,917" coordsize="20,2">
              <v:shape style="position:absolute;left:1104;top:917;width:20;height:2" coordorigin="1104,917" coordsize="20,0" path="m1104,917l1123,917e" filled="false" stroked="true" strokeweight=".48pt" strokecolor="#fefefe">
                <v:path arrowok="t"/>
              </v:shape>
            </v:group>
            <v:group style="position:absolute;left:1123;top:917;width:20;height:2" coordorigin="1123,917" coordsize="20,2">
              <v:shape style="position:absolute;left:1123;top:917;width:20;height:2" coordorigin="1123,917" coordsize="20,0" path="m1123,917l1142,917e" filled="false" stroked="true" strokeweight=".48pt" strokecolor="#fefefe">
                <v:path arrowok="t"/>
              </v:shape>
            </v:group>
            <v:group style="position:absolute;left:1142;top:917;width:20;height:2" coordorigin="1142,917" coordsize="20,2">
              <v:shape style="position:absolute;left:1142;top:917;width:20;height:2" coordorigin="1142,917" coordsize="20,0" path="m1142,917l1162,917e" filled="false" stroked="true" strokeweight=".48pt" strokecolor="#fefefe">
                <v:path arrowok="t"/>
              </v:shape>
            </v:group>
            <v:group style="position:absolute;left:1162;top:917;width:20;height:2" coordorigin="1162,917" coordsize="20,2">
              <v:shape style="position:absolute;left:1162;top:917;width:20;height:2" coordorigin="1162,917" coordsize="20,0" path="m1162,917l1181,917e" filled="false" stroked="true" strokeweight=".48pt" strokecolor="#fefefe">
                <v:path arrowok="t"/>
              </v:shape>
            </v:group>
            <v:group style="position:absolute;left:1181;top:917;width:20;height:2" coordorigin="1181,917" coordsize="20,2">
              <v:shape style="position:absolute;left:1181;top:917;width:20;height:2" coordorigin="1181,917" coordsize="20,0" path="m1181,917l1200,917e" filled="false" stroked="true" strokeweight=".48pt" strokecolor="#fefefe">
                <v:path arrowok="t"/>
              </v:shape>
            </v:group>
            <v:group style="position:absolute;left:1200;top:917;width:20;height:2" coordorigin="1200,917" coordsize="20,2">
              <v:shape style="position:absolute;left:1200;top:917;width:20;height:2" coordorigin="1200,917" coordsize="20,0" path="m1200,917l1219,917e" filled="false" stroked="true" strokeweight=".48pt" strokecolor="#fefefe">
                <v:path arrowok="t"/>
              </v:shape>
            </v:group>
            <v:group style="position:absolute;left:1219;top:917;width:20;height:2" coordorigin="1219,917" coordsize="20,2">
              <v:shape style="position:absolute;left:1219;top:917;width:20;height:2" coordorigin="1219,917" coordsize="20,0" path="m1219,917l1238,917e" filled="false" stroked="true" strokeweight=".48pt" strokecolor="#fefefe">
                <v:path arrowok="t"/>
              </v:shape>
            </v:group>
            <v:group style="position:absolute;left:1238;top:917;width:20;height:2" coordorigin="1238,917" coordsize="20,2">
              <v:shape style="position:absolute;left:1238;top:917;width:20;height:2" coordorigin="1238,917" coordsize="20,0" path="m1238,917l1258,917e" filled="false" stroked="true" strokeweight=".48pt" strokecolor="#fefefe">
                <v:path arrowok="t"/>
              </v:shape>
            </v:group>
            <v:group style="position:absolute;left:1258;top:917;width:20;height:2" coordorigin="1258,917" coordsize="20,2">
              <v:shape style="position:absolute;left:1258;top:917;width:20;height:2" coordorigin="1258,917" coordsize="20,0" path="m1258,917l1277,917e" filled="false" stroked="true" strokeweight=".48pt" strokecolor="#fefefe">
                <v:path arrowok="t"/>
              </v:shape>
            </v:group>
            <v:group style="position:absolute;left:1277;top:917;width:20;height:2" coordorigin="1277,917" coordsize="20,2">
              <v:shape style="position:absolute;left:1277;top:917;width:20;height:2" coordorigin="1277,917" coordsize="20,0" path="m1277,917l1296,917e" filled="false" stroked="true" strokeweight=".48pt" strokecolor="#fefefe">
                <v:path arrowok="t"/>
              </v:shape>
            </v:group>
            <v:group style="position:absolute;left:1296;top:917;width:20;height:2" coordorigin="1296,917" coordsize="20,2">
              <v:shape style="position:absolute;left:1296;top:917;width:20;height:2" coordorigin="1296,917" coordsize="20,0" path="m1296,917l1315,917e" filled="false" stroked="true" strokeweight=".48pt" strokecolor="#fefefe">
                <v:path arrowok="t"/>
              </v:shape>
            </v:group>
            <v:group style="position:absolute;left:1315;top:917;width:20;height:2" coordorigin="1315,917" coordsize="20,2">
              <v:shape style="position:absolute;left:1315;top:917;width:20;height:2" coordorigin="1315,917" coordsize="20,0" path="m1315,917l1334,917e" filled="false" stroked="true" strokeweight=".48pt" strokecolor="#fefefe">
                <v:path arrowok="t"/>
              </v:shape>
            </v:group>
            <v:group style="position:absolute;left:1334;top:917;width:20;height:2" coordorigin="1334,917" coordsize="20,2">
              <v:shape style="position:absolute;left:1334;top:917;width:20;height:2" coordorigin="1334,917" coordsize="20,0" path="m1334,917l1354,917e" filled="false" stroked="true" strokeweight=".48pt" strokecolor="#fefefe">
                <v:path arrowok="t"/>
              </v:shape>
            </v:group>
            <v:group style="position:absolute;left:1354;top:917;width:20;height:2" coordorigin="1354,917" coordsize="20,2">
              <v:shape style="position:absolute;left:1354;top:917;width:20;height:2" coordorigin="1354,917" coordsize="20,0" path="m1354,917l1373,917e" filled="false" stroked="true" strokeweight=".48pt" strokecolor="#fefefe">
                <v:path arrowok="t"/>
              </v:shape>
            </v:group>
            <v:group style="position:absolute;left:1373;top:917;width:20;height:2" coordorigin="1373,917" coordsize="20,2">
              <v:shape style="position:absolute;left:1373;top:917;width:20;height:2" coordorigin="1373,917" coordsize="20,0" path="m1373,917l1392,917e" filled="false" stroked="true" strokeweight=".48pt" strokecolor="#fefefe">
                <v:path arrowok="t"/>
              </v:shape>
            </v:group>
            <v:group style="position:absolute;left:1392;top:917;width:20;height:2" coordorigin="1392,917" coordsize="20,2">
              <v:shape style="position:absolute;left:1392;top:917;width:20;height:2" coordorigin="1392,917" coordsize="20,0" path="m1392,917l1411,917e" filled="false" stroked="true" strokeweight=".48pt" strokecolor="#fefefe">
                <v:path arrowok="t"/>
              </v:shape>
            </v:group>
            <v:group style="position:absolute;left:1411;top:917;width:20;height:2" coordorigin="1411,917" coordsize="20,2">
              <v:shape style="position:absolute;left:1411;top:917;width:20;height:2" coordorigin="1411,917" coordsize="20,0" path="m1411,917l1430,917e" filled="false" stroked="true" strokeweight=".48pt" strokecolor="#fefefe">
                <v:path arrowok="t"/>
              </v:shape>
            </v:group>
            <v:group style="position:absolute;left:1430;top:917;width:20;height:2" coordorigin="1430,917" coordsize="20,2">
              <v:shape style="position:absolute;left:1430;top:917;width:20;height:2" coordorigin="1430,917" coordsize="20,0" path="m1430,917l1450,917e" filled="false" stroked="true" strokeweight=".48pt" strokecolor="#fefefe">
                <v:path arrowok="t"/>
              </v:shape>
            </v:group>
            <v:group style="position:absolute;left:1450;top:917;width:20;height:2" coordorigin="1450,917" coordsize="20,2">
              <v:shape style="position:absolute;left:1450;top:917;width:20;height:2" coordorigin="1450,917" coordsize="20,0" path="m1450,917l1469,917e" filled="false" stroked="true" strokeweight=".48pt" strokecolor="#fefefe">
                <v:path arrowok="t"/>
              </v:shape>
            </v:group>
            <v:group style="position:absolute;left:1469;top:917;width:20;height:2" coordorigin="1469,917" coordsize="20,2">
              <v:shape style="position:absolute;left:1469;top:917;width:20;height:2" coordorigin="1469,917" coordsize="20,0" path="m1469,917l1488,917e" filled="false" stroked="true" strokeweight=".48pt" strokecolor="#fefefe">
                <v:path arrowok="t"/>
              </v:shape>
            </v:group>
            <v:group style="position:absolute;left:1488;top:917;width:20;height:2" coordorigin="1488,917" coordsize="20,2">
              <v:shape style="position:absolute;left:1488;top:917;width:20;height:2" coordorigin="1488,917" coordsize="20,0" path="m1488,917l1507,917e" filled="false" stroked="true" strokeweight=".48pt" strokecolor="#fefefe">
                <v:path arrowok="t"/>
              </v:shape>
            </v:group>
            <v:group style="position:absolute;left:1507;top:917;width:20;height:2" coordorigin="1507,917" coordsize="20,2">
              <v:shape style="position:absolute;left:1507;top:917;width:20;height:2" coordorigin="1507,917" coordsize="20,0" path="m1507,917l1526,917e" filled="false" stroked="true" strokeweight=".48pt" strokecolor="#fefefe">
                <v:path arrowok="t"/>
              </v:shape>
            </v:group>
            <v:group style="position:absolute;left:1526;top:917;width:20;height:2" coordorigin="1526,917" coordsize="20,2">
              <v:shape style="position:absolute;left:1526;top:917;width:20;height:2" coordorigin="1526,917" coordsize="20,0" path="m1526,917l1546,917e" filled="false" stroked="true" strokeweight=".48pt" strokecolor="#fefefe">
                <v:path arrowok="t"/>
              </v:shape>
            </v:group>
            <v:group style="position:absolute;left:1546;top:917;width:20;height:2" coordorigin="1546,917" coordsize="20,2">
              <v:shape style="position:absolute;left:1546;top:917;width:20;height:2" coordorigin="1546,917" coordsize="20,0" path="m1546,917l1565,917e" filled="false" stroked="true" strokeweight=".48pt" strokecolor="#fefefe">
                <v:path arrowok="t"/>
              </v:shape>
            </v:group>
            <v:group style="position:absolute;left:1565;top:917;width:20;height:2" coordorigin="1565,917" coordsize="20,2">
              <v:shape style="position:absolute;left:1565;top:917;width:20;height:2" coordorigin="1565,917" coordsize="20,0" path="m1565,917l1584,917e" filled="false" stroked="true" strokeweight=".48pt" strokecolor="#fefefe">
                <v:path arrowok="t"/>
              </v:shape>
            </v:group>
            <v:group style="position:absolute;left:1584;top:917;width:20;height:2" coordorigin="1584,917" coordsize="20,2">
              <v:shape style="position:absolute;left:1584;top:917;width:20;height:2" coordorigin="1584,917" coordsize="20,0" path="m1584,917l1603,917e" filled="false" stroked="true" strokeweight=".48pt" strokecolor="#fefefe">
                <v:path arrowok="t"/>
              </v:shape>
            </v:group>
            <v:group style="position:absolute;left:1603;top:917;width:20;height:2" coordorigin="1603,917" coordsize="20,2">
              <v:shape style="position:absolute;left:1603;top:917;width:20;height:2" coordorigin="1603,917" coordsize="20,0" path="m1603,917l1622,917e" filled="false" stroked="true" strokeweight=".48pt" strokecolor="#fefefe">
                <v:path arrowok="t"/>
              </v:shape>
            </v:group>
            <v:group style="position:absolute;left:1622;top:917;width:20;height:2" coordorigin="1622,917" coordsize="20,2">
              <v:shape style="position:absolute;left:1622;top:917;width:20;height:2" coordorigin="1622,917" coordsize="20,0" path="m1622,917l1642,917e" filled="false" stroked="true" strokeweight=".48pt" strokecolor="#fefefe">
                <v:path arrowok="t"/>
              </v:shape>
            </v:group>
            <v:group style="position:absolute;left:1642;top:917;width:20;height:2" coordorigin="1642,917" coordsize="20,2">
              <v:shape style="position:absolute;left:1642;top:917;width:20;height:2" coordorigin="1642,917" coordsize="20,0" path="m1642,917l1661,917e" filled="false" stroked="true" strokeweight=".48pt" strokecolor="#fefefe">
                <v:path arrowok="t"/>
              </v:shape>
            </v:group>
            <v:group style="position:absolute;left:1661;top:917;width:20;height:2" coordorigin="1661,917" coordsize="20,2">
              <v:shape style="position:absolute;left:1661;top:917;width:20;height:2" coordorigin="1661,917" coordsize="20,0" path="m1661,917l1680,917e" filled="false" stroked="true" strokeweight=".48pt" strokecolor="#fefefe">
                <v:path arrowok="t"/>
              </v:shape>
            </v:group>
            <v:group style="position:absolute;left:1680;top:917;width:20;height:2" coordorigin="1680,917" coordsize="20,2">
              <v:shape style="position:absolute;left:1680;top:917;width:20;height:2" coordorigin="1680,917" coordsize="20,0" path="m1680,917l1699,917e" filled="false" stroked="true" strokeweight=".48pt" strokecolor="#fefefe">
                <v:path arrowok="t"/>
              </v:shape>
            </v:group>
            <v:group style="position:absolute;left:1699;top:917;width:20;height:2" coordorigin="1699,917" coordsize="20,2">
              <v:shape style="position:absolute;left:1699;top:917;width:20;height:2" coordorigin="1699,917" coordsize="20,0" path="m1699,917l1718,917e" filled="false" stroked="true" strokeweight=".48pt" strokecolor="#fefefe">
                <v:path arrowok="t"/>
              </v:shape>
            </v:group>
            <v:group style="position:absolute;left:1718;top:917;width:20;height:2" coordorigin="1718,917" coordsize="20,2">
              <v:shape style="position:absolute;left:1718;top:917;width:20;height:2" coordorigin="1718,917" coordsize="20,0" path="m1718,917l1738,917e" filled="false" stroked="true" strokeweight=".48pt" strokecolor="#fefefe">
                <v:path arrowok="t"/>
              </v:shape>
            </v:group>
            <v:group style="position:absolute;left:1738;top:917;width:20;height:2" coordorigin="1738,917" coordsize="20,2">
              <v:shape style="position:absolute;left:1738;top:917;width:20;height:2" coordorigin="1738,917" coordsize="20,0" path="m1738,917l1757,917e" filled="false" stroked="true" strokeweight=".48pt" strokecolor="#fefefe">
                <v:path arrowok="t"/>
              </v:shape>
            </v:group>
            <v:group style="position:absolute;left:1757;top:917;width:15;height:2" coordorigin="1757,917" coordsize="15,2">
              <v:shape style="position:absolute;left:1757;top:917;width:15;height:2" coordorigin="1757,917" coordsize="15,0" path="m1757,917l1771,917e" filled="false" stroked="true" strokeweight=".48pt" strokecolor="#fefefe">
                <v:path arrowok="t"/>
              </v:shape>
            </v:group>
            <v:group style="position:absolute;left:1771;top:917;width:10;height:2" coordorigin="1771,917" coordsize="10,2">
              <v:shape style="position:absolute;left:1771;top:917;width:10;height:2" coordorigin="1771,917" coordsize="10,0" path="m1771,917l1781,917e" filled="false" stroked="true" strokeweight=".48pt" strokecolor="#000000">
                <v:path arrowok="t"/>
              </v:shape>
              <v:shape style="position:absolute;left:1771;top:29;width:830;height:893" type="#_x0000_t75" stroked="false">
                <v:imagedata r:id="rId54" o:title=""/>
              </v:shape>
            </v:group>
            <v:group style="position:absolute;left:2587;top:917;width:5;height:2" coordorigin="2587,917" coordsize="5,2">
              <v:shape style="position:absolute;left:2587;top:917;width:5;height:2" coordorigin="2587,917" coordsize="5,0" path="m2587,917l2592,917e" filled="false" stroked="true" strokeweight=".48pt" strokecolor="#000000">
                <v:path arrowok="t"/>
              </v:shape>
            </v:group>
            <v:group style="position:absolute;left:2592;top:917;width:10;height:2" coordorigin="2592,917" coordsize="10,2">
              <v:shape style="position:absolute;left:2592;top:917;width:10;height:2" coordorigin="2592,917" coordsize="10,0" path="m2592,917l2602,917e" filled="false" stroked="true" strokeweight=".48pt" strokecolor="#000000">
                <v:path arrowok="t"/>
              </v:shape>
            </v:group>
            <v:group style="position:absolute;left:2602;top:917;width:20;height:2" coordorigin="2602,917" coordsize="20,2">
              <v:shape style="position:absolute;left:2602;top:917;width:20;height:2" coordorigin="2602,917" coordsize="20,0" path="m2602,917l2621,917e" filled="false" stroked="true" strokeweight=".48pt" strokecolor="#fefefe">
                <v:path arrowok="t"/>
              </v:shape>
            </v:group>
            <v:group style="position:absolute;left:2621;top:917;width:20;height:2" coordorigin="2621,917" coordsize="20,2">
              <v:shape style="position:absolute;left:2621;top:917;width:20;height:2" coordorigin="2621,917" coordsize="20,0" path="m2621,917l2640,917e" filled="false" stroked="true" strokeweight=".48pt" strokecolor="#fefefe">
                <v:path arrowok="t"/>
              </v:shape>
            </v:group>
            <v:group style="position:absolute;left:2640;top:917;width:20;height:2" coordorigin="2640,917" coordsize="20,2">
              <v:shape style="position:absolute;left:2640;top:917;width:20;height:2" coordorigin="2640,917" coordsize="20,0" path="m2640,917l2659,917e" filled="false" stroked="true" strokeweight=".48pt" strokecolor="#fefefe">
                <v:path arrowok="t"/>
              </v:shape>
            </v:group>
            <v:group style="position:absolute;left:2659;top:917;width:20;height:2" coordorigin="2659,917" coordsize="20,2">
              <v:shape style="position:absolute;left:2659;top:917;width:20;height:2" coordorigin="2659,917" coordsize="20,0" path="m2659,917l2678,917e" filled="false" stroked="true" strokeweight=".48pt" strokecolor="#fefefe">
                <v:path arrowok="t"/>
              </v:shape>
            </v:group>
            <v:group style="position:absolute;left:2678;top:917;width:20;height:2" coordorigin="2678,917" coordsize="20,2">
              <v:shape style="position:absolute;left:2678;top:917;width:20;height:2" coordorigin="2678,917" coordsize="20,0" path="m2678,917l2698,917e" filled="false" stroked="true" strokeweight=".48pt" strokecolor="#fefefe">
                <v:path arrowok="t"/>
              </v:shape>
            </v:group>
            <v:group style="position:absolute;left:2698;top:917;width:20;height:2" coordorigin="2698,917" coordsize="20,2">
              <v:shape style="position:absolute;left:2698;top:917;width:20;height:2" coordorigin="2698,917" coordsize="20,0" path="m2698,917l2717,917e" filled="false" stroked="true" strokeweight=".48pt" strokecolor="#fefefe">
                <v:path arrowok="t"/>
              </v:shape>
            </v:group>
            <v:group style="position:absolute;left:2717;top:917;width:20;height:2" coordorigin="2717,917" coordsize="20,2">
              <v:shape style="position:absolute;left:2717;top:917;width:20;height:2" coordorigin="2717,917" coordsize="20,0" path="m2717,917l2736,917e" filled="false" stroked="true" strokeweight=".48pt" strokecolor="#fefefe">
                <v:path arrowok="t"/>
              </v:shape>
            </v:group>
            <v:group style="position:absolute;left:2736;top:917;width:20;height:2" coordorigin="2736,917" coordsize="20,2">
              <v:shape style="position:absolute;left:2736;top:917;width:20;height:2" coordorigin="2736,917" coordsize="20,0" path="m2736,917l2755,917e" filled="false" stroked="true" strokeweight=".48pt" strokecolor="#fefefe">
                <v:path arrowok="t"/>
              </v:shape>
            </v:group>
            <v:group style="position:absolute;left:2755;top:917;width:20;height:2" coordorigin="2755,917" coordsize="20,2">
              <v:shape style="position:absolute;left:2755;top:917;width:20;height:2" coordorigin="2755,917" coordsize="20,0" path="m2755,917l2774,917e" filled="false" stroked="true" strokeweight=".48pt" strokecolor="#fefefe">
                <v:path arrowok="t"/>
              </v:shape>
            </v:group>
            <v:group style="position:absolute;left:2774;top:917;width:20;height:2" coordorigin="2774,917" coordsize="20,2">
              <v:shape style="position:absolute;left:2774;top:917;width:20;height:2" coordorigin="2774,917" coordsize="20,0" path="m2774,917l2794,917e" filled="false" stroked="true" strokeweight=".48pt" strokecolor="#fefefe">
                <v:path arrowok="t"/>
              </v:shape>
            </v:group>
            <v:group style="position:absolute;left:2794;top:917;width:20;height:2" coordorigin="2794,917" coordsize="20,2">
              <v:shape style="position:absolute;left:2794;top:917;width:20;height:2" coordorigin="2794,917" coordsize="20,0" path="m2794,917l2813,917e" filled="false" stroked="true" strokeweight=".48pt" strokecolor="#fefefe">
                <v:path arrowok="t"/>
              </v:shape>
            </v:group>
            <v:group style="position:absolute;left:2813;top:917;width:20;height:2" coordorigin="2813,917" coordsize="20,2">
              <v:shape style="position:absolute;left:2813;top:917;width:20;height:2" coordorigin="2813,917" coordsize="20,0" path="m2813,917l2832,917e" filled="false" stroked="true" strokeweight=".48pt" strokecolor="#fefefe">
                <v:path arrowok="t"/>
              </v:shape>
            </v:group>
            <v:group style="position:absolute;left:2832;top:917;width:20;height:2" coordorigin="2832,917" coordsize="20,2">
              <v:shape style="position:absolute;left:2832;top:917;width:20;height:2" coordorigin="2832,917" coordsize="20,0" path="m2832,917l2851,917e" filled="false" stroked="true" strokeweight=".48pt" strokecolor="#fefefe">
                <v:path arrowok="t"/>
              </v:shape>
            </v:group>
            <v:group style="position:absolute;left:2851;top:917;width:20;height:2" coordorigin="2851,917" coordsize="20,2">
              <v:shape style="position:absolute;left:2851;top:917;width:20;height:2" coordorigin="2851,917" coordsize="20,0" path="m2851,917l2870,917e" filled="false" stroked="true" strokeweight=".48pt" strokecolor="#fefefe">
                <v:path arrowok="t"/>
              </v:shape>
            </v:group>
            <v:group style="position:absolute;left:2870;top:917;width:20;height:2" coordorigin="2870,917" coordsize="20,2">
              <v:shape style="position:absolute;left:2870;top:917;width:20;height:2" coordorigin="2870,917" coordsize="20,0" path="m2870,917l2890,917e" filled="false" stroked="true" strokeweight=".48pt" strokecolor="#fefefe">
                <v:path arrowok="t"/>
              </v:shape>
            </v:group>
            <v:group style="position:absolute;left:2890;top:917;width:20;height:2" coordorigin="2890,917" coordsize="20,2">
              <v:shape style="position:absolute;left:2890;top:917;width:20;height:2" coordorigin="2890,917" coordsize="20,0" path="m2890,917l2909,917e" filled="false" stroked="true" strokeweight=".48pt" strokecolor="#fefefe">
                <v:path arrowok="t"/>
              </v:shape>
            </v:group>
            <v:group style="position:absolute;left:2909;top:917;width:20;height:2" coordorigin="2909,917" coordsize="20,2">
              <v:shape style="position:absolute;left:2909;top:917;width:20;height:2" coordorigin="2909,917" coordsize="20,0" path="m2909,917l2928,917e" filled="false" stroked="true" strokeweight=".48pt" strokecolor="#fefefe">
                <v:path arrowok="t"/>
              </v:shape>
            </v:group>
            <v:group style="position:absolute;left:2928;top:917;width:20;height:2" coordorigin="2928,917" coordsize="20,2">
              <v:shape style="position:absolute;left:2928;top:917;width:20;height:2" coordorigin="2928,917" coordsize="20,0" path="m2928,917l2947,917e" filled="false" stroked="true" strokeweight=".48pt" strokecolor="#fefefe">
                <v:path arrowok="t"/>
              </v:shape>
            </v:group>
            <v:group style="position:absolute;left:2947;top:917;width:20;height:2" coordorigin="2947,917" coordsize="20,2">
              <v:shape style="position:absolute;left:2947;top:917;width:20;height:2" coordorigin="2947,917" coordsize="20,0" path="m2947,917l2966,917e" filled="false" stroked="true" strokeweight=".48pt" strokecolor="#fefefe">
                <v:path arrowok="t"/>
              </v:shape>
            </v:group>
            <v:group style="position:absolute;left:2966;top:917;width:20;height:2" coordorigin="2966,917" coordsize="20,2">
              <v:shape style="position:absolute;left:2966;top:917;width:20;height:2" coordorigin="2966,917" coordsize="20,0" path="m2966,917l2986,917e" filled="false" stroked="true" strokeweight=".48pt" strokecolor="#fefefe">
                <v:path arrowok="t"/>
              </v:shape>
            </v:group>
            <v:group style="position:absolute;left:2986;top:917;width:20;height:2" coordorigin="2986,917" coordsize="20,2">
              <v:shape style="position:absolute;left:2986;top:917;width:20;height:2" coordorigin="2986,917" coordsize="20,0" path="m2986,917l3005,917e" filled="false" stroked="true" strokeweight=".48pt" strokecolor="#fefefe">
                <v:path arrowok="t"/>
              </v:shape>
            </v:group>
            <v:group style="position:absolute;left:3005;top:917;width:20;height:2" coordorigin="3005,917" coordsize="20,2">
              <v:shape style="position:absolute;left:3005;top:917;width:20;height:2" coordorigin="3005,917" coordsize="20,0" path="m3005,917l3024,917e" filled="false" stroked="true" strokeweight=".48pt" strokecolor="#fefefe">
                <v:path arrowok="t"/>
              </v:shape>
            </v:group>
            <v:group style="position:absolute;left:3024;top:917;width:20;height:2" coordorigin="3024,917" coordsize="20,2">
              <v:shape style="position:absolute;left:3024;top:917;width:20;height:2" coordorigin="3024,917" coordsize="20,0" path="m3024,917l3043,917e" filled="false" stroked="true" strokeweight=".48pt" strokecolor="#fefefe">
                <v:path arrowok="t"/>
              </v:shape>
            </v:group>
            <v:group style="position:absolute;left:3043;top:917;width:20;height:2" coordorigin="3043,917" coordsize="20,2">
              <v:shape style="position:absolute;left:3043;top:917;width:20;height:2" coordorigin="3043,917" coordsize="20,0" path="m3043,917l3062,917e" filled="false" stroked="true" strokeweight=".48pt" strokecolor="#fefefe">
                <v:path arrowok="t"/>
              </v:shape>
            </v:group>
            <v:group style="position:absolute;left:3062;top:917;width:20;height:2" coordorigin="3062,917" coordsize="20,2">
              <v:shape style="position:absolute;left:3062;top:917;width:20;height:2" coordorigin="3062,917" coordsize="20,0" path="m3062,917l3082,917e" filled="false" stroked="true" strokeweight=".48pt" strokecolor="#fefefe">
                <v:path arrowok="t"/>
              </v:shape>
            </v:group>
            <v:group style="position:absolute;left:3082;top:917;width:20;height:2" coordorigin="3082,917" coordsize="20,2">
              <v:shape style="position:absolute;left:3082;top:917;width:20;height:2" coordorigin="3082,917" coordsize="20,0" path="m3082,917l3101,917e" filled="false" stroked="true" strokeweight=".48pt" strokecolor="#fefefe">
                <v:path arrowok="t"/>
              </v:shape>
            </v:group>
            <v:group style="position:absolute;left:3101;top:917;width:20;height:2" coordorigin="3101,917" coordsize="20,2">
              <v:shape style="position:absolute;left:3101;top:917;width:20;height:2" coordorigin="3101,917" coordsize="20,0" path="m3101,917l3120,917e" filled="false" stroked="true" strokeweight=".48pt" strokecolor="#fefefe">
                <v:path arrowok="t"/>
              </v:shape>
            </v:group>
            <v:group style="position:absolute;left:3120;top:917;width:20;height:2" coordorigin="3120,917" coordsize="20,2">
              <v:shape style="position:absolute;left:3120;top:917;width:20;height:2" coordorigin="3120,917" coordsize="20,0" path="m3120,917l3139,917e" filled="false" stroked="true" strokeweight=".48pt" strokecolor="#fefefe">
                <v:path arrowok="t"/>
              </v:shape>
            </v:group>
            <v:group style="position:absolute;left:3139;top:917;width:20;height:2" coordorigin="3139,917" coordsize="20,2">
              <v:shape style="position:absolute;left:3139;top:917;width:20;height:2" coordorigin="3139,917" coordsize="20,0" path="m3139,917l3158,917e" filled="false" stroked="true" strokeweight=".48pt" strokecolor="#fefefe">
                <v:path arrowok="t"/>
              </v:shape>
            </v:group>
            <v:group style="position:absolute;left:3158;top:917;width:20;height:2" coordorigin="3158,917" coordsize="20,2">
              <v:shape style="position:absolute;left:3158;top:917;width:20;height:2" coordorigin="3158,917" coordsize="20,0" path="m3158,917l3178,917e" filled="false" stroked="true" strokeweight=".48pt" strokecolor="#fefefe">
                <v:path arrowok="t"/>
              </v:shape>
            </v:group>
            <v:group style="position:absolute;left:3178;top:917;width:20;height:2" coordorigin="3178,917" coordsize="20,2">
              <v:shape style="position:absolute;left:3178;top:917;width:20;height:2" coordorigin="3178,917" coordsize="20,0" path="m3178,917l3197,917e" filled="false" stroked="true" strokeweight=".48pt" strokecolor="#fefefe">
                <v:path arrowok="t"/>
              </v:shape>
            </v:group>
            <v:group style="position:absolute;left:3197;top:917;width:20;height:2" coordorigin="3197,917" coordsize="20,2">
              <v:shape style="position:absolute;left:3197;top:917;width:20;height:2" coordorigin="3197,917" coordsize="20,0" path="m3197,917l3216,917e" filled="false" stroked="true" strokeweight=".48pt" strokecolor="#fefefe">
                <v:path arrowok="t"/>
              </v:shape>
            </v:group>
            <v:group style="position:absolute;left:3216;top:917;width:20;height:2" coordorigin="3216,917" coordsize="20,2">
              <v:shape style="position:absolute;left:3216;top:917;width:20;height:2" coordorigin="3216,917" coordsize="20,0" path="m3216,917l3235,917e" filled="false" stroked="true" strokeweight=".48pt" strokecolor="#fefefe">
                <v:path arrowok="t"/>
              </v:shape>
            </v:group>
            <v:group style="position:absolute;left:3235;top:917;width:20;height:2" coordorigin="3235,917" coordsize="20,2">
              <v:shape style="position:absolute;left:3235;top:917;width:20;height:2" coordorigin="3235,917" coordsize="20,0" path="m3235,917l3254,917e" filled="false" stroked="true" strokeweight=".48pt" strokecolor="#fefefe">
                <v:path arrowok="t"/>
              </v:shape>
            </v:group>
            <v:group style="position:absolute;left:3254;top:917;width:20;height:2" coordorigin="3254,917" coordsize="20,2">
              <v:shape style="position:absolute;left:3254;top:917;width:20;height:2" coordorigin="3254,917" coordsize="20,0" path="m3254,917l3274,917e" filled="false" stroked="true" strokeweight=".48pt" strokecolor="#fefefe">
                <v:path arrowok="t"/>
              </v:shape>
            </v:group>
            <v:group style="position:absolute;left:3274;top:917;width:20;height:2" coordorigin="3274,917" coordsize="20,2">
              <v:shape style="position:absolute;left:3274;top:917;width:20;height:2" coordorigin="3274,917" coordsize="20,0" path="m3274,917l3293,917e" filled="false" stroked="true" strokeweight=".48pt" strokecolor="#fefefe">
                <v:path arrowok="t"/>
              </v:shape>
            </v:group>
            <v:group style="position:absolute;left:3293;top:917;width:20;height:2" coordorigin="3293,917" coordsize="20,2">
              <v:shape style="position:absolute;left:3293;top:917;width:20;height:2" coordorigin="3293,917" coordsize="20,0" path="m3293,917l3312,917e" filled="false" stroked="true" strokeweight=".48pt" strokecolor="#fefefe">
                <v:path arrowok="t"/>
              </v:shape>
            </v:group>
            <v:group style="position:absolute;left:3312;top:917;width:20;height:2" coordorigin="3312,917" coordsize="20,2">
              <v:shape style="position:absolute;left:3312;top:917;width:20;height:2" coordorigin="3312,917" coordsize="20,0" path="m3312,917l3331,917e" filled="false" stroked="true" strokeweight=".48pt" strokecolor="#fefefe">
                <v:path arrowok="t"/>
              </v:shape>
            </v:group>
            <v:group style="position:absolute;left:3331;top:917;width:20;height:2" coordorigin="3331,917" coordsize="20,2">
              <v:shape style="position:absolute;left:3331;top:917;width:20;height:2" coordorigin="3331,917" coordsize="20,0" path="m3331,917l3350,917e" filled="false" stroked="true" strokeweight=".48pt" strokecolor="#fefefe">
                <v:path arrowok="t"/>
              </v:shape>
            </v:group>
            <v:group style="position:absolute;left:3350;top:917;width:20;height:2" coordorigin="3350,917" coordsize="20,2">
              <v:shape style="position:absolute;left:3350;top:917;width:20;height:2" coordorigin="3350,917" coordsize="20,0" path="m3350,917l3370,917e" filled="false" stroked="true" strokeweight=".48pt" strokecolor="#fefefe">
                <v:path arrowok="t"/>
              </v:shape>
            </v:group>
            <v:group style="position:absolute;left:3370;top:917;width:20;height:2" coordorigin="3370,917" coordsize="20,2">
              <v:shape style="position:absolute;left:3370;top:917;width:20;height:2" coordorigin="3370,917" coordsize="20,0" path="m3370,917l3389,917e" filled="false" stroked="true" strokeweight=".48pt" strokecolor="#fefefe">
                <v:path arrowok="t"/>
              </v:shape>
            </v:group>
            <v:group style="position:absolute;left:3389;top:917;width:20;height:2" coordorigin="3389,917" coordsize="20,2">
              <v:shape style="position:absolute;left:3389;top:917;width:20;height:2" coordorigin="3389,917" coordsize="20,0" path="m3389,917l3408,917e" filled="false" stroked="true" strokeweight=".48pt" strokecolor="#fefefe">
                <v:path arrowok="t"/>
              </v:shape>
            </v:group>
            <v:group style="position:absolute;left:3408;top:917;width:20;height:2" coordorigin="3408,917" coordsize="20,2">
              <v:shape style="position:absolute;left:3408;top:917;width:20;height:2" coordorigin="3408,917" coordsize="20,0" path="m3408,917l3427,917e" filled="false" stroked="true" strokeweight=".48pt" strokecolor="#fefefe">
                <v:path arrowok="t"/>
              </v:shape>
            </v:group>
            <v:group style="position:absolute;left:3427;top:917;width:20;height:2" coordorigin="3427,917" coordsize="20,2">
              <v:shape style="position:absolute;left:3427;top:917;width:20;height:2" coordorigin="3427,917" coordsize="20,0" path="m3427,917l3446,917e" filled="false" stroked="true" strokeweight=".48pt" strokecolor="#fefefe">
                <v:path arrowok="t"/>
              </v:shape>
            </v:group>
            <v:group style="position:absolute;left:3446;top:917;width:20;height:2" coordorigin="3446,917" coordsize="20,2">
              <v:shape style="position:absolute;left:3446;top:917;width:20;height:2" coordorigin="3446,917" coordsize="20,0" path="m3446,917l3466,917e" filled="false" stroked="true" strokeweight=".48pt" strokecolor="#fefefe">
                <v:path arrowok="t"/>
              </v:shape>
            </v:group>
            <v:group style="position:absolute;left:3466;top:917;width:20;height:2" coordorigin="3466,917" coordsize="20,2">
              <v:shape style="position:absolute;left:3466;top:917;width:20;height:2" coordorigin="3466,917" coordsize="20,0" path="m3466,917l3485,917e" filled="false" stroked="true" strokeweight=".48pt" strokecolor="#fefefe">
                <v:path arrowok="t"/>
              </v:shape>
            </v:group>
            <v:group style="position:absolute;left:3485;top:917;width:20;height:2" coordorigin="3485,917" coordsize="20,2">
              <v:shape style="position:absolute;left:3485;top:917;width:20;height:2" coordorigin="3485,917" coordsize="20,0" path="m3485,917l3504,917e" filled="false" stroked="true" strokeweight=".48pt" strokecolor="#fefefe">
                <v:path arrowok="t"/>
              </v:shape>
            </v:group>
            <v:group style="position:absolute;left:3504;top:917;width:20;height:2" coordorigin="3504,917" coordsize="20,2">
              <v:shape style="position:absolute;left:3504;top:917;width:20;height:2" coordorigin="3504,917" coordsize="20,0" path="m3504,917l3523,917e" filled="false" stroked="true" strokeweight=".48pt" strokecolor="#fefefe">
                <v:path arrowok="t"/>
              </v:shape>
            </v:group>
            <v:group style="position:absolute;left:3523;top:917;width:20;height:2" coordorigin="3523,917" coordsize="20,2">
              <v:shape style="position:absolute;left:3523;top:917;width:20;height:2" coordorigin="3523,917" coordsize="20,0" path="m3523,917l3542,917e" filled="false" stroked="true" strokeweight=".48pt" strokecolor="#fefefe">
                <v:path arrowok="t"/>
              </v:shape>
            </v:group>
            <v:group style="position:absolute;left:3542;top:917;width:20;height:2" coordorigin="3542,917" coordsize="20,2">
              <v:shape style="position:absolute;left:3542;top:917;width:20;height:2" coordorigin="3542,917" coordsize="20,0" path="m3542,917l3562,917e" filled="false" stroked="true" strokeweight=".48pt" strokecolor="#fefefe">
                <v:path arrowok="t"/>
              </v:shape>
            </v:group>
            <v:group style="position:absolute;left:3562;top:917;width:20;height:2" coordorigin="3562,917" coordsize="20,2">
              <v:shape style="position:absolute;left:3562;top:917;width:20;height:2" coordorigin="3562,917" coordsize="20,0" path="m3562,917l3581,917e" filled="false" stroked="true" strokeweight=".48pt" strokecolor="#fefefe">
                <v:path arrowok="t"/>
              </v:shape>
            </v:group>
            <v:group style="position:absolute;left:3581;top:917;width:20;height:2" coordorigin="3581,917" coordsize="20,2">
              <v:shape style="position:absolute;left:3581;top:917;width:20;height:2" coordorigin="3581,917" coordsize="20,0" path="m3581,917l3600,917e" filled="false" stroked="true" strokeweight=".48pt" strokecolor="#fefefe">
                <v:path arrowok="t"/>
              </v:shape>
            </v:group>
            <v:group style="position:absolute;left:3600;top:917;width:20;height:2" coordorigin="3600,917" coordsize="20,2">
              <v:shape style="position:absolute;left:3600;top:917;width:20;height:2" coordorigin="3600,917" coordsize="20,0" path="m3600,917l3619,917e" filled="false" stroked="true" strokeweight=".48pt" strokecolor="#fefefe">
                <v:path arrowok="t"/>
              </v:shape>
            </v:group>
            <v:group style="position:absolute;left:3619;top:917;width:20;height:2" coordorigin="3619,917" coordsize="20,2">
              <v:shape style="position:absolute;left:3619;top:917;width:20;height:2" coordorigin="3619,917" coordsize="20,0" path="m3619,917l3638,917e" filled="false" stroked="true" strokeweight=".48pt" strokecolor="#fefefe">
                <v:path arrowok="t"/>
              </v:shape>
            </v:group>
            <v:group style="position:absolute;left:3638;top:917;width:20;height:2" coordorigin="3638,917" coordsize="20,2">
              <v:shape style="position:absolute;left:3638;top:917;width:20;height:2" coordorigin="3638,917" coordsize="20,0" path="m3638,917l3658,917e" filled="false" stroked="true" strokeweight=".48pt" strokecolor="#fefefe">
                <v:path arrowok="t"/>
              </v:shape>
            </v:group>
            <v:group style="position:absolute;left:3658;top:917;width:20;height:2" coordorigin="3658,917" coordsize="20,2">
              <v:shape style="position:absolute;left:3658;top:917;width:20;height:2" coordorigin="3658,917" coordsize="20,0" path="m3658,917l3677,917e" filled="false" stroked="true" strokeweight=".48pt" strokecolor="#fefefe">
                <v:path arrowok="t"/>
              </v:shape>
            </v:group>
            <v:group style="position:absolute;left:3677;top:917;width:20;height:2" coordorigin="3677,917" coordsize="20,2">
              <v:shape style="position:absolute;left:3677;top:917;width:20;height:2" coordorigin="3677,917" coordsize="20,0" path="m3677,917l3696,917e" filled="false" stroked="true" strokeweight=".48pt" strokecolor="#fefefe">
                <v:path arrowok="t"/>
              </v:shape>
            </v:group>
            <v:group style="position:absolute;left:3696;top:917;width:20;height:2" coordorigin="3696,917" coordsize="20,2">
              <v:shape style="position:absolute;left:3696;top:917;width:20;height:2" coordorigin="3696,917" coordsize="20,0" path="m3696,917l3715,917e" filled="false" stroked="true" strokeweight=".48pt" strokecolor="#fefefe">
                <v:path arrowok="t"/>
              </v:shape>
            </v:group>
            <v:group style="position:absolute;left:3715;top:917;width:20;height:2" coordorigin="3715,917" coordsize="20,2">
              <v:shape style="position:absolute;left:3715;top:917;width:20;height:2" coordorigin="3715,917" coordsize="20,0" path="m3715,917l3734,917e" filled="false" stroked="true" strokeweight=".48pt" strokecolor="#fefefe">
                <v:path arrowok="t"/>
              </v:shape>
            </v:group>
            <v:group style="position:absolute;left:3734;top:917;width:20;height:2" coordorigin="3734,917" coordsize="20,2">
              <v:shape style="position:absolute;left:3734;top:917;width:20;height:2" coordorigin="3734,917" coordsize="20,0" path="m3734,917l3754,917e" filled="false" stroked="true" strokeweight=".48pt" strokecolor="#fefefe">
                <v:path arrowok="t"/>
              </v:shape>
            </v:group>
            <v:group style="position:absolute;left:3754;top:917;width:20;height:2" coordorigin="3754,917" coordsize="20,2">
              <v:shape style="position:absolute;left:3754;top:917;width:20;height:2" coordorigin="3754,917" coordsize="20,0" path="m3754,917l3773,917e" filled="false" stroked="true" strokeweight=".48pt" strokecolor="#fefefe">
                <v:path arrowok="t"/>
              </v:shape>
            </v:group>
            <v:group style="position:absolute;left:3773;top:917;width:10;height:2" coordorigin="3773,917" coordsize="10,2">
              <v:shape style="position:absolute;left:3773;top:917;width:10;height:2" coordorigin="3773,917" coordsize="10,0" path="m3773,917l3782,917e" filled="false" stroked="true" strokeweight=".48pt" strokecolor="#000000">
                <v:path arrowok="t"/>
              </v:shape>
              <v:shape style="position:absolute;left:3773;top:29;width:1190;height:893" type="#_x0000_t75" stroked="false">
                <v:imagedata r:id="rId55" o:title=""/>
              </v:shape>
            </v:group>
            <v:group style="position:absolute;left:4954;top:917;width:10;height:2" coordorigin="4954,917" coordsize="10,2">
              <v:shape style="position:absolute;left:4954;top:917;width:10;height:2" coordorigin="4954,917" coordsize="10,0" path="m4954,917l4963,917e" filled="false" stroked="true" strokeweight=".48pt" strokecolor="#000000">
                <v:path arrowok="t"/>
              </v:shape>
            </v:group>
            <v:group style="position:absolute;left:4963;top:917;width:20;height:2" coordorigin="4963,917" coordsize="20,2">
              <v:shape style="position:absolute;left:4963;top:917;width:20;height:2" coordorigin="4963,917" coordsize="20,0" path="m4963,917l4982,917e" filled="false" stroked="true" strokeweight=".48pt" strokecolor="#fefefe">
                <v:path arrowok="t"/>
              </v:shape>
            </v:group>
            <v:group style="position:absolute;left:4982;top:917;width:20;height:2" coordorigin="4982,917" coordsize="20,2">
              <v:shape style="position:absolute;left:4982;top:917;width:20;height:2" coordorigin="4982,917" coordsize="20,0" path="m4982,917l5002,917e" filled="false" stroked="true" strokeweight=".48pt" strokecolor="#fefefe">
                <v:path arrowok="t"/>
              </v:shape>
            </v:group>
            <v:group style="position:absolute;left:5002;top:917;width:20;height:2" coordorigin="5002,917" coordsize="20,2">
              <v:shape style="position:absolute;left:5002;top:917;width:20;height:2" coordorigin="5002,917" coordsize="20,0" path="m5002,917l5021,917e" filled="false" stroked="true" strokeweight=".48pt" strokecolor="#fefefe">
                <v:path arrowok="t"/>
              </v:shape>
            </v:group>
            <v:group style="position:absolute;left:5021;top:917;width:20;height:2" coordorigin="5021,917" coordsize="20,2">
              <v:shape style="position:absolute;left:5021;top:917;width:20;height:2" coordorigin="5021,917" coordsize="20,0" path="m5021,917l5040,917e" filled="false" stroked="true" strokeweight=".48pt" strokecolor="#fefefe">
                <v:path arrowok="t"/>
              </v:shape>
            </v:group>
            <v:group style="position:absolute;left:5040;top:917;width:20;height:2" coordorigin="5040,917" coordsize="20,2">
              <v:shape style="position:absolute;left:5040;top:917;width:20;height:2" coordorigin="5040,917" coordsize="20,0" path="m5040,917l5059,917e" filled="false" stroked="true" strokeweight=".48pt" strokecolor="#fefefe">
                <v:path arrowok="t"/>
              </v:shape>
            </v:group>
            <v:group style="position:absolute;left:5059;top:917;width:20;height:2" coordorigin="5059,917" coordsize="20,2">
              <v:shape style="position:absolute;left:5059;top:917;width:20;height:2" coordorigin="5059,917" coordsize="20,0" path="m5059,917l5078,917e" filled="false" stroked="true" strokeweight=".48pt" strokecolor="#fefefe">
                <v:path arrowok="t"/>
              </v:shape>
            </v:group>
            <v:group style="position:absolute;left:5078;top:917;width:20;height:2" coordorigin="5078,917" coordsize="20,2">
              <v:shape style="position:absolute;left:5078;top:917;width:20;height:2" coordorigin="5078,917" coordsize="20,0" path="m5078,917l5098,917e" filled="false" stroked="true" strokeweight=".48pt" strokecolor="#fefefe">
                <v:path arrowok="t"/>
              </v:shape>
            </v:group>
            <v:group style="position:absolute;left:5098;top:917;width:20;height:2" coordorigin="5098,917" coordsize="20,2">
              <v:shape style="position:absolute;left:5098;top:917;width:20;height:2" coordorigin="5098,917" coordsize="20,0" path="m5098,917l5117,917e" filled="false" stroked="true" strokeweight=".48pt" strokecolor="#fefefe">
                <v:path arrowok="t"/>
              </v:shape>
            </v:group>
            <v:group style="position:absolute;left:5117;top:917;width:20;height:2" coordorigin="5117,917" coordsize="20,2">
              <v:shape style="position:absolute;left:5117;top:917;width:20;height:2" coordorigin="5117,917" coordsize="20,0" path="m5117,917l5136,917e" filled="false" stroked="true" strokeweight=".48pt" strokecolor="#fefefe">
                <v:path arrowok="t"/>
              </v:shape>
            </v:group>
            <v:group style="position:absolute;left:5136;top:917;width:20;height:2" coordorigin="5136,917" coordsize="20,2">
              <v:shape style="position:absolute;left:5136;top:917;width:20;height:2" coordorigin="5136,917" coordsize="20,0" path="m5136,917l5155,917e" filled="false" stroked="true" strokeweight=".48pt" strokecolor="#fefefe">
                <v:path arrowok="t"/>
              </v:shape>
            </v:group>
            <v:group style="position:absolute;left:5155;top:917;width:20;height:2" coordorigin="5155,917" coordsize="20,2">
              <v:shape style="position:absolute;left:5155;top:917;width:20;height:2" coordorigin="5155,917" coordsize="20,0" path="m5155,917l5174,917e" filled="false" stroked="true" strokeweight=".48pt" strokecolor="#fefefe">
                <v:path arrowok="t"/>
              </v:shape>
            </v:group>
            <v:group style="position:absolute;left:5174;top:917;width:20;height:2" coordorigin="5174,917" coordsize="20,2">
              <v:shape style="position:absolute;left:5174;top:917;width:20;height:2" coordorigin="5174,917" coordsize="20,0" path="m5174,917l5194,917e" filled="false" stroked="true" strokeweight=".48pt" strokecolor="#fefefe">
                <v:path arrowok="t"/>
              </v:shape>
            </v:group>
            <v:group style="position:absolute;left:5194;top:917;width:20;height:2" coordorigin="5194,917" coordsize="20,2">
              <v:shape style="position:absolute;left:5194;top:917;width:20;height:2" coordorigin="5194,917" coordsize="20,0" path="m5194,917l5213,917e" filled="false" stroked="true" strokeweight=".48pt" strokecolor="#fefefe">
                <v:path arrowok="t"/>
              </v:shape>
            </v:group>
            <v:group style="position:absolute;left:5213;top:917;width:20;height:2" coordorigin="5213,917" coordsize="20,2">
              <v:shape style="position:absolute;left:5213;top:917;width:20;height:2" coordorigin="5213,917" coordsize="20,0" path="m5213,917l5232,917e" filled="false" stroked="true" strokeweight=".48pt" strokecolor="#fefefe">
                <v:path arrowok="t"/>
              </v:shape>
            </v:group>
            <v:group style="position:absolute;left:5232;top:917;width:20;height:2" coordorigin="5232,917" coordsize="20,2">
              <v:shape style="position:absolute;left:5232;top:917;width:20;height:2" coordorigin="5232,917" coordsize="20,0" path="m5232,917l5251,917e" filled="false" stroked="true" strokeweight=".48pt" strokecolor="#fefefe">
                <v:path arrowok="t"/>
              </v:shape>
            </v:group>
            <v:group style="position:absolute;left:5251;top:917;width:20;height:2" coordorigin="5251,917" coordsize="20,2">
              <v:shape style="position:absolute;left:5251;top:917;width:20;height:2" coordorigin="5251,917" coordsize="20,0" path="m5251,917l5270,917e" filled="false" stroked="true" strokeweight=".48pt" strokecolor="#fefefe">
                <v:path arrowok="t"/>
              </v:shape>
            </v:group>
            <v:group style="position:absolute;left:5270;top:917;width:20;height:2" coordorigin="5270,917" coordsize="20,2">
              <v:shape style="position:absolute;left:5270;top:917;width:20;height:2" coordorigin="5270,917" coordsize="20,0" path="m5270,917l5290,917e" filled="false" stroked="true" strokeweight=".48pt" strokecolor="#fefefe">
                <v:path arrowok="t"/>
              </v:shape>
            </v:group>
            <v:group style="position:absolute;left:5290;top:917;width:20;height:2" coordorigin="5290,917" coordsize="20,2">
              <v:shape style="position:absolute;left:5290;top:917;width:20;height:2" coordorigin="5290,917" coordsize="20,0" path="m5290,917l5309,917e" filled="false" stroked="true" strokeweight=".48pt" strokecolor="#fefefe">
                <v:path arrowok="t"/>
              </v:shape>
            </v:group>
            <v:group style="position:absolute;left:5309;top:917;width:20;height:2" coordorigin="5309,917" coordsize="20,2">
              <v:shape style="position:absolute;left:5309;top:917;width:20;height:2" coordorigin="5309,917" coordsize="20,0" path="m5309,917l5328,917e" filled="false" stroked="true" strokeweight=".48pt" strokecolor="#fefefe">
                <v:path arrowok="t"/>
              </v:shape>
            </v:group>
            <v:group style="position:absolute;left:5328;top:917;width:20;height:2" coordorigin="5328,917" coordsize="20,2">
              <v:shape style="position:absolute;left:5328;top:917;width:20;height:2" coordorigin="5328,917" coordsize="20,0" path="m5328,917l5347,917e" filled="false" stroked="true" strokeweight=".48pt" strokecolor="#fefefe">
                <v:path arrowok="t"/>
              </v:shape>
            </v:group>
            <v:group style="position:absolute;left:5347;top:917;width:20;height:2" coordorigin="5347,917" coordsize="20,2">
              <v:shape style="position:absolute;left:5347;top:917;width:20;height:2" coordorigin="5347,917" coordsize="20,0" path="m5347,917l5366,917e" filled="false" stroked="true" strokeweight=".48pt" strokecolor="#fefefe">
                <v:path arrowok="t"/>
              </v:shape>
            </v:group>
            <v:group style="position:absolute;left:5366;top:917;width:20;height:2" coordorigin="5366,917" coordsize="20,2">
              <v:shape style="position:absolute;left:5366;top:917;width:20;height:2" coordorigin="5366,917" coordsize="20,0" path="m5366,917l5386,917e" filled="false" stroked="true" strokeweight=".48pt" strokecolor="#fefefe">
                <v:path arrowok="t"/>
              </v:shape>
            </v:group>
            <v:group style="position:absolute;left:5386;top:917;width:20;height:2" coordorigin="5386,917" coordsize="20,2">
              <v:shape style="position:absolute;left:5386;top:917;width:20;height:2" coordorigin="5386,917" coordsize="20,0" path="m5386,917l5405,917e" filled="false" stroked="true" strokeweight=".48pt" strokecolor="#fefefe">
                <v:path arrowok="t"/>
              </v:shape>
            </v:group>
            <v:group style="position:absolute;left:5405;top:917;width:20;height:2" coordorigin="5405,917" coordsize="20,2">
              <v:shape style="position:absolute;left:5405;top:917;width:20;height:2" coordorigin="5405,917" coordsize="20,0" path="m5405,917l5424,917e" filled="false" stroked="true" strokeweight=".48pt" strokecolor="#fefefe">
                <v:path arrowok="t"/>
              </v:shape>
            </v:group>
            <v:group style="position:absolute;left:5424;top:917;width:20;height:2" coordorigin="5424,917" coordsize="20,2">
              <v:shape style="position:absolute;left:5424;top:917;width:20;height:2" coordorigin="5424,917" coordsize="20,0" path="m5424,917l5443,917e" filled="false" stroked="true" strokeweight=".48pt" strokecolor="#fefefe">
                <v:path arrowok="t"/>
              </v:shape>
            </v:group>
            <v:group style="position:absolute;left:5443;top:917;width:20;height:2" coordorigin="5443,917" coordsize="20,2">
              <v:shape style="position:absolute;left:5443;top:917;width:20;height:2" coordorigin="5443,917" coordsize="20,0" path="m5443,917l5462,917e" filled="false" stroked="true" strokeweight=".48pt" strokecolor="#fefefe">
                <v:path arrowok="t"/>
              </v:shape>
            </v:group>
            <v:group style="position:absolute;left:5462;top:917;width:20;height:2" coordorigin="5462,917" coordsize="20,2">
              <v:shape style="position:absolute;left:5462;top:917;width:20;height:2" coordorigin="5462,917" coordsize="20,0" path="m5462,917l5482,917e" filled="false" stroked="true" strokeweight=".48pt" strokecolor="#fefefe">
                <v:path arrowok="t"/>
              </v:shape>
            </v:group>
            <v:group style="position:absolute;left:5482;top:917;width:20;height:2" coordorigin="5482,917" coordsize="20,2">
              <v:shape style="position:absolute;left:5482;top:917;width:20;height:2" coordorigin="5482,917" coordsize="20,0" path="m5482,917l5501,917e" filled="false" stroked="true" strokeweight=".48pt" strokecolor="#fefefe">
                <v:path arrowok="t"/>
              </v:shape>
            </v:group>
            <v:group style="position:absolute;left:5501;top:917;width:20;height:2" coordorigin="5501,917" coordsize="20,2">
              <v:shape style="position:absolute;left:5501;top:917;width:20;height:2" coordorigin="5501,917" coordsize="20,0" path="m5501,917l5520,917e" filled="false" stroked="true" strokeweight=".48pt" strokecolor="#fefefe">
                <v:path arrowok="t"/>
              </v:shape>
            </v:group>
            <v:group style="position:absolute;left:5520;top:917;width:20;height:2" coordorigin="5520,917" coordsize="20,2">
              <v:shape style="position:absolute;left:5520;top:917;width:20;height:2" coordorigin="5520,917" coordsize="20,0" path="m5520,917l5539,917e" filled="false" stroked="true" strokeweight=".48pt" strokecolor="#fefefe">
                <v:path arrowok="t"/>
              </v:shape>
            </v:group>
            <v:group style="position:absolute;left:5539;top:917;width:20;height:2" coordorigin="5539,917" coordsize="20,2">
              <v:shape style="position:absolute;left:5539;top:917;width:20;height:2" coordorigin="5539,917" coordsize="20,0" path="m5539,917l5558,917e" filled="false" stroked="true" strokeweight=".48pt" strokecolor="#fefefe">
                <v:path arrowok="t"/>
              </v:shape>
            </v:group>
            <v:group style="position:absolute;left:5558;top:917;width:20;height:2" coordorigin="5558,917" coordsize="20,2">
              <v:shape style="position:absolute;left:5558;top:917;width:20;height:2" coordorigin="5558,917" coordsize="20,0" path="m5558,917l5578,917e" filled="false" stroked="true" strokeweight=".48pt" strokecolor="#fefefe">
                <v:path arrowok="t"/>
              </v:shape>
            </v:group>
            <v:group style="position:absolute;left:5578;top:917;width:20;height:2" coordorigin="5578,917" coordsize="20,2">
              <v:shape style="position:absolute;left:5578;top:917;width:20;height:2" coordorigin="5578,917" coordsize="20,0" path="m5578,917l5597,917e" filled="false" stroked="true" strokeweight=".48pt" strokecolor="#fefefe">
                <v:path arrowok="t"/>
              </v:shape>
            </v:group>
            <v:group style="position:absolute;left:5597;top:917;width:20;height:2" coordorigin="5597,917" coordsize="20,2">
              <v:shape style="position:absolute;left:5597;top:917;width:20;height:2" coordorigin="5597,917" coordsize="20,0" path="m5597,917l5616,917e" filled="false" stroked="true" strokeweight=".48pt" strokecolor="#fefefe">
                <v:path arrowok="t"/>
              </v:shape>
            </v:group>
            <v:group style="position:absolute;left:5616;top:917;width:20;height:2" coordorigin="5616,917" coordsize="20,2">
              <v:shape style="position:absolute;left:5616;top:917;width:20;height:2" coordorigin="5616,917" coordsize="20,0" path="m5616,917l5635,917e" filled="false" stroked="true" strokeweight=".48pt" strokecolor="#fefefe">
                <v:path arrowok="t"/>
              </v:shape>
            </v:group>
            <v:group style="position:absolute;left:5635;top:917;width:20;height:2" coordorigin="5635,917" coordsize="20,2">
              <v:shape style="position:absolute;left:5635;top:917;width:20;height:2" coordorigin="5635,917" coordsize="20,0" path="m5635,917l5654,917e" filled="false" stroked="true" strokeweight=".48pt" strokecolor="#fefefe">
                <v:path arrowok="t"/>
              </v:shape>
            </v:group>
            <v:group style="position:absolute;left:5654;top:917;width:20;height:2" coordorigin="5654,917" coordsize="20,2">
              <v:shape style="position:absolute;left:5654;top:917;width:20;height:2" coordorigin="5654,917" coordsize="20,0" path="m5654,917l5674,917e" filled="false" stroked="true" strokeweight=".48pt" strokecolor="#fefefe">
                <v:path arrowok="t"/>
              </v:shape>
            </v:group>
            <v:group style="position:absolute;left:5674;top:917;width:20;height:2" coordorigin="5674,917" coordsize="20,2">
              <v:shape style="position:absolute;left:5674;top:917;width:20;height:2" coordorigin="5674,917" coordsize="20,0" path="m5674,917l5693,917e" filled="false" stroked="true" strokeweight=".48pt" strokecolor="#fefefe">
                <v:path arrowok="t"/>
              </v:shape>
            </v:group>
            <v:group style="position:absolute;left:5693;top:917;width:20;height:2" coordorigin="5693,917" coordsize="20,2">
              <v:shape style="position:absolute;left:5693;top:917;width:20;height:2" coordorigin="5693,917" coordsize="20,0" path="m5693,917l5712,917e" filled="false" stroked="true" strokeweight=".48pt" strokecolor="#fefefe">
                <v:path arrowok="t"/>
              </v:shape>
            </v:group>
            <v:group style="position:absolute;left:5712;top:917;width:20;height:2" coordorigin="5712,917" coordsize="20,2">
              <v:shape style="position:absolute;left:5712;top:917;width:20;height:2" coordorigin="5712,917" coordsize="20,0" path="m5712,917l5731,917e" filled="false" stroked="true" strokeweight=".48pt" strokecolor="#fefefe">
                <v:path arrowok="t"/>
              </v:shape>
            </v:group>
            <v:group style="position:absolute;left:5731;top:917;width:20;height:2" coordorigin="5731,917" coordsize="20,2">
              <v:shape style="position:absolute;left:5731;top:917;width:20;height:2" coordorigin="5731,917" coordsize="20,0" path="m5731,917l5750,917e" filled="false" stroked="true" strokeweight=".48pt" strokecolor="#fefefe">
                <v:path arrowok="t"/>
              </v:shape>
            </v:group>
            <v:group style="position:absolute;left:5750;top:917;width:20;height:2" coordorigin="5750,917" coordsize="20,2">
              <v:shape style="position:absolute;left:5750;top:917;width:20;height:2" coordorigin="5750,917" coordsize="20,0" path="m5750,917l5770,917e" filled="false" stroked="true" strokeweight=".48pt" strokecolor="#fefefe">
                <v:path arrowok="t"/>
              </v:shape>
            </v:group>
            <v:group style="position:absolute;left:5770;top:917;width:20;height:2" coordorigin="5770,917" coordsize="20,2">
              <v:shape style="position:absolute;left:5770;top:917;width:20;height:2" coordorigin="5770,917" coordsize="20,0" path="m5770,917l5789,917e" filled="false" stroked="true" strokeweight=".48pt" strokecolor="#fefefe">
                <v:path arrowok="t"/>
              </v:shape>
            </v:group>
            <v:group style="position:absolute;left:5789;top:917;width:20;height:2" coordorigin="5789,917" coordsize="20,2">
              <v:shape style="position:absolute;left:5789;top:917;width:20;height:2" coordorigin="5789,917" coordsize="20,0" path="m5789,917l5808,917e" filled="false" stroked="true" strokeweight=".48pt" strokecolor="#fefefe">
                <v:path arrowok="t"/>
              </v:shape>
            </v:group>
            <v:group style="position:absolute;left:5808;top:917;width:20;height:2" coordorigin="5808,917" coordsize="20,2">
              <v:shape style="position:absolute;left:5808;top:917;width:20;height:2" coordorigin="5808,917" coordsize="20,0" path="m5808,917l5827,917e" filled="false" stroked="true" strokeweight=".48pt" strokecolor="#fefefe">
                <v:path arrowok="t"/>
              </v:shape>
            </v:group>
            <v:group style="position:absolute;left:5827;top:917;width:20;height:2" coordorigin="5827,917" coordsize="20,2">
              <v:shape style="position:absolute;left:5827;top:917;width:20;height:2" coordorigin="5827,917" coordsize="20,0" path="m5827,917l5846,917e" filled="false" stroked="true" strokeweight=".48pt" strokecolor="#fefefe">
                <v:path arrowok="t"/>
              </v:shape>
            </v:group>
            <v:group style="position:absolute;left:5846;top:917;width:20;height:2" coordorigin="5846,917" coordsize="20,2">
              <v:shape style="position:absolute;left:5846;top:917;width:20;height:2" coordorigin="5846,917" coordsize="20,0" path="m5846,917l5866,917e" filled="false" stroked="true" strokeweight=".48pt" strokecolor="#fefefe">
                <v:path arrowok="t"/>
              </v:shape>
            </v:group>
            <v:group style="position:absolute;left:5866;top:917;width:20;height:2" coordorigin="5866,917" coordsize="20,2">
              <v:shape style="position:absolute;left:5866;top:917;width:20;height:2" coordorigin="5866,917" coordsize="20,0" path="m5866,917l5885,917e" filled="false" stroked="true" strokeweight=".48pt" strokecolor="#fefefe">
                <v:path arrowok="t"/>
              </v:shape>
            </v:group>
            <v:group style="position:absolute;left:5885;top:917;width:20;height:2" coordorigin="5885,917" coordsize="20,2">
              <v:shape style="position:absolute;left:5885;top:917;width:20;height:2" coordorigin="5885,917" coordsize="20,0" path="m5885,917l5904,917e" filled="false" stroked="true" strokeweight=".48pt" strokecolor="#fefefe">
                <v:path arrowok="t"/>
              </v:shape>
            </v:group>
            <v:group style="position:absolute;left:5904;top:917;width:20;height:2" coordorigin="5904,917" coordsize="20,2">
              <v:shape style="position:absolute;left:5904;top:917;width:20;height:2" coordorigin="5904,917" coordsize="20,0" path="m5904,917l5923,917e" filled="false" stroked="true" strokeweight=".48pt" strokecolor="#fefefe">
                <v:path arrowok="t"/>
              </v:shape>
            </v:group>
            <v:group style="position:absolute;left:5923;top:917;width:20;height:2" coordorigin="5923,917" coordsize="20,2">
              <v:shape style="position:absolute;left:5923;top:917;width:20;height:2" coordorigin="5923,917" coordsize="20,0" path="m5923,917l5942,917e" filled="false" stroked="true" strokeweight=".48pt" strokecolor="#fefefe">
                <v:path arrowok="t"/>
              </v:shape>
            </v:group>
            <v:group style="position:absolute;left:5942;top:917;width:10;height:2" coordorigin="5942,917" coordsize="10,2">
              <v:shape style="position:absolute;left:5942;top:917;width:10;height:2" coordorigin="5942,917" coordsize="10,0" path="m5942,917l5952,917e" filled="false" stroked="true" strokeweight=".48pt" strokecolor="#fefefe">
                <v:path arrowok="t"/>
              </v:shape>
            </v:group>
            <v:group style="position:absolute;left:5952;top:917;width:10;height:2" coordorigin="5952,917" coordsize="10,2">
              <v:shape style="position:absolute;left:5952;top:917;width:10;height:2" coordorigin="5952,917" coordsize="10,0" path="m5952,917l5962,917e" filled="false" stroked="true" strokeweight=".48pt" strokecolor="#000000">
                <v:path arrowok="t"/>
              </v:shape>
            </v:group>
            <v:group style="position:absolute;left:5962;top:917;width:20;height:2" coordorigin="5962,917" coordsize="20,2">
              <v:shape style="position:absolute;left:5962;top:917;width:20;height:2" coordorigin="5962,917" coordsize="20,0" path="m5962,917l5981,917e" filled="false" stroked="true" strokeweight=".48pt" strokecolor="#fefefe">
                <v:path arrowok="t"/>
              </v:shape>
            </v:group>
            <v:group style="position:absolute;left:5981;top:917;width:20;height:2" coordorigin="5981,917" coordsize="20,2">
              <v:shape style="position:absolute;left:5981;top:917;width:20;height:2" coordorigin="5981,917" coordsize="20,0" path="m5981,917l6000,917e" filled="false" stroked="true" strokeweight=".48pt" strokecolor="#fefefe">
                <v:path arrowok="t"/>
              </v:shape>
            </v:group>
            <v:group style="position:absolute;left:6000;top:917;width:20;height:2" coordorigin="6000,917" coordsize="20,2">
              <v:shape style="position:absolute;left:6000;top:917;width:20;height:2" coordorigin="6000,917" coordsize="20,0" path="m6000,917l6019,917e" filled="false" stroked="true" strokeweight=".48pt" strokecolor="#fefefe">
                <v:path arrowok="t"/>
              </v:shape>
            </v:group>
            <v:group style="position:absolute;left:6019;top:917;width:20;height:2" coordorigin="6019,917" coordsize="20,2">
              <v:shape style="position:absolute;left:6019;top:917;width:20;height:2" coordorigin="6019,917" coordsize="20,0" path="m6019,917l6038,917e" filled="false" stroked="true" strokeweight=".48pt" strokecolor="#fefefe">
                <v:path arrowok="t"/>
              </v:shape>
            </v:group>
            <v:group style="position:absolute;left:6038;top:917;width:20;height:2" coordorigin="6038,917" coordsize="20,2">
              <v:shape style="position:absolute;left:6038;top:917;width:20;height:2" coordorigin="6038,917" coordsize="20,0" path="m6038,917l6058,917e" filled="false" stroked="true" strokeweight=".48pt" strokecolor="#fefefe">
                <v:path arrowok="t"/>
              </v:shape>
            </v:group>
            <v:group style="position:absolute;left:6058;top:917;width:20;height:2" coordorigin="6058,917" coordsize="20,2">
              <v:shape style="position:absolute;left:6058;top:917;width:20;height:2" coordorigin="6058,917" coordsize="20,0" path="m6058,917l6077,917e" filled="false" stroked="true" strokeweight=".48pt" strokecolor="#fefefe">
                <v:path arrowok="t"/>
              </v:shape>
            </v:group>
            <v:group style="position:absolute;left:6077;top:917;width:20;height:2" coordorigin="6077,917" coordsize="20,2">
              <v:shape style="position:absolute;left:6077;top:917;width:20;height:2" coordorigin="6077,917" coordsize="20,0" path="m6077,917l6096,917e" filled="false" stroked="true" strokeweight=".48pt" strokecolor="#fefefe">
                <v:path arrowok="t"/>
              </v:shape>
            </v:group>
            <v:group style="position:absolute;left:6096;top:917;width:20;height:2" coordorigin="6096,917" coordsize="20,2">
              <v:shape style="position:absolute;left:6096;top:917;width:20;height:2" coordorigin="6096,917" coordsize="20,0" path="m6096,917l6115,917e" filled="false" stroked="true" strokeweight=".48pt" strokecolor="#fefefe">
                <v:path arrowok="t"/>
              </v:shape>
            </v:group>
            <v:group style="position:absolute;left:6115;top:917;width:20;height:2" coordorigin="6115,917" coordsize="20,2">
              <v:shape style="position:absolute;left:6115;top:917;width:20;height:2" coordorigin="6115,917" coordsize="20,0" path="m6115,917l6134,917e" filled="false" stroked="true" strokeweight=".48pt" strokecolor="#fefefe">
                <v:path arrowok="t"/>
              </v:shape>
            </v:group>
            <v:group style="position:absolute;left:6134;top:917;width:20;height:2" coordorigin="6134,917" coordsize="20,2">
              <v:shape style="position:absolute;left:6134;top:917;width:20;height:2" coordorigin="6134,917" coordsize="20,0" path="m6134,917l6154,917e" filled="false" stroked="true" strokeweight=".48pt" strokecolor="#fefefe">
                <v:path arrowok="t"/>
              </v:shape>
            </v:group>
            <v:group style="position:absolute;left:6154;top:917;width:20;height:2" coordorigin="6154,917" coordsize="20,2">
              <v:shape style="position:absolute;left:6154;top:917;width:20;height:2" coordorigin="6154,917" coordsize="20,0" path="m6154,917l6173,917e" filled="false" stroked="true" strokeweight=".48pt" strokecolor="#fefefe">
                <v:path arrowok="t"/>
              </v:shape>
            </v:group>
            <v:group style="position:absolute;left:6173;top:917;width:20;height:2" coordorigin="6173,917" coordsize="20,2">
              <v:shape style="position:absolute;left:6173;top:917;width:20;height:2" coordorigin="6173,917" coordsize="20,0" path="m6173,917l6192,917e" filled="false" stroked="true" strokeweight=".48pt" strokecolor="#fefefe">
                <v:path arrowok="t"/>
              </v:shape>
            </v:group>
            <v:group style="position:absolute;left:6192;top:917;width:20;height:2" coordorigin="6192,917" coordsize="20,2">
              <v:shape style="position:absolute;left:6192;top:917;width:20;height:2" coordorigin="6192,917" coordsize="20,0" path="m6192,917l6211,917e" filled="false" stroked="true" strokeweight=".48pt" strokecolor="#fefefe">
                <v:path arrowok="t"/>
              </v:shape>
            </v:group>
            <v:group style="position:absolute;left:6211;top:917;width:20;height:2" coordorigin="6211,917" coordsize="20,2">
              <v:shape style="position:absolute;left:6211;top:917;width:20;height:2" coordorigin="6211,917" coordsize="20,0" path="m6211,917l6230,917e" filled="false" stroked="true" strokeweight=".48pt" strokecolor="#fefefe">
                <v:path arrowok="t"/>
              </v:shape>
            </v:group>
            <v:group style="position:absolute;left:6230;top:917;width:20;height:2" coordorigin="6230,917" coordsize="20,2">
              <v:shape style="position:absolute;left:6230;top:917;width:20;height:2" coordorigin="6230,917" coordsize="20,0" path="m6230,917l6250,917e" filled="false" stroked="true" strokeweight=".48pt" strokecolor="#fefefe">
                <v:path arrowok="t"/>
              </v:shape>
            </v:group>
            <v:group style="position:absolute;left:6250;top:917;width:20;height:2" coordorigin="6250,917" coordsize="20,2">
              <v:shape style="position:absolute;left:6250;top:917;width:20;height:2" coordorigin="6250,917" coordsize="20,0" path="m6250,917l6269,917e" filled="false" stroked="true" strokeweight=".48pt" strokecolor="#fefefe">
                <v:path arrowok="t"/>
              </v:shape>
            </v:group>
            <v:group style="position:absolute;left:6269;top:917;width:20;height:2" coordorigin="6269,917" coordsize="20,2">
              <v:shape style="position:absolute;left:6269;top:917;width:20;height:2" coordorigin="6269,917" coordsize="20,0" path="m6269,917l6288,917e" filled="false" stroked="true" strokeweight=".48pt" strokecolor="#fefefe">
                <v:path arrowok="t"/>
              </v:shape>
            </v:group>
            <v:group style="position:absolute;left:6288;top:917;width:20;height:2" coordorigin="6288,917" coordsize="20,2">
              <v:shape style="position:absolute;left:6288;top:917;width:20;height:2" coordorigin="6288,917" coordsize="20,0" path="m6288,917l6307,917e" filled="false" stroked="true" strokeweight=".48pt" strokecolor="#fefefe">
                <v:path arrowok="t"/>
              </v:shape>
            </v:group>
            <v:group style="position:absolute;left:6307;top:917;width:20;height:2" coordorigin="6307,917" coordsize="20,2">
              <v:shape style="position:absolute;left:6307;top:917;width:20;height:2" coordorigin="6307,917" coordsize="20,0" path="m6307,917l6326,917e" filled="false" stroked="true" strokeweight=".48pt" strokecolor="#fefefe">
                <v:path arrowok="t"/>
              </v:shape>
            </v:group>
            <v:group style="position:absolute;left:6326;top:917;width:20;height:2" coordorigin="6326,917" coordsize="20,2">
              <v:shape style="position:absolute;left:6326;top:917;width:20;height:2" coordorigin="6326,917" coordsize="20,0" path="m6326,917l6346,917e" filled="false" stroked="true" strokeweight=".48pt" strokecolor="#fefefe">
                <v:path arrowok="t"/>
              </v:shape>
            </v:group>
            <v:group style="position:absolute;left:6346;top:917;width:20;height:2" coordorigin="6346,917" coordsize="20,2">
              <v:shape style="position:absolute;left:6346;top:917;width:20;height:2" coordorigin="6346,917" coordsize="20,0" path="m6346,917l6365,917e" filled="false" stroked="true" strokeweight=".48pt" strokecolor="#fefefe">
                <v:path arrowok="t"/>
              </v:shape>
            </v:group>
            <v:group style="position:absolute;left:6365;top:917;width:20;height:2" coordorigin="6365,917" coordsize="20,2">
              <v:shape style="position:absolute;left:6365;top:917;width:20;height:2" coordorigin="6365,917" coordsize="20,0" path="m6365,917l6384,917e" filled="false" stroked="true" strokeweight=".48pt" strokecolor="#fefefe">
                <v:path arrowok="t"/>
              </v:shape>
            </v:group>
            <v:group style="position:absolute;left:6384;top:917;width:20;height:2" coordorigin="6384,917" coordsize="20,2">
              <v:shape style="position:absolute;left:6384;top:917;width:20;height:2" coordorigin="6384,917" coordsize="20,0" path="m6384,917l6403,917e" filled="false" stroked="true" strokeweight=".48pt" strokecolor="#fefefe">
                <v:path arrowok="t"/>
              </v:shape>
            </v:group>
            <v:group style="position:absolute;left:6403;top:917;width:20;height:2" coordorigin="6403,917" coordsize="20,2">
              <v:shape style="position:absolute;left:6403;top:917;width:20;height:2" coordorigin="6403,917" coordsize="20,0" path="m6403,917l6422,917e" filled="false" stroked="true" strokeweight=".48pt" strokecolor="#fefefe">
                <v:path arrowok="t"/>
              </v:shape>
            </v:group>
            <v:group style="position:absolute;left:6422;top:917;width:20;height:2" coordorigin="6422,917" coordsize="20,2">
              <v:shape style="position:absolute;left:6422;top:917;width:20;height:2" coordorigin="6422,917" coordsize="20,0" path="m6422,917l6442,917e" filled="false" stroked="true" strokeweight=".48pt" strokecolor="#fefefe">
                <v:path arrowok="t"/>
              </v:shape>
            </v:group>
            <v:group style="position:absolute;left:6442;top:917;width:20;height:2" coordorigin="6442,917" coordsize="20,2">
              <v:shape style="position:absolute;left:6442;top:917;width:20;height:2" coordorigin="6442,917" coordsize="20,0" path="m6442,917l6461,917e" filled="false" stroked="true" strokeweight=".48pt" strokecolor="#fefefe">
                <v:path arrowok="t"/>
              </v:shape>
            </v:group>
            <v:group style="position:absolute;left:6461;top:917;width:20;height:2" coordorigin="6461,917" coordsize="20,2">
              <v:shape style="position:absolute;left:6461;top:917;width:20;height:2" coordorigin="6461,917" coordsize="20,0" path="m6461,917l6480,917e" filled="false" stroked="true" strokeweight=".48pt" strokecolor="#fefefe">
                <v:path arrowok="t"/>
              </v:shape>
            </v:group>
            <v:group style="position:absolute;left:6480;top:917;width:20;height:2" coordorigin="6480,917" coordsize="20,2">
              <v:shape style="position:absolute;left:6480;top:917;width:20;height:2" coordorigin="6480,917" coordsize="20,0" path="m6480,917l6499,917e" filled="false" stroked="true" strokeweight=".48pt" strokecolor="#fefefe">
                <v:path arrowok="t"/>
              </v:shape>
            </v:group>
            <v:group style="position:absolute;left:6499;top:917;width:20;height:2" coordorigin="6499,917" coordsize="20,2">
              <v:shape style="position:absolute;left:6499;top:917;width:20;height:2" coordorigin="6499,917" coordsize="20,0" path="m6499,917l6518,917e" filled="false" stroked="true" strokeweight=".48pt" strokecolor="#fefefe">
                <v:path arrowok="t"/>
              </v:shape>
            </v:group>
            <v:group style="position:absolute;left:6518;top:917;width:20;height:2" coordorigin="6518,917" coordsize="20,2">
              <v:shape style="position:absolute;left:6518;top:917;width:20;height:2" coordorigin="6518,917" coordsize="20,0" path="m6518,917l6538,917e" filled="false" stroked="true" strokeweight=".48pt" strokecolor="#fefefe">
                <v:path arrowok="t"/>
              </v:shape>
            </v:group>
            <v:group style="position:absolute;left:6538;top:917;width:20;height:2" coordorigin="6538,917" coordsize="20,2">
              <v:shape style="position:absolute;left:6538;top:917;width:20;height:2" coordorigin="6538,917" coordsize="20,0" path="m6538,917l6557,917e" filled="false" stroked="true" strokeweight=".48pt" strokecolor="#fefefe">
                <v:path arrowok="t"/>
              </v:shape>
            </v:group>
            <v:group style="position:absolute;left:6557;top:917;width:20;height:2" coordorigin="6557,917" coordsize="20,2">
              <v:shape style="position:absolute;left:6557;top:917;width:20;height:2" coordorigin="6557,917" coordsize="20,0" path="m6557,917l6576,917e" filled="false" stroked="true" strokeweight=".48pt" strokecolor="#fefefe">
                <v:path arrowok="t"/>
              </v:shape>
            </v:group>
            <v:group style="position:absolute;left:6576;top:917;width:20;height:2" coordorigin="6576,917" coordsize="20,2">
              <v:shape style="position:absolute;left:6576;top:917;width:20;height:2" coordorigin="6576,917" coordsize="20,0" path="m6576,917l6595,917e" filled="false" stroked="true" strokeweight=".48pt" strokecolor="#fefefe">
                <v:path arrowok="t"/>
              </v:shape>
            </v:group>
            <v:group style="position:absolute;left:6595;top:917;width:20;height:2" coordorigin="6595,917" coordsize="20,2">
              <v:shape style="position:absolute;left:6595;top:917;width:20;height:2" coordorigin="6595,917" coordsize="20,0" path="m6595,917l6614,917e" filled="false" stroked="true" strokeweight=".48pt" strokecolor="#fefefe">
                <v:path arrowok="t"/>
              </v:shape>
            </v:group>
            <v:group style="position:absolute;left:6614;top:917;width:20;height:2" coordorigin="6614,917" coordsize="20,2">
              <v:shape style="position:absolute;left:6614;top:917;width:20;height:2" coordorigin="6614,917" coordsize="20,0" path="m6614,917l6634,917e" filled="false" stroked="true" strokeweight=".48pt" strokecolor="#fefefe">
                <v:path arrowok="t"/>
              </v:shape>
            </v:group>
            <v:group style="position:absolute;left:6634;top:917;width:20;height:2" coordorigin="6634,917" coordsize="20,2">
              <v:shape style="position:absolute;left:6634;top:917;width:20;height:2" coordorigin="6634,917" coordsize="20,0" path="m6634,917l6653,917e" filled="false" stroked="true" strokeweight=".48pt" strokecolor="#fefefe">
                <v:path arrowok="t"/>
              </v:shape>
            </v:group>
            <v:group style="position:absolute;left:6653;top:917;width:20;height:2" coordorigin="6653,917" coordsize="20,2">
              <v:shape style="position:absolute;left:6653;top:917;width:20;height:2" coordorigin="6653,917" coordsize="20,0" path="m6653,917l6672,917e" filled="false" stroked="true" strokeweight=".48pt" strokecolor="#fefefe">
                <v:path arrowok="t"/>
              </v:shape>
            </v:group>
            <v:group style="position:absolute;left:6672;top:917;width:20;height:2" coordorigin="6672,917" coordsize="20,2">
              <v:shape style="position:absolute;left:6672;top:917;width:20;height:2" coordorigin="6672,917" coordsize="20,0" path="m6672,917l6691,917e" filled="false" stroked="true" strokeweight=".48pt" strokecolor="#fefefe">
                <v:path arrowok="t"/>
              </v:shape>
            </v:group>
            <v:group style="position:absolute;left:6691;top:917;width:20;height:2" coordorigin="6691,917" coordsize="20,2">
              <v:shape style="position:absolute;left:6691;top:917;width:20;height:2" coordorigin="6691,917" coordsize="20,0" path="m6691,917l6710,917e" filled="false" stroked="true" strokeweight=".48pt" strokecolor="#fefefe">
                <v:path arrowok="t"/>
              </v:shape>
            </v:group>
            <v:group style="position:absolute;left:6710;top:917;width:20;height:2" coordorigin="6710,917" coordsize="20,2">
              <v:shape style="position:absolute;left:6710;top:917;width:20;height:2" coordorigin="6710,917" coordsize="20,0" path="m6710,917l6730,917e" filled="false" stroked="true" strokeweight=".48pt" strokecolor="#fefefe">
                <v:path arrowok="t"/>
              </v:shape>
            </v:group>
            <v:group style="position:absolute;left:6730;top:917;width:20;height:2" coordorigin="6730,917" coordsize="20,2">
              <v:shape style="position:absolute;left:6730;top:917;width:20;height:2" coordorigin="6730,917" coordsize="20,0" path="m6730,917l6749,917e" filled="false" stroked="true" strokeweight=".48pt" strokecolor="#fefefe">
                <v:path arrowok="t"/>
              </v:shape>
            </v:group>
            <v:group style="position:absolute;left:6749;top:917;width:20;height:2" coordorigin="6749,917" coordsize="20,2">
              <v:shape style="position:absolute;left:6749;top:917;width:20;height:2" coordorigin="6749,917" coordsize="20,0" path="m6749,917l6768,917e" filled="false" stroked="true" strokeweight=".48pt" strokecolor="#fefefe">
                <v:path arrowok="t"/>
              </v:shape>
            </v:group>
            <v:group style="position:absolute;left:6768;top:917;width:20;height:2" coordorigin="6768,917" coordsize="20,2">
              <v:shape style="position:absolute;left:6768;top:917;width:20;height:2" coordorigin="6768,917" coordsize="20,0" path="m6768,917l6787,917e" filled="false" stroked="true" strokeweight=".48pt" strokecolor="#fefefe">
                <v:path arrowok="t"/>
              </v:shape>
            </v:group>
            <v:group style="position:absolute;left:6787;top:917;width:20;height:2" coordorigin="6787,917" coordsize="20,2">
              <v:shape style="position:absolute;left:6787;top:917;width:20;height:2" coordorigin="6787,917" coordsize="20,0" path="m6787,917l6806,917e" filled="false" stroked="true" strokeweight=".48pt" strokecolor="#fefefe">
                <v:path arrowok="t"/>
              </v:shape>
            </v:group>
            <v:group style="position:absolute;left:6806;top:917;width:20;height:2" coordorigin="6806,917" coordsize="20,2">
              <v:shape style="position:absolute;left:6806;top:917;width:20;height:2" coordorigin="6806,917" coordsize="20,0" path="m6806,917l6826,917e" filled="false" stroked="true" strokeweight=".48pt" strokecolor="#fefefe">
                <v:path arrowok="t"/>
              </v:shape>
            </v:group>
            <v:group style="position:absolute;left:6826;top:917;width:20;height:2" coordorigin="6826,917" coordsize="20,2">
              <v:shape style="position:absolute;left:6826;top:917;width:20;height:2" coordorigin="6826,917" coordsize="20,0" path="m6826,917l6845,917e" filled="false" stroked="true" strokeweight=".48pt" strokecolor="#fefefe">
                <v:path arrowok="t"/>
              </v:shape>
            </v:group>
            <v:group style="position:absolute;left:6845;top:917;width:10;height:2" coordorigin="6845,917" coordsize="10,2">
              <v:shape style="position:absolute;left:6845;top:917;width:10;height:2" coordorigin="6845,917" coordsize="10,0" path="m6845,917l6854,917e" filled="false" stroked="true" strokeweight=".48pt" strokecolor="#fefefe">
                <v:path arrowok="t"/>
              </v:shape>
            </v:group>
            <v:group style="position:absolute;left:6854;top:917;width:10;height:2" coordorigin="6854,917" coordsize="10,2">
              <v:shape style="position:absolute;left:6854;top:917;width:10;height:2" coordorigin="6854,917" coordsize="10,0" path="m6854,917l6864,917e" filled="false" stroked="true" strokeweight=".48pt" strokecolor="#000000">
                <v:path arrowok="t"/>
              </v:shape>
            </v:group>
            <v:group style="position:absolute;left:6864;top:917;width:20;height:2" coordorigin="6864,917" coordsize="20,2">
              <v:shape style="position:absolute;left:6864;top:917;width:20;height:2" coordorigin="6864,917" coordsize="20,0" path="m6864,917l6883,917e" filled="false" stroked="true" strokeweight=".48pt" strokecolor="#fefefe">
                <v:path arrowok="t"/>
              </v:shape>
            </v:group>
            <v:group style="position:absolute;left:6883;top:917;width:20;height:2" coordorigin="6883,917" coordsize="20,2">
              <v:shape style="position:absolute;left:6883;top:917;width:20;height:2" coordorigin="6883,917" coordsize="20,0" path="m6883,917l6902,917e" filled="false" stroked="true" strokeweight=".48pt" strokecolor="#fefefe">
                <v:path arrowok="t"/>
              </v:shape>
            </v:group>
            <v:group style="position:absolute;left:6902;top:917;width:20;height:2" coordorigin="6902,917" coordsize="20,2">
              <v:shape style="position:absolute;left:6902;top:917;width:20;height:2" coordorigin="6902,917" coordsize="20,0" path="m6902,917l6922,917e" filled="false" stroked="true" strokeweight=".48pt" strokecolor="#fefefe">
                <v:path arrowok="t"/>
              </v:shape>
            </v:group>
            <v:group style="position:absolute;left:6922;top:917;width:20;height:2" coordorigin="6922,917" coordsize="20,2">
              <v:shape style="position:absolute;left:6922;top:917;width:20;height:2" coordorigin="6922,917" coordsize="20,0" path="m6922,917l6941,917e" filled="false" stroked="true" strokeweight=".48pt" strokecolor="#fefefe">
                <v:path arrowok="t"/>
              </v:shape>
            </v:group>
            <v:group style="position:absolute;left:6941;top:917;width:20;height:2" coordorigin="6941,917" coordsize="20,2">
              <v:shape style="position:absolute;left:6941;top:917;width:20;height:2" coordorigin="6941,917" coordsize="20,0" path="m6941,917l6960,917e" filled="false" stroked="true" strokeweight=".48pt" strokecolor="#fefefe">
                <v:path arrowok="t"/>
              </v:shape>
            </v:group>
            <v:group style="position:absolute;left:6960;top:917;width:20;height:2" coordorigin="6960,917" coordsize="20,2">
              <v:shape style="position:absolute;left:6960;top:917;width:20;height:2" coordorigin="6960,917" coordsize="20,0" path="m6960,917l6979,917e" filled="false" stroked="true" strokeweight=".48pt" strokecolor="#fefefe">
                <v:path arrowok="t"/>
              </v:shape>
            </v:group>
            <v:group style="position:absolute;left:6979;top:917;width:20;height:2" coordorigin="6979,917" coordsize="20,2">
              <v:shape style="position:absolute;left:6979;top:917;width:20;height:2" coordorigin="6979,917" coordsize="20,0" path="m6979,917l6998,917e" filled="false" stroked="true" strokeweight=".48pt" strokecolor="#fefefe">
                <v:path arrowok="t"/>
              </v:shape>
            </v:group>
            <v:group style="position:absolute;left:6998;top:917;width:20;height:2" coordorigin="6998,917" coordsize="20,2">
              <v:shape style="position:absolute;left:6998;top:917;width:20;height:2" coordorigin="6998,917" coordsize="20,0" path="m6998,917l7018,917e" filled="false" stroked="true" strokeweight=".48pt" strokecolor="#fefefe">
                <v:path arrowok="t"/>
              </v:shape>
            </v:group>
            <v:group style="position:absolute;left:7018;top:917;width:20;height:2" coordorigin="7018,917" coordsize="20,2">
              <v:shape style="position:absolute;left:7018;top:917;width:20;height:2" coordorigin="7018,917" coordsize="20,0" path="m7018,917l7037,917e" filled="false" stroked="true" strokeweight=".48pt" strokecolor="#fefefe">
                <v:path arrowok="t"/>
              </v:shape>
            </v:group>
            <v:group style="position:absolute;left:7037;top:917;width:20;height:2" coordorigin="7037,917" coordsize="20,2">
              <v:shape style="position:absolute;left:7037;top:917;width:20;height:2" coordorigin="7037,917" coordsize="20,0" path="m7037,917l7056,917e" filled="false" stroked="true" strokeweight=".48pt" strokecolor="#fefefe">
                <v:path arrowok="t"/>
              </v:shape>
            </v:group>
            <v:group style="position:absolute;left:7056;top:917;width:20;height:2" coordorigin="7056,917" coordsize="20,2">
              <v:shape style="position:absolute;left:7056;top:917;width:20;height:2" coordorigin="7056,917" coordsize="20,0" path="m7056,917l7075,917e" filled="false" stroked="true" strokeweight=".48pt" strokecolor="#fefefe">
                <v:path arrowok="t"/>
              </v:shape>
            </v:group>
            <v:group style="position:absolute;left:7075;top:917;width:20;height:2" coordorigin="7075,917" coordsize="20,2">
              <v:shape style="position:absolute;left:7075;top:917;width:20;height:2" coordorigin="7075,917" coordsize="20,0" path="m7075,917l7094,917e" filled="false" stroked="true" strokeweight=".48pt" strokecolor="#fefefe">
                <v:path arrowok="t"/>
              </v:shape>
            </v:group>
            <v:group style="position:absolute;left:7094;top:917;width:20;height:2" coordorigin="7094,917" coordsize="20,2">
              <v:shape style="position:absolute;left:7094;top:917;width:20;height:2" coordorigin="7094,917" coordsize="20,0" path="m7094,917l7114,917e" filled="false" stroked="true" strokeweight=".48pt" strokecolor="#fefefe">
                <v:path arrowok="t"/>
              </v:shape>
            </v:group>
            <v:group style="position:absolute;left:7114;top:917;width:20;height:2" coordorigin="7114,917" coordsize="20,2">
              <v:shape style="position:absolute;left:7114;top:917;width:20;height:2" coordorigin="7114,917" coordsize="20,0" path="m7114,917l7133,917e" filled="false" stroked="true" strokeweight=".48pt" strokecolor="#fefefe">
                <v:path arrowok="t"/>
              </v:shape>
            </v:group>
            <v:group style="position:absolute;left:7133;top:917;width:20;height:2" coordorigin="7133,917" coordsize="20,2">
              <v:shape style="position:absolute;left:7133;top:917;width:20;height:2" coordorigin="7133,917" coordsize="20,0" path="m7133,917l7152,917e" filled="false" stroked="true" strokeweight=".48pt" strokecolor="#fefefe">
                <v:path arrowok="t"/>
              </v:shape>
            </v:group>
            <v:group style="position:absolute;left:7152;top:917;width:20;height:2" coordorigin="7152,917" coordsize="20,2">
              <v:shape style="position:absolute;left:7152;top:917;width:20;height:2" coordorigin="7152,917" coordsize="20,0" path="m7152,917l7171,917e" filled="false" stroked="true" strokeweight=".48pt" strokecolor="#fefefe">
                <v:path arrowok="t"/>
              </v:shape>
            </v:group>
            <v:group style="position:absolute;left:7171;top:917;width:20;height:2" coordorigin="7171,917" coordsize="20,2">
              <v:shape style="position:absolute;left:7171;top:917;width:20;height:2" coordorigin="7171,917" coordsize="20,0" path="m7171,917l7190,917e" filled="false" stroked="true" strokeweight=".48pt" strokecolor="#fefefe">
                <v:path arrowok="t"/>
              </v:shape>
            </v:group>
            <v:group style="position:absolute;left:7190;top:917;width:20;height:2" coordorigin="7190,917" coordsize="20,2">
              <v:shape style="position:absolute;left:7190;top:917;width:20;height:2" coordorigin="7190,917" coordsize="20,0" path="m7190,917l7210,917e" filled="false" stroked="true" strokeweight=".48pt" strokecolor="#fefefe">
                <v:path arrowok="t"/>
              </v:shape>
            </v:group>
            <v:group style="position:absolute;left:7210;top:917;width:20;height:2" coordorigin="7210,917" coordsize="20,2">
              <v:shape style="position:absolute;left:7210;top:917;width:20;height:2" coordorigin="7210,917" coordsize="20,0" path="m7210,917l7229,917e" filled="false" stroked="true" strokeweight=".48pt" strokecolor="#fefefe">
                <v:path arrowok="t"/>
              </v:shape>
            </v:group>
            <v:group style="position:absolute;left:7229;top:917;width:20;height:2" coordorigin="7229,917" coordsize="20,2">
              <v:shape style="position:absolute;left:7229;top:917;width:20;height:2" coordorigin="7229,917" coordsize="20,0" path="m7229,917l7248,917e" filled="false" stroked="true" strokeweight=".48pt" strokecolor="#fefefe">
                <v:path arrowok="t"/>
              </v:shape>
            </v:group>
            <v:group style="position:absolute;left:7248;top:917;width:20;height:2" coordorigin="7248,917" coordsize="20,2">
              <v:shape style="position:absolute;left:7248;top:917;width:20;height:2" coordorigin="7248,917" coordsize="20,0" path="m7248,917l7267,917e" filled="false" stroked="true" strokeweight=".48pt" strokecolor="#fefefe">
                <v:path arrowok="t"/>
              </v:shape>
            </v:group>
            <v:group style="position:absolute;left:7267;top:917;width:20;height:2" coordorigin="7267,917" coordsize="20,2">
              <v:shape style="position:absolute;left:7267;top:917;width:20;height:2" coordorigin="7267,917" coordsize="20,0" path="m7267,917l7286,917e" filled="false" stroked="true" strokeweight=".48pt" strokecolor="#fefefe">
                <v:path arrowok="t"/>
              </v:shape>
            </v:group>
            <v:group style="position:absolute;left:7286;top:917;width:20;height:2" coordorigin="7286,917" coordsize="20,2">
              <v:shape style="position:absolute;left:7286;top:917;width:20;height:2" coordorigin="7286,917" coordsize="20,0" path="m7286,917l7306,917e" filled="false" stroked="true" strokeweight=".48pt" strokecolor="#fefefe">
                <v:path arrowok="t"/>
              </v:shape>
            </v:group>
            <v:group style="position:absolute;left:7306;top:917;width:20;height:2" coordorigin="7306,917" coordsize="20,2">
              <v:shape style="position:absolute;left:7306;top:917;width:20;height:2" coordorigin="7306,917" coordsize="20,0" path="m7306,917l7325,917e" filled="false" stroked="true" strokeweight=".48pt" strokecolor="#fefefe">
                <v:path arrowok="t"/>
              </v:shape>
            </v:group>
            <v:group style="position:absolute;left:7325;top:917;width:20;height:2" coordorigin="7325,917" coordsize="20,2">
              <v:shape style="position:absolute;left:7325;top:917;width:20;height:2" coordorigin="7325,917" coordsize="20,0" path="m7325,917l7344,917e" filled="false" stroked="true" strokeweight=".48pt" strokecolor="#fefefe">
                <v:path arrowok="t"/>
              </v:shape>
            </v:group>
            <v:group style="position:absolute;left:7344;top:917;width:20;height:2" coordorigin="7344,917" coordsize="20,2">
              <v:shape style="position:absolute;left:7344;top:917;width:20;height:2" coordorigin="7344,917" coordsize="20,0" path="m7344,917l7363,917e" filled="false" stroked="true" strokeweight=".48pt" strokecolor="#fefefe">
                <v:path arrowok="t"/>
              </v:shape>
            </v:group>
            <v:group style="position:absolute;left:7363;top:917;width:20;height:2" coordorigin="7363,917" coordsize="20,2">
              <v:shape style="position:absolute;left:7363;top:917;width:20;height:2" coordorigin="7363,917" coordsize="20,0" path="m7363,917l7382,917e" filled="false" stroked="true" strokeweight=".48pt" strokecolor="#fefefe">
                <v:path arrowok="t"/>
              </v:shape>
            </v:group>
            <v:group style="position:absolute;left:7382;top:917;width:20;height:2" coordorigin="7382,917" coordsize="20,2">
              <v:shape style="position:absolute;left:7382;top:917;width:20;height:2" coordorigin="7382,917" coordsize="20,0" path="m7382,917l7402,917e" filled="false" stroked="true" strokeweight=".48pt" strokecolor="#fefefe">
                <v:path arrowok="t"/>
              </v:shape>
            </v:group>
            <v:group style="position:absolute;left:7402;top:917;width:20;height:2" coordorigin="7402,917" coordsize="20,2">
              <v:shape style="position:absolute;left:7402;top:917;width:20;height:2" coordorigin="7402,917" coordsize="20,0" path="m7402,917l7421,917e" filled="false" stroked="true" strokeweight=".48pt" strokecolor="#fefefe">
                <v:path arrowok="t"/>
              </v:shape>
            </v:group>
            <v:group style="position:absolute;left:7421;top:917;width:20;height:2" coordorigin="7421,917" coordsize="20,2">
              <v:shape style="position:absolute;left:7421;top:917;width:20;height:2" coordorigin="7421,917" coordsize="20,0" path="m7421,917l7440,917e" filled="false" stroked="true" strokeweight=".48pt" strokecolor="#fefefe">
                <v:path arrowok="t"/>
              </v:shape>
            </v:group>
            <v:group style="position:absolute;left:7440;top:917;width:20;height:2" coordorigin="7440,917" coordsize="20,2">
              <v:shape style="position:absolute;left:7440;top:917;width:20;height:2" coordorigin="7440,917" coordsize="20,0" path="m7440,917l7459,917e" filled="false" stroked="true" strokeweight=".48pt" strokecolor="#fefefe">
                <v:path arrowok="t"/>
              </v:shape>
            </v:group>
            <v:group style="position:absolute;left:7459;top:917;width:20;height:2" coordorigin="7459,917" coordsize="20,2">
              <v:shape style="position:absolute;left:7459;top:917;width:20;height:2" coordorigin="7459,917" coordsize="20,0" path="m7459,917l7478,917e" filled="false" stroked="true" strokeweight=".48pt" strokecolor="#fefefe">
                <v:path arrowok="t"/>
              </v:shape>
            </v:group>
            <v:group style="position:absolute;left:7478;top:917;width:20;height:2" coordorigin="7478,917" coordsize="20,2">
              <v:shape style="position:absolute;left:7478;top:917;width:20;height:2" coordorigin="7478,917" coordsize="20,0" path="m7478,917l7498,917e" filled="false" stroked="true" strokeweight=".48pt" strokecolor="#fefefe">
                <v:path arrowok="t"/>
              </v:shape>
            </v:group>
            <v:group style="position:absolute;left:7498;top:917;width:20;height:2" coordorigin="7498,917" coordsize="20,2">
              <v:shape style="position:absolute;left:7498;top:917;width:20;height:2" coordorigin="7498,917" coordsize="20,0" path="m7498,917l7517,917e" filled="false" stroked="true" strokeweight=".48pt" strokecolor="#fefefe">
                <v:path arrowok="t"/>
              </v:shape>
            </v:group>
            <v:group style="position:absolute;left:7517;top:917;width:20;height:2" coordorigin="7517,917" coordsize="20,2">
              <v:shape style="position:absolute;left:7517;top:917;width:20;height:2" coordorigin="7517,917" coordsize="20,0" path="m7517,917l7536,917e" filled="false" stroked="true" strokeweight=".48pt" strokecolor="#fefefe">
                <v:path arrowok="t"/>
              </v:shape>
            </v:group>
            <v:group style="position:absolute;left:7536;top:917;width:20;height:2" coordorigin="7536,917" coordsize="20,2">
              <v:shape style="position:absolute;left:7536;top:917;width:20;height:2" coordorigin="7536,917" coordsize="20,0" path="m7536,917l7555,917e" filled="false" stroked="true" strokeweight=".48pt" strokecolor="#fefefe">
                <v:path arrowok="t"/>
              </v:shape>
            </v:group>
            <v:group style="position:absolute;left:7555;top:917;width:20;height:2" coordorigin="7555,917" coordsize="20,2">
              <v:shape style="position:absolute;left:7555;top:917;width:20;height:2" coordorigin="7555,917" coordsize="20,0" path="m7555,917l7574,917e" filled="false" stroked="true" strokeweight=".48pt" strokecolor="#fefefe">
                <v:path arrowok="t"/>
              </v:shape>
            </v:group>
            <v:group style="position:absolute;left:7574;top:917;width:20;height:2" coordorigin="7574,917" coordsize="20,2">
              <v:shape style="position:absolute;left:7574;top:917;width:20;height:2" coordorigin="7574,917" coordsize="20,0" path="m7574,917l7594,917e" filled="false" stroked="true" strokeweight=".48pt" strokecolor="#fefefe">
                <v:path arrowok="t"/>
              </v:shape>
            </v:group>
            <v:group style="position:absolute;left:7594;top:917;width:20;height:2" coordorigin="7594,917" coordsize="20,2">
              <v:shape style="position:absolute;left:7594;top:917;width:20;height:2" coordorigin="7594,917" coordsize="20,0" path="m7594,917l7613,917e" filled="false" stroked="true" strokeweight=".48pt" strokecolor="#fefefe">
                <v:path arrowok="t"/>
              </v:shape>
            </v:group>
            <v:group style="position:absolute;left:7613;top:917;width:20;height:2" coordorigin="7613,917" coordsize="20,2">
              <v:shape style="position:absolute;left:7613;top:917;width:20;height:2" coordorigin="7613,917" coordsize="20,0" path="m7613,917l7632,917e" filled="false" stroked="true" strokeweight=".48pt" strokecolor="#fefefe">
                <v:path arrowok="t"/>
              </v:shape>
            </v:group>
            <v:group style="position:absolute;left:7632;top:917;width:20;height:2" coordorigin="7632,917" coordsize="20,2">
              <v:shape style="position:absolute;left:7632;top:917;width:20;height:2" coordorigin="7632,917" coordsize="20,0" path="m7632,917l7651,917e" filled="false" stroked="true" strokeweight=".48pt" strokecolor="#fefefe">
                <v:path arrowok="t"/>
              </v:shape>
            </v:group>
            <v:group style="position:absolute;left:7651;top:917;width:20;height:2" coordorigin="7651,917" coordsize="20,2">
              <v:shape style="position:absolute;left:7651;top:917;width:20;height:2" coordorigin="7651,917" coordsize="20,0" path="m7651,917l7670,917e" filled="false" stroked="true" strokeweight=".48pt" strokecolor="#fefefe">
                <v:path arrowok="t"/>
              </v:shape>
            </v:group>
            <v:group style="position:absolute;left:7670;top:917;width:20;height:2" coordorigin="7670,917" coordsize="20,2">
              <v:shape style="position:absolute;left:7670;top:917;width:20;height:2" coordorigin="7670,917" coordsize="20,0" path="m7670,917l7690,917e" filled="false" stroked="true" strokeweight=".48pt" strokecolor="#fefefe">
                <v:path arrowok="t"/>
              </v:shape>
            </v:group>
            <v:group style="position:absolute;left:7690;top:917;width:20;height:2" coordorigin="7690,917" coordsize="20,2">
              <v:shape style="position:absolute;left:7690;top:917;width:20;height:2" coordorigin="7690,917" coordsize="20,0" path="m7690,917l7709,917e" filled="false" stroked="true" strokeweight=".48pt" strokecolor="#fefefe">
                <v:path arrowok="t"/>
              </v:shape>
            </v:group>
            <v:group style="position:absolute;left:7709;top:917;width:20;height:2" coordorigin="7709,917" coordsize="20,2">
              <v:shape style="position:absolute;left:7709;top:917;width:20;height:2" coordorigin="7709,917" coordsize="20,0" path="m7709,917l7728,917e" filled="false" stroked="true" strokeweight=".48pt" strokecolor="#fefefe">
                <v:path arrowok="t"/>
              </v:shape>
            </v:group>
            <v:group style="position:absolute;left:7728;top:917;width:20;height:2" coordorigin="7728,917" coordsize="20,2">
              <v:shape style="position:absolute;left:7728;top:917;width:20;height:2" coordorigin="7728,917" coordsize="20,0" path="m7728,917l7747,917e" filled="false" stroked="true" strokeweight=".48pt" strokecolor="#fefefe">
                <v:path arrowok="t"/>
              </v:shape>
            </v:group>
            <v:group style="position:absolute;left:7747;top:917;width:20;height:2" coordorigin="7747,917" coordsize="20,2">
              <v:shape style="position:absolute;left:7747;top:917;width:20;height:2" coordorigin="7747,917" coordsize="20,0" path="m7747,917l7766,917e" filled="false" stroked="true" strokeweight=".48pt" strokecolor="#fefefe">
                <v:path arrowok="t"/>
              </v:shape>
            </v:group>
            <v:group style="position:absolute;left:7766;top:917;width:20;height:2" coordorigin="7766,917" coordsize="20,2">
              <v:shape style="position:absolute;left:7766;top:917;width:20;height:2" coordorigin="7766,917" coordsize="20,0" path="m7766,917l7786,917e" filled="false" stroked="true" strokeweight=".48pt" strokecolor="#fefefe">
                <v:path arrowok="t"/>
              </v:shape>
            </v:group>
            <v:group style="position:absolute;left:7786;top:917;width:20;height:2" coordorigin="7786,917" coordsize="20,2">
              <v:shape style="position:absolute;left:7786;top:917;width:20;height:2" coordorigin="7786,917" coordsize="20,0" path="m7786,917l7805,917e" filled="false" stroked="true" strokeweight=".48pt" strokecolor="#fefefe">
                <v:path arrowok="t"/>
              </v:shape>
            </v:group>
            <v:group style="position:absolute;left:7805;top:917;width:20;height:2" coordorigin="7805,917" coordsize="20,2">
              <v:shape style="position:absolute;left:7805;top:917;width:20;height:2" coordorigin="7805,917" coordsize="20,0" path="m7805,917l7824,917e" filled="false" stroked="true" strokeweight=".48pt" strokecolor="#fefefe">
                <v:path arrowok="t"/>
              </v:shape>
            </v:group>
            <v:group style="position:absolute;left:7824;top:917;width:10;height:2" coordorigin="7824,917" coordsize="10,2">
              <v:shape style="position:absolute;left:7824;top:917;width:10;height:2" coordorigin="7824,917" coordsize="10,0" path="m7824,917l7834,917e" filled="false" stroked="true" strokeweight=".48pt" strokecolor="#000000">
                <v:path arrowok="t"/>
              </v:shape>
            </v:group>
            <v:group style="position:absolute;left:14;top:1814;width:1757;height:2" coordorigin="14,1814" coordsize="1757,2">
              <v:shape style="position:absolute;left:14;top:1814;width:1757;height:2" coordorigin="14,1814" coordsize="1757,0" path="m14,1814l1771,1814e" filled="false" stroked="true" strokeweight="1.44pt" strokecolor="#000000">
                <v:path arrowok="t"/>
              </v:shape>
              <v:shape style="position:absolute;left:1771;top:922;width:10;height:878" type="#_x0000_t75" stroked="false">
                <v:imagedata r:id="rId56" o:title=""/>
              </v:shape>
            </v:group>
            <v:group style="position:absolute;left:1771;top:1814;width:29;height:2" coordorigin="1771,1814" coordsize="29,2">
              <v:shape style="position:absolute;left:1771;top:1814;width:29;height:2" coordorigin="1771,1814" coordsize="29,0" path="m1771,1814l1800,1814e" filled="false" stroked="true" strokeweight="1.44pt" strokecolor="#000000">
                <v:path arrowok="t"/>
              </v:shape>
            </v:group>
            <v:group style="position:absolute;left:1800;top:1814;width:792;height:2" coordorigin="1800,1814" coordsize="792,2">
              <v:shape style="position:absolute;left:1800;top:1814;width:792;height:2" coordorigin="1800,1814" coordsize="792,0" path="m1800,1814l2592,1814e" filled="false" stroked="true" strokeweight="1.44pt" strokecolor="#000000">
                <v:path arrowok="t"/>
              </v:shape>
              <v:shape style="position:absolute;left:2592;top:922;width:10;height:878" type="#_x0000_t75" stroked="false">
                <v:imagedata r:id="rId56" o:title=""/>
              </v:shape>
            </v:group>
            <v:group style="position:absolute;left:2592;top:1814;width:29;height:2" coordorigin="2592,1814" coordsize="29,2">
              <v:shape style="position:absolute;left:2592;top:1814;width:29;height:2" coordorigin="2592,1814" coordsize="29,0" path="m2592,1814l2621,1814e" filled="false" stroked="true" strokeweight="1.44pt" strokecolor="#000000">
                <v:path arrowok="t"/>
              </v:shape>
            </v:group>
            <v:group style="position:absolute;left:2621;top:1814;width:1152;height:2" coordorigin="2621,1814" coordsize="1152,2">
              <v:shape style="position:absolute;left:2621;top:1814;width:1152;height:2" coordorigin="2621,1814" coordsize="1152,0" path="m2621,1814l3773,1814e" filled="false" stroked="true" strokeweight="1.44pt" strokecolor="#000000">
                <v:path arrowok="t"/>
              </v:shape>
              <v:shape style="position:absolute;left:3773;top:922;width:10;height:878" type="#_x0000_t75" stroked="false">
                <v:imagedata r:id="rId56" o:title=""/>
              </v:shape>
            </v:group>
            <v:group style="position:absolute;left:3773;top:1814;width:29;height:2" coordorigin="3773,1814" coordsize="29,2">
              <v:shape style="position:absolute;left:3773;top:1814;width:29;height:2" coordorigin="3773,1814" coordsize="29,0" path="m3773,1814l3802,1814e" filled="false" stroked="true" strokeweight="1.44pt" strokecolor="#000000">
                <v:path arrowok="t"/>
              </v:shape>
            </v:group>
            <v:group style="position:absolute;left:3802;top:1814;width:1152;height:2" coordorigin="3802,1814" coordsize="1152,2">
              <v:shape style="position:absolute;left:3802;top:1814;width:1152;height:2" coordorigin="3802,1814" coordsize="1152,0" path="m3802,1814l4954,1814e" filled="false" stroked="true" strokeweight="1.44pt" strokecolor="#000000">
                <v:path arrowok="t"/>
              </v:shape>
              <v:shape style="position:absolute;left:4954;top:922;width:10;height:878" type="#_x0000_t75" stroked="false">
                <v:imagedata r:id="rId56" o:title=""/>
              </v:shape>
            </v:group>
            <v:group style="position:absolute;left:4954;top:1814;width:29;height:2" coordorigin="4954,1814" coordsize="29,2">
              <v:shape style="position:absolute;left:4954;top:1814;width:29;height:2" coordorigin="4954,1814" coordsize="29,0" path="m4954,1814l4982,1814e" filled="false" stroked="true" strokeweight="1.44pt" strokecolor="#000000">
                <v:path arrowok="t"/>
              </v:shape>
            </v:group>
            <v:group style="position:absolute;left:4982;top:1814;width:970;height:2" coordorigin="4982,1814" coordsize="970,2">
              <v:shape style="position:absolute;left:4982;top:1814;width:970;height:2" coordorigin="4982,1814" coordsize="970,0" path="m4982,1814l5952,1814e" filled="false" stroked="true" strokeweight="1.44pt" strokecolor="#000000">
                <v:path arrowok="t"/>
              </v:shape>
              <v:shape style="position:absolute;left:5952;top:29;width:10;height:1771" type="#_x0000_t75" stroked="false">
                <v:imagedata r:id="rId57" o:title=""/>
              </v:shape>
            </v:group>
            <v:group style="position:absolute;left:5952;top:1814;width:29;height:2" coordorigin="5952,1814" coordsize="29,2">
              <v:shape style="position:absolute;left:5952;top:1814;width:29;height:2" coordorigin="5952,1814" coordsize="29,0" path="m5952,1814l5981,1814e" filled="false" stroked="true" strokeweight="1.44pt" strokecolor="#000000">
                <v:path arrowok="t"/>
              </v:shape>
            </v:group>
            <v:group style="position:absolute;left:5981;top:1814;width:874;height:2" coordorigin="5981,1814" coordsize="874,2">
              <v:shape style="position:absolute;left:5981;top:1814;width:874;height:2" coordorigin="5981,1814" coordsize="874,0" path="m5981,1814l6854,1814e" filled="false" stroked="true" strokeweight="1.44pt" strokecolor="#000000">
                <v:path arrowok="t"/>
              </v:shape>
              <v:shape style="position:absolute;left:6854;top:29;width:10;height:1771" type="#_x0000_t75" stroked="false">
                <v:imagedata r:id="rId57" o:title=""/>
              </v:shape>
            </v:group>
            <v:group style="position:absolute;left:6854;top:1814;width:29;height:2" coordorigin="6854,1814" coordsize="29,2">
              <v:shape style="position:absolute;left:6854;top:1814;width:29;height:2" coordorigin="6854,1814" coordsize="29,0" path="m6854,1814l6883,1814e" filled="false" stroked="true" strokeweight="1.44pt" strokecolor="#000000">
                <v:path arrowok="t"/>
              </v:shape>
            </v:group>
            <v:group style="position:absolute;left:6883;top:1814;width:941;height:2" coordorigin="6883,1814" coordsize="941,2">
              <v:shape style="position:absolute;left:6883;top:1814;width:941;height:2" coordorigin="6883,1814" coordsize="941,0" path="m6883,1814l7824,1814e" filled="false" stroked="true" strokeweight="1.44pt" strokecolor="#000000">
                <v:path arrowok="t"/>
              </v:shape>
              <v:shape style="position:absolute;left:7824;top:29;width:1570;height:1771" type="#_x0000_t75" stroked="false">
                <v:imagedata r:id="rId58" o:title=""/>
              </v:shape>
            </v:group>
            <v:group style="position:absolute;left:7824;top:1814;width:29;height:2" coordorigin="7824,1814" coordsize="29,2">
              <v:shape style="position:absolute;left:7824;top:1814;width:29;height:2" coordorigin="7824,1814" coordsize="29,0" path="m7824,1814l7853,1814e" filled="false" stroked="true" strokeweight="1.44pt" strokecolor="#000000">
                <v:path arrowok="t"/>
              </v:shape>
            </v:group>
            <v:group style="position:absolute;left:7853;top:1814;width:1551;height:2" coordorigin="7853,1814" coordsize="1551,2">
              <v:shape style="position:absolute;left:7853;top:1814;width:1551;height:2" coordorigin="7853,1814" coordsize="1551,0" path="m7853,1814l9403,1814e" filled="false" stroked="true" strokeweight="1.44pt" strokecolor="#000000">
                <v:path arrowok="t"/>
              </v:shape>
              <v:shape style="position:absolute;left:2645;top:256;width:108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9;top:477;width:126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824;top:477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4003;top:477;width:3696;height:183" type="#_x0000_t202" filled="false" stroked="false">
                <v:textbox inset="0,0,0,0">
                  <w:txbxContent>
                    <w:p>
                      <w:pPr>
                        <w:tabs>
                          <w:tab w:pos="1089" w:val="left" w:leader="none"/>
                          <w:tab w:pos="2039" w:val="left" w:leader="none"/>
                          <w:tab w:pos="2975" w:val="left" w:leader="none"/>
                        </w:tabs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投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  <w:tab/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2"/>
                          <w:sz w:val="18"/>
                          <w:szCs w:val="18"/>
                        </w:rPr>
                        <w:t>加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8251;top:477;width:725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18"/>
                          <w:szCs w:val="18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2640;top:698;width:108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资本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3"/>
                          <w:sz w:val="18"/>
                          <w:szCs w:val="18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58;top:1149;width:170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北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京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巨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龙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东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方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18"/>
                          <w:szCs w:val="18"/>
                        </w:rPr>
                        <w:t>国际信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r>
                    </w:p>
                  </w:txbxContent>
                </v:textbox>
                <w10:wrap type="none"/>
              </v:shape>
              <v:shape style="position:absolute;left:1982;top:1365;width:500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宋体" w:hAnsi="宋体" w:cs="宋体" w:eastAsia="宋体" w:hint="default"/>
                          <w:spacing w:val="-43"/>
                          <w:sz w:val="18"/>
                          <w:szCs w:val="18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957;top:1365;width:548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1.50% </w:t>
                      </w:r>
                    </w:p>
                  </w:txbxContent>
                </v:textbox>
                <w10:wrap type="none"/>
              </v:shape>
              <v:shape style="position:absolute;left:4022;top:1365;width:1901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300,000.00</w:t>
                      </w:r>
                      <w:r>
                        <w:rPr>
                          <w:rFonts w:ascii="宋体"/>
                          <w:spacing w:val="9"/>
                          <w:sz w:val="18"/>
                        </w:rPr>
                        <w:t> </w:t>
                      </w:r>
                      <w:r>
                        <w:rPr>
                          <w:rFonts w:ascii="宋体"/>
                          <w:sz w:val="18"/>
                        </w:rPr>
                        <w:t>300,000.00</w:t>
                      </w:r>
                    </w:p>
                  </w:txbxContent>
                </v:textbox>
                <w10:wrap type="none"/>
              </v:shape>
              <v:shape style="position:absolute;left:6586;top:1365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7406;top:1365;width:183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8107;top:1365;width:99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/>
                          <w:sz w:val="18"/>
                        </w:rPr>
                        <w:t>300,000.00 </w:t>
                      </w:r>
                    </w:p>
                  </w:txbxContent>
                </v:textbox>
                <w10:wrap type="none"/>
              </v:shape>
              <v:shape style="position:absolute;left:58;top:1586;width:1714;height:183" type="#_x0000_t202" filled="false" stroked="false">
                <v:textbox inset="0,0,0,0">
                  <w:txbxContent>
                    <w:p>
                      <w:pPr>
                        <w:spacing w:line="18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8"/>
                          <w:szCs w:val="18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技术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-3"/>
                          <w:sz w:val="18"/>
                          <w:szCs w:val="18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6"/>
          <w:sz w:val="20"/>
          <w:szCs w:val="20"/>
        </w:rPr>
      </w:r>
    </w:p>
    <w:p>
      <w:pPr>
        <w:spacing w:line="253" w:lineRule="exact"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5.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5918" w:lineRule="exact"/>
        <w:ind w:left="113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17"/>
          <w:sz w:val="20"/>
          <w:szCs w:val="20"/>
        </w:rPr>
        <w:pict>
          <v:group style="width:483.15pt;height:295.95pt;mso-position-horizontal-relative:char;mso-position-vertical-relative:line" coordorigin="0,0" coordsize="9663,5919">
            <v:group style="position:absolute;left:24;top:10;width:2928;height:2" coordorigin="24,10" coordsize="2928,2">
              <v:shape style="position:absolute;left:24;top:10;width:2928;height:2" coordorigin="24,10" coordsize="2928,0" path="m24,10l2952,10e" filled="false" stroked="true" strokeweight=".96pt" strokecolor="#000000">
                <v:path arrowok="t"/>
              </v:shape>
            </v:group>
            <v:group style="position:absolute;left:2952;top:10;width:20;height:2" coordorigin="2952,10" coordsize="20,2">
              <v:shape style="position:absolute;left:2952;top:10;width:20;height:2" coordorigin="2952,10" coordsize="20,0" path="m2952,10l2971,10e" filled="false" stroked="true" strokeweight=".96pt" strokecolor="#000000">
                <v:path arrowok="t"/>
              </v:shape>
            </v:group>
            <v:group style="position:absolute;left:2971;top:10;width:1656;height:2" coordorigin="2971,10" coordsize="1656,2">
              <v:shape style="position:absolute;left:2971;top:10;width:1656;height:2" coordorigin="2971,10" coordsize="1656,0" path="m2971,10l4627,10e" filled="false" stroked="true" strokeweight=".96pt" strokecolor="#000000">
                <v:path arrowok="t"/>
              </v:shape>
            </v:group>
            <v:group style="position:absolute;left:4627;top:10;width:20;height:2" coordorigin="4627,10" coordsize="20,2">
              <v:shape style="position:absolute;left:4627;top:10;width:20;height:2" coordorigin="4627,10" coordsize="20,0" path="m4627,10l4646,10e" filled="false" stroked="true" strokeweight=".96pt" strokecolor="#000000">
                <v:path arrowok="t"/>
              </v:shape>
            </v:group>
            <v:group style="position:absolute;left:4646;top:10;width:1656;height:2" coordorigin="4646,10" coordsize="1656,2">
              <v:shape style="position:absolute;left:4646;top:10;width:1656;height:2" coordorigin="4646,10" coordsize="1656,0" path="m4646,10l6302,10e" filled="false" stroked="true" strokeweight=".96pt" strokecolor="#000000">
                <v:path arrowok="t"/>
              </v:shape>
            </v:group>
            <v:group style="position:absolute;left:6302;top:10;width:20;height:2" coordorigin="6302,10" coordsize="20,2">
              <v:shape style="position:absolute;left:6302;top:10;width:20;height:2" coordorigin="6302,10" coordsize="20,0" path="m6302,10l6322,10e" filled="false" stroked="true" strokeweight=".96pt" strokecolor="#000000">
                <v:path arrowok="t"/>
              </v:shape>
            </v:group>
            <v:group style="position:absolute;left:6322;top:10;width:1661;height:2" coordorigin="6322,10" coordsize="1661,2">
              <v:shape style="position:absolute;left:6322;top:10;width:1661;height:2" coordorigin="6322,10" coordsize="1661,0" path="m6322,10l7982,10e" filled="false" stroked="true" strokeweight=".96pt" strokecolor="#000000">
                <v:path arrowok="t"/>
              </v:shape>
            </v:group>
            <v:group style="position:absolute;left:7982;top:10;width:20;height:2" coordorigin="7982,10" coordsize="20,2">
              <v:shape style="position:absolute;left:7982;top:10;width:20;height:2" coordorigin="7982,10" coordsize="20,0" path="m7982,10l8002,10e" filled="false" stroked="true" strokeweight=".96pt" strokecolor="#000000">
                <v:path arrowok="t"/>
              </v:shape>
            </v:group>
            <v:group style="position:absolute;left:8002;top:10;width:1642;height:2" coordorigin="8002,10" coordsize="1642,2">
              <v:shape style="position:absolute;left:8002;top:10;width:1642;height:2" coordorigin="8002,10" coordsize="1642,0" path="m8002,10l9643,10e" filled="false" stroked="true" strokeweight=".96pt" strokecolor="#000000">
                <v:path arrowok="t"/>
              </v:shape>
              <v:shape style="position:absolute;left:24;top:19;width:7968;height:307" type="#_x0000_t75" stroked="false">
                <v:imagedata r:id="rId59" o:title=""/>
              </v:shape>
            </v:group>
            <v:group style="position:absolute;left:7982;top:322;width:10;height:2" coordorigin="7982,322" coordsize="10,2">
              <v:shape style="position:absolute;left:7982;top:322;width:10;height:2" coordorigin="7982,322" coordsize="10,0" path="m7982,322l7992,322e" filled="false" stroked="true" strokeweight=".48pt" strokecolor="#000000">
                <v:path arrowok="t"/>
              </v:shape>
            </v:group>
            <v:group style="position:absolute;left:7992;top:322;width:20;height:2" coordorigin="7992,322" coordsize="20,2">
              <v:shape style="position:absolute;left:7992;top:322;width:20;height:2" coordorigin="7992,322" coordsize="20,0" path="m7992,322l8011,322e" filled="false" stroked="true" strokeweight=".48pt" strokecolor="#fefefe">
                <v:path arrowok="t"/>
              </v:shape>
            </v:group>
            <v:group style="position:absolute;left:8011;top:322;width:20;height:2" coordorigin="8011,322" coordsize="20,2">
              <v:shape style="position:absolute;left:8011;top:322;width:20;height:2" coordorigin="8011,322" coordsize="20,0" path="m8011,322l8030,322e" filled="false" stroked="true" strokeweight=".48pt" strokecolor="#fefefe">
                <v:path arrowok="t"/>
              </v:shape>
            </v:group>
            <v:group style="position:absolute;left:8030;top:322;width:20;height:2" coordorigin="8030,322" coordsize="20,2">
              <v:shape style="position:absolute;left:8030;top:322;width:20;height:2" coordorigin="8030,322" coordsize="20,0" path="m8030,322l8050,322e" filled="false" stroked="true" strokeweight=".48pt" strokecolor="#fefefe">
                <v:path arrowok="t"/>
              </v:shape>
            </v:group>
            <v:group style="position:absolute;left:8050;top:322;width:20;height:2" coordorigin="8050,322" coordsize="20,2">
              <v:shape style="position:absolute;left:8050;top:322;width:20;height:2" coordorigin="8050,322" coordsize="20,0" path="m8050,322l8069,322e" filled="false" stroked="true" strokeweight=".48pt" strokecolor="#fefefe">
                <v:path arrowok="t"/>
              </v:shape>
            </v:group>
            <v:group style="position:absolute;left:8069;top:322;width:20;height:2" coordorigin="8069,322" coordsize="20,2">
              <v:shape style="position:absolute;left:8069;top:322;width:20;height:2" coordorigin="8069,322" coordsize="20,0" path="m8069,322l8088,322e" filled="false" stroked="true" strokeweight=".48pt" strokecolor="#fefefe">
                <v:path arrowok="t"/>
              </v:shape>
            </v:group>
            <v:group style="position:absolute;left:8088;top:322;width:20;height:2" coordorigin="8088,322" coordsize="20,2">
              <v:shape style="position:absolute;left:8088;top:322;width:20;height:2" coordorigin="8088,322" coordsize="20,0" path="m8088,322l8107,322e" filled="false" stroked="true" strokeweight=".48pt" strokecolor="#fefefe">
                <v:path arrowok="t"/>
              </v:shape>
            </v:group>
            <v:group style="position:absolute;left:8107;top:322;width:20;height:2" coordorigin="8107,322" coordsize="20,2">
              <v:shape style="position:absolute;left:8107;top:322;width:20;height:2" coordorigin="8107,322" coordsize="20,0" path="m8107,322l8126,322e" filled="false" stroked="true" strokeweight=".48pt" strokecolor="#fefefe">
                <v:path arrowok="t"/>
              </v:shape>
            </v:group>
            <v:group style="position:absolute;left:8126;top:322;width:20;height:2" coordorigin="8126,322" coordsize="20,2">
              <v:shape style="position:absolute;left:8126;top:322;width:20;height:2" coordorigin="8126,322" coordsize="20,0" path="m8126,322l8146,322e" filled="false" stroked="true" strokeweight=".48pt" strokecolor="#fefefe">
                <v:path arrowok="t"/>
              </v:shape>
            </v:group>
            <v:group style="position:absolute;left:8146;top:322;width:20;height:2" coordorigin="8146,322" coordsize="20,2">
              <v:shape style="position:absolute;left:8146;top:322;width:20;height:2" coordorigin="8146,322" coordsize="20,0" path="m8146,322l8165,322e" filled="false" stroked="true" strokeweight=".48pt" strokecolor="#fefefe">
                <v:path arrowok="t"/>
              </v:shape>
            </v:group>
            <v:group style="position:absolute;left:8165;top:322;width:20;height:2" coordorigin="8165,322" coordsize="20,2">
              <v:shape style="position:absolute;left:8165;top:322;width:20;height:2" coordorigin="8165,322" coordsize="20,0" path="m8165,322l8184,322e" filled="false" stroked="true" strokeweight=".48pt" strokecolor="#fefefe">
                <v:path arrowok="t"/>
              </v:shape>
            </v:group>
            <v:group style="position:absolute;left:8184;top:322;width:20;height:2" coordorigin="8184,322" coordsize="20,2">
              <v:shape style="position:absolute;left:8184;top:322;width:20;height:2" coordorigin="8184,322" coordsize="20,0" path="m8184,322l8203,322e" filled="false" stroked="true" strokeweight=".48pt" strokecolor="#fefefe">
                <v:path arrowok="t"/>
              </v:shape>
            </v:group>
            <v:group style="position:absolute;left:8203;top:322;width:20;height:2" coordorigin="8203,322" coordsize="20,2">
              <v:shape style="position:absolute;left:8203;top:322;width:20;height:2" coordorigin="8203,322" coordsize="20,0" path="m8203,322l8222,322e" filled="false" stroked="true" strokeweight=".48pt" strokecolor="#fefefe">
                <v:path arrowok="t"/>
              </v:shape>
            </v:group>
            <v:group style="position:absolute;left:8222;top:322;width:20;height:2" coordorigin="8222,322" coordsize="20,2">
              <v:shape style="position:absolute;left:8222;top:322;width:20;height:2" coordorigin="8222,322" coordsize="20,0" path="m8222,322l8242,322e" filled="false" stroked="true" strokeweight=".48pt" strokecolor="#fefefe">
                <v:path arrowok="t"/>
              </v:shape>
            </v:group>
            <v:group style="position:absolute;left:8242;top:322;width:20;height:2" coordorigin="8242,322" coordsize="20,2">
              <v:shape style="position:absolute;left:8242;top:322;width:20;height:2" coordorigin="8242,322" coordsize="20,0" path="m8242,322l8261,322e" filled="false" stroked="true" strokeweight=".48pt" strokecolor="#fefefe">
                <v:path arrowok="t"/>
              </v:shape>
            </v:group>
            <v:group style="position:absolute;left:8261;top:322;width:20;height:2" coordorigin="8261,322" coordsize="20,2">
              <v:shape style="position:absolute;left:8261;top:322;width:20;height:2" coordorigin="8261,322" coordsize="20,0" path="m8261,322l8280,322e" filled="false" stroked="true" strokeweight=".48pt" strokecolor="#fefefe">
                <v:path arrowok="t"/>
              </v:shape>
            </v:group>
            <v:group style="position:absolute;left:8280;top:322;width:20;height:2" coordorigin="8280,322" coordsize="20,2">
              <v:shape style="position:absolute;left:8280;top:322;width:20;height:2" coordorigin="8280,322" coordsize="20,0" path="m8280,322l8299,322e" filled="false" stroked="true" strokeweight=".48pt" strokecolor="#fefefe">
                <v:path arrowok="t"/>
              </v:shape>
            </v:group>
            <v:group style="position:absolute;left:8299;top:322;width:20;height:2" coordorigin="8299,322" coordsize="20,2">
              <v:shape style="position:absolute;left:8299;top:322;width:20;height:2" coordorigin="8299,322" coordsize="20,0" path="m8299,322l8318,322e" filled="false" stroked="true" strokeweight=".48pt" strokecolor="#fefefe">
                <v:path arrowok="t"/>
              </v:shape>
            </v:group>
            <v:group style="position:absolute;left:8318;top:322;width:20;height:2" coordorigin="8318,322" coordsize="20,2">
              <v:shape style="position:absolute;left:8318;top:322;width:20;height:2" coordorigin="8318,322" coordsize="20,0" path="m8318,322l8338,322e" filled="false" stroked="true" strokeweight=".48pt" strokecolor="#fefefe">
                <v:path arrowok="t"/>
              </v:shape>
            </v:group>
            <v:group style="position:absolute;left:8338;top:322;width:20;height:2" coordorigin="8338,322" coordsize="20,2">
              <v:shape style="position:absolute;left:8338;top:322;width:20;height:2" coordorigin="8338,322" coordsize="20,0" path="m8338,322l8357,322e" filled="false" stroked="true" strokeweight=".48pt" strokecolor="#fefefe">
                <v:path arrowok="t"/>
              </v:shape>
            </v:group>
            <v:group style="position:absolute;left:8357;top:322;width:20;height:2" coordorigin="8357,322" coordsize="20,2">
              <v:shape style="position:absolute;left:8357;top:322;width:20;height:2" coordorigin="8357,322" coordsize="20,0" path="m8357,322l8376,322e" filled="false" stroked="true" strokeweight=".48pt" strokecolor="#fefefe">
                <v:path arrowok="t"/>
              </v:shape>
            </v:group>
            <v:group style="position:absolute;left:8376;top:322;width:20;height:2" coordorigin="8376,322" coordsize="20,2">
              <v:shape style="position:absolute;left:8376;top:322;width:20;height:2" coordorigin="8376,322" coordsize="20,0" path="m8376,322l8395,322e" filled="false" stroked="true" strokeweight=".48pt" strokecolor="#fefefe">
                <v:path arrowok="t"/>
              </v:shape>
            </v:group>
            <v:group style="position:absolute;left:8395;top:322;width:20;height:2" coordorigin="8395,322" coordsize="20,2">
              <v:shape style="position:absolute;left:8395;top:322;width:20;height:2" coordorigin="8395,322" coordsize="20,0" path="m8395,322l8414,322e" filled="false" stroked="true" strokeweight=".48pt" strokecolor="#fefefe">
                <v:path arrowok="t"/>
              </v:shape>
            </v:group>
            <v:group style="position:absolute;left:8414;top:322;width:20;height:2" coordorigin="8414,322" coordsize="20,2">
              <v:shape style="position:absolute;left:8414;top:322;width:20;height:2" coordorigin="8414,322" coordsize="20,0" path="m8414,322l8434,322e" filled="false" stroked="true" strokeweight=".48pt" strokecolor="#fefefe">
                <v:path arrowok="t"/>
              </v:shape>
            </v:group>
            <v:group style="position:absolute;left:8434;top:322;width:20;height:2" coordorigin="8434,322" coordsize="20,2">
              <v:shape style="position:absolute;left:8434;top:322;width:20;height:2" coordorigin="8434,322" coordsize="20,0" path="m8434,322l8453,322e" filled="false" stroked="true" strokeweight=".48pt" strokecolor="#fefefe">
                <v:path arrowok="t"/>
              </v:shape>
            </v:group>
            <v:group style="position:absolute;left:8453;top:322;width:20;height:2" coordorigin="8453,322" coordsize="20,2">
              <v:shape style="position:absolute;left:8453;top:322;width:20;height:2" coordorigin="8453,322" coordsize="20,0" path="m8453,322l8472,322e" filled="false" stroked="true" strokeweight=".48pt" strokecolor="#fefefe">
                <v:path arrowok="t"/>
              </v:shape>
            </v:group>
            <v:group style="position:absolute;left:8472;top:322;width:20;height:2" coordorigin="8472,322" coordsize="20,2">
              <v:shape style="position:absolute;left:8472;top:322;width:20;height:2" coordorigin="8472,322" coordsize="20,0" path="m8472,322l8491,322e" filled="false" stroked="true" strokeweight=".48pt" strokecolor="#fefefe">
                <v:path arrowok="t"/>
              </v:shape>
            </v:group>
            <v:group style="position:absolute;left:8491;top:322;width:20;height:2" coordorigin="8491,322" coordsize="20,2">
              <v:shape style="position:absolute;left:8491;top:322;width:20;height:2" coordorigin="8491,322" coordsize="20,0" path="m8491,322l8510,322e" filled="false" stroked="true" strokeweight=".48pt" strokecolor="#fefefe">
                <v:path arrowok="t"/>
              </v:shape>
            </v:group>
            <v:group style="position:absolute;left:8510;top:322;width:20;height:2" coordorigin="8510,322" coordsize="20,2">
              <v:shape style="position:absolute;left:8510;top:322;width:20;height:2" coordorigin="8510,322" coordsize="20,0" path="m8510,322l8530,322e" filled="false" stroked="true" strokeweight=".48pt" strokecolor="#fefefe">
                <v:path arrowok="t"/>
              </v:shape>
            </v:group>
            <v:group style="position:absolute;left:8530;top:322;width:20;height:2" coordorigin="8530,322" coordsize="20,2">
              <v:shape style="position:absolute;left:8530;top:322;width:20;height:2" coordorigin="8530,322" coordsize="20,0" path="m8530,322l8549,322e" filled="false" stroked="true" strokeweight=".48pt" strokecolor="#fefefe">
                <v:path arrowok="t"/>
              </v:shape>
            </v:group>
            <v:group style="position:absolute;left:8549;top:322;width:20;height:2" coordorigin="8549,322" coordsize="20,2">
              <v:shape style="position:absolute;left:8549;top:322;width:20;height:2" coordorigin="8549,322" coordsize="20,0" path="m8549,322l8568,322e" filled="false" stroked="true" strokeweight=".48pt" strokecolor="#fefefe">
                <v:path arrowok="t"/>
              </v:shape>
            </v:group>
            <v:group style="position:absolute;left:8568;top:322;width:20;height:2" coordorigin="8568,322" coordsize="20,2">
              <v:shape style="position:absolute;left:8568;top:322;width:20;height:2" coordorigin="8568,322" coordsize="20,0" path="m8568,322l8587,322e" filled="false" stroked="true" strokeweight=".48pt" strokecolor="#fefefe">
                <v:path arrowok="t"/>
              </v:shape>
            </v:group>
            <v:group style="position:absolute;left:8587;top:322;width:20;height:2" coordorigin="8587,322" coordsize="20,2">
              <v:shape style="position:absolute;left:8587;top:322;width:20;height:2" coordorigin="8587,322" coordsize="20,0" path="m8587,322l8606,322e" filled="false" stroked="true" strokeweight=".48pt" strokecolor="#fefefe">
                <v:path arrowok="t"/>
              </v:shape>
            </v:group>
            <v:group style="position:absolute;left:8606;top:322;width:20;height:2" coordorigin="8606,322" coordsize="20,2">
              <v:shape style="position:absolute;left:8606;top:322;width:20;height:2" coordorigin="8606,322" coordsize="20,0" path="m8606,322l8626,322e" filled="false" stroked="true" strokeweight=".48pt" strokecolor="#fefefe">
                <v:path arrowok="t"/>
              </v:shape>
            </v:group>
            <v:group style="position:absolute;left:8626;top:322;width:20;height:2" coordorigin="8626,322" coordsize="20,2">
              <v:shape style="position:absolute;left:8626;top:322;width:20;height:2" coordorigin="8626,322" coordsize="20,0" path="m8626,322l8645,322e" filled="false" stroked="true" strokeweight=".48pt" strokecolor="#fefefe">
                <v:path arrowok="t"/>
              </v:shape>
            </v:group>
            <v:group style="position:absolute;left:8645;top:322;width:20;height:2" coordorigin="8645,322" coordsize="20,2">
              <v:shape style="position:absolute;left:8645;top:322;width:20;height:2" coordorigin="8645,322" coordsize="20,0" path="m8645,322l8664,322e" filled="false" stroked="true" strokeweight=".48pt" strokecolor="#fefefe">
                <v:path arrowok="t"/>
              </v:shape>
            </v:group>
            <v:group style="position:absolute;left:8664;top:322;width:20;height:2" coordorigin="8664,322" coordsize="20,2">
              <v:shape style="position:absolute;left:8664;top:322;width:20;height:2" coordorigin="8664,322" coordsize="20,0" path="m8664,322l8683,322e" filled="false" stroked="true" strokeweight=".48pt" strokecolor="#fefefe">
                <v:path arrowok="t"/>
              </v:shape>
            </v:group>
            <v:group style="position:absolute;left:8683;top:322;width:20;height:2" coordorigin="8683,322" coordsize="20,2">
              <v:shape style="position:absolute;left:8683;top:322;width:20;height:2" coordorigin="8683,322" coordsize="20,0" path="m8683,322l8702,322e" filled="false" stroked="true" strokeweight=".48pt" strokecolor="#fefefe">
                <v:path arrowok="t"/>
              </v:shape>
            </v:group>
            <v:group style="position:absolute;left:8702;top:322;width:20;height:2" coordorigin="8702,322" coordsize="20,2">
              <v:shape style="position:absolute;left:8702;top:322;width:20;height:2" coordorigin="8702,322" coordsize="20,0" path="m8702,322l8722,322e" filled="false" stroked="true" strokeweight=".48pt" strokecolor="#fefefe">
                <v:path arrowok="t"/>
              </v:shape>
            </v:group>
            <v:group style="position:absolute;left:8722;top:322;width:20;height:2" coordorigin="8722,322" coordsize="20,2">
              <v:shape style="position:absolute;left:8722;top:322;width:20;height:2" coordorigin="8722,322" coordsize="20,0" path="m8722,322l8741,322e" filled="false" stroked="true" strokeweight=".48pt" strokecolor="#fefefe">
                <v:path arrowok="t"/>
              </v:shape>
            </v:group>
            <v:group style="position:absolute;left:8741;top:322;width:20;height:2" coordorigin="8741,322" coordsize="20,2">
              <v:shape style="position:absolute;left:8741;top:322;width:20;height:2" coordorigin="8741,322" coordsize="20,0" path="m8741,322l8760,322e" filled="false" stroked="true" strokeweight=".48pt" strokecolor="#fefefe">
                <v:path arrowok="t"/>
              </v:shape>
            </v:group>
            <v:group style="position:absolute;left:8760;top:322;width:20;height:2" coordorigin="8760,322" coordsize="20,2">
              <v:shape style="position:absolute;left:8760;top:322;width:20;height:2" coordorigin="8760,322" coordsize="20,0" path="m8760,322l8779,322e" filled="false" stroked="true" strokeweight=".48pt" strokecolor="#fefefe">
                <v:path arrowok="t"/>
              </v:shape>
            </v:group>
            <v:group style="position:absolute;left:8779;top:322;width:20;height:2" coordorigin="8779,322" coordsize="20,2">
              <v:shape style="position:absolute;left:8779;top:322;width:20;height:2" coordorigin="8779,322" coordsize="20,0" path="m8779,322l8798,322e" filled="false" stroked="true" strokeweight=".48pt" strokecolor="#fefefe">
                <v:path arrowok="t"/>
              </v:shape>
            </v:group>
            <v:group style="position:absolute;left:8798;top:322;width:20;height:2" coordorigin="8798,322" coordsize="20,2">
              <v:shape style="position:absolute;left:8798;top:322;width:20;height:2" coordorigin="8798,322" coordsize="20,0" path="m8798,322l8818,322e" filled="false" stroked="true" strokeweight=".48pt" strokecolor="#fefefe">
                <v:path arrowok="t"/>
              </v:shape>
            </v:group>
            <v:group style="position:absolute;left:8818;top:322;width:20;height:2" coordorigin="8818,322" coordsize="20,2">
              <v:shape style="position:absolute;left:8818;top:322;width:20;height:2" coordorigin="8818,322" coordsize="20,0" path="m8818,322l8837,322e" filled="false" stroked="true" strokeweight=".48pt" strokecolor="#fefefe">
                <v:path arrowok="t"/>
              </v:shape>
            </v:group>
            <v:group style="position:absolute;left:8837;top:322;width:20;height:2" coordorigin="8837,322" coordsize="20,2">
              <v:shape style="position:absolute;left:8837;top:322;width:20;height:2" coordorigin="8837,322" coordsize="20,0" path="m8837,322l8856,322e" filled="false" stroked="true" strokeweight=".48pt" strokecolor="#fefefe">
                <v:path arrowok="t"/>
              </v:shape>
            </v:group>
            <v:group style="position:absolute;left:8856;top:322;width:20;height:2" coordorigin="8856,322" coordsize="20,2">
              <v:shape style="position:absolute;left:8856;top:322;width:20;height:2" coordorigin="8856,322" coordsize="20,0" path="m8856,322l8875,322e" filled="false" stroked="true" strokeweight=".48pt" strokecolor="#fefefe">
                <v:path arrowok="t"/>
              </v:shape>
            </v:group>
            <v:group style="position:absolute;left:8875;top:322;width:20;height:2" coordorigin="8875,322" coordsize="20,2">
              <v:shape style="position:absolute;left:8875;top:322;width:20;height:2" coordorigin="8875,322" coordsize="20,0" path="m8875,322l8894,322e" filled="false" stroked="true" strokeweight=".48pt" strokecolor="#fefefe">
                <v:path arrowok="t"/>
              </v:shape>
            </v:group>
            <v:group style="position:absolute;left:8894;top:322;width:20;height:2" coordorigin="8894,322" coordsize="20,2">
              <v:shape style="position:absolute;left:8894;top:322;width:20;height:2" coordorigin="8894,322" coordsize="20,0" path="m8894,322l8914,322e" filled="false" stroked="true" strokeweight=".48pt" strokecolor="#fefefe">
                <v:path arrowok="t"/>
              </v:shape>
            </v:group>
            <v:group style="position:absolute;left:8914;top:322;width:20;height:2" coordorigin="8914,322" coordsize="20,2">
              <v:shape style="position:absolute;left:8914;top:322;width:20;height:2" coordorigin="8914,322" coordsize="20,0" path="m8914,322l8933,322e" filled="false" stroked="true" strokeweight=".48pt" strokecolor="#fefefe">
                <v:path arrowok="t"/>
              </v:shape>
            </v:group>
            <v:group style="position:absolute;left:8933;top:322;width:20;height:2" coordorigin="8933,322" coordsize="20,2">
              <v:shape style="position:absolute;left:8933;top:322;width:20;height:2" coordorigin="8933,322" coordsize="20,0" path="m8933,322l8952,322e" filled="false" stroked="true" strokeweight=".48pt" strokecolor="#fefefe">
                <v:path arrowok="t"/>
              </v:shape>
            </v:group>
            <v:group style="position:absolute;left:8952;top:322;width:20;height:2" coordorigin="8952,322" coordsize="20,2">
              <v:shape style="position:absolute;left:8952;top:322;width:20;height:2" coordorigin="8952,322" coordsize="20,0" path="m8952,322l8971,322e" filled="false" stroked="true" strokeweight=".48pt" strokecolor="#fefefe">
                <v:path arrowok="t"/>
              </v:shape>
            </v:group>
            <v:group style="position:absolute;left:8971;top:322;width:20;height:2" coordorigin="8971,322" coordsize="20,2">
              <v:shape style="position:absolute;left:8971;top:322;width:20;height:2" coordorigin="8971,322" coordsize="20,0" path="m8971,322l8990,322e" filled="false" stroked="true" strokeweight=".48pt" strokecolor="#fefefe">
                <v:path arrowok="t"/>
              </v:shape>
            </v:group>
            <v:group style="position:absolute;left:8990;top:322;width:20;height:2" coordorigin="8990,322" coordsize="20,2">
              <v:shape style="position:absolute;left:8990;top:322;width:20;height:2" coordorigin="8990,322" coordsize="20,0" path="m8990,322l9010,322e" filled="false" stroked="true" strokeweight=".48pt" strokecolor="#fefefe">
                <v:path arrowok="t"/>
              </v:shape>
            </v:group>
            <v:group style="position:absolute;left:9010;top:322;width:20;height:2" coordorigin="9010,322" coordsize="20,2">
              <v:shape style="position:absolute;left:9010;top:322;width:20;height:2" coordorigin="9010,322" coordsize="20,0" path="m9010,322l9029,322e" filled="false" stroked="true" strokeweight=".48pt" strokecolor="#fefefe">
                <v:path arrowok="t"/>
              </v:shape>
            </v:group>
            <v:group style="position:absolute;left:9029;top:322;width:20;height:2" coordorigin="9029,322" coordsize="20,2">
              <v:shape style="position:absolute;left:9029;top:322;width:20;height:2" coordorigin="9029,322" coordsize="20,0" path="m9029,322l9048,322e" filled="false" stroked="true" strokeweight=".48pt" strokecolor="#fefefe">
                <v:path arrowok="t"/>
              </v:shape>
            </v:group>
            <v:group style="position:absolute;left:9048;top:322;width:20;height:2" coordorigin="9048,322" coordsize="20,2">
              <v:shape style="position:absolute;left:9048;top:322;width:20;height:2" coordorigin="9048,322" coordsize="20,0" path="m9048,322l9067,322e" filled="false" stroked="true" strokeweight=".48pt" strokecolor="#fefefe">
                <v:path arrowok="t"/>
              </v:shape>
            </v:group>
            <v:group style="position:absolute;left:9067;top:322;width:20;height:2" coordorigin="9067,322" coordsize="20,2">
              <v:shape style="position:absolute;left:9067;top:322;width:20;height:2" coordorigin="9067,322" coordsize="20,0" path="m9067,322l9086,322e" filled="false" stroked="true" strokeweight=".48pt" strokecolor="#fefefe">
                <v:path arrowok="t"/>
              </v:shape>
            </v:group>
            <v:group style="position:absolute;left:9086;top:322;width:20;height:2" coordorigin="9086,322" coordsize="20,2">
              <v:shape style="position:absolute;left:9086;top:322;width:20;height:2" coordorigin="9086,322" coordsize="20,0" path="m9086,322l9106,322e" filled="false" stroked="true" strokeweight=".48pt" strokecolor="#fefefe">
                <v:path arrowok="t"/>
              </v:shape>
            </v:group>
            <v:group style="position:absolute;left:9106;top:322;width:20;height:2" coordorigin="9106,322" coordsize="20,2">
              <v:shape style="position:absolute;left:9106;top:322;width:20;height:2" coordorigin="9106,322" coordsize="20,0" path="m9106,322l9125,322e" filled="false" stroked="true" strokeweight=".48pt" strokecolor="#fefefe">
                <v:path arrowok="t"/>
              </v:shape>
            </v:group>
            <v:group style="position:absolute;left:9125;top:322;width:20;height:2" coordorigin="9125,322" coordsize="20,2">
              <v:shape style="position:absolute;left:9125;top:322;width:20;height:2" coordorigin="9125,322" coordsize="20,0" path="m9125,322l9144,322e" filled="false" stroked="true" strokeweight=".48pt" strokecolor="#fefefe">
                <v:path arrowok="t"/>
              </v:shape>
            </v:group>
            <v:group style="position:absolute;left:9144;top:322;width:20;height:2" coordorigin="9144,322" coordsize="20,2">
              <v:shape style="position:absolute;left:9144;top:322;width:20;height:2" coordorigin="9144,322" coordsize="20,0" path="m9144,322l9163,322e" filled="false" stroked="true" strokeweight=".48pt" strokecolor="#fefefe">
                <v:path arrowok="t"/>
              </v:shape>
            </v:group>
            <v:group style="position:absolute;left:9163;top:322;width:20;height:2" coordorigin="9163,322" coordsize="20,2">
              <v:shape style="position:absolute;left:9163;top:322;width:20;height:2" coordorigin="9163,322" coordsize="20,0" path="m9163,322l9182,322e" filled="false" stroked="true" strokeweight=".48pt" strokecolor="#fefefe">
                <v:path arrowok="t"/>
              </v:shape>
            </v:group>
            <v:group style="position:absolute;left:9182;top:322;width:20;height:2" coordorigin="9182,322" coordsize="20,2">
              <v:shape style="position:absolute;left:9182;top:322;width:20;height:2" coordorigin="9182,322" coordsize="20,0" path="m9182,322l9202,322e" filled="false" stroked="true" strokeweight=".48pt" strokecolor="#fefefe">
                <v:path arrowok="t"/>
              </v:shape>
            </v:group>
            <v:group style="position:absolute;left:9202;top:322;width:20;height:2" coordorigin="9202,322" coordsize="20,2">
              <v:shape style="position:absolute;left:9202;top:322;width:20;height:2" coordorigin="9202,322" coordsize="20,0" path="m9202,322l9221,322e" filled="false" stroked="true" strokeweight=".48pt" strokecolor="#fefefe">
                <v:path arrowok="t"/>
              </v:shape>
            </v:group>
            <v:group style="position:absolute;left:9221;top:322;width:20;height:2" coordorigin="9221,322" coordsize="20,2">
              <v:shape style="position:absolute;left:9221;top:322;width:20;height:2" coordorigin="9221,322" coordsize="20,0" path="m9221,322l9240,322e" filled="false" stroked="true" strokeweight=".48pt" strokecolor="#fefefe">
                <v:path arrowok="t"/>
              </v:shape>
            </v:group>
            <v:group style="position:absolute;left:9240;top:322;width:20;height:2" coordorigin="9240,322" coordsize="20,2">
              <v:shape style="position:absolute;left:9240;top:322;width:20;height:2" coordorigin="9240,322" coordsize="20,0" path="m9240,322l9259,322e" filled="false" stroked="true" strokeweight=".48pt" strokecolor="#fefefe">
                <v:path arrowok="t"/>
              </v:shape>
            </v:group>
            <v:group style="position:absolute;left:9259;top:322;width:20;height:2" coordorigin="9259,322" coordsize="20,2">
              <v:shape style="position:absolute;left:9259;top:322;width:20;height:2" coordorigin="9259,322" coordsize="20,0" path="m9259,322l9278,322e" filled="false" stroked="true" strokeweight=".48pt" strokecolor="#fefefe">
                <v:path arrowok="t"/>
              </v:shape>
            </v:group>
            <v:group style="position:absolute;left:9278;top:322;width:20;height:2" coordorigin="9278,322" coordsize="20,2">
              <v:shape style="position:absolute;left:9278;top:322;width:20;height:2" coordorigin="9278,322" coordsize="20,0" path="m9278,322l9298,322e" filled="false" stroked="true" strokeweight=".48pt" strokecolor="#fefefe">
                <v:path arrowok="t"/>
              </v:shape>
            </v:group>
            <v:group style="position:absolute;left:9298;top:322;width:20;height:2" coordorigin="9298,322" coordsize="20,2">
              <v:shape style="position:absolute;left:9298;top:322;width:20;height:2" coordorigin="9298,322" coordsize="20,0" path="m9298,322l9317,322e" filled="false" stroked="true" strokeweight=".48pt" strokecolor="#fefefe">
                <v:path arrowok="t"/>
              </v:shape>
            </v:group>
            <v:group style="position:absolute;left:9317;top:322;width:20;height:2" coordorigin="9317,322" coordsize="20,2">
              <v:shape style="position:absolute;left:9317;top:322;width:20;height:2" coordorigin="9317,322" coordsize="20,0" path="m9317,322l9336,322e" filled="false" stroked="true" strokeweight=".48pt" strokecolor="#fefefe">
                <v:path arrowok="t"/>
              </v:shape>
            </v:group>
            <v:group style="position:absolute;left:9336;top:322;width:20;height:2" coordorigin="9336,322" coordsize="20,2">
              <v:shape style="position:absolute;left:9336;top:322;width:20;height:2" coordorigin="9336,322" coordsize="20,0" path="m9336,322l9355,322e" filled="false" stroked="true" strokeweight=".48pt" strokecolor="#fefefe">
                <v:path arrowok="t"/>
              </v:shape>
            </v:group>
            <v:group style="position:absolute;left:9355;top:322;width:20;height:2" coordorigin="9355,322" coordsize="20,2">
              <v:shape style="position:absolute;left:9355;top:322;width:20;height:2" coordorigin="9355,322" coordsize="20,0" path="m9355,322l9374,322e" filled="false" stroked="true" strokeweight=".48pt" strokecolor="#fefefe">
                <v:path arrowok="t"/>
              </v:shape>
            </v:group>
            <v:group style="position:absolute;left:9374;top:322;width:20;height:2" coordorigin="9374,322" coordsize="20,2">
              <v:shape style="position:absolute;left:9374;top:322;width:20;height:2" coordorigin="9374,322" coordsize="20,0" path="m9374,322l9394,322e" filled="false" stroked="true" strokeweight=".48pt" strokecolor="#fefefe">
                <v:path arrowok="t"/>
              </v:shape>
            </v:group>
            <v:group style="position:absolute;left:9394;top:322;width:20;height:2" coordorigin="9394,322" coordsize="20,2">
              <v:shape style="position:absolute;left:9394;top:322;width:20;height:2" coordorigin="9394,322" coordsize="20,0" path="m9394,322l9413,322e" filled="false" stroked="true" strokeweight=".48pt" strokecolor="#fefefe">
                <v:path arrowok="t"/>
              </v:shape>
            </v:group>
            <v:group style="position:absolute;left:9413;top:322;width:20;height:2" coordorigin="9413,322" coordsize="20,2">
              <v:shape style="position:absolute;left:9413;top:322;width:20;height:2" coordorigin="9413,322" coordsize="20,0" path="m9413,322l9432,322e" filled="false" stroked="true" strokeweight=".48pt" strokecolor="#fefefe">
                <v:path arrowok="t"/>
              </v:shape>
            </v:group>
            <v:group style="position:absolute;left:9432;top:322;width:20;height:2" coordorigin="9432,322" coordsize="20,2">
              <v:shape style="position:absolute;left:9432;top:322;width:20;height:2" coordorigin="9432,322" coordsize="20,0" path="m9432,322l9451,322e" filled="false" stroked="true" strokeweight=".48pt" strokecolor="#fefefe">
                <v:path arrowok="t"/>
              </v:shape>
            </v:group>
            <v:group style="position:absolute;left:9451;top:322;width:20;height:2" coordorigin="9451,322" coordsize="20,2">
              <v:shape style="position:absolute;left:9451;top:322;width:20;height:2" coordorigin="9451,322" coordsize="20,0" path="m9451,322l9470,322e" filled="false" stroked="true" strokeweight=".48pt" strokecolor="#fefefe">
                <v:path arrowok="t"/>
              </v:shape>
            </v:group>
            <v:group style="position:absolute;left:9470;top:322;width:20;height:2" coordorigin="9470,322" coordsize="20,2">
              <v:shape style="position:absolute;left:9470;top:322;width:20;height:2" coordorigin="9470,322" coordsize="20,0" path="m9470,322l9490,322e" filled="false" stroked="true" strokeweight=".48pt" strokecolor="#fefefe">
                <v:path arrowok="t"/>
              </v:shape>
            </v:group>
            <v:group style="position:absolute;left:9490;top:322;width:20;height:2" coordorigin="9490,322" coordsize="20,2">
              <v:shape style="position:absolute;left:9490;top:322;width:20;height:2" coordorigin="9490,322" coordsize="20,0" path="m9490,322l9509,322e" filled="false" stroked="true" strokeweight=".48pt" strokecolor="#fefefe">
                <v:path arrowok="t"/>
              </v:shape>
            </v:group>
            <v:group style="position:absolute;left:9509;top:322;width:20;height:2" coordorigin="9509,322" coordsize="20,2">
              <v:shape style="position:absolute;left:9509;top:322;width:20;height:2" coordorigin="9509,322" coordsize="20,0" path="m9509,322l9528,322e" filled="false" stroked="true" strokeweight=".48pt" strokecolor="#fefefe">
                <v:path arrowok="t"/>
              </v:shape>
            </v:group>
            <v:group style="position:absolute;left:9528;top:322;width:20;height:2" coordorigin="9528,322" coordsize="20,2">
              <v:shape style="position:absolute;left:9528;top:322;width:20;height:2" coordorigin="9528,322" coordsize="20,0" path="m9528,322l9547,322e" filled="false" stroked="true" strokeweight=".48pt" strokecolor="#fefefe">
                <v:path arrowok="t"/>
              </v:shape>
            </v:group>
            <v:group style="position:absolute;left:9547;top:322;width:20;height:2" coordorigin="9547,322" coordsize="20,2">
              <v:shape style="position:absolute;left:9547;top:322;width:20;height:2" coordorigin="9547,322" coordsize="20,0" path="m9547,322l9566,322e" filled="false" stroked="true" strokeweight=".48pt" strokecolor="#fefefe">
                <v:path arrowok="t"/>
              </v:shape>
            </v:group>
            <v:group style="position:absolute;left:9566;top:322;width:20;height:2" coordorigin="9566,322" coordsize="20,2">
              <v:shape style="position:absolute;left:9566;top:322;width:20;height:2" coordorigin="9566,322" coordsize="20,0" path="m9566,322l9586,322e" filled="false" stroked="true" strokeweight=".48pt" strokecolor="#fefefe">
                <v:path arrowok="t"/>
              </v:shape>
            </v:group>
            <v:group style="position:absolute;left:9586;top:322;width:20;height:2" coordorigin="9586,322" coordsize="20,2">
              <v:shape style="position:absolute;left:9586;top:322;width:20;height:2" coordorigin="9586,322" coordsize="20,0" path="m9586,322l9605,322e" filled="false" stroked="true" strokeweight=".48pt" strokecolor="#fefefe">
                <v:path arrowok="t"/>
              </v:shape>
            </v:group>
            <v:group style="position:absolute;left:9605;top:322;width:20;height:2" coordorigin="9605,322" coordsize="20,2">
              <v:shape style="position:absolute;left:9605;top:322;width:20;height:2" coordorigin="9605,322" coordsize="20,0" path="m9605,322l9624,322e" filled="false" stroked="true" strokeweight=".48pt" strokecolor="#fefefe">
                <v:path arrowok="t"/>
              </v:shape>
            </v:group>
            <v:group style="position:absolute;left:9624;top:322;width:20;height:2" coordorigin="9624,322" coordsize="20,2">
              <v:shape style="position:absolute;left:9624;top:322;width:20;height:2" coordorigin="9624,322" coordsize="20,0" path="m9624,322l9643,322e" filled="false" stroked="true" strokeweight=".48pt" strokecolor="#fefefe">
                <v:path arrowok="t"/>
              </v:shape>
              <v:shape style="position:absolute;left:24;top:326;width:7968;height:312" type="#_x0000_t75" stroked="false">
                <v:imagedata r:id="rId59" o:title=""/>
              </v:shape>
            </v:group>
            <v:group style="position:absolute;left:7982;top:634;width:10;height:2" coordorigin="7982,634" coordsize="10,2">
              <v:shape style="position:absolute;left:7982;top:634;width:10;height:2" coordorigin="7982,634" coordsize="10,0" path="m7982,634l7992,634e" filled="false" stroked="true" strokeweight=".48pt" strokecolor="#000000">
                <v:path arrowok="t"/>
              </v:shape>
            </v:group>
            <v:group style="position:absolute;left:7992;top:634;width:20;height:2" coordorigin="7992,634" coordsize="20,2">
              <v:shape style="position:absolute;left:7992;top:634;width:20;height:2" coordorigin="7992,634" coordsize="20,0" path="m7992,634l8011,634e" filled="false" stroked="true" strokeweight=".48pt" strokecolor="#fefefe">
                <v:path arrowok="t"/>
              </v:shape>
            </v:group>
            <v:group style="position:absolute;left:8011;top:634;width:20;height:2" coordorigin="8011,634" coordsize="20,2">
              <v:shape style="position:absolute;left:8011;top:634;width:20;height:2" coordorigin="8011,634" coordsize="20,0" path="m8011,634l8030,634e" filled="false" stroked="true" strokeweight=".48pt" strokecolor="#fefefe">
                <v:path arrowok="t"/>
              </v:shape>
            </v:group>
            <v:group style="position:absolute;left:8030;top:634;width:20;height:2" coordorigin="8030,634" coordsize="20,2">
              <v:shape style="position:absolute;left:8030;top:634;width:20;height:2" coordorigin="8030,634" coordsize="20,0" path="m8030,634l8050,634e" filled="false" stroked="true" strokeweight=".48pt" strokecolor="#fefefe">
                <v:path arrowok="t"/>
              </v:shape>
            </v:group>
            <v:group style="position:absolute;left:8050;top:634;width:20;height:2" coordorigin="8050,634" coordsize="20,2">
              <v:shape style="position:absolute;left:8050;top:634;width:20;height:2" coordorigin="8050,634" coordsize="20,0" path="m8050,634l8069,634e" filled="false" stroked="true" strokeweight=".48pt" strokecolor="#fefefe">
                <v:path arrowok="t"/>
              </v:shape>
            </v:group>
            <v:group style="position:absolute;left:8069;top:634;width:20;height:2" coordorigin="8069,634" coordsize="20,2">
              <v:shape style="position:absolute;left:8069;top:634;width:20;height:2" coordorigin="8069,634" coordsize="20,0" path="m8069,634l8088,634e" filled="false" stroked="true" strokeweight=".48pt" strokecolor="#fefefe">
                <v:path arrowok="t"/>
              </v:shape>
            </v:group>
            <v:group style="position:absolute;left:8088;top:634;width:20;height:2" coordorigin="8088,634" coordsize="20,2">
              <v:shape style="position:absolute;left:8088;top:634;width:20;height:2" coordorigin="8088,634" coordsize="20,0" path="m8088,634l8107,634e" filled="false" stroked="true" strokeweight=".48pt" strokecolor="#fefefe">
                <v:path arrowok="t"/>
              </v:shape>
            </v:group>
            <v:group style="position:absolute;left:8107;top:634;width:20;height:2" coordorigin="8107,634" coordsize="20,2">
              <v:shape style="position:absolute;left:8107;top:634;width:20;height:2" coordorigin="8107,634" coordsize="20,0" path="m8107,634l8126,634e" filled="false" stroked="true" strokeweight=".48pt" strokecolor="#fefefe">
                <v:path arrowok="t"/>
              </v:shape>
            </v:group>
            <v:group style="position:absolute;left:8126;top:634;width:20;height:2" coordorigin="8126,634" coordsize="20,2">
              <v:shape style="position:absolute;left:8126;top:634;width:20;height:2" coordorigin="8126,634" coordsize="20,0" path="m8126,634l8146,634e" filled="false" stroked="true" strokeweight=".48pt" strokecolor="#fefefe">
                <v:path arrowok="t"/>
              </v:shape>
            </v:group>
            <v:group style="position:absolute;left:8146;top:634;width:20;height:2" coordorigin="8146,634" coordsize="20,2">
              <v:shape style="position:absolute;left:8146;top:634;width:20;height:2" coordorigin="8146,634" coordsize="20,0" path="m8146,634l8165,634e" filled="false" stroked="true" strokeweight=".48pt" strokecolor="#fefefe">
                <v:path arrowok="t"/>
              </v:shape>
            </v:group>
            <v:group style="position:absolute;left:8165;top:634;width:20;height:2" coordorigin="8165,634" coordsize="20,2">
              <v:shape style="position:absolute;left:8165;top:634;width:20;height:2" coordorigin="8165,634" coordsize="20,0" path="m8165,634l8184,634e" filled="false" stroked="true" strokeweight=".48pt" strokecolor="#fefefe">
                <v:path arrowok="t"/>
              </v:shape>
            </v:group>
            <v:group style="position:absolute;left:8184;top:634;width:20;height:2" coordorigin="8184,634" coordsize="20,2">
              <v:shape style="position:absolute;left:8184;top:634;width:20;height:2" coordorigin="8184,634" coordsize="20,0" path="m8184,634l8203,634e" filled="false" stroked="true" strokeweight=".48pt" strokecolor="#fefefe">
                <v:path arrowok="t"/>
              </v:shape>
            </v:group>
            <v:group style="position:absolute;left:8203;top:634;width:20;height:2" coordorigin="8203,634" coordsize="20,2">
              <v:shape style="position:absolute;left:8203;top:634;width:20;height:2" coordorigin="8203,634" coordsize="20,0" path="m8203,634l8222,634e" filled="false" stroked="true" strokeweight=".48pt" strokecolor="#fefefe">
                <v:path arrowok="t"/>
              </v:shape>
            </v:group>
            <v:group style="position:absolute;left:8222;top:634;width:20;height:2" coordorigin="8222,634" coordsize="20,2">
              <v:shape style="position:absolute;left:8222;top:634;width:20;height:2" coordorigin="8222,634" coordsize="20,0" path="m8222,634l8242,634e" filled="false" stroked="true" strokeweight=".48pt" strokecolor="#fefefe">
                <v:path arrowok="t"/>
              </v:shape>
            </v:group>
            <v:group style="position:absolute;left:8242;top:634;width:20;height:2" coordorigin="8242,634" coordsize="20,2">
              <v:shape style="position:absolute;left:8242;top:634;width:20;height:2" coordorigin="8242,634" coordsize="20,0" path="m8242,634l8261,634e" filled="false" stroked="true" strokeweight=".48pt" strokecolor="#fefefe">
                <v:path arrowok="t"/>
              </v:shape>
            </v:group>
            <v:group style="position:absolute;left:8261;top:634;width:20;height:2" coordorigin="8261,634" coordsize="20,2">
              <v:shape style="position:absolute;left:8261;top:634;width:20;height:2" coordorigin="8261,634" coordsize="20,0" path="m8261,634l8280,634e" filled="false" stroked="true" strokeweight=".48pt" strokecolor="#fefefe">
                <v:path arrowok="t"/>
              </v:shape>
            </v:group>
            <v:group style="position:absolute;left:8280;top:634;width:20;height:2" coordorigin="8280,634" coordsize="20,2">
              <v:shape style="position:absolute;left:8280;top:634;width:20;height:2" coordorigin="8280,634" coordsize="20,0" path="m8280,634l8299,634e" filled="false" stroked="true" strokeweight=".48pt" strokecolor="#fefefe">
                <v:path arrowok="t"/>
              </v:shape>
            </v:group>
            <v:group style="position:absolute;left:8299;top:634;width:20;height:2" coordorigin="8299,634" coordsize="20,2">
              <v:shape style="position:absolute;left:8299;top:634;width:20;height:2" coordorigin="8299,634" coordsize="20,0" path="m8299,634l8318,634e" filled="false" stroked="true" strokeweight=".48pt" strokecolor="#fefefe">
                <v:path arrowok="t"/>
              </v:shape>
            </v:group>
            <v:group style="position:absolute;left:8318;top:634;width:20;height:2" coordorigin="8318,634" coordsize="20,2">
              <v:shape style="position:absolute;left:8318;top:634;width:20;height:2" coordorigin="8318,634" coordsize="20,0" path="m8318,634l8338,634e" filled="false" stroked="true" strokeweight=".48pt" strokecolor="#fefefe">
                <v:path arrowok="t"/>
              </v:shape>
            </v:group>
            <v:group style="position:absolute;left:8338;top:634;width:20;height:2" coordorigin="8338,634" coordsize="20,2">
              <v:shape style="position:absolute;left:8338;top:634;width:20;height:2" coordorigin="8338,634" coordsize="20,0" path="m8338,634l8357,634e" filled="false" stroked="true" strokeweight=".48pt" strokecolor="#fefefe">
                <v:path arrowok="t"/>
              </v:shape>
            </v:group>
            <v:group style="position:absolute;left:8357;top:634;width:20;height:2" coordorigin="8357,634" coordsize="20,2">
              <v:shape style="position:absolute;left:8357;top:634;width:20;height:2" coordorigin="8357,634" coordsize="20,0" path="m8357,634l8376,634e" filled="false" stroked="true" strokeweight=".48pt" strokecolor="#fefefe">
                <v:path arrowok="t"/>
              </v:shape>
            </v:group>
            <v:group style="position:absolute;left:8376;top:634;width:20;height:2" coordorigin="8376,634" coordsize="20,2">
              <v:shape style="position:absolute;left:8376;top:634;width:20;height:2" coordorigin="8376,634" coordsize="20,0" path="m8376,634l8395,634e" filled="false" stroked="true" strokeweight=".48pt" strokecolor="#fefefe">
                <v:path arrowok="t"/>
              </v:shape>
            </v:group>
            <v:group style="position:absolute;left:8395;top:634;width:20;height:2" coordorigin="8395,634" coordsize="20,2">
              <v:shape style="position:absolute;left:8395;top:634;width:20;height:2" coordorigin="8395,634" coordsize="20,0" path="m8395,634l8414,634e" filled="false" stroked="true" strokeweight=".48pt" strokecolor="#fefefe">
                <v:path arrowok="t"/>
              </v:shape>
            </v:group>
            <v:group style="position:absolute;left:8414;top:634;width:20;height:2" coordorigin="8414,634" coordsize="20,2">
              <v:shape style="position:absolute;left:8414;top:634;width:20;height:2" coordorigin="8414,634" coordsize="20,0" path="m8414,634l8434,634e" filled="false" stroked="true" strokeweight=".48pt" strokecolor="#fefefe">
                <v:path arrowok="t"/>
              </v:shape>
            </v:group>
            <v:group style="position:absolute;left:8434;top:634;width:20;height:2" coordorigin="8434,634" coordsize="20,2">
              <v:shape style="position:absolute;left:8434;top:634;width:20;height:2" coordorigin="8434,634" coordsize="20,0" path="m8434,634l8453,634e" filled="false" stroked="true" strokeweight=".48pt" strokecolor="#fefefe">
                <v:path arrowok="t"/>
              </v:shape>
            </v:group>
            <v:group style="position:absolute;left:8453;top:634;width:20;height:2" coordorigin="8453,634" coordsize="20,2">
              <v:shape style="position:absolute;left:8453;top:634;width:20;height:2" coordorigin="8453,634" coordsize="20,0" path="m8453,634l8472,634e" filled="false" stroked="true" strokeweight=".48pt" strokecolor="#fefefe">
                <v:path arrowok="t"/>
              </v:shape>
            </v:group>
            <v:group style="position:absolute;left:8472;top:634;width:20;height:2" coordorigin="8472,634" coordsize="20,2">
              <v:shape style="position:absolute;left:8472;top:634;width:20;height:2" coordorigin="8472,634" coordsize="20,0" path="m8472,634l8491,634e" filled="false" stroked="true" strokeweight=".48pt" strokecolor="#fefefe">
                <v:path arrowok="t"/>
              </v:shape>
            </v:group>
            <v:group style="position:absolute;left:8491;top:634;width:20;height:2" coordorigin="8491,634" coordsize="20,2">
              <v:shape style="position:absolute;left:8491;top:634;width:20;height:2" coordorigin="8491,634" coordsize="20,0" path="m8491,634l8510,634e" filled="false" stroked="true" strokeweight=".48pt" strokecolor="#fefefe">
                <v:path arrowok="t"/>
              </v:shape>
            </v:group>
            <v:group style="position:absolute;left:8510;top:634;width:20;height:2" coordorigin="8510,634" coordsize="20,2">
              <v:shape style="position:absolute;left:8510;top:634;width:20;height:2" coordorigin="8510,634" coordsize="20,0" path="m8510,634l8530,634e" filled="false" stroked="true" strokeweight=".48pt" strokecolor="#fefefe">
                <v:path arrowok="t"/>
              </v:shape>
            </v:group>
            <v:group style="position:absolute;left:8530;top:634;width:20;height:2" coordorigin="8530,634" coordsize="20,2">
              <v:shape style="position:absolute;left:8530;top:634;width:20;height:2" coordorigin="8530,634" coordsize="20,0" path="m8530,634l8549,634e" filled="false" stroked="true" strokeweight=".48pt" strokecolor="#fefefe">
                <v:path arrowok="t"/>
              </v:shape>
            </v:group>
            <v:group style="position:absolute;left:8549;top:634;width:20;height:2" coordorigin="8549,634" coordsize="20,2">
              <v:shape style="position:absolute;left:8549;top:634;width:20;height:2" coordorigin="8549,634" coordsize="20,0" path="m8549,634l8568,634e" filled="false" stroked="true" strokeweight=".48pt" strokecolor="#fefefe">
                <v:path arrowok="t"/>
              </v:shape>
            </v:group>
            <v:group style="position:absolute;left:8568;top:634;width:20;height:2" coordorigin="8568,634" coordsize="20,2">
              <v:shape style="position:absolute;left:8568;top:634;width:20;height:2" coordorigin="8568,634" coordsize="20,0" path="m8568,634l8587,634e" filled="false" stroked="true" strokeweight=".48pt" strokecolor="#fefefe">
                <v:path arrowok="t"/>
              </v:shape>
            </v:group>
            <v:group style="position:absolute;left:8587;top:634;width:20;height:2" coordorigin="8587,634" coordsize="20,2">
              <v:shape style="position:absolute;left:8587;top:634;width:20;height:2" coordorigin="8587,634" coordsize="20,0" path="m8587,634l8606,634e" filled="false" stroked="true" strokeweight=".48pt" strokecolor="#fefefe">
                <v:path arrowok="t"/>
              </v:shape>
            </v:group>
            <v:group style="position:absolute;left:8606;top:634;width:20;height:2" coordorigin="8606,634" coordsize="20,2">
              <v:shape style="position:absolute;left:8606;top:634;width:20;height:2" coordorigin="8606,634" coordsize="20,0" path="m8606,634l8626,634e" filled="false" stroked="true" strokeweight=".48pt" strokecolor="#fefefe">
                <v:path arrowok="t"/>
              </v:shape>
            </v:group>
            <v:group style="position:absolute;left:8626;top:634;width:20;height:2" coordorigin="8626,634" coordsize="20,2">
              <v:shape style="position:absolute;left:8626;top:634;width:20;height:2" coordorigin="8626,634" coordsize="20,0" path="m8626,634l8645,634e" filled="false" stroked="true" strokeweight=".48pt" strokecolor="#fefefe">
                <v:path arrowok="t"/>
              </v:shape>
            </v:group>
            <v:group style="position:absolute;left:8645;top:634;width:20;height:2" coordorigin="8645,634" coordsize="20,2">
              <v:shape style="position:absolute;left:8645;top:634;width:20;height:2" coordorigin="8645,634" coordsize="20,0" path="m8645,634l8664,634e" filled="false" stroked="true" strokeweight=".48pt" strokecolor="#fefefe">
                <v:path arrowok="t"/>
              </v:shape>
            </v:group>
            <v:group style="position:absolute;left:8664;top:634;width:20;height:2" coordorigin="8664,634" coordsize="20,2">
              <v:shape style="position:absolute;left:8664;top:634;width:20;height:2" coordorigin="8664,634" coordsize="20,0" path="m8664,634l8683,634e" filled="false" stroked="true" strokeweight=".48pt" strokecolor="#fefefe">
                <v:path arrowok="t"/>
              </v:shape>
            </v:group>
            <v:group style="position:absolute;left:8683;top:634;width:20;height:2" coordorigin="8683,634" coordsize="20,2">
              <v:shape style="position:absolute;left:8683;top:634;width:20;height:2" coordorigin="8683,634" coordsize="20,0" path="m8683,634l8702,634e" filled="false" stroked="true" strokeweight=".48pt" strokecolor="#fefefe">
                <v:path arrowok="t"/>
              </v:shape>
            </v:group>
            <v:group style="position:absolute;left:8702;top:634;width:20;height:2" coordorigin="8702,634" coordsize="20,2">
              <v:shape style="position:absolute;left:8702;top:634;width:20;height:2" coordorigin="8702,634" coordsize="20,0" path="m8702,634l8722,634e" filled="false" stroked="true" strokeweight=".48pt" strokecolor="#fefefe">
                <v:path arrowok="t"/>
              </v:shape>
            </v:group>
            <v:group style="position:absolute;left:8722;top:634;width:20;height:2" coordorigin="8722,634" coordsize="20,2">
              <v:shape style="position:absolute;left:8722;top:634;width:20;height:2" coordorigin="8722,634" coordsize="20,0" path="m8722,634l8741,634e" filled="false" stroked="true" strokeweight=".48pt" strokecolor="#fefefe">
                <v:path arrowok="t"/>
              </v:shape>
            </v:group>
            <v:group style="position:absolute;left:8741;top:634;width:20;height:2" coordorigin="8741,634" coordsize="20,2">
              <v:shape style="position:absolute;left:8741;top:634;width:20;height:2" coordorigin="8741,634" coordsize="20,0" path="m8741,634l8760,634e" filled="false" stroked="true" strokeweight=".48pt" strokecolor="#fefefe">
                <v:path arrowok="t"/>
              </v:shape>
            </v:group>
            <v:group style="position:absolute;left:8760;top:634;width:20;height:2" coordorigin="8760,634" coordsize="20,2">
              <v:shape style="position:absolute;left:8760;top:634;width:20;height:2" coordorigin="8760,634" coordsize="20,0" path="m8760,634l8779,634e" filled="false" stroked="true" strokeweight=".48pt" strokecolor="#fefefe">
                <v:path arrowok="t"/>
              </v:shape>
            </v:group>
            <v:group style="position:absolute;left:8779;top:634;width:20;height:2" coordorigin="8779,634" coordsize="20,2">
              <v:shape style="position:absolute;left:8779;top:634;width:20;height:2" coordorigin="8779,634" coordsize="20,0" path="m8779,634l8798,634e" filled="false" stroked="true" strokeweight=".48pt" strokecolor="#fefefe">
                <v:path arrowok="t"/>
              </v:shape>
            </v:group>
            <v:group style="position:absolute;left:8798;top:634;width:20;height:2" coordorigin="8798,634" coordsize="20,2">
              <v:shape style="position:absolute;left:8798;top:634;width:20;height:2" coordorigin="8798,634" coordsize="20,0" path="m8798,634l8818,634e" filled="false" stroked="true" strokeweight=".48pt" strokecolor="#fefefe">
                <v:path arrowok="t"/>
              </v:shape>
            </v:group>
            <v:group style="position:absolute;left:8818;top:634;width:20;height:2" coordorigin="8818,634" coordsize="20,2">
              <v:shape style="position:absolute;left:8818;top:634;width:20;height:2" coordorigin="8818,634" coordsize="20,0" path="m8818,634l8837,634e" filled="false" stroked="true" strokeweight=".48pt" strokecolor="#fefefe">
                <v:path arrowok="t"/>
              </v:shape>
            </v:group>
            <v:group style="position:absolute;left:8837;top:634;width:20;height:2" coordorigin="8837,634" coordsize="20,2">
              <v:shape style="position:absolute;left:8837;top:634;width:20;height:2" coordorigin="8837,634" coordsize="20,0" path="m8837,634l8856,634e" filled="false" stroked="true" strokeweight=".48pt" strokecolor="#fefefe">
                <v:path arrowok="t"/>
              </v:shape>
            </v:group>
            <v:group style="position:absolute;left:8856;top:634;width:20;height:2" coordorigin="8856,634" coordsize="20,2">
              <v:shape style="position:absolute;left:8856;top:634;width:20;height:2" coordorigin="8856,634" coordsize="20,0" path="m8856,634l8875,634e" filled="false" stroked="true" strokeweight=".48pt" strokecolor="#fefefe">
                <v:path arrowok="t"/>
              </v:shape>
            </v:group>
            <v:group style="position:absolute;left:8875;top:634;width:20;height:2" coordorigin="8875,634" coordsize="20,2">
              <v:shape style="position:absolute;left:8875;top:634;width:20;height:2" coordorigin="8875,634" coordsize="20,0" path="m8875,634l8894,634e" filled="false" stroked="true" strokeweight=".48pt" strokecolor="#fefefe">
                <v:path arrowok="t"/>
              </v:shape>
            </v:group>
            <v:group style="position:absolute;left:8894;top:634;width:20;height:2" coordorigin="8894,634" coordsize="20,2">
              <v:shape style="position:absolute;left:8894;top:634;width:20;height:2" coordorigin="8894,634" coordsize="20,0" path="m8894,634l8914,634e" filled="false" stroked="true" strokeweight=".48pt" strokecolor="#fefefe">
                <v:path arrowok="t"/>
              </v:shape>
            </v:group>
            <v:group style="position:absolute;left:8914;top:634;width:20;height:2" coordorigin="8914,634" coordsize="20,2">
              <v:shape style="position:absolute;left:8914;top:634;width:20;height:2" coordorigin="8914,634" coordsize="20,0" path="m8914,634l8933,634e" filled="false" stroked="true" strokeweight=".48pt" strokecolor="#fefefe">
                <v:path arrowok="t"/>
              </v:shape>
            </v:group>
            <v:group style="position:absolute;left:8933;top:634;width:20;height:2" coordorigin="8933,634" coordsize="20,2">
              <v:shape style="position:absolute;left:8933;top:634;width:20;height:2" coordorigin="8933,634" coordsize="20,0" path="m8933,634l8952,634e" filled="false" stroked="true" strokeweight=".48pt" strokecolor="#fefefe">
                <v:path arrowok="t"/>
              </v:shape>
            </v:group>
            <v:group style="position:absolute;left:8952;top:634;width:20;height:2" coordorigin="8952,634" coordsize="20,2">
              <v:shape style="position:absolute;left:8952;top:634;width:20;height:2" coordorigin="8952,634" coordsize="20,0" path="m8952,634l8971,634e" filled="false" stroked="true" strokeweight=".48pt" strokecolor="#fefefe">
                <v:path arrowok="t"/>
              </v:shape>
            </v:group>
            <v:group style="position:absolute;left:8971;top:634;width:20;height:2" coordorigin="8971,634" coordsize="20,2">
              <v:shape style="position:absolute;left:8971;top:634;width:20;height:2" coordorigin="8971,634" coordsize="20,0" path="m8971,634l8990,634e" filled="false" stroked="true" strokeweight=".48pt" strokecolor="#fefefe">
                <v:path arrowok="t"/>
              </v:shape>
            </v:group>
            <v:group style="position:absolute;left:8990;top:634;width:20;height:2" coordorigin="8990,634" coordsize="20,2">
              <v:shape style="position:absolute;left:8990;top:634;width:20;height:2" coordorigin="8990,634" coordsize="20,0" path="m8990,634l9010,634e" filled="false" stroked="true" strokeweight=".48pt" strokecolor="#fefefe">
                <v:path arrowok="t"/>
              </v:shape>
            </v:group>
            <v:group style="position:absolute;left:9010;top:634;width:20;height:2" coordorigin="9010,634" coordsize="20,2">
              <v:shape style="position:absolute;left:9010;top:634;width:20;height:2" coordorigin="9010,634" coordsize="20,0" path="m9010,634l9029,634e" filled="false" stroked="true" strokeweight=".48pt" strokecolor="#fefefe">
                <v:path arrowok="t"/>
              </v:shape>
            </v:group>
            <v:group style="position:absolute;left:9029;top:634;width:20;height:2" coordorigin="9029,634" coordsize="20,2">
              <v:shape style="position:absolute;left:9029;top:634;width:20;height:2" coordorigin="9029,634" coordsize="20,0" path="m9029,634l9048,634e" filled="false" stroked="true" strokeweight=".48pt" strokecolor="#fefefe">
                <v:path arrowok="t"/>
              </v:shape>
            </v:group>
            <v:group style="position:absolute;left:9048;top:634;width:20;height:2" coordorigin="9048,634" coordsize="20,2">
              <v:shape style="position:absolute;left:9048;top:634;width:20;height:2" coordorigin="9048,634" coordsize="20,0" path="m9048,634l9067,634e" filled="false" stroked="true" strokeweight=".48pt" strokecolor="#fefefe">
                <v:path arrowok="t"/>
              </v:shape>
            </v:group>
            <v:group style="position:absolute;left:9067;top:634;width:20;height:2" coordorigin="9067,634" coordsize="20,2">
              <v:shape style="position:absolute;left:9067;top:634;width:20;height:2" coordorigin="9067,634" coordsize="20,0" path="m9067,634l9086,634e" filled="false" stroked="true" strokeweight=".48pt" strokecolor="#fefefe">
                <v:path arrowok="t"/>
              </v:shape>
            </v:group>
            <v:group style="position:absolute;left:9086;top:634;width:20;height:2" coordorigin="9086,634" coordsize="20,2">
              <v:shape style="position:absolute;left:9086;top:634;width:20;height:2" coordorigin="9086,634" coordsize="20,0" path="m9086,634l9106,634e" filled="false" stroked="true" strokeweight=".48pt" strokecolor="#fefefe">
                <v:path arrowok="t"/>
              </v:shape>
            </v:group>
            <v:group style="position:absolute;left:9106;top:634;width:20;height:2" coordorigin="9106,634" coordsize="20,2">
              <v:shape style="position:absolute;left:9106;top:634;width:20;height:2" coordorigin="9106,634" coordsize="20,0" path="m9106,634l9125,634e" filled="false" stroked="true" strokeweight=".48pt" strokecolor="#fefefe">
                <v:path arrowok="t"/>
              </v:shape>
            </v:group>
            <v:group style="position:absolute;left:9125;top:634;width:20;height:2" coordorigin="9125,634" coordsize="20,2">
              <v:shape style="position:absolute;left:9125;top:634;width:20;height:2" coordorigin="9125,634" coordsize="20,0" path="m9125,634l9144,634e" filled="false" stroked="true" strokeweight=".48pt" strokecolor="#fefefe">
                <v:path arrowok="t"/>
              </v:shape>
            </v:group>
            <v:group style="position:absolute;left:9144;top:634;width:20;height:2" coordorigin="9144,634" coordsize="20,2">
              <v:shape style="position:absolute;left:9144;top:634;width:20;height:2" coordorigin="9144,634" coordsize="20,0" path="m9144,634l9163,634e" filled="false" stroked="true" strokeweight=".48pt" strokecolor="#fefefe">
                <v:path arrowok="t"/>
              </v:shape>
            </v:group>
            <v:group style="position:absolute;left:9163;top:634;width:20;height:2" coordorigin="9163,634" coordsize="20,2">
              <v:shape style="position:absolute;left:9163;top:634;width:20;height:2" coordorigin="9163,634" coordsize="20,0" path="m9163,634l9182,634e" filled="false" stroked="true" strokeweight=".48pt" strokecolor="#fefefe">
                <v:path arrowok="t"/>
              </v:shape>
            </v:group>
            <v:group style="position:absolute;left:9182;top:634;width:20;height:2" coordorigin="9182,634" coordsize="20,2">
              <v:shape style="position:absolute;left:9182;top:634;width:20;height:2" coordorigin="9182,634" coordsize="20,0" path="m9182,634l9202,634e" filled="false" stroked="true" strokeweight=".48pt" strokecolor="#fefefe">
                <v:path arrowok="t"/>
              </v:shape>
            </v:group>
            <v:group style="position:absolute;left:9202;top:634;width:20;height:2" coordorigin="9202,634" coordsize="20,2">
              <v:shape style="position:absolute;left:9202;top:634;width:20;height:2" coordorigin="9202,634" coordsize="20,0" path="m9202,634l9221,634e" filled="false" stroked="true" strokeweight=".48pt" strokecolor="#fefefe">
                <v:path arrowok="t"/>
              </v:shape>
            </v:group>
            <v:group style="position:absolute;left:9221;top:634;width:20;height:2" coordorigin="9221,634" coordsize="20,2">
              <v:shape style="position:absolute;left:9221;top:634;width:20;height:2" coordorigin="9221,634" coordsize="20,0" path="m9221,634l9240,634e" filled="false" stroked="true" strokeweight=".48pt" strokecolor="#fefefe">
                <v:path arrowok="t"/>
              </v:shape>
            </v:group>
            <v:group style="position:absolute;left:9240;top:634;width:20;height:2" coordorigin="9240,634" coordsize="20,2">
              <v:shape style="position:absolute;left:9240;top:634;width:20;height:2" coordorigin="9240,634" coordsize="20,0" path="m9240,634l9259,634e" filled="false" stroked="true" strokeweight=".48pt" strokecolor="#fefefe">
                <v:path arrowok="t"/>
              </v:shape>
            </v:group>
            <v:group style="position:absolute;left:9259;top:634;width:20;height:2" coordorigin="9259,634" coordsize="20,2">
              <v:shape style="position:absolute;left:9259;top:634;width:20;height:2" coordorigin="9259,634" coordsize="20,0" path="m9259,634l9278,634e" filled="false" stroked="true" strokeweight=".48pt" strokecolor="#fefefe">
                <v:path arrowok="t"/>
              </v:shape>
            </v:group>
            <v:group style="position:absolute;left:9278;top:634;width:20;height:2" coordorigin="9278,634" coordsize="20,2">
              <v:shape style="position:absolute;left:9278;top:634;width:20;height:2" coordorigin="9278,634" coordsize="20,0" path="m9278,634l9298,634e" filled="false" stroked="true" strokeweight=".48pt" strokecolor="#fefefe">
                <v:path arrowok="t"/>
              </v:shape>
            </v:group>
            <v:group style="position:absolute;left:9298;top:634;width:20;height:2" coordorigin="9298,634" coordsize="20,2">
              <v:shape style="position:absolute;left:9298;top:634;width:20;height:2" coordorigin="9298,634" coordsize="20,0" path="m9298,634l9317,634e" filled="false" stroked="true" strokeweight=".48pt" strokecolor="#fefefe">
                <v:path arrowok="t"/>
              </v:shape>
            </v:group>
            <v:group style="position:absolute;left:9317;top:634;width:20;height:2" coordorigin="9317,634" coordsize="20,2">
              <v:shape style="position:absolute;left:9317;top:634;width:20;height:2" coordorigin="9317,634" coordsize="20,0" path="m9317,634l9336,634e" filled="false" stroked="true" strokeweight=".48pt" strokecolor="#fefefe">
                <v:path arrowok="t"/>
              </v:shape>
            </v:group>
            <v:group style="position:absolute;left:9336;top:634;width:20;height:2" coordorigin="9336,634" coordsize="20,2">
              <v:shape style="position:absolute;left:9336;top:634;width:20;height:2" coordorigin="9336,634" coordsize="20,0" path="m9336,634l9355,634e" filled="false" stroked="true" strokeweight=".48pt" strokecolor="#fefefe">
                <v:path arrowok="t"/>
              </v:shape>
            </v:group>
            <v:group style="position:absolute;left:9355;top:634;width:20;height:2" coordorigin="9355,634" coordsize="20,2">
              <v:shape style="position:absolute;left:9355;top:634;width:20;height:2" coordorigin="9355,634" coordsize="20,0" path="m9355,634l9374,634e" filled="false" stroked="true" strokeweight=".48pt" strokecolor="#fefefe">
                <v:path arrowok="t"/>
              </v:shape>
            </v:group>
            <v:group style="position:absolute;left:9374;top:634;width:20;height:2" coordorigin="9374,634" coordsize="20,2">
              <v:shape style="position:absolute;left:9374;top:634;width:20;height:2" coordorigin="9374,634" coordsize="20,0" path="m9374,634l9394,634e" filled="false" stroked="true" strokeweight=".48pt" strokecolor="#fefefe">
                <v:path arrowok="t"/>
              </v:shape>
            </v:group>
            <v:group style="position:absolute;left:9394;top:634;width:20;height:2" coordorigin="9394,634" coordsize="20,2">
              <v:shape style="position:absolute;left:9394;top:634;width:20;height:2" coordorigin="9394,634" coordsize="20,0" path="m9394,634l9413,634e" filled="false" stroked="true" strokeweight=".48pt" strokecolor="#fefefe">
                <v:path arrowok="t"/>
              </v:shape>
            </v:group>
            <v:group style="position:absolute;left:9413;top:634;width:20;height:2" coordorigin="9413,634" coordsize="20,2">
              <v:shape style="position:absolute;left:9413;top:634;width:20;height:2" coordorigin="9413,634" coordsize="20,0" path="m9413,634l9432,634e" filled="false" stroked="true" strokeweight=".48pt" strokecolor="#fefefe">
                <v:path arrowok="t"/>
              </v:shape>
            </v:group>
            <v:group style="position:absolute;left:9432;top:634;width:20;height:2" coordorigin="9432,634" coordsize="20,2">
              <v:shape style="position:absolute;left:9432;top:634;width:20;height:2" coordorigin="9432,634" coordsize="20,0" path="m9432,634l9451,634e" filled="false" stroked="true" strokeweight=".48pt" strokecolor="#fefefe">
                <v:path arrowok="t"/>
              </v:shape>
            </v:group>
            <v:group style="position:absolute;left:9451;top:634;width:20;height:2" coordorigin="9451,634" coordsize="20,2">
              <v:shape style="position:absolute;left:9451;top:634;width:20;height:2" coordorigin="9451,634" coordsize="20,0" path="m9451,634l9470,634e" filled="false" stroked="true" strokeweight=".48pt" strokecolor="#fefefe">
                <v:path arrowok="t"/>
              </v:shape>
            </v:group>
            <v:group style="position:absolute;left:9470;top:634;width:20;height:2" coordorigin="9470,634" coordsize="20,2">
              <v:shape style="position:absolute;left:9470;top:634;width:20;height:2" coordorigin="9470,634" coordsize="20,0" path="m9470,634l9490,634e" filled="false" stroked="true" strokeweight=".48pt" strokecolor="#fefefe">
                <v:path arrowok="t"/>
              </v:shape>
            </v:group>
            <v:group style="position:absolute;left:9490;top:634;width:20;height:2" coordorigin="9490,634" coordsize="20,2">
              <v:shape style="position:absolute;left:9490;top:634;width:20;height:2" coordorigin="9490,634" coordsize="20,0" path="m9490,634l9509,634e" filled="false" stroked="true" strokeweight=".48pt" strokecolor="#fefefe">
                <v:path arrowok="t"/>
              </v:shape>
            </v:group>
            <v:group style="position:absolute;left:9509;top:634;width:20;height:2" coordorigin="9509,634" coordsize="20,2">
              <v:shape style="position:absolute;left:9509;top:634;width:20;height:2" coordorigin="9509,634" coordsize="20,0" path="m9509,634l9528,634e" filled="false" stroked="true" strokeweight=".48pt" strokecolor="#fefefe">
                <v:path arrowok="t"/>
              </v:shape>
            </v:group>
            <v:group style="position:absolute;left:9528;top:634;width:20;height:2" coordorigin="9528,634" coordsize="20,2">
              <v:shape style="position:absolute;left:9528;top:634;width:20;height:2" coordorigin="9528,634" coordsize="20,0" path="m9528,634l9547,634e" filled="false" stroked="true" strokeweight=".48pt" strokecolor="#fefefe">
                <v:path arrowok="t"/>
              </v:shape>
            </v:group>
            <v:group style="position:absolute;left:9547;top:634;width:20;height:2" coordorigin="9547,634" coordsize="20,2">
              <v:shape style="position:absolute;left:9547;top:634;width:20;height:2" coordorigin="9547,634" coordsize="20,0" path="m9547,634l9566,634e" filled="false" stroked="true" strokeweight=".48pt" strokecolor="#fefefe">
                <v:path arrowok="t"/>
              </v:shape>
            </v:group>
            <v:group style="position:absolute;left:9566;top:634;width:20;height:2" coordorigin="9566,634" coordsize="20,2">
              <v:shape style="position:absolute;left:9566;top:634;width:20;height:2" coordorigin="9566,634" coordsize="20,0" path="m9566,634l9586,634e" filled="false" stroked="true" strokeweight=".48pt" strokecolor="#fefefe">
                <v:path arrowok="t"/>
              </v:shape>
            </v:group>
            <v:group style="position:absolute;left:9586;top:634;width:20;height:2" coordorigin="9586,634" coordsize="20,2">
              <v:shape style="position:absolute;left:9586;top:634;width:20;height:2" coordorigin="9586,634" coordsize="20,0" path="m9586,634l9605,634e" filled="false" stroked="true" strokeweight=".48pt" strokecolor="#fefefe">
                <v:path arrowok="t"/>
              </v:shape>
            </v:group>
            <v:group style="position:absolute;left:9605;top:634;width:20;height:2" coordorigin="9605,634" coordsize="20,2">
              <v:shape style="position:absolute;left:9605;top:634;width:20;height:2" coordorigin="9605,634" coordsize="20,0" path="m9605,634l9624,634e" filled="false" stroked="true" strokeweight=".48pt" strokecolor="#fefefe">
                <v:path arrowok="t"/>
              </v:shape>
            </v:group>
            <v:group style="position:absolute;left:9624;top:634;width:20;height:2" coordorigin="9624,634" coordsize="20,2">
              <v:shape style="position:absolute;left:9624;top:634;width:20;height:2" coordorigin="9624,634" coordsize="20,0" path="m9624,634l9643,634e" filled="false" stroked="true" strokeweight=".48pt" strokecolor="#fefefe">
                <v:path arrowok="t"/>
              </v:shape>
              <v:shape style="position:absolute;left:24;top:638;width:7968;height:312" type="#_x0000_t75" stroked="false">
                <v:imagedata r:id="rId59" o:title=""/>
              </v:shape>
            </v:group>
            <v:group style="position:absolute;left:7982;top:946;width:10;height:2" coordorigin="7982,946" coordsize="10,2">
              <v:shape style="position:absolute;left:7982;top:946;width:10;height:2" coordorigin="7982,946" coordsize="10,0" path="m7982,946l7992,946e" filled="false" stroked="true" strokeweight=".48pt" strokecolor="#fefefe">
                <v:path arrowok="t"/>
              </v:shape>
            </v:group>
            <v:group style="position:absolute;left:7992;top:946;width:20;height:2" coordorigin="7992,946" coordsize="20,2">
              <v:shape style="position:absolute;left:7992;top:946;width:20;height:2" coordorigin="7992,946" coordsize="20,0" path="m7992,946l8011,946e" filled="false" stroked="true" strokeweight=".48pt" strokecolor="#fefefe">
                <v:path arrowok="t"/>
              </v:shape>
            </v:group>
            <v:group style="position:absolute;left:8011;top:946;width:20;height:2" coordorigin="8011,946" coordsize="20,2">
              <v:shape style="position:absolute;left:8011;top:946;width:20;height:2" coordorigin="8011,946" coordsize="20,0" path="m8011,946l8030,946e" filled="false" stroked="true" strokeweight=".48pt" strokecolor="#fefefe">
                <v:path arrowok="t"/>
              </v:shape>
            </v:group>
            <v:group style="position:absolute;left:8030;top:946;width:20;height:2" coordorigin="8030,946" coordsize="20,2">
              <v:shape style="position:absolute;left:8030;top:946;width:20;height:2" coordorigin="8030,946" coordsize="20,0" path="m8030,946l8050,946e" filled="false" stroked="true" strokeweight=".48pt" strokecolor="#fefefe">
                <v:path arrowok="t"/>
              </v:shape>
            </v:group>
            <v:group style="position:absolute;left:8050;top:946;width:20;height:2" coordorigin="8050,946" coordsize="20,2">
              <v:shape style="position:absolute;left:8050;top:946;width:20;height:2" coordorigin="8050,946" coordsize="20,0" path="m8050,946l8069,946e" filled="false" stroked="true" strokeweight=".48pt" strokecolor="#fefefe">
                <v:path arrowok="t"/>
              </v:shape>
            </v:group>
            <v:group style="position:absolute;left:8069;top:946;width:20;height:2" coordorigin="8069,946" coordsize="20,2">
              <v:shape style="position:absolute;left:8069;top:946;width:20;height:2" coordorigin="8069,946" coordsize="20,0" path="m8069,946l8088,946e" filled="false" stroked="true" strokeweight=".48pt" strokecolor="#fefefe">
                <v:path arrowok="t"/>
              </v:shape>
            </v:group>
            <v:group style="position:absolute;left:8088;top:946;width:20;height:2" coordorigin="8088,946" coordsize="20,2">
              <v:shape style="position:absolute;left:8088;top:946;width:20;height:2" coordorigin="8088,946" coordsize="20,0" path="m8088,946l8107,946e" filled="false" stroked="true" strokeweight=".48pt" strokecolor="#fefefe">
                <v:path arrowok="t"/>
              </v:shape>
            </v:group>
            <v:group style="position:absolute;left:8107;top:946;width:20;height:2" coordorigin="8107,946" coordsize="20,2">
              <v:shape style="position:absolute;left:8107;top:946;width:20;height:2" coordorigin="8107,946" coordsize="20,0" path="m8107,946l8126,946e" filled="false" stroked="true" strokeweight=".48pt" strokecolor="#fefefe">
                <v:path arrowok="t"/>
              </v:shape>
            </v:group>
            <v:group style="position:absolute;left:8126;top:946;width:20;height:2" coordorigin="8126,946" coordsize="20,2">
              <v:shape style="position:absolute;left:8126;top:946;width:20;height:2" coordorigin="8126,946" coordsize="20,0" path="m8126,946l8146,946e" filled="false" stroked="true" strokeweight=".48pt" strokecolor="#fefefe">
                <v:path arrowok="t"/>
              </v:shape>
            </v:group>
            <v:group style="position:absolute;left:8146;top:946;width:20;height:2" coordorigin="8146,946" coordsize="20,2">
              <v:shape style="position:absolute;left:8146;top:946;width:20;height:2" coordorigin="8146,946" coordsize="20,0" path="m8146,946l8165,946e" filled="false" stroked="true" strokeweight=".48pt" strokecolor="#fefefe">
                <v:path arrowok="t"/>
              </v:shape>
            </v:group>
            <v:group style="position:absolute;left:8165;top:946;width:20;height:2" coordorigin="8165,946" coordsize="20,2">
              <v:shape style="position:absolute;left:8165;top:946;width:20;height:2" coordorigin="8165,946" coordsize="20,0" path="m8165,946l8184,946e" filled="false" stroked="true" strokeweight=".48pt" strokecolor="#fefefe">
                <v:path arrowok="t"/>
              </v:shape>
            </v:group>
            <v:group style="position:absolute;left:8184;top:946;width:20;height:2" coordorigin="8184,946" coordsize="20,2">
              <v:shape style="position:absolute;left:8184;top:946;width:20;height:2" coordorigin="8184,946" coordsize="20,0" path="m8184,946l8203,946e" filled="false" stroked="true" strokeweight=".48pt" strokecolor="#fefefe">
                <v:path arrowok="t"/>
              </v:shape>
            </v:group>
            <v:group style="position:absolute;left:8203;top:946;width:20;height:2" coordorigin="8203,946" coordsize="20,2">
              <v:shape style="position:absolute;left:8203;top:946;width:20;height:2" coordorigin="8203,946" coordsize="20,0" path="m8203,946l8222,946e" filled="false" stroked="true" strokeweight=".48pt" strokecolor="#fefefe">
                <v:path arrowok="t"/>
              </v:shape>
            </v:group>
            <v:group style="position:absolute;left:8222;top:946;width:20;height:2" coordorigin="8222,946" coordsize="20,2">
              <v:shape style="position:absolute;left:8222;top:946;width:20;height:2" coordorigin="8222,946" coordsize="20,0" path="m8222,946l8242,946e" filled="false" stroked="true" strokeweight=".48pt" strokecolor="#fefefe">
                <v:path arrowok="t"/>
              </v:shape>
            </v:group>
            <v:group style="position:absolute;left:8242;top:946;width:20;height:2" coordorigin="8242,946" coordsize="20,2">
              <v:shape style="position:absolute;left:8242;top:946;width:20;height:2" coordorigin="8242,946" coordsize="20,0" path="m8242,946l8261,946e" filled="false" stroked="true" strokeweight=".48pt" strokecolor="#fefefe">
                <v:path arrowok="t"/>
              </v:shape>
            </v:group>
            <v:group style="position:absolute;left:8261;top:946;width:20;height:2" coordorigin="8261,946" coordsize="20,2">
              <v:shape style="position:absolute;left:8261;top:946;width:20;height:2" coordorigin="8261,946" coordsize="20,0" path="m8261,946l8280,946e" filled="false" stroked="true" strokeweight=".48pt" strokecolor="#fefefe">
                <v:path arrowok="t"/>
              </v:shape>
            </v:group>
            <v:group style="position:absolute;left:8280;top:946;width:20;height:2" coordorigin="8280,946" coordsize="20,2">
              <v:shape style="position:absolute;left:8280;top:946;width:20;height:2" coordorigin="8280,946" coordsize="20,0" path="m8280,946l8299,946e" filled="false" stroked="true" strokeweight=".48pt" strokecolor="#fefefe">
                <v:path arrowok="t"/>
              </v:shape>
            </v:group>
            <v:group style="position:absolute;left:8299;top:946;width:20;height:2" coordorigin="8299,946" coordsize="20,2">
              <v:shape style="position:absolute;left:8299;top:946;width:20;height:2" coordorigin="8299,946" coordsize="20,0" path="m8299,946l8318,946e" filled="false" stroked="true" strokeweight=".48pt" strokecolor="#fefefe">
                <v:path arrowok="t"/>
              </v:shape>
            </v:group>
            <v:group style="position:absolute;left:8318;top:946;width:20;height:2" coordorigin="8318,946" coordsize="20,2">
              <v:shape style="position:absolute;left:8318;top:946;width:20;height:2" coordorigin="8318,946" coordsize="20,0" path="m8318,946l8338,946e" filled="false" stroked="true" strokeweight=".48pt" strokecolor="#fefefe">
                <v:path arrowok="t"/>
              </v:shape>
            </v:group>
            <v:group style="position:absolute;left:8338;top:946;width:20;height:2" coordorigin="8338,946" coordsize="20,2">
              <v:shape style="position:absolute;left:8338;top:946;width:20;height:2" coordorigin="8338,946" coordsize="20,0" path="m8338,946l8357,946e" filled="false" stroked="true" strokeweight=".48pt" strokecolor="#fefefe">
                <v:path arrowok="t"/>
              </v:shape>
            </v:group>
            <v:group style="position:absolute;left:8357;top:946;width:20;height:2" coordorigin="8357,946" coordsize="20,2">
              <v:shape style="position:absolute;left:8357;top:946;width:20;height:2" coordorigin="8357,946" coordsize="20,0" path="m8357,946l8376,946e" filled="false" stroked="true" strokeweight=".48pt" strokecolor="#fefefe">
                <v:path arrowok="t"/>
              </v:shape>
            </v:group>
            <v:group style="position:absolute;left:8376;top:946;width:20;height:2" coordorigin="8376,946" coordsize="20,2">
              <v:shape style="position:absolute;left:8376;top:946;width:20;height:2" coordorigin="8376,946" coordsize="20,0" path="m8376,946l8395,946e" filled="false" stroked="true" strokeweight=".48pt" strokecolor="#fefefe">
                <v:path arrowok="t"/>
              </v:shape>
            </v:group>
            <v:group style="position:absolute;left:8395;top:946;width:20;height:2" coordorigin="8395,946" coordsize="20,2">
              <v:shape style="position:absolute;left:8395;top:946;width:20;height:2" coordorigin="8395,946" coordsize="20,0" path="m8395,946l8414,946e" filled="false" stroked="true" strokeweight=".48pt" strokecolor="#fefefe">
                <v:path arrowok="t"/>
              </v:shape>
            </v:group>
            <v:group style="position:absolute;left:8414;top:946;width:20;height:2" coordorigin="8414,946" coordsize="20,2">
              <v:shape style="position:absolute;left:8414;top:946;width:20;height:2" coordorigin="8414,946" coordsize="20,0" path="m8414,946l8434,946e" filled="false" stroked="true" strokeweight=".48pt" strokecolor="#fefefe">
                <v:path arrowok="t"/>
              </v:shape>
            </v:group>
            <v:group style="position:absolute;left:8434;top:946;width:20;height:2" coordorigin="8434,946" coordsize="20,2">
              <v:shape style="position:absolute;left:8434;top:946;width:20;height:2" coordorigin="8434,946" coordsize="20,0" path="m8434,946l8453,946e" filled="false" stroked="true" strokeweight=".48pt" strokecolor="#fefefe">
                <v:path arrowok="t"/>
              </v:shape>
            </v:group>
            <v:group style="position:absolute;left:8453;top:946;width:20;height:2" coordorigin="8453,946" coordsize="20,2">
              <v:shape style="position:absolute;left:8453;top:946;width:20;height:2" coordorigin="8453,946" coordsize="20,0" path="m8453,946l8472,946e" filled="false" stroked="true" strokeweight=".48pt" strokecolor="#fefefe">
                <v:path arrowok="t"/>
              </v:shape>
            </v:group>
            <v:group style="position:absolute;left:8472;top:946;width:20;height:2" coordorigin="8472,946" coordsize="20,2">
              <v:shape style="position:absolute;left:8472;top:946;width:20;height:2" coordorigin="8472,946" coordsize="20,0" path="m8472,946l8491,946e" filled="false" stroked="true" strokeweight=".48pt" strokecolor="#fefefe">
                <v:path arrowok="t"/>
              </v:shape>
            </v:group>
            <v:group style="position:absolute;left:8491;top:946;width:20;height:2" coordorigin="8491,946" coordsize="20,2">
              <v:shape style="position:absolute;left:8491;top:946;width:20;height:2" coordorigin="8491,946" coordsize="20,0" path="m8491,946l8510,946e" filled="false" stroked="true" strokeweight=".48pt" strokecolor="#fefefe">
                <v:path arrowok="t"/>
              </v:shape>
            </v:group>
            <v:group style="position:absolute;left:8510;top:946;width:20;height:2" coordorigin="8510,946" coordsize="20,2">
              <v:shape style="position:absolute;left:8510;top:946;width:20;height:2" coordorigin="8510,946" coordsize="20,0" path="m8510,946l8530,946e" filled="false" stroked="true" strokeweight=".48pt" strokecolor="#fefefe">
                <v:path arrowok="t"/>
              </v:shape>
            </v:group>
            <v:group style="position:absolute;left:8530;top:946;width:20;height:2" coordorigin="8530,946" coordsize="20,2">
              <v:shape style="position:absolute;left:8530;top:946;width:20;height:2" coordorigin="8530,946" coordsize="20,0" path="m8530,946l8549,946e" filled="false" stroked="true" strokeweight=".48pt" strokecolor="#fefefe">
                <v:path arrowok="t"/>
              </v:shape>
            </v:group>
            <v:group style="position:absolute;left:8549;top:946;width:20;height:2" coordorigin="8549,946" coordsize="20,2">
              <v:shape style="position:absolute;left:8549;top:946;width:20;height:2" coordorigin="8549,946" coordsize="20,0" path="m8549,946l8568,946e" filled="false" stroked="true" strokeweight=".48pt" strokecolor="#fefefe">
                <v:path arrowok="t"/>
              </v:shape>
            </v:group>
            <v:group style="position:absolute;left:8568;top:946;width:20;height:2" coordorigin="8568,946" coordsize="20,2">
              <v:shape style="position:absolute;left:8568;top:946;width:20;height:2" coordorigin="8568,946" coordsize="20,0" path="m8568,946l8587,946e" filled="false" stroked="true" strokeweight=".48pt" strokecolor="#fefefe">
                <v:path arrowok="t"/>
              </v:shape>
            </v:group>
            <v:group style="position:absolute;left:8587;top:946;width:20;height:2" coordorigin="8587,946" coordsize="20,2">
              <v:shape style="position:absolute;left:8587;top:946;width:20;height:2" coordorigin="8587,946" coordsize="20,0" path="m8587,946l8606,946e" filled="false" stroked="true" strokeweight=".48pt" strokecolor="#fefefe">
                <v:path arrowok="t"/>
              </v:shape>
            </v:group>
            <v:group style="position:absolute;left:8606;top:946;width:20;height:2" coordorigin="8606,946" coordsize="20,2">
              <v:shape style="position:absolute;left:8606;top:946;width:20;height:2" coordorigin="8606,946" coordsize="20,0" path="m8606,946l8626,946e" filled="false" stroked="true" strokeweight=".48pt" strokecolor="#fefefe">
                <v:path arrowok="t"/>
              </v:shape>
            </v:group>
            <v:group style="position:absolute;left:8626;top:946;width:20;height:2" coordorigin="8626,946" coordsize="20,2">
              <v:shape style="position:absolute;left:8626;top:946;width:20;height:2" coordorigin="8626,946" coordsize="20,0" path="m8626,946l8645,946e" filled="false" stroked="true" strokeweight=".48pt" strokecolor="#fefefe">
                <v:path arrowok="t"/>
              </v:shape>
            </v:group>
            <v:group style="position:absolute;left:8645;top:946;width:20;height:2" coordorigin="8645,946" coordsize="20,2">
              <v:shape style="position:absolute;left:8645;top:946;width:20;height:2" coordorigin="8645,946" coordsize="20,0" path="m8645,946l8664,946e" filled="false" stroked="true" strokeweight=".48pt" strokecolor="#fefefe">
                <v:path arrowok="t"/>
              </v:shape>
            </v:group>
            <v:group style="position:absolute;left:8664;top:946;width:20;height:2" coordorigin="8664,946" coordsize="20,2">
              <v:shape style="position:absolute;left:8664;top:946;width:20;height:2" coordorigin="8664,946" coordsize="20,0" path="m8664,946l8683,946e" filled="false" stroked="true" strokeweight=".48pt" strokecolor="#fefefe">
                <v:path arrowok="t"/>
              </v:shape>
            </v:group>
            <v:group style="position:absolute;left:8683;top:946;width:20;height:2" coordorigin="8683,946" coordsize="20,2">
              <v:shape style="position:absolute;left:8683;top:946;width:20;height:2" coordorigin="8683,946" coordsize="20,0" path="m8683,946l8702,946e" filled="false" stroked="true" strokeweight=".48pt" strokecolor="#fefefe">
                <v:path arrowok="t"/>
              </v:shape>
            </v:group>
            <v:group style="position:absolute;left:8702;top:946;width:20;height:2" coordorigin="8702,946" coordsize="20,2">
              <v:shape style="position:absolute;left:8702;top:946;width:20;height:2" coordorigin="8702,946" coordsize="20,0" path="m8702,946l8722,946e" filled="false" stroked="true" strokeweight=".48pt" strokecolor="#fefefe">
                <v:path arrowok="t"/>
              </v:shape>
            </v:group>
            <v:group style="position:absolute;left:8722;top:946;width:20;height:2" coordorigin="8722,946" coordsize="20,2">
              <v:shape style="position:absolute;left:8722;top:946;width:20;height:2" coordorigin="8722,946" coordsize="20,0" path="m8722,946l8741,946e" filled="false" stroked="true" strokeweight=".48pt" strokecolor="#fefefe">
                <v:path arrowok="t"/>
              </v:shape>
            </v:group>
            <v:group style="position:absolute;left:8741;top:946;width:20;height:2" coordorigin="8741,946" coordsize="20,2">
              <v:shape style="position:absolute;left:8741;top:946;width:20;height:2" coordorigin="8741,946" coordsize="20,0" path="m8741,946l8760,946e" filled="false" stroked="true" strokeweight=".48pt" strokecolor="#fefefe">
                <v:path arrowok="t"/>
              </v:shape>
            </v:group>
            <v:group style="position:absolute;left:8760;top:946;width:20;height:2" coordorigin="8760,946" coordsize="20,2">
              <v:shape style="position:absolute;left:8760;top:946;width:20;height:2" coordorigin="8760,946" coordsize="20,0" path="m8760,946l8779,946e" filled="false" stroked="true" strokeweight=".48pt" strokecolor="#fefefe">
                <v:path arrowok="t"/>
              </v:shape>
            </v:group>
            <v:group style="position:absolute;left:8779;top:946;width:20;height:2" coordorigin="8779,946" coordsize="20,2">
              <v:shape style="position:absolute;left:8779;top:946;width:20;height:2" coordorigin="8779,946" coordsize="20,0" path="m8779,946l8798,946e" filled="false" stroked="true" strokeweight=".48pt" strokecolor="#fefefe">
                <v:path arrowok="t"/>
              </v:shape>
            </v:group>
            <v:group style="position:absolute;left:8798;top:946;width:20;height:2" coordorigin="8798,946" coordsize="20,2">
              <v:shape style="position:absolute;left:8798;top:946;width:20;height:2" coordorigin="8798,946" coordsize="20,0" path="m8798,946l8818,946e" filled="false" stroked="true" strokeweight=".48pt" strokecolor="#fefefe">
                <v:path arrowok="t"/>
              </v:shape>
            </v:group>
            <v:group style="position:absolute;left:8818;top:946;width:20;height:2" coordorigin="8818,946" coordsize="20,2">
              <v:shape style="position:absolute;left:8818;top:946;width:20;height:2" coordorigin="8818,946" coordsize="20,0" path="m8818,946l8837,946e" filled="false" stroked="true" strokeweight=".48pt" strokecolor="#fefefe">
                <v:path arrowok="t"/>
              </v:shape>
            </v:group>
            <v:group style="position:absolute;left:8837;top:946;width:20;height:2" coordorigin="8837,946" coordsize="20,2">
              <v:shape style="position:absolute;left:8837;top:946;width:20;height:2" coordorigin="8837,946" coordsize="20,0" path="m8837,946l8856,946e" filled="false" stroked="true" strokeweight=".48pt" strokecolor="#fefefe">
                <v:path arrowok="t"/>
              </v:shape>
            </v:group>
            <v:group style="position:absolute;left:8856;top:946;width:20;height:2" coordorigin="8856,946" coordsize="20,2">
              <v:shape style="position:absolute;left:8856;top:946;width:20;height:2" coordorigin="8856,946" coordsize="20,0" path="m8856,946l8875,946e" filled="false" stroked="true" strokeweight=".48pt" strokecolor="#fefefe">
                <v:path arrowok="t"/>
              </v:shape>
            </v:group>
            <v:group style="position:absolute;left:8875;top:946;width:20;height:2" coordorigin="8875,946" coordsize="20,2">
              <v:shape style="position:absolute;left:8875;top:946;width:20;height:2" coordorigin="8875,946" coordsize="20,0" path="m8875,946l8894,946e" filled="false" stroked="true" strokeweight=".48pt" strokecolor="#fefefe">
                <v:path arrowok="t"/>
              </v:shape>
            </v:group>
            <v:group style="position:absolute;left:8894;top:946;width:20;height:2" coordorigin="8894,946" coordsize="20,2">
              <v:shape style="position:absolute;left:8894;top:946;width:20;height:2" coordorigin="8894,946" coordsize="20,0" path="m8894,946l8914,946e" filled="false" stroked="true" strokeweight=".48pt" strokecolor="#fefefe">
                <v:path arrowok="t"/>
              </v:shape>
            </v:group>
            <v:group style="position:absolute;left:8914;top:946;width:20;height:2" coordorigin="8914,946" coordsize="20,2">
              <v:shape style="position:absolute;left:8914;top:946;width:20;height:2" coordorigin="8914,946" coordsize="20,0" path="m8914,946l8933,946e" filled="false" stroked="true" strokeweight=".48pt" strokecolor="#fefefe">
                <v:path arrowok="t"/>
              </v:shape>
            </v:group>
            <v:group style="position:absolute;left:8933;top:946;width:20;height:2" coordorigin="8933,946" coordsize="20,2">
              <v:shape style="position:absolute;left:8933;top:946;width:20;height:2" coordorigin="8933,946" coordsize="20,0" path="m8933,946l8952,946e" filled="false" stroked="true" strokeweight=".48pt" strokecolor="#fefefe">
                <v:path arrowok="t"/>
              </v:shape>
            </v:group>
            <v:group style="position:absolute;left:8952;top:946;width:20;height:2" coordorigin="8952,946" coordsize="20,2">
              <v:shape style="position:absolute;left:8952;top:946;width:20;height:2" coordorigin="8952,946" coordsize="20,0" path="m8952,946l8971,946e" filled="false" stroked="true" strokeweight=".48pt" strokecolor="#fefefe">
                <v:path arrowok="t"/>
              </v:shape>
            </v:group>
            <v:group style="position:absolute;left:8971;top:946;width:20;height:2" coordorigin="8971,946" coordsize="20,2">
              <v:shape style="position:absolute;left:8971;top:946;width:20;height:2" coordorigin="8971,946" coordsize="20,0" path="m8971,946l8990,946e" filled="false" stroked="true" strokeweight=".48pt" strokecolor="#fefefe">
                <v:path arrowok="t"/>
              </v:shape>
            </v:group>
            <v:group style="position:absolute;left:8990;top:946;width:20;height:2" coordorigin="8990,946" coordsize="20,2">
              <v:shape style="position:absolute;left:8990;top:946;width:20;height:2" coordorigin="8990,946" coordsize="20,0" path="m8990,946l9010,946e" filled="false" stroked="true" strokeweight=".48pt" strokecolor="#fefefe">
                <v:path arrowok="t"/>
              </v:shape>
            </v:group>
            <v:group style="position:absolute;left:9010;top:946;width:20;height:2" coordorigin="9010,946" coordsize="20,2">
              <v:shape style="position:absolute;left:9010;top:946;width:20;height:2" coordorigin="9010,946" coordsize="20,0" path="m9010,946l9029,946e" filled="false" stroked="true" strokeweight=".48pt" strokecolor="#fefefe">
                <v:path arrowok="t"/>
              </v:shape>
            </v:group>
            <v:group style="position:absolute;left:9029;top:946;width:20;height:2" coordorigin="9029,946" coordsize="20,2">
              <v:shape style="position:absolute;left:9029;top:946;width:20;height:2" coordorigin="9029,946" coordsize="20,0" path="m9029,946l9048,946e" filled="false" stroked="true" strokeweight=".48pt" strokecolor="#fefefe">
                <v:path arrowok="t"/>
              </v:shape>
            </v:group>
            <v:group style="position:absolute;left:9048;top:946;width:20;height:2" coordorigin="9048,946" coordsize="20,2">
              <v:shape style="position:absolute;left:9048;top:946;width:20;height:2" coordorigin="9048,946" coordsize="20,0" path="m9048,946l9067,946e" filled="false" stroked="true" strokeweight=".48pt" strokecolor="#fefefe">
                <v:path arrowok="t"/>
              </v:shape>
            </v:group>
            <v:group style="position:absolute;left:9067;top:946;width:20;height:2" coordorigin="9067,946" coordsize="20,2">
              <v:shape style="position:absolute;left:9067;top:946;width:20;height:2" coordorigin="9067,946" coordsize="20,0" path="m9067,946l9086,946e" filled="false" stroked="true" strokeweight=".48pt" strokecolor="#fefefe">
                <v:path arrowok="t"/>
              </v:shape>
            </v:group>
            <v:group style="position:absolute;left:9086;top:946;width:20;height:2" coordorigin="9086,946" coordsize="20,2">
              <v:shape style="position:absolute;left:9086;top:946;width:20;height:2" coordorigin="9086,946" coordsize="20,0" path="m9086,946l9106,946e" filled="false" stroked="true" strokeweight=".48pt" strokecolor="#fefefe">
                <v:path arrowok="t"/>
              </v:shape>
            </v:group>
            <v:group style="position:absolute;left:9106;top:946;width:20;height:2" coordorigin="9106,946" coordsize="20,2">
              <v:shape style="position:absolute;left:9106;top:946;width:20;height:2" coordorigin="9106,946" coordsize="20,0" path="m9106,946l9125,946e" filled="false" stroked="true" strokeweight=".48pt" strokecolor="#fefefe">
                <v:path arrowok="t"/>
              </v:shape>
            </v:group>
            <v:group style="position:absolute;left:9125;top:946;width:20;height:2" coordorigin="9125,946" coordsize="20,2">
              <v:shape style="position:absolute;left:9125;top:946;width:20;height:2" coordorigin="9125,946" coordsize="20,0" path="m9125,946l9144,946e" filled="false" stroked="true" strokeweight=".48pt" strokecolor="#fefefe">
                <v:path arrowok="t"/>
              </v:shape>
            </v:group>
            <v:group style="position:absolute;left:9144;top:946;width:20;height:2" coordorigin="9144,946" coordsize="20,2">
              <v:shape style="position:absolute;left:9144;top:946;width:20;height:2" coordorigin="9144,946" coordsize="20,0" path="m9144,946l9163,946e" filled="false" stroked="true" strokeweight=".48pt" strokecolor="#fefefe">
                <v:path arrowok="t"/>
              </v:shape>
            </v:group>
            <v:group style="position:absolute;left:9163;top:946;width:20;height:2" coordorigin="9163,946" coordsize="20,2">
              <v:shape style="position:absolute;left:9163;top:946;width:20;height:2" coordorigin="9163,946" coordsize="20,0" path="m9163,946l9182,946e" filled="false" stroked="true" strokeweight=".48pt" strokecolor="#fefefe">
                <v:path arrowok="t"/>
              </v:shape>
            </v:group>
            <v:group style="position:absolute;left:9182;top:946;width:20;height:2" coordorigin="9182,946" coordsize="20,2">
              <v:shape style="position:absolute;left:9182;top:946;width:20;height:2" coordorigin="9182,946" coordsize="20,0" path="m9182,946l9202,946e" filled="false" stroked="true" strokeweight=".48pt" strokecolor="#fefefe">
                <v:path arrowok="t"/>
              </v:shape>
            </v:group>
            <v:group style="position:absolute;left:9202;top:946;width:20;height:2" coordorigin="9202,946" coordsize="20,2">
              <v:shape style="position:absolute;left:9202;top:946;width:20;height:2" coordorigin="9202,946" coordsize="20,0" path="m9202,946l9221,946e" filled="false" stroked="true" strokeweight=".48pt" strokecolor="#fefefe">
                <v:path arrowok="t"/>
              </v:shape>
            </v:group>
            <v:group style="position:absolute;left:9221;top:946;width:20;height:2" coordorigin="9221,946" coordsize="20,2">
              <v:shape style="position:absolute;left:9221;top:946;width:20;height:2" coordorigin="9221,946" coordsize="20,0" path="m9221,946l9240,946e" filled="false" stroked="true" strokeweight=".48pt" strokecolor="#fefefe">
                <v:path arrowok="t"/>
              </v:shape>
            </v:group>
            <v:group style="position:absolute;left:9240;top:946;width:20;height:2" coordorigin="9240,946" coordsize="20,2">
              <v:shape style="position:absolute;left:9240;top:946;width:20;height:2" coordorigin="9240,946" coordsize="20,0" path="m9240,946l9259,946e" filled="false" stroked="true" strokeweight=".48pt" strokecolor="#fefefe">
                <v:path arrowok="t"/>
              </v:shape>
            </v:group>
            <v:group style="position:absolute;left:9259;top:946;width:20;height:2" coordorigin="9259,946" coordsize="20,2">
              <v:shape style="position:absolute;left:9259;top:946;width:20;height:2" coordorigin="9259,946" coordsize="20,0" path="m9259,946l9278,946e" filled="false" stroked="true" strokeweight=".48pt" strokecolor="#fefefe">
                <v:path arrowok="t"/>
              </v:shape>
            </v:group>
            <v:group style="position:absolute;left:9278;top:946;width:20;height:2" coordorigin="9278,946" coordsize="20,2">
              <v:shape style="position:absolute;left:9278;top:946;width:20;height:2" coordorigin="9278,946" coordsize="20,0" path="m9278,946l9298,946e" filled="false" stroked="true" strokeweight=".48pt" strokecolor="#fefefe">
                <v:path arrowok="t"/>
              </v:shape>
            </v:group>
            <v:group style="position:absolute;left:9298;top:946;width:20;height:2" coordorigin="9298,946" coordsize="20,2">
              <v:shape style="position:absolute;left:9298;top:946;width:20;height:2" coordorigin="9298,946" coordsize="20,0" path="m9298,946l9317,946e" filled="false" stroked="true" strokeweight=".48pt" strokecolor="#fefefe">
                <v:path arrowok="t"/>
              </v:shape>
            </v:group>
            <v:group style="position:absolute;left:9317;top:946;width:20;height:2" coordorigin="9317,946" coordsize="20,2">
              <v:shape style="position:absolute;left:9317;top:946;width:20;height:2" coordorigin="9317,946" coordsize="20,0" path="m9317,946l9336,946e" filled="false" stroked="true" strokeweight=".48pt" strokecolor="#fefefe">
                <v:path arrowok="t"/>
              </v:shape>
            </v:group>
            <v:group style="position:absolute;left:9336;top:946;width:20;height:2" coordorigin="9336,946" coordsize="20,2">
              <v:shape style="position:absolute;left:9336;top:946;width:20;height:2" coordorigin="9336,946" coordsize="20,0" path="m9336,946l9355,946e" filled="false" stroked="true" strokeweight=".48pt" strokecolor="#fefefe">
                <v:path arrowok="t"/>
              </v:shape>
            </v:group>
            <v:group style="position:absolute;left:9355;top:946;width:20;height:2" coordorigin="9355,946" coordsize="20,2">
              <v:shape style="position:absolute;left:9355;top:946;width:20;height:2" coordorigin="9355,946" coordsize="20,0" path="m9355,946l9374,946e" filled="false" stroked="true" strokeweight=".48pt" strokecolor="#fefefe">
                <v:path arrowok="t"/>
              </v:shape>
            </v:group>
            <v:group style="position:absolute;left:9374;top:946;width:20;height:2" coordorigin="9374,946" coordsize="20,2">
              <v:shape style="position:absolute;left:9374;top:946;width:20;height:2" coordorigin="9374,946" coordsize="20,0" path="m9374,946l9394,946e" filled="false" stroked="true" strokeweight=".48pt" strokecolor="#fefefe">
                <v:path arrowok="t"/>
              </v:shape>
            </v:group>
            <v:group style="position:absolute;left:9394;top:946;width:20;height:2" coordorigin="9394,946" coordsize="20,2">
              <v:shape style="position:absolute;left:9394;top:946;width:20;height:2" coordorigin="9394,946" coordsize="20,0" path="m9394,946l9413,946e" filled="false" stroked="true" strokeweight=".48pt" strokecolor="#fefefe">
                <v:path arrowok="t"/>
              </v:shape>
            </v:group>
            <v:group style="position:absolute;left:9413;top:946;width:20;height:2" coordorigin="9413,946" coordsize="20,2">
              <v:shape style="position:absolute;left:9413;top:946;width:20;height:2" coordorigin="9413,946" coordsize="20,0" path="m9413,946l9432,946e" filled="false" stroked="true" strokeweight=".48pt" strokecolor="#fefefe">
                <v:path arrowok="t"/>
              </v:shape>
            </v:group>
            <v:group style="position:absolute;left:9432;top:946;width:20;height:2" coordorigin="9432,946" coordsize="20,2">
              <v:shape style="position:absolute;left:9432;top:946;width:20;height:2" coordorigin="9432,946" coordsize="20,0" path="m9432,946l9451,946e" filled="false" stroked="true" strokeweight=".48pt" strokecolor="#fefefe">
                <v:path arrowok="t"/>
              </v:shape>
            </v:group>
            <v:group style="position:absolute;left:9451;top:946;width:20;height:2" coordorigin="9451,946" coordsize="20,2">
              <v:shape style="position:absolute;left:9451;top:946;width:20;height:2" coordorigin="9451,946" coordsize="20,0" path="m9451,946l9470,946e" filled="false" stroked="true" strokeweight=".48pt" strokecolor="#fefefe">
                <v:path arrowok="t"/>
              </v:shape>
            </v:group>
            <v:group style="position:absolute;left:9470;top:946;width:20;height:2" coordorigin="9470,946" coordsize="20,2">
              <v:shape style="position:absolute;left:9470;top:946;width:20;height:2" coordorigin="9470,946" coordsize="20,0" path="m9470,946l9490,946e" filled="false" stroked="true" strokeweight=".48pt" strokecolor="#fefefe">
                <v:path arrowok="t"/>
              </v:shape>
            </v:group>
            <v:group style="position:absolute;left:9490;top:946;width:20;height:2" coordorigin="9490,946" coordsize="20,2">
              <v:shape style="position:absolute;left:9490;top:946;width:20;height:2" coordorigin="9490,946" coordsize="20,0" path="m9490,946l9509,946e" filled="false" stroked="true" strokeweight=".48pt" strokecolor="#fefefe">
                <v:path arrowok="t"/>
              </v:shape>
            </v:group>
            <v:group style="position:absolute;left:9509;top:946;width:20;height:2" coordorigin="9509,946" coordsize="20,2">
              <v:shape style="position:absolute;left:9509;top:946;width:20;height:2" coordorigin="9509,946" coordsize="20,0" path="m9509,946l9528,946e" filled="false" stroked="true" strokeweight=".48pt" strokecolor="#fefefe">
                <v:path arrowok="t"/>
              </v:shape>
            </v:group>
            <v:group style="position:absolute;left:9528;top:946;width:20;height:2" coordorigin="9528,946" coordsize="20,2">
              <v:shape style="position:absolute;left:9528;top:946;width:20;height:2" coordorigin="9528,946" coordsize="20,0" path="m9528,946l9547,946e" filled="false" stroked="true" strokeweight=".48pt" strokecolor="#fefefe">
                <v:path arrowok="t"/>
              </v:shape>
            </v:group>
            <v:group style="position:absolute;left:9547;top:946;width:20;height:2" coordorigin="9547,946" coordsize="20,2">
              <v:shape style="position:absolute;left:9547;top:946;width:20;height:2" coordorigin="9547,946" coordsize="20,0" path="m9547,946l9566,946e" filled="false" stroked="true" strokeweight=".48pt" strokecolor="#fefefe">
                <v:path arrowok="t"/>
              </v:shape>
            </v:group>
            <v:group style="position:absolute;left:9566;top:946;width:20;height:2" coordorigin="9566,946" coordsize="20,2">
              <v:shape style="position:absolute;left:9566;top:946;width:20;height:2" coordorigin="9566,946" coordsize="20,0" path="m9566,946l9586,946e" filled="false" stroked="true" strokeweight=".48pt" strokecolor="#fefefe">
                <v:path arrowok="t"/>
              </v:shape>
            </v:group>
            <v:group style="position:absolute;left:9586;top:946;width:20;height:2" coordorigin="9586,946" coordsize="20,2">
              <v:shape style="position:absolute;left:9586;top:946;width:20;height:2" coordorigin="9586,946" coordsize="20,0" path="m9586,946l9605,946e" filled="false" stroked="true" strokeweight=".48pt" strokecolor="#fefefe">
                <v:path arrowok="t"/>
              </v:shape>
            </v:group>
            <v:group style="position:absolute;left:9605;top:946;width:20;height:2" coordorigin="9605,946" coordsize="20,2">
              <v:shape style="position:absolute;left:9605;top:946;width:20;height:2" coordorigin="9605,946" coordsize="20,0" path="m9605,946l9624,946e" filled="false" stroked="true" strokeweight=".48pt" strokecolor="#fefefe">
                <v:path arrowok="t"/>
              </v:shape>
            </v:group>
            <v:group style="position:absolute;left:9624;top:946;width:20;height:2" coordorigin="9624,946" coordsize="20,2">
              <v:shape style="position:absolute;left:9624;top:946;width:20;height:2" coordorigin="9624,946" coordsize="20,0" path="m9624,946l9643,946e" filled="false" stroked="true" strokeweight=".48pt" strokecolor="#fefefe">
                <v:path arrowok="t"/>
              </v:shape>
              <v:shape style="position:absolute;left:24;top:950;width:7968;height:307" type="#_x0000_t75" stroked="false">
                <v:imagedata r:id="rId60" o:title=""/>
              </v:shape>
            </v:group>
            <v:group style="position:absolute;left:7982;top:1253;width:10;height:2" coordorigin="7982,1253" coordsize="10,2">
              <v:shape style="position:absolute;left:7982;top:1253;width:10;height:2" coordorigin="7982,1253" coordsize="10,0" path="m7982,1253l7992,1253e" filled="false" stroked="true" strokeweight=".48pt" strokecolor="#fefefe">
                <v:path arrowok="t"/>
              </v:shape>
            </v:group>
            <v:group style="position:absolute;left:7992;top:1253;width:20;height:2" coordorigin="7992,1253" coordsize="20,2">
              <v:shape style="position:absolute;left:7992;top:1253;width:20;height:2" coordorigin="7992,1253" coordsize="20,0" path="m7992,1253l8011,1253e" filled="false" stroked="true" strokeweight=".48pt" strokecolor="#fefefe">
                <v:path arrowok="t"/>
              </v:shape>
            </v:group>
            <v:group style="position:absolute;left:8011;top:1253;width:20;height:2" coordorigin="8011,1253" coordsize="20,2">
              <v:shape style="position:absolute;left:8011;top:1253;width:20;height:2" coordorigin="8011,1253" coordsize="20,0" path="m8011,1253l8030,1253e" filled="false" stroked="true" strokeweight=".48pt" strokecolor="#fefefe">
                <v:path arrowok="t"/>
              </v:shape>
            </v:group>
            <v:group style="position:absolute;left:8030;top:1253;width:20;height:2" coordorigin="8030,1253" coordsize="20,2">
              <v:shape style="position:absolute;left:8030;top:1253;width:20;height:2" coordorigin="8030,1253" coordsize="20,0" path="m8030,1253l8050,1253e" filled="false" stroked="true" strokeweight=".48pt" strokecolor="#fefefe">
                <v:path arrowok="t"/>
              </v:shape>
            </v:group>
            <v:group style="position:absolute;left:8050;top:1253;width:20;height:2" coordorigin="8050,1253" coordsize="20,2">
              <v:shape style="position:absolute;left:8050;top:1253;width:20;height:2" coordorigin="8050,1253" coordsize="20,0" path="m8050,1253l8069,1253e" filled="false" stroked="true" strokeweight=".48pt" strokecolor="#fefefe">
                <v:path arrowok="t"/>
              </v:shape>
            </v:group>
            <v:group style="position:absolute;left:8069;top:1253;width:20;height:2" coordorigin="8069,1253" coordsize="20,2">
              <v:shape style="position:absolute;left:8069;top:1253;width:20;height:2" coordorigin="8069,1253" coordsize="20,0" path="m8069,1253l8088,1253e" filled="false" stroked="true" strokeweight=".48pt" strokecolor="#fefefe">
                <v:path arrowok="t"/>
              </v:shape>
            </v:group>
            <v:group style="position:absolute;left:8088;top:1253;width:20;height:2" coordorigin="8088,1253" coordsize="20,2">
              <v:shape style="position:absolute;left:8088;top:1253;width:20;height:2" coordorigin="8088,1253" coordsize="20,0" path="m8088,1253l8107,1253e" filled="false" stroked="true" strokeweight=".48pt" strokecolor="#fefefe">
                <v:path arrowok="t"/>
              </v:shape>
            </v:group>
            <v:group style="position:absolute;left:8107;top:1253;width:20;height:2" coordorigin="8107,1253" coordsize="20,2">
              <v:shape style="position:absolute;left:8107;top:1253;width:20;height:2" coordorigin="8107,1253" coordsize="20,0" path="m8107,1253l8126,1253e" filled="false" stroked="true" strokeweight=".48pt" strokecolor="#fefefe">
                <v:path arrowok="t"/>
              </v:shape>
            </v:group>
            <v:group style="position:absolute;left:8126;top:1253;width:20;height:2" coordorigin="8126,1253" coordsize="20,2">
              <v:shape style="position:absolute;left:8126;top:1253;width:20;height:2" coordorigin="8126,1253" coordsize="20,0" path="m8126,1253l8146,1253e" filled="false" stroked="true" strokeweight=".48pt" strokecolor="#fefefe">
                <v:path arrowok="t"/>
              </v:shape>
            </v:group>
            <v:group style="position:absolute;left:8146;top:1253;width:20;height:2" coordorigin="8146,1253" coordsize="20,2">
              <v:shape style="position:absolute;left:8146;top:1253;width:20;height:2" coordorigin="8146,1253" coordsize="20,0" path="m8146,1253l8165,1253e" filled="false" stroked="true" strokeweight=".48pt" strokecolor="#fefefe">
                <v:path arrowok="t"/>
              </v:shape>
            </v:group>
            <v:group style="position:absolute;left:8165;top:1253;width:20;height:2" coordorigin="8165,1253" coordsize="20,2">
              <v:shape style="position:absolute;left:8165;top:1253;width:20;height:2" coordorigin="8165,1253" coordsize="20,0" path="m8165,1253l8184,1253e" filled="false" stroked="true" strokeweight=".48pt" strokecolor="#fefefe">
                <v:path arrowok="t"/>
              </v:shape>
            </v:group>
            <v:group style="position:absolute;left:8184;top:1253;width:20;height:2" coordorigin="8184,1253" coordsize="20,2">
              <v:shape style="position:absolute;left:8184;top:1253;width:20;height:2" coordorigin="8184,1253" coordsize="20,0" path="m8184,1253l8203,1253e" filled="false" stroked="true" strokeweight=".48pt" strokecolor="#fefefe">
                <v:path arrowok="t"/>
              </v:shape>
            </v:group>
            <v:group style="position:absolute;left:8203;top:1253;width:20;height:2" coordorigin="8203,1253" coordsize="20,2">
              <v:shape style="position:absolute;left:8203;top:1253;width:20;height:2" coordorigin="8203,1253" coordsize="20,0" path="m8203,1253l8222,1253e" filled="false" stroked="true" strokeweight=".48pt" strokecolor="#fefefe">
                <v:path arrowok="t"/>
              </v:shape>
            </v:group>
            <v:group style="position:absolute;left:8222;top:1253;width:20;height:2" coordorigin="8222,1253" coordsize="20,2">
              <v:shape style="position:absolute;left:8222;top:1253;width:20;height:2" coordorigin="8222,1253" coordsize="20,0" path="m8222,1253l8242,1253e" filled="false" stroked="true" strokeweight=".48pt" strokecolor="#fefefe">
                <v:path arrowok="t"/>
              </v:shape>
            </v:group>
            <v:group style="position:absolute;left:8242;top:1253;width:20;height:2" coordorigin="8242,1253" coordsize="20,2">
              <v:shape style="position:absolute;left:8242;top:1253;width:20;height:2" coordorigin="8242,1253" coordsize="20,0" path="m8242,1253l8261,1253e" filled="false" stroked="true" strokeweight=".48pt" strokecolor="#fefefe">
                <v:path arrowok="t"/>
              </v:shape>
            </v:group>
            <v:group style="position:absolute;left:8261;top:1253;width:20;height:2" coordorigin="8261,1253" coordsize="20,2">
              <v:shape style="position:absolute;left:8261;top:1253;width:20;height:2" coordorigin="8261,1253" coordsize="20,0" path="m8261,1253l8280,1253e" filled="false" stroked="true" strokeweight=".48pt" strokecolor="#fefefe">
                <v:path arrowok="t"/>
              </v:shape>
            </v:group>
            <v:group style="position:absolute;left:8280;top:1253;width:20;height:2" coordorigin="8280,1253" coordsize="20,2">
              <v:shape style="position:absolute;left:8280;top:1253;width:20;height:2" coordorigin="8280,1253" coordsize="20,0" path="m8280,1253l8299,1253e" filled="false" stroked="true" strokeweight=".48pt" strokecolor="#fefefe">
                <v:path arrowok="t"/>
              </v:shape>
            </v:group>
            <v:group style="position:absolute;left:8299;top:1253;width:20;height:2" coordorigin="8299,1253" coordsize="20,2">
              <v:shape style="position:absolute;left:8299;top:1253;width:20;height:2" coordorigin="8299,1253" coordsize="20,0" path="m8299,1253l8318,1253e" filled="false" stroked="true" strokeweight=".48pt" strokecolor="#fefefe">
                <v:path arrowok="t"/>
              </v:shape>
            </v:group>
            <v:group style="position:absolute;left:8318;top:1253;width:20;height:2" coordorigin="8318,1253" coordsize="20,2">
              <v:shape style="position:absolute;left:8318;top:1253;width:20;height:2" coordorigin="8318,1253" coordsize="20,0" path="m8318,1253l8338,1253e" filled="false" stroked="true" strokeweight=".48pt" strokecolor="#fefefe">
                <v:path arrowok="t"/>
              </v:shape>
            </v:group>
            <v:group style="position:absolute;left:8338;top:1253;width:20;height:2" coordorigin="8338,1253" coordsize="20,2">
              <v:shape style="position:absolute;left:8338;top:1253;width:20;height:2" coordorigin="8338,1253" coordsize="20,0" path="m8338,1253l8357,1253e" filled="false" stroked="true" strokeweight=".48pt" strokecolor="#fefefe">
                <v:path arrowok="t"/>
              </v:shape>
            </v:group>
            <v:group style="position:absolute;left:8357;top:1253;width:20;height:2" coordorigin="8357,1253" coordsize="20,2">
              <v:shape style="position:absolute;left:8357;top:1253;width:20;height:2" coordorigin="8357,1253" coordsize="20,0" path="m8357,1253l8376,1253e" filled="false" stroked="true" strokeweight=".48pt" strokecolor="#fefefe">
                <v:path arrowok="t"/>
              </v:shape>
            </v:group>
            <v:group style="position:absolute;left:8376;top:1253;width:20;height:2" coordorigin="8376,1253" coordsize="20,2">
              <v:shape style="position:absolute;left:8376;top:1253;width:20;height:2" coordorigin="8376,1253" coordsize="20,0" path="m8376,1253l8395,1253e" filled="false" stroked="true" strokeweight=".48pt" strokecolor="#fefefe">
                <v:path arrowok="t"/>
              </v:shape>
            </v:group>
            <v:group style="position:absolute;left:8395;top:1253;width:20;height:2" coordorigin="8395,1253" coordsize="20,2">
              <v:shape style="position:absolute;left:8395;top:1253;width:20;height:2" coordorigin="8395,1253" coordsize="20,0" path="m8395,1253l8414,1253e" filled="false" stroked="true" strokeweight=".48pt" strokecolor="#fefefe">
                <v:path arrowok="t"/>
              </v:shape>
            </v:group>
            <v:group style="position:absolute;left:8414;top:1253;width:20;height:2" coordorigin="8414,1253" coordsize="20,2">
              <v:shape style="position:absolute;left:8414;top:1253;width:20;height:2" coordorigin="8414,1253" coordsize="20,0" path="m8414,1253l8434,1253e" filled="false" stroked="true" strokeweight=".48pt" strokecolor="#fefefe">
                <v:path arrowok="t"/>
              </v:shape>
            </v:group>
            <v:group style="position:absolute;left:8434;top:1253;width:20;height:2" coordorigin="8434,1253" coordsize="20,2">
              <v:shape style="position:absolute;left:8434;top:1253;width:20;height:2" coordorigin="8434,1253" coordsize="20,0" path="m8434,1253l8453,1253e" filled="false" stroked="true" strokeweight=".48pt" strokecolor="#fefefe">
                <v:path arrowok="t"/>
              </v:shape>
            </v:group>
            <v:group style="position:absolute;left:8453;top:1253;width:20;height:2" coordorigin="8453,1253" coordsize="20,2">
              <v:shape style="position:absolute;left:8453;top:1253;width:20;height:2" coordorigin="8453,1253" coordsize="20,0" path="m8453,1253l8472,1253e" filled="false" stroked="true" strokeweight=".48pt" strokecolor="#fefefe">
                <v:path arrowok="t"/>
              </v:shape>
            </v:group>
            <v:group style="position:absolute;left:8472;top:1253;width:20;height:2" coordorigin="8472,1253" coordsize="20,2">
              <v:shape style="position:absolute;left:8472;top:1253;width:20;height:2" coordorigin="8472,1253" coordsize="20,0" path="m8472,1253l8491,1253e" filled="false" stroked="true" strokeweight=".48pt" strokecolor="#fefefe">
                <v:path arrowok="t"/>
              </v:shape>
            </v:group>
            <v:group style="position:absolute;left:8491;top:1253;width:20;height:2" coordorigin="8491,1253" coordsize="20,2">
              <v:shape style="position:absolute;left:8491;top:1253;width:20;height:2" coordorigin="8491,1253" coordsize="20,0" path="m8491,1253l8510,1253e" filled="false" stroked="true" strokeweight=".48pt" strokecolor="#fefefe">
                <v:path arrowok="t"/>
              </v:shape>
            </v:group>
            <v:group style="position:absolute;left:8510;top:1253;width:20;height:2" coordorigin="8510,1253" coordsize="20,2">
              <v:shape style="position:absolute;left:8510;top:1253;width:20;height:2" coordorigin="8510,1253" coordsize="20,0" path="m8510,1253l8530,1253e" filled="false" stroked="true" strokeweight=".48pt" strokecolor="#fefefe">
                <v:path arrowok="t"/>
              </v:shape>
            </v:group>
            <v:group style="position:absolute;left:8530;top:1253;width:20;height:2" coordorigin="8530,1253" coordsize="20,2">
              <v:shape style="position:absolute;left:8530;top:1253;width:20;height:2" coordorigin="8530,1253" coordsize="20,0" path="m8530,1253l8549,1253e" filled="false" stroked="true" strokeweight=".48pt" strokecolor="#fefefe">
                <v:path arrowok="t"/>
              </v:shape>
            </v:group>
            <v:group style="position:absolute;left:8549;top:1253;width:20;height:2" coordorigin="8549,1253" coordsize="20,2">
              <v:shape style="position:absolute;left:8549;top:1253;width:20;height:2" coordorigin="8549,1253" coordsize="20,0" path="m8549,1253l8568,1253e" filled="false" stroked="true" strokeweight=".48pt" strokecolor="#fefefe">
                <v:path arrowok="t"/>
              </v:shape>
            </v:group>
            <v:group style="position:absolute;left:8568;top:1253;width:20;height:2" coordorigin="8568,1253" coordsize="20,2">
              <v:shape style="position:absolute;left:8568;top:1253;width:20;height:2" coordorigin="8568,1253" coordsize="20,0" path="m8568,1253l8587,1253e" filled="false" stroked="true" strokeweight=".48pt" strokecolor="#fefefe">
                <v:path arrowok="t"/>
              </v:shape>
            </v:group>
            <v:group style="position:absolute;left:8587;top:1253;width:20;height:2" coordorigin="8587,1253" coordsize="20,2">
              <v:shape style="position:absolute;left:8587;top:1253;width:20;height:2" coordorigin="8587,1253" coordsize="20,0" path="m8587,1253l8606,1253e" filled="false" stroked="true" strokeweight=".48pt" strokecolor="#fefefe">
                <v:path arrowok="t"/>
              </v:shape>
            </v:group>
            <v:group style="position:absolute;left:8606;top:1253;width:20;height:2" coordorigin="8606,1253" coordsize="20,2">
              <v:shape style="position:absolute;left:8606;top:1253;width:20;height:2" coordorigin="8606,1253" coordsize="20,0" path="m8606,1253l8626,1253e" filled="false" stroked="true" strokeweight=".48pt" strokecolor="#fefefe">
                <v:path arrowok="t"/>
              </v:shape>
            </v:group>
            <v:group style="position:absolute;left:8626;top:1253;width:20;height:2" coordorigin="8626,1253" coordsize="20,2">
              <v:shape style="position:absolute;left:8626;top:1253;width:20;height:2" coordorigin="8626,1253" coordsize="20,0" path="m8626,1253l8645,1253e" filled="false" stroked="true" strokeweight=".48pt" strokecolor="#fefefe">
                <v:path arrowok="t"/>
              </v:shape>
            </v:group>
            <v:group style="position:absolute;left:8645;top:1253;width:20;height:2" coordorigin="8645,1253" coordsize="20,2">
              <v:shape style="position:absolute;left:8645;top:1253;width:20;height:2" coordorigin="8645,1253" coordsize="20,0" path="m8645,1253l8664,1253e" filled="false" stroked="true" strokeweight=".48pt" strokecolor="#fefefe">
                <v:path arrowok="t"/>
              </v:shape>
            </v:group>
            <v:group style="position:absolute;left:8664;top:1253;width:20;height:2" coordorigin="8664,1253" coordsize="20,2">
              <v:shape style="position:absolute;left:8664;top:1253;width:20;height:2" coordorigin="8664,1253" coordsize="20,0" path="m8664,1253l8683,1253e" filled="false" stroked="true" strokeweight=".48pt" strokecolor="#fefefe">
                <v:path arrowok="t"/>
              </v:shape>
            </v:group>
            <v:group style="position:absolute;left:8683;top:1253;width:20;height:2" coordorigin="8683,1253" coordsize="20,2">
              <v:shape style="position:absolute;left:8683;top:1253;width:20;height:2" coordorigin="8683,1253" coordsize="20,0" path="m8683,1253l8702,1253e" filled="false" stroked="true" strokeweight=".48pt" strokecolor="#fefefe">
                <v:path arrowok="t"/>
              </v:shape>
            </v:group>
            <v:group style="position:absolute;left:8702;top:1253;width:20;height:2" coordorigin="8702,1253" coordsize="20,2">
              <v:shape style="position:absolute;left:8702;top:1253;width:20;height:2" coordorigin="8702,1253" coordsize="20,0" path="m8702,1253l8722,1253e" filled="false" stroked="true" strokeweight=".48pt" strokecolor="#fefefe">
                <v:path arrowok="t"/>
              </v:shape>
            </v:group>
            <v:group style="position:absolute;left:8722;top:1253;width:20;height:2" coordorigin="8722,1253" coordsize="20,2">
              <v:shape style="position:absolute;left:8722;top:1253;width:20;height:2" coordorigin="8722,1253" coordsize="20,0" path="m8722,1253l8741,1253e" filled="false" stroked="true" strokeweight=".48pt" strokecolor="#fefefe">
                <v:path arrowok="t"/>
              </v:shape>
            </v:group>
            <v:group style="position:absolute;left:8741;top:1253;width:20;height:2" coordorigin="8741,1253" coordsize="20,2">
              <v:shape style="position:absolute;left:8741;top:1253;width:20;height:2" coordorigin="8741,1253" coordsize="20,0" path="m8741,1253l8760,1253e" filled="false" stroked="true" strokeweight=".48pt" strokecolor="#fefefe">
                <v:path arrowok="t"/>
              </v:shape>
            </v:group>
            <v:group style="position:absolute;left:8760;top:1253;width:20;height:2" coordorigin="8760,1253" coordsize="20,2">
              <v:shape style="position:absolute;left:8760;top:1253;width:20;height:2" coordorigin="8760,1253" coordsize="20,0" path="m8760,1253l8779,1253e" filled="false" stroked="true" strokeweight=".48pt" strokecolor="#fefefe">
                <v:path arrowok="t"/>
              </v:shape>
            </v:group>
            <v:group style="position:absolute;left:8779;top:1253;width:20;height:2" coordorigin="8779,1253" coordsize="20,2">
              <v:shape style="position:absolute;left:8779;top:1253;width:20;height:2" coordorigin="8779,1253" coordsize="20,0" path="m8779,1253l8798,1253e" filled="false" stroked="true" strokeweight=".48pt" strokecolor="#fefefe">
                <v:path arrowok="t"/>
              </v:shape>
            </v:group>
            <v:group style="position:absolute;left:8798;top:1253;width:20;height:2" coordorigin="8798,1253" coordsize="20,2">
              <v:shape style="position:absolute;left:8798;top:1253;width:20;height:2" coordorigin="8798,1253" coordsize="20,0" path="m8798,1253l8818,1253e" filled="false" stroked="true" strokeweight=".48pt" strokecolor="#fefefe">
                <v:path arrowok="t"/>
              </v:shape>
            </v:group>
            <v:group style="position:absolute;left:8818;top:1253;width:20;height:2" coordorigin="8818,1253" coordsize="20,2">
              <v:shape style="position:absolute;left:8818;top:1253;width:20;height:2" coordorigin="8818,1253" coordsize="20,0" path="m8818,1253l8837,1253e" filled="false" stroked="true" strokeweight=".48pt" strokecolor="#fefefe">
                <v:path arrowok="t"/>
              </v:shape>
            </v:group>
            <v:group style="position:absolute;left:8837;top:1253;width:20;height:2" coordorigin="8837,1253" coordsize="20,2">
              <v:shape style="position:absolute;left:8837;top:1253;width:20;height:2" coordorigin="8837,1253" coordsize="20,0" path="m8837,1253l8856,1253e" filled="false" stroked="true" strokeweight=".48pt" strokecolor="#fefefe">
                <v:path arrowok="t"/>
              </v:shape>
            </v:group>
            <v:group style="position:absolute;left:8856;top:1253;width:20;height:2" coordorigin="8856,1253" coordsize="20,2">
              <v:shape style="position:absolute;left:8856;top:1253;width:20;height:2" coordorigin="8856,1253" coordsize="20,0" path="m8856,1253l8875,1253e" filled="false" stroked="true" strokeweight=".48pt" strokecolor="#fefefe">
                <v:path arrowok="t"/>
              </v:shape>
            </v:group>
            <v:group style="position:absolute;left:8875;top:1253;width:20;height:2" coordorigin="8875,1253" coordsize="20,2">
              <v:shape style="position:absolute;left:8875;top:1253;width:20;height:2" coordorigin="8875,1253" coordsize="20,0" path="m8875,1253l8894,1253e" filled="false" stroked="true" strokeweight=".48pt" strokecolor="#fefefe">
                <v:path arrowok="t"/>
              </v:shape>
            </v:group>
            <v:group style="position:absolute;left:8894;top:1253;width:20;height:2" coordorigin="8894,1253" coordsize="20,2">
              <v:shape style="position:absolute;left:8894;top:1253;width:20;height:2" coordorigin="8894,1253" coordsize="20,0" path="m8894,1253l8914,1253e" filled="false" stroked="true" strokeweight=".48pt" strokecolor="#fefefe">
                <v:path arrowok="t"/>
              </v:shape>
            </v:group>
            <v:group style="position:absolute;left:8914;top:1253;width:20;height:2" coordorigin="8914,1253" coordsize="20,2">
              <v:shape style="position:absolute;left:8914;top:1253;width:20;height:2" coordorigin="8914,1253" coordsize="20,0" path="m8914,1253l8933,1253e" filled="false" stroked="true" strokeweight=".48pt" strokecolor="#fefefe">
                <v:path arrowok="t"/>
              </v:shape>
            </v:group>
            <v:group style="position:absolute;left:8933;top:1253;width:20;height:2" coordorigin="8933,1253" coordsize="20,2">
              <v:shape style="position:absolute;left:8933;top:1253;width:20;height:2" coordorigin="8933,1253" coordsize="20,0" path="m8933,1253l8952,1253e" filled="false" stroked="true" strokeweight=".48pt" strokecolor="#fefefe">
                <v:path arrowok="t"/>
              </v:shape>
            </v:group>
            <v:group style="position:absolute;left:8952;top:1253;width:20;height:2" coordorigin="8952,1253" coordsize="20,2">
              <v:shape style="position:absolute;left:8952;top:1253;width:20;height:2" coordorigin="8952,1253" coordsize="20,0" path="m8952,1253l8971,1253e" filled="false" stroked="true" strokeweight=".48pt" strokecolor="#fefefe">
                <v:path arrowok="t"/>
              </v:shape>
            </v:group>
            <v:group style="position:absolute;left:8971;top:1253;width:20;height:2" coordorigin="8971,1253" coordsize="20,2">
              <v:shape style="position:absolute;left:8971;top:1253;width:20;height:2" coordorigin="8971,1253" coordsize="20,0" path="m8971,1253l8990,1253e" filled="false" stroked="true" strokeweight=".48pt" strokecolor="#fefefe">
                <v:path arrowok="t"/>
              </v:shape>
            </v:group>
            <v:group style="position:absolute;left:8990;top:1253;width:20;height:2" coordorigin="8990,1253" coordsize="20,2">
              <v:shape style="position:absolute;left:8990;top:1253;width:20;height:2" coordorigin="8990,1253" coordsize="20,0" path="m8990,1253l9010,1253e" filled="false" stroked="true" strokeweight=".48pt" strokecolor="#fefefe">
                <v:path arrowok="t"/>
              </v:shape>
            </v:group>
            <v:group style="position:absolute;left:9010;top:1253;width:20;height:2" coordorigin="9010,1253" coordsize="20,2">
              <v:shape style="position:absolute;left:9010;top:1253;width:20;height:2" coordorigin="9010,1253" coordsize="20,0" path="m9010,1253l9029,1253e" filled="false" stroked="true" strokeweight=".48pt" strokecolor="#fefefe">
                <v:path arrowok="t"/>
              </v:shape>
            </v:group>
            <v:group style="position:absolute;left:9029;top:1253;width:20;height:2" coordorigin="9029,1253" coordsize="20,2">
              <v:shape style="position:absolute;left:9029;top:1253;width:20;height:2" coordorigin="9029,1253" coordsize="20,0" path="m9029,1253l9048,1253e" filled="false" stroked="true" strokeweight=".48pt" strokecolor="#fefefe">
                <v:path arrowok="t"/>
              </v:shape>
            </v:group>
            <v:group style="position:absolute;left:9048;top:1253;width:20;height:2" coordorigin="9048,1253" coordsize="20,2">
              <v:shape style="position:absolute;left:9048;top:1253;width:20;height:2" coordorigin="9048,1253" coordsize="20,0" path="m9048,1253l9067,1253e" filled="false" stroked="true" strokeweight=".48pt" strokecolor="#fefefe">
                <v:path arrowok="t"/>
              </v:shape>
            </v:group>
            <v:group style="position:absolute;left:9067;top:1253;width:20;height:2" coordorigin="9067,1253" coordsize="20,2">
              <v:shape style="position:absolute;left:9067;top:1253;width:20;height:2" coordorigin="9067,1253" coordsize="20,0" path="m9067,1253l9086,1253e" filled="false" stroked="true" strokeweight=".48pt" strokecolor="#fefefe">
                <v:path arrowok="t"/>
              </v:shape>
            </v:group>
            <v:group style="position:absolute;left:9086;top:1253;width:20;height:2" coordorigin="9086,1253" coordsize="20,2">
              <v:shape style="position:absolute;left:9086;top:1253;width:20;height:2" coordorigin="9086,1253" coordsize="20,0" path="m9086,1253l9106,1253e" filled="false" stroked="true" strokeweight=".48pt" strokecolor="#fefefe">
                <v:path arrowok="t"/>
              </v:shape>
            </v:group>
            <v:group style="position:absolute;left:9106;top:1253;width:20;height:2" coordorigin="9106,1253" coordsize="20,2">
              <v:shape style="position:absolute;left:9106;top:1253;width:20;height:2" coordorigin="9106,1253" coordsize="20,0" path="m9106,1253l9125,1253e" filled="false" stroked="true" strokeweight=".48pt" strokecolor="#fefefe">
                <v:path arrowok="t"/>
              </v:shape>
            </v:group>
            <v:group style="position:absolute;left:9125;top:1253;width:20;height:2" coordorigin="9125,1253" coordsize="20,2">
              <v:shape style="position:absolute;left:9125;top:1253;width:20;height:2" coordorigin="9125,1253" coordsize="20,0" path="m9125,1253l9144,1253e" filled="false" stroked="true" strokeweight=".48pt" strokecolor="#fefefe">
                <v:path arrowok="t"/>
              </v:shape>
            </v:group>
            <v:group style="position:absolute;left:9144;top:1253;width:20;height:2" coordorigin="9144,1253" coordsize="20,2">
              <v:shape style="position:absolute;left:9144;top:1253;width:20;height:2" coordorigin="9144,1253" coordsize="20,0" path="m9144,1253l9163,1253e" filled="false" stroked="true" strokeweight=".48pt" strokecolor="#fefefe">
                <v:path arrowok="t"/>
              </v:shape>
            </v:group>
            <v:group style="position:absolute;left:9163;top:1253;width:20;height:2" coordorigin="9163,1253" coordsize="20,2">
              <v:shape style="position:absolute;left:9163;top:1253;width:20;height:2" coordorigin="9163,1253" coordsize="20,0" path="m9163,1253l9182,1253e" filled="false" stroked="true" strokeweight=".48pt" strokecolor="#fefefe">
                <v:path arrowok="t"/>
              </v:shape>
            </v:group>
            <v:group style="position:absolute;left:9182;top:1253;width:20;height:2" coordorigin="9182,1253" coordsize="20,2">
              <v:shape style="position:absolute;left:9182;top:1253;width:20;height:2" coordorigin="9182,1253" coordsize="20,0" path="m9182,1253l9202,1253e" filled="false" stroked="true" strokeweight=".48pt" strokecolor="#fefefe">
                <v:path arrowok="t"/>
              </v:shape>
            </v:group>
            <v:group style="position:absolute;left:9202;top:1253;width:20;height:2" coordorigin="9202,1253" coordsize="20,2">
              <v:shape style="position:absolute;left:9202;top:1253;width:20;height:2" coordorigin="9202,1253" coordsize="20,0" path="m9202,1253l9221,1253e" filled="false" stroked="true" strokeweight=".48pt" strokecolor="#fefefe">
                <v:path arrowok="t"/>
              </v:shape>
            </v:group>
            <v:group style="position:absolute;left:9221;top:1253;width:20;height:2" coordorigin="9221,1253" coordsize="20,2">
              <v:shape style="position:absolute;left:9221;top:1253;width:20;height:2" coordorigin="9221,1253" coordsize="20,0" path="m9221,1253l9240,1253e" filled="false" stroked="true" strokeweight=".48pt" strokecolor="#fefefe">
                <v:path arrowok="t"/>
              </v:shape>
            </v:group>
            <v:group style="position:absolute;left:9240;top:1253;width:20;height:2" coordorigin="9240,1253" coordsize="20,2">
              <v:shape style="position:absolute;left:9240;top:1253;width:20;height:2" coordorigin="9240,1253" coordsize="20,0" path="m9240,1253l9259,1253e" filled="false" stroked="true" strokeweight=".48pt" strokecolor="#fefefe">
                <v:path arrowok="t"/>
              </v:shape>
            </v:group>
            <v:group style="position:absolute;left:9259;top:1253;width:20;height:2" coordorigin="9259,1253" coordsize="20,2">
              <v:shape style="position:absolute;left:9259;top:1253;width:20;height:2" coordorigin="9259,1253" coordsize="20,0" path="m9259,1253l9278,1253e" filled="false" stroked="true" strokeweight=".48pt" strokecolor="#fefefe">
                <v:path arrowok="t"/>
              </v:shape>
            </v:group>
            <v:group style="position:absolute;left:9278;top:1253;width:20;height:2" coordorigin="9278,1253" coordsize="20,2">
              <v:shape style="position:absolute;left:9278;top:1253;width:20;height:2" coordorigin="9278,1253" coordsize="20,0" path="m9278,1253l9298,1253e" filled="false" stroked="true" strokeweight=".48pt" strokecolor="#fefefe">
                <v:path arrowok="t"/>
              </v:shape>
            </v:group>
            <v:group style="position:absolute;left:9298;top:1253;width:20;height:2" coordorigin="9298,1253" coordsize="20,2">
              <v:shape style="position:absolute;left:9298;top:1253;width:20;height:2" coordorigin="9298,1253" coordsize="20,0" path="m9298,1253l9317,1253e" filled="false" stroked="true" strokeweight=".48pt" strokecolor="#fefefe">
                <v:path arrowok="t"/>
              </v:shape>
            </v:group>
            <v:group style="position:absolute;left:9317;top:1253;width:20;height:2" coordorigin="9317,1253" coordsize="20,2">
              <v:shape style="position:absolute;left:9317;top:1253;width:20;height:2" coordorigin="9317,1253" coordsize="20,0" path="m9317,1253l9336,1253e" filled="false" stroked="true" strokeweight=".48pt" strokecolor="#fefefe">
                <v:path arrowok="t"/>
              </v:shape>
            </v:group>
            <v:group style="position:absolute;left:9336;top:1253;width:20;height:2" coordorigin="9336,1253" coordsize="20,2">
              <v:shape style="position:absolute;left:9336;top:1253;width:20;height:2" coordorigin="9336,1253" coordsize="20,0" path="m9336,1253l9355,1253e" filled="false" stroked="true" strokeweight=".48pt" strokecolor="#fefefe">
                <v:path arrowok="t"/>
              </v:shape>
            </v:group>
            <v:group style="position:absolute;left:9355;top:1253;width:20;height:2" coordorigin="9355,1253" coordsize="20,2">
              <v:shape style="position:absolute;left:9355;top:1253;width:20;height:2" coordorigin="9355,1253" coordsize="20,0" path="m9355,1253l9374,1253e" filled="false" stroked="true" strokeweight=".48pt" strokecolor="#fefefe">
                <v:path arrowok="t"/>
              </v:shape>
            </v:group>
            <v:group style="position:absolute;left:9374;top:1253;width:20;height:2" coordorigin="9374,1253" coordsize="20,2">
              <v:shape style="position:absolute;left:9374;top:1253;width:20;height:2" coordorigin="9374,1253" coordsize="20,0" path="m9374,1253l9394,1253e" filled="false" stroked="true" strokeweight=".48pt" strokecolor="#fefefe">
                <v:path arrowok="t"/>
              </v:shape>
            </v:group>
            <v:group style="position:absolute;left:9394;top:1253;width:20;height:2" coordorigin="9394,1253" coordsize="20,2">
              <v:shape style="position:absolute;left:9394;top:1253;width:20;height:2" coordorigin="9394,1253" coordsize="20,0" path="m9394,1253l9413,1253e" filled="false" stroked="true" strokeweight=".48pt" strokecolor="#fefefe">
                <v:path arrowok="t"/>
              </v:shape>
            </v:group>
            <v:group style="position:absolute;left:9413;top:1253;width:20;height:2" coordorigin="9413,1253" coordsize="20,2">
              <v:shape style="position:absolute;left:9413;top:1253;width:20;height:2" coordorigin="9413,1253" coordsize="20,0" path="m9413,1253l9432,1253e" filled="false" stroked="true" strokeweight=".48pt" strokecolor="#fefefe">
                <v:path arrowok="t"/>
              </v:shape>
            </v:group>
            <v:group style="position:absolute;left:9432;top:1253;width:20;height:2" coordorigin="9432,1253" coordsize="20,2">
              <v:shape style="position:absolute;left:9432;top:1253;width:20;height:2" coordorigin="9432,1253" coordsize="20,0" path="m9432,1253l9451,1253e" filled="false" stroked="true" strokeweight=".48pt" strokecolor="#fefefe">
                <v:path arrowok="t"/>
              </v:shape>
            </v:group>
            <v:group style="position:absolute;left:9451;top:1253;width:20;height:2" coordorigin="9451,1253" coordsize="20,2">
              <v:shape style="position:absolute;left:9451;top:1253;width:20;height:2" coordorigin="9451,1253" coordsize="20,0" path="m9451,1253l9470,1253e" filled="false" stroked="true" strokeweight=".48pt" strokecolor="#fefefe">
                <v:path arrowok="t"/>
              </v:shape>
            </v:group>
            <v:group style="position:absolute;left:9470;top:1253;width:20;height:2" coordorigin="9470,1253" coordsize="20,2">
              <v:shape style="position:absolute;left:9470;top:1253;width:20;height:2" coordorigin="9470,1253" coordsize="20,0" path="m9470,1253l9490,1253e" filled="false" stroked="true" strokeweight=".48pt" strokecolor="#fefefe">
                <v:path arrowok="t"/>
              </v:shape>
            </v:group>
            <v:group style="position:absolute;left:9490;top:1253;width:20;height:2" coordorigin="9490,1253" coordsize="20,2">
              <v:shape style="position:absolute;left:9490;top:1253;width:20;height:2" coordorigin="9490,1253" coordsize="20,0" path="m9490,1253l9509,1253e" filled="false" stroked="true" strokeweight=".48pt" strokecolor="#fefefe">
                <v:path arrowok="t"/>
              </v:shape>
            </v:group>
            <v:group style="position:absolute;left:9509;top:1253;width:20;height:2" coordorigin="9509,1253" coordsize="20,2">
              <v:shape style="position:absolute;left:9509;top:1253;width:20;height:2" coordorigin="9509,1253" coordsize="20,0" path="m9509,1253l9528,1253e" filled="false" stroked="true" strokeweight=".48pt" strokecolor="#fefefe">
                <v:path arrowok="t"/>
              </v:shape>
            </v:group>
            <v:group style="position:absolute;left:9528;top:1253;width:20;height:2" coordorigin="9528,1253" coordsize="20,2">
              <v:shape style="position:absolute;left:9528;top:1253;width:20;height:2" coordorigin="9528,1253" coordsize="20,0" path="m9528,1253l9547,1253e" filled="false" stroked="true" strokeweight=".48pt" strokecolor="#fefefe">
                <v:path arrowok="t"/>
              </v:shape>
            </v:group>
            <v:group style="position:absolute;left:9547;top:1253;width:20;height:2" coordorigin="9547,1253" coordsize="20,2">
              <v:shape style="position:absolute;left:9547;top:1253;width:20;height:2" coordorigin="9547,1253" coordsize="20,0" path="m9547,1253l9566,1253e" filled="false" stroked="true" strokeweight=".48pt" strokecolor="#fefefe">
                <v:path arrowok="t"/>
              </v:shape>
            </v:group>
            <v:group style="position:absolute;left:9566;top:1253;width:20;height:2" coordorigin="9566,1253" coordsize="20,2">
              <v:shape style="position:absolute;left:9566;top:1253;width:20;height:2" coordorigin="9566,1253" coordsize="20,0" path="m9566,1253l9586,1253e" filled="false" stroked="true" strokeweight=".48pt" strokecolor="#fefefe">
                <v:path arrowok="t"/>
              </v:shape>
            </v:group>
            <v:group style="position:absolute;left:9586;top:1253;width:20;height:2" coordorigin="9586,1253" coordsize="20,2">
              <v:shape style="position:absolute;left:9586;top:1253;width:20;height:2" coordorigin="9586,1253" coordsize="20,0" path="m9586,1253l9605,1253e" filled="false" stroked="true" strokeweight=".48pt" strokecolor="#fefefe">
                <v:path arrowok="t"/>
              </v:shape>
            </v:group>
            <v:group style="position:absolute;left:9605;top:1253;width:20;height:2" coordorigin="9605,1253" coordsize="20,2">
              <v:shape style="position:absolute;left:9605;top:1253;width:20;height:2" coordorigin="9605,1253" coordsize="20,0" path="m9605,1253l9624,1253e" filled="false" stroked="true" strokeweight=".48pt" strokecolor="#fefefe">
                <v:path arrowok="t"/>
              </v:shape>
            </v:group>
            <v:group style="position:absolute;left:9624;top:1253;width:20;height:2" coordorigin="9624,1253" coordsize="20,2">
              <v:shape style="position:absolute;left:9624;top:1253;width:20;height:2" coordorigin="9624,1253" coordsize="20,0" path="m9624,1253l9643,1253e" filled="false" stroked="true" strokeweight=".48pt" strokecolor="#fefefe">
                <v:path arrowok="t"/>
              </v:shape>
              <v:shape style="position:absolute;left:24;top:1258;width:7968;height:312" type="#_x0000_t75" stroked="false">
                <v:imagedata r:id="rId61" o:title=""/>
              </v:shape>
            </v:group>
            <v:group style="position:absolute;left:7982;top:1565;width:10;height:2" coordorigin="7982,1565" coordsize="10,2">
              <v:shape style="position:absolute;left:7982;top:1565;width:10;height:2" coordorigin="7982,1565" coordsize="10,0" path="m7982,1565l7992,1565e" filled="false" stroked="true" strokeweight=".48pt" strokecolor="#fefefe">
                <v:path arrowok="t"/>
              </v:shape>
            </v:group>
            <v:group style="position:absolute;left:7992;top:1565;width:20;height:2" coordorigin="7992,1565" coordsize="20,2">
              <v:shape style="position:absolute;left:7992;top:1565;width:20;height:2" coordorigin="7992,1565" coordsize="20,0" path="m7992,1565l8011,1565e" filled="false" stroked="true" strokeweight=".48pt" strokecolor="#fefefe">
                <v:path arrowok="t"/>
              </v:shape>
            </v:group>
            <v:group style="position:absolute;left:8011;top:1565;width:20;height:2" coordorigin="8011,1565" coordsize="20,2">
              <v:shape style="position:absolute;left:8011;top:1565;width:20;height:2" coordorigin="8011,1565" coordsize="20,0" path="m8011,1565l8030,1565e" filled="false" stroked="true" strokeweight=".48pt" strokecolor="#fefefe">
                <v:path arrowok="t"/>
              </v:shape>
            </v:group>
            <v:group style="position:absolute;left:8030;top:1565;width:20;height:2" coordorigin="8030,1565" coordsize="20,2">
              <v:shape style="position:absolute;left:8030;top:1565;width:20;height:2" coordorigin="8030,1565" coordsize="20,0" path="m8030,1565l8050,1565e" filled="false" stroked="true" strokeweight=".48pt" strokecolor="#fefefe">
                <v:path arrowok="t"/>
              </v:shape>
            </v:group>
            <v:group style="position:absolute;left:8050;top:1565;width:20;height:2" coordorigin="8050,1565" coordsize="20,2">
              <v:shape style="position:absolute;left:8050;top:1565;width:20;height:2" coordorigin="8050,1565" coordsize="20,0" path="m8050,1565l8069,1565e" filled="false" stroked="true" strokeweight=".48pt" strokecolor="#fefefe">
                <v:path arrowok="t"/>
              </v:shape>
            </v:group>
            <v:group style="position:absolute;left:8069;top:1565;width:20;height:2" coordorigin="8069,1565" coordsize="20,2">
              <v:shape style="position:absolute;left:8069;top:1565;width:20;height:2" coordorigin="8069,1565" coordsize="20,0" path="m8069,1565l8088,1565e" filled="false" stroked="true" strokeweight=".48pt" strokecolor="#fefefe">
                <v:path arrowok="t"/>
              </v:shape>
            </v:group>
            <v:group style="position:absolute;left:8088;top:1565;width:20;height:2" coordorigin="8088,1565" coordsize="20,2">
              <v:shape style="position:absolute;left:8088;top:1565;width:20;height:2" coordorigin="8088,1565" coordsize="20,0" path="m8088,1565l8107,1565e" filled="false" stroked="true" strokeweight=".48pt" strokecolor="#fefefe">
                <v:path arrowok="t"/>
              </v:shape>
            </v:group>
            <v:group style="position:absolute;left:8107;top:1565;width:20;height:2" coordorigin="8107,1565" coordsize="20,2">
              <v:shape style="position:absolute;left:8107;top:1565;width:20;height:2" coordorigin="8107,1565" coordsize="20,0" path="m8107,1565l8126,1565e" filled="false" stroked="true" strokeweight=".48pt" strokecolor="#fefefe">
                <v:path arrowok="t"/>
              </v:shape>
            </v:group>
            <v:group style="position:absolute;left:8126;top:1565;width:20;height:2" coordorigin="8126,1565" coordsize="20,2">
              <v:shape style="position:absolute;left:8126;top:1565;width:20;height:2" coordorigin="8126,1565" coordsize="20,0" path="m8126,1565l8146,1565e" filled="false" stroked="true" strokeweight=".48pt" strokecolor="#fefefe">
                <v:path arrowok="t"/>
              </v:shape>
            </v:group>
            <v:group style="position:absolute;left:8146;top:1565;width:20;height:2" coordorigin="8146,1565" coordsize="20,2">
              <v:shape style="position:absolute;left:8146;top:1565;width:20;height:2" coordorigin="8146,1565" coordsize="20,0" path="m8146,1565l8165,1565e" filled="false" stroked="true" strokeweight=".48pt" strokecolor="#fefefe">
                <v:path arrowok="t"/>
              </v:shape>
            </v:group>
            <v:group style="position:absolute;left:8165;top:1565;width:20;height:2" coordorigin="8165,1565" coordsize="20,2">
              <v:shape style="position:absolute;left:8165;top:1565;width:20;height:2" coordorigin="8165,1565" coordsize="20,0" path="m8165,1565l8184,1565e" filled="false" stroked="true" strokeweight=".48pt" strokecolor="#fefefe">
                <v:path arrowok="t"/>
              </v:shape>
            </v:group>
            <v:group style="position:absolute;left:8184;top:1565;width:20;height:2" coordorigin="8184,1565" coordsize="20,2">
              <v:shape style="position:absolute;left:8184;top:1565;width:20;height:2" coordorigin="8184,1565" coordsize="20,0" path="m8184,1565l8203,1565e" filled="false" stroked="true" strokeweight=".48pt" strokecolor="#fefefe">
                <v:path arrowok="t"/>
              </v:shape>
            </v:group>
            <v:group style="position:absolute;left:8203;top:1565;width:20;height:2" coordorigin="8203,1565" coordsize="20,2">
              <v:shape style="position:absolute;left:8203;top:1565;width:20;height:2" coordorigin="8203,1565" coordsize="20,0" path="m8203,1565l8222,1565e" filled="false" stroked="true" strokeweight=".48pt" strokecolor="#fefefe">
                <v:path arrowok="t"/>
              </v:shape>
            </v:group>
            <v:group style="position:absolute;left:8222;top:1565;width:20;height:2" coordorigin="8222,1565" coordsize="20,2">
              <v:shape style="position:absolute;left:8222;top:1565;width:20;height:2" coordorigin="8222,1565" coordsize="20,0" path="m8222,1565l8242,1565e" filled="false" stroked="true" strokeweight=".48pt" strokecolor="#fefefe">
                <v:path arrowok="t"/>
              </v:shape>
            </v:group>
            <v:group style="position:absolute;left:8242;top:1565;width:20;height:2" coordorigin="8242,1565" coordsize="20,2">
              <v:shape style="position:absolute;left:8242;top:1565;width:20;height:2" coordorigin="8242,1565" coordsize="20,0" path="m8242,1565l8261,1565e" filled="false" stroked="true" strokeweight=".48pt" strokecolor="#fefefe">
                <v:path arrowok="t"/>
              </v:shape>
            </v:group>
            <v:group style="position:absolute;left:8261;top:1565;width:20;height:2" coordorigin="8261,1565" coordsize="20,2">
              <v:shape style="position:absolute;left:8261;top:1565;width:20;height:2" coordorigin="8261,1565" coordsize="20,0" path="m8261,1565l8280,1565e" filled="false" stroked="true" strokeweight=".48pt" strokecolor="#fefefe">
                <v:path arrowok="t"/>
              </v:shape>
            </v:group>
            <v:group style="position:absolute;left:8280;top:1565;width:20;height:2" coordorigin="8280,1565" coordsize="20,2">
              <v:shape style="position:absolute;left:8280;top:1565;width:20;height:2" coordorigin="8280,1565" coordsize="20,0" path="m8280,1565l8299,1565e" filled="false" stroked="true" strokeweight=".48pt" strokecolor="#fefefe">
                <v:path arrowok="t"/>
              </v:shape>
            </v:group>
            <v:group style="position:absolute;left:8299;top:1565;width:20;height:2" coordorigin="8299,1565" coordsize="20,2">
              <v:shape style="position:absolute;left:8299;top:1565;width:20;height:2" coordorigin="8299,1565" coordsize="20,0" path="m8299,1565l8318,1565e" filled="false" stroked="true" strokeweight=".48pt" strokecolor="#fefefe">
                <v:path arrowok="t"/>
              </v:shape>
            </v:group>
            <v:group style="position:absolute;left:8318;top:1565;width:20;height:2" coordorigin="8318,1565" coordsize="20,2">
              <v:shape style="position:absolute;left:8318;top:1565;width:20;height:2" coordorigin="8318,1565" coordsize="20,0" path="m8318,1565l8338,1565e" filled="false" stroked="true" strokeweight=".48pt" strokecolor="#fefefe">
                <v:path arrowok="t"/>
              </v:shape>
            </v:group>
            <v:group style="position:absolute;left:8338;top:1565;width:20;height:2" coordorigin="8338,1565" coordsize="20,2">
              <v:shape style="position:absolute;left:8338;top:1565;width:20;height:2" coordorigin="8338,1565" coordsize="20,0" path="m8338,1565l8357,1565e" filled="false" stroked="true" strokeweight=".48pt" strokecolor="#fefefe">
                <v:path arrowok="t"/>
              </v:shape>
            </v:group>
            <v:group style="position:absolute;left:8357;top:1565;width:20;height:2" coordorigin="8357,1565" coordsize="20,2">
              <v:shape style="position:absolute;left:8357;top:1565;width:20;height:2" coordorigin="8357,1565" coordsize="20,0" path="m8357,1565l8376,1565e" filled="false" stroked="true" strokeweight=".48pt" strokecolor="#fefefe">
                <v:path arrowok="t"/>
              </v:shape>
            </v:group>
            <v:group style="position:absolute;left:8376;top:1565;width:20;height:2" coordorigin="8376,1565" coordsize="20,2">
              <v:shape style="position:absolute;left:8376;top:1565;width:20;height:2" coordorigin="8376,1565" coordsize="20,0" path="m8376,1565l8395,1565e" filled="false" stroked="true" strokeweight=".48pt" strokecolor="#fefefe">
                <v:path arrowok="t"/>
              </v:shape>
            </v:group>
            <v:group style="position:absolute;left:8395;top:1565;width:20;height:2" coordorigin="8395,1565" coordsize="20,2">
              <v:shape style="position:absolute;left:8395;top:1565;width:20;height:2" coordorigin="8395,1565" coordsize="20,0" path="m8395,1565l8414,1565e" filled="false" stroked="true" strokeweight=".48pt" strokecolor="#fefefe">
                <v:path arrowok="t"/>
              </v:shape>
            </v:group>
            <v:group style="position:absolute;left:8414;top:1565;width:20;height:2" coordorigin="8414,1565" coordsize="20,2">
              <v:shape style="position:absolute;left:8414;top:1565;width:20;height:2" coordorigin="8414,1565" coordsize="20,0" path="m8414,1565l8434,1565e" filled="false" stroked="true" strokeweight=".48pt" strokecolor="#fefefe">
                <v:path arrowok="t"/>
              </v:shape>
            </v:group>
            <v:group style="position:absolute;left:8434;top:1565;width:20;height:2" coordorigin="8434,1565" coordsize="20,2">
              <v:shape style="position:absolute;left:8434;top:1565;width:20;height:2" coordorigin="8434,1565" coordsize="20,0" path="m8434,1565l8453,1565e" filled="false" stroked="true" strokeweight=".48pt" strokecolor="#fefefe">
                <v:path arrowok="t"/>
              </v:shape>
            </v:group>
            <v:group style="position:absolute;left:8453;top:1565;width:20;height:2" coordorigin="8453,1565" coordsize="20,2">
              <v:shape style="position:absolute;left:8453;top:1565;width:20;height:2" coordorigin="8453,1565" coordsize="20,0" path="m8453,1565l8472,1565e" filled="false" stroked="true" strokeweight=".48pt" strokecolor="#fefefe">
                <v:path arrowok="t"/>
              </v:shape>
            </v:group>
            <v:group style="position:absolute;left:8472;top:1565;width:20;height:2" coordorigin="8472,1565" coordsize="20,2">
              <v:shape style="position:absolute;left:8472;top:1565;width:20;height:2" coordorigin="8472,1565" coordsize="20,0" path="m8472,1565l8491,1565e" filled="false" stroked="true" strokeweight=".48pt" strokecolor="#fefefe">
                <v:path arrowok="t"/>
              </v:shape>
            </v:group>
            <v:group style="position:absolute;left:8491;top:1565;width:20;height:2" coordorigin="8491,1565" coordsize="20,2">
              <v:shape style="position:absolute;left:8491;top:1565;width:20;height:2" coordorigin="8491,1565" coordsize="20,0" path="m8491,1565l8510,1565e" filled="false" stroked="true" strokeweight=".48pt" strokecolor="#fefefe">
                <v:path arrowok="t"/>
              </v:shape>
            </v:group>
            <v:group style="position:absolute;left:8510;top:1565;width:20;height:2" coordorigin="8510,1565" coordsize="20,2">
              <v:shape style="position:absolute;left:8510;top:1565;width:20;height:2" coordorigin="8510,1565" coordsize="20,0" path="m8510,1565l8530,1565e" filled="false" stroked="true" strokeweight=".48pt" strokecolor="#fefefe">
                <v:path arrowok="t"/>
              </v:shape>
            </v:group>
            <v:group style="position:absolute;left:8530;top:1565;width:20;height:2" coordorigin="8530,1565" coordsize="20,2">
              <v:shape style="position:absolute;left:8530;top:1565;width:20;height:2" coordorigin="8530,1565" coordsize="20,0" path="m8530,1565l8549,1565e" filled="false" stroked="true" strokeweight=".48pt" strokecolor="#fefefe">
                <v:path arrowok="t"/>
              </v:shape>
            </v:group>
            <v:group style="position:absolute;left:8549;top:1565;width:20;height:2" coordorigin="8549,1565" coordsize="20,2">
              <v:shape style="position:absolute;left:8549;top:1565;width:20;height:2" coordorigin="8549,1565" coordsize="20,0" path="m8549,1565l8568,1565e" filled="false" stroked="true" strokeweight=".48pt" strokecolor="#fefefe">
                <v:path arrowok="t"/>
              </v:shape>
            </v:group>
            <v:group style="position:absolute;left:8568;top:1565;width:20;height:2" coordorigin="8568,1565" coordsize="20,2">
              <v:shape style="position:absolute;left:8568;top:1565;width:20;height:2" coordorigin="8568,1565" coordsize="20,0" path="m8568,1565l8587,1565e" filled="false" stroked="true" strokeweight=".48pt" strokecolor="#fefefe">
                <v:path arrowok="t"/>
              </v:shape>
            </v:group>
            <v:group style="position:absolute;left:8587;top:1565;width:20;height:2" coordorigin="8587,1565" coordsize="20,2">
              <v:shape style="position:absolute;left:8587;top:1565;width:20;height:2" coordorigin="8587,1565" coordsize="20,0" path="m8587,1565l8606,1565e" filled="false" stroked="true" strokeweight=".48pt" strokecolor="#fefefe">
                <v:path arrowok="t"/>
              </v:shape>
            </v:group>
            <v:group style="position:absolute;left:8606;top:1565;width:20;height:2" coordorigin="8606,1565" coordsize="20,2">
              <v:shape style="position:absolute;left:8606;top:1565;width:20;height:2" coordorigin="8606,1565" coordsize="20,0" path="m8606,1565l8626,1565e" filled="false" stroked="true" strokeweight=".48pt" strokecolor="#fefefe">
                <v:path arrowok="t"/>
              </v:shape>
            </v:group>
            <v:group style="position:absolute;left:8626;top:1565;width:20;height:2" coordorigin="8626,1565" coordsize="20,2">
              <v:shape style="position:absolute;left:8626;top:1565;width:20;height:2" coordorigin="8626,1565" coordsize="20,0" path="m8626,1565l8645,1565e" filled="false" stroked="true" strokeweight=".48pt" strokecolor="#fefefe">
                <v:path arrowok="t"/>
              </v:shape>
            </v:group>
            <v:group style="position:absolute;left:8645;top:1565;width:20;height:2" coordorigin="8645,1565" coordsize="20,2">
              <v:shape style="position:absolute;left:8645;top:1565;width:20;height:2" coordorigin="8645,1565" coordsize="20,0" path="m8645,1565l8664,1565e" filled="false" stroked="true" strokeweight=".48pt" strokecolor="#fefefe">
                <v:path arrowok="t"/>
              </v:shape>
            </v:group>
            <v:group style="position:absolute;left:8664;top:1565;width:20;height:2" coordorigin="8664,1565" coordsize="20,2">
              <v:shape style="position:absolute;left:8664;top:1565;width:20;height:2" coordorigin="8664,1565" coordsize="20,0" path="m8664,1565l8683,1565e" filled="false" stroked="true" strokeweight=".48pt" strokecolor="#fefefe">
                <v:path arrowok="t"/>
              </v:shape>
            </v:group>
            <v:group style="position:absolute;left:8683;top:1565;width:20;height:2" coordorigin="8683,1565" coordsize="20,2">
              <v:shape style="position:absolute;left:8683;top:1565;width:20;height:2" coordorigin="8683,1565" coordsize="20,0" path="m8683,1565l8702,1565e" filled="false" stroked="true" strokeweight=".48pt" strokecolor="#fefefe">
                <v:path arrowok="t"/>
              </v:shape>
            </v:group>
            <v:group style="position:absolute;left:8702;top:1565;width:20;height:2" coordorigin="8702,1565" coordsize="20,2">
              <v:shape style="position:absolute;left:8702;top:1565;width:20;height:2" coordorigin="8702,1565" coordsize="20,0" path="m8702,1565l8722,1565e" filled="false" stroked="true" strokeweight=".48pt" strokecolor="#fefefe">
                <v:path arrowok="t"/>
              </v:shape>
            </v:group>
            <v:group style="position:absolute;left:8722;top:1565;width:20;height:2" coordorigin="8722,1565" coordsize="20,2">
              <v:shape style="position:absolute;left:8722;top:1565;width:20;height:2" coordorigin="8722,1565" coordsize="20,0" path="m8722,1565l8741,1565e" filled="false" stroked="true" strokeweight=".48pt" strokecolor="#fefefe">
                <v:path arrowok="t"/>
              </v:shape>
            </v:group>
            <v:group style="position:absolute;left:8741;top:1565;width:20;height:2" coordorigin="8741,1565" coordsize="20,2">
              <v:shape style="position:absolute;left:8741;top:1565;width:20;height:2" coordorigin="8741,1565" coordsize="20,0" path="m8741,1565l8760,1565e" filled="false" stroked="true" strokeweight=".48pt" strokecolor="#fefefe">
                <v:path arrowok="t"/>
              </v:shape>
            </v:group>
            <v:group style="position:absolute;left:8760;top:1565;width:20;height:2" coordorigin="8760,1565" coordsize="20,2">
              <v:shape style="position:absolute;left:8760;top:1565;width:20;height:2" coordorigin="8760,1565" coordsize="20,0" path="m8760,1565l8779,1565e" filled="false" stroked="true" strokeweight=".48pt" strokecolor="#fefefe">
                <v:path arrowok="t"/>
              </v:shape>
            </v:group>
            <v:group style="position:absolute;left:8779;top:1565;width:20;height:2" coordorigin="8779,1565" coordsize="20,2">
              <v:shape style="position:absolute;left:8779;top:1565;width:20;height:2" coordorigin="8779,1565" coordsize="20,0" path="m8779,1565l8798,1565e" filled="false" stroked="true" strokeweight=".48pt" strokecolor="#fefefe">
                <v:path arrowok="t"/>
              </v:shape>
            </v:group>
            <v:group style="position:absolute;left:8798;top:1565;width:20;height:2" coordorigin="8798,1565" coordsize="20,2">
              <v:shape style="position:absolute;left:8798;top:1565;width:20;height:2" coordorigin="8798,1565" coordsize="20,0" path="m8798,1565l8818,1565e" filled="false" stroked="true" strokeweight=".48pt" strokecolor="#fefefe">
                <v:path arrowok="t"/>
              </v:shape>
            </v:group>
            <v:group style="position:absolute;left:8818;top:1565;width:20;height:2" coordorigin="8818,1565" coordsize="20,2">
              <v:shape style="position:absolute;left:8818;top:1565;width:20;height:2" coordorigin="8818,1565" coordsize="20,0" path="m8818,1565l8837,1565e" filled="false" stroked="true" strokeweight=".48pt" strokecolor="#fefefe">
                <v:path arrowok="t"/>
              </v:shape>
            </v:group>
            <v:group style="position:absolute;left:8837;top:1565;width:20;height:2" coordorigin="8837,1565" coordsize="20,2">
              <v:shape style="position:absolute;left:8837;top:1565;width:20;height:2" coordorigin="8837,1565" coordsize="20,0" path="m8837,1565l8856,1565e" filled="false" stroked="true" strokeweight=".48pt" strokecolor="#fefefe">
                <v:path arrowok="t"/>
              </v:shape>
            </v:group>
            <v:group style="position:absolute;left:8856;top:1565;width:20;height:2" coordorigin="8856,1565" coordsize="20,2">
              <v:shape style="position:absolute;left:8856;top:1565;width:20;height:2" coordorigin="8856,1565" coordsize="20,0" path="m8856,1565l8875,1565e" filled="false" stroked="true" strokeweight=".48pt" strokecolor="#fefefe">
                <v:path arrowok="t"/>
              </v:shape>
            </v:group>
            <v:group style="position:absolute;left:8875;top:1565;width:20;height:2" coordorigin="8875,1565" coordsize="20,2">
              <v:shape style="position:absolute;left:8875;top:1565;width:20;height:2" coordorigin="8875,1565" coordsize="20,0" path="m8875,1565l8894,1565e" filled="false" stroked="true" strokeweight=".48pt" strokecolor="#fefefe">
                <v:path arrowok="t"/>
              </v:shape>
            </v:group>
            <v:group style="position:absolute;left:8894;top:1565;width:20;height:2" coordorigin="8894,1565" coordsize="20,2">
              <v:shape style="position:absolute;left:8894;top:1565;width:20;height:2" coordorigin="8894,1565" coordsize="20,0" path="m8894,1565l8914,1565e" filled="false" stroked="true" strokeweight=".48pt" strokecolor="#fefefe">
                <v:path arrowok="t"/>
              </v:shape>
            </v:group>
            <v:group style="position:absolute;left:8914;top:1565;width:20;height:2" coordorigin="8914,1565" coordsize="20,2">
              <v:shape style="position:absolute;left:8914;top:1565;width:20;height:2" coordorigin="8914,1565" coordsize="20,0" path="m8914,1565l8933,1565e" filled="false" stroked="true" strokeweight=".48pt" strokecolor="#fefefe">
                <v:path arrowok="t"/>
              </v:shape>
            </v:group>
            <v:group style="position:absolute;left:8933;top:1565;width:20;height:2" coordorigin="8933,1565" coordsize="20,2">
              <v:shape style="position:absolute;left:8933;top:1565;width:20;height:2" coordorigin="8933,1565" coordsize="20,0" path="m8933,1565l8952,1565e" filled="false" stroked="true" strokeweight=".48pt" strokecolor="#fefefe">
                <v:path arrowok="t"/>
              </v:shape>
            </v:group>
            <v:group style="position:absolute;left:8952;top:1565;width:20;height:2" coordorigin="8952,1565" coordsize="20,2">
              <v:shape style="position:absolute;left:8952;top:1565;width:20;height:2" coordorigin="8952,1565" coordsize="20,0" path="m8952,1565l8971,1565e" filled="false" stroked="true" strokeweight=".48pt" strokecolor="#fefefe">
                <v:path arrowok="t"/>
              </v:shape>
            </v:group>
            <v:group style="position:absolute;left:8971;top:1565;width:20;height:2" coordorigin="8971,1565" coordsize="20,2">
              <v:shape style="position:absolute;left:8971;top:1565;width:20;height:2" coordorigin="8971,1565" coordsize="20,0" path="m8971,1565l8990,1565e" filled="false" stroked="true" strokeweight=".48pt" strokecolor="#fefefe">
                <v:path arrowok="t"/>
              </v:shape>
            </v:group>
            <v:group style="position:absolute;left:8990;top:1565;width:20;height:2" coordorigin="8990,1565" coordsize="20,2">
              <v:shape style="position:absolute;left:8990;top:1565;width:20;height:2" coordorigin="8990,1565" coordsize="20,0" path="m8990,1565l9010,1565e" filled="false" stroked="true" strokeweight=".48pt" strokecolor="#fefefe">
                <v:path arrowok="t"/>
              </v:shape>
            </v:group>
            <v:group style="position:absolute;left:9010;top:1565;width:20;height:2" coordorigin="9010,1565" coordsize="20,2">
              <v:shape style="position:absolute;left:9010;top:1565;width:20;height:2" coordorigin="9010,1565" coordsize="20,0" path="m9010,1565l9029,1565e" filled="false" stroked="true" strokeweight=".48pt" strokecolor="#fefefe">
                <v:path arrowok="t"/>
              </v:shape>
            </v:group>
            <v:group style="position:absolute;left:9029;top:1565;width:20;height:2" coordorigin="9029,1565" coordsize="20,2">
              <v:shape style="position:absolute;left:9029;top:1565;width:20;height:2" coordorigin="9029,1565" coordsize="20,0" path="m9029,1565l9048,1565e" filled="false" stroked="true" strokeweight=".48pt" strokecolor="#fefefe">
                <v:path arrowok="t"/>
              </v:shape>
            </v:group>
            <v:group style="position:absolute;left:9048;top:1565;width:20;height:2" coordorigin="9048,1565" coordsize="20,2">
              <v:shape style="position:absolute;left:9048;top:1565;width:20;height:2" coordorigin="9048,1565" coordsize="20,0" path="m9048,1565l9067,1565e" filled="false" stroked="true" strokeweight=".48pt" strokecolor="#fefefe">
                <v:path arrowok="t"/>
              </v:shape>
            </v:group>
            <v:group style="position:absolute;left:9067;top:1565;width:20;height:2" coordorigin="9067,1565" coordsize="20,2">
              <v:shape style="position:absolute;left:9067;top:1565;width:20;height:2" coordorigin="9067,1565" coordsize="20,0" path="m9067,1565l9086,1565e" filled="false" stroked="true" strokeweight=".48pt" strokecolor="#fefefe">
                <v:path arrowok="t"/>
              </v:shape>
            </v:group>
            <v:group style="position:absolute;left:9086;top:1565;width:20;height:2" coordorigin="9086,1565" coordsize="20,2">
              <v:shape style="position:absolute;left:9086;top:1565;width:20;height:2" coordorigin="9086,1565" coordsize="20,0" path="m9086,1565l9106,1565e" filled="false" stroked="true" strokeweight=".48pt" strokecolor="#fefefe">
                <v:path arrowok="t"/>
              </v:shape>
            </v:group>
            <v:group style="position:absolute;left:9106;top:1565;width:20;height:2" coordorigin="9106,1565" coordsize="20,2">
              <v:shape style="position:absolute;left:9106;top:1565;width:20;height:2" coordorigin="9106,1565" coordsize="20,0" path="m9106,1565l9125,1565e" filled="false" stroked="true" strokeweight=".48pt" strokecolor="#fefefe">
                <v:path arrowok="t"/>
              </v:shape>
            </v:group>
            <v:group style="position:absolute;left:9125;top:1565;width:20;height:2" coordorigin="9125,1565" coordsize="20,2">
              <v:shape style="position:absolute;left:9125;top:1565;width:20;height:2" coordorigin="9125,1565" coordsize="20,0" path="m9125,1565l9144,1565e" filled="false" stroked="true" strokeweight=".48pt" strokecolor="#fefefe">
                <v:path arrowok="t"/>
              </v:shape>
            </v:group>
            <v:group style="position:absolute;left:9144;top:1565;width:20;height:2" coordorigin="9144,1565" coordsize="20,2">
              <v:shape style="position:absolute;left:9144;top:1565;width:20;height:2" coordorigin="9144,1565" coordsize="20,0" path="m9144,1565l9163,1565e" filled="false" stroked="true" strokeweight=".48pt" strokecolor="#fefefe">
                <v:path arrowok="t"/>
              </v:shape>
            </v:group>
            <v:group style="position:absolute;left:9163;top:1565;width:20;height:2" coordorigin="9163,1565" coordsize="20,2">
              <v:shape style="position:absolute;left:9163;top:1565;width:20;height:2" coordorigin="9163,1565" coordsize="20,0" path="m9163,1565l9182,1565e" filled="false" stroked="true" strokeweight=".48pt" strokecolor="#fefefe">
                <v:path arrowok="t"/>
              </v:shape>
            </v:group>
            <v:group style="position:absolute;left:9182;top:1565;width:20;height:2" coordorigin="9182,1565" coordsize="20,2">
              <v:shape style="position:absolute;left:9182;top:1565;width:20;height:2" coordorigin="9182,1565" coordsize="20,0" path="m9182,1565l9202,1565e" filled="false" stroked="true" strokeweight=".48pt" strokecolor="#fefefe">
                <v:path arrowok="t"/>
              </v:shape>
            </v:group>
            <v:group style="position:absolute;left:9202;top:1565;width:20;height:2" coordorigin="9202,1565" coordsize="20,2">
              <v:shape style="position:absolute;left:9202;top:1565;width:20;height:2" coordorigin="9202,1565" coordsize="20,0" path="m9202,1565l9221,1565e" filled="false" stroked="true" strokeweight=".48pt" strokecolor="#fefefe">
                <v:path arrowok="t"/>
              </v:shape>
            </v:group>
            <v:group style="position:absolute;left:9221;top:1565;width:20;height:2" coordorigin="9221,1565" coordsize="20,2">
              <v:shape style="position:absolute;left:9221;top:1565;width:20;height:2" coordorigin="9221,1565" coordsize="20,0" path="m9221,1565l9240,1565e" filled="false" stroked="true" strokeweight=".48pt" strokecolor="#fefefe">
                <v:path arrowok="t"/>
              </v:shape>
            </v:group>
            <v:group style="position:absolute;left:9240;top:1565;width:20;height:2" coordorigin="9240,1565" coordsize="20,2">
              <v:shape style="position:absolute;left:9240;top:1565;width:20;height:2" coordorigin="9240,1565" coordsize="20,0" path="m9240,1565l9259,1565e" filled="false" stroked="true" strokeweight=".48pt" strokecolor="#fefefe">
                <v:path arrowok="t"/>
              </v:shape>
            </v:group>
            <v:group style="position:absolute;left:9259;top:1565;width:20;height:2" coordorigin="9259,1565" coordsize="20,2">
              <v:shape style="position:absolute;left:9259;top:1565;width:20;height:2" coordorigin="9259,1565" coordsize="20,0" path="m9259,1565l9278,1565e" filled="false" stroked="true" strokeweight=".48pt" strokecolor="#fefefe">
                <v:path arrowok="t"/>
              </v:shape>
            </v:group>
            <v:group style="position:absolute;left:9278;top:1565;width:20;height:2" coordorigin="9278,1565" coordsize="20,2">
              <v:shape style="position:absolute;left:9278;top:1565;width:20;height:2" coordorigin="9278,1565" coordsize="20,0" path="m9278,1565l9298,1565e" filled="false" stroked="true" strokeweight=".48pt" strokecolor="#fefefe">
                <v:path arrowok="t"/>
              </v:shape>
            </v:group>
            <v:group style="position:absolute;left:9298;top:1565;width:20;height:2" coordorigin="9298,1565" coordsize="20,2">
              <v:shape style="position:absolute;left:9298;top:1565;width:20;height:2" coordorigin="9298,1565" coordsize="20,0" path="m9298,1565l9317,1565e" filled="false" stroked="true" strokeweight=".48pt" strokecolor="#fefefe">
                <v:path arrowok="t"/>
              </v:shape>
            </v:group>
            <v:group style="position:absolute;left:9317;top:1565;width:20;height:2" coordorigin="9317,1565" coordsize="20,2">
              <v:shape style="position:absolute;left:9317;top:1565;width:20;height:2" coordorigin="9317,1565" coordsize="20,0" path="m9317,1565l9336,1565e" filled="false" stroked="true" strokeweight=".48pt" strokecolor="#fefefe">
                <v:path arrowok="t"/>
              </v:shape>
            </v:group>
            <v:group style="position:absolute;left:9336;top:1565;width:20;height:2" coordorigin="9336,1565" coordsize="20,2">
              <v:shape style="position:absolute;left:9336;top:1565;width:20;height:2" coordorigin="9336,1565" coordsize="20,0" path="m9336,1565l9355,1565e" filled="false" stroked="true" strokeweight=".48pt" strokecolor="#fefefe">
                <v:path arrowok="t"/>
              </v:shape>
            </v:group>
            <v:group style="position:absolute;left:9355;top:1565;width:20;height:2" coordorigin="9355,1565" coordsize="20,2">
              <v:shape style="position:absolute;left:9355;top:1565;width:20;height:2" coordorigin="9355,1565" coordsize="20,0" path="m9355,1565l9374,1565e" filled="false" stroked="true" strokeweight=".48pt" strokecolor="#fefefe">
                <v:path arrowok="t"/>
              </v:shape>
            </v:group>
            <v:group style="position:absolute;left:9374;top:1565;width:20;height:2" coordorigin="9374,1565" coordsize="20,2">
              <v:shape style="position:absolute;left:9374;top:1565;width:20;height:2" coordorigin="9374,1565" coordsize="20,0" path="m9374,1565l9394,1565e" filled="false" stroked="true" strokeweight=".48pt" strokecolor="#fefefe">
                <v:path arrowok="t"/>
              </v:shape>
            </v:group>
            <v:group style="position:absolute;left:9394;top:1565;width:20;height:2" coordorigin="9394,1565" coordsize="20,2">
              <v:shape style="position:absolute;left:9394;top:1565;width:20;height:2" coordorigin="9394,1565" coordsize="20,0" path="m9394,1565l9413,1565e" filled="false" stroked="true" strokeweight=".48pt" strokecolor="#fefefe">
                <v:path arrowok="t"/>
              </v:shape>
            </v:group>
            <v:group style="position:absolute;left:9413;top:1565;width:20;height:2" coordorigin="9413,1565" coordsize="20,2">
              <v:shape style="position:absolute;left:9413;top:1565;width:20;height:2" coordorigin="9413,1565" coordsize="20,0" path="m9413,1565l9432,1565e" filled="false" stroked="true" strokeweight=".48pt" strokecolor="#fefefe">
                <v:path arrowok="t"/>
              </v:shape>
            </v:group>
            <v:group style="position:absolute;left:9432;top:1565;width:20;height:2" coordorigin="9432,1565" coordsize="20,2">
              <v:shape style="position:absolute;left:9432;top:1565;width:20;height:2" coordorigin="9432,1565" coordsize="20,0" path="m9432,1565l9451,1565e" filled="false" stroked="true" strokeweight=".48pt" strokecolor="#fefefe">
                <v:path arrowok="t"/>
              </v:shape>
            </v:group>
            <v:group style="position:absolute;left:9451;top:1565;width:20;height:2" coordorigin="9451,1565" coordsize="20,2">
              <v:shape style="position:absolute;left:9451;top:1565;width:20;height:2" coordorigin="9451,1565" coordsize="20,0" path="m9451,1565l9470,1565e" filled="false" stroked="true" strokeweight=".48pt" strokecolor="#fefefe">
                <v:path arrowok="t"/>
              </v:shape>
            </v:group>
            <v:group style="position:absolute;left:9470;top:1565;width:20;height:2" coordorigin="9470,1565" coordsize="20,2">
              <v:shape style="position:absolute;left:9470;top:1565;width:20;height:2" coordorigin="9470,1565" coordsize="20,0" path="m9470,1565l9490,1565e" filled="false" stroked="true" strokeweight=".48pt" strokecolor="#fefefe">
                <v:path arrowok="t"/>
              </v:shape>
            </v:group>
            <v:group style="position:absolute;left:9490;top:1565;width:20;height:2" coordorigin="9490,1565" coordsize="20,2">
              <v:shape style="position:absolute;left:9490;top:1565;width:20;height:2" coordorigin="9490,1565" coordsize="20,0" path="m9490,1565l9509,1565e" filled="false" stroked="true" strokeweight=".48pt" strokecolor="#fefefe">
                <v:path arrowok="t"/>
              </v:shape>
            </v:group>
            <v:group style="position:absolute;left:9509;top:1565;width:20;height:2" coordorigin="9509,1565" coordsize="20,2">
              <v:shape style="position:absolute;left:9509;top:1565;width:20;height:2" coordorigin="9509,1565" coordsize="20,0" path="m9509,1565l9528,1565e" filled="false" stroked="true" strokeweight=".48pt" strokecolor="#fefefe">
                <v:path arrowok="t"/>
              </v:shape>
            </v:group>
            <v:group style="position:absolute;left:9528;top:1565;width:20;height:2" coordorigin="9528,1565" coordsize="20,2">
              <v:shape style="position:absolute;left:9528;top:1565;width:20;height:2" coordorigin="9528,1565" coordsize="20,0" path="m9528,1565l9547,1565e" filled="false" stroked="true" strokeweight=".48pt" strokecolor="#fefefe">
                <v:path arrowok="t"/>
              </v:shape>
            </v:group>
            <v:group style="position:absolute;left:9547;top:1565;width:20;height:2" coordorigin="9547,1565" coordsize="20,2">
              <v:shape style="position:absolute;left:9547;top:1565;width:20;height:2" coordorigin="9547,1565" coordsize="20,0" path="m9547,1565l9566,1565e" filled="false" stroked="true" strokeweight=".48pt" strokecolor="#fefefe">
                <v:path arrowok="t"/>
              </v:shape>
            </v:group>
            <v:group style="position:absolute;left:9566;top:1565;width:20;height:2" coordorigin="9566,1565" coordsize="20,2">
              <v:shape style="position:absolute;left:9566;top:1565;width:20;height:2" coordorigin="9566,1565" coordsize="20,0" path="m9566,1565l9586,1565e" filled="false" stroked="true" strokeweight=".48pt" strokecolor="#fefefe">
                <v:path arrowok="t"/>
              </v:shape>
            </v:group>
            <v:group style="position:absolute;left:9586;top:1565;width:20;height:2" coordorigin="9586,1565" coordsize="20,2">
              <v:shape style="position:absolute;left:9586;top:1565;width:20;height:2" coordorigin="9586,1565" coordsize="20,0" path="m9586,1565l9605,1565e" filled="false" stroked="true" strokeweight=".48pt" strokecolor="#fefefe">
                <v:path arrowok="t"/>
              </v:shape>
            </v:group>
            <v:group style="position:absolute;left:9605;top:1565;width:20;height:2" coordorigin="9605,1565" coordsize="20,2">
              <v:shape style="position:absolute;left:9605;top:1565;width:20;height:2" coordorigin="9605,1565" coordsize="20,0" path="m9605,1565l9624,1565e" filled="false" stroked="true" strokeweight=".48pt" strokecolor="#fefefe">
                <v:path arrowok="t"/>
              </v:shape>
            </v:group>
            <v:group style="position:absolute;left:9624;top:1565;width:20;height:2" coordorigin="9624,1565" coordsize="20,2">
              <v:shape style="position:absolute;left:9624;top:1565;width:20;height:2" coordorigin="9624,1565" coordsize="20,0" path="m9624,1565l9643,1565e" filled="false" stroked="true" strokeweight=".48pt" strokecolor="#fefefe">
                <v:path arrowok="t"/>
              </v:shape>
              <v:shape style="position:absolute;left:24;top:1570;width:7968;height:307" type="#_x0000_t75" stroked="false">
                <v:imagedata r:id="rId60" o:title=""/>
              </v:shape>
            </v:group>
            <v:group style="position:absolute;left:7982;top:1872;width:10;height:2" coordorigin="7982,1872" coordsize="10,2">
              <v:shape style="position:absolute;left:7982;top:1872;width:10;height:2" coordorigin="7982,1872" coordsize="10,0" path="m7982,1872l7992,1872e" filled="false" stroked="true" strokeweight=".48pt" strokecolor="#fefefe">
                <v:path arrowok="t"/>
              </v:shape>
            </v:group>
            <v:group style="position:absolute;left:7992;top:1872;width:20;height:2" coordorigin="7992,1872" coordsize="20,2">
              <v:shape style="position:absolute;left:7992;top:1872;width:20;height:2" coordorigin="7992,1872" coordsize="20,0" path="m7992,1872l8011,1872e" filled="false" stroked="true" strokeweight=".48pt" strokecolor="#fefefe">
                <v:path arrowok="t"/>
              </v:shape>
            </v:group>
            <v:group style="position:absolute;left:8011;top:1872;width:20;height:2" coordorigin="8011,1872" coordsize="20,2">
              <v:shape style="position:absolute;left:8011;top:1872;width:20;height:2" coordorigin="8011,1872" coordsize="20,0" path="m8011,1872l8030,1872e" filled="false" stroked="true" strokeweight=".48pt" strokecolor="#fefefe">
                <v:path arrowok="t"/>
              </v:shape>
            </v:group>
            <v:group style="position:absolute;left:8030;top:1872;width:20;height:2" coordorigin="8030,1872" coordsize="20,2">
              <v:shape style="position:absolute;left:8030;top:1872;width:20;height:2" coordorigin="8030,1872" coordsize="20,0" path="m8030,1872l8050,1872e" filled="false" stroked="true" strokeweight=".48pt" strokecolor="#fefefe">
                <v:path arrowok="t"/>
              </v:shape>
            </v:group>
            <v:group style="position:absolute;left:8050;top:1872;width:20;height:2" coordorigin="8050,1872" coordsize="20,2">
              <v:shape style="position:absolute;left:8050;top:1872;width:20;height:2" coordorigin="8050,1872" coordsize="20,0" path="m8050,1872l8069,1872e" filled="false" stroked="true" strokeweight=".48pt" strokecolor="#fefefe">
                <v:path arrowok="t"/>
              </v:shape>
            </v:group>
            <v:group style="position:absolute;left:8069;top:1872;width:20;height:2" coordorigin="8069,1872" coordsize="20,2">
              <v:shape style="position:absolute;left:8069;top:1872;width:20;height:2" coordorigin="8069,1872" coordsize="20,0" path="m8069,1872l8088,1872e" filled="false" stroked="true" strokeweight=".48pt" strokecolor="#fefefe">
                <v:path arrowok="t"/>
              </v:shape>
            </v:group>
            <v:group style="position:absolute;left:8088;top:1872;width:20;height:2" coordorigin="8088,1872" coordsize="20,2">
              <v:shape style="position:absolute;left:8088;top:1872;width:20;height:2" coordorigin="8088,1872" coordsize="20,0" path="m8088,1872l8107,1872e" filled="false" stroked="true" strokeweight=".48pt" strokecolor="#fefefe">
                <v:path arrowok="t"/>
              </v:shape>
            </v:group>
            <v:group style="position:absolute;left:8107;top:1872;width:20;height:2" coordorigin="8107,1872" coordsize="20,2">
              <v:shape style="position:absolute;left:8107;top:1872;width:20;height:2" coordorigin="8107,1872" coordsize="20,0" path="m8107,1872l8126,1872e" filled="false" stroked="true" strokeweight=".48pt" strokecolor="#fefefe">
                <v:path arrowok="t"/>
              </v:shape>
            </v:group>
            <v:group style="position:absolute;left:8126;top:1872;width:20;height:2" coordorigin="8126,1872" coordsize="20,2">
              <v:shape style="position:absolute;left:8126;top:1872;width:20;height:2" coordorigin="8126,1872" coordsize="20,0" path="m8126,1872l8146,1872e" filled="false" stroked="true" strokeweight=".48pt" strokecolor="#fefefe">
                <v:path arrowok="t"/>
              </v:shape>
            </v:group>
            <v:group style="position:absolute;left:8146;top:1872;width:20;height:2" coordorigin="8146,1872" coordsize="20,2">
              <v:shape style="position:absolute;left:8146;top:1872;width:20;height:2" coordorigin="8146,1872" coordsize="20,0" path="m8146,1872l8165,1872e" filled="false" stroked="true" strokeweight=".48pt" strokecolor="#fefefe">
                <v:path arrowok="t"/>
              </v:shape>
            </v:group>
            <v:group style="position:absolute;left:8165;top:1872;width:20;height:2" coordorigin="8165,1872" coordsize="20,2">
              <v:shape style="position:absolute;left:8165;top:1872;width:20;height:2" coordorigin="8165,1872" coordsize="20,0" path="m8165,1872l8184,1872e" filled="false" stroked="true" strokeweight=".48pt" strokecolor="#fefefe">
                <v:path arrowok="t"/>
              </v:shape>
            </v:group>
            <v:group style="position:absolute;left:8184;top:1872;width:20;height:2" coordorigin="8184,1872" coordsize="20,2">
              <v:shape style="position:absolute;left:8184;top:1872;width:20;height:2" coordorigin="8184,1872" coordsize="20,0" path="m8184,1872l8203,1872e" filled="false" stroked="true" strokeweight=".48pt" strokecolor="#fefefe">
                <v:path arrowok="t"/>
              </v:shape>
            </v:group>
            <v:group style="position:absolute;left:8203;top:1872;width:20;height:2" coordorigin="8203,1872" coordsize="20,2">
              <v:shape style="position:absolute;left:8203;top:1872;width:20;height:2" coordorigin="8203,1872" coordsize="20,0" path="m8203,1872l8222,1872e" filled="false" stroked="true" strokeweight=".48pt" strokecolor="#fefefe">
                <v:path arrowok="t"/>
              </v:shape>
            </v:group>
            <v:group style="position:absolute;left:8222;top:1872;width:20;height:2" coordorigin="8222,1872" coordsize="20,2">
              <v:shape style="position:absolute;left:8222;top:1872;width:20;height:2" coordorigin="8222,1872" coordsize="20,0" path="m8222,1872l8242,1872e" filled="false" stroked="true" strokeweight=".48pt" strokecolor="#fefefe">
                <v:path arrowok="t"/>
              </v:shape>
            </v:group>
            <v:group style="position:absolute;left:8242;top:1872;width:20;height:2" coordorigin="8242,1872" coordsize="20,2">
              <v:shape style="position:absolute;left:8242;top:1872;width:20;height:2" coordorigin="8242,1872" coordsize="20,0" path="m8242,1872l8261,1872e" filled="false" stroked="true" strokeweight=".48pt" strokecolor="#fefefe">
                <v:path arrowok="t"/>
              </v:shape>
            </v:group>
            <v:group style="position:absolute;left:8261;top:1872;width:20;height:2" coordorigin="8261,1872" coordsize="20,2">
              <v:shape style="position:absolute;left:8261;top:1872;width:20;height:2" coordorigin="8261,1872" coordsize="20,0" path="m8261,1872l8280,1872e" filled="false" stroked="true" strokeweight=".48pt" strokecolor="#fefefe">
                <v:path arrowok="t"/>
              </v:shape>
            </v:group>
            <v:group style="position:absolute;left:8280;top:1872;width:20;height:2" coordorigin="8280,1872" coordsize="20,2">
              <v:shape style="position:absolute;left:8280;top:1872;width:20;height:2" coordorigin="8280,1872" coordsize="20,0" path="m8280,1872l8299,1872e" filled="false" stroked="true" strokeweight=".48pt" strokecolor="#fefefe">
                <v:path arrowok="t"/>
              </v:shape>
            </v:group>
            <v:group style="position:absolute;left:8299;top:1872;width:20;height:2" coordorigin="8299,1872" coordsize="20,2">
              <v:shape style="position:absolute;left:8299;top:1872;width:20;height:2" coordorigin="8299,1872" coordsize="20,0" path="m8299,1872l8318,1872e" filled="false" stroked="true" strokeweight=".48pt" strokecolor="#fefefe">
                <v:path arrowok="t"/>
              </v:shape>
            </v:group>
            <v:group style="position:absolute;left:8318;top:1872;width:20;height:2" coordorigin="8318,1872" coordsize="20,2">
              <v:shape style="position:absolute;left:8318;top:1872;width:20;height:2" coordorigin="8318,1872" coordsize="20,0" path="m8318,1872l8338,1872e" filled="false" stroked="true" strokeweight=".48pt" strokecolor="#fefefe">
                <v:path arrowok="t"/>
              </v:shape>
            </v:group>
            <v:group style="position:absolute;left:8338;top:1872;width:20;height:2" coordorigin="8338,1872" coordsize="20,2">
              <v:shape style="position:absolute;left:8338;top:1872;width:20;height:2" coordorigin="8338,1872" coordsize="20,0" path="m8338,1872l8357,1872e" filled="false" stroked="true" strokeweight=".48pt" strokecolor="#fefefe">
                <v:path arrowok="t"/>
              </v:shape>
            </v:group>
            <v:group style="position:absolute;left:8357;top:1872;width:20;height:2" coordorigin="8357,1872" coordsize="20,2">
              <v:shape style="position:absolute;left:8357;top:1872;width:20;height:2" coordorigin="8357,1872" coordsize="20,0" path="m8357,1872l8376,1872e" filled="false" stroked="true" strokeweight=".48pt" strokecolor="#fefefe">
                <v:path arrowok="t"/>
              </v:shape>
            </v:group>
            <v:group style="position:absolute;left:8376;top:1872;width:20;height:2" coordorigin="8376,1872" coordsize="20,2">
              <v:shape style="position:absolute;left:8376;top:1872;width:20;height:2" coordorigin="8376,1872" coordsize="20,0" path="m8376,1872l8395,1872e" filled="false" stroked="true" strokeweight=".48pt" strokecolor="#fefefe">
                <v:path arrowok="t"/>
              </v:shape>
            </v:group>
            <v:group style="position:absolute;left:8395;top:1872;width:20;height:2" coordorigin="8395,1872" coordsize="20,2">
              <v:shape style="position:absolute;left:8395;top:1872;width:20;height:2" coordorigin="8395,1872" coordsize="20,0" path="m8395,1872l8414,1872e" filled="false" stroked="true" strokeweight=".48pt" strokecolor="#fefefe">
                <v:path arrowok="t"/>
              </v:shape>
            </v:group>
            <v:group style="position:absolute;left:8414;top:1872;width:20;height:2" coordorigin="8414,1872" coordsize="20,2">
              <v:shape style="position:absolute;left:8414;top:1872;width:20;height:2" coordorigin="8414,1872" coordsize="20,0" path="m8414,1872l8434,1872e" filled="false" stroked="true" strokeweight=".48pt" strokecolor="#fefefe">
                <v:path arrowok="t"/>
              </v:shape>
            </v:group>
            <v:group style="position:absolute;left:8434;top:1872;width:20;height:2" coordorigin="8434,1872" coordsize="20,2">
              <v:shape style="position:absolute;left:8434;top:1872;width:20;height:2" coordorigin="8434,1872" coordsize="20,0" path="m8434,1872l8453,1872e" filled="false" stroked="true" strokeweight=".48pt" strokecolor="#fefefe">
                <v:path arrowok="t"/>
              </v:shape>
            </v:group>
            <v:group style="position:absolute;left:8453;top:1872;width:20;height:2" coordorigin="8453,1872" coordsize="20,2">
              <v:shape style="position:absolute;left:8453;top:1872;width:20;height:2" coordorigin="8453,1872" coordsize="20,0" path="m8453,1872l8472,1872e" filled="false" stroked="true" strokeweight=".48pt" strokecolor="#fefefe">
                <v:path arrowok="t"/>
              </v:shape>
            </v:group>
            <v:group style="position:absolute;left:8472;top:1872;width:20;height:2" coordorigin="8472,1872" coordsize="20,2">
              <v:shape style="position:absolute;left:8472;top:1872;width:20;height:2" coordorigin="8472,1872" coordsize="20,0" path="m8472,1872l8491,1872e" filled="false" stroked="true" strokeweight=".48pt" strokecolor="#fefefe">
                <v:path arrowok="t"/>
              </v:shape>
            </v:group>
            <v:group style="position:absolute;left:8491;top:1872;width:20;height:2" coordorigin="8491,1872" coordsize="20,2">
              <v:shape style="position:absolute;left:8491;top:1872;width:20;height:2" coordorigin="8491,1872" coordsize="20,0" path="m8491,1872l8510,1872e" filled="false" stroked="true" strokeweight=".48pt" strokecolor="#fefefe">
                <v:path arrowok="t"/>
              </v:shape>
            </v:group>
            <v:group style="position:absolute;left:8510;top:1872;width:20;height:2" coordorigin="8510,1872" coordsize="20,2">
              <v:shape style="position:absolute;left:8510;top:1872;width:20;height:2" coordorigin="8510,1872" coordsize="20,0" path="m8510,1872l8530,1872e" filled="false" stroked="true" strokeweight=".48pt" strokecolor="#fefefe">
                <v:path arrowok="t"/>
              </v:shape>
            </v:group>
            <v:group style="position:absolute;left:8530;top:1872;width:20;height:2" coordorigin="8530,1872" coordsize="20,2">
              <v:shape style="position:absolute;left:8530;top:1872;width:20;height:2" coordorigin="8530,1872" coordsize="20,0" path="m8530,1872l8549,1872e" filled="false" stroked="true" strokeweight=".48pt" strokecolor="#fefefe">
                <v:path arrowok="t"/>
              </v:shape>
            </v:group>
            <v:group style="position:absolute;left:8549;top:1872;width:20;height:2" coordorigin="8549,1872" coordsize="20,2">
              <v:shape style="position:absolute;left:8549;top:1872;width:20;height:2" coordorigin="8549,1872" coordsize="20,0" path="m8549,1872l8568,1872e" filled="false" stroked="true" strokeweight=".48pt" strokecolor="#fefefe">
                <v:path arrowok="t"/>
              </v:shape>
            </v:group>
            <v:group style="position:absolute;left:8568;top:1872;width:20;height:2" coordorigin="8568,1872" coordsize="20,2">
              <v:shape style="position:absolute;left:8568;top:1872;width:20;height:2" coordorigin="8568,1872" coordsize="20,0" path="m8568,1872l8587,1872e" filled="false" stroked="true" strokeweight=".48pt" strokecolor="#fefefe">
                <v:path arrowok="t"/>
              </v:shape>
            </v:group>
            <v:group style="position:absolute;left:8587;top:1872;width:20;height:2" coordorigin="8587,1872" coordsize="20,2">
              <v:shape style="position:absolute;left:8587;top:1872;width:20;height:2" coordorigin="8587,1872" coordsize="20,0" path="m8587,1872l8606,1872e" filled="false" stroked="true" strokeweight=".48pt" strokecolor="#fefefe">
                <v:path arrowok="t"/>
              </v:shape>
            </v:group>
            <v:group style="position:absolute;left:8606;top:1872;width:20;height:2" coordorigin="8606,1872" coordsize="20,2">
              <v:shape style="position:absolute;left:8606;top:1872;width:20;height:2" coordorigin="8606,1872" coordsize="20,0" path="m8606,1872l8626,1872e" filled="false" stroked="true" strokeweight=".48pt" strokecolor="#fefefe">
                <v:path arrowok="t"/>
              </v:shape>
            </v:group>
            <v:group style="position:absolute;left:8626;top:1872;width:20;height:2" coordorigin="8626,1872" coordsize="20,2">
              <v:shape style="position:absolute;left:8626;top:1872;width:20;height:2" coordorigin="8626,1872" coordsize="20,0" path="m8626,1872l8645,1872e" filled="false" stroked="true" strokeweight=".48pt" strokecolor="#fefefe">
                <v:path arrowok="t"/>
              </v:shape>
            </v:group>
            <v:group style="position:absolute;left:8645;top:1872;width:20;height:2" coordorigin="8645,1872" coordsize="20,2">
              <v:shape style="position:absolute;left:8645;top:1872;width:20;height:2" coordorigin="8645,1872" coordsize="20,0" path="m8645,1872l8664,1872e" filled="false" stroked="true" strokeweight=".48pt" strokecolor="#fefefe">
                <v:path arrowok="t"/>
              </v:shape>
            </v:group>
            <v:group style="position:absolute;left:8664;top:1872;width:20;height:2" coordorigin="8664,1872" coordsize="20,2">
              <v:shape style="position:absolute;left:8664;top:1872;width:20;height:2" coordorigin="8664,1872" coordsize="20,0" path="m8664,1872l8683,1872e" filled="false" stroked="true" strokeweight=".48pt" strokecolor="#fefefe">
                <v:path arrowok="t"/>
              </v:shape>
            </v:group>
            <v:group style="position:absolute;left:8683;top:1872;width:20;height:2" coordorigin="8683,1872" coordsize="20,2">
              <v:shape style="position:absolute;left:8683;top:1872;width:20;height:2" coordorigin="8683,1872" coordsize="20,0" path="m8683,1872l8702,1872e" filled="false" stroked="true" strokeweight=".48pt" strokecolor="#fefefe">
                <v:path arrowok="t"/>
              </v:shape>
            </v:group>
            <v:group style="position:absolute;left:8702;top:1872;width:20;height:2" coordorigin="8702,1872" coordsize="20,2">
              <v:shape style="position:absolute;left:8702;top:1872;width:20;height:2" coordorigin="8702,1872" coordsize="20,0" path="m8702,1872l8722,1872e" filled="false" stroked="true" strokeweight=".48pt" strokecolor="#fefefe">
                <v:path arrowok="t"/>
              </v:shape>
            </v:group>
            <v:group style="position:absolute;left:8722;top:1872;width:20;height:2" coordorigin="8722,1872" coordsize="20,2">
              <v:shape style="position:absolute;left:8722;top:1872;width:20;height:2" coordorigin="8722,1872" coordsize="20,0" path="m8722,1872l8741,1872e" filled="false" stroked="true" strokeweight=".48pt" strokecolor="#fefefe">
                <v:path arrowok="t"/>
              </v:shape>
            </v:group>
            <v:group style="position:absolute;left:8741;top:1872;width:20;height:2" coordorigin="8741,1872" coordsize="20,2">
              <v:shape style="position:absolute;left:8741;top:1872;width:20;height:2" coordorigin="8741,1872" coordsize="20,0" path="m8741,1872l8760,1872e" filled="false" stroked="true" strokeweight=".48pt" strokecolor="#fefefe">
                <v:path arrowok="t"/>
              </v:shape>
            </v:group>
            <v:group style="position:absolute;left:8760;top:1872;width:20;height:2" coordorigin="8760,1872" coordsize="20,2">
              <v:shape style="position:absolute;left:8760;top:1872;width:20;height:2" coordorigin="8760,1872" coordsize="20,0" path="m8760,1872l8779,1872e" filled="false" stroked="true" strokeweight=".48pt" strokecolor="#fefefe">
                <v:path arrowok="t"/>
              </v:shape>
            </v:group>
            <v:group style="position:absolute;left:8779;top:1872;width:20;height:2" coordorigin="8779,1872" coordsize="20,2">
              <v:shape style="position:absolute;left:8779;top:1872;width:20;height:2" coordorigin="8779,1872" coordsize="20,0" path="m8779,1872l8798,1872e" filled="false" stroked="true" strokeweight=".48pt" strokecolor="#fefefe">
                <v:path arrowok="t"/>
              </v:shape>
            </v:group>
            <v:group style="position:absolute;left:8798;top:1872;width:20;height:2" coordorigin="8798,1872" coordsize="20,2">
              <v:shape style="position:absolute;left:8798;top:1872;width:20;height:2" coordorigin="8798,1872" coordsize="20,0" path="m8798,1872l8818,1872e" filled="false" stroked="true" strokeweight=".48pt" strokecolor="#fefefe">
                <v:path arrowok="t"/>
              </v:shape>
            </v:group>
            <v:group style="position:absolute;left:8818;top:1872;width:20;height:2" coordorigin="8818,1872" coordsize="20,2">
              <v:shape style="position:absolute;left:8818;top:1872;width:20;height:2" coordorigin="8818,1872" coordsize="20,0" path="m8818,1872l8837,1872e" filled="false" stroked="true" strokeweight=".48pt" strokecolor="#fefefe">
                <v:path arrowok="t"/>
              </v:shape>
            </v:group>
            <v:group style="position:absolute;left:8837;top:1872;width:20;height:2" coordorigin="8837,1872" coordsize="20,2">
              <v:shape style="position:absolute;left:8837;top:1872;width:20;height:2" coordorigin="8837,1872" coordsize="20,0" path="m8837,1872l8856,1872e" filled="false" stroked="true" strokeweight=".48pt" strokecolor="#fefefe">
                <v:path arrowok="t"/>
              </v:shape>
            </v:group>
            <v:group style="position:absolute;left:8856;top:1872;width:20;height:2" coordorigin="8856,1872" coordsize="20,2">
              <v:shape style="position:absolute;left:8856;top:1872;width:20;height:2" coordorigin="8856,1872" coordsize="20,0" path="m8856,1872l8875,1872e" filled="false" stroked="true" strokeweight=".48pt" strokecolor="#fefefe">
                <v:path arrowok="t"/>
              </v:shape>
            </v:group>
            <v:group style="position:absolute;left:8875;top:1872;width:20;height:2" coordorigin="8875,1872" coordsize="20,2">
              <v:shape style="position:absolute;left:8875;top:1872;width:20;height:2" coordorigin="8875,1872" coordsize="20,0" path="m8875,1872l8894,1872e" filled="false" stroked="true" strokeweight=".48pt" strokecolor="#fefefe">
                <v:path arrowok="t"/>
              </v:shape>
            </v:group>
            <v:group style="position:absolute;left:8894;top:1872;width:20;height:2" coordorigin="8894,1872" coordsize="20,2">
              <v:shape style="position:absolute;left:8894;top:1872;width:20;height:2" coordorigin="8894,1872" coordsize="20,0" path="m8894,1872l8914,1872e" filled="false" stroked="true" strokeweight=".48pt" strokecolor="#fefefe">
                <v:path arrowok="t"/>
              </v:shape>
            </v:group>
            <v:group style="position:absolute;left:8914;top:1872;width:20;height:2" coordorigin="8914,1872" coordsize="20,2">
              <v:shape style="position:absolute;left:8914;top:1872;width:20;height:2" coordorigin="8914,1872" coordsize="20,0" path="m8914,1872l8933,1872e" filled="false" stroked="true" strokeweight=".48pt" strokecolor="#fefefe">
                <v:path arrowok="t"/>
              </v:shape>
            </v:group>
            <v:group style="position:absolute;left:8933;top:1872;width:20;height:2" coordorigin="8933,1872" coordsize="20,2">
              <v:shape style="position:absolute;left:8933;top:1872;width:20;height:2" coordorigin="8933,1872" coordsize="20,0" path="m8933,1872l8952,1872e" filled="false" stroked="true" strokeweight=".48pt" strokecolor="#fefefe">
                <v:path arrowok="t"/>
              </v:shape>
            </v:group>
            <v:group style="position:absolute;left:8952;top:1872;width:20;height:2" coordorigin="8952,1872" coordsize="20,2">
              <v:shape style="position:absolute;left:8952;top:1872;width:20;height:2" coordorigin="8952,1872" coordsize="20,0" path="m8952,1872l8971,1872e" filled="false" stroked="true" strokeweight=".48pt" strokecolor="#fefefe">
                <v:path arrowok="t"/>
              </v:shape>
            </v:group>
            <v:group style="position:absolute;left:8971;top:1872;width:20;height:2" coordorigin="8971,1872" coordsize="20,2">
              <v:shape style="position:absolute;left:8971;top:1872;width:20;height:2" coordorigin="8971,1872" coordsize="20,0" path="m8971,1872l8990,1872e" filled="false" stroked="true" strokeweight=".48pt" strokecolor="#fefefe">
                <v:path arrowok="t"/>
              </v:shape>
            </v:group>
            <v:group style="position:absolute;left:8990;top:1872;width:20;height:2" coordorigin="8990,1872" coordsize="20,2">
              <v:shape style="position:absolute;left:8990;top:1872;width:20;height:2" coordorigin="8990,1872" coordsize="20,0" path="m8990,1872l9010,1872e" filled="false" stroked="true" strokeweight=".48pt" strokecolor="#fefefe">
                <v:path arrowok="t"/>
              </v:shape>
            </v:group>
            <v:group style="position:absolute;left:9010;top:1872;width:20;height:2" coordorigin="9010,1872" coordsize="20,2">
              <v:shape style="position:absolute;left:9010;top:1872;width:20;height:2" coordorigin="9010,1872" coordsize="20,0" path="m9010,1872l9029,1872e" filled="false" stroked="true" strokeweight=".48pt" strokecolor="#fefefe">
                <v:path arrowok="t"/>
              </v:shape>
            </v:group>
            <v:group style="position:absolute;left:9029;top:1872;width:20;height:2" coordorigin="9029,1872" coordsize="20,2">
              <v:shape style="position:absolute;left:9029;top:1872;width:20;height:2" coordorigin="9029,1872" coordsize="20,0" path="m9029,1872l9048,1872e" filled="false" stroked="true" strokeweight=".48pt" strokecolor="#fefefe">
                <v:path arrowok="t"/>
              </v:shape>
            </v:group>
            <v:group style="position:absolute;left:9048;top:1872;width:20;height:2" coordorigin="9048,1872" coordsize="20,2">
              <v:shape style="position:absolute;left:9048;top:1872;width:20;height:2" coordorigin="9048,1872" coordsize="20,0" path="m9048,1872l9067,1872e" filled="false" stroked="true" strokeweight=".48pt" strokecolor="#fefefe">
                <v:path arrowok="t"/>
              </v:shape>
            </v:group>
            <v:group style="position:absolute;left:9067;top:1872;width:20;height:2" coordorigin="9067,1872" coordsize="20,2">
              <v:shape style="position:absolute;left:9067;top:1872;width:20;height:2" coordorigin="9067,1872" coordsize="20,0" path="m9067,1872l9086,1872e" filled="false" stroked="true" strokeweight=".48pt" strokecolor="#fefefe">
                <v:path arrowok="t"/>
              </v:shape>
            </v:group>
            <v:group style="position:absolute;left:9086;top:1872;width:20;height:2" coordorigin="9086,1872" coordsize="20,2">
              <v:shape style="position:absolute;left:9086;top:1872;width:20;height:2" coordorigin="9086,1872" coordsize="20,0" path="m9086,1872l9106,1872e" filled="false" stroked="true" strokeweight=".48pt" strokecolor="#fefefe">
                <v:path arrowok="t"/>
              </v:shape>
            </v:group>
            <v:group style="position:absolute;left:9106;top:1872;width:20;height:2" coordorigin="9106,1872" coordsize="20,2">
              <v:shape style="position:absolute;left:9106;top:1872;width:20;height:2" coordorigin="9106,1872" coordsize="20,0" path="m9106,1872l9125,1872e" filled="false" stroked="true" strokeweight=".48pt" strokecolor="#fefefe">
                <v:path arrowok="t"/>
              </v:shape>
            </v:group>
            <v:group style="position:absolute;left:9125;top:1872;width:20;height:2" coordorigin="9125,1872" coordsize="20,2">
              <v:shape style="position:absolute;left:9125;top:1872;width:20;height:2" coordorigin="9125,1872" coordsize="20,0" path="m9125,1872l9144,1872e" filled="false" stroked="true" strokeweight=".48pt" strokecolor="#fefefe">
                <v:path arrowok="t"/>
              </v:shape>
            </v:group>
            <v:group style="position:absolute;left:9144;top:1872;width:20;height:2" coordorigin="9144,1872" coordsize="20,2">
              <v:shape style="position:absolute;left:9144;top:1872;width:20;height:2" coordorigin="9144,1872" coordsize="20,0" path="m9144,1872l9163,1872e" filled="false" stroked="true" strokeweight=".48pt" strokecolor="#fefefe">
                <v:path arrowok="t"/>
              </v:shape>
            </v:group>
            <v:group style="position:absolute;left:9163;top:1872;width:20;height:2" coordorigin="9163,1872" coordsize="20,2">
              <v:shape style="position:absolute;left:9163;top:1872;width:20;height:2" coordorigin="9163,1872" coordsize="20,0" path="m9163,1872l9182,1872e" filled="false" stroked="true" strokeweight=".48pt" strokecolor="#fefefe">
                <v:path arrowok="t"/>
              </v:shape>
            </v:group>
            <v:group style="position:absolute;left:9182;top:1872;width:20;height:2" coordorigin="9182,1872" coordsize="20,2">
              <v:shape style="position:absolute;left:9182;top:1872;width:20;height:2" coordorigin="9182,1872" coordsize="20,0" path="m9182,1872l9202,1872e" filled="false" stroked="true" strokeweight=".48pt" strokecolor="#fefefe">
                <v:path arrowok="t"/>
              </v:shape>
            </v:group>
            <v:group style="position:absolute;left:9202;top:1872;width:20;height:2" coordorigin="9202,1872" coordsize="20,2">
              <v:shape style="position:absolute;left:9202;top:1872;width:20;height:2" coordorigin="9202,1872" coordsize="20,0" path="m9202,1872l9221,1872e" filled="false" stroked="true" strokeweight=".48pt" strokecolor="#fefefe">
                <v:path arrowok="t"/>
              </v:shape>
            </v:group>
            <v:group style="position:absolute;left:9221;top:1872;width:20;height:2" coordorigin="9221,1872" coordsize="20,2">
              <v:shape style="position:absolute;left:9221;top:1872;width:20;height:2" coordorigin="9221,1872" coordsize="20,0" path="m9221,1872l9240,1872e" filled="false" stroked="true" strokeweight=".48pt" strokecolor="#fefefe">
                <v:path arrowok="t"/>
              </v:shape>
            </v:group>
            <v:group style="position:absolute;left:9240;top:1872;width:20;height:2" coordorigin="9240,1872" coordsize="20,2">
              <v:shape style="position:absolute;left:9240;top:1872;width:20;height:2" coordorigin="9240,1872" coordsize="20,0" path="m9240,1872l9259,1872e" filled="false" stroked="true" strokeweight=".48pt" strokecolor="#fefefe">
                <v:path arrowok="t"/>
              </v:shape>
            </v:group>
            <v:group style="position:absolute;left:9259;top:1872;width:20;height:2" coordorigin="9259,1872" coordsize="20,2">
              <v:shape style="position:absolute;left:9259;top:1872;width:20;height:2" coordorigin="9259,1872" coordsize="20,0" path="m9259,1872l9278,1872e" filled="false" stroked="true" strokeweight=".48pt" strokecolor="#fefefe">
                <v:path arrowok="t"/>
              </v:shape>
            </v:group>
            <v:group style="position:absolute;left:9278;top:1872;width:20;height:2" coordorigin="9278,1872" coordsize="20,2">
              <v:shape style="position:absolute;left:9278;top:1872;width:20;height:2" coordorigin="9278,1872" coordsize="20,0" path="m9278,1872l9298,1872e" filled="false" stroked="true" strokeweight=".48pt" strokecolor="#fefefe">
                <v:path arrowok="t"/>
              </v:shape>
            </v:group>
            <v:group style="position:absolute;left:9298;top:1872;width:20;height:2" coordorigin="9298,1872" coordsize="20,2">
              <v:shape style="position:absolute;left:9298;top:1872;width:20;height:2" coordorigin="9298,1872" coordsize="20,0" path="m9298,1872l9317,1872e" filled="false" stroked="true" strokeweight=".48pt" strokecolor="#fefefe">
                <v:path arrowok="t"/>
              </v:shape>
            </v:group>
            <v:group style="position:absolute;left:9317;top:1872;width:20;height:2" coordorigin="9317,1872" coordsize="20,2">
              <v:shape style="position:absolute;left:9317;top:1872;width:20;height:2" coordorigin="9317,1872" coordsize="20,0" path="m9317,1872l9336,1872e" filled="false" stroked="true" strokeweight=".48pt" strokecolor="#fefefe">
                <v:path arrowok="t"/>
              </v:shape>
            </v:group>
            <v:group style="position:absolute;left:9336;top:1872;width:20;height:2" coordorigin="9336,1872" coordsize="20,2">
              <v:shape style="position:absolute;left:9336;top:1872;width:20;height:2" coordorigin="9336,1872" coordsize="20,0" path="m9336,1872l9355,1872e" filled="false" stroked="true" strokeweight=".48pt" strokecolor="#fefefe">
                <v:path arrowok="t"/>
              </v:shape>
            </v:group>
            <v:group style="position:absolute;left:9355;top:1872;width:20;height:2" coordorigin="9355,1872" coordsize="20,2">
              <v:shape style="position:absolute;left:9355;top:1872;width:20;height:2" coordorigin="9355,1872" coordsize="20,0" path="m9355,1872l9374,1872e" filled="false" stroked="true" strokeweight=".48pt" strokecolor="#fefefe">
                <v:path arrowok="t"/>
              </v:shape>
            </v:group>
            <v:group style="position:absolute;left:9374;top:1872;width:20;height:2" coordorigin="9374,1872" coordsize="20,2">
              <v:shape style="position:absolute;left:9374;top:1872;width:20;height:2" coordorigin="9374,1872" coordsize="20,0" path="m9374,1872l9394,1872e" filled="false" stroked="true" strokeweight=".48pt" strokecolor="#fefefe">
                <v:path arrowok="t"/>
              </v:shape>
            </v:group>
            <v:group style="position:absolute;left:9394;top:1872;width:20;height:2" coordorigin="9394,1872" coordsize="20,2">
              <v:shape style="position:absolute;left:9394;top:1872;width:20;height:2" coordorigin="9394,1872" coordsize="20,0" path="m9394,1872l9413,1872e" filled="false" stroked="true" strokeweight=".48pt" strokecolor="#fefefe">
                <v:path arrowok="t"/>
              </v:shape>
            </v:group>
            <v:group style="position:absolute;left:9413;top:1872;width:20;height:2" coordorigin="9413,1872" coordsize="20,2">
              <v:shape style="position:absolute;left:9413;top:1872;width:20;height:2" coordorigin="9413,1872" coordsize="20,0" path="m9413,1872l9432,1872e" filled="false" stroked="true" strokeweight=".48pt" strokecolor="#fefefe">
                <v:path arrowok="t"/>
              </v:shape>
            </v:group>
            <v:group style="position:absolute;left:9432;top:1872;width:20;height:2" coordorigin="9432,1872" coordsize="20,2">
              <v:shape style="position:absolute;left:9432;top:1872;width:20;height:2" coordorigin="9432,1872" coordsize="20,0" path="m9432,1872l9451,1872e" filled="false" stroked="true" strokeweight=".48pt" strokecolor="#fefefe">
                <v:path arrowok="t"/>
              </v:shape>
            </v:group>
            <v:group style="position:absolute;left:9451;top:1872;width:20;height:2" coordorigin="9451,1872" coordsize="20,2">
              <v:shape style="position:absolute;left:9451;top:1872;width:20;height:2" coordorigin="9451,1872" coordsize="20,0" path="m9451,1872l9470,1872e" filled="false" stroked="true" strokeweight=".48pt" strokecolor="#fefefe">
                <v:path arrowok="t"/>
              </v:shape>
            </v:group>
            <v:group style="position:absolute;left:9470;top:1872;width:20;height:2" coordorigin="9470,1872" coordsize="20,2">
              <v:shape style="position:absolute;left:9470;top:1872;width:20;height:2" coordorigin="9470,1872" coordsize="20,0" path="m9470,1872l9490,1872e" filled="false" stroked="true" strokeweight=".48pt" strokecolor="#fefefe">
                <v:path arrowok="t"/>
              </v:shape>
            </v:group>
            <v:group style="position:absolute;left:9490;top:1872;width:20;height:2" coordorigin="9490,1872" coordsize="20,2">
              <v:shape style="position:absolute;left:9490;top:1872;width:20;height:2" coordorigin="9490,1872" coordsize="20,0" path="m9490,1872l9509,1872e" filled="false" stroked="true" strokeweight=".48pt" strokecolor="#fefefe">
                <v:path arrowok="t"/>
              </v:shape>
            </v:group>
            <v:group style="position:absolute;left:9509;top:1872;width:20;height:2" coordorigin="9509,1872" coordsize="20,2">
              <v:shape style="position:absolute;left:9509;top:1872;width:20;height:2" coordorigin="9509,1872" coordsize="20,0" path="m9509,1872l9528,1872e" filled="false" stroked="true" strokeweight=".48pt" strokecolor="#fefefe">
                <v:path arrowok="t"/>
              </v:shape>
            </v:group>
            <v:group style="position:absolute;left:9528;top:1872;width:20;height:2" coordorigin="9528,1872" coordsize="20,2">
              <v:shape style="position:absolute;left:9528;top:1872;width:20;height:2" coordorigin="9528,1872" coordsize="20,0" path="m9528,1872l9547,1872e" filled="false" stroked="true" strokeweight=".48pt" strokecolor="#fefefe">
                <v:path arrowok="t"/>
              </v:shape>
            </v:group>
            <v:group style="position:absolute;left:9547;top:1872;width:20;height:2" coordorigin="9547,1872" coordsize="20,2">
              <v:shape style="position:absolute;left:9547;top:1872;width:20;height:2" coordorigin="9547,1872" coordsize="20,0" path="m9547,1872l9566,1872e" filled="false" stroked="true" strokeweight=".48pt" strokecolor="#fefefe">
                <v:path arrowok="t"/>
              </v:shape>
            </v:group>
            <v:group style="position:absolute;left:9566;top:1872;width:20;height:2" coordorigin="9566,1872" coordsize="20,2">
              <v:shape style="position:absolute;left:9566;top:1872;width:20;height:2" coordorigin="9566,1872" coordsize="20,0" path="m9566,1872l9586,1872e" filled="false" stroked="true" strokeweight=".48pt" strokecolor="#fefefe">
                <v:path arrowok="t"/>
              </v:shape>
            </v:group>
            <v:group style="position:absolute;left:9586;top:1872;width:20;height:2" coordorigin="9586,1872" coordsize="20,2">
              <v:shape style="position:absolute;left:9586;top:1872;width:20;height:2" coordorigin="9586,1872" coordsize="20,0" path="m9586,1872l9605,1872e" filled="false" stroked="true" strokeweight=".48pt" strokecolor="#fefefe">
                <v:path arrowok="t"/>
              </v:shape>
            </v:group>
            <v:group style="position:absolute;left:9605;top:1872;width:20;height:2" coordorigin="9605,1872" coordsize="20,2">
              <v:shape style="position:absolute;left:9605;top:1872;width:20;height:2" coordorigin="9605,1872" coordsize="20,0" path="m9605,1872l9624,1872e" filled="false" stroked="true" strokeweight=".48pt" strokecolor="#fefefe">
                <v:path arrowok="t"/>
              </v:shape>
            </v:group>
            <v:group style="position:absolute;left:9624;top:1872;width:20;height:2" coordorigin="9624,1872" coordsize="20,2">
              <v:shape style="position:absolute;left:9624;top:1872;width:20;height:2" coordorigin="9624,1872" coordsize="20,0" path="m9624,1872l9643,1872e" filled="false" stroked="true" strokeweight=".48pt" strokecolor="#fefefe">
                <v:path arrowok="t"/>
              </v:shape>
              <v:shape style="position:absolute;left:24;top:1877;width:7968;height:312" type="#_x0000_t75" stroked="false">
                <v:imagedata r:id="rId61" o:title=""/>
              </v:shape>
            </v:group>
            <v:group style="position:absolute;left:7982;top:2184;width:10;height:2" coordorigin="7982,2184" coordsize="10,2">
              <v:shape style="position:absolute;left:7982;top:2184;width:10;height:2" coordorigin="7982,2184" coordsize="10,0" path="m7982,2184l7992,2184e" filled="false" stroked="true" strokeweight=".48pt" strokecolor="#000000">
                <v:path arrowok="t"/>
              </v:shape>
            </v:group>
            <v:group style="position:absolute;left:7992;top:2184;width:20;height:2" coordorigin="7992,2184" coordsize="20,2">
              <v:shape style="position:absolute;left:7992;top:2184;width:20;height:2" coordorigin="7992,2184" coordsize="20,0" path="m7992,2184l8011,2184e" filled="false" stroked="true" strokeweight=".48pt" strokecolor="#fefefe">
                <v:path arrowok="t"/>
              </v:shape>
            </v:group>
            <v:group style="position:absolute;left:8011;top:2184;width:20;height:2" coordorigin="8011,2184" coordsize="20,2">
              <v:shape style="position:absolute;left:8011;top:2184;width:20;height:2" coordorigin="8011,2184" coordsize="20,0" path="m8011,2184l8030,2184e" filled="false" stroked="true" strokeweight=".48pt" strokecolor="#fefefe">
                <v:path arrowok="t"/>
              </v:shape>
            </v:group>
            <v:group style="position:absolute;left:8030;top:2184;width:20;height:2" coordorigin="8030,2184" coordsize="20,2">
              <v:shape style="position:absolute;left:8030;top:2184;width:20;height:2" coordorigin="8030,2184" coordsize="20,0" path="m8030,2184l8050,2184e" filled="false" stroked="true" strokeweight=".48pt" strokecolor="#fefefe">
                <v:path arrowok="t"/>
              </v:shape>
            </v:group>
            <v:group style="position:absolute;left:8050;top:2184;width:20;height:2" coordorigin="8050,2184" coordsize="20,2">
              <v:shape style="position:absolute;left:8050;top:2184;width:20;height:2" coordorigin="8050,2184" coordsize="20,0" path="m8050,2184l8069,2184e" filled="false" stroked="true" strokeweight=".48pt" strokecolor="#fefefe">
                <v:path arrowok="t"/>
              </v:shape>
            </v:group>
            <v:group style="position:absolute;left:8069;top:2184;width:20;height:2" coordorigin="8069,2184" coordsize="20,2">
              <v:shape style="position:absolute;left:8069;top:2184;width:20;height:2" coordorigin="8069,2184" coordsize="20,0" path="m8069,2184l8088,2184e" filled="false" stroked="true" strokeweight=".48pt" strokecolor="#fefefe">
                <v:path arrowok="t"/>
              </v:shape>
            </v:group>
            <v:group style="position:absolute;left:8088;top:2184;width:20;height:2" coordorigin="8088,2184" coordsize="20,2">
              <v:shape style="position:absolute;left:8088;top:2184;width:20;height:2" coordorigin="8088,2184" coordsize="20,0" path="m8088,2184l8107,2184e" filled="false" stroked="true" strokeweight=".48pt" strokecolor="#fefefe">
                <v:path arrowok="t"/>
              </v:shape>
            </v:group>
            <v:group style="position:absolute;left:8107;top:2184;width:20;height:2" coordorigin="8107,2184" coordsize="20,2">
              <v:shape style="position:absolute;left:8107;top:2184;width:20;height:2" coordorigin="8107,2184" coordsize="20,0" path="m8107,2184l8126,2184e" filled="false" stroked="true" strokeweight=".48pt" strokecolor="#fefefe">
                <v:path arrowok="t"/>
              </v:shape>
            </v:group>
            <v:group style="position:absolute;left:8126;top:2184;width:20;height:2" coordorigin="8126,2184" coordsize="20,2">
              <v:shape style="position:absolute;left:8126;top:2184;width:20;height:2" coordorigin="8126,2184" coordsize="20,0" path="m8126,2184l8146,2184e" filled="false" stroked="true" strokeweight=".48pt" strokecolor="#fefefe">
                <v:path arrowok="t"/>
              </v:shape>
            </v:group>
            <v:group style="position:absolute;left:8146;top:2184;width:20;height:2" coordorigin="8146,2184" coordsize="20,2">
              <v:shape style="position:absolute;left:8146;top:2184;width:20;height:2" coordorigin="8146,2184" coordsize="20,0" path="m8146,2184l8165,2184e" filled="false" stroked="true" strokeweight=".48pt" strokecolor="#fefefe">
                <v:path arrowok="t"/>
              </v:shape>
            </v:group>
            <v:group style="position:absolute;left:8165;top:2184;width:20;height:2" coordorigin="8165,2184" coordsize="20,2">
              <v:shape style="position:absolute;left:8165;top:2184;width:20;height:2" coordorigin="8165,2184" coordsize="20,0" path="m8165,2184l8184,2184e" filled="false" stroked="true" strokeweight=".48pt" strokecolor="#fefefe">
                <v:path arrowok="t"/>
              </v:shape>
            </v:group>
            <v:group style="position:absolute;left:8184;top:2184;width:20;height:2" coordorigin="8184,2184" coordsize="20,2">
              <v:shape style="position:absolute;left:8184;top:2184;width:20;height:2" coordorigin="8184,2184" coordsize="20,0" path="m8184,2184l8203,2184e" filled="false" stroked="true" strokeweight=".48pt" strokecolor="#fefefe">
                <v:path arrowok="t"/>
              </v:shape>
            </v:group>
            <v:group style="position:absolute;left:8203;top:2184;width:20;height:2" coordorigin="8203,2184" coordsize="20,2">
              <v:shape style="position:absolute;left:8203;top:2184;width:20;height:2" coordorigin="8203,2184" coordsize="20,0" path="m8203,2184l8222,2184e" filled="false" stroked="true" strokeweight=".48pt" strokecolor="#fefefe">
                <v:path arrowok="t"/>
              </v:shape>
            </v:group>
            <v:group style="position:absolute;left:8222;top:2184;width:20;height:2" coordorigin="8222,2184" coordsize="20,2">
              <v:shape style="position:absolute;left:8222;top:2184;width:20;height:2" coordorigin="8222,2184" coordsize="20,0" path="m8222,2184l8242,2184e" filled="false" stroked="true" strokeweight=".48pt" strokecolor="#fefefe">
                <v:path arrowok="t"/>
              </v:shape>
            </v:group>
            <v:group style="position:absolute;left:8242;top:2184;width:20;height:2" coordorigin="8242,2184" coordsize="20,2">
              <v:shape style="position:absolute;left:8242;top:2184;width:20;height:2" coordorigin="8242,2184" coordsize="20,0" path="m8242,2184l8261,2184e" filled="false" stroked="true" strokeweight=".48pt" strokecolor="#fefefe">
                <v:path arrowok="t"/>
              </v:shape>
            </v:group>
            <v:group style="position:absolute;left:8261;top:2184;width:20;height:2" coordorigin="8261,2184" coordsize="20,2">
              <v:shape style="position:absolute;left:8261;top:2184;width:20;height:2" coordorigin="8261,2184" coordsize="20,0" path="m8261,2184l8280,2184e" filled="false" stroked="true" strokeweight=".48pt" strokecolor="#fefefe">
                <v:path arrowok="t"/>
              </v:shape>
            </v:group>
            <v:group style="position:absolute;left:8280;top:2184;width:20;height:2" coordorigin="8280,2184" coordsize="20,2">
              <v:shape style="position:absolute;left:8280;top:2184;width:20;height:2" coordorigin="8280,2184" coordsize="20,0" path="m8280,2184l8299,2184e" filled="false" stroked="true" strokeweight=".48pt" strokecolor="#fefefe">
                <v:path arrowok="t"/>
              </v:shape>
            </v:group>
            <v:group style="position:absolute;left:8299;top:2184;width:20;height:2" coordorigin="8299,2184" coordsize="20,2">
              <v:shape style="position:absolute;left:8299;top:2184;width:20;height:2" coordorigin="8299,2184" coordsize="20,0" path="m8299,2184l8318,2184e" filled="false" stroked="true" strokeweight=".48pt" strokecolor="#fefefe">
                <v:path arrowok="t"/>
              </v:shape>
            </v:group>
            <v:group style="position:absolute;left:8318;top:2184;width:20;height:2" coordorigin="8318,2184" coordsize="20,2">
              <v:shape style="position:absolute;left:8318;top:2184;width:20;height:2" coordorigin="8318,2184" coordsize="20,0" path="m8318,2184l8338,2184e" filled="false" stroked="true" strokeweight=".48pt" strokecolor="#fefefe">
                <v:path arrowok="t"/>
              </v:shape>
            </v:group>
            <v:group style="position:absolute;left:8338;top:2184;width:20;height:2" coordorigin="8338,2184" coordsize="20,2">
              <v:shape style="position:absolute;left:8338;top:2184;width:20;height:2" coordorigin="8338,2184" coordsize="20,0" path="m8338,2184l8357,2184e" filled="false" stroked="true" strokeweight=".48pt" strokecolor="#fefefe">
                <v:path arrowok="t"/>
              </v:shape>
            </v:group>
            <v:group style="position:absolute;left:8357;top:2184;width:20;height:2" coordorigin="8357,2184" coordsize="20,2">
              <v:shape style="position:absolute;left:8357;top:2184;width:20;height:2" coordorigin="8357,2184" coordsize="20,0" path="m8357,2184l8376,2184e" filled="false" stroked="true" strokeweight=".48pt" strokecolor="#fefefe">
                <v:path arrowok="t"/>
              </v:shape>
            </v:group>
            <v:group style="position:absolute;left:8376;top:2184;width:20;height:2" coordorigin="8376,2184" coordsize="20,2">
              <v:shape style="position:absolute;left:8376;top:2184;width:20;height:2" coordorigin="8376,2184" coordsize="20,0" path="m8376,2184l8395,2184e" filled="false" stroked="true" strokeweight=".48pt" strokecolor="#fefefe">
                <v:path arrowok="t"/>
              </v:shape>
            </v:group>
            <v:group style="position:absolute;left:8395;top:2184;width:20;height:2" coordorigin="8395,2184" coordsize="20,2">
              <v:shape style="position:absolute;left:8395;top:2184;width:20;height:2" coordorigin="8395,2184" coordsize="20,0" path="m8395,2184l8414,2184e" filled="false" stroked="true" strokeweight=".48pt" strokecolor="#fefefe">
                <v:path arrowok="t"/>
              </v:shape>
            </v:group>
            <v:group style="position:absolute;left:8414;top:2184;width:20;height:2" coordorigin="8414,2184" coordsize="20,2">
              <v:shape style="position:absolute;left:8414;top:2184;width:20;height:2" coordorigin="8414,2184" coordsize="20,0" path="m8414,2184l8434,2184e" filled="false" stroked="true" strokeweight=".48pt" strokecolor="#fefefe">
                <v:path arrowok="t"/>
              </v:shape>
            </v:group>
            <v:group style="position:absolute;left:8434;top:2184;width:20;height:2" coordorigin="8434,2184" coordsize="20,2">
              <v:shape style="position:absolute;left:8434;top:2184;width:20;height:2" coordorigin="8434,2184" coordsize="20,0" path="m8434,2184l8453,2184e" filled="false" stroked="true" strokeweight=".48pt" strokecolor="#fefefe">
                <v:path arrowok="t"/>
              </v:shape>
            </v:group>
            <v:group style="position:absolute;left:8453;top:2184;width:20;height:2" coordorigin="8453,2184" coordsize="20,2">
              <v:shape style="position:absolute;left:8453;top:2184;width:20;height:2" coordorigin="8453,2184" coordsize="20,0" path="m8453,2184l8472,2184e" filled="false" stroked="true" strokeweight=".48pt" strokecolor="#fefefe">
                <v:path arrowok="t"/>
              </v:shape>
            </v:group>
            <v:group style="position:absolute;left:8472;top:2184;width:20;height:2" coordorigin="8472,2184" coordsize="20,2">
              <v:shape style="position:absolute;left:8472;top:2184;width:20;height:2" coordorigin="8472,2184" coordsize="20,0" path="m8472,2184l8491,2184e" filled="false" stroked="true" strokeweight=".48pt" strokecolor="#fefefe">
                <v:path arrowok="t"/>
              </v:shape>
            </v:group>
            <v:group style="position:absolute;left:8491;top:2184;width:20;height:2" coordorigin="8491,2184" coordsize="20,2">
              <v:shape style="position:absolute;left:8491;top:2184;width:20;height:2" coordorigin="8491,2184" coordsize="20,0" path="m8491,2184l8510,2184e" filled="false" stroked="true" strokeweight=".48pt" strokecolor="#fefefe">
                <v:path arrowok="t"/>
              </v:shape>
            </v:group>
            <v:group style="position:absolute;left:8510;top:2184;width:20;height:2" coordorigin="8510,2184" coordsize="20,2">
              <v:shape style="position:absolute;left:8510;top:2184;width:20;height:2" coordorigin="8510,2184" coordsize="20,0" path="m8510,2184l8530,2184e" filled="false" stroked="true" strokeweight=".48pt" strokecolor="#fefefe">
                <v:path arrowok="t"/>
              </v:shape>
            </v:group>
            <v:group style="position:absolute;left:8530;top:2184;width:20;height:2" coordorigin="8530,2184" coordsize="20,2">
              <v:shape style="position:absolute;left:8530;top:2184;width:20;height:2" coordorigin="8530,2184" coordsize="20,0" path="m8530,2184l8549,2184e" filled="false" stroked="true" strokeweight=".48pt" strokecolor="#fefefe">
                <v:path arrowok="t"/>
              </v:shape>
            </v:group>
            <v:group style="position:absolute;left:8549;top:2184;width:20;height:2" coordorigin="8549,2184" coordsize="20,2">
              <v:shape style="position:absolute;left:8549;top:2184;width:20;height:2" coordorigin="8549,2184" coordsize="20,0" path="m8549,2184l8568,2184e" filled="false" stroked="true" strokeweight=".48pt" strokecolor="#fefefe">
                <v:path arrowok="t"/>
              </v:shape>
            </v:group>
            <v:group style="position:absolute;left:8568;top:2184;width:20;height:2" coordorigin="8568,2184" coordsize="20,2">
              <v:shape style="position:absolute;left:8568;top:2184;width:20;height:2" coordorigin="8568,2184" coordsize="20,0" path="m8568,2184l8587,2184e" filled="false" stroked="true" strokeweight=".48pt" strokecolor="#fefefe">
                <v:path arrowok="t"/>
              </v:shape>
            </v:group>
            <v:group style="position:absolute;left:8587;top:2184;width:20;height:2" coordorigin="8587,2184" coordsize="20,2">
              <v:shape style="position:absolute;left:8587;top:2184;width:20;height:2" coordorigin="8587,2184" coordsize="20,0" path="m8587,2184l8606,2184e" filled="false" stroked="true" strokeweight=".48pt" strokecolor="#fefefe">
                <v:path arrowok="t"/>
              </v:shape>
            </v:group>
            <v:group style="position:absolute;left:8606;top:2184;width:20;height:2" coordorigin="8606,2184" coordsize="20,2">
              <v:shape style="position:absolute;left:8606;top:2184;width:20;height:2" coordorigin="8606,2184" coordsize="20,0" path="m8606,2184l8626,2184e" filled="false" stroked="true" strokeweight=".48pt" strokecolor="#fefefe">
                <v:path arrowok="t"/>
              </v:shape>
            </v:group>
            <v:group style="position:absolute;left:8626;top:2184;width:20;height:2" coordorigin="8626,2184" coordsize="20,2">
              <v:shape style="position:absolute;left:8626;top:2184;width:20;height:2" coordorigin="8626,2184" coordsize="20,0" path="m8626,2184l8645,2184e" filled="false" stroked="true" strokeweight=".48pt" strokecolor="#fefefe">
                <v:path arrowok="t"/>
              </v:shape>
            </v:group>
            <v:group style="position:absolute;left:8645;top:2184;width:20;height:2" coordorigin="8645,2184" coordsize="20,2">
              <v:shape style="position:absolute;left:8645;top:2184;width:20;height:2" coordorigin="8645,2184" coordsize="20,0" path="m8645,2184l8664,2184e" filled="false" stroked="true" strokeweight=".48pt" strokecolor="#fefefe">
                <v:path arrowok="t"/>
              </v:shape>
            </v:group>
            <v:group style="position:absolute;left:8664;top:2184;width:20;height:2" coordorigin="8664,2184" coordsize="20,2">
              <v:shape style="position:absolute;left:8664;top:2184;width:20;height:2" coordorigin="8664,2184" coordsize="20,0" path="m8664,2184l8683,2184e" filled="false" stroked="true" strokeweight=".48pt" strokecolor="#fefefe">
                <v:path arrowok="t"/>
              </v:shape>
            </v:group>
            <v:group style="position:absolute;left:8683;top:2184;width:20;height:2" coordorigin="8683,2184" coordsize="20,2">
              <v:shape style="position:absolute;left:8683;top:2184;width:20;height:2" coordorigin="8683,2184" coordsize="20,0" path="m8683,2184l8702,2184e" filled="false" stroked="true" strokeweight=".48pt" strokecolor="#fefefe">
                <v:path arrowok="t"/>
              </v:shape>
            </v:group>
            <v:group style="position:absolute;left:8702;top:2184;width:20;height:2" coordorigin="8702,2184" coordsize="20,2">
              <v:shape style="position:absolute;left:8702;top:2184;width:20;height:2" coordorigin="8702,2184" coordsize="20,0" path="m8702,2184l8722,2184e" filled="false" stroked="true" strokeweight=".48pt" strokecolor="#fefefe">
                <v:path arrowok="t"/>
              </v:shape>
            </v:group>
            <v:group style="position:absolute;left:8722;top:2184;width:20;height:2" coordorigin="8722,2184" coordsize="20,2">
              <v:shape style="position:absolute;left:8722;top:2184;width:20;height:2" coordorigin="8722,2184" coordsize="20,0" path="m8722,2184l8741,2184e" filled="false" stroked="true" strokeweight=".48pt" strokecolor="#fefefe">
                <v:path arrowok="t"/>
              </v:shape>
            </v:group>
            <v:group style="position:absolute;left:8741;top:2184;width:20;height:2" coordorigin="8741,2184" coordsize="20,2">
              <v:shape style="position:absolute;left:8741;top:2184;width:20;height:2" coordorigin="8741,2184" coordsize="20,0" path="m8741,2184l8760,2184e" filled="false" stroked="true" strokeweight=".48pt" strokecolor="#fefefe">
                <v:path arrowok="t"/>
              </v:shape>
            </v:group>
            <v:group style="position:absolute;left:8760;top:2184;width:20;height:2" coordorigin="8760,2184" coordsize="20,2">
              <v:shape style="position:absolute;left:8760;top:2184;width:20;height:2" coordorigin="8760,2184" coordsize="20,0" path="m8760,2184l8779,2184e" filled="false" stroked="true" strokeweight=".48pt" strokecolor="#fefefe">
                <v:path arrowok="t"/>
              </v:shape>
            </v:group>
            <v:group style="position:absolute;left:8779;top:2184;width:20;height:2" coordorigin="8779,2184" coordsize="20,2">
              <v:shape style="position:absolute;left:8779;top:2184;width:20;height:2" coordorigin="8779,2184" coordsize="20,0" path="m8779,2184l8798,2184e" filled="false" stroked="true" strokeweight=".48pt" strokecolor="#fefefe">
                <v:path arrowok="t"/>
              </v:shape>
            </v:group>
            <v:group style="position:absolute;left:8798;top:2184;width:20;height:2" coordorigin="8798,2184" coordsize="20,2">
              <v:shape style="position:absolute;left:8798;top:2184;width:20;height:2" coordorigin="8798,2184" coordsize="20,0" path="m8798,2184l8818,2184e" filled="false" stroked="true" strokeweight=".48pt" strokecolor="#fefefe">
                <v:path arrowok="t"/>
              </v:shape>
            </v:group>
            <v:group style="position:absolute;left:8818;top:2184;width:20;height:2" coordorigin="8818,2184" coordsize="20,2">
              <v:shape style="position:absolute;left:8818;top:2184;width:20;height:2" coordorigin="8818,2184" coordsize="20,0" path="m8818,2184l8837,2184e" filled="false" stroked="true" strokeweight=".48pt" strokecolor="#fefefe">
                <v:path arrowok="t"/>
              </v:shape>
            </v:group>
            <v:group style="position:absolute;left:8837;top:2184;width:20;height:2" coordorigin="8837,2184" coordsize="20,2">
              <v:shape style="position:absolute;left:8837;top:2184;width:20;height:2" coordorigin="8837,2184" coordsize="20,0" path="m8837,2184l8856,2184e" filled="false" stroked="true" strokeweight=".48pt" strokecolor="#fefefe">
                <v:path arrowok="t"/>
              </v:shape>
            </v:group>
            <v:group style="position:absolute;left:8856;top:2184;width:20;height:2" coordorigin="8856,2184" coordsize="20,2">
              <v:shape style="position:absolute;left:8856;top:2184;width:20;height:2" coordorigin="8856,2184" coordsize="20,0" path="m8856,2184l8875,2184e" filled="false" stroked="true" strokeweight=".48pt" strokecolor="#fefefe">
                <v:path arrowok="t"/>
              </v:shape>
            </v:group>
            <v:group style="position:absolute;left:8875;top:2184;width:20;height:2" coordorigin="8875,2184" coordsize="20,2">
              <v:shape style="position:absolute;left:8875;top:2184;width:20;height:2" coordorigin="8875,2184" coordsize="20,0" path="m8875,2184l8894,2184e" filled="false" stroked="true" strokeweight=".48pt" strokecolor="#fefefe">
                <v:path arrowok="t"/>
              </v:shape>
            </v:group>
            <v:group style="position:absolute;left:8894;top:2184;width:20;height:2" coordorigin="8894,2184" coordsize="20,2">
              <v:shape style="position:absolute;left:8894;top:2184;width:20;height:2" coordorigin="8894,2184" coordsize="20,0" path="m8894,2184l8914,2184e" filled="false" stroked="true" strokeweight=".48pt" strokecolor="#fefefe">
                <v:path arrowok="t"/>
              </v:shape>
            </v:group>
            <v:group style="position:absolute;left:8914;top:2184;width:20;height:2" coordorigin="8914,2184" coordsize="20,2">
              <v:shape style="position:absolute;left:8914;top:2184;width:20;height:2" coordorigin="8914,2184" coordsize="20,0" path="m8914,2184l8933,2184e" filled="false" stroked="true" strokeweight=".48pt" strokecolor="#fefefe">
                <v:path arrowok="t"/>
              </v:shape>
            </v:group>
            <v:group style="position:absolute;left:8933;top:2184;width:20;height:2" coordorigin="8933,2184" coordsize="20,2">
              <v:shape style="position:absolute;left:8933;top:2184;width:20;height:2" coordorigin="8933,2184" coordsize="20,0" path="m8933,2184l8952,2184e" filled="false" stroked="true" strokeweight=".48pt" strokecolor="#fefefe">
                <v:path arrowok="t"/>
              </v:shape>
            </v:group>
            <v:group style="position:absolute;left:8952;top:2184;width:20;height:2" coordorigin="8952,2184" coordsize="20,2">
              <v:shape style="position:absolute;left:8952;top:2184;width:20;height:2" coordorigin="8952,2184" coordsize="20,0" path="m8952,2184l8971,2184e" filled="false" stroked="true" strokeweight=".48pt" strokecolor="#fefefe">
                <v:path arrowok="t"/>
              </v:shape>
            </v:group>
            <v:group style="position:absolute;left:8971;top:2184;width:20;height:2" coordorigin="8971,2184" coordsize="20,2">
              <v:shape style="position:absolute;left:8971;top:2184;width:20;height:2" coordorigin="8971,2184" coordsize="20,0" path="m8971,2184l8990,2184e" filled="false" stroked="true" strokeweight=".48pt" strokecolor="#fefefe">
                <v:path arrowok="t"/>
              </v:shape>
            </v:group>
            <v:group style="position:absolute;left:8990;top:2184;width:20;height:2" coordorigin="8990,2184" coordsize="20,2">
              <v:shape style="position:absolute;left:8990;top:2184;width:20;height:2" coordorigin="8990,2184" coordsize="20,0" path="m8990,2184l9010,2184e" filled="false" stroked="true" strokeweight=".48pt" strokecolor="#fefefe">
                <v:path arrowok="t"/>
              </v:shape>
            </v:group>
            <v:group style="position:absolute;left:9010;top:2184;width:20;height:2" coordorigin="9010,2184" coordsize="20,2">
              <v:shape style="position:absolute;left:9010;top:2184;width:20;height:2" coordorigin="9010,2184" coordsize="20,0" path="m9010,2184l9029,2184e" filled="false" stroked="true" strokeweight=".48pt" strokecolor="#fefefe">
                <v:path arrowok="t"/>
              </v:shape>
            </v:group>
            <v:group style="position:absolute;left:9029;top:2184;width:20;height:2" coordorigin="9029,2184" coordsize="20,2">
              <v:shape style="position:absolute;left:9029;top:2184;width:20;height:2" coordorigin="9029,2184" coordsize="20,0" path="m9029,2184l9048,2184e" filled="false" stroked="true" strokeweight=".48pt" strokecolor="#fefefe">
                <v:path arrowok="t"/>
              </v:shape>
            </v:group>
            <v:group style="position:absolute;left:9048;top:2184;width:20;height:2" coordorigin="9048,2184" coordsize="20,2">
              <v:shape style="position:absolute;left:9048;top:2184;width:20;height:2" coordorigin="9048,2184" coordsize="20,0" path="m9048,2184l9067,2184e" filled="false" stroked="true" strokeweight=".48pt" strokecolor="#fefefe">
                <v:path arrowok="t"/>
              </v:shape>
            </v:group>
            <v:group style="position:absolute;left:9067;top:2184;width:20;height:2" coordorigin="9067,2184" coordsize="20,2">
              <v:shape style="position:absolute;left:9067;top:2184;width:20;height:2" coordorigin="9067,2184" coordsize="20,0" path="m9067,2184l9086,2184e" filled="false" stroked="true" strokeweight=".48pt" strokecolor="#fefefe">
                <v:path arrowok="t"/>
              </v:shape>
            </v:group>
            <v:group style="position:absolute;left:9086;top:2184;width:20;height:2" coordorigin="9086,2184" coordsize="20,2">
              <v:shape style="position:absolute;left:9086;top:2184;width:20;height:2" coordorigin="9086,2184" coordsize="20,0" path="m9086,2184l9106,2184e" filled="false" stroked="true" strokeweight=".48pt" strokecolor="#fefefe">
                <v:path arrowok="t"/>
              </v:shape>
            </v:group>
            <v:group style="position:absolute;left:9106;top:2184;width:20;height:2" coordorigin="9106,2184" coordsize="20,2">
              <v:shape style="position:absolute;left:9106;top:2184;width:20;height:2" coordorigin="9106,2184" coordsize="20,0" path="m9106,2184l9125,2184e" filled="false" stroked="true" strokeweight=".48pt" strokecolor="#fefefe">
                <v:path arrowok="t"/>
              </v:shape>
            </v:group>
            <v:group style="position:absolute;left:9125;top:2184;width:20;height:2" coordorigin="9125,2184" coordsize="20,2">
              <v:shape style="position:absolute;left:9125;top:2184;width:20;height:2" coordorigin="9125,2184" coordsize="20,0" path="m9125,2184l9144,2184e" filled="false" stroked="true" strokeweight=".48pt" strokecolor="#fefefe">
                <v:path arrowok="t"/>
              </v:shape>
            </v:group>
            <v:group style="position:absolute;left:9144;top:2184;width:20;height:2" coordorigin="9144,2184" coordsize="20,2">
              <v:shape style="position:absolute;left:9144;top:2184;width:20;height:2" coordorigin="9144,2184" coordsize="20,0" path="m9144,2184l9163,2184e" filled="false" stroked="true" strokeweight=".48pt" strokecolor="#fefefe">
                <v:path arrowok="t"/>
              </v:shape>
            </v:group>
            <v:group style="position:absolute;left:9163;top:2184;width:20;height:2" coordorigin="9163,2184" coordsize="20,2">
              <v:shape style="position:absolute;left:9163;top:2184;width:20;height:2" coordorigin="9163,2184" coordsize="20,0" path="m9163,2184l9182,2184e" filled="false" stroked="true" strokeweight=".48pt" strokecolor="#fefefe">
                <v:path arrowok="t"/>
              </v:shape>
            </v:group>
            <v:group style="position:absolute;left:9182;top:2184;width:20;height:2" coordorigin="9182,2184" coordsize="20,2">
              <v:shape style="position:absolute;left:9182;top:2184;width:20;height:2" coordorigin="9182,2184" coordsize="20,0" path="m9182,2184l9202,2184e" filled="false" stroked="true" strokeweight=".48pt" strokecolor="#fefefe">
                <v:path arrowok="t"/>
              </v:shape>
            </v:group>
            <v:group style="position:absolute;left:9202;top:2184;width:20;height:2" coordorigin="9202,2184" coordsize="20,2">
              <v:shape style="position:absolute;left:9202;top:2184;width:20;height:2" coordorigin="9202,2184" coordsize="20,0" path="m9202,2184l9221,2184e" filled="false" stroked="true" strokeweight=".48pt" strokecolor="#fefefe">
                <v:path arrowok="t"/>
              </v:shape>
            </v:group>
            <v:group style="position:absolute;left:9221;top:2184;width:20;height:2" coordorigin="9221,2184" coordsize="20,2">
              <v:shape style="position:absolute;left:9221;top:2184;width:20;height:2" coordorigin="9221,2184" coordsize="20,0" path="m9221,2184l9240,2184e" filled="false" stroked="true" strokeweight=".48pt" strokecolor="#fefefe">
                <v:path arrowok="t"/>
              </v:shape>
            </v:group>
            <v:group style="position:absolute;left:9240;top:2184;width:20;height:2" coordorigin="9240,2184" coordsize="20,2">
              <v:shape style="position:absolute;left:9240;top:2184;width:20;height:2" coordorigin="9240,2184" coordsize="20,0" path="m9240,2184l9259,2184e" filled="false" stroked="true" strokeweight=".48pt" strokecolor="#fefefe">
                <v:path arrowok="t"/>
              </v:shape>
            </v:group>
            <v:group style="position:absolute;left:9259;top:2184;width:20;height:2" coordorigin="9259,2184" coordsize="20,2">
              <v:shape style="position:absolute;left:9259;top:2184;width:20;height:2" coordorigin="9259,2184" coordsize="20,0" path="m9259,2184l9278,2184e" filled="false" stroked="true" strokeweight=".48pt" strokecolor="#fefefe">
                <v:path arrowok="t"/>
              </v:shape>
            </v:group>
            <v:group style="position:absolute;left:9278;top:2184;width:20;height:2" coordorigin="9278,2184" coordsize="20,2">
              <v:shape style="position:absolute;left:9278;top:2184;width:20;height:2" coordorigin="9278,2184" coordsize="20,0" path="m9278,2184l9298,2184e" filled="false" stroked="true" strokeweight=".48pt" strokecolor="#fefefe">
                <v:path arrowok="t"/>
              </v:shape>
            </v:group>
            <v:group style="position:absolute;left:9298;top:2184;width:20;height:2" coordorigin="9298,2184" coordsize="20,2">
              <v:shape style="position:absolute;left:9298;top:2184;width:20;height:2" coordorigin="9298,2184" coordsize="20,0" path="m9298,2184l9317,2184e" filled="false" stroked="true" strokeweight=".48pt" strokecolor="#fefefe">
                <v:path arrowok="t"/>
              </v:shape>
            </v:group>
            <v:group style="position:absolute;left:9317;top:2184;width:20;height:2" coordorigin="9317,2184" coordsize="20,2">
              <v:shape style="position:absolute;left:9317;top:2184;width:20;height:2" coordorigin="9317,2184" coordsize="20,0" path="m9317,2184l9336,2184e" filled="false" stroked="true" strokeweight=".48pt" strokecolor="#fefefe">
                <v:path arrowok="t"/>
              </v:shape>
            </v:group>
            <v:group style="position:absolute;left:9336;top:2184;width:20;height:2" coordorigin="9336,2184" coordsize="20,2">
              <v:shape style="position:absolute;left:9336;top:2184;width:20;height:2" coordorigin="9336,2184" coordsize="20,0" path="m9336,2184l9355,2184e" filled="false" stroked="true" strokeweight=".48pt" strokecolor="#fefefe">
                <v:path arrowok="t"/>
              </v:shape>
            </v:group>
            <v:group style="position:absolute;left:9355;top:2184;width:20;height:2" coordorigin="9355,2184" coordsize="20,2">
              <v:shape style="position:absolute;left:9355;top:2184;width:20;height:2" coordorigin="9355,2184" coordsize="20,0" path="m9355,2184l9374,2184e" filled="false" stroked="true" strokeweight=".48pt" strokecolor="#fefefe">
                <v:path arrowok="t"/>
              </v:shape>
            </v:group>
            <v:group style="position:absolute;left:9374;top:2184;width:20;height:2" coordorigin="9374,2184" coordsize="20,2">
              <v:shape style="position:absolute;left:9374;top:2184;width:20;height:2" coordorigin="9374,2184" coordsize="20,0" path="m9374,2184l9394,2184e" filled="false" stroked="true" strokeweight=".48pt" strokecolor="#fefefe">
                <v:path arrowok="t"/>
              </v:shape>
            </v:group>
            <v:group style="position:absolute;left:9394;top:2184;width:20;height:2" coordorigin="9394,2184" coordsize="20,2">
              <v:shape style="position:absolute;left:9394;top:2184;width:20;height:2" coordorigin="9394,2184" coordsize="20,0" path="m9394,2184l9413,2184e" filled="false" stroked="true" strokeweight=".48pt" strokecolor="#fefefe">
                <v:path arrowok="t"/>
              </v:shape>
            </v:group>
            <v:group style="position:absolute;left:9413;top:2184;width:20;height:2" coordorigin="9413,2184" coordsize="20,2">
              <v:shape style="position:absolute;left:9413;top:2184;width:20;height:2" coordorigin="9413,2184" coordsize="20,0" path="m9413,2184l9432,2184e" filled="false" stroked="true" strokeweight=".48pt" strokecolor="#fefefe">
                <v:path arrowok="t"/>
              </v:shape>
            </v:group>
            <v:group style="position:absolute;left:9432;top:2184;width:20;height:2" coordorigin="9432,2184" coordsize="20,2">
              <v:shape style="position:absolute;left:9432;top:2184;width:20;height:2" coordorigin="9432,2184" coordsize="20,0" path="m9432,2184l9451,2184e" filled="false" stroked="true" strokeweight=".48pt" strokecolor="#fefefe">
                <v:path arrowok="t"/>
              </v:shape>
            </v:group>
            <v:group style="position:absolute;left:9451;top:2184;width:20;height:2" coordorigin="9451,2184" coordsize="20,2">
              <v:shape style="position:absolute;left:9451;top:2184;width:20;height:2" coordorigin="9451,2184" coordsize="20,0" path="m9451,2184l9470,2184e" filled="false" stroked="true" strokeweight=".48pt" strokecolor="#fefefe">
                <v:path arrowok="t"/>
              </v:shape>
            </v:group>
            <v:group style="position:absolute;left:9470;top:2184;width:20;height:2" coordorigin="9470,2184" coordsize="20,2">
              <v:shape style="position:absolute;left:9470;top:2184;width:20;height:2" coordorigin="9470,2184" coordsize="20,0" path="m9470,2184l9490,2184e" filled="false" stroked="true" strokeweight=".48pt" strokecolor="#fefefe">
                <v:path arrowok="t"/>
              </v:shape>
            </v:group>
            <v:group style="position:absolute;left:9490;top:2184;width:20;height:2" coordorigin="9490,2184" coordsize="20,2">
              <v:shape style="position:absolute;left:9490;top:2184;width:20;height:2" coordorigin="9490,2184" coordsize="20,0" path="m9490,2184l9509,2184e" filled="false" stroked="true" strokeweight=".48pt" strokecolor="#fefefe">
                <v:path arrowok="t"/>
              </v:shape>
            </v:group>
            <v:group style="position:absolute;left:9509;top:2184;width:20;height:2" coordorigin="9509,2184" coordsize="20,2">
              <v:shape style="position:absolute;left:9509;top:2184;width:20;height:2" coordorigin="9509,2184" coordsize="20,0" path="m9509,2184l9528,2184e" filled="false" stroked="true" strokeweight=".48pt" strokecolor="#fefefe">
                <v:path arrowok="t"/>
              </v:shape>
            </v:group>
            <v:group style="position:absolute;left:9528;top:2184;width:20;height:2" coordorigin="9528,2184" coordsize="20,2">
              <v:shape style="position:absolute;left:9528;top:2184;width:20;height:2" coordorigin="9528,2184" coordsize="20,0" path="m9528,2184l9547,2184e" filled="false" stroked="true" strokeweight=".48pt" strokecolor="#fefefe">
                <v:path arrowok="t"/>
              </v:shape>
            </v:group>
            <v:group style="position:absolute;left:9547;top:2184;width:20;height:2" coordorigin="9547,2184" coordsize="20,2">
              <v:shape style="position:absolute;left:9547;top:2184;width:20;height:2" coordorigin="9547,2184" coordsize="20,0" path="m9547,2184l9566,2184e" filled="false" stroked="true" strokeweight=".48pt" strokecolor="#fefefe">
                <v:path arrowok="t"/>
              </v:shape>
            </v:group>
            <v:group style="position:absolute;left:9566;top:2184;width:20;height:2" coordorigin="9566,2184" coordsize="20,2">
              <v:shape style="position:absolute;left:9566;top:2184;width:20;height:2" coordorigin="9566,2184" coordsize="20,0" path="m9566,2184l9586,2184e" filled="false" stroked="true" strokeweight=".48pt" strokecolor="#fefefe">
                <v:path arrowok="t"/>
              </v:shape>
            </v:group>
            <v:group style="position:absolute;left:9586;top:2184;width:20;height:2" coordorigin="9586,2184" coordsize="20,2">
              <v:shape style="position:absolute;left:9586;top:2184;width:20;height:2" coordorigin="9586,2184" coordsize="20,0" path="m9586,2184l9605,2184e" filled="false" stroked="true" strokeweight=".48pt" strokecolor="#fefefe">
                <v:path arrowok="t"/>
              </v:shape>
            </v:group>
            <v:group style="position:absolute;left:9605;top:2184;width:20;height:2" coordorigin="9605,2184" coordsize="20,2">
              <v:shape style="position:absolute;left:9605;top:2184;width:20;height:2" coordorigin="9605,2184" coordsize="20,0" path="m9605,2184l9624,2184e" filled="false" stroked="true" strokeweight=".48pt" strokecolor="#fefefe">
                <v:path arrowok="t"/>
              </v:shape>
            </v:group>
            <v:group style="position:absolute;left:9624;top:2184;width:20;height:2" coordorigin="9624,2184" coordsize="20,2">
              <v:shape style="position:absolute;left:9624;top:2184;width:20;height:2" coordorigin="9624,2184" coordsize="20,0" path="m9624,2184l9643,2184e" filled="false" stroked="true" strokeweight=".48pt" strokecolor="#fefefe">
                <v:path arrowok="t"/>
              </v:shape>
              <v:shape style="position:absolute;left:24;top:2189;width:7968;height:312" type="#_x0000_t75" stroked="false">
                <v:imagedata r:id="rId59" o:title=""/>
              </v:shape>
            </v:group>
            <v:group style="position:absolute;left:7982;top:2496;width:10;height:2" coordorigin="7982,2496" coordsize="10,2">
              <v:shape style="position:absolute;left:7982;top:2496;width:10;height:2" coordorigin="7982,2496" coordsize="10,0" path="m7982,2496l7992,2496e" filled="false" stroked="true" strokeweight=".48pt" strokecolor="#000000">
                <v:path arrowok="t"/>
              </v:shape>
            </v:group>
            <v:group style="position:absolute;left:7992;top:2496;width:20;height:2" coordorigin="7992,2496" coordsize="20,2">
              <v:shape style="position:absolute;left:7992;top:2496;width:20;height:2" coordorigin="7992,2496" coordsize="20,0" path="m7992,2496l8011,2496e" filled="false" stroked="true" strokeweight=".48pt" strokecolor="#fefefe">
                <v:path arrowok="t"/>
              </v:shape>
            </v:group>
            <v:group style="position:absolute;left:8011;top:2496;width:20;height:2" coordorigin="8011,2496" coordsize="20,2">
              <v:shape style="position:absolute;left:8011;top:2496;width:20;height:2" coordorigin="8011,2496" coordsize="20,0" path="m8011,2496l8030,2496e" filled="false" stroked="true" strokeweight=".48pt" strokecolor="#fefefe">
                <v:path arrowok="t"/>
              </v:shape>
            </v:group>
            <v:group style="position:absolute;left:8030;top:2496;width:20;height:2" coordorigin="8030,2496" coordsize="20,2">
              <v:shape style="position:absolute;left:8030;top:2496;width:20;height:2" coordorigin="8030,2496" coordsize="20,0" path="m8030,2496l8050,2496e" filled="false" stroked="true" strokeweight=".48pt" strokecolor="#fefefe">
                <v:path arrowok="t"/>
              </v:shape>
            </v:group>
            <v:group style="position:absolute;left:8050;top:2496;width:20;height:2" coordorigin="8050,2496" coordsize="20,2">
              <v:shape style="position:absolute;left:8050;top:2496;width:20;height:2" coordorigin="8050,2496" coordsize="20,0" path="m8050,2496l8069,2496e" filled="false" stroked="true" strokeweight=".48pt" strokecolor="#fefefe">
                <v:path arrowok="t"/>
              </v:shape>
            </v:group>
            <v:group style="position:absolute;left:8069;top:2496;width:20;height:2" coordorigin="8069,2496" coordsize="20,2">
              <v:shape style="position:absolute;left:8069;top:2496;width:20;height:2" coordorigin="8069,2496" coordsize="20,0" path="m8069,2496l8088,2496e" filled="false" stroked="true" strokeweight=".48pt" strokecolor="#fefefe">
                <v:path arrowok="t"/>
              </v:shape>
            </v:group>
            <v:group style="position:absolute;left:8088;top:2496;width:20;height:2" coordorigin="8088,2496" coordsize="20,2">
              <v:shape style="position:absolute;left:8088;top:2496;width:20;height:2" coordorigin="8088,2496" coordsize="20,0" path="m8088,2496l8107,2496e" filled="false" stroked="true" strokeweight=".48pt" strokecolor="#fefefe">
                <v:path arrowok="t"/>
              </v:shape>
            </v:group>
            <v:group style="position:absolute;left:8107;top:2496;width:20;height:2" coordorigin="8107,2496" coordsize="20,2">
              <v:shape style="position:absolute;left:8107;top:2496;width:20;height:2" coordorigin="8107,2496" coordsize="20,0" path="m8107,2496l8126,2496e" filled="false" stroked="true" strokeweight=".48pt" strokecolor="#fefefe">
                <v:path arrowok="t"/>
              </v:shape>
            </v:group>
            <v:group style="position:absolute;left:8126;top:2496;width:20;height:2" coordorigin="8126,2496" coordsize="20,2">
              <v:shape style="position:absolute;left:8126;top:2496;width:20;height:2" coordorigin="8126,2496" coordsize="20,0" path="m8126,2496l8146,2496e" filled="false" stroked="true" strokeweight=".48pt" strokecolor="#fefefe">
                <v:path arrowok="t"/>
              </v:shape>
            </v:group>
            <v:group style="position:absolute;left:8146;top:2496;width:20;height:2" coordorigin="8146,2496" coordsize="20,2">
              <v:shape style="position:absolute;left:8146;top:2496;width:20;height:2" coordorigin="8146,2496" coordsize="20,0" path="m8146,2496l8165,2496e" filled="false" stroked="true" strokeweight=".48pt" strokecolor="#fefefe">
                <v:path arrowok="t"/>
              </v:shape>
            </v:group>
            <v:group style="position:absolute;left:8165;top:2496;width:20;height:2" coordorigin="8165,2496" coordsize="20,2">
              <v:shape style="position:absolute;left:8165;top:2496;width:20;height:2" coordorigin="8165,2496" coordsize="20,0" path="m8165,2496l8184,2496e" filled="false" stroked="true" strokeweight=".48pt" strokecolor="#fefefe">
                <v:path arrowok="t"/>
              </v:shape>
            </v:group>
            <v:group style="position:absolute;left:8184;top:2496;width:20;height:2" coordorigin="8184,2496" coordsize="20,2">
              <v:shape style="position:absolute;left:8184;top:2496;width:20;height:2" coordorigin="8184,2496" coordsize="20,0" path="m8184,2496l8203,2496e" filled="false" stroked="true" strokeweight=".48pt" strokecolor="#fefefe">
                <v:path arrowok="t"/>
              </v:shape>
            </v:group>
            <v:group style="position:absolute;left:8203;top:2496;width:20;height:2" coordorigin="8203,2496" coordsize="20,2">
              <v:shape style="position:absolute;left:8203;top:2496;width:20;height:2" coordorigin="8203,2496" coordsize="20,0" path="m8203,2496l8222,2496e" filled="false" stroked="true" strokeweight=".48pt" strokecolor="#fefefe">
                <v:path arrowok="t"/>
              </v:shape>
            </v:group>
            <v:group style="position:absolute;left:8222;top:2496;width:20;height:2" coordorigin="8222,2496" coordsize="20,2">
              <v:shape style="position:absolute;left:8222;top:2496;width:20;height:2" coordorigin="8222,2496" coordsize="20,0" path="m8222,2496l8242,2496e" filled="false" stroked="true" strokeweight=".48pt" strokecolor="#fefefe">
                <v:path arrowok="t"/>
              </v:shape>
            </v:group>
            <v:group style="position:absolute;left:8242;top:2496;width:20;height:2" coordorigin="8242,2496" coordsize="20,2">
              <v:shape style="position:absolute;left:8242;top:2496;width:20;height:2" coordorigin="8242,2496" coordsize="20,0" path="m8242,2496l8261,2496e" filled="false" stroked="true" strokeweight=".48pt" strokecolor="#fefefe">
                <v:path arrowok="t"/>
              </v:shape>
            </v:group>
            <v:group style="position:absolute;left:8261;top:2496;width:20;height:2" coordorigin="8261,2496" coordsize="20,2">
              <v:shape style="position:absolute;left:8261;top:2496;width:20;height:2" coordorigin="8261,2496" coordsize="20,0" path="m8261,2496l8280,2496e" filled="false" stroked="true" strokeweight=".48pt" strokecolor="#fefefe">
                <v:path arrowok="t"/>
              </v:shape>
            </v:group>
            <v:group style="position:absolute;left:8280;top:2496;width:20;height:2" coordorigin="8280,2496" coordsize="20,2">
              <v:shape style="position:absolute;left:8280;top:2496;width:20;height:2" coordorigin="8280,2496" coordsize="20,0" path="m8280,2496l8299,2496e" filled="false" stroked="true" strokeweight=".48pt" strokecolor="#fefefe">
                <v:path arrowok="t"/>
              </v:shape>
            </v:group>
            <v:group style="position:absolute;left:8299;top:2496;width:20;height:2" coordorigin="8299,2496" coordsize="20,2">
              <v:shape style="position:absolute;left:8299;top:2496;width:20;height:2" coordorigin="8299,2496" coordsize="20,0" path="m8299,2496l8318,2496e" filled="false" stroked="true" strokeweight=".48pt" strokecolor="#fefefe">
                <v:path arrowok="t"/>
              </v:shape>
            </v:group>
            <v:group style="position:absolute;left:8318;top:2496;width:20;height:2" coordorigin="8318,2496" coordsize="20,2">
              <v:shape style="position:absolute;left:8318;top:2496;width:20;height:2" coordorigin="8318,2496" coordsize="20,0" path="m8318,2496l8338,2496e" filled="false" stroked="true" strokeweight=".48pt" strokecolor="#fefefe">
                <v:path arrowok="t"/>
              </v:shape>
            </v:group>
            <v:group style="position:absolute;left:8338;top:2496;width:20;height:2" coordorigin="8338,2496" coordsize="20,2">
              <v:shape style="position:absolute;left:8338;top:2496;width:20;height:2" coordorigin="8338,2496" coordsize="20,0" path="m8338,2496l8357,2496e" filled="false" stroked="true" strokeweight=".48pt" strokecolor="#fefefe">
                <v:path arrowok="t"/>
              </v:shape>
            </v:group>
            <v:group style="position:absolute;left:8357;top:2496;width:20;height:2" coordorigin="8357,2496" coordsize="20,2">
              <v:shape style="position:absolute;left:8357;top:2496;width:20;height:2" coordorigin="8357,2496" coordsize="20,0" path="m8357,2496l8376,2496e" filled="false" stroked="true" strokeweight=".48pt" strokecolor="#fefefe">
                <v:path arrowok="t"/>
              </v:shape>
            </v:group>
            <v:group style="position:absolute;left:8376;top:2496;width:20;height:2" coordorigin="8376,2496" coordsize="20,2">
              <v:shape style="position:absolute;left:8376;top:2496;width:20;height:2" coordorigin="8376,2496" coordsize="20,0" path="m8376,2496l8395,2496e" filled="false" stroked="true" strokeweight=".48pt" strokecolor="#fefefe">
                <v:path arrowok="t"/>
              </v:shape>
            </v:group>
            <v:group style="position:absolute;left:8395;top:2496;width:20;height:2" coordorigin="8395,2496" coordsize="20,2">
              <v:shape style="position:absolute;left:8395;top:2496;width:20;height:2" coordorigin="8395,2496" coordsize="20,0" path="m8395,2496l8414,2496e" filled="false" stroked="true" strokeweight=".48pt" strokecolor="#fefefe">
                <v:path arrowok="t"/>
              </v:shape>
            </v:group>
            <v:group style="position:absolute;left:8414;top:2496;width:20;height:2" coordorigin="8414,2496" coordsize="20,2">
              <v:shape style="position:absolute;left:8414;top:2496;width:20;height:2" coordorigin="8414,2496" coordsize="20,0" path="m8414,2496l8434,2496e" filled="false" stroked="true" strokeweight=".48pt" strokecolor="#fefefe">
                <v:path arrowok="t"/>
              </v:shape>
            </v:group>
            <v:group style="position:absolute;left:8434;top:2496;width:20;height:2" coordorigin="8434,2496" coordsize="20,2">
              <v:shape style="position:absolute;left:8434;top:2496;width:20;height:2" coordorigin="8434,2496" coordsize="20,0" path="m8434,2496l8453,2496e" filled="false" stroked="true" strokeweight=".48pt" strokecolor="#fefefe">
                <v:path arrowok="t"/>
              </v:shape>
            </v:group>
            <v:group style="position:absolute;left:8453;top:2496;width:20;height:2" coordorigin="8453,2496" coordsize="20,2">
              <v:shape style="position:absolute;left:8453;top:2496;width:20;height:2" coordorigin="8453,2496" coordsize="20,0" path="m8453,2496l8472,2496e" filled="false" stroked="true" strokeweight=".48pt" strokecolor="#fefefe">
                <v:path arrowok="t"/>
              </v:shape>
            </v:group>
            <v:group style="position:absolute;left:8472;top:2496;width:20;height:2" coordorigin="8472,2496" coordsize="20,2">
              <v:shape style="position:absolute;left:8472;top:2496;width:20;height:2" coordorigin="8472,2496" coordsize="20,0" path="m8472,2496l8491,2496e" filled="false" stroked="true" strokeweight=".48pt" strokecolor="#fefefe">
                <v:path arrowok="t"/>
              </v:shape>
            </v:group>
            <v:group style="position:absolute;left:8491;top:2496;width:20;height:2" coordorigin="8491,2496" coordsize="20,2">
              <v:shape style="position:absolute;left:8491;top:2496;width:20;height:2" coordorigin="8491,2496" coordsize="20,0" path="m8491,2496l8510,2496e" filled="false" stroked="true" strokeweight=".48pt" strokecolor="#fefefe">
                <v:path arrowok="t"/>
              </v:shape>
            </v:group>
            <v:group style="position:absolute;left:8510;top:2496;width:20;height:2" coordorigin="8510,2496" coordsize="20,2">
              <v:shape style="position:absolute;left:8510;top:2496;width:20;height:2" coordorigin="8510,2496" coordsize="20,0" path="m8510,2496l8530,2496e" filled="false" stroked="true" strokeweight=".48pt" strokecolor="#fefefe">
                <v:path arrowok="t"/>
              </v:shape>
            </v:group>
            <v:group style="position:absolute;left:8530;top:2496;width:20;height:2" coordorigin="8530,2496" coordsize="20,2">
              <v:shape style="position:absolute;left:8530;top:2496;width:20;height:2" coordorigin="8530,2496" coordsize="20,0" path="m8530,2496l8549,2496e" filled="false" stroked="true" strokeweight=".48pt" strokecolor="#fefefe">
                <v:path arrowok="t"/>
              </v:shape>
            </v:group>
            <v:group style="position:absolute;left:8549;top:2496;width:20;height:2" coordorigin="8549,2496" coordsize="20,2">
              <v:shape style="position:absolute;left:8549;top:2496;width:20;height:2" coordorigin="8549,2496" coordsize="20,0" path="m8549,2496l8568,2496e" filled="false" stroked="true" strokeweight=".48pt" strokecolor="#fefefe">
                <v:path arrowok="t"/>
              </v:shape>
            </v:group>
            <v:group style="position:absolute;left:8568;top:2496;width:20;height:2" coordorigin="8568,2496" coordsize="20,2">
              <v:shape style="position:absolute;left:8568;top:2496;width:20;height:2" coordorigin="8568,2496" coordsize="20,0" path="m8568,2496l8587,2496e" filled="false" stroked="true" strokeweight=".48pt" strokecolor="#fefefe">
                <v:path arrowok="t"/>
              </v:shape>
            </v:group>
            <v:group style="position:absolute;left:8587;top:2496;width:20;height:2" coordorigin="8587,2496" coordsize="20,2">
              <v:shape style="position:absolute;left:8587;top:2496;width:20;height:2" coordorigin="8587,2496" coordsize="20,0" path="m8587,2496l8606,2496e" filled="false" stroked="true" strokeweight=".48pt" strokecolor="#fefefe">
                <v:path arrowok="t"/>
              </v:shape>
            </v:group>
            <v:group style="position:absolute;left:8606;top:2496;width:20;height:2" coordorigin="8606,2496" coordsize="20,2">
              <v:shape style="position:absolute;left:8606;top:2496;width:20;height:2" coordorigin="8606,2496" coordsize="20,0" path="m8606,2496l8626,2496e" filled="false" stroked="true" strokeweight=".48pt" strokecolor="#fefefe">
                <v:path arrowok="t"/>
              </v:shape>
            </v:group>
            <v:group style="position:absolute;left:8626;top:2496;width:20;height:2" coordorigin="8626,2496" coordsize="20,2">
              <v:shape style="position:absolute;left:8626;top:2496;width:20;height:2" coordorigin="8626,2496" coordsize="20,0" path="m8626,2496l8645,2496e" filled="false" stroked="true" strokeweight=".48pt" strokecolor="#fefefe">
                <v:path arrowok="t"/>
              </v:shape>
            </v:group>
            <v:group style="position:absolute;left:8645;top:2496;width:20;height:2" coordorigin="8645,2496" coordsize="20,2">
              <v:shape style="position:absolute;left:8645;top:2496;width:20;height:2" coordorigin="8645,2496" coordsize="20,0" path="m8645,2496l8664,2496e" filled="false" stroked="true" strokeweight=".48pt" strokecolor="#fefefe">
                <v:path arrowok="t"/>
              </v:shape>
            </v:group>
            <v:group style="position:absolute;left:8664;top:2496;width:20;height:2" coordorigin="8664,2496" coordsize="20,2">
              <v:shape style="position:absolute;left:8664;top:2496;width:20;height:2" coordorigin="8664,2496" coordsize="20,0" path="m8664,2496l8683,2496e" filled="false" stroked="true" strokeweight=".48pt" strokecolor="#fefefe">
                <v:path arrowok="t"/>
              </v:shape>
            </v:group>
            <v:group style="position:absolute;left:8683;top:2496;width:20;height:2" coordorigin="8683,2496" coordsize="20,2">
              <v:shape style="position:absolute;left:8683;top:2496;width:20;height:2" coordorigin="8683,2496" coordsize="20,0" path="m8683,2496l8702,2496e" filled="false" stroked="true" strokeweight=".48pt" strokecolor="#fefefe">
                <v:path arrowok="t"/>
              </v:shape>
            </v:group>
            <v:group style="position:absolute;left:8702;top:2496;width:20;height:2" coordorigin="8702,2496" coordsize="20,2">
              <v:shape style="position:absolute;left:8702;top:2496;width:20;height:2" coordorigin="8702,2496" coordsize="20,0" path="m8702,2496l8722,2496e" filled="false" stroked="true" strokeweight=".48pt" strokecolor="#fefefe">
                <v:path arrowok="t"/>
              </v:shape>
            </v:group>
            <v:group style="position:absolute;left:8722;top:2496;width:20;height:2" coordorigin="8722,2496" coordsize="20,2">
              <v:shape style="position:absolute;left:8722;top:2496;width:20;height:2" coordorigin="8722,2496" coordsize="20,0" path="m8722,2496l8741,2496e" filled="false" stroked="true" strokeweight=".48pt" strokecolor="#fefefe">
                <v:path arrowok="t"/>
              </v:shape>
            </v:group>
            <v:group style="position:absolute;left:8741;top:2496;width:20;height:2" coordorigin="8741,2496" coordsize="20,2">
              <v:shape style="position:absolute;left:8741;top:2496;width:20;height:2" coordorigin="8741,2496" coordsize="20,0" path="m8741,2496l8760,2496e" filled="false" stroked="true" strokeweight=".48pt" strokecolor="#fefefe">
                <v:path arrowok="t"/>
              </v:shape>
            </v:group>
            <v:group style="position:absolute;left:8760;top:2496;width:20;height:2" coordorigin="8760,2496" coordsize="20,2">
              <v:shape style="position:absolute;left:8760;top:2496;width:20;height:2" coordorigin="8760,2496" coordsize="20,0" path="m8760,2496l8779,2496e" filled="false" stroked="true" strokeweight=".48pt" strokecolor="#fefefe">
                <v:path arrowok="t"/>
              </v:shape>
            </v:group>
            <v:group style="position:absolute;left:8779;top:2496;width:20;height:2" coordorigin="8779,2496" coordsize="20,2">
              <v:shape style="position:absolute;left:8779;top:2496;width:20;height:2" coordorigin="8779,2496" coordsize="20,0" path="m8779,2496l8798,2496e" filled="false" stroked="true" strokeweight=".48pt" strokecolor="#fefefe">
                <v:path arrowok="t"/>
              </v:shape>
            </v:group>
            <v:group style="position:absolute;left:8798;top:2496;width:20;height:2" coordorigin="8798,2496" coordsize="20,2">
              <v:shape style="position:absolute;left:8798;top:2496;width:20;height:2" coordorigin="8798,2496" coordsize="20,0" path="m8798,2496l8818,2496e" filled="false" stroked="true" strokeweight=".48pt" strokecolor="#fefefe">
                <v:path arrowok="t"/>
              </v:shape>
            </v:group>
            <v:group style="position:absolute;left:8818;top:2496;width:20;height:2" coordorigin="8818,2496" coordsize="20,2">
              <v:shape style="position:absolute;left:8818;top:2496;width:20;height:2" coordorigin="8818,2496" coordsize="20,0" path="m8818,2496l8837,2496e" filled="false" stroked="true" strokeweight=".48pt" strokecolor="#fefefe">
                <v:path arrowok="t"/>
              </v:shape>
            </v:group>
            <v:group style="position:absolute;left:8837;top:2496;width:20;height:2" coordorigin="8837,2496" coordsize="20,2">
              <v:shape style="position:absolute;left:8837;top:2496;width:20;height:2" coordorigin="8837,2496" coordsize="20,0" path="m8837,2496l8856,2496e" filled="false" stroked="true" strokeweight=".48pt" strokecolor="#fefefe">
                <v:path arrowok="t"/>
              </v:shape>
            </v:group>
            <v:group style="position:absolute;left:8856;top:2496;width:20;height:2" coordorigin="8856,2496" coordsize="20,2">
              <v:shape style="position:absolute;left:8856;top:2496;width:20;height:2" coordorigin="8856,2496" coordsize="20,0" path="m8856,2496l8875,2496e" filled="false" stroked="true" strokeweight=".48pt" strokecolor="#fefefe">
                <v:path arrowok="t"/>
              </v:shape>
            </v:group>
            <v:group style="position:absolute;left:8875;top:2496;width:20;height:2" coordorigin="8875,2496" coordsize="20,2">
              <v:shape style="position:absolute;left:8875;top:2496;width:20;height:2" coordorigin="8875,2496" coordsize="20,0" path="m8875,2496l8894,2496e" filled="false" stroked="true" strokeweight=".48pt" strokecolor="#fefefe">
                <v:path arrowok="t"/>
              </v:shape>
            </v:group>
            <v:group style="position:absolute;left:8894;top:2496;width:20;height:2" coordorigin="8894,2496" coordsize="20,2">
              <v:shape style="position:absolute;left:8894;top:2496;width:20;height:2" coordorigin="8894,2496" coordsize="20,0" path="m8894,2496l8914,2496e" filled="false" stroked="true" strokeweight=".48pt" strokecolor="#fefefe">
                <v:path arrowok="t"/>
              </v:shape>
            </v:group>
            <v:group style="position:absolute;left:8914;top:2496;width:20;height:2" coordorigin="8914,2496" coordsize="20,2">
              <v:shape style="position:absolute;left:8914;top:2496;width:20;height:2" coordorigin="8914,2496" coordsize="20,0" path="m8914,2496l8933,2496e" filled="false" stroked="true" strokeweight=".48pt" strokecolor="#fefefe">
                <v:path arrowok="t"/>
              </v:shape>
            </v:group>
            <v:group style="position:absolute;left:8933;top:2496;width:20;height:2" coordorigin="8933,2496" coordsize="20,2">
              <v:shape style="position:absolute;left:8933;top:2496;width:20;height:2" coordorigin="8933,2496" coordsize="20,0" path="m8933,2496l8952,2496e" filled="false" stroked="true" strokeweight=".48pt" strokecolor="#fefefe">
                <v:path arrowok="t"/>
              </v:shape>
            </v:group>
            <v:group style="position:absolute;left:8952;top:2496;width:20;height:2" coordorigin="8952,2496" coordsize="20,2">
              <v:shape style="position:absolute;left:8952;top:2496;width:20;height:2" coordorigin="8952,2496" coordsize="20,0" path="m8952,2496l8971,2496e" filled="false" stroked="true" strokeweight=".48pt" strokecolor="#fefefe">
                <v:path arrowok="t"/>
              </v:shape>
            </v:group>
            <v:group style="position:absolute;left:8971;top:2496;width:20;height:2" coordorigin="8971,2496" coordsize="20,2">
              <v:shape style="position:absolute;left:8971;top:2496;width:20;height:2" coordorigin="8971,2496" coordsize="20,0" path="m8971,2496l8990,2496e" filled="false" stroked="true" strokeweight=".48pt" strokecolor="#fefefe">
                <v:path arrowok="t"/>
              </v:shape>
            </v:group>
            <v:group style="position:absolute;left:8990;top:2496;width:20;height:2" coordorigin="8990,2496" coordsize="20,2">
              <v:shape style="position:absolute;left:8990;top:2496;width:20;height:2" coordorigin="8990,2496" coordsize="20,0" path="m8990,2496l9010,2496e" filled="false" stroked="true" strokeweight=".48pt" strokecolor="#fefefe">
                <v:path arrowok="t"/>
              </v:shape>
            </v:group>
            <v:group style="position:absolute;left:9010;top:2496;width:20;height:2" coordorigin="9010,2496" coordsize="20,2">
              <v:shape style="position:absolute;left:9010;top:2496;width:20;height:2" coordorigin="9010,2496" coordsize="20,0" path="m9010,2496l9029,2496e" filled="false" stroked="true" strokeweight=".48pt" strokecolor="#fefefe">
                <v:path arrowok="t"/>
              </v:shape>
            </v:group>
            <v:group style="position:absolute;left:9029;top:2496;width:20;height:2" coordorigin="9029,2496" coordsize="20,2">
              <v:shape style="position:absolute;left:9029;top:2496;width:20;height:2" coordorigin="9029,2496" coordsize="20,0" path="m9029,2496l9048,2496e" filled="false" stroked="true" strokeweight=".48pt" strokecolor="#fefefe">
                <v:path arrowok="t"/>
              </v:shape>
            </v:group>
            <v:group style="position:absolute;left:9048;top:2496;width:20;height:2" coordorigin="9048,2496" coordsize="20,2">
              <v:shape style="position:absolute;left:9048;top:2496;width:20;height:2" coordorigin="9048,2496" coordsize="20,0" path="m9048,2496l9067,2496e" filled="false" stroked="true" strokeweight=".48pt" strokecolor="#fefefe">
                <v:path arrowok="t"/>
              </v:shape>
            </v:group>
            <v:group style="position:absolute;left:9067;top:2496;width:20;height:2" coordorigin="9067,2496" coordsize="20,2">
              <v:shape style="position:absolute;left:9067;top:2496;width:20;height:2" coordorigin="9067,2496" coordsize="20,0" path="m9067,2496l9086,2496e" filled="false" stroked="true" strokeweight=".48pt" strokecolor="#fefefe">
                <v:path arrowok="t"/>
              </v:shape>
            </v:group>
            <v:group style="position:absolute;left:9086;top:2496;width:20;height:2" coordorigin="9086,2496" coordsize="20,2">
              <v:shape style="position:absolute;left:9086;top:2496;width:20;height:2" coordorigin="9086,2496" coordsize="20,0" path="m9086,2496l9106,2496e" filled="false" stroked="true" strokeweight=".48pt" strokecolor="#fefefe">
                <v:path arrowok="t"/>
              </v:shape>
            </v:group>
            <v:group style="position:absolute;left:9106;top:2496;width:20;height:2" coordorigin="9106,2496" coordsize="20,2">
              <v:shape style="position:absolute;left:9106;top:2496;width:20;height:2" coordorigin="9106,2496" coordsize="20,0" path="m9106,2496l9125,2496e" filled="false" stroked="true" strokeweight=".48pt" strokecolor="#fefefe">
                <v:path arrowok="t"/>
              </v:shape>
            </v:group>
            <v:group style="position:absolute;left:9125;top:2496;width:20;height:2" coordorigin="9125,2496" coordsize="20,2">
              <v:shape style="position:absolute;left:9125;top:2496;width:20;height:2" coordorigin="9125,2496" coordsize="20,0" path="m9125,2496l9144,2496e" filled="false" stroked="true" strokeweight=".48pt" strokecolor="#fefefe">
                <v:path arrowok="t"/>
              </v:shape>
            </v:group>
            <v:group style="position:absolute;left:9144;top:2496;width:20;height:2" coordorigin="9144,2496" coordsize="20,2">
              <v:shape style="position:absolute;left:9144;top:2496;width:20;height:2" coordorigin="9144,2496" coordsize="20,0" path="m9144,2496l9163,2496e" filled="false" stroked="true" strokeweight=".48pt" strokecolor="#fefefe">
                <v:path arrowok="t"/>
              </v:shape>
            </v:group>
            <v:group style="position:absolute;left:9163;top:2496;width:20;height:2" coordorigin="9163,2496" coordsize="20,2">
              <v:shape style="position:absolute;left:9163;top:2496;width:20;height:2" coordorigin="9163,2496" coordsize="20,0" path="m9163,2496l9182,2496e" filled="false" stroked="true" strokeweight=".48pt" strokecolor="#fefefe">
                <v:path arrowok="t"/>
              </v:shape>
            </v:group>
            <v:group style="position:absolute;left:9182;top:2496;width:20;height:2" coordorigin="9182,2496" coordsize="20,2">
              <v:shape style="position:absolute;left:9182;top:2496;width:20;height:2" coordorigin="9182,2496" coordsize="20,0" path="m9182,2496l9202,2496e" filled="false" stroked="true" strokeweight=".48pt" strokecolor="#fefefe">
                <v:path arrowok="t"/>
              </v:shape>
            </v:group>
            <v:group style="position:absolute;left:9202;top:2496;width:20;height:2" coordorigin="9202,2496" coordsize="20,2">
              <v:shape style="position:absolute;left:9202;top:2496;width:20;height:2" coordorigin="9202,2496" coordsize="20,0" path="m9202,2496l9221,2496e" filled="false" stroked="true" strokeweight=".48pt" strokecolor="#fefefe">
                <v:path arrowok="t"/>
              </v:shape>
            </v:group>
            <v:group style="position:absolute;left:9221;top:2496;width:20;height:2" coordorigin="9221,2496" coordsize="20,2">
              <v:shape style="position:absolute;left:9221;top:2496;width:20;height:2" coordorigin="9221,2496" coordsize="20,0" path="m9221,2496l9240,2496e" filled="false" stroked="true" strokeweight=".48pt" strokecolor="#fefefe">
                <v:path arrowok="t"/>
              </v:shape>
            </v:group>
            <v:group style="position:absolute;left:9240;top:2496;width:20;height:2" coordorigin="9240,2496" coordsize="20,2">
              <v:shape style="position:absolute;left:9240;top:2496;width:20;height:2" coordorigin="9240,2496" coordsize="20,0" path="m9240,2496l9259,2496e" filled="false" stroked="true" strokeweight=".48pt" strokecolor="#fefefe">
                <v:path arrowok="t"/>
              </v:shape>
            </v:group>
            <v:group style="position:absolute;left:9259;top:2496;width:20;height:2" coordorigin="9259,2496" coordsize="20,2">
              <v:shape style="position:absolute;left:9259;top:2496;width:20;height:2" coordorigin="9259,2496" coordsize="20,0" path="m9259,2496l9278,2496e" filled="false" stroked="true" strokeweight=".48pt" strokecolor="#fefefe">
                <v:path arrowok="t"/>
              </v:shape>
            </v:group>
            <v:group style="position:absolute;left:9278;top:2496;width:20;height:2" coordorigin="9278,2496" coordsize="20,2">
              <v:shape style="position:absolute;left:9278;top:2496;width:20;height:2" coordorigin="9278,2496" coordsize="20,0" path="m9278,2496l9298,2496e" filled="false" stroked="true" strokeweight=".48pt" strokecolor="#fefefe">
                <v:path arrowok="t"/>
              </v:shape>
            </v:group>
            <v:group style="position:absolute;left:9298;top:2496;width:20;height:2" coordorigin="9298,2496" coordsize="20,2">
              <v:shape style="position:absolute;left:9298;top:2496;width:20;height:2" coordorigin="9298,2496" coordsize="20,0" path="m9298,2496l9317,2496e" filled="false" stroked="true" strokeweight=".48pt" strokecolor="#fefefe">
                <v:path arrowok="t"/>
              </v:shape>
            </v:group>
            <v:group style="position:absolute;left:9317;top:2496;width:20;height:2" coordorigin="9317,2496" coordsize="20,2">
              <v:shape style="position:absolute;left:9317;top:2496;width:20;height:2" coordorigin="9317,2496" coordsize="20,0" path="m9317,2496l9336,2496e" filled="false" stroked="true" strokeweight=".48pt" strokecolor="#fefefe">
                <v:path arrowok="t"/>
              </v:shape>
            </v:group>
            <v:group style="position:absolute;left:9336;top:2496;width:20;height:2" coordorigin="9336,2496" coordsize="20,2">
              <v:shape style="position:absolute;left:9336;top:2496;width:20;height:2" coordorigin="9336,2496" coordsize="20,0" path="m9336,2496l9355,2496e" filled="false" stroked="true" strokeweight=".48pt" strokecolor="#fefefe">
                <v:path arrowok="t"/>
              </v:shape>
            </v:group>
            <v:group style="position:absolute;left:9355;top:2496;width:20;height:2" coordorigin="9355,2496" coordsize="20,2">
              <v:shape style="position:absolute;left:9355;top:2496;width:20;height:2" coordorigin="9355,2496" coordsize="20,0" path="m9355,2496l9374,2496e" filled="false" stroked="true" strokeweight=".48pt" strokecolor="#fefefe">
                <v:path arrowok="t"/>
              </v:shape>
            </v:group>
            <v:group style="position:absolute;left:9374;top:2496;width:20;height:2" coordorigin="9374,2496" coordsize="20,2">
              <v:shape style="position:absolute;left:9374;top:2496;width:20;height:2" coordorigin="9374,2496" coordsize="20,0" path="m9374,2496l9394,2496e" filled="false" stroked="true" strokeweight=".48pt" strokecolor="#fefefe">
                <v:path arrowok="t"/>
              </v:shape>
            </v:group>
            <v:group style="position:absolute;left:9394;top:2496;width:20;height:2" coordorigin="9394,2496" coordsize="20,2">
              <v:shape style="position:absolute;left:9394;top:2496;width:20;height:2" coordorigin="9394,2496" coordsize="20,0" path="m9394,2496l9413,2496e" filled="false" stroked="true" strokeweight=".48pt" strokecolor="#fefefe">
                <v:path arrowok="t"/>
              </v:shape>
            </v:group>
            <v:group style="position:absolute;left:9413;top:2496;width:20;height:2" coordorigin="9413,2496" coordsize="20,2">
              <v:shape style="position:absolute;left:9413;top:2496;width:20;height:2" coordorigin="9413,2496" coordsize="20,0" path="m9413,2496l9432,2496e" filled="false" stroked="true" strokeweight=".48pt" strokecolor="#fefefe">
                <v:path arrowok="t"/>
              </v:shape>
            </v:group>
            <v:group style="position:absolute;left:9432;top:2496;width:20;height:2" coordorigin="9432,2496" coordsize="20,2">
              <v:shape style="position:absolute;left:9432;top:2496;width:20;height:2" coordorigin="9432,2496" coordsize="20,0" path="m9432,2496l9451,2496e" filled="false" stroked="true" strokeweight=".48pt" strokecolor="#fefefe">
                <v:path arrowok="t"/>
              </v:shape>
            </v:group>
            <v:group style="position:absolute;left:9451;top:2496;width:20;height:2" coordorigin="9451,2496" coordsize="20,2">
              <v:shape style="position:absolute;left:9451;top:2496;width:20;height:2" coordorigin="9451,2496" coordsize="20,0" path="m9451,2496l9470,2496e" filled="false" stroked="true" strokeweight=".48pt" strokecolor="#fefefe">
                <v:path arrowok="t"/>
              </v:shape>
            </v:group>
            <v:group style="position:absolute;left:9470;top:2496;width:20;height:2" coordorigin="9470,2496" coordsize="20,2">
              <v:shape style="position:absolute;left:9470;top:2496;width:20;height:2" coordorigin="9470,2496" coordsize="20,0" path="m9470,2496l9490,2496e" filled="false" stroked="true" strokeweight=".48pt" strokecolor="#fefefe">
                <v:path arrowok="t"/>
              </v:shape>
            </v:group>
            <v:group style="position:absolute;left:9490;top:2496;width:20;height:2" coordorigin="9490,2496" coordsize="20,2">
              <v:shape style="position:absolute;left:9490;top:2496;width:20;height:2" coordorigin="9490,2496" coordsize="20,0" path="m9490,2496l9509,2496e" filled="false" stroked="true" strokeweight=".48pt" strokecolor="#fefefe">
                <v:path arrowok="t"/>
              </v:shape>
            </v:group>
            <v:group style="position:absolute;left:9509;top:2496;width:20;height:2" coordorigin="9509,2496" coordsize="20,2">
              <v:shape style="position:absolute;left:9509;top:2496;width:20;height:2" coordorigin="9509,2496" coordsize="20,0" path="m9509,2496l9528,2496e" filled="false" stroked="true" strokeweight=".48pt" strokecolor="#fefefe">
                <v:path arrowok="t"/>
              </v:shape>
            </v:group>
            <v:group style="position:absolute;left:9528;top:2496;width:20;height:2" coordorigin="9528,2496" coordsize="20,2">
              <v:shape style="position:absolute;left:9528;top:2496;width:20;height:2" coordorigin="9528,2496" coordsize="20,0" path="m9528,2496l9547,2496e" filled="false" stroked="true" strokeweight=".48pt" strokecolor="#fefefe">
                <v:path arrowok="t"/>
              </v:shape>
            </v:group>
            <v:group style="position:absolute;left:9547;top:2496;width:20;height:2" coordorigin="9547,2496" coordsize="20,2">
              <v:shape style="position:absolute;left:9547;top:2496;width:20;height:2" coordorigin="9547,2496" coordsize="20,0" path="m9547,2496l9566,2496e" filled="false" stroked="true" strokeweight=".48pt" strokecolor="#fefefe">
                <v:path arrowok="t"/>
              </v:shape>
            </v:group>
            <v:group style="position:absolute;left:9566;top:2496;width:20;height:2" coordorigin="9566,2496" coordsize="20,2">
              <v:shape style="position:absolute;left:9566;top:2496;width:20;height:2" coordorigin="9566,2496" coordsize="20,0" path="m9566,2496l9586,2496e" filled="false" stroked="true" strokeweight=".48pt" strokecolor="#fefefe">
                <v:path arrowok="t"/>
              </v:shape>
            </v:group>
            <v:group style="position:absolute;left:9586;top:2496;width:20;height:2" coordorigin="9586,2496" coordsize="20,2">
              <v:shape style="position:absolute;left:9586;top:2496;width:20;height:2" coordorigin="9586,2496" coordsize="20,0" path="m9586,2496l9605,2496e" filled="false" stroked="true" strokeweight=".48pt" strokecolor="#fefefe">
                <v:path arrowok="t"/>
              </v:shape>
            </v:group>
            <v:group style="position:absolute;left:9605;top:2496;width:20;height:2" coordorigin="9605,2496" coordsize="20,2">
              <v:shape style="position:absolute;left:9605;top:2496;width:20;height:2" coordorigin="9605,2496" coordsize="20,0" path="m9605,2496l9624,2496e" filled="false" stroked="true" strokeweight=".48pt" strokecolor="#fefefe">
                <v:path arrowok="t"/>
              </v:shape>
            </v:group>
            <v:group style="position:absolute;left:9624;top:2496;width:20;height:2" coordorigin="9624,2496" coordsize="20,2">
              <v:shape style="position:absolute;left:9624;top:2496;width:20;height:2" coordorigin="9624,2496" coordsize="20,0" path="m9624,2496l9643,2496e" filled="false" stroked="true" strokeweight=".48pt" strokecolor="#fefefe">
                <v:path arrowok="t"/>
              </v:shape>
              <v:shape style="position:absolute;left:24;top:2501;width:7968;height:307" type="#_x0000_t75" stroked="false">
                <v:imagedata r:id="rId59" o:title=""/>
              </v:shape>
            </v:group>
            <v:group style="position:absolute;left:7982;top:2803;width:10;height:2" coordorigin="7982,2803" coordsize="10,2">
              <v:shape style="position:absolute;left:7982;top:2803;width:10;height:2" coordorigin="7982,2803" coordsize="10,0" path="m7982,2803l7992,2803e" filled="false" stroked="true" strokeweight=".48pt" strokecolor="#000000">
                <v:path arrowok="t"/>
              </v:shape>
            </v:group>
            <v:group style="position:absolute;left:7992;top:2803;width:20;height:2" coordorigin="7992,2803" coordsize="20,2">
              <v:shape style="position:absolute;left:7992;top:2803;width:20;height:2" coordorigin="7992,2803" coordsize="20,0" path="m7992,2803l8011,2803e" filled="false" stroked="true" strokeweight=".48pt" strokecolor="#fefefe">
                <v:path arrowok="t"/>
              </v:shape>
            </v:group>
            <v:group style="position:absolute;left:8011;top:2803;width:20;height:2" coordorigin="8011,2803" coordsize="20,2">
              <v:shape style="position:absolute;left:8011;top:2803;width:20;height:2" coordorigin="8011,2803" coordsize="20,0" path="m8011,2803l8030,2803e" filled="false" stroked="true" strokeweight=".48pt" strokecolor="#fefefe">
                <v:path arrowok="t"/>
              </v:shape>
            </v:group>
            <v:group style="position:absolute;left:8030;top:2803;width:20;height:2" coordorigin="8030,2803" coordsize="20,2">
              <v:shape style="position:absolute;left:8030;top:2803;width:20;height:2" coordorigin="8030,2803" coordsize="20,0" path="m8030,2803l8050,2803e" filled="false" stroked="true" strokeweight=".48pt" strokecolor="#fefefe">
                <v:path arrowok="t"/>
              </v:shape>
            </v:group>
            <v:group style="position:absolute;left:8050;top:2803;width:20;height:2" coordorigin="8050,2803" coordsize="20,2">
              <v:shape style="position:absolute;left:8050;top:2803;width:20;height:2" coordorigin="8050,2803" coordsize="20,0" path="m8050,2803l8069,2803e" filled="false" stroked="true" strokeweight=".48pt" strokecolor="#fefefe">
                <v:path arrowok="t"/>
              </v:shape>
            </v:group>
            <v:group style="position:absolute;left:8069;top:2803;width:20;height:2" coordorigin="8069,2803" coordsize="20,2">
              <v:shape style="position:absolute;left:8069;top:2803;width:20;height:2" coordorigin="8069,2803" coordsize="20,0" path="m8069,2803l8088,2803e" filled="false" stroked="true" strokeweight=".48pt" strokecolor="#fefefe">
                <v:path arrowok="t"/>
              </v:shape>
            </v:group>
            <v:group style="position:absolute;left:8088;top:2803;width:20;height:2" coordorigin="8088,2803" coordsize="20,2">
              <v:shape style="position:absolute;left:8088;top:2803;width:20;height:2" coordorigin="8088,2803" coordsize="20,0" path="m8088,2803l8107,2803e" filled="false" stroked="true" strokeweight=".48pt" strokecolor="#fefefe">
                <v:path arrowok="t"/>
              </v:shape>
            </v:group>
            <v:group style="position:absolute;left:8107;top:2803;width:20;height:2" coordorigin="8107,2803" coordsize="20,2">
              <v:shape style="position:absolute;left:8107;top:2803;width:20;height:2" coordorigin="8107,2803" coordsize="20,0" path="m8107,2803l8126,2803e" filled="false" stroked="true" strokeweight=".48pt" strokecolor="#fefefe">
                <v:path arrowok="t"/>
              </v:shape>
            </v:group>
            <v:group style="position:absolute;left:8126;top:2803;width:20;height:2" coordorigin="8126,2803" coordsize="20,2">
              <v:shape style="position:absolute;left:8126;top:2803;width:20;height:2" coordorigin="8126,2803" coordsize="20,0" path="m8126,2803l8146,2803e" filled="false" stroked="true" strokeweight=".48pt" strokecolor="#fefefe">
                <v:path arrowok="t"/>
              </v:shape>
            </v:group>
            <v:group style="position:absolute;left:8146;top:2803;width:20;height:2" coordorigin="8146,2803" coordsize="20,2">
              <v:shape style="position:absolute;left:8146;top:2803;width:20;height:2" coordorigin="8146,2803" coordsize="20,0" path="m8146,2803l8165,2803e" filled="false" stroked="true" strokeweight=".48pt" strokecolor="#fefefe">
                <v:path arrowok="t"/>
              </v:shape>
            </v:group>
            <v:group style="position:absolute;left:8165;top:2803;width:20;height:2" coordorigin="8165,2803" coordsize="20,2">
              <v:shape style="position:absolute;left:8165;top:2803;width:20;height:2" coordorigin="8165,2803" coordsize="20,0" path="m8165,2803l8184,2803e" filled="false" stroked="true" strokeweight=".48pt" strokecolor="#fefefe">
                <v:path arrowok="t"/>
              </v:shape>
            </v:group>
            <v:group style="position:absolute;left:8184;top:2803;width:20;height:2" coordorigin="8184,2803" coordsize="20,2">
              <v:shape style="position:absolute;left:8184;top:2803;width:20;height:2" coordorigin="8184,2803" coordsize="20,0" path="m8184,2803l8203,2803e" filled="false" stroked="true" strokeweight=".48pt" strokecolor="#fefefe">
                <v:path arrowok="t"/>
              </v:shape>
            </v:group>
            <v:group style="position:absolute;left:8203;top:2803;width:20;height:2" coordorigin="8203,2803" coordsize="20,2">
              <v:shape style="position:absolute;left:8203;top:2803;width:20;height:2" coordorigin="8203,2803" coordsize="20,0" path="m8203,2803l8222,2803e" filled="false" stroked="true" strokeweight=".48pt" strokecolor="#fefefe">
                <v:path arrowok="t"/>
              </v:shape>
            </v:group>
            <v:group style="position:absolute;left:8222;top:2803;width:20;height:2" coordorigin="8222,2803" coordsize="20,2">
              <v:shape style="position:absolute;left:8222;top:2803;width:20;height:2" coordorigin="8222,2803" coordsize="20,0" path="m8222,2803l8242,2803e" filled="false" stroked="true" strokeweight=".48pt" strokecolor="#fefefe">
                <v:path arrowok="t"/>
              </v:shape>
            </v:group>
            <v:group style="position:absolute;left:8242;top:2803;width:20;height:2" coordorigin="8242,2803" coordsize="20,2">
              <v:shape style="position:absolute;left:8242;top:2803;width:20;height:2" coordorigin="8242,2803" coordsize="20,0" path="m8242,2803l8261,2803e" filled="false" stroked="true" strokeweight=".48pt" strokecolor="#fefefe">
                <v:path arrowok="t"/>
              </v:shape>
            </v:group>
            <v:group style="position:absolute;left:8261;top:2803;width:20;height:2" coordorigin="8261,2803" coordsize="20,2">
              <v:shape style="position:absolute;left:8261;top:2803;width:20;height:2" coordorigin="8261,2803" coordsize="20,0" path="m8261,2803l8280,2803e" filled="false" stroked="true" strokeweight=".48pt" strokecolor="#fefefe">
                <v:path arrowok="t"/>
              </v:shape>
            </v:group>
            <v:group style="position:absolute;left:8280;top:2803;width:20;height:2" coordorigin="8280,2803" coordsize="20,2">
              <v:shape style="position:absolute;left:8280;top:2803;width:20;height:2" coordorigin="8280,2803" coordsize="20,0" path="m8280,2803l8299,2803e" filled="false" stroked="true" strokeweight=".48pt" strokecolor="#fefefe">
                <v:path arrowok="t"/>
              </v:shape>
            </v:group>
            <v:group style="position:absolute;left:8299;top:2803;width:20;height:2" coordorigin="8299,2803" coordsize="20,2">
              <v:shape style="position:absolute;left:8299;top:2803;width:20;height:2" coordorigin="8299,2803" coordsize="20,0" path="m8299,2803l8318,2803e" filled="false" stroked="true" strokeweight=".48pt" strokecolor="#fefefe">
                <v:path arrowok="t"/>
              </v:shape>
            </v:group>
            <v:group style="position:absolute;left:8318;top:2803;width:20;height:2" coordorigin="8318,2803" coordsize="20,2">
              <v:shape style="position:absolute;left:8318;top:2803;width:20;height:2" coordorigin="8318,2803" coordsize="20,0" path="m8318,2803l8338,2803e" filled="false" stroked="true" strokeweight=".48pt" strokecolor="#fefefe">
                <v:path arrowok="t"/>
              </v:shape>
            </v:group>
            <v:group style="position:absolute;left:8338;top:2803;width:20;height:2" coordorigin="8338,2803" coordsize="20,2">
              <v:shape style="position:absolute;left:8338;top:2803;width:20;height:2" coordorigin="8338,2803" coordsize="20,0" path="m8338,2803l8357,2803e" filled="false" stroked="true" strokeweight=".48pt" strokecolor="#fefefe">
                <v:path arrowok="t"/>
              </v:shape>
            </v:group>
            <v:group style="position:absolute;left:8357;top:2803;width:20;height:2" coordorigin="8357,2803" coordsize="20,2">
              <v:shape style="position:absolute;left:8357;top:2803;width:20;height:2" coordorigin="8357,2803" coordsize="20,0" path="m8357,2803l8376,2803e" filled="false" stroked="true" strokeweight=".48pt" strokecolor="#fefefe">
                <v:path arrowok="t"/>
              </v:shape>
            </v:group>
            <v:group style="position:absolute;left:8376;top:2803;width:20;height:2" coordorigin="8376,2803" coordsize="20,2">
              <v:shape style="position:absolute;left:8376;top:2803;width:20;height:2" coordorigin="8376,2803" coordsize="20,0" path="m8376,2803l8395,2803e" filled="false" stroked="true" strokeweight=".48pt" strokecolor="#fefefe">
                <v:path arrowok="t"/>
              </v:shape>
            </v:group>
            <v:group style="position:absolute;left:8395;top:2803;width:20;height:2" coordorigin="8395,2803" coordsize="20,2">
              <v:shape style="position:absolute;left:8395;top:2803;width:20;height:2" coordorigin="8395,2803" coordsize="20,0" path="m8395,2803l8414,2803e" filled="false" stroked="true" strokeweight=".48pt" strokecolor="#fefefe">
                <v:path arrowok="t"/>
              </v:shape>
            </v:group>
            <v:group style="position:absolute;left:8414;top:2803;width:20;height:2" coordorigin="8414,2803" coordsize="20,2">
              <v:shape style="position:absolute;left:8414;top:2803;width:20;height:2" coordorigin="8414,2803" coordsize="20,0" path="m8414,2803l8434,2803e" filled="false" stroked="true" strokeweight=".48pt" strokecolor="#fefefe">
                <v:path arrowok="t"/>
              </v:shape>
            </v:group>
            <v:group style="position:absolute;left:8434;top:2803;width:20;height:2" coordorigin="8434,2803" coordsize="20,2">
              <v:shape style="position:absolute;left:8434;top:2803;width:20;height:2" coordorigin="8434,2803" coordsize="20,0" path="m8434,2803l8453,2803e" filled="false" stroked="true" strokeweight=".48pt" strokecolor="#fefefe">
                <v:path arrowok="t"/>
              </v:shape>
            </v:group>
            <v:group style="position:absolute;left:8453;top:2803;width:20;height:2" coordorigin="8453,2803" coordsize="20,2">
              <v:shape style="position:absolute;left:8453;top:2803;width:20;height:2" coordorigin="8453,2803" coordsize="20,0" path="m8453,2803l8472,2803e" filled="false" stroked="true" strokeweight=".48pt" strokecolor="#fefefe">
                <v:path arrowok="t"/>
              </v:shape>
            </v:group>
            <v:group style="position:absolute;left:8472;top:2803;width:20;height:2" coordorigin="8472,2803" coordsize="20,2">
              <v:shape style="position:absolute;left:8472;top:2803;width:20;height:2" coordorigin="8472,2803" coordsize="20,0" path="m8472,2803l8491,2803e" filled="false" stroked="true" strokeweight=".48pt" strokecolor="#fefefe">
                <v:path arrowok="t"/>
              </v:shape>
            </v:group>
            <v:group style="position:absolute;left:8491;top:2803;width:20;height:2" coordorigin="8491,2803" coordsize="20,2">
              <v:shape style="position:absolute;left:8491;top:2803;width:20;height:2" coordorigin="8491,2803" coordsize="20,0" path="m8491,2803l8510,2803e" filled="false" stroked="true" strokeweight=".48pt" strokecolor="#fefefe">
                <v:path arrowok="t"/>
              </v:shape>
            </v:group>
            <v:group style="position:absolute;left:8510;top:2803;width:20;height:2" coordorigin="8510,2803" coordsize="20,2">
              <v:shape style="position:absolute;left:8510;top:2803;width:20;height:2" coordorigin="8510,2803" coordsize="20,0" path="m8510,2803l8530,2803e" filled="false" stroked="true" strokeweight=".48pt" strokecolor="#fefefe">
                <v:path arrowok="t"/>
              </v:shape>
            </v:group>
            <v:group style="position:absolute;left:8530;top:2803;width:20;height:2" coordorigin="8530,2803" coordsize="20,2">
              <v:shape style="position:absolute;left:8530;top:2803;width:20;height:2" coordorigin="8530,2803" coordsize="20,0" path="m8530,2803l8549,2803e" filled="false" stroked="true" strokeweight=".48pt" strokecolor="#fefefe">
                <v:path arrowok="t"/>
              </v:shape>
            </v:group>
            <v:group style="position:absolute;left:8549;top:2803;width:20;height:2" coordorigin="8549,2803" coordsize="20,2">
              <v:shape style="position:absolute;left:8549;top:2803;width:20;height:2" coordorigin="8549,2803" coordsize="20,0" path="m8549,2803l8568,2803e" filled="false" stroked="true" strokeweight=".48pt" strokecolor="#fefefe">
                <v:path arrowok="t"/>
              </v:shape>
            </v:group>
            <v:group style="position:absolute;left:8568;top:2803;width:20;height:2" coordorigin="8568,2803" coordsize="20,2">
              <v:shape style="position:absolute;left:8568;top:2803;width:20;height:2" coordorigin="8568,2803" coordsize="20,0" path="m8568,2803l8587,2803e" filled="false" stroked="true" strokeweight=".48pt" strokecolor="#fefefe">
                <v:path arrowok="t"/>
              </v:shape>
            </v:group>
            <v:group style="position:absolute;left:8587;top:2803;width:20;height:2" coordorigin="8587,2803" coordsize="20,2">
              <v:shape style="position:absolute;left:8587;top:2803;width:20;height:2" coordorigin="8587,2803" coordsize="20,0" path="m8587,2803l8606,2803e" filled="false" stroked="true" strokeweight=".48pt" strokecolor="#fefefe">
                <v:path arrowok="t"/>
              </v:shape>
            </v:group>
            <v:group style="position:absolute;left:8606;top:2803;width:20;height:2" coordorigin="8606,2803" coordsize="20,2">
              <v:shape style="position:absolute;left:8606;top:2803;width:20;height:2" coordorigin="8606,2803" coordsize="20,0" path="m8606,2803l8626,2803e" filled="false" stroked="true" strokeweight=".48pt" strokecolor="#fefefe">
                <v:path arrowok="t"/>
              </v:shape>
            </v:group>
            <v:group style="position:absolute;left:8626;top:2803;width:20;height:2" coordorigin="8626,2803" coordsize="20,2">
              <v:shape style="position:absolute;left:8626;top:2803;width:20;height:2" coordorigin="8626,2803" coordsize="20,0" path="m8626,2803l8645,2803e" filled="false" stroked="true" strokeweight=".48pt" strokecolor="#fefefe">
                <v:path arrowok="t"/>
              </v:shape>
            </v:group>
            <v:group style="position:absolute;left:8645;top:2803;width:20;height:2" coordorigin="8645,2803" coordsize="20,2">
              <v:shape style="position:absolute;left:8645;top:2803;width:20;height:2" coordorigin="8645,2803" coordsize="20,0" path="m8645,2803l8664,2803e" filled="false" stroked="true" strokeweight=".48pt" strokecolor="#fefefe">
                <v:path arrowok="t"/>
              </v:shape>
            </v:group>
            <v:group style="position:absolute;left:8664;top:2803;width:20;height:2" coordorigin="8664,2803" coordsize="20,2">
              <v:shape style="position:absolute;left:8664;top:2803;width:20;height:2" coordorigin="8664,2803" coordsize="20,0" path="m8664,2803l8683,2803e" filled="false" stroked="true" strokeweight=".48pt" strokecolor="#fefefe">
                <v:path arrowok="t"/>
              </v:shape>
            </v:group>
            <v:group style="position:absolute;left:8683;top:2803;width:20;height:2" coordorigin="8683,2803" coordsize="20,2">
              <v:shape style="position:absolute;left:8683;top:2803;width:20;height:2" coordorigin="8683,2803" coordsize="20,0" path="m8683,2803l8702,2803e" filled="false" stroked="true" strokeweight=".48pt" strokecolor="#fefefe">
                <v:path arrowok="t"/>
              </v:shape>
            </v:group>
            <v:group style="position:absolute;left:8702;top:2803;width:20;height:2" coordorigin="8702,2803" coordsize="20,2">
              <v:shape style="position:absolute;left:8702;top:2803;width:20;height:2" coordorigin="8702,2803" coordsize="20,0" path="m8702,2803l8722,2803e" filled="false" stroked="true" strokeweight=".48pt" strokecolor="#fefefe">
                <v:path arrowok="t"/>
              </v:shape>
            </v:group>
            <v:group style="position:absolute;left:8722;top:2803;width:20;height:2" coordorigin="8722,2803" coordsize="20,2">
              <v:shape style="position:absolute;left:8722;top:2803;width:20;height:2" coordorigin="8722,2803" coordsize="20,0" path="m8722,2803l8741,2803e" filled="false" stroked="true" strokeweight=".48pt" strokecolor="#fefefe">
                <v:path arrowok="t"/>
              </v:shape>
            </v:group>
            <v:group style="position:absolute;left:8741;top:2803;width:20;height:2" coordorigin="8741,2803" coordsize="20,2">
              <v:shape style="position:absolute;left:8741;top:2803;width:20;height:2" coordorigin="8741,2803" coordsize="20,0" path="m8741,2803l8760,2803e" filled="false" stroked="true" strokeweight=".48pt" strokecolor="#fefefe">
                <v:path arrowok="t"/>
              </v:shape>
            </v:group>
            <v:group style="position:absolute;left:8760;top:2803;width:20;height:2" coordorigin="8760,2803" coordsize="20,2">
              <v:shape style="position:absolute;left:8760;top:2803;width:20;height:2" coordorigin="8760,2803" coordsize="20,0" path="m8760,2803l8779,2803e" filled="false" stroked="true" strokeweight=".48pt" strokecolor="#fefefe">
                <v:path arrowok="t"/>
              </v:shape>
            </v:group>
            <v:group style="position:absolute;left:8779;top:2803;width:20;height:2" coordorigin="8779,2803" coordsize="20,2">
              <v:shape style="position:absolute;left:8779;top:2803;width:20;height:2" coordorigin="8779,2803" coordsize="20,0" path="m8779,2803l8798,2803e" filled="false" stroked="true" strokeweight=".48pt" strokecolor="#fefefe">
                <v:path arrowok="t"/>
              </v:shape>
            </v:group>
            <v:group style="position:absolute;left:8798;top:2803;width:20;height:2" coordorigin="8798,2803" coordsize="20,2">
              <v:shape style="position:absolute;left:8798;top:2803;width:20;height:2" coordorigin="8798,2803" coordsize="20,0" path="m8798,2803l8818,2803e" filled="false" stroked="true" strokeweight=".48pt" strokecolor="#fefefe">
                <v:path arrowok="t"/>
              </v:shape>
            </v:group>
            <v:group style="position:absolute;left:8818;top:2803;width:20;height:2" coordorigin="8818,2803" coordsize="20,2">
              <v:shape style="position:absolute;left:8818;top:2803;width:20;height:2" coordorigin="8818,2803" coordsize="20,0" path="m8818,2803l8837,2803e" filled="false" stroked="true" strokeweight=".48pt" strokecolor="#fefefe">
                <v:path arrowok="t"/>
              </v:shape>
            </v:group>
            <v:group style="position:absolute;left:8837;top:2803;width:20;height:2" coordorigin="8837,2803" coordsize="20,2">
              <v:shape style="position:absolute;left:8837;top:2803;width:20;height:2" coordorigin="8837,2803" coordsize="20,0" path="m8837,2803l8856,2803e" filled="false" stroked="true" strokeweight=".48pt" strokecolor="#fefefe">
                <v:path arrowok="t"/>
              </v:shape>
            </v:group>
            <v:group style="position:absolute;left:8856;top:2803;width:20;height:2" coordorigin="8856,2803" coordsize="20,2">
              <v:shape style="position:absolute;left:8856;top:2803;width:20;height:2" coordorigin="8856,2803" coordsize="20,0" path="m8856,2803l8875,2803e" filled="false" stroked="true" strokeweight=".48pt" strokecolor="#fefefe">
                <v:path arrowok="t"/>
              </v:shape>
            </v:group>
            <v:group style="position:absolute;left:8875;top:2803;width:20;height:2" coordorigin="8875,2803" coordsize="20,2">
              <v:shape style="position:absolute;left:8875;top:2803;width:20;height:2" coordorigin="8875,2803" coordsize="20,0" path="m8875,2803l8894,2803e" filled="false" stroked="true" strokeweight=".48pt" strokecolor="#fefefe">
                <v:path arrowok="t"/>
              </v:shape>
            </v:group>
            <v:group style="position:absolute;left:8894;top:2803;width:20;height:2" coordorigin="8894,2803" coordsize="20,2">
              <v:shape style="position:absolute;left:8894;top:2803;width:20;height:2" coordorigin="8894,2803" coordsize="20,0" path="m8894,2803l8914,2803e" filled="false" stroked="true" strokeweight=".48pt" strokecolor="#fefefe">
                <v:path arrowok="t"/>
              </v:shape>
            </v:group>
            <v:group style="position:absolute;left:8914;top:2803;width:20;height:2" coordorigin="8914,2803" coordsize="20,2">
              <v:shape style="position:absolute;left:8914;top:2803;width:20;height:2" coordorigin="8914,2803" coordsize="20,0" path="m8914,2803l8933,2803e" filled="false" stroked="true" strokeweight=".48pt" strokecolor="#fefefe">
                <v:path arrowok="t"/>
              </v:shape>
            </v:group>
            <v:group style="position:absolute;left:8933;top:2803;width:20;height:2" coordorigin="8933,2803" coordsize="20,2">
              <v:shape style="position:absolute;left:8933;top:2803;width:20;height:2" coordorigin="8933,2803" coordsize="20,0" path="m8933,2803l8952,2803e" filled="false" stroked="true" strokeweight=".48pt" strokecolor="#fefefe">
                <v:path arrowok="t"/>
              </v:shape>
            </v:group>
            <v:group style="position:absolute;left:8952;top:2803;width:20;height:2" coordorigin="8952,2803" coordsize="20,2">
              <v:shape style="position:absolute;left:8952;top:2803;width:20;height:2" coordorigin="8952,2803" coordsize="20,0" path="m8952,2803l8971,2803e" filled="false" stroked="true" strokeweight=".48pt" strokecolor="#fefefe">
                <v:path arrowok="t"/>
              </v:shape>
            </v:group>
            <v:group style="position:absolute;left:8971;top:2803;width:20;height:2" coordorigin="8971,2803" coordsize="20,2">
              <v:shape style="position:absolute;left:8971;top:2803;width:20;height:2" coordorigin="8971,2803" coordsize="20,0" path="m8971,2803l8990,2803e" filled="false" stroked="true" strokeweight=".48pt" strokecolor="#fefefe">
                <v:path arrowok="t"/>
              </v:shape>
            </v:group>
            <v:group style="position:absolute;left:8990;top:2803;width:20;height:2" coordorigin="8990,2803" coordsize="20,2">
              <v:shape style="position:absolute;left:8990;top:2803;width:20;height:2" coordorigin="8990,2803" coordsize="20,0" path="m8990,2803l9010,2803e" filled="false" stroked="true" strokeweight=".48pt" strokecolor="#fefefe">
                <v:path arrowok="t"/>
              </v:shape>
            </v:group>
            <v:group style="position:absolute;left:9010;top:2803;width:20;height:2" coordorigin="9010,2803" coordsize="20,2">
              <v:shape style="position:absolute;left:9010;top:2803;width:20;height:2" coordorigin="9010,2803" coordsize="20,0" path="m9010,2803l9029,2803e" filled="false" stroked="true" strokeweight=".48pt" strokecolor="#fefefe">
                <v:path arrowok="t"/>
              </v:shape>
            </v:group>
            <v:group style="position:absolute;left:9029;top:2803;width:20;height:2" coordorigin="9029,2803" coordsize="20,2">
              <v:shape style="position:absolute;left:9029;top:2803;width:20;height:2" coordorigin="9029,2803" coordsize="20,0" path="m9029,2803l9048,2803e" filled="false" stroked="true" strokeweight=".48pt" strokecolor="#fefefe">
                <v:path arrowok="t"/>
              </v:shape>
            </v:group>
            <v:group style="position:absolute;left:9048;top:2803;width:20;height:2" coordorigin="9048,2803" coordsize="20,2">
              <v:shape style="position:absolute;left:9048;top:2803;width:20;height:2" coordorigin="9048,2803" coordsize="20,0" path="m9048,2803l9067,2803e" filled="false" stroked="true" strokeweight=".48pt" strokecolor="#fefefe">
                <v:path arrowok="t"/>
              </v:shape>
            </v:group>
            <v:group style="position:absolute;left:9067;top:2803;width:20;height:2" coordorigin="9067,2803" coordsize="20,2">
              <v:shape style="position:absolute;left:9067;top:2803;width:20;height:2" coordorigin="9067,2803" coordsize="20,0" path="m9067,2803l9086,2803e" filled="false" stroked="true" strokeweight=".48pt" strokecolor="#fefefe">
                <v:path arrowok="t"/>
              </v:shape>
            </v:group>
            <v:group style="position:absolute;left:9086;top:2803;width:20;height:2" coordorigin="9086,2803" coordsize="20,2">
              <v:shape style="position:absolute;left:9086;top:2803;width:20;height:2" coordorigin="9086,2803" coordsize="20,0" path="m9086,2803l9106,2803e" filled="false" stroked="true" strokeweight=".48pt" strokecolor="#fefefe">
                <v:path arrowok="t"/>
              </v:shape>
            </v:group>
            <v:group style="position:absolute;left:9106;top:2803;width:20;height:2" coordorigin="9106,2803" coordsize="20,2">
              <v:shape style="position:absolute;left:9106;top:2803;width:20;height:2" coordorigin="9106,2803" coordsize="20,0" path="m9106,2803l9125,2803e" filled="false" stroked="true" strokeweight=".48pt" strokecolor="#fefefe">
                <v:path arrowok="t"/>
              </v:shape>
            </v:group>
            <v:group style="position:absolute;left:9125;top:2803;width:20;height:2" coordorigin="9125,2803" coordsize="20,2">
              <v:shape style="position:absolute;left:9125;top:2803;width:20;height:2" coordorigin="9125,2803" coordsize="20,0" path="m9125,2803l9144,2803e" filled="false" stroked="true" strokeweight=".48pt" strokecolor="#fefefe">
                <v:path arrowok="t"/>
              </v:shape>
            </v:group>
            <v:group style="position:absolute;left:9144;top:2803;width:20;height:2" coordorigin="9144,2803" coordsize="20,2">
              <v:shape style="position:absolute;left:9144;top:2803;width:20;height:2" coordorigin="9144,2803" coordsize="20,0" path="m9144,2803l9163,2803e" filled="false" stroked="true" strokeweight=".48pt" strokecolor="#fefefe">
                <v:path arrowok="t"/>
              </v:shape>
            </v:group>
            <v:group style="position:absolute;left:9163;top:2803;width:20;height:2" coordorigin="9163,2803" coordsize="20,2">
              <v:shape style="position:absolute;left:9163;top:2803;width:20;height:2" coordorigin="9163,2803" coordsize="20,0" path="m9163,2803l9182,2803e" filled="false" stroked="true" strokeweight=".48pt" strokecolor="#fefefe">
                <v:path arrowok="t"/>
              </v:shape>
            </v:group>
            <v:group style="position:absolute;left:9182;top:2803;width:20;height:2" coordorigin="9182,2803" coordsize="20,2">
              <v:shape style="position:absolute;left:9182;top:2803;width:20;height:2" coordorigin="9182,2803" coordsize="20,0" path="m9182,2803l9202,2803e" filled="false" stroked="true" strokeweight=".48pt" strokecolor="#fefefe">
                <v:path arrowok="t"/>
              </v:shape>
            </v:group>
            <v:group style="position:absolute;left:9202;top:2803;width:20;height:2" coordorigin="9202,2803" coordsize="20,2">
              <v:shape style="position:absolute;left:9202;top:2803;width:20;height:2" coordorigin="9202,2803" coordsize="20,0" path="m9202,2803l9221,2803e" filled="false" stroked="true" strokeweight=".48pt" strokecolor="#fefefe">
                <v:path arrowok="t"/>
              </v:shape>
            </v:group>
            <v:group style="position:absolute;left:9221;top:2803;width:20;height:2" coordorigin="9221,2803" coordsize="20,2">
              <v:shape style="position:absolute;left:9221;top:2803;width:20;height:2" coordorigin="9221,2803" coordsize="20,0" path="m9221,2803l9240,2803e" filled="false" stroked="true" strokeweight=".48pt" strokecolor="#fefefe">
                <v:path arrowok="t"/>
              </v:shape>
            </v:group>
            <v:group style="position:absolute;left:9240;top:2803;width:20;height:2" coordorigin="9240,2803" coordsize="20,2">
              <v:shape style="position:absolute;left:9240;top:2803;width:20;height:2" coordorigin="9240,2803" coordsize="20,0" path="m9240,2803l9259,2803e" filled="false" stroked="true" strokeweight=".48pt" strokecolor="#fefefe">
                <v:path arrowok="t"/>
              </v:shape>
            </v:group>
            <v:group style="position:absolute;left:9259;top:2803;width:20;height:2" coordorigin="9259,2803" coordsize="20,2">
              <v:shape style="position:absolute;left:9259;top:2803;width:20;height:2" coordorigin="9259,2803" coordsize="20,0" path="m9259,2803l9278,2803e" filled="false" stroked="true" strokeweight=".48pt" strokecolor="#fefefe">
                <v:path arrowok="t"/>
              </v:shape>
            </v:group>
            <v:group style="position:absolute;left:9278;top:2803;width:20;height:2" coordorigin="9278,2803" coordsize="20,2">
              <v:shape style="position:absolute;left:9278;top:2803;width:20;height:2" coordorigin="9278,2803" coordsize="20,0" path="m9278,2803l9298,2803e" filled="false" stroked="true" strokeweight=".48pt" strokecolor="#fefefe">
                <v:path arrowok="t"/>
              </v:shape>
            </v:group>
            <v:group style="position:absolute;left:9298;top:2803;width:20;height:2" coordorigin="9298,2803" coordsize="20,2">
              <v:shape style="position:absolute;left:9298;top:2803;width:20;height:2" coordorigin="9298,2803" coordsize="20,0" path="m9298,2803l9317,2803e" filled="false" stroked="true" strokeweight=".48pt" strokecolor="#fefefe">
                <v:path arrowok="t"/>
              </v:shape>
            </v:group>
            <v:group style="position:absolute;left:9317;top:2803;width:20;height:2" coordorigin="9317,2803" coordsize="20,2">
              <v:shape style="position:absolute;left:9317;top:2803;width:20;height:2" coordorigin="9317,2803" coordsize="20,0" path="m9317,2803l9336,2803e" filled="false" stroked="true" strokeweight=".48pt" strokecolor="#fefefe">
                <v:path arrowok="t"/>
              </v:shape>
            </v:group>
            <v:group style="position:absolute;left:9336;top:2803;width:20;height:2" coordorigin="9336,2803" coordsize="20,2">
              <v:shape style="position:absolute;left:9336;top:2803;width:20;height:2" coordorigin="9336,2803" coordsize="20,0" path="m9336,2803l9355,2803e" filled="false" stroked="true" strokeweight=".48pt" strokecolor="#fefefe">
                <v:path arrowok="t"/>
              </v:shape>
            </v:group>
            <v:group style="position:absolute;left:9355;top:2803;width:20;height:2" coordorigin="9355,2803" coordsize="20,2">
              <v:shape style="position:absolute;left:9355;top:2803;width:20;height:2" coordorigin="9355,2803" coordsize="20,0" path="m9355,2803l9374,2803e" filled="false" stroked="true" strokeweight=".48pt" strokecolor="#fefefe">
                <v:path arrowok="t"/>
              </v:shape>
            </v:group>
            <v:group style="position:absolute;left:9374;top:2803;width:20;height:2" coordorigin="9374,2803" coordsize="20,2">
              <v:shape style="position:absolute;left:9374;top:2803;width:20;height:2" coordorigin="9374,2803" coordsize="20,0" path="m9374,2803l9394,2803e" filled="false" stroked="true" strokeweight=".48pt" strokecolor="#fefefe">
                <v:path arrowok="t"/>
              </v:shape>
            </v:group>
            <v:group style="position:absolute;left:9394;top:2803;width:20;height:2" coordorigin="9394,2803" coordsize="20,2">
              <v:shape style="position:absolute;left:9394;top:2803;width:20;height:2" coordorigin="9394,2803" coordsize="20,0" path="m9394,2803l9413,2803e" filled="false" stroked="true" strokeweight=".48pt" strokecolor="#fefefe">
                <v:path arrowok="t"/>
              </v:shape>
            </v:group>
            <v:group style="position:absolute;left:9413;top:2803;width:20;height:2" coordorigin="9413,2803" coordsize="20,2">
              <v:shape style="position:absolute;left:9413;top:2803;width:20;height:2" coordorigin="9413,2803" coordsize="20,0" path="m9413,2803l9432,2803e" filled="false" stroked="true" strokeweight=".48pt" strokecolor="#fefefe">
                <v:path arrowok="t"/>
              </v:shape>
            </v:group>
            <v:group style="position:absolute;left:9432;top:2803;width:20;height:2" coordorigin="9432,2803" coordsize="20,2">
              <v:shape style="position:absolute;left:9432;top:2803;width:20;height:2" coordorigin="9432,2803" coordsize="20,0" path="m9432,2803l9451,2803e" filled="false" stroked="true" strokeweight=".48pt" strokecolor="#fefefe">
                <v:path arrowok="t"/>
              </v:shape>
            </v:group>
            <v:group style="position:absolute;left:9451;top:2803;width:20;height:2" coordorigin="9451,2803" coordsize="20,2">
              <v:shape style="position:absolute;left:9451;top:2803;width:20;height:2" coordorigin="9451,2803" coordsize="20,0" path="m9451,2803l9470,2803e" filled="false" stroked="true" strokeweight=".48pt" strokecolor="#fefefe">
                <v:path arrowok="t"/>
              </v:shape>
            </v:group>
            <v:group style="position:absolute;left:9470;top:2803;width:20;height:2" coordorigin="9470,2803" coordsize="20,2">
              <v:shape style="position:absolute;left:9470;top:2803;width:20;height:2" coordorigin="9470,2803" coordsize="20,0" path="m9470,2803l9490,2803e" filled="false" stroked="true" strokeweight=".48pt" strokecolor="#fefefe">
                <v:path arrowok="t"/>
              </v:shape>
            </v:group>
            <v:group style="position:absolute;left:9490;top:2803;width:20;height:2" coordorigin="9490,2803" coordsize="20,2">
              <v:shape style="position:absolute;left:9490;top:2803;width:20;height:2" coordorigin="9490,2803" coordsize="20,0" path="m9490,2803l9509,2803e" filled="false" stroked="true" strokeweight=".48pt" strokecolor="#fefefe">
                <v:path arrowok="t"/>
              </v:shape>
            </v:group>
            <v:group style="position:absolute;left:9509;top:2803;width:20;height:2" coordorigin="9509,2803" coordsize="20,2">
              <v:shape style="position:absolute;left:9509;top:2803;width:20;height:2" coordorigin="9509,2803" coordsize="20,0" path="m9509,2803l9528,2803e" filled="false" stroked="true" strokeweight=".48pt" strokecolor="#fefefe">
                <v:path arrowok="t"/>
              </v:shape>
            </v:group>
            <v:group style="position:absolute;left:9528;top:2803;width:20;height:2" coordorigin="9528,2803" coordsize="20,2">
              <v:shape style="position:absolute;left:9528;top:2803;width:20;height:2" coordorigin="9528,2803" coordsize="20,0" path="m9528,2803l9547,2803e" filled="false" stroked="true" strokeweight=".48pt" strokecolor="#fefefe">
                <v:path arrowok="t"/>
              </v:shape>
            </v:group>
            <v:group style="position:absolute;left:9547;top:2803;width:20;height:2" coordorigin="9547,2803" coordsize="20,2">
              <v:shape style="position:absolute;left:9547;top:2803;width:20;height:2" coordorigin="9547,2803" coordsize="20,0" path="m9547,2803l9566,2803e" filled="false" stroked="true" strokeweight=".48pt" strokecolor="#fefefe">
                <v:path arrowok="t"/>
              </v:shape>
            </v:group>
            <v:group style="position:absolute;left:9566;top:2803;width:20;height:2" coordorigin="9566,2803" coordsize="20,2">
              <v:shape style="position:absolute;left:9566;top:2803;width:20;height:2" coordorigin="9566,2803" coordsize="20,0" path="m9566,2803l9586,2803e" filled="false" stroked="true" strokeweight=".48pt" strokecolor="#fefefe">
                <v:path arrowok="t"/>
              </v:shape>
            </v:group>
            <v:group style="position:absolute;left:9586;top:2803;width:20;height:2" coordorigin="9586,2803" coordsize="20,2">
              <v:shape style="position:absolute;left:9586;top:2803;width:20;height:2" coordorigin="9586,2803" coordsize="20,0" path="m9586,2803l9605,2803e" filled="false" stroked="true" strokeweight=".48pt" strokecolor="#fefefe">
                <v:path arrowok="t"/>
              </v:shape>
            </v:group>
            <v:group style="position:absolute;left:9605;top:2803;width:20;height:2" coordorigin="9605,2803" coordsize="20,2">
              <v:shape style="position:absolute;left:9605;top:2803;width:20;height:2" coordorigin="9605,2803" coordsize="20,0" path="m9605,2803l9624,2803e" filled="false" stroked="true" strokeweight=".48pt" strokecolor="#fefefe">
                <v:path arrowok="t"/>
              </v:shape>
            </v:group>
            <v:group style="position:absolute;left:9624;top:2803;width:20;height:2" coordorigin="9624,2803" coordsize="20,2">
              <v:shape style="position:absolute;left:9624;top:2803;width:20;height:2" coordorigin="9624,2803" coordsize="20,0" path="m9624,2803l9643,2803e" filled="false" stroked="true" strokeweight=".48pt" strokecolor="#fefefe">
                <v:path arrowok="t"/>
              </v:shape>
              <v:shape style="position:absolute;left:24;top:2808;width:7968;height:312" type="#_x0000_t75" stroked="false">
                <v:imagedata r:id="rId62" o:title=""/>
              </v:shape>
            </v:group>
            <v:group style="position:absolute;left:7982;top:3115;width:10;height:2" coordorigin="7982,3115" coordsize="10,2">
              <v:shape style="position:absolute;left:7982;top:3115;width:10;height:2" coordorigin="7982,3115" coordsize="10,0" path="m7982,3115l7992,3115e" filled="false" stroked="true" strokeweight=".48pt" strokecolor="#fefefe">
                <v:path arrowok="t"/>
              </v:shape>
            </v:group>
            <v:group style="position:absolute;left:7992;top:3115;width:20;height:2" coordorigin="7992,3115" coordsize="20,2">
              <v:shape style="position:absolute;left:7992;top:3115;width:20;height:2" coordorigin="7992,3115" coordsize="20,0" path="m7992,3115l8011,3115e" filled="false" stroked="true" strokeweight=".48pt" strokecolor="#fefefe">
                <v:path arrowok="t"/>
              </v:shape>
            </v:group>
            <v:group style="position:absolute;left:8011;top:3115;width:20;height:2" coordorigin="8011,3115" coordsize="20,2">
              <v:shape style="position:absolute;left:8011;top:3115;width:20;height:2" coordorigin="8011,3115" coordsize="20,0" path="m8011,3115l8030,3115e" filled="false" stroked="true" strokeweight=".48pt" strokecolor="#fefefe">
                <v:path arrowok="t"/>
              </v:shape>
            </v:group>
            <v:group style="position:absolute;left:8030;top:3115;width:20;height:2" coordorigin="8030,3115" coordsize="20,2">
              <v:shape style="position:absolute;left:8030;top:3115;width:20;height:2" coordorigin="8030,3115" coordsize="20,0" path="m8030,3115l8050,3115e" filled="false" stroked="true" strokeweight=".48pt" strokecolor="#fefefe">
                <v:path arrowok="t"/>
              </v:shape>
            </v:group>
            <v:group style="position:absolute;left:8050;top:3115;width:20;height:2" coordorigin="8050,3115" coordsize="20,2">
              <v:shape style="position:absolute;left:8050;top:3115;width:20;height:2" coordorigin="8050,3115" coordsize="20,0" path="m8050,3115l8069,3115e" filled="false" stroked="true" strokeweight=".48pt" strokecolor="#fefefe">
                <v:path arrowok="t"/>
              </v:shape>
            </v:group>
            <v:group style="position:absolute;left:8069;top:3115;width:20;height:2" coordorigin="8069,3115" coordsize="20,2">
              <v:shape style="position:absolute;left:8069;top:3115;width:20;height:2" coordorigin="8069,3115" coordsize="20,0" path="m8069,3115l8088,3115e" filled="false" stroked="true" strokeweight=".48pt" strokecolor="#fefefe">
                <v:path arrowok="t"/>
              </v:shape>
            </v:group>
            <v:group style="position:absolute;left:8088;top:3115;width:20;height:2" coordorigin="8088,3115" coordsize="20,2">
              <v:shape style="position:absolute;left:8088;top:3115;width:20;height:2" coordorigin="8088,3115" coordsize="20,0" path="m8088,3115l8107,3115e" filled="false" stroked="true" strokeweight=".48pt" strokecolor="#fefefe">
                <v:path arrowok="t"/>
              </v:shape>
            </v:group>
            <v:group style="position:absolute;left:8107;top:3115;width:20;height:2" coordorigin="8107,3115" coordsize="20,2">
              <v:shape style="position:absolute;left:8107;top:3115;width:20;height:2" coordorigin="8107,3115" coordsize="20,0" path="m8107,3115l8126,3115e" filled="false" stroked="true" strokeweight=".48pt" strokecolor="#fefefe">
                <v:path arrowok="t"/>
              </v:shape>
            </v:group>
            <v:group style="position:absolute;left:8126;top:3115;width:20;height:2" coordorigin="8126,3115" coordsize="20,2">
              <v:shape style="position:absolute;left:8126;top:3115;width:20;height:2" coordorigin="8126,3115" coordsize="20,0" path="m8126,3115l8146,3115e" filled="false" stroked="true" strokeweight=".48pt" strokecolor="#fefefe">
                <v:path arrowok="t"/>
              </v:shape>
            </v:group>
            <v:group style="position:absolute;left:8146;top:3115;width:20;height:2" coordorigin="8146,3115" coordsize="20,2">
              <v:shape style="position:absolute;left:8146;top:3115;width:20;height:2" coordorigin="8146,3115" coordsize="20,0" path="m8146,3115l8165,3115e" filled="false" stroked="true" strokeweight=".48pt" strokecolor="#fefefe">
                <v:path arrowok="t"/>
              </v:shape>
            </v:group>
            <v:group style="position:absolute;left:8165;top:3115;width:20;height:2" coordorigin="8165,3115" coordsize="20,2">
              <v:shape style="position:absolute;left:8165;top:3115;width:20;height:2" coordorigin="8165,3115" coordsize="20,0" path="m8165,3115l8184,3115e" filled="false" stroked="true" strokeweight=".48pt" strokecolor="#fefefe">
                <v:path arrowok="t"/>
              </v:shape>
            </v:group>
            <v:group style="position:absolute;left:8184;top:3115;width:20;height:2" coordorigin="8184,3115" coordsize="20,2">
              <v:shape style="position:absolute;left:8184;top:3115;width:20;height:2" coordorigin="8184,3115" coordsize="20,0" path="m8184,3115l8203,3115e" filled="false" stroked="true" strokeweight=".48pt" strokecolor="#fefefe">
                <v:path arrowok="t"/>
              </v:shape>
            </v:group>
            <v:group style="position:absolute;left:8203;top:3115;width:20;height:2" coordorigin="8203,3115" coordsize="20,2">
              <v:shape style="position:absolute;left:8203;top:3115;width:20;height:2" coordorigin="8203,3115" coordsize="20,0" path="m8203,3115l8222,3115e" filled="false" stroked="true" strokeweight=".48pt" strokecolor="#fefefe">
                <v:path arrowok="t"/>
              </v:shape>
            </v:group>
            <v:group style="position:absolute;left:8222;top:3115;width:20;height:2" coordorigin="8222,3115" coordsize="20,2">
              <v:shape style="position:absolute;left:8222;top:3115;width:20;height:2" coordorigin="8222,3115" coordsize="20,0" path="m8222,3115l8242,3115e" filled="false" stroked="true" strokeweight=".48pt" strokecolor="#fefefe">
                <v:path arrowok="t"/>
              </v:shape>
            </v:group>
            <v:group style="position:absolute;left:8242;top:3115;width:20;height:2" coordorigin="8242,3115" coordsize="20,2">
              <v:shape style="position:absolute;left:8242;top:3115;width:20;height:2" coordorigin="8242,3115" coordsize="20,0" path="m8242,3115l8261,3115e" filled="false" stroked="true" strokeweight=".48pt" strokecolor="#fefefe">
                <v:path arrowok="t"/>
              </v:shape>
            </v:group>
            <v:group style="position:absolute;left:8261;top:3115;width:20;height:2" coordorigin="8261,3115" coordsize="20,2">
              <v:shape style="position:absolute;left:8261;top:3115;width:20;height:2" coordorigin="8261,3115" coordsize="20,0" path="m8261,3115l8280,3115e" filled="false" stroked="true" strokeweight=".48pt" strokecolor="#fefefe">
                <v:path arrowok="t"/>
              </v:shape>
            </v:group>
            <v:group style="position:absolute;left:8280;top:3115;width:20;height:2" coordorigin="8280,3115" coordsize="20,2">
              <v:shape style="position:absolute;left:8280;top:3115;width:20;height:2" coordorigin="8280,3115" coordsize="20,0" path="m8280,3115l8299,3115e" filled="false" stroked="true" strokeweight=".48pt" strokecolor="#fefefe">
                <v:path arrowok="t"/>
              </v:shape>
            </v:group>
            <v:group style="position:absolute;left:8299;top:3115;width:20;height:2" coordorigin="8299,3115" coordsize="20,2">
              <v:shape style="position:absolute;left:8299;top:3115;width:20;height:2" coordorigin="8299,3115" coordsize="20,0" path="m8299,3115l8318,3115e" filled="false" stroked="true" strokeweight=".48pt" strokecolor="#fefefe">
                <v:path arrowok="t"/>
              </v:shape>
            </v:group>
            <v:group style="position:absolute;left:8318;top:3115;width:20;height:2" coordorigin="8318,3115" coordsize="20,2">
              <v:shape style="position:absolute;left:8318;top:3115;width:20;height:2" coordorigin="8318,3115" coordsize="20,0" path="m8318,3115l8338,3115e" filled="false" stroked="true" strokeweight=".48pt" strokecolor="#fefefe">
                <v:path arrowok="t"/>
              </v:shape>
            </v:group>
            <v:group style="position:absolute;left:8338;top:3115;width:20;height:2" coordorigin="8338,3115" coordsize="20,2">
              <v:shape style="position:absolute;left:8338;top:3115;width:20;height:2" coordorigin="8338,3115" coordsize="20,0" path="m8338,3115l8357,3115e" filled="false" stroked="true" strokeweight=".48pt" strokecolor="#fefefe">
                <v:path arrowok="t"/>
              </v:shape>
            </v:group>
            <v:group style="position:absolute;left:8357;top:3115;width:20;height:2" coordorigin="8357,3115" coordsize="20,2">
              <v:shape style="position:absolute;left:8357;top:3115;width:20;height:2" coordorigin="8357,3115" coordsize="20,0" path="m8357,3115l8376,3115e" filled="false" stroked="true" strokeweight=".48pt" strokecolor="#fefefe">
                <v:path arrowok="t"/>
              </v:shape>
            </v:group>
            <v:group style="position:absolute;left:8376;top:3115;width:20;height:2" coordorigin="8376,3115" coordsize="20,2">
              <v:shape style="position:absolute;left:8376;top:3115;width:20;height:2" coordorigin="8376,3115" coordsize="20,0" path="m8376,3115l8395,3115e" filled="false" stroked="true" strokeweight=".48pt" strokecolor="#fefefe">
                <v:path arrowok="t"/>
              </v:shape>
            </v:group>
            <v:group style="position:absolute;left:8395;top:3115;width:20;height:2" coordorigin="8395,3115" coordsize="20,2">
              <v:shape style="position:absolute;left:8395;top:3115;width:20;height:2" coordorigin="8395,3115" coordsize="20,0" path="m8395,3115l8414,3115e" filled="false" stroked="true" strokeweight=".48pt" strokecolor="#fefefe">
                <v:path arrowok="t"/>
              </v:shape>
            </v:group>
            <v:group style="position:absolute;left:8414;top:3115;width:20;height:2" coordorigin="8414,3115" coordsize="20,2">
              <v:shape style="position:absolute;left:8414;top:3115;width:20;height:2" coordorigin="8414,3115" coordsize="20,0" path="m8414,3115l8434,3115e" filled="false" stroked="true" strokeweight=".48pt" strokecolor="#fefefe">
                <v:path arrowok="t"/>
              </v:shape>
            </v:group>
            <v:group style="position:absolute;left:8434;top:3115;width:20;height:2" coordorigin="8434,3115" coordsize="20,2">
              <v:shape style="position:absolute;left:8434;top:3115;width:20;height:2" coordorigin="8434,3115" coordsize="20,0" path="m8434,3115l8453,3115e" filled="false" stroked="true" strokeweight=".48pt" strokecolor="#fefefe">
                <v:path arrowok="t"/>
              </v:shape>
            </v:group>
            <v:group style="position:absolute;left:8453;top:3115;width:20;height:2" coordorigin="8453,3115" coordsize="20,2">
              <v:shape style="position:absolute;left:8453;top:3115;width:20;height:2" coordorigin="8453,3115" coordsize="20,0" path="m8453,3115l8472,3115e" filled="false" stroked="true" strokeweight=".48pt" strokecolor="#fefefe">
                <v:path arrowok="t"/>
              </v:shape>
            </v:group>
            <v:group style="position:absolute;left:8472;top:3115;width:20;height:2" coordorigin="8472,3115" coordsize="20,2">
              <v:shape style="position:absolute;left:8472;top:3115;width:20;height:2" coordorigin="8472,3115" coordsize="20,0" path="m8472,3115l8491,3115e" filled="false" stroked="true" strokeweight=".48pt" strokecolor="#fefefe">
                <v:path arrowok="t"/>
              </v:shape>
            </v:group>
            <v:group style="position:absolute;left:8491;top:3115;width:20;height:2" coordorigin="8491,3115" coordsize="20,2">
              <v:shape style="position:absolute;left:8491;top:3115;width:20;height:2" coordorigin="8491,3115" coordsize="20,0" path="m8491,3115l8510,3115e" filled="false" stroked="true" strokeweight=".48pt" strokecolor="#fefefe">
                <v:path arrowok="t"/>
              </v:shape>
            </v:group>
            <v:group style="position:absolute;left:8510;top:3115;width:20;height:2" coordorigin="8510,3115" coordsize="20,2">
              <v:shape style="position:absolute;left:8510;top:3115;width:20;height:2" coordorigin="8510,3115" coordsize="20,0" path="m8510,3115l8530,3115e" filled="false" stroked="true" strokeweight=".48pt" strokecolor="#fefefe">
                <v:path arrowok="t"/>
              </v:shape>
            </v:group>
            <v:group style="position:absolute;left:8530;top:3115;width:20;height:2" coordorigin="8530,3115" coordsize="20,2">
              <v:shape style="position:absolute;left:8530;top:3115;width:20;height:2" coordorigin="8530,3115" coordsize="20,0" path="m8530,3115l8549,3115e" filled="false" stroked="true" strokeweight=".48pt" strokecolor="#fefefe">
                <v:path arrowok="t"/>
              </v:shape>
            </v:group>
            <v:group style="position:absolute;left:8549;top:3115;width:20;height:2" coordorigin="8549,3115" coordsize="20,2">
              <v:shape style="position:absolute;left:8549;top:3115;width:20;height:2" coordorigin="8549,3115" coordsize="20,0" path="m8549,3115l8568,3115e" filled="false" stroked="true" strokeweight=".48pt" strokecolor="#fefefe">
                <v:path arrowok="t"/>
              </v:shape>
            </v:group>
            <v:group style="position:absolute;left:8568;top:3115;width:20;height:2" coordorigin="8568,3115" coordsize="20,2">
              <v:shape style="position:absolute;left:8568;top:3115;width:20;height:2" coordorigin="8568,3115" coordsize="20,0" path="m8568,3115l8587,3115e" filled="false" stroked="true" strokeweight=".48pt" strokecolor="#fefefe">
                <v:path arrowok="t"/>
              </v:shape>
            </v:group>
            <v:group style="position:absolute;left:8587;top:3115;width:20;height:2" coordorigin="8587,3115" coordsize="20,2">
              <v:shape style="position:absolute;left:8587;top:3115;width:20;height:2" coordorigin="8587,3115" coordsize="20,0" path="m8587,3115l8606,3115e" filled="false" stroked="true" strokeweight=".48pt" strokecolor="#fefefe">
                <v:path arrowok="t"/>
              </v:shape>
            </v:group>
            <v:group style="position:absolute;left:8606;top:3115;width:20;height:2" coordorigin="8606,3115" coordsize="20,2">
              <v:shape style="position:absolute;left:8606;top:3115;width:20;height:2" coordorigin="8606,3115" coordsize="20,0" path="m8606,3115l8626,3115e" filled="false" stroked="true" strokeweight=".48pt" strokecolor="#fefefe">
                <v:path arrowok="t"/>
              </v:shape>
            </v:group>
            <v:group style="position:absolute;left:8626;top:3115;width:20;height:2" coordorigin="8626,3115" coordsize="20,2">
              <v:shape style="position:absolute;left:8626;top:3115;width:20;height:2" coordorigin="8626,3115" coordsize="20,0" path="m8626,3115l8645,3115e" filled="false" stroked="true" strokeweight=".48pt" strokecolor="#fefefe">
                <v:path arrowok="t"/>
              </v:shape>
            </v:group>
            <v:group style="position:absolute;left:8645;top:3115;width:20;height:2" coordorigin="8645,3115" coordsize="20,2">
              <v:shape style="position:absolute;left:8645;top:3115;width:20;height:2" coordorigin="8645,3115" coordsize="20,0" path="m8645,3115l8664,3115e" filled="false" stroked="true" strokeweight=".48pt" strokecolor="#fefefe">
                <v:path arrowok="t"/>
              </v:shape>
            </v:group>
            <v:group style="position:absolute;left:8664;top:3115;width:20;height:2" coordorigin="8664,3115" coordsize="20,2">
              <v:shape style="position:absolute;left:8664;top:3115;width:20;height:2" coordorigin="8664,3115" coordsize="20,0" path="m8664,3115l8683,3115e" filled="false" stroked="true" strokeweight=".48pt" strokecolor="#fefefe">
                <v:path arrowok="t"/>
              </v:shape>
            </v:group>
            <v:group style="position:absolute;left:8683;top:3115;width:20;height:2" coordorigin="8683,3115" coordsize="20,2">
              <v:shape style="position:absolute;left:8683;top:3115;width:20;height:2" coordorigin="8683,3115" coordsize="20,0" path="m8683,3115l8702,3115e" filled="false" stroked="true" strokeweight=".48pt" strokecolor="#fefefe">
                <v:path arrowok="t"/>
              </v:shape>
            </v:group>
            <v:group style="position:absolute;left:8702;top:3115;width:20;height:2" coordorigin="8702,3115" coordsize="20,2">
              <v:shape style="position:absolute;left:8702;top:3115;width:20;height:2" coordorigin="8702,3115" coordsize="20,0" path="m8702,3115l8722,3115e" filled="false" stroked="true" strokeweight=".48pt" strokecolor="#fefefe">
                <v:path arrowok="t"/>
              </v:shape>
            </v:group>
            <v:group style="position:absolute;left:8722;top:3115;width:20;height:2" coordorigin="8722,3115" coordsize="20,2">
              <v:shape style="position:absolute;left:8722;top:3115;width:20;height:2" coordorigin="8722,3115" coordsize="20,0" path="m8722,3115l8741,3115e" filled="false" stroked="true" strokeweight=".48pt" strokecolor="#fefefe">
                <v:path arrowok="t"/>
              </v:shape>
            </v:group>
            <v:group style="position:absolute;left:8741;top:3115;width:20;height:2" coordorigin="8741,3115" coordsize="20,2">
              <v:shape style="position:absolute;left:8741;top:3115;width:20;height:2" coordorigin="8741,3115" coordsize="20,0" path="m8741,3115l8760,3115e" filled="false" stroked="true" strokeweight=".48pt" strokecolor="#fefefe">
                <v:path arrowok="t"/>
              </v:shape>
            </v:group>
            <v:group style="position:absolute;left:8760;top:3115;width:20;height:2" coordorigin="8760,3115" coordsize="20,2">
              <v:shape style="position:absolute;left:8760;top:3115;width:20;height:2" coordorigin="8760,3115" coordsize="20,0" path="m8760,3115l8779,3115e" filled="false" stroked="true" strokeweight=".48pt" strokecolor="#fefefe">
                <v:path arrowok="t"/>
              </v:shape>
            </v:group>
            <v:group style="position:absolute;left:8779;top:3115;width:20;height:2" coordorigin="8779,3115" coordsize="20,2">
              <v:shape style="position:absolute;left:8779;top:3115;width:20;height:2" coordorigin="8779,3115" coordsize="20,0" path="m8779,3115l8798,3115e" filled="false" stroked="true" strokeweight=".48pt" strokecolor="#fefefe">
                <v:path arrowok="t"/>
              </v:shape>
            </v:group>
            <v:group style="position:absolute;left:8798;top:3115;width:20;height:2" coordorigin="8798,3115" coordsize="20,2">
              <v:shape style="position:absolute;left:8798;top:3115;width:20;height:2" coordorigin="8798,3115" coordsize="20,0" path="m8798,3115l8818,3115e" filled="false" stroked="true" strokeweight=".48pt" strokecolor="#fefefe">
                <v:path arrowok="t"/>
              </v:shape>
            </v:group>
            <v:group style="position:absolute;left:8818;top:3115;width:20;height:2" coordorigin="8818,3115" coordsize="20,2">
              <v:shape style="position:absolute;left:8818;top:3115;width:20;height:2" coordorigin="8818,3115" coordsize="20,0" path="m8818,3115l8837,3115e" filled="false" stroked="true" strokeweight=".48pt" strokecolor="#fefefe">
                <v:path arrowok="t"/>
              </v:shape>
            </v:group>
            <v:group style="position:absolute;left:8837;top:3115;width:20;height:2" coordorigin="8837,3115" coordsize="20,2">
              <v:shape style="position:absolute;left:8837;top:3115;width:20;height:2" coordorigin="8837,3115" coordsize="20,0" path="m8837,3115l8856,3115e" filled="false" stroked="true" strokeweight=".48pt" strokecolor="#fefefe">
                <v:path arrowok="t"/>
              </v:shape>
            </v:group>
            <v:group style="position:absolute;left:8856;top:3115;width:20;height:2" coordorigin="8856,3115" coordsize="20,2">
              <v:shape style="position:absolute;left:8856;top:3115;width:20;height:2" coordorigin="8856,3115" coordsize="20,0" path="m8856,3115l8875,3115e" filled="false" stroked="true" strokeweight=".48pt" strokecolor="#fefefe">
                <v:path arrowok="t"/>
              </v:shape>
            </v:group>
            <v:group style="position:absolute;left:8875;top:3115;width:20;height:2" coordorigin="8875,3115" coordsize="20,2">
              <v:shape style="position:absolute;left:8875;top:3115;width:20;height:2" coordorigin="8875,3115" coordsize="20,0" path="m8875,3115l8894,3115e" filled="false" stroked="true" strokeweight=".48pt" strokecolor="#fefefe">
                <v:path arrowok="t"/>
              </v:shape>
            </v:group>
            <v:group style="position:absolute;left:8894;top:3115;width:20;height:2" coordorigin="8894,3115" coordsize="20,2">
              <v:shape style="position:absolute;left:8894;top:3115;width:20;height:2" coordorigin="8894,3115" coordsize="20,0" path="m8894,3115l8914,3115e" filled="false" stroked="true" strokeweight=".48pt" strokecolor="#fefefe">
                <v:path arrowok="t"/>
              </v:shape>
            </v:group>
            <v:group style="position:absolute;left:8914;top:3115;width:20;height:2" coordorigin="8914,3115" coordsize="20,2">
              <v:shape style="position:absolute;left:8914;top:3115;width:20;height:2" coordorigin="8914,3115" coordsize="20,0" path="m8914,3115l8933,3115e" filled="false" stroked="true" strokeweight=".48pt" strokecolor="#fefefe">
                <v:path arrowok="t"/>
              </v:shape>
            </v:group>
            <v:group style="position:absolute;left:8933;top:3115;width:20;height:2" coordorigin="8933,3115" coordsize="20,2">
              <v:shape style="position:absolute;left:8933;top:3115;width:20;height:2" coordorigin="8933,3115" coordsize="20,0" path="m8933,3115l8952,3115e" filled="false" stroked="true" strokeweight=".48pt" strokecolor="#fefefe">
                <v:path arrowok="t"/>
              </v:shape>
            </v:group>
            <v:group style="position:absolute;left:8952;top:3115;width:20;height:2" coordorigin="8952,3115" coordsize="20,2">
              <v:shape style="position:absolute;left:8952;top:3115;width:20;height:2" coordorigin="8952,3115" coordsize="20,0" path="m8952,3115l8971,3115e" filled="false" stroked="true" strokeweight=".48pt" strokecolor="#fefefe">
                <v:path arrowok="t"/>
              </v:shape>
            </v:group>
            <v:group style="position:absolute;left:8971;top:3115;width:20;height:2" coordorigin="8971,3115" coordsize="20,2">
              <v:shape style="position:absolute;left:8971;top:3115;width:20;height:2" coordorigin="8971,3115" coordsize="20,0" path="m8971,3115l8990,3115e" filled="false" stroked="true" strokeweight=".48pt" strokecolor="#fefefe">
                <v:path arrowok="t"/>
              </v:shape>
            </v:group>
            <v:group style="position:absolute;left:8990;top:3115;width:20;height:2" coordorigin="8990,3115" coordsize="20,2">
              <v:shape style="position:absolute;left:8990;top:3115;width:20;height:2" coordorigin="8990,3115" coordsize="20,0" path="m8990,3115l9010,3115e" filled="false" stroked="true" strokeweight=".48pt" strokecolor="#fefefe">
                <v:path arrowok="t"/>
              </v:shape>
            </v:group>
            <v:group style="position:absolute;left:9010;top:3115;width:20;height:2" coordorigin="9010,3115" coordsize="20,2">
              <v:shape style="position:absolute;left:9010;top:3115;width:20;height:2" coordorigin="9010,3115" coordsize="20,0" path="m9010,3115l9029,3115e" filled="false" stroked="true" strokeweight=".48pt" strokecolor="#fefefe">
                <v:path arrowok="t"/>
              </v:shape>
            </v:group>
            <v:group style="position:absolute;left:9029;top:3115;width:20;height:2" coordorigin="9029,3115" coordsize="20,2">
              <v:shape style="position:absolute;left:9029;top:3115;width:20;height:2" coordorigin="9029,3115" coordsize="20,0" path="m9029,3115l9048,3115e" filled="false" stroked="true" strokeweight=".48pt" strokecolor="#fefefe">
                <v:path arrowok="t"/>
              </v:shape>
            </v:group>
            <v:group style="position:absolute;left:9048;top:3115;width:20;height:2" coordorigin="9048,3115" coordsize="20,2">
              <v:shape style="position:absolute;left:9048;top:3115;width:20;height:2" coordorigin="9048,3115" coordsize="20,0" path="m9048,3115l9067,3115e" filled="false" stroked="true" strokeweight=".48pt" strokecolor="#fefefe">
                <v:path arrowok="t"/>
              </v:shape>
            </v:group>
            <v:group style="position:absolute;left:9067;top:3115;width:20;height:2" coordorigin="9067,3115" coordsize="20,2">
              <v:shape style="position:absolute;left:9067;top:3115;width:20;height:2" coordorigin="9067,3115" coordsize="20,0" path="m9067,3115l9086,3115e" filled="false" stroked="true" strokeweight=".48pt" strokecolor="#fefefe">
                <v:path arrowok="t"/>
              </v:shape>
            </v:group>
            <v:group style="position:absolute;left:9086;top:3115;width:20;height:2" coordorigin="9086,3115" coordsize="20,2">
              <v:shape style="position:absolute;left:9086;top:3115;width:20;height:2" coordorigin="9086,3115" coordsize="20,0" path="m9086,3115l9106,3115e" filled="false" stroked="true" strokeweight=".48pt" strokecolor="#fefefe">
                <v:path arrowok="t"/>
              </v:shape>
            </v:group>
            <v:group style="position:absolute;left:9106;top:3115;width:20;height:2" coordorigin="9106,3115" coordsize="20,2">
              <v:shape style="position:absolute;left:9106;top:3115;width:20;height:2" coordorigin="9106,3115" coordsize="20,0" path="m9106,3115l9125,3115e" filled="false" stroked="true" strokeweight=".48pt" strokecolor="#fefefe">
                <v:path arrowok="t"/>
              </v:shape>
            </v:group>
            <v:group style="position:absolute;left:9125;top:3115;width:20;height:2" coordorigin="9125,3115" coordsize="20,2">
              <v:shape style="position:absolute;left:9125;top:3115;width:20;height:2" coordorigin="9125,3115" coordsize="20,0" path="m9125,3115l9144,3115e" filled="false" stroked="true" strokeweight=".48pt" strokecolor="#fefefe">
                <v:path arrowok="t"/>
              </v:shape>
            </v:group>
            <v:group style="position:absolute;left:9144;top:3115;width:20;height:2" coordorigin="9144,3115" coordsize="20,2">
              <v:shape style="position:absolute;left:9144;top:3115;width:20;height:2" coordorigin="9144,3115" coordsize="20,0" path="m9144,3115l9163,3115e" filled="false" stroked="true" strokeweight=".48pt" strokecolor="#fefefe">
                <v:path arrowok="t"/>
              </v:shape>
            </v:group>
            <v:group style="position:absolute;left:9163;top:3115;width:20;height:2" coordorigin="9163,3115" coordsize="20,2">
              <v:shape style="position:absolute;left:9163;top:3115;width:20;height:2" coordorigin="9163,3115" coordsize="20,0" path="m9163,3115l9182,3115e" filled="false" stroked="true" strokeweight=".48pt" strokecolor="#fefefe">
                <v:path arrowok="t"/>
              </v:shape>
            </v:group>
            <v:group style="position:absolute;left:9182;top:3115;width:20;height:2" coordorigin="9182,3115" coordsize="20,2">
              <v:shape style="position:absolute;left:9182;top:3115;width:20;height:2" coordorigin="9182,3115" coordsize="20,0" path="m9182,3115l9202,3115e" filled="false" stroked="true" strokeweight=".48pt" strokecolor="#fefefe">
                <v:path arrowok="t"/>
              </v:shape>
            </v:group>
            <v:group style="position:absolute;left:9202;top:3115;width:20;height:2" coordorigin="9202,3115" coordsize="20,2">
              <v:shape style="position:absolute;left:9202;top:3115;width:20;height:2" coordorigin="9202,3115" coordsize="20,0" path="m9202,3115l9221,3115e" filled="false" stroked="true" strokeweight=".48pt" strokecolor="#fefefe">
                <v:path arrowok="t"/>
              </v:shape>
            </v:group>
            <v:group style="position:absolute;left:9221;top:3115;width:20;height:2" coordorigin="9221,3115" coordsize="20,2">
              <v:shape style="position:absolute;left:9221;top:3115;width:20;height:2" coordorigin="9221,3115" coordsize="20,0" path="m9221,3115l9240,3115e" filled="false" stroked="true" strokeweight=".48pt" strokecolor="#fefefe">
                <v:path arrowok="t"/>
              </v:shape>
            </v:group>
            <v:group style="position:absolute;left:9240;top:3115;width:20;height:2" coordorigin="9240,3115" coordsize="20,2">
              <v:shape style="position:absolute;left:9240;top:3115;width:20;height:2" coordorigin="9240,3115" coordsize="20,0" path="m9240,3115l9259,3115e" filled="false" stroked="true" strokeweight=".48pt" strokecolor="#fefefe">
                <v:path arrowok="t"/>
              </v:shape>
            </v:group>
            <v:group style="position:absolute;left:9259;top:3115;width:20;height:2" coordorigin="9259,3115" coordsize="20,2">
              <v:shape style="position:absolute;left:9259;top:3115;width:20;height:2" coordorigin="9259,3115" coordsize="20,0" path="m9259,3115l9278,3115e" filled="false" stroked="true" strokeweight=".48pt" strokecolor="#fefefe">
                <v:path arrowok="t"/>
              </v:shape>
            </v:group>
            <v:group style="position:absolute;left:9278;top:3115;width:20;height:2" coordorigin="9278,3115" coordsize="20,2">
              <v:shape style="position:absolute;left:9278;top:3115;width:20;height:2" coordorigin="9278,3115" coordsize="20,0" path="m9278,3115l9298,3115e" filled="false" stroked="true" strokeweight=".48pt" strokecolor="#fefefe">
                <v:path arrowok="t"/>
              </v:shape>
            </v:group>
            <v:group style="position:absolute;left:9298;top:3115;width:20;height:2" coordorigin="9298,3115" coordsize="20,2">
              <v:shape style="position:absolute;left:9298;top:3115;width:20;height:2" coordorigin="9298,3115" coordsize="20,0" path="m9298,3115l9317,3115e" filled="false" stroked="true" strokeweight=".48pt" strokecolor="#fefefe">
                <v:path arrowok="t"/>
              </v:shape>
            </v:group>
            <v:group style="position:absolute;left:9317;top:3115;width:20;height:2" coordorigin="9317,3115" coordsize="20,2">
              <v:shape style="position:absolute;left:9317;top:3115;width:20;height:2" coordorigin="9317,3115" coordsize="20,0" path="m9317,3115l9336,3115e" filled="false" stroked="true" strokeweight=".48pt" strokecolor="#fefefe">
                <v:path arrowok="t"/>
              </v:shape>
            </v:group>
            <v:group style="position:absolute;left:9336;top:3115;width:20;height:2" coordorigin="9336,3115" coordsize="20,2">
              <v:shape style="position:absolute;left:9336;top:3115;width:20;height:2" coordorigin="9336,3115" coordsize="20,0" path="m9336,3115l9355,3115e" filled="false" stroked="true" strokeweight=".48pt" strokecolor="#fefefe">
                <v:path arrowok="t"/>
              </v:shape>
            </v:group>
            <v:group style="position:absolute;left:9355;top:3115;width:20;height:2" coordorigin="9355,3115" coordsize="20,2">
              <v:shape style="position:absolute;left:9355;top:3115;width:20;height:2" coordorigin="9355,3115" coordsize="20,0" path="m9355,3115l9374,3115e" filled="false" stroked="true" strokeweight=".48pt" strokecolor="#fefefe">
                <v:path arrowok="t"/>
              </v:shape>
            </v:group>
            <v:group style="position:absolute;left:9374;top:3115;width:20;height:2" coordorigin="9374,3115" coordsize="20,2">
              <v:shape style="position:absolute;left:9374;top:3115;width:20;height:2" coordorigin="9374,3115" coordsize="20,0" path="m9374,3115l9394,3115e" filled="false" stroked="true" strokeweight=".48pt" strokecolor="#fefefe">
                <v:path arrowok="t"/>
              </v:shape>
            </v:group>
            <v:group style="position:absolute;left:9394;top:3115;width:20;height:2" coordorigin="9394,3115" coordsize="20,2">
              <v:shape style="position:absolute;left:9394;top:3115;width:20;height:2" coordorigin="9394,3115" coordsize="20,0" path="m9394,3115l9413,3115e" filled="false" stroked="true" strokeweight=".48pt" strokecolor="#fefefe">
                <v:path arrowok="t"/>
              </v:shape>
            </v:group>
            <v:group style="position:absolute;left:9413;top:3115;width:20;height:2" coordorigin="9413,3115" coordsize="20,2">
              <v:shape style="position:absolute;left:9413;top:3115;width:20;height:2" coordorigin="9413,3115" coordsize="20,0" path="m9413,3115l9432,3115e" filled="false" stroked="true" strokeweight=".48pt" strokecolor="#fefefe">
                <v:path arrowok="t"/>
              </v:shape>
            </v:group>
            <v:group style="position:absolute;left:9432;top:3115;width:20;height:2" coordorigin="9432,3115" coordsize="20,2">
              <v:shape style="position:absolute;left:9432;top:3115;width:20;height:2" coordorigin="9432,3115" coordsize="20,0" path="m9432,3115l9451,3115e" filled="false" stroked="true" strokeweight=".48pt" strokecolor="#fefefe">
                <v:path arrowok="t"/>
              </v:shape>
            </v:group>
            <v:group style="position:absolute;left:9451;top:3115;width:20;height:2" coordorigin="9451,3115" coordsize="20,2">
              <v:shape style="position:absolute;left:9451;top:3115;width:20;height:2" coordorigin="9451,3115" coordsize="20,0" path="m9451,3115l9470,3115e" filled="false" stroked="true" strokeweight=".48pt" strokecolor="#fefefe">
                <v:path arrowok="t"/>
              </v:shape>
            </v:group>
            <v:group style="position:absolute;left:9470;top:3115;width:20;height:2" coordorigin="9470,3115" coordsize="20,2">
              <v:shape style="position:absolute;left:9470;top:3115;width:20;height:2" coordorigin="9470,3115" coordsize="20,0" path="m9470,3115l9490,3115e" filled="false" stroked="true" strokeweight=".48pt" strokecolor="#fefefe">
                <v:path arrowok="t"/>
              </v:shape>
            </v:group>
            <v:group style="position:absolute;left:9490;top:3115;width:20;height:2" coordorigin="9490,3115" coordsize="20,2">
              <v:shape style="position:absolute;left:9490;top:3115;width:20;height:2" coordorigin="9490,3115" coordsize="20,0" path="m9490,3115l9509,3115e" filled="false" stroked="true" strokeweight=".48pt" strokecolor="#fefefe">
                <v:path arrowok="t"/>
              </v:shape>
            </v:group>
            <v:group style="position:absolute;left:9509;top:3115;width:20;height:2" coordorigin="9509,3115" coordsize="20,2">
              <v:shape style="position:absolute;left:9509;top:3115;width:20;height:2" coordorigin="9509,3115" coordsize="20,0" path="m9509,3115l9528,3115e" filled="false" stroked="true" strokeweight=".48pt" strokecolor="#fefefe">
                <v:path arrowok="t"/>
              </v:shape>
            </v:group>
            <v:group style="position:absolute;left:9528;top:3115;width:20;height:2" coordorigin="9528,3115" coordsize="20,2">
              <v:shape style="position:absolute;left:9528;top:3115;width:20;height:2" coordorigin="9528,3115" coordsize="20,0" path="m9528,3115l9547,3115e" filled="false" stroked="true" strokeweight=".48pt" strokecolor="#fefefe">
                <v:path arrowok="t"/>
              </v:shape>
            </v:group>
            <v:group style="position:absolute;left:9547;top:3115;width:20;height:2" coordorigin="9547,3115" coordsize="20,2">
              <v:shape style="position:absolute;left:9547;top:3115;width:20;height:2" coordorigin="9547,3115" coordsize="20,0" path="m9547,3115l9566,3115e" filled="false" stroked="true" strokeweight=".48pt" strokecolor="#fefefe">
                <v:path arrowok="t"/>
              </v:shape>
            </v:group>
            <v:group style="position:absolute;left:9566;top:3115;width:20;height:2" coordorigin="9566,3115" coordsize="20,2">
              <v:shape style="position:absolute;left:9566;top:3115;width:20;height:2" coordorigin="9566,3115" coordsize="20,0" path="m9566,3115l9586,3115e" filled="false" stroked="true" strokeweight=".48pt" strokecolor="#fefefe">
                <v:path arrowok="t"/>
              </v:shape>
            </v:group>
            <v:group style="position:absolute;left:9586;top:3115;width:20;height:2" coordorigin="9586,3115" coordsize="20,2">
              <v:shape style="position:absolute;left:9586;top:3115;width:20;height:2" coordorigin="9586,3115" coordsize="20,0" path="m9586,3115l9605,3115e" filled="false" stroked="true" strokeweight=".48pt" strokecolor="#fefefe">
                <v:path arrowok="t"/>
              </v:shape>
            </v:group>
            <v:group style="position:absolute;left:9605;top:3115;width:20;height:2" coordorigin="9605,3115" coordsize="20,2">
              <v:shape style="position:absolute;left:9605;top:3115;width:20;height:2" coordorigin="9605,3115" coordsize="20,0" path="m9605,3115l9624,3115e" filled="false" stroked="true" strokeweight=".48pt" strokecolor="#fefefe">
                <v:path arrowok="t"/>
              </v:shape>
            </v:group>
            <v:group style="position:absolute;left:9624;top:3115;width:20;height:2" coordorigin="9624,3115" coordsize="20,2">
              <v:shape style="position:absolute;left:9624;top:3115;width:20;height:2" coordorigin="9624,3115" coordsize="20,0" path="m9624,3115l9643,3115e" filled="false" stroked="true" strokeweight=".48pt" strokecolor="#fefefe">
                <v:path arrowok="t"/>
              </v:shape>
              <v:shape style="position:absolute;left:24;top:3120;width:7968;height:307" type="#_x0000_t75" stroked="false">
                <v:imagedata r:id="rId60" o:title=""/>
              </v:shape>
            </v:group>
            <v:group style="position:absolute;left:7982;top:3422;width:10;height:2" coordorigin="7982,3422" coordsize="10,2">
              <v:shape style="position:absolute;left:7982;top:3422;width:10;height:2" coordorigin="7982,3422" coordsize="10,0" path="m7982,3422l7992,3422e" filled="false" stroked="true" strokeweight=".48pt" strokecolor="#fefefe">
                <v:path arrowok="t"/>
              </v:shape>
            </v:group>
            <v:group style="position:absolute;left:7992;top:3422;width:20;height:2" coordorigin="7992,3422" coordsize="20,2">
              <v:shape style="position:absolute;left:7992;top:3422;width:20;height:2" coordorigin="7992,3422" coordsize="20,0" path="m7992,3422l8011,3422e" filled="false" stroked="true" strokeweight=".48pt" strokecolor="#fefefe">
                <v:path arrowok="t"/>
              </v:shape>
            </v:group>
            <v:group style="position:absolute;left:8011;top:3422;width:20;height:2" coordorigin="8011,3422" coordsize="20,2">
              <v:shape style="position:absolute;left:8011;top:3422;width:20;height:2" coordorigin="8011,3422" coordsize="20,0" path="m8011,3422l8030,3422e" filled="false" stroked="true" strokeweight=".48pt" strokecolor="#fefefe">
                <v:path arrowok="t"/>
              </v:shape>
            </v:group>
            <v:group style="position:absolute;left:8030;top:3422;width:20;height:2" coordorigin="8030,3422" coordsize="20,2">
              <v:shape style="position:absolute;left:8030;top:3422;width:20;height:2" coordorigin="8030,3422" coordsize="20,0" path="m8030,3422l8050,3422e" filled="false" stroked="true" strokeweight=".48pt" strokecolor="#fefefe">
                <v:path arrowok="t"/>
              </v:shape>
            </v:group>
            <v:group style="position:absolute;left:8050;top:3422;width:20;height:2" coordorigin="8050,3422" coordsize="20,2">
              <v:shape style="position:absolute;left:8050;top:3422;width:20;height:2" coordorigin="8050,3422" coordsize="20,0" path="m8050,3422l8069,3422e" filled="false" stroked="true" strokeweight=".48pt" strokecolor="#fefefe">
                <v:path arrowok="t"/>
              </v:shape>
            </v:group>
            <v:group style="position:absolute;left:8069;top:3422;width:20;height:2" coordorigin="8069,3422" coordsize="20,2">
              <v:shape style="position:absolute;left:8069;top:3422;width:20;height:2" coordorigin="8069,3422" coordsize="20,0" path="m8069,3422l8088,3422e" filled="false" stroked="true" strokeweight=".48pt" strokecolor="#fefefe">
                <v:path arrowok="t"/>
              </v:shape>
            </v:group>
            <v:group style="position:absolute;left:8088;top:3422;width:20;height:2" coordorigin="8088,3422" coordsize="20,2">
              <v:shape style="position:absolute;left:8088;top:3422;width:20;height:2" coordorigin="8088,3422" coordsize="20,0" path="m8088,3422l8107,3422e" filled="false" stroked="true" strokeweight=".48pt" strokecolor="#fefefe">
                <v:path arrowok="t"/>
              </v:shape>
            </v:group>
            <v:group style="position:absolute;left:8107;top:3422;width:20;height:2" coordorigin="8107,3422" coordsize="20,2">
              <v:shape style="position:absolute;left:8107;top:3422;width:20;height:2" coordorigin="8107,3422" coordsize="20,0" path="m8107,3422l8126,3422e" filled="false" stroked="true" strokeweight=".48pt" strokecolor="#fefefe">
                <v:path arrowok="t"/>
              </v:shape>
            </v:group>
            <v:group style="position:absolute;left:8126;top:3422;width:20;height:2" coordorigin="8126,3422" coordsize="20,2">
              <v:shape style="position:absolute;left:8126;top:3422;width:20;height:2" coordorigin="8126,3422" coordsize="20,0" path="m8126,3422l8146,3422e" filled="false" stroked="true" strokeweight=".48pt" strokecolor="#fefefe">
                <v:path arrowok="t"/>
              </v:shape>
            </v:group>
            <v:group style="position:absolute;left:8146;top:3422;width:20;height:2" coordorigin="8146,3422" coordsize="20,2">
              <v:shape style="position:absolute;left:8146;top:3422;width:20;height:2" coordorigin="8146,3422" coordsize="20,0" path="m8146,3422l8165,3422e" filled="false" stroked="true" strokeweight=".48pt" strokecolor="#fefefe">
                <v:path arrowok="t"/>
              </v:shape>
            </v:group>
            <v:group style="position:absolute;left:8165;top:3422;width:20;height:2" coordorigin="8165,3422" coordsize="20,2">
              <v:shape style="position:absolute;left:8165;top:3422;width:20;height:2" coordorigin="8165,3422" coordsize="20,0" path="m8165,3422l8184,3422e" filled="false" stroked="true" strokeweight=".48pt" strokecolor="#fefefe">
                <v:path arrowok="t"/>
              </v:shape>
            </v:group>
            <v:group style="position:absolute;left:8184;top:3422;width:20;height:2" coordorigin="8184,3422" coordsize="20,2">
              <v:shape style="position:absolute;left:8184;top:3422;width:20;height:2" coordorigin="8184,3422" coordsize="20,0" path="m8184,3422l8203,3422e" filled="false" stroked="true" strokeweight=".48pt" strokecolor="#fefefe">
                <v:path arrowok="t"/>
              </v:shape>
            </v:group>
            <v:group style="position:absolute;left:8203;top:3422;width:20;height:2" coordorigin="8203,3422" coordsize="20,2">
              <v:shape style="position:absolute;left:8203;top:3422;width:20;height:2" coordorigin="8203,3422" coordsize="20,0" path="m8203,3422l8222,3422e" filled="false" stroked="true" strokeweight=".48pt" strokecolor="#fefefe">
                <v:path arrowok="t"/>
              </v:shape>
            </v:group>
            <v:group style="position:absolute;left:8222;top:3422;width:20;height:2" coordorigin="8222,3422" coordsize="20,2">
              <v:shape style="position:absolute;left:8222;top:3422;width:20;height:2" coordorigin="8222,3422" coordsize="20,0" path="m8222,3422l8242,3422e" filled="false" stroked="true" strokeweight=".48pt" strokecolor="#fefefe">
                <v:path arrowok="t"/>
              </v:shape>
            </v:group>
            <v:group style="position:absolute;left:8242;top:3422;width:20;height:2" coordorigin="8242,3422" coordsize="20,2">
              <v:shape style="position:absolute;left:8242;top:3422;width:20;height:2" coordorigin="8242,3422" coordsize="20,0" path="m8242,3422l8261,3422e" filled="false" stroked="true" strokeweight=".48pt" strokecolor="#fefefe">
                <v:path arrowok="t"/>
              </v:shape>
            </v:group>
            <v:group style="position:absolute;left:8261;top:3422;width:20;height:2" coordorigin="8261,3422" coordsize="20,2">
              <v:shape style="position:absolute;left:8261;top:3422;width:20;height:2" coordorigin="8261,3422" coordsize="20,0" path="m8261,3422l8280,3422e" filled="false" stroked="true" strokeweight=".48pt" strokecolor="#fefefe">
                <v:path arrowok="t"/>
              </v:shape>
            </v:group>
            <v:group style="position:absolute;left:8280;top:3422;width:20;height:2" coordorigin="8280,3422" coordsize="20,2">
              <v:shape style="position:absolute;left:8280;top:3422;width:20;height:2" coordorigin="8280,3422" coordsize="20,0" path="m8280,3422l8299,3422e" filled="false" stroked="true" strokeweight=".48pt" strokecolor="#fefefe">
                <v:path arrowok="t"/>
              </v:shape>
            </v:group>
            <v:group style="position:absolute;left:8299;top:3422;width:20;height:2" coordorigin="8299,3422" coordsize="20,2">
              <v:shape style="position:absolute;left:8299;top:3422;width:20;height:2" coordorigin="8299,3422" coordsize="20,0" path="m8299,3422l8318,3422e" filled="false" stroked="true" strokeweight=".48pt" strokecolor="#fefefe">
                <v:path arrowok="t"/>
              </v:shape>
            </v:group>
            <v:group style="position:absolute;left:8318;top:3422;width:20;height:2" coordorigin="8318,3422" coordsize="20,2">
              <v:shape style="position:absolute;left:8318;top:3422;width:20;height:2" coordorigin="8318,3422" coordsize="20,0" path="m8318,3422l8338,3422e" filled="false" stroked="true" strokeweight=".48pt" strokecolor="#fefefe">
                <v:path arrowok="t"/>
              </v:shape>
            </v:group>
            <v:group style="position:absolute;left:8338;top:3422;width:20;height:2" coordorigin="8338,3422" coordsize="20,2">
              <v:shape style="position:absolute;left:8338;top:3422;width:20;height:2" coordorigin="8338,3422" coordsize="20,0" path="m8338,3422l8357,3422e" filled="false" stroked="true" strokeweight=".48pt" strokecolor="#fefefe">
                <v:path arrowok="t"/>
              </v:shape>
            </v:group>
            <v:group style="position:absolute;left:8357;top:3422;width:20;height:2" coordorigin="8357,3422" coordsize="20,2">
              <v:shape style="position:absolute;left:8357;top:3422;width:20;height:2" coordorigin="8357,3422" coordsize="20,0" path="m8357,3422l8376,3422e" filled="false" stroked="true" strokeweight=".48pt" strokecolor="#fefefe">
                <v:path arrowok="t"/>
              </v:shape>
            </v:group>
            <v:group style="position:absolute;left:8376;top:3422;width:20;height:2" coordorigin="8376,3422" coordsize="20,2">
              <v:shape style="position:absolute;left:8376;top:3422;width:20;height:2" coordorigin="8376,3422" coordsize="20,0" path="m8376,3422l8395,3422e" filled="false" stroked="true" strokeweight=".48pt" strokecolor="#fefefe">
                <v:path arrowok="t"/>
              </v:shape>
            </v:group>
            <v:group style="position:absolute;left:8395;top:3422;width:20;height:2" coordorigin="8395,3422" coordsize="20,2">
              <v:shape style="position:absolute;left:8395;top:3422;width:20;height:2" coordorigin="8395,3422" coordsize="20,0" path="m8395,3422l8414,3422e" filled="false" stroked="true" strokeweight=".48pt" strokecolor="#fefefe">
                <v:path arrowok="t"/>
              </v:shape>
            </v:group>
            <v:group style="position:absolute;left:8414;top:3422;width:20;height:2" coordorigin="8414,3422" coordsize="20,2">
              <v:shape style="position:absolute;left:8414;top:3422;width:20;height:2" coordorigin="8414,3422" coordsize="20,0" path="m8414,3422l8434,3422e" filled="false" stroked="true" strokeweight=".48pt" strokecolor="#fefefe">
                <v:path arrowok="t"/>
              </v:shape>
            </v:group>
            <v:group style="position:absolute;left:8434;top:3422;width:20;height:2" coordorigin="8434,3422" coordsize="20,2">
              <v:shape style="position:absolute;left:8434;top:3422;width:20;height:2" coordorigin="8434,3422" coordsize="20,0" path="m8434,3422l8453,3422e" filled="false" stroked="true" strokeweight=".48pt" strokecolor="#fefefe">
                <v:path arrowok="t"/>
              </v:shape>
            </v:group>
            <v:group style="position:absolute;left:8453;top:3422;width:20;height:2" coordorigin="8453,3422" coordsize="20,2">
              <v:shape style="position:absolute;left:8453;top:3422;width:20;height:2" coordorigin="8453,3422" coordsize="20,0" path="m8453,3422l8472,3422e" filled="false" stroked="true" strokeweight=".48pt" strokecolor="#fefefe">
                <v:path arrowok="t"/>
              </v:shape>
            </v:group>
            <v:group style="position:absolute;left:8472;top:3422;width:20;height:2" coordorigin="8472,3422" coordsize="20,2">
              <v:shape style="position:absolute;left:8472;top:3422;width:20;height:2" coordorigin="8472,3422" coordsize="20,0" path="m8472,3422l8491,3422e" filled="false" stroked="true" strokeweight=".48pt" strokecolor="#fefefe">
                <v:path arrowok="t"/>
              </v:shape>
            </v:group>
            <v:group style="position:absolute;left:8491;top:3422;width:20;height:2" coordorigin="8491,3422" coordsize="20,2">
              <v:shape style="position:absolute;left:8491;top:3422;width:20;height:2" coordorigin="8491,3422" coordsize="20,0" path="m8491,3422l8510,3422e" filled="false" stroked="true" strokeweight=".48pt" strokecolor="#fefefe">
                <v:path arrowok="t"/>
              </v:shape>
            </v:group>
            <v:group style="position:absolute;left:8510;top:3422;width:20;height:2" coordorigin="8510,3422" coordsize="20,2">
              <v:shape style="position:absolute;left:8510;top:3422;width:20;height:2" coordorigin="8510,3422" coordsize="20,0" path="m8510,3422l8530,3422e" filled="false" stroked="true" strokeweight=".48pt" strokecolor="#fefefe">
                <v:path arrowok="t"/>
              </v:shape>
            </v:group>
            <v:group style="position:absolute;left:8530;top:3422;width:20;height:2" coordorigin="8530,3422" coordsize="20,2">
              <v:shape style="position:absolute;left:8530;top:3422;width:20;height:2" coordorigin="8530,3422" coordsize="20,0" path="m8530,3422l8549,3422e" filled="false" stroked="true" strokeweight=".48pt" strokecolor="#fefefe">
                <v:path arrowok="t"/>
              </v:shape>
            </v:group>
            <v:group style="position:absolute;left:8549;top:3422;width:20;height:2" coordorigin="8549,3422" coordsize="20,2">
              <v:shape style="position:absolute;left:8549;top:3422;width:20;height:2" coordorigin="8549,3422" coordsize="20,0" path="m8549,3422l8568,3422e" filled="false" stroked="true" strokeweight=".48pt" strokecolor="#fefefe">
                <v:path arrowok="t"/>
              </v:shape>
            </v:group>
            <v:group style="position:absolute;left:8568;top:3422;width:20;height:2" coordorigin="8568,3422" coordsize="20,2">
              <v:shape style="position:absolute;left:8568;top:3422;width:20;height:2" coordorigin="8568,3422" coordsize="20,0" path="m8568,3422l8587,3422e" filled="false" stroked="true" strokeweight=".48pt" strokecolor="#fefefe">
                <v:path arrowok="t"/>
              </v:shape>
            </v:group>
            <v:group style="position:absolute;left:8587;top:3422;width:20;height:2" coordorigin="8587,3422" coordsize="20,2">
              <v:shape style="position:absolute;left:8587;top:3422;width:20;height:2" coordorigin="8587,3422" coordsize="20,0" path="m8587,3422l8606,3422e" filled="false" stroked="true" strokeweight=".48pt" strokecolor="#fefefe">
                <v:path arrowok="t"/>
              </v:shape>
            </v:group>
            <v:group style="position:absolute;left:8606;top:3422;width:20;height:2" coordorigin="8606,3422" coordsize="20,2">
              <v:shape style="position:absolute;left:8606;top:3422;width:20;height:2" coordorigin="8606,3422" coordsize="20,0" path="m8606,3422l8626,3422e" filled="false" stroked="true" strokeweight=".48pt" strokecolor="#fefefe">
                <v:path arrowok="t"/>
              </v:shape>
            </v:group>
            <v:group style="position:absolute;left:8626;top:3422;width:20;height:2" coordorigin="8626,3422" coordsize="20,2">
              <v:shape style="position:absolute;left:8626;top:3422;width:20;height:2" coordorigin="8626,3422" coordsize="20,0" path="m8626,3422l8645,3422e" filled="false" stroked="true" strokeweight=".48pt" strokecolor="#fefefe">
                <v:path arrowok="t"/>
              </v:shape>
            </v:group>
            <v:group style="position:absolute;left:8645;top:3422;width:20;height:2" coordorigin="8645,3422" coordsize="20,2">
              <v:shape style="position:absolute;left:8645;top:3422;width:20;height:2" coordorigin="8645,3422" coordsize="20,0" path="m8645,3422l8664,3422e" filled="false" stroked="true" strokeweight=".48pt" strokecolor="#fefefe">
                <v:path arrowok="t"/>
              </v:shape>
            </v:group>
            <v:group style="position:absolute;left:8664;top:3422;width:20;height:2" coordorigin="8664,3422" coordsize="20,2">
              <v:shape style="position:absolute;left:8664;top:3422;width:20;height:2" coordorigin="8664,3422" coordsize="20,0" path="m8664,3422l8683,3422e" filled="false" stroked="true" strokeweight=".48pt" strokecolor="#fefefe">
                <v:path arrowok="t"/>
              </v:shape>
            </v:group>
            <v:group style="position:absolute;left:8683;top:3422;width:20;height:2" coordorigin="8683,3422" coordsize="20,2">
              <v:shape style="position:absolute;left:8683;top:3422;width:20;height:2" coordorigin="8683,3422" coordsize="20,0" path="m8683,3422l8702,3422e" filled="false" stroked="true" strokeweight=".48pt" strokecolor="#fefefe">
                <v:path arrowok="t"/>
              </v:shape>
            </v:group>
            <v:group style="position:absolute;left:8702;top:3422;width:20;height:2" coordorigin="8702,3422" coordsize="20,2">
              <v:shape style="position:absolute;left:8702;top:3422;width:20;height:2" coordorigin="8702,3422" coordsize="20,0" path="m8702,3422l8722,3422e" filled="false" stroked="true" strokeweight=".48pt" strokecolor="#fefefe">
                <v:path arrowok="t"/>
              </v:shape>
            </v:group>
            <v:group style="position:absolute;left:8722;top:3422;width:20;height:2" coordorigin="8722,3422" coordsize="20,2">
              <v:shape style="position:absolute;left:8722;top:3422;width:20;height:2" coordorigin="8722,3422" coordsize="20,0" path="m8722,3422l8741,3422e" filled="false" stroked="true" strokeweight=".48pt" strokecolor="#fefefe">
                <v:path arrowok="t"/>
              </v:shape>
            </v:group>
            <v:group style="position:absolute;left:8741;top:3422;width:20;height:2" coordorigin="8741,3422" coordsize="20,2">
              <v:shape style="position:absolute;left:8741;top:3422;width:20;height:2" coordorigin="8741,3422" coordsize="20,0" path="m8741,3422l8760,3422e" filled="false" stroked="true" strokeweight=".48pt" strokecolor="#fefefe">
                <v:path arrowok="t"/>
              </v:shape>
            </v:group>
            <v:group style="position:absolute;left:8760;top:3422;width:20;height:2" coordorigin="8760,3422" coordsize="20,2">
              <v:shape style="position:absolute;left:8760;top:3422;width:20;height:2" coordorigin="8760,3422" coordsize="20,0" path="m8760,3422l8779,3422e" filled="false" stroked="true" strokeweight=".48pt" strokecolor="#fefefe">
                <v:path arrowok="t"/>
              </v:shape>
            </v:group>
            <v:group style="position:absolute;left:8779;top:3422;width:20;height:2" coordorigin="8779,3422" coordsize="20,2">
              <v:shape style="position:absolute;left:8779;top:3422;width:20;height:2" coordorigin="8779,3422" coordsize="20,0" path="m8779,3422l8798,3422e" filled="false" stroked="true" strokeweight=".48pt" strokecolor="#fefefe">
                <v:path arrowok="t"/>
              </v:shape>
            </v:group>
            <v:group style="position:absolute;left:8798;top:3422;width:20;height:2" coordorigin="8798,3422" coordsize="20,2">
              <v:shape style="position:absolute;left:8798;top:3422;width:20;height:2" coordorigin="8798,3422" coordsize="20,0" path="m8798,3422l8818,3422e" filled="false" stroked="true" strokeweight=".48pt" strokecolor="#fefefe">
                <v:path arrowok="t"/>
              </v:shape>
            </v:group>
            <v:group style="position:absolute;left:8818;top:3422;width:20;height:2" coordorigin="8818,3422" coordsize="20,2">
              <v:shape style="position:absolute;left:8818;top:3422;width:20;height:2" coordorigin="8818,3422" coordsize="20,0" path="m8818,3422l8837,3422e" filled="false" stroked="true" strokeweight=".48pt" strokecolor="#fefefe">
                <v:path arrowok="t"/>
              </v:shape>
            </v:group>
            <v:group style="position:absolute;left:8837;top:3422;width:20;height:2" coordorigin="8837,3422" coordsize="20,2">
              <v:shape style="position:absolute;left:8837;top:3422;width:20;height:2" coordorigin="8837,3422" coordsize="20,0" path="m8837,3422l8856,3422e" filled="false" stroked="true" strokeweight=".48pt" strokecolor="#fefefe">
                <v:path arrowok="t"/>
              </v:shape>
            </v:group>
            <v:group style="position:absolute;left:8856;top:3422;width:20;height:2" coordorigin="8856,3422" coordsize="20,2">
              <v:shape style="position:absolute;left:8856;top:3422;width:20;height:2" coordorigin="8856,3422" coordsize="20,0" path="m8856,3422l8875,3422e" filled="false" stroked="true" strokeweight=".48pt" strokecolor="#fefefe">
                <v:path arrowok="t"/>
              </v:shape>
            </v:group>
            <v:group style="position:absolute;left:8875;top:3422;width:20;height:2" coordorigin="8875,3422" coordsize="20,2">
              <v:shape style="position:absolute;left:8875;top:3422;width:20;height:2" coordorigin="8875,3422" coordsize="20,0" path="m8875,3422l8894,3422e" filled="false" stroked="true" strokeweight=".48pt" strokecolor="#fefefe">
                <v:path arrowok="t"/>
              </v:shape>
            </v:group>
            <v:group style="position:absolute;left:8894;top:3422;width:20;height:2" coordorigin="8894,3422" coordsize="20,2">
              <v:shape style="position:absolute;left:8894;top:3422;width:20;height:2" coordorigin="8894,3422" coordsize="20,0" path="m8894,3422l8914,3422e" filled="false" stroked="true" strokeweight=".48pt" strokecolor="#fefefe">
                <v:path arrowok="t"/>
              </v:shape>
            </v:group>
            <v:group style="position:absolute;left:8914;top:3422;width:20;height:2" coordorigin="8914,3422" coordsize="20,2">
              <v:shape style="position:absolute;left:8914;top:3422;width:20;height:2" coordorigin="8914,3422" coordsize="20,0" path="m8914,3422l8933,3422e" filled="false" stroked="true" strokeweight=".48pt" strokecolor="#fefefe">
                <v:path arrowok="t"/>
              </v:shape>
            </v:group>
            <v:group style="position:absolute;left:8933;top:3422;width:20;height:2" coordorigin="8933,3422" coordsize="20,2">
              <v:shape style="position:absolute;left:8933;top:3422;width:20;height:2" coordorigin="8933,3422" coordsize="20,0" path="m8933,3422l8952,3422e" filled="false" stroked="true" strokeweight=".48pt" strokecolor="#fefefe">
                <v:path arrowok="t"/>
              </v:shape>
            </v:group>
            <v:group style="position:absolute;left:8952;top:3422;width:20;height:2" coordorigin="8952,3422" coordsize="20,2">
              <v:shape style="position:absolute;left:8952;top:3422;width:20;height:2" coordorigin="8952,3422" coordsize="20,0" path="m8952,3422l8971,3422e" filled="false" stroked="true" strokeweight=".48pt" strokecolor="#fefefe">
                <v:path arrowok="t"/>
              </v:shape>
            </v:group>
            <v:group style="position:absolute;left:8971;top:3422;width:20;height:2" coordorigin="8971,3422" coordsize="20,2">
              <v:shape style="position:absolute;left:8971;top:3422;width:20;height:2" coordorigin="8971,3422" coordsize="20,0" path="m8971,3422l8990,3422e" filled="false" stroked="true" strokeweight=".48pt" strokecolor="#fefefe">
                <v:path arrowok="t"/>
              </v:shape>
            </v:group>
            <v:group style="position:absolute;left:8990;top:3422;width:20;height:2" coordorigin="8990,3422" coordsize="20,2">
              <v:shape style="position:absolute;left:8990;top:3422;width:20;height:2" coordorigin="8990,3422" coordsize="20,0" path="m8990,3422l9010,3422e" filled="false" stroked="true" strokeweight=".48pt" strokecolor="#fefefe">
                <v:path arrowok="t"/>
              </v:shape>
            </v:group>
            <v:group style="position:absolute;left:9010;top:3422;width:20;height:2" coordorigin="9010,3422" coordsize="20,2">
              <v:shape style="position:absolute;left:9010;top:3422;width:20;height:2" coordorigin="9010,3422" coordsize="20,0" path="m9010,3422l9029,3422e" filled="false" stroked="true" strokeweight=".48pt" strokecolor="#fefefe">
                <v:path arrowok="t"/>
              </v:shape>
            </v:group>
            <v:group style="position:absolute;left:9029;top:3422;width:20;height:2" coordorigin="9029,3422" coordsize="20,2">
              <v:shape style="position:absolute;left:9029;top:3422;width:20;height:2" coordorigin="9029,3422" coordsize="20,0" path="m9029,3422l9048,3422e" filled="false" stroked="true" strokeweight=".48pt" strokecolor="#fefefe">
                <v:path arrowok="t"/>
              </v:shape>
            </v:group>
            <v:group style="position:absolute;left:9048;top:3422;width:20;height:2" coordorigin="9048,3422" coordsize="20,2">
              <v:shape style="position:absolute;left:9048;top:3422;width:20;height:2" coordorigin="9048,3422" coordsize="20,0" path="m9048,3422l9067,3422e" filled="false" stroked="true" strokeweight=".48pt" strokecolor="#fefefe">
                <v:path arrowok="t"/>
              </v:shape>
            </v:group>
            <v:group style="position:absolute;left:9067;top:3422;width:20;height:2" coordorigin="9067,3422" coordsize="20,2">
              <v:shape style="position:absolute;left:9067;top:3422;width:20;height:2" coordorigin="9067,3422" coordsize="20,0" path="m9067,3422l9086,3422e" filled="false" stroked="true" strokeweight=".48pt" strokecolor="#fefefe">
                <v:path arrowok="t"/>
              </v:shape>
            </v:group>
            <v:group style="position:absolute;left:9086;top:3422;width:20;height:2" coordorigin="9086,3422" coordsize="20,2">
              <v:shape style="position:absolute;left:9086;top:3422;width:20;height:2" coordorigin="9086,3422" coordsize="20,0" path="m9086,3422l9106,3422e" filled="false" stroked="true" strokeweight=".48pt" strokecolor="#fefefe">
                <v:path arrowok="t"/>
              </v:shape>
            </v:group>
            <v:group style="position:absolute;left:9106;top:3422;width:20;height:2" coordorigin="9106,3422" coordsize="20,2">
              <v:shape style="position:absolute;left:9106;top:3422;width:20;height:2" coordorigin="9106,3422" coordsize="20,0" path="m9106,3422l9125,3422e" filled="false" stroked="true" strokeweight=".48pt" strokecolor="#fefefe">
                <v:path arrowok="t"/>
              </v:shape>
            </v:group>
            <v:group style="position:absolute;left:9125;top:3422;width:20;height:2" coordorigin="9125,3422" coordsize="20,2">
              <v:shape style="position:absolute;left:9125;top:3422;width:20;height:2" coordorigin="9125,3422" coordsize="20,0" path="m9125,3422l9144,3422e" filled="false" stroked="true" strokeweight=".48pt" strokecolor="#fefefe">
                <v:path arrowok="t"/>
              </v:shape>
            </v:group>
            <v:group style="position:absolute;left:9144;top:3422;width:20;height:2" coordorigin="9144,3422" coordsize="20,2">
              <v:shape style="position:absolute;left:9144;top:3422;width:20;height:2" coordorigin="9144,3422" coordsize="20,0" path="m9144,3422l9163,3422e" filled="false" stroked="true" strokeweight=".48pt" strokecolor="#fefefe">
                <v:path arrowok="t"/>
              </v:shape>
            </v:group>
            <v:group style="position:absolute;left:9163;top:3422;width:20;height:2" coordorigin="9163,3422" coordsize="20,2">
              <v:shape style="position:absolute;left:9163;top:3422;width:20;height:2" coordorigin="9163,3422" coordsize="20,0" path="m9163,3422l9182,3422e" filled="false" stroked="true" strokeweight=".48pt" strokecolor="#fefefe">
                <v:path arrowok="t"/>
              </v:shape>
            </v:group>
            <v:group style="position:absolute;left:9182;top:3422;width:20;height:2" coordorigin="9182,3422" coordsize="20,2">
              <v:shape style="position:absolute;left:9182;top:3422;width:20;height:2" coordorigin="9182,3422" coordsize="20,0" path="m9182,3422l9202,3422e" filled="false" stroked="true" strokeweight=".48pt" strokecolor="#fefefe">
                <v:path arrowok="t"/>
              </v:shape>
            </v:group>
            <v:group style="position:absolute;left:9202;top:3422;width:20;height:2" coordorigin="9202,3422" coordsize="20,2">
              <v:shape style="position:absolute;left:9202;top:3422;width:20;height:2" coordorigin="9202,3422" coordsize="20,0" path="m9202,3422l9221,3422e" filled="false" stroked="true" strokeweight=".48pt" strokecolor="#fefefe">
                <v:path arrowok="t"/>
              </v:shape>
            </v:group>
            <v:group style="position:absolute;left:9221;top:3422;width:20;height:2" coordorigin="9221,3422" coordsize="20,2">
              <v:shape style="position:absolute;left:9221;top:3422;width:20;height:2" coordorigin="9221,3422" coordsize="20,0" path="m9221,3422l9240,3422e" filled="false" stroked="true" strokeweight=".48pt" strokecolor="#fefefe">
                <v:path arrowok="t"/>
              </v:shape>
            </v:group>
            <v:group style="position:absolute;left:9240;top:3422;width:20;height:2" coordorigin="9240,3422" coordsize="20,2">
              <v:shape style="position:absolute;left:9240;top:3422;width:20;height:2" coordorigin="9240,3422" coordsize="20,0" path="m9240,3422l9259,3422e" filled="false" stroked="true" strokeweight=".48pt" strokecolor="#fefefe">
                <v:path arrowok="t"/>
              </v:shape>
            </v:group>
            <v:group style="position:absolute;left:9259;top:3422;width:20;height:2" coordorigin="9259,3422" coordsize="20,2">
              <v:shape style="position:absolute;left:9259;top:3422;width:20;height:2" coordorigin="9259,3422" coordsize="20,0" path="m9259,3422l9278,3422e" filled="false" stroked="true" strokeweight=".48pt" strokecolor="#fefefe">
                <v:path arrowok="t"/>
              </v:shape>
            </v:group>
            <v:group style="position:absolute;left:9278;top:3422;width:20;height:2" coordorigin="9278,3422" coordsize="20,2">
              <v:shape style="position:absolute;left:9278;top:3422;width:20;height:2" coordorigin="9278,3422" coordsize="20,0" path="m9278,3422l9298,3422e" filled="false" stroked="true" strokeweight=".48pt" strokecolor="#fefefe">
                <v:path arrowok="t"/>
              </v:shape>
            </v:group>
            <v:group style="position:absolute;left:9298;top:3422;width:20;height:2" coordorigin="9298,3422" coordsize="20,2">
              <v:shape style="position:absolute;left:9298;top:3422;width:20;height:2" coordorigin="9298,3422" coordsize="20,0" path="m9298,3422l9317,3422e" filled="false" stroked="true" strokeweight=".48pt" strokecolor="#fefefe">
                <v:path arrowok="t"/>
              </v:shape>
            </v:group>
            <v:group style="position:absolute;left:9317;top:3422;width:20;height:2" coordorigin="9317,3422" coordsize="20,2">
              <v:shape style="position:absolute;left:9317;top:3422;width:20;height:2" coordorigin="9317,3422" coordsize="20,0" path="m9317,3422l9336,3422e" filled="false" stroked="true" strokeweight=".48pt" strokecolor="#fefefe">
                <v:path arrowok="t"/>
              </v:shape>
            </v:group>
            <v:group style="position:absolute;left:9336;top:3422;width:20;height:2" coordorigin="9336,3422" coordsize="20,2">
              <v:shape style="position:absolute;left:9336;top:3422;width:20;height:2" coordorigin="9336,3422" coordsize="20,0" path="m9336,3422l9355,3422e" filled="false" stroked="true" strokeweight=".48pt" strokecolor="#fefefe">
                <v:path arrowok="t"/>
              </v:shape>
            </v:group>
            <v:group style="position:absolute;left:9355;top:3422;width:20;height:2" coordorigin="9355,3422" coordsize="20,2">
              <v:shape style="position:absolute;left:9355;top:3422;width:20;height:2" coordorigin="9355,3422" coordsize="20,0" path="m9355,3422l9374,3422e" filled="false" stroked="true" strokeweight=".48pt" strokecolor="#fefefe">
                <v:path arrowok="t"/>
              </v:shape>
            </v:group>
            <v:group style="position:absolute;left:9374;top:3422;width:20;height:2" coordorigin="9374,3422" coordsize="20,2">
              <v:shape style="position:absolute;left:9374;top:3422;width:20;height:2" coordorigin="9374,3422" coordsize="20,0" path="m9374,3422l9394,3422e" filled="false" stroked="true" strokeweight=".48pt" strokecolor="#fefefe">
                <v:path arrowok="t"/>
              </v:shape>
            </v:group>
            <v:group style="position:absolute;left:9394;top:3422;width:20;height:2" coordorigin="9394,3422" coordsize="20,2">
              <v:shape style="position:absolute;left:9394;top:3422;width:20;height:2" coordorigin="9394,3422" coordsize="20,0" path="m9394,3422l9413,3422e" filled="false" stroked="true" strokeweight=".48pt" strokecolor="#fefefe">
                <v:path arrowok="t"/>
              </v:shape>
            </v:group>
            <v:group style="position:absolute;left:9413;top:3422;width:20;height:2" coordorigin="9413,3422" coordsize="20,2">
              <v:shape style="position:absolute;left:9413;top:3422;width:20;height:2" coordorigin="9413,3422" coordsize="20,0" path="m9413,3422l9432,3422e" filled="false" stroked="true" strokeweight=".48pt" strokecolor="#fefefe">
                <v:path arrowok="t"/>
              </v:shape>
            </v:group>
            <v:group style="position:absolute;left:9432;top:3422;width:20;height:2" coordorigin="9432,3422" coordsize="20,2">
              <v:shape style="position:absolute;left:9432;top:3422;width:20;height:2" coordorigin="9432,3422" coordsize="20,0" path="m9432,3422l9451,3422e" filled="false" stroked="true" strokeweight=".48pt" strokecolor="#fefefe">
                <v:path arrowok="t"/>
              </v:shape>
            </v:group>
            <v:group style="position:absolute;left:9451;top:3422;width:20;height:2" coordorigin="9451,3422" coordsize="20,2">
              <v:shape style="position:absolute;left:9451;top:3422;width:20;height:2" coordorigin="9451,3422" coordsize="20,0" path="m9451,3422l9470,3422e" filled="false" stroked="true" strokeweight=".48pt" strokecolor="#fefefe">
                <v:path arrowok="t"/>
              </v:shape>
            </v:group>
            <v:group style="position:absolute;left:9470;top:3422;width:20;height:2" coordorigin="9470,3422" coordsize="20,2">
              <v:shape style="position:absolute;left:9470;top:3422;width:20;height:2" coordorigin="9470,3422" coordsize="20,0" path="m9470,3422l9490,3422e" filled="false" stroked="true" strokeweight=".48pt" strokecolor="#fefefe">
                <v:path arrowok="t"/>
              </v:shape>
            </v:group>
            <v:group style="position:absolute;left:9490;top:3422;width:20;height:2" coordorigin="9490,3422" coordsize="20,2">
              <v:shape style="position:absolute;left:9490;top:3422;width:20;height:2" coordorigin="9490,3422" coordsize="20,0" path="m9490,3422l9509,3422e" filled="false" stroked="true" strokeweight=".48pt" strokecolor="#fefefe">
                <v:path arrowok="t"/>
              </v:shape>
            </v:group>
            <v:group style="position:absolute;left:9509;top:3422;width:20;height:2" coordorigin="9509,3422" coordsize="20,2">
              <v:shape style="position:absolute;left:9509;top:3422;width:20;height:2" coordorigin="9509,3422" coordsize="20,0" path="m9509,3422l9528,3422e" filled="false" stroked="true" strokeweight=".48pt" strokecolor="#fefefe">
                <v:path arrowok="t"/>
              </v:shape>
            </v:group>
            <v:group style="position:absolute;left:9528;top:3422;width:20;height:2" coordorigin="9528,3422" coordsize="20,2">
              <v:shape style="position:absolute;left:9528;top:3422;width:20;height:2" coordorigin="9528,3422" coordsize="20,0" path="m9528,3422l9547,3422e" filled="false" stroked="true" strokeweight=".48pt" strokecolor="#fefefe">
                <v:path arrowok="t"/>
              </v:shape>
            </v:group>
            <v:group style="position:absolute;left:9547;top:3422;width:20;height:2" coordorigin="9547,3422" coordsize="20,2">
              <v:shape style="position:absolute;left:9547;top:3422;width:20;height:2" coordorigin="9547,3422" coordsize="20,0" path="m9547,3422l9566,3422e" filled="false" stroked="true" strokeweight=".48pt" strokecolor="#fefefe">
                <v:path arrowok="t"/>
              </v:shape>
            </v:group>
            <v:group style="position:absolute;left:9566;top:3422;width:20;height:2" coordorigin="9566,3422" coordsize="20,2">
              <v:shape style="position:absolute;left:9566;top:3422;width:20;height:2" coordorigin="9566,3422" coordsize="20,0" path="m9566,3422l9586,3422e" filled="false" stroked="true" strokeweight=".48pt" strokecolor="#fefefe">
                <v:path arrowok="t"/>
              </v:shape>
            </v:group>
            <v:group style="position:absolute;left:9586;top:3422;width:20;height:2" coordorigin="9586,3422" coordsize="20,2">
              <v:shape style="position:absolute;left:9586;top:3422;width:20;height:2" coordorigin="9586,3422" coordsize="20,0" path="m9586,3422l9605,3422e" filled="false" stroked="true" strokeweight=".48pt" strokecolor="#fefefe">
                <v:path arrowok="t"/>
              </v:shape>
            </v:group>
            <v:group style="position:absolute;left:9605;top:3422;width:20;height:2" coordorigin="9605,3422" coordsize="20,2">
              <v:shape style="position:absolute;left:9605;top:3422;width:20;height:2" coordorigin="9605,3422" coordsize="20,0" path="m9605,3422l9624,3422e" filled="false" stroked="true" strokeweight=".48pt" strokecolor="#fefefe">
                <v:path arrowok="t"/>
              </v:shape>
            </v:group>
            <v:group style="position:absolute;left:9624;top:3422;width:20;height:2" coordorigin="9624,3422" coordsize="20,2">
              <v:shape style="position:absolute;left:9624;top:3422;width:20;height:2" coordorigin="9624,3422" coordsize="20,0" path="m9624,3422l9643,3422e" filled="false" stroked="true" strokeweight=".48pt" strokecolor="#fefefe">
                <v:path arrowok="t"/>
              </v:shape>
              <v:shape style="position:absolute;left:24;top:3427;width:7968;height:312" type="#_x0000_t75" stroked="false">
                <v:imagedata r:id="rId63" o:title=""/>
              </v:shape>
            </v:group>
            <v:group style="position:absolute;left:7982;top:3734;width:10;height:2" coordorigin="7982,3734" coordsize="10,2">
              <v:shape style="position:absolute;left:7982;top:3734;width:10;height:2" coordorigin="7982,3734" coordsize="10,0" path="m7982,3734l7992,3734e" filled="false" stroked="true" strokeweight=".48pt" strokecolor="#fefefe">
                <v:path arrowok="t"/>
              </v:shape>
            </v:group>
            <v:group style="position:absolute;left:7992;top:3734;width:20;height:2" coordorigin="7992,3734" coordsize="20,2">
              <v:shape style="position:absolute;left:7992;top:3734;width:20;height:2" coordorigin="7992,3734" coordsize="20,0" path="m7992,3734l8011,3734e" filled="false" stroked="true" strokeweight=".48pt" strokecolor="#fefefe">
                <v:path arrowok="t"/>
              </v:shape>
            </v:group>
            <v:group style="position:absolute;left:8011;top:3734;width:20;height:2" coordorigin="8011,3734" coordsize="20,2">
              <v:shape style="position:absolute;left:8011;top:3734;width:20;height:2" coordorigin="8011,3734" coordsize="20,0" path="m8011,3734l8030,3734e" filled="false" stroked="true" strokeweight=".48pt" strokecolor="#fefefe">
                <v:path arrowok="t"/>
              </v:shape>
            </v:group>
            <v:group style="position:absolute;left:8030;top:3734;width:20;height:2" coordorigin="8030,3734" coordsize="20,2">
              <v:shape style="position:absolute;left:8030;top:3734;width:20;height:2" coordorigin="8030,3734" coordsize="20,0" path="m8030,3734l8050,3734e" filled="false" stroked="true" strokeweight=".48pt" strokecolor="#fefefe">
                <v:path arrowok="t"/>
              </v:shape>
            </v:group>
            <v:group style="position:absolute;left:8050;top:3734;width:20;height:2" coordorigin="8050,3734" coordsize="20,2">
              <v:shape style="position:absolute;left:8050;top:3734;width:20;height:2" coordorigin="8050,3734" coordsize="20,0" path="m8050,3734l8069,3734e" filled="false" stroked="true" strokeweight=".48pt" strokecolor="#fefefe">
                <v:path arrowok="t"/>
              </v:shape>
            </v:group>
            <v:group style="position:absolute;left:8069;top:3734;width:20;height:2" coordorigin="8069,3734" coordsize="20,2">
              <v:shape style="position:absolute;left:8069;top:3734;width:20;height:2" coordorigin="8069,3734" coordsize="20,0" path="m8069,3734l8088,3734e" filled="false" stroked="true" strokeweight=".48pt" strokecolor="#fefefe">
                <v:path arrowok="t"/>
              </v:shape>
            </v:group>
            <v:group style="position:absolute;left:8088;top:3734;width:20;height:2" coordorigin="8088,3734" coordsize="20,2">
              <v:shape style="position:absolute;left:8088;top:3734;width:20;height:2" coordorigin="8088,3734" coordsize="20,0" path="m8088,3734l8107,3734e" filled="false" stroked="true" strokeweight=".48pt" strokecolor="#fefefe">
                <v:path arrowok="t"/>
              </v:shape>
            </v:group>
            <v:group style="position:absolute;left:8107;top:3734;width:20;height:2" coordorigin="8107,3734" coordsize="20,2">
              <v:shape style="position:absolute;left:8107;top:3734;width:20;height:2" coordorigin="8107,3734" coordsize="20,0" path="m8107,3734l8126,3734e" filled="false" stroked="true" strokeweight=".48pt" strokecolor="#fefefe">
                <v:path arrowok="t"/>
              </v:shape>
            </v:group>
            <v:group style="position:absolute;left:8126;top:3734;width:20;height:2" coordorigin="8126,3734" coordsize="20,2">
              <v:shape style="position:absolute;left:8126;top:3734;width:20;height:2" coordorigin="8126,3734" coordsize="20,0" path="m8126,3734l8146,3734e" filled="false" stroked="true" strokeweight=".48pt" strokecolor="#fefefe">
                <v:path arrowok="t"/>
              </v:shape>
            </v:group>
            <v:group style="position:absolute;left:8146;top:3734;width:20;height:2" coordorigin="8146,3734" coordsize="20,2">
              <v:shape style="position:absolute;left:8146;top:3734;width:20;height:2" coordorigin="8146,3734" coordsize="20,0" path="m8146,3734l8165,3734e" filled="false" stroked="true" strokeweight=".48pt" strokecolor="#fefefe">
                <v:path arrowok="t"/>
              </v:shape>
            </v:group>
            <v:group style="position:absolute;left:8165;top:3734;width:20;height:2" coordorigin="8165,3734" coordsize="20,2">
              <v:shape style="position:absolute;left:8165;top:3734;width:20;height:2" coordorigin="8165,3734" coordsize="20,0" path="m8165,3734l8184,3734e" filled="false" stroked="true" strokeweight=".48pt" strokecolor="#fefefe">
                <v:path arrowok="t"/>
              </v:shape>
            </v:group>
            <v:group style="position:absolute;left:8184;top:3734;width:20;height:2" coordorigin="8184,3734" coordsize="20,2">
              <v:shape style="position:absolute;left:8184;top:3734;width:20;height:2" coordorigin="8184,3734" coordsize="20,0" path="m8184,3734l8203,3734e" filled="false" stroked="true" strokeweight=".48pt" strokecolor="#fefefe">
                <v:path arrowok="t"/>
              </v:shape>
            </v:group>
            <v:group style="position:absolute;left:8203;top:3734;width:20;height:2" coordorigin="8203,3734" coordsize="20,2">
              <v:shape style="position:absolute;left:8203;top:3734;width:20;height:2" coordorigin="8203,3734" coordsize="20,0" path="m8203,3734l8222,3734e" filled="false" stroked="true" strokeweight=".48pt" strokecolor="#fefefe">
                <v:path arrowok="t"/>
              </v:shape>
            </v:group>
            <v:group style="position:absolute;left:8222;top:3734;width:20;height:2" coordorigin="8222,3734" coordsize="20,2">
              <v:shape style="position:absolute;left:8222;top:3734;width:20;height:2" coordorigin="8222,3734" coordsize="20,0" path="m8222,3734l8242,3734e" filled="false" stroked="true" strokeweight=".48pt" strokecolor="#fefefe">
                <v:path arrowok="t"/>
              </v:shape>
            </v:group>
            <v:group style="position:absolute;left:8242;top:3734;width:20;height:2" coordorigin="8242,3734" coordsize="20,2">
              <v:shape style="position:absolute;left:8242;top:3734;width:20;height:2" coordorigin="8242,3734" coordsize="20,0" path="m8242,3734l8261,3734e" filled="false" stroked="true" strokeweight=".48pt" strokecolor="#fefefe">
                <v:path arrowok="t"/>
              </v:shape>
            </v:group>
            <v:group style="position:absolute;left:8261;top:3734;width:20;height:2" coordorigin="8261,3734" coordsize="20,2">
              <v:shape style="position:absolute;left:8261;top:3734;width:20;height:2" coordorigin="8261,3734" coordsize="20,0" path="m8261,3734l8280,3734e" filled="false" stroked="true" strokeweight=".48pt" strokecolor="#fefefe">
                <v:path arrowok="t"/>
              </v:shape>
            </v:group>
            <v:group style="position:absolute;left:8280;top:3734;width:20;height:2" coordorigin="8280,3734" coordsize="20,2">
              <v:shape style="position:absolute;left:8280;top:3734;width:20;height:2" coordorigin="8280,3734" coordsize="20,0" path="m8280,3734l8299,3734e" filled="false" stroked="true" strokeweight=".48pt" strokecolor="#fefefe">
                <v:path arrowok="t"/>
              </v:shape>
            </v:group>
            <v:group style="position:absolute;left:8299;top:3734;width:20;height:2" coordorigin="8299,3734" coordsize="20,2">
              <v:shape style="position:absolute;left:8299;top:3734;width:20;height:2" coordorigin="8299,3734" coordsize="20,0" path="m8299,3734l8318,3734e" filled="false" stroked="true" strokeweight=".48pt" strokecolor="#fefefe">
                <v:path arrowok="t"/>
              </v:shape>
            </v:group>
            <v:group style="position:absolute;left:8318;top:3734;width:20;height:2" coordorigin="8318,3734" coordsize="20,2">
              <v:shape style="position:absolute;left:8318;top:3734;width:20;height:2" coordorigin="8318,3734" coordsize="20,0" path="m8318,3734l8338,3734e" filled="false" stroked="true" strokeweight=".48pt" strokecolor="#fefefe">
                <v:path arrowok="t"/>
              </v:shape>
            </v:group>
            <v:group style="position:absolute;left:8338;top:3734;width:20;height:2" coordorigin="8338,3734" coordsize="20,2">
              <v:shape style="position:absolute;left:8338;top:3734;width:20;height:2" coordorigin="8338,3734" coordsize="20,0" path="m8338,3734l8357,3734e" filled="false" stroked="true" strokeweight=".48pt" strokecolor="#fefefe">
                <v:path arrowok="t"/>
              </v:shape>
            </v:group>
            <v:group style="position:absolute;left:8357;top:3734;width:20;height:2" coordorigin="8357,3734" coordsize="20,2">
              <v:shape style="position:absolute;left:8357;top:3734;width:20;height:2" coordorigin="8357,3734" coordsize="20,0" path="m8357,3734l8376,3734e" filled="false" stroked="true" strokeweight=".48pt" strokecolor="#fefefe">
                <v:path arrowok="t"/>
              </v:shape>
            </v:group>
            <v:group style="position:absolute;left:8376;top:3734;width:20;height:2" coordorigin="8376,3734" coordsize="20,2">
              <v:shape style="position:absolute;left:8376;top:3734;width:20;height:2" coordorigin="8376,3734" coordsize="20,0" path="m8376,3734l8395,3734e" filled="false" stroked="true" strokeweight=".48pt" strokecolor="#fefefe">
                <v:path arrowok="t"/>
              </v:shape>
            </v:group>
            <v:group style="position:absolute;left:8395;top:3734;width:20;height:2" coordorigin="8395,3734" coordsize="20,2">
              <v:shape style="position:absolute;left:8395;top:3734;width:20;height:2" coordorigin="8395,3734" coordsize="20,0" path="m8395,3734l8414,3734e" filled="false" stroked="true" strokeweight=".48pt" strokecolor="#fefefe">
                <v:path arrowok="t"/>
              </v:shape>
            </v:group>
            <v:group style="position:absolute;left:8414;top:3734;width:20;height:2" coordorigin="8414,3734" coordsize="20,2">
              <v:shape style="position:absolute;left:8414;top:3734;width:20;height:2" coordorigin="8414,3734" coordsize="20,0" path="m8414,3734l8434,3734e" filled="false" stroked="true" strokeweight=".48pt" strokecolor="#fefefe">
                <v:path arrowok="t"/>
              </v:shape>
            </v:group>
            <v:group style="position:absolute;left:8434;top:3734;width:20;height:2" coordorigin="8434,3734" coordsize="20,2">
              <v:shape style="position:absolute;left:8434;top:3734;width:20;height:2" coordorigin="8434,3734" coordsize="20,0" path="m8434,3734l8453,3734e" filled="false" stroked="true" strokeweight=".48pt" strokecolor="#fefefe">
                <v:path arrowok="t"/>
              </v:shape>
            </v:group>
            <v:group style="position:absolute;left:8453;top:3734;width:20;height:2" coordorigin="8453,3734" coordsize="20,2">
              <v:shape style="position:absolute;left:8453;top:3734;width:20;height:2" coordorigin="8453,3734" coordsize="20,0" path="m8453,3734l8472,3734e" filled="false" stroked="true" strokeweight=".48pt" strokecolor="#fefefe">
                <v:path arrowok="t"/>
              </v:shape>
            </v:group>
            <v:group style="position:absolute;left:8472;top:3734;width:20;height:2" coordorigin="8472,3734" coordsize="20,2">
              <v:shape style="position:absolute;left:8472;top:3734;width:20;height:2" coordorigin="8472,3734" coordsize="20,0" path="m8472,3734l8491,3734e" filled="false" stroked="true" strokeweight=".48pt" strokecolor="#fefefe">
                <v:path arrowok="t"/>
              </v:shape>
            </v:group>
            <v:group style="position:absolute;left:8491;top:3734;width:20;height:2" coordorigin="8491,3734" coordsize="20,2">
              <v:shape style="position:absolute;left:8491;top:3734;width:20;height:2" coordorigin="8491,3734" coordsize="20,0" path="m8491,3734l8510,3734e" filled="false" stroked="true" strokeweight=".48pt" strokecolor="#fefefe">
                <v:path arrowok="t"/>
              </v:shape>
            </v:group>
            <v:group style="position:absolute;left:8510;top:3734;width:20;height:2" coordorigin="8510,3734" coordsize="20,2">
              <v:shape style="position:absolute;left:8510;top:3734;width:20;height:2" coordorigin="8510,3734" coordsize="20,0" path="m8510,3734l8530,3734e" filled="false" stroked="true" strokeweight=".48pt" strokecolor="#fefefe">
                <v:path arrowok="t"/>
              </v:shape>
            </v:group>
            <v:group style="position:absolute;left:8530;top:3734;width:20;height:2" coordorigin="8530,3734" coordsize="20,2">
              <v:shape style="position:absolute;left:8530;top:3734;width:20;height:2" coordorigin="8530,3734" coordsize="20,0" path="m8530,3734l8549,3734e" filled="false" stroked="true" strokeweight=".48pt" strokecolor="#fefefe">
                <v:path arrowok="t"/>
              </v:shape>
            </v:group>
            <v:group style="position:absolute;left:8549;top:3734;width:20;height:2" coordorigin="8549,3734" coordsize="20,2">
              <v:shape style="position:absolute;left:8549;top:3734;width:20;height:2" coordorigin="8549,3734" coordsize="20,0" path="m8549,3734l8568,3734e" filled="false" stroked="true" strokeweight=".48pt" strokecolor="#fefefe">
                <v:path arrowok="t"/>
              </v:shape>
            </v:group>
            <v:group style="position:absolute;left:8568;top:3734;width:20;height:2" coordorigin="8568,3734" coordsize="20,2">
              <v:shape style="position:absolute;left:8568;top:3734;width:20;height:2" coordorigin="8568,3734" coordsize="20,0" path="m8568,3734l8587,3734e" filled="false" stroked="true" strokeweight=".48pt" strokecolor="#fefefe">
                <v:path arrowok="t"/>
              </v:shape>
            </v:group>
            <v:group style="position:absolute;left:8587;top:3734;width:20;height:2" coordorigin="8587,3734" coordsize="20,2">
              <v:shape style="position:absolute;left:8587;top:3734;width:20;height:2" coordorigin="8587,3734" coordsize="20,0" path="m8587,3734l8606,3734e" filled="false" stroked="true" strokeweight=".48pt" strokecolor="#fefefe">
                <v:path arrowok="t"/>
              </v:shape>
            </v:group>
            <v:group style="position:absolute;left:8606;top:3734;width:20;height:2" coordorigin="8606,3734" coordsize="20,2">
              <v:shape style="position:absolute;left:8606;top:3734;width:20;height:2" coordorigin="8606,3734" coordsize="20,0" path="m8606,3734l8626,3734e" filled="false" stroked="true" strokeweight=".48pt" strokecolor="#fefefe">
                <v:path arrowok="t"/>
              </v:shape>
            </v:group>
            <v:group style="position:absolute;left:8626;top:3734;width:20;height:2" coordorigin="8626,3734" coordsize="20,2">
              <v:shape style="position:absolute;left:8626;top:3734;width:20;height:2" coordorigin="8626,3734" coordsize="20,0" path="m8626,3734l8645,3734e" filled="false" stroked="true" strokeweight=".48pt" strokecolor="#fefefe">
                <v:path arrowok="t"/>
              </v:shape>
            </v:group>
            <v:group style="position:absolute;left:8645;top:3734;width:20;height:2" coordorigin="8645,3734" coordsize="20,2">
              <v:shape style="position:absolute;left:8645;top:3734;width:20;height:2" coordorigin="8645,3734" coordsize="20,0" path="m8645,3734l8664,3734e" filled="false" stroked="true" strokeweight=".48pt" strokecolor="#fefefe">
                <v:path arrowok="t"/>
              </v:shape>
            </v:group>
            <v:group style="position:absolute;left:8664;top:3734;width:20;height:2" coordorigin="8664,3734" coordsize="20,2">
              <v:shape style="position:absolute;left:8664;top:3734;width:20;height:2" coordorigin="8664,3734" coordsize="20,0" path="m8664,3734l8683,3734e" filled="false" stroked="true" strokeweight=".48pt" strokecolor="#fefefe">
                <v:path arrowok="t"/>
              </v:shape>
            </v:group>
            <v:group style="position:absolute;left:8683;top:3734;width:20;height:2" coordorigin="8683,3734" coordsize="20,2">
              <v:shape style="position:absolute;left:8683;top:3734;width:20;height:2" coordorigin="8683,3734" coordsize="20,0" path="m8683,3734l8702,3734e" filled="false" stroked="true" strokeweight=".48pt" strokecolor="#fefefe">
                <v:path arrowok="t"/>
              </v:shape>
            </v:group>
            <v:group style="position:absolute;left:8702;top:3734;width:20;height:2" coordorigin="8702,3734" coordsize="20,2">
              <v:shape style="position:absolute;left:8702;top:3734;width:20;height:2" coordorigin="8702,3734" coordsize="20,0" path="m8702,3734l8722,3734e" filled="false" stroked="true" strokeweight=".48pt" strokecolor="#fefefe">
                <v:path arrowok="t"/>
              </v:shape>
            </v:group>
            <v:group style="position:absolute;left:8722;top:3734;width:20;height:2" coordorigin="8722,3734" coordsize="20,2">
              <v:shape style="position:absolute;left:8722;top:3734;width:20;height:2" coordorigin="8722,3734" coordsize="20,0" path="m8722,3734l8741,3734e" filled="false" stroked="true" strokeweight=".48pt" strokecolor="#fefefe">
                <v:path arrowok="t"/>
              </v:shape>
            </v:group>
            <v:group style="position:absolute;left:8741;top:3734;width:20;height:2" coordorigin="8741,3734" coordsize="20,2">
              <v:shape style="position:absolute;left:8741;top:3734;width:20;height:2" coordorigin="8741,3734" coordsize="20,0" path="m8741,3734l8760,3734e" filled="false" stroked="true" strokeweight=".48pt" strokecolor="#fefefe">
                <v:path arrowok="t"/>
              </v:shape>
            </v:group>
            <v:group style="position:absolute;left:8760;top:3734;width:20;height:2" coordorigin="8760,3734" coordsize="20,2">
              <v:shape style="position:absolute;left:8760;top:3734;width:20;height:2" coordorigin="8760,3734" coordsize="20,0" path="m8760,3734l8779,3734e" filled="false" stroked="true" strokeweight=".48pt" strokecolor="#fefefe">
                <v:path arrowok="t"/>
              </v:shape>
            </v:group>
            <v:group style="position:absolute;left:8779;top:3734;width:20;height:2" coordorigin="8779,3734" coordsize="20,2">
              <v:shape style="position:absolute;left:8779;top:3734;width:20;height:2" coordorigin="8779,3734" coordsize="20,0" path="m8779,3734l8798,3734e" filled="false" stroked="true" strokeweight=".48pt" strokecolor="#fefefe">
                <v:path arrowok="t"/>
              </v:shape>
            </v:group>
            <v:group style="position:absolute;left:8798;top:3734;width:20;height:2" coordorigin="8798,3734" coordsize="20,2">
              <v:shape style="position:absolute;left:8798;top:3734;width:20;height:2" coordorigin="8798,3734" coordsize="20,0" path="m8798,3734l8818,3734e" filled="false" stroked="true" strokeweight=".48pt" strokecolor="#fefefe">
                <v:path arrowok="t"/>
              </v:shape>
            </v:group>
            <v:group style="position:absolute;left:8818;top:3734;width:20;height:2" coordorigin="8818,3734" coordsize="20,2">
              <v:shape style="position:absolute;left:8818;top:3734;width:20;height:2" coordorigin="8818,3734" coordsize="20,0" path="m8818,3734l8837,3734e" filled="false" stroked="true" strokeweight=".48pt" strokecolor="#fefefe">
                <v:path arrowok="t"/>
              </v:shape>
            </v:group>
            <v:group style="position:absolute;left:8837;top:3734;width:20;height:2" coordorigin="8837,3734" coordsize="20,2">
              <v:shape style="position:absolute;left:8837;top:3734;width:20;height:2" coordorigin="8837,3734" coordsize="20,0" path="m8837,3734l8856,3734e" filled="false" stroked="true" strokeweight=".48pt" strokecolor="#fefefe">
                <v:path arrowok="t"/>
              </v:shape>
            </v:group>
            <v:group style="position:absolute;left:8856;top:3734;width:20;height:2" coordorigin="8856,3734" coordsize="20,2">
              <v:shape style="position:absolute;left:8856;top:3734;width:20;height:2" coordorigin="8856,3734" coordsize="20,0" path="m8856,3734l8875,3734e" filled="false" stroked="true" strokeweight=".48pt" strokecolor="#fefefe">
                <v:path arrowok="t"/>
              </v:shape>
            </v:group>
            <v:group style="position:absolute;left:8875;top:3734;width:20;height:2" coordorigin="8875,3734" coordsize="20,2">
              <v:shape style="position:absolute;left:8875;top:3734;width:20;height:2" coordorigin="8875,3734" coordsize="20,0" path="m8875,3734l8894,3734e" filled="false" stroked="true" strokeweight=".48pt" strokecolor="#fefefe">
                <v:path arrowok="t"/>
              </v:shape>
            </v:group>
            <v:group style="position:absolute;left:8894;top:3734;width:20;height:2" coordorigin="8894,3734" coordsize="20,2">
              <v:shape style="position:absolute;left:8894;top:3734;width:20;height:2" coordorigin="8894,3734" coordsize="20,0" path="m8894,3734l8914,3734e" filled="false" stroked="true" strokeweight=".48pt" strokecolor="#fefefe">
                <v:path arrowok="t"/>
              </v:shape>
            </v:group>
            <v:group style="position:absolute;left:8914;top:3734;width:20;height:2" coordorigin="8914,3734" coordsize="20,2">
              <v:shape style="position:absolute;left:8914;top:3734;width:20;height:2" coordorigin="8914,3734" coordsize="20,0" path="m8914,3734l8933,3734e" filled="false" stroked="true" strokeweight=".48pt" strokecolor="#fefefe">
                <v:path arrowok="t"/>
              </v:shape>
            </v:group>
            <v:group style="position:absolute;left:8933;top:3734;width:20;height:2" coordorigin="8933,3734" coordsize="20,2">
              <v:shape style="position:absolute;left:8933;top:3734;width:20;height:2" coordorigin="8933,3734" coordsize="20,0" path="m8933,3734l8952,3734e" filled="false" stroked="true" strokeweight=".48pt" strokecolor="#fefefe">
                <v:path arrowok="t"/>
              </v:shape>
            </v:group>
            <v:group style="position:absolute;left:8952;top:3734;width:20;height:2" coordorigin="8952,3734" coordsize="20,2">
              <v:shape style="position:absolute;left:8952;top:3734;width:20;height:2" coordorigin="8952,3734" coordsize="20,0" path="m8952,3734l8971,3734e" filled="false" stroked="true" strokeweight=".48pt" strokecolor="#fefefe">
                <v:path arrowok="t"/>
              </v:shape>
            </v:group>
            <v:group style="position:absolute;left:8971;top:3734;width:20;height:2" coordorigin="8971,3734" coordsize="20,2">
              <v:shape style="position:absolute;left:8971;top:3734;width:20;height:2" coordorigin="8971,3734" coordsize="20,0" path="m8971,3734l8990,3734e" filled="false" stroked="true" strokeweight=".48pt" strokecolor="#fefefe">
                <v:path arrowok="t"/>
              </v:shape>
            </v:group>
            <v:group style="position:absolute;left:8990;top:3734;width:20;height:2" coordorigin="8990,3734" coordsize="20,2">
              <v:shape style="position:absolute;left:8990;top:3734;width:20;height:2" coordorigin="8990,3734" coordsize="20,0" path="m8990,3734l9010,3734e" filled="false" stroked="true" strokeweight=".48pt" strokecolor="#fefefe">
                <v:path arrowok="t"/>
              </v:shape>
            </v:group>
            <v:group style="position:absolute;left:9010;top:3734;width:20;height:2" coordorigin="9010,3734" coordsize="20,2">
              <v:shape style="position:absolute;left:9010;top:3734;width:20;height:2" coordorigin="9010,3734" coordsize="20,0" path="m9010,3734l9029,3734e" filled="false" stroked="true" strokeweight=".48pt" strokecolor="#fefefe">
                <v:path arrowok="t"/>
              </v:shape>
            </v:group>
            <v:group style="position:absolute;left:9029;top:3734;width:20;height:2" coordorigin="9029,3734" coordsize="20,2">
              <v:shape style="position:absolute;left:9029;top:3734;width:20;height:2" coordorigin="9029,3734" coordsize="20,0" path="m9029,3734l9048,3734e" filled="false" stroked="true" strokeweight=".48pt" strokecolor="#fefefe">
                <v:path arrowok="t"/>
              </v:shape>
            </v:group>
            <v:group style="position:absolute;left:9048;top:3734;width:20;height:2" coordorigin="9048,3734" coordsize="20,2">
              <v:shape style="position:absolute;left:9048;top:3734;width:20;height:2" coordorigin="9048,3734" coordsize="20,0" path="m9048,3734l9067,3734e" filled="false" stroked="true" strokeweight=".48pt" strokecolor="#fefefe">
                <v:path arrowok="t"/>
              </v:shape>
            </v:group>
            <v:group style="position:absolute;left:9067;top:3734;width:20;height:2" coordorigin="9067,3734" coordsize="20,2">
              <v:shape style="position:absolute;left:9067;top:3734;width:20;height:2" coordorigin="9067,3734" coordsize="20,0" path="m9067,3734l9086,3734e" filled="false" stroked="true" strokeweight=".48pt" strokecolor="#fefefe">
                <v:path arrowok="t"/>
              </v:shape>
            </v:group>
            <v:group style="position:absolute;left:9086;top:3734;width:20;height:2" coordorigin="9086,3734" coordsize="20,2">
              <v:shape style="position:absolute;left:9086;top:3734;width:20;height:2" coordorigin="9086,3734" coordsize="20,0" path="m9086,3734l9106,3734e" filled="false" stroked="true" strokeweight=".48pt" strokecolor="#fefefe">
                <v:path arrowok="t"/>
              </v:shape>
            </v:group>
            <v:group style="position:absolute;left:9106;top:3734;width:20;height:2" coordorigin="9106,3734" coordsize="20,2">
              <v:shape style="position:absolute;left:9106;top:3734;width:20;height:2" coordorigin="9106,3734" coordsize="20,0" path="m9106,3734l9125,3734e" filled="false" stroked="true" strokeweight=".48pt" strokecolor="#fefefe">
                <v:path arrowok="t"/>
              </v:shape>
            </v:group>
            <v:group style="position:absolute;left:9125;top:3734;width:20;height:2" coordorigin="9125,3734" coordsize="20,2">
              <v:shape style="position:absolute;left:9125;top:3734;width:20;height:2" coordorigin="9125,3734" coordsize="20,0" path="m9125,3734l9144,3734e" filled="false" stroked="true" strokeweight=".48pt" strokecolor="#fefefe">
                <v:path arrowok="t"/>
              </v:shape>
            </v:group>
            <v:group style="position:absolute;left:9144;top:3734;width:20;height:2" coordorigin="9144,3734" coordsize="20,2">
              <v:shape style="position:absolute;left:9144;top:3734;width:20;height:2" coordorigin="9144,3734" coordsize="20,0" path="m9144,3734l9163,3734e" filled="false" stroked="true" strokeweight=".48pt" strokecolor="#fefefe">
                <v:path arrowok="t"/>
              </v:shape>
            </v:group>
            <v:group style="position:absolute;left:9163;top:3734;width:20;height:2" coordorigin="9163,3734" coordsize="20,2">
              <v:shape style="position:absolute;left:9163;top:3734;width:20;height:2" coordorigin="9163,3734" coordsize="20,0" path="m9163,3734l9182,3734e" filled="false" stroked="true" strokeweight=".48pt" strokecolor="#fefefe">
                <v:path arrowok="t"/>
              </v:shape>
            </v:group>
            <v:group style="position:absolute;left:9182;top:3734;width:20;height:2" coordorigin="9182,3734" coordsize="20,2">
              <v:shape style="position:absolute;left:9182;top:3734;width:20;height:2" coordorigin="9182,3734" coordsize="20,0" path="m9182,3734l9202,3734e" filled="false" stroked="true" strokeweight=".48pt" strokecolor="#fefefe">
                <v:path arrowok="t"/>
              </v:shape>
            </v:group>
            <v:group style="position:absolute;left:9202;top:3734;width:20;height:2" coordorigin="9202,3734" coordsize="20,2">
              <v:shape style="position:absolute;left:9202;top:3734;width:20;height:2" coordorigin="9202,3734" coordsize="20,0" path="m9202,3734l9221,3734e" filled="false" stroked="true" strokeweight=".48pt" strokecolor="#fefefe">
                <v:path arrowok="t"/>
              </v:shape>
            </v:group>
            <v:group style="position:absolute;left:9221;top:3734;width:20;height:2" coordorigin="9221,3734" coordsize="20,2">
              <v:shape style="position:absolute;left:9221;top:3734;width:20;height:2" coordorigin="9221,3734" coordsize="20,0" path="m9221,3734l9240,3734e" filled="false" stroked="true" strokeweight=".48pt" strokecolor="#fefefe">
                <v:path arrowok="t"/>
              </v:shape>
            </v:group>
            <v:group style="position:absolute;left:9240;top:3734;width:20;height:2" coordorigin="9240,3734" coordsize="20,2">
              <v:shape style="position:absolute;left:9240;top:3734;width:20;height:2" coordorigin="9240,3734" coordsize="20,0" path="m9240,3734l9259,3734e" filled="false" stroked="true" strokeweight=".48pt" strokecolor="#fefefe">
                <v:path arrowok="t"/>
              </v:shape>
            </v:group>
            <v:group style="position:absolute;left:9259;top:3734;width:20;height:2" coordorigin="9259,3734" coordsize="20,2">
              <v:shape style="position:absolute;left:9259;top:3734;width:20;height:2" coordorigin="9259,3734" coordsize="20,0" path="m9259,3734l9278,3734e" filled="false" stroked="true" strokeweight=".48pt" strokecolor="#fefefe">
                <v:path arrowok="t"/>
              </v:shape>
            </v:group>
            <v:group style="position:absolute;left:9278;top:3734;width:20;height:2" coordorigin="9278,3734" coordsize="20,2">
              <v:shape style="position:absolute;left:9278;top:3734;width:20;height:2" coordorigin="9278,3734" coordsize="20,0" path="m9278,3734l9298,3734e" filled="false" stroked="true" strokeweight=".48pt" strokecolor="#fefefe">
                <v:path arrowok="t"/>
              </v:shape>
            </v:group>
            <v:group style="position:absolute;left:9298;top:3734;width:20;height:2" coordorigin="9298,3734" coordsize="20,2">
              <v:shape style="position:absolute;left:9298;top:3734;width:20;height:2" coordorigin="9298,3734" coordsize="20,0" path="m9298,3734l9317,3734e" filled="false" stroked="true" strokeweight=".48pt" strokecolor="#fefefe">
                <v:path arrowok="t"/>
              </v:shape>
            </v:group>
            <v:group style="position:absolute;left:9317;top:3734;width:20;height:2" coordorigin="9317,3734" coordsize="20,2">
              <v:shape style="position:absolute;left:9317;top:3734;width:20;height:2" coordorigin="9317,3734" coordsize="20,0" path="m9317,3734l9336,3734e" filled="false" stroked="true" strokeweight=".48pt" strokecolor="#fefefe">
                <v:path arrowok="t"/>
              </v:shape>
            </v:group>
            <v:group style="position:absolute;left:9336;top:3734;width:20;height:2" coordorigin="9336,3734" coordsize="20,2">
              <v:shape style="position:absolute;left:9336;top:3734;width:20;height:2" coordorigin="9336,3734" coordsize="20,0" path="m9336,3734l9355,3734e" filled="false" stroked="true" strokeweight=".48pt" strokecolor="#fefefe">
                <v:path arrowok="t"/>
              </v:shape>
            </v:group>
            <v:group style="position:absolute;left:9355;top:3734;width:20;height:2" coordorigin="9355,3734" coordsize="20,2">
              <v:shape style="position:absolute;left:9355;top:3734;width:20;height:2" coordorigin="9355,3734" coordsize="20,0" path="m9355,3734l9374,3734e" filled="false" stroked="true" strokeweight=".48pt" strokecolor="#fefefe">
                <v:path arrowok="t"/>
              </v:shape>
            </v:group>
            <v:group style="position:absolute;left:9374;top:3734;width:20;height:2" coordorigin="9374,3734" coordsize="20,2">
              <v:shape style="position:absolute;left:9374;top:3734;width:20;height:2" coordorigin="9374,3734" coordsize="20,0" path="m9374,3734l9394,3734e" filled="false" stroked="true" strokeweight=".48pt" strokecolor="#fefefe">
                <v:path arrowok="t"/>
              </v:shape>
            </v:group>
            <v:group style="position:absolute;left:9394;top:3734;width:20;height:2" coordorigin="9394,3734" coordsize="20,2">
              <v:shape style="position:absolute;left:9394;top:3734;width:20;height:2" coordorigin="9394,3734" coordsize="20,0" path="m9394,3734l9413,3734e" filled="false" stroked="true" strokeweight=".48pt" strokecolor="#fefefe">
                <v:path arrowok="t"/>
              </v:shape>
            </v:group>
            <v:group style="position:absolute;left:9413;top:3734;width:20;height:2" coordorigin="9413,3734" coordsize="20,2">
              <v:shape style="position:absolute;left:9413;top:3734;width:20;height:2" coordorigin="9413,3734" coordsize="20,0" path="m9413,3734l9432,3734e" filled="false" stroked="true" strokeweight=".48pt" strokecolor="#fefefe">
                <v:path arrowok="t"/>
              </v:shape>
            </v:group>
            <v:group style="position:absolute;left:9432;top:3734;width:20;height:2" coordorigin="9432,3734" coordsize="20,2">
              <v:shape style="position:absolute;left:9432;top:3734;width:20;height:2" coordorigin="9432,3734" coordsize="20,0" path="m9432,3734l9451,3734e" filled="false" stroked="true" strokeweight=".48pt" strokecolor="#fefefe">
                <v:path arrowok="t"/>
              </v:shape>
            </v:group>
            <v:group style="position:absolute;left:9451;top:3734;width:20;height:2" coordorigin="9451,3734" coordsize="20,2">
              <v:shape style="position:absolute;left:9451;top:3734;width:20;height:2" coordorigin="9451,3734" coordsize="20,0" path="m9451,3734l9470,3734e" filled="false" stroked="true" strokeweight=".48pt" strokecolor="#fefefe">
                <v:path arrowok="t"/>
              </v:shape>
            </v:group>
            <v:group style="position:absolute;left:9470;top:3734;width:20;height:2" coordorigin="9470,3734" coordsize="20,2">
              <v:shape style="position:absolute;left:9470;top:3734;width:20;height:2" coordorigin="9470,3734" coordsize="20,0" path="m9470,3734l9490,3734e" filled="false" stroked="true" strokeweight=".48pt" strokecolor="#fefefe">
                <v:path arrowok="t"/>
              </v:shape>
            </v:group>
            <v:group style="position:absolute;left:9490;top:3734;width:20;height:2" coordorigin="9490,3734" coordsize="20,2">
              <v:shape style="position:absolute;left:9490;top:3734;width:20;height:2" coordorigin="9490,3734" coordsize="20,0" path="m9490,3734l9509,3734e" filled="false" stroked="true" strokeweight=".48pt" strokecolor="#fefefe">
                <v:path arrowok="t"/>
              </v:shape>
            </v:group>
            <v:group style="position:absolute;left:9509;top:3734;width:20;height:2" coordorigin="9509,3734" coordsize="20,2">
              <v:shape style="position:absolute;left:9509;top:3734;width:20;height:2" coordorigin="9509,3734" coordsize="20,0" path="m9509,3734l9528,3734e" filled="false" stroked="true" strokeweight=".48pt" strokecolor="#fefefe">
                <v:path arrowok="t"/>
              </v:shape>
            </v:group>
            <v:group style="position:absolute;left:9528;top:3734;width:20;height:2" coordorigin="9528,3734" coordsize="20,2">
              <v:shape style="position:absolute;left:9528;top:3734;width:20;height:2" coordorigin="9528,3734" coordsize="20,0" path="m9528,3734l9547,3734e" filled="false" stroked="true" strokeweight=".48pt" strokecolor="#fefefe">
                <v:path arrowok="t"/>
              </v:shape>
            </v:group>
            <v:group style="position:absolute;left:9547;top:3734;width:20;height:2" coordorigin="9547,3734" coordsize="20,2">
              <v:shape style="position:absolute;left:9547;top:3734;width:20;height:2" coordorigin="9547,3734" coordsize="20,0" path="m9547,3734l9566,3734e" filled="false" stroked="true" strokeweight=".48pt" strokecolor="#fefefe">
                <v:path arrowok="t"/>
              </v:shape>
            </v:group>
            <v:group style="position:absolute;left:9566;top:3734;width:20;height:2" coordorigin="9566,3734" coordsize="20,2">
              <v:shape style="position:absolute;left:9566;top:3734;width:20;height:2" coordorigin="9566,3734" coordsize="20,0" path="m9566,3734l9586,3734e" filled="false" stroked="true" strokeweight=".48pt" strokecolor="#fefefe">
                <v:path arrowok="t"/>
              </v:shape>
            </v:group>
            <v:group style="position:absolute;left:9586;top:3734;width:20;height:2" coordorigin="9586,3734" coordsize="20,2">
              <v:shape style="position:absolute;left:9586;top:3734;width:20;height:2" coordorigin="9586,3734" coordsize="20,0" path="m9586,3734l9605,3734e" filled="false" stroked="true" strokeweight=".48pt" strokecolor="#fefefe">
                <v:path arrowok="t"/>
              </v:shape>
            </v:group>
            <v:group style="position:absolute;left:9605;top:3734;width:20;height:2" coordorigin="9605,3734" coordsize="20,2">
              <v:shape style="position:absolute;left:9605;top:3734;width:20;height:2" coordorigin="9605,3734" coordsize="20,0" path="m9605,3734l9624,3734e" filled="false" stroked="true" strokeweight=".48pt" strokecolor="#fefefe">
                <v:path arrowok="t"/>
              </v:shape>
            </v:group>
            <v:group style="position:absolute;left:9624;top:3734;width:20;height:2" coordorigin="9624,3734" coordsize="20,2">
              <v:shape style="position:absolute;left:9624;top:3734;width:20;height:2" coordorigin="9624,3734" coordsize="20,0" path="m9624,3734l9643,3734e" filled="false" stroked="true" strokeweight=".48pt" strokecolor="#fefefe">
                <v:path arrowok="t"/>
              </v:shape>
              <v:shape style="position:absolute;left:24;top:3739;width:7968;height:307" type="#_x0000_t75" stroked="false">
                <v:imagedata r:id="rId60" o:title=""/>
              </v:shape>
            </v:group>
            <v:group style="position:absolute;left:7982;top:4042;width:10;height:2" coordorigin="7982,4042" coordsize="10,2">
              <v:shape style="position:absolute;left:7982;top:4042;width:10;height:2" coordorigin="7982,4042" coordsize="10,0" path="m7982,4042l7992,4042e" filled="false" stroked="true" strokeweight=".48pt" strokecolor="#fefefe">
                <v:path arrowok="t"/>
              </v:shape>
            </v:group>
            <v:group style="position:absolute;left:7992;top:4042;width:20;height:2" coordorigin="7992,4042" coordsize="20,2">
              <v:shape style="position:absolute;left:7992;top:4042;width:20;height:2" coordorigin="7992,4042" coordsize="20,0" path="m7992,4042l8011,4042e" filled="false" stroked="true" strokeweight=".48pt" strokecolor="#fefefe">
                <v:path arrowok="t"/>
              </v:shape>
            </v:group>
            <v:group style="position:absolute;left:8011;top:4042;width:20;height:2" coordorigin="8011,4042" coordsize="20,2">
              <v:shape style="position:absolute;left:8011;top:4042;width:20;height:2" coordorigin="8011,4042" coordsize="20,0" path="m8011,4042l8030,4042e" filled="false" stroked="true" strokeweight=".48pt" strokecolor="#fefefe">
                <v:path arrowok="t"/>
              </v:shape>
            </v:group>
            <v:group style="position:absolute;left:8030;top:4042;width:20;height:2" coordorigin="8030,4042" coordsize="20,2">
              <v:shape style="position:absolute;left:8030;top:4042;width:20;height:2" coordorigin="8030,4042" coordsize="20,0" path="m8030,4042l8050,4042e" filled="false" stroked="true" strokeweight=".48pt" strokecolor="#fefefe">
                <v:path arrowok="t"/>
              </v:shape>
            </v:group>
            <v:group style="position:absolute;left:8050;top:4042;width:20;height:2" coordorigin="8050,4042" coordsize="20,2">
              <v:shape style="position:absolute;left:8050;top:4042;width:20;height:2" coordorigin="8050,4042" coordsize="20,0" path="m8050,4042l8069,4042e" filled="false" stroked="true" strokeweight=".48pt" strokecolor="#fefefe">
                <v:path arrowok="t"/>
              </v:shape>
            </v:group>
            <v:group style="position:absolute;left:8069;top:4042;width:20;height:2" coordorigin="8069,4042" coordsize="20,2">
              <v:shape style="position:absolute;left:8069;top:4042;width:20;height:2" coordorigin="8069,4042" coordsize="20,0" path="m8069,4042l8088,4042e" filled="false" stroked="true" strokeweight=".48pt" strokecolor="#fefefe">
                <v:path arrowok="t"/>
              </v:shape>
            </v:group>
            <v:group style="position:absolute;left:8088;top:4042;width:20;height:2" coordorigin="8088,4042" coordsize="20,2">
              <v:shape style="position:absolute;left:8088;top:4042;width:20;height:2" coordorigin="8088,4042" coordsize="20,0" path="m8088,4042l8107,4042e" filled="false" stroked="true" strokeweight=".48pt" strokecolor="#fefefe">
                <v:path arrowok="t"/>
              </v:shape>
            </v:group>
            <v:group style="position:absolute;left:8107;top:4042;width:20;height:2" coordorigin="8107,4042" coordsize="20,2">
              <v:shape style="position:absolute;left:8107;top:4042;width:20;height:2" coordorigin="8107,4042" coordsize="20,0" path="m8107,4042l8126,4042e" filled="false" stroked="true" strokeweight=".48pt" strokecolor="#fefefe">
                <v:path arrowok="t"/>
              </v:shape>
            </v:group>
            <v:group style="position:absolute;left:8126;top:4042;width:20;height:2" coordorigin="8126,4042" coordsize="20,2">
              <v:shape style="position:absolute;left:8126;top:4042;width:20;height:2" coordorigin="8126,4042" coordsize="20,0" path="m8126,4042l8146,4042e" filled="false" stroked="true" strokeweight=".48pt" strokecolor="#fefefe">
                <v:path arrowok="t"/>
              </v:shape>
            </v:group>
            <v:group style="position:absolute;left:8146;top:4042;width:20;height:2" coordorigin="8146,4042" coordsize="20,2">
              <v:shape style="position:absolute;left:8146;top:4042;width:20;height:2" coordorigin="8146,4042" coordsize="20,0" path="m8146,4042l8165,4042e" filled="false" stroked="true" strokeweight=".48pt" strokecolor="#fefefe">
                <v:path arrowok="t"/>
              </v:shape>
            </v:group>
            <v:group style="position:absolute;left:8165;top:4042;width:20;height:2" coordorigin="8165,4042" coordsize="20,2">
              <v:shape style="position:absolute;left:8165;top:4042;width:20;height:2" coordorigin="8165,4042" coordsize="20,0" path="m8165,4042l8184,4042e" filled="false" stroked="true" strokeweight=".48pt" strokecolor="#fefefe">
                <v:path arrowok="t"/>
              </v:shape>
            </v:group>
            <v:group style="position:absolute;left:8184;top:4042;width:20;height:2" coordorigin="8184,4042" coordsize="20,2">
              <v:shape style="position:absolute;left:8184;top:4042;width:20;height:2" coordorigin="8184,4042" coordsize="20,0" path="m8184,4042l8203,4042e" filled="false" stroked="true" strokeweight=".48pt" strokecolor="#fefefe">
                <v:path arrowok="t"/>
              </v:shape>
            </v:group>
            <v:group style="position:absolute;left:8203;top:4042;width:20;height:2" coordorigin="8203,4042" coordsize="20,2">
              <v:shape style="position:absolute;left:8203;top:4042;width:20;height:2" coordorigin="8203,4042" coordsize="20,0" path="m8203,4042l8222,4042e" filled="false" stroked="true" strokeweight=".48pt" strokecolor="#fefefe">
                <v:path arrowok="t"/>
              </v:shape>
            </v:group>
            <v:group style="position:absolute;left:8222;top:4042;width:20;height:2" coordorigin="8222,4042" coordsize="20,2">
              <v:shape style="position:absolute;left:8222;top:4042;width:20;height:2" coordorigin="8222,4042" coordsize="20,0" path="m8222,4042l8242,4042e" filled="false" stroked="true" strokeweight=".48pt" strokecolor="#fefefe">
                <v:path arrowok="t"/>
              </v:shape>
            </v:group>
            <v:group style="position:absolute;left:8242;top:4042;width:20;height:2" coordorigin="8242,4042" coordsize="20,2">
              <v:shape style="position:absolute;left:8242;top:4042;width:20;height:2" coordorigin="8242,4042" coordsize="20,0" path="m8242,4042l8261,4042e" filled="false" stroked="true" strokeweight=".48pt" strokecolor="#fefefe">
                <v:path arrowok="t"/>
              </v:shape>
            </v:group>
            <v:group style="position:absolute;left:8261;top:4042;width:20;height:2" coordorigin="8261,4042" coordsize="20,2">
              <v:shape style="position:absolute;left:8261;top:4042;width:20;height:2" coordorigin="8261,4042" coordsize="20,0" path="m8261,4042l8280,4042e" filled="false" stroked="true" strokeweight=".48pt" strokecolor="#fefefe">
                <v:path arrowok="t"/>
              </v:shape>
            </v:group>
            <v:group style="position:absolute;left:8280;top:4042;width:20;height:2" coordorigin="8280,4042" coordsize="20,2">
              <v:shape style="position:absolute;left:8280;top:4042;width:20;height:2" coordorigin="8280,4042" coordsize="20,0" path="m8280,4042l8299,4042e" filled="false" stroked="true" strokeweight=".48pt" strokecolor="#fefefe">
                <v:path arrowok="t"/>
              </v:shape>
            </v:group>
            <v:group style="position:absolute;left:8299;top:4042;width:20;height:2" coordorigin="8299,4042" coordsize="20,2">
              <v:shape style="position:absolute;left:8299;top:4042;width:20;height:2" coordorigin="8299,4042" coordsize="20,0" path="m8299,4042l8318,4042e" filled="false" stroked="true" strokeweight=".48pt" strokecolor="#fefefe">
                <v:path arrowok="t"/>
              </v:shape>
            </v:group>
            <v:group style="position:absolute;left:8318;top:4042;width:20;height:2" coordorigin="8318,4042" coordsize="20,2">
              <v:shape style="position:absolute;left:8318;top:4042;width:20;height:2" coordorigin="8318,4042" coordsize="20,0" path="m8318,4042l8338,4042e" filled="false" stroked="true" strokeweight=".48pt" strokecolor="#fefefe">
                <v:path arrowok="t"/>
              </v:shape>
            </v:group>
            <v:group style="position:absolute;left:8338;top:4042;width:20;height:2" coordorigin="8338,4042" coordsize="20,2">
              <v:shape style="position:absolute;left:8338;top:4042;width:20;height:2" coordorigin="8338,4042" coordsize="20,0" path="m8338,4042l8357,4042e" filled="false" stroked="true" strokeweight=".48pt" strokecolor="#fefefe">
                <v:path arrowok="t"/>
              </v:shape>
            </v:group>
            <v:group style="position:absolute;left:8357;top:4042;width:20;height:2" coordorigin="8357,4042" coordsize="20,2">
              <v:shape style="position:absolute;left:8357;top:4042;width:20;height:2" coordorigin="8357,4042" coordsize="20,0" path="m8357,4042l8376,4042e" filled="false" stroked="true" strokeweight=".48pt" strokecolor="#fefefe">
                <v:path arrowok="t"/>
              </v:shape>
            </v:group>
            <v:group style="position:absolute;left:8376;top:4042;width:20;height:2" coordorigin="8376,4042" coordsize="20,2">
              <v:shape style="position:absolute;left:8376;top:4042;width:20;height:2" coordorigin="8376,4042" coordsize="20,0" path="m8376,4042l8395,4042e" filled="false" stroked="true" strokeweight=".48pt" strokecolor="#fefefe">
                <v:path arrowok="t"/>
              </v:shape>
            </v:group>
            <v:group style="position:absolute;left:8395;top:4042;width:20;height:2" coordorigin="8395,4042" coordsize="20,2">
              <v:shape style="position:absolute;left:8395;top:4042;width:20;height:2" coordorigin="8395,4042" coordsize="20,0" path="m8395,4042l8414,4042e" filled="false" stroked="true" strokeweight=".48pt" strokecolor="#fefefe">
                <v:path arrowok="t"/>
              </v:shape>
            </v:group>
            <v:group style="position:absolute;left:8414;top:4042;width:20;height:2" coordorigin="8414,4042" coordsize="20,2">
              <v:shape style="position:absolute;left:8414;top:4042;width:20;height:2" coordorigin="8414,4042" coordsize="20,0" path="m8414,4042l8434,4042e" filled="false" stroked="true" strokeweight=".48pt" strokecolor="#fefefe">
                <v:path arrowok="t"/>
              </v:shape>
            </v:group>
            <v:group style="position:absolute;left:8434;top:4042;width:20;height:2" coordorigin="8434,4042" coordsize="20,2">
              <v:shape style="position:absolute;left:8434;top:4042;width:20;height:2" coordorigin="8434,4042" coordsize="20,0" path="m8434,4042l8453,4042e" filled="false" stroked="true" strokeweight=".48pt" strokecolor="#fefefe">
                <v:path arrowok="t"/>
              </v:shape>
            </v:group>
            <v:group style="position:absolute;left:8453;top:4042;width:20;height:2" coordorigin="8453,4042" coordsize="20,2">
              <v:shape style="position:absolute;left:8453;top:4042;width:20;height:2" coordorigin="8453,4042" coordsize="20,0" path="m8453,4042l8472,4042e" filled="false" stroked="true" strokeweight=".48pt" strokecolor="#fefefe">
                <v:path arrowok="t"/>
              </v:shape>
            </v:group>
            <v:group style="position:absolute;left:8472;top:4042;width:20;height:2" coordorigin="8472,4042" coordsize="20,2">
              <v:shape style="position:absolute;left:8472;top:4042;width:20;height:2" coordorigin="8472,4042" coordsize="20,0" path="m8472,4042l8491,4042e" filled="false" stroked="true" strokeweight=".48pt" strokecolor="#fefefe">
                <v:path arrowok="t"/>
              </v:shape>
            </v:group>
            <v:group style="position:absolute;left:8491;top:4042;width:20;height:2" coordorigin="8491,4042" coordsize="20,2">
              <v:shape style="position:absolute;left:8491;top:4042;width:20;height:2" coordorigin="8491,4042" coordsize="20,0" path="m8491,4042l8510,4042e" filled="false" stroked="true" strokeweight=".48pt" strokecolor="#fefefe">
                <v:path arrowok="t"/>
              </v:shape>
            </v:group>
            <v:group style="position:absolute;left:8510;top:4042;width:20;height:2" coordorigin="8510,4042" coordsize="20,2">
              <v:shape style="position:absolute;left:8510;top:4042;width:20;height:2" coordorigin="8510,4042" coordsize="20,0" path="m8510,4042l8530,4042e" filled="false" stroked="true" strokeweight=".48pt" strokecolor="#fefefe">
                <v:path arrowok="t"/>
              </v:shape>
            </v:group>
            <v:group style="position:absolute;left:8530;top:4042;width:20;height:2" coordorigin="8530,4042" coordsize="20,2">
              <v:shape style="position:absolute;left:8530;top:4042;width:20;height:2" coordorigin="8530,4042" coordsize="20,0" path="m8530,4042l8549,4042e" filled="false" stroked="true" strokeweight=".48pt" strokecolor="#fefefe">
                <v:path arrowok="t"/>
              </v:shape>
            </v:group>
            <v:group style="position:absolute;left:8549;top:4042;width:20;height:2" coordorigin="8549,4042" coordsize="20,2">
              <v:shape style="position:absolute;left:8549;top:4042;width:20;height:2" coordorigin="8549,4042" coordsize="20,0" path="m8549,4042l8568,4042e" filled="false" stroked="true" strokeweight=".48pt" strokecolor="#fefefe">
                <v:path arrowok="t"/>
              </v:shape>
            </v:group>
            <v:group style="position:absolute;left:8568;top:4042;width:20;height:2" coordorigin="8568,4042" coordsize="20,2">
              <v:shape style="position:absolute;left:8568;top:4042;width:20;height:2" coordorigin="8568,4042" coordsize="20,0" path="m8568,4042l8587,4042e" filled="false" stroked="true" strokeweight=".48pt" strokecolor="#fefefe">
                <v:path arrowok="t"/>
              </v:shape>
            </v:group>
            <v:group style="position:absolute;left:8587;top:4042;width:20;height:2" coordorigin="8587,4042" coordsize="20,2">
              <v:shape style="position:absolute;left:8587;top:4042;width:20;height:2" coordorigin="8587,4042" coordsize="20,0" path="m8587,4042l8606,4042e" filled="false" stroked="true" strokeweight=".48pt" strokecolor="#fefefe">
                <v:path arrowok="t"/>
              </v:shape>
            </v:group>
            <v:group style="position:absolute;left:8606;top:4042;width:20;height:2" coordorigin="8606,4042" coordsize="20,2">
              <v:shape style="position:absolute;left:8606;top:4042;width:20;height:2" coordorigin="8606,4042" coordsize="20,0" path="m8606,4042l8626,4042e" filled="false" stroked="true" strokeweight=".48pt" strokecolor="#fefefe">
                <v:path arrowok="t"/>
              </v:shape>
            </v:group>
            <v:group style="position:absolute;left:8626;top:4042;width:20;height:2" coordorigin="8626,4042" coordsize="20,2">
              <v:shape style="position:absolute;left:8626;top:4042;width:20;height:2" coordorigin="8626,4042" coordsize="20,0" path="m8626,4042l8645,4042e" filled="false" stroked="true" strokeweight=".48pt" strokecolor="#fefefe">
                <v:path arrowok="t"/>
              </v:shape>
            </v:group>
            <v:group style="position:absolute;left:8645;top:4042;width:20;height:2" coordorigin="8645,4042" coordsize="20,2">
              <v:shape style="position:absolute;left:8645;top:4042;width:20;height:2" coordorigin="8645,4042" coordsize="20,0" path="m8645,4042l8664,4042e" filled="false" stroked="true" strokeweight=".48pt" strokecolor="#fefefe">
                <v:path arrowok="t"/>
              </v:shape>
            </v:group>
            <v:group style="position:absolute;left:8664;top:4042;width:20;height:2" coordorigin="8664,4042" coordsize="20,2">
              <v:shape style="position:absolute;left:8664;top:4042;width:20;height:2" coordorigin="8664,4042" coordsize="20,0" path="m8664,4042l8683,4042e" filled="false" stroked="true" strokeweight=".48pt" strokecolor="#fefefe">
                <v:path arrowok="t"/>
              </v:shape>
            </v:group>
            <v:group style="position:absolute;left:8683;top:4042;width:20;height:2" coordorigin="8683,4042" coordsize="20,2">
              <v:shape style="position:absolute;left:8683;top:4042;width:20;height:2" coordorigin="8683,4042" coordsize="20,0" path="m8683,4042l8702,4042e" filled="false" stroked="true" strokeweight=".48pt" strokecolor="#fefefe">
                <v:path arrowok="t"/>
              </v:shape>
            </v:group>
            <v:group style="position:absolute;left:8702;top:4042;width:20;height:2" coordorigin="8702,4042" coordsize="20,2">
              <v:shape style="position:absolute;left:8702;top:4042;width:20;height:2" coordorigin="8702,4042" coordsize="20,0" path="m8702,4042l8722,4042e" filled="false" stroked="true" strokeweight=".48pt" strokecolor="#fefefe">
                <v:path arrowok="t"/>
              </v:shape>
            </v:group>
            <v:group style="position:absolute;left:8722;top:4042;width:20;height:2" coordorigin="8722,4042" coordsize="20,2">
              <v:shape style="position:absolute;left:8722;top:4042;width:20;height:2" coordorigin="8722,4042" coordsize="20,0" path="m8722,4042l8741,4042e" filled="false" stroked="true" strokeweight=".48pt" strokecolor="#fefefe">
                <v:path arrowok="t"/>
              </v:shape>
            </v:group>
            <v:group style="position:absolute;left:8741;top:4042;width:20;height:2" coordorigin="8741,4042" coordsize="20,2">
              <v:shape style="position:absolute;left:8741;top:4042;width:20;height:2" coordorigin="8741,4042" coordsize="20,0" path="m8741,4042l8760,4042e" filled="false" stroked="true" strokeweight=".48pt" strokecolor="#fefefe">
                <v:path arrowok="t"/>
              </v:shape>
            </v:group>
            <v:group style="position:absolute;left:8760;top:4042;width:20;height:2" coordorigin="8760,4042" coordsize="20,2">
              <v:shape style="position:absolute;left:8760;top:4042;width:20;height:2" coordorigin="8760,4042" coordsize="20,0" path="m8760,4042l8779,4042e" filled="false" stroked="true" strokeweight=".48pt" strokecolor="#fefefe">
                <v:path arrowok="t"/>
              </v:shape>
            </v:group>
            <v:group style="position:absolute;left:8779;top:4042;width:20;height:2" coordorigin="8779,4042" coordsize="20,2">
              <v:shape style="position:absolute;left:8779;top:4042;width:20;height:2" coordorigin="8779,4042" coordsize="20,0" path="m8779,4042l8798,4042e" filled="false" stroked="true" strokeweight=".48pt" strokecolor="#fefefe">
                <v:path arrowok="t"/>
              </v:shape>
            </v:group>
            <v:group style="position:absolute;left:8798;top:4042;width:20;height:2" coordorigin="8798,4042" coordsize="20,2">
              <v:shape style="position:absolute;left:8798;top:4042;width:20;height:2" coordorigin="8798,4042" coordsize="20,0" path="m8798,4042l8818,4042e" filled="false" stroked="true" strokeweight=".48pt" strokecolor="#fefefe">
                <v:path arrowok="t"/>
              </v:shape>
            </v:group>
            <v:group style="position:absolute;left:8818;top:4042;width:20;height:2" coordorigin="8818,4042" coordsize="20,2">
              <v:shape style="position:absolute;left:8818;top:4042;width:20;height:2" coordorigin="8818,4042" coordsize="20,0" path="m8818,4042l8837,4042e" filled="false" stroked="true" strokeweight=".48pt" strokecolor="#fefefe">
                <v:path arrowok="t"/>
              </v:shape>
            </v:group>
            <v:group style="position:absolute;left:8837;top:4042;width:20;height:2" coordorigin="8837,4042" coordsize="20,2">
              <v:shape style="position:absolute;left:8837;top:4042;width:20;height:2" coordorigin="8837,4042" coordsize="20,0" path="m8837,4042l8856,4042e" filled="false" stroked="true" strokeweight=".48pt" strokecolor="#fefefe">
                <v:path arrowok="t"/>
              </v:shape>
            </v:group>
            <v:group style="position:absolute;left:8856;top:4042;width:20;height:2" coordorigin="8856,4042" coordsize="20,2">
              <v:shape style="position:absolute;left:8856;top:4042;width:20;height:2" coordorigin="8856,4042" coordsize="20,0" path="m8856,4042l8875,4042e" filled="false" stroked="true" strokeweight=".48pt" strokecolor="#fefefe">
                <v:path arrowok="t"/>
              </v:shape>
            </v:group>
            <v:group style="position:absolute;left:8875;top:4042;width:20;height:2" coordorigin="8875,4042" coordsize="20,2">
              <v:shape style="position:absolute;left:8875;top:4042;width:20;height:2" coordorigin="8875,4042" coordsize="20,0" path="m8875,4042l8894,4042e" filled="false" stroked="true" strokeweight=".48pt" strokecolor="#fefefe">
                <v:path arrowok="t"/>
              </v:shape>
            </v:group>
            <v:group style="position:absolute;left:8894;top:4042;width:20;height:2" coordorigin="8894,4042" coordsize="20,2">
              <v:shape style="position:absolute;left:8894;top:4042;width:20;height:2" coordorigin="8894,4042" coordsize="20,0" path="m8894,4042l8914,4042e" filled="false" stroked="true" strokeweight=".48pt" strokecolor="#fefefe">
                <v:path arrowok="t"/>
              </v:shape>
            </v:group>
            <v:group style="position:absolute;left:8914;top:4042;width:20;height:2" coordorigin="8914,4042" coordsize="20,2">
              <v:shape style="position:absolute;left:8914;top:4042;width:20;height:2" coordorigin="8914,4042" coordsize="20,0" path="m8914,4042l8933,4042e" filled="false" stroked="true" strokeweight=".48pt" strokecolor="#fefefe">
                <v:path arrowok="t"/>
              </v:shape>
            </v:group>
            <v:group style="position:absolute;left:8933;top:4042;width:20;height:2" coordorigin="8933,4042" coordsize="20,2">
              <v:shape style="position:absolute;left:8933;top:4042;width:20;height:2" coordorigin="8933,4042" coordsize="20,0" path="m8933,4042l8952,4042e" filled="false" stroked="true" strokeweight=".48pt" strokecolor="#fefefe">
                <v:path arrowok="t"/>
              </v:shape>
            </v:group>
            <v:group style="position:absolute;left:8952;top:4042;width:20;height:2" coordorigin="8952,4042" coordsize="20,2">
              <v:shape style="position:absolute;left:8952;top:4042;width:20;height:2" coordorigin="8952,4042" coordsize="20,0" path="m8952,4042l8971,4042e" filled="false" stroked="true" strokeweight=".48pt" strokecolor="#fefefe">
                <v:path arrowok="t"/>
              </v:shape>
            </v:group>
            <v:group style="position:absolute;left:8971;top:4042;width:20;height:2" coordorigin="8971,4042" coordsize="20,2">
              <v:shape style="position:absolute;left:8971;top:4042;width:20;height:2" coordorigin="8971,4042" coordsize="20,0" path="m8971,4042l8990,4042e" filled="false" stroked="true" strokeweight=".48pt" strokecolor="#fefefe">
                <v:path arrowok="t"/>
              </v:shape>
            </v:group>
            <v:group style="position:absolute;left:8990;top:4042;width:20;height:2" coordorigin="8990,4042" coordsize="20,2">
              <v:shape style="position:absolute;left:8990;top:4042;width:20;height:2" coordorigin="8990,4042" coordsize="20,0" path="m8990,4042l9010,4042e" filled="false" stroked="true" strokeweight=".48pt" strokecolor="#fefefe">
                <v:path arrowok="t"/>
              </v:shape>
            </v:group>
            <v:group style="position:absolute;left:9010;top:4042;width:20;height:2" coordorigin="9010,4042" coordsize="20,2">
              <v:shape style="position:absolute;left:9010;top:4042;width:20;height:2" coordorigin="9010,4042" coordsize="20,0" path="m9010,4042l9029,4042e" filled="false" stroked="true" strokeweight=".48pt" strokecolor="#fefefe">
                <v:path arrowok="t"/>
              </v:shape>
            </v:group>
            <v:group style="position:absolute;left:9029;top:4042;width:20;height:2" coordorigin="9029,4042" coordsize="20,2">
              <v:shape style="position:absolute;left:9029;top:4042;width:20;height:2" coordorigin="9029,4042" coordsize="20,0" path="m9029,4042l9048,4042e" filled="false" stroked="true" strokeweight=".48pt" strokecolor="#fefefe">
                <v:path arrowok="t"/>
              </v:shape>
            </v:group>
            <v:group style="position:absolute;left:9048;top:4042;width:20;height:2" coordorigin="9048,4042" coordsize="20,2">
              <v:shape style="position:absolute;left:9048;top:4042;width:20;height:2" coordorigin="9048,4042" coordsize="20,0" path="m9048,4042l9067,4042e" filled="false" stroked="true" strokeweight=".48pt" strokecolor="#fefefe">
                <v:path arrowok="t"/>
              </v:shape>
            </v:group>
            <v:group style="position:absolute;left:9067;top:4042;width:20;height:2" coordorigin="9067,4042" coordsize="20,2">
              <v:shape style="position:absolute;left:9067;top:4042;width:20;height:2" coordorigin="9067,4042" coordsize="20,0" path="m9067,4042l9086,4042e" filled="false" stroked="true" strokeweight=".48pt" strokecolor="#fefefe">
                <v:path arrowok="t"/>
              </v:shape>
            </v:group>
            <v:group style="position:absolute;left:9086;top:4042;width:20;height:2" coordorigin="9086,4042" coordsize="20,2">
              <v:shape style="position:absolute;left:9086;top:4042;width:20;height:2" coordorigin="9086,4042" coordsize="20,0" path="m9086,4042l9106,4042e" filled="false" stroked="true" strokeweight=".48pt" strokecolor="#fefefe">
                <v:path arrowok="t"/>
              </v:shape>
            </v:group>
            <v:group style="position:absolute;left:9106;top:4042;width:20;height:2" coordorigin="9106,4042" coordsize="20,2">
              <v:shape style="position:absolute;left:9106;top:4042;width:20;height:2" coordorigin="9106,4042" coordsize="20,0" path="m9106,4042l9125,4042e" filled="false" stroked="true" strokeweight=".48pt" strokecolor="#fefefe">
                <v:path arrowok="t"/>
              </v:shape>
            </v:group>
            <v:group style="position:absolute;left:9125;top:4042;width:20;height:2" coordorigin="9125,4042" coordsize="20,2">
              <v:shape style="position:absolute;left:9125;top:4042;width:20;height:2" coordorigin="9125,4042" coordsize="20,0" path="m9125,4042l9144,4042e" filled="false" stroked="true" strokeweight=".48pt" strokecolor="#fefefe">
                <v:path arrowok="t"/>
              </v:shape>
            </v:group>
            <v:group style="position:absolute;left:9144;top:4042;width:20;height:2" coordorigin="9144,4042" coordsize="20,2">
              <v:shape style="position:absolute;left:9144;top:4042;width:20;height:2" coordorigin="9144,4042" coordsize="20,0" path="m9144,4042l9163,4042e" filled="false" stroked="true" strokeweight=".48pt" strokecolor="#fefefe">
                <v:path arrowok="t"/>
              </v:shape>
            </v:group>
            <v:group style="position:absolute;left:9163;top:4042;width:20;height:2" coordorigin="9163,4042" coordsize="20,2">
              <v:shape style="position:absolute;left:9163;top:4042;width:20;height:2" coordorigin="9163,4042" coordsize="20,0" path="m9163,4042l9182,4042e" filled="false" stroked="true" strokeweight=".48pt" strokecolor="#fefefe">
                <v:path arrowok="t"/>
              </v:shape>
            </v:group>
            <v:group style="position:absolute;left:9182;top:4042;width:20;height:2" coordorigin="9182,4042" coordsize="20,2">
              <v:shape style="position:absolute;left:9182;top:4042;width:20;height:2" coordorigin="9182,4042" coordsize="20,0" path="m9182,4042l9202,4042e" filled="false" stroked="true" strokeweight=".48pt" strokecolor="#fefefe">
                <v:path arrowok="t"/>
              </v:shape>
            </v:group>
            <v:group style="position:absolute;left:9202;top:4042;width:20;height:2" coordorigin="9202,4042" coordsize="20,2">
              <v:shape style="position:absolute;left:9202;top:4042;width:20;height:2" coordorigin="9202,4042" coordsize="20,0" path="m9202,4042l9221,4042e" filled="false" stroked="true" strokeweight=".48pt" strokecolor="#fefefe">
                <v:path arrowok="t"/>
              </v:shape>
            </v:group>
            <v:group style="position:absolute;left:9221;top:4042;width:20;height:2" coordorigin="9221,4042" coordsize="20,2">
              <v:shape style="position:absolute;left:9221;top:4042;width:20;height:2" coordorigin="9221,4042" coordsize="20,0" path="m9221,4042l9240,4042e" filled="false" stroked="true" strokeweight=".48pt" strokecolor="#fefefe">
                <v:path arrowok="t"/>
              </v:shape>
            </v:group>
            <v:group style="position:absolute;left:9240;top:4042;width:20;height:2" coordorigin="9240,4042" coordsize="20,2">
              <v:shape style="position:absolute;left:9240;top:4042;width:20;height:2" coordorigin="9240,4042" coordsize="20,0" path="m9240,4042l9259,4042e" filled="false" stroked="true" strokeweight=".48pt" strokecolor="#fefefe">
                <v:path arrowok="t"/>
              </v:shape>
            </v:group>
            <v:group style="position:absolute;left:9259;top:4042;width:20;height:2" coordorigin="9259,4042" coordsize="20,2">
              <v:shape style="position:absolute;left:9259;top:4042;width:20;height:2" coordorigin="9259,4042" coordsize="20,0" path="m9259,4042l9278,4042e" filled="false" stroked="true" strokeweight=".48pt" strokecolor="#fefefe">
                <v:path arrowok="t"/>
              </v:shape>
            </v:group>
            <v:group style="position:absolute;left:9278;top:4042;width:20;height:2" coordorigin="9278,4042" coordsize="20,2">
              <v:shape style="position:absolute;left:9278;top:4042;width:20;height:2" coordorigin="9278,4042" coordsize="20,0" path="m9278,4042l9298,4042e" filled="false" stroked="true" strokeweight=".48pt" strokecolor="#fefefe">
                <v:path arrowok="t"/>
              </v:shape>
            </v:group>
            <v:group style="position:absolute;left:9298;top:4042;width:20;height:2" coordorigin="9298,4042" coordsize="20,2">
              <v:shape style="position:absolute;left:9298;top:4042;width:20;height:2" coordorigin="9298,4042" coordsize="20,0" path="m9298,4042l9317,4042e" filled="false" stroked="true" strokeweight=".48pt" strokecolor="#fefefe">
                <v:path arrowok="t"/>
              </v:shape>
            </v:group>
            <v:group style="position:absolute;left:9317;top:4042;width:20;height:2" coordorigin="9317,4042" coordsize="20,2">
              <v:shape style="position:absolute;left:9317;top:4042;width:20;height:2" coordorigin="9317,4042" coordsize="20,0" path="m9317,4042l9336,4042e" filled="false" stroked="true" strokeweight=".48pt" strokecolor="#fefefe">
                <v:path arrowok="t"/>
              </v:shape>
            </v:group>
            <v:group style="position:absolute;left:9336;top:4042;width:20;height:2" coordorigin="9336,4042" coordsize="20,2">
              <v:shape style="position:absolute;left:9336;top:4042;width:20;height:2" coordorigin="9336,4042" coordsize="20,0" path="m9336,4042l9355,4042e" filled="false" stroked="true" strokeweight=".48pt" strokecolor="#fefefe">
                <v:path arrowok="t"/>
              </v:shape>
            </v:group>
            <v:group style="position:absolute;left:9355;top:4042;width:20;height:2" coordorigin="9355,4042" coordsize="20,2">
              <v:shape style="position:absolute;left:9355;top:4042;width:20;height:2" coordorigin="9355,4042" coordsize="20,0" path="m9355,4042l9374,4042e" filled="false" stroked="true" strokeweight=".48pt" strokecolor="#fefefe">
                <v:path arrowok="t"/>
              </v:shape>
            </v:group>
            <v:group style="position:absolute;left:9374;top:4042;width:20;height:2" coordorigin="9374,4042" coordsize="20,2">
              <v:shape style="position:absolute;left:9374;top:4042;width:20;height:2" coordorigin="9374,4042" coordsize="20,0" path="m9374,4042l9394,4042e" filled="false" stroked="true" strokeweight=".48pt" strokecolor="#fefefe">
                <v:path arrowok="t"/>
              </v:shape>
            </v:group>
            <v:group style="position:absolute;left:9394;top:4042;width:20;height:2" coordorigin="9394,4042" coordsize="20,2">
              <v:shape style="position:absolute;left:9394;top:4042;width:20;height:2" coordorigin="9394,4042" coordsize="20,0" path="m9394,4042l9413,4042e" filled="false" stroked="true" strokeweight=".48pt" strokecolor="#fefefe">
                <v:path arrowok="t"/>
              </v:shape>
            </v:group>
            <v:group style="position:absolute;left:9413;top:4042;width:20;height:2" coordorigin="9413,4042" coordsize="20,2">
              <v:shape style="position:absolute;left:9413;top:4042;width:20;height:2" coordorigin="9413,4042" coordsize="20,0" path="m9413,4042l9432,4042e" filled="false" stroked="true" strokeweight=".48pt" strokecolor="#fefefe">
                <v:path arrowok="t"/>
              </v:shape>
            </v:group>
            <v:group style="position:absolute;left:9432;top:4042;width:20;height:2" coordorigin="9432,4042" coordsize="20,2">
              <v:shape style="position:absolute;left:9432;top:4042;width:20;height:2" coordorigin="9432,4042" coordsize="20,0" path="m9432,4042l9451,4042e" filled="false" stroked="true" strokeweight=".48pt" strokecolor="#fefefe">
                <v:path arrowok="t"/>
              </v:shape>
            </v:group>
            <v:group style="position:absolute;left:9451;top:4042;width:20;height:2" coordorigin="9451,4042" coordsize="20,2">
              <v:shape style="position:absolute;left:9451;top:4042;width:20;height:2" coordorigin="9451,4042" coordsize="20,0" path="m9451,4042l9470,4042e" filled="false" stroked="true" strokeweight=".48pt" strokecolor="#fefefe">
                <v:path arrowok="t"/>
              </v:shape>
            </v:group>
            <v:group style="position:absolute;left:9470;top:4042;width:20;height:2" coordorigin="9470,4042" coordsize="20,2">
              <v:shape style="position:absolute;left:9470;top:4042;width:20;height:2" coordorigin="9470,4042" coordsize="20,0" path="m9470,4042l9490,4042e" filled="false" stroked="true" strokeweight=".48pt" strokecolor="#fefefe">
                <v:path arrowok="t"/>
              </v:shape>
            </v:group>
            <v:group style="position:absolute;left:9490;top:4042;width:20;height:2" coordorigin="9490,4042" coordsize="20,2">
              <v:shape style="position:absolute;left:9490;top:4042;width:20;height:2" coordorigin="9490,4042" coordsize="20,0" path="m9490,4042l9509,4042e" filled="false" stroked="true" strokeweight=".48pt" strokecolor="#fefefe">
                <v:path arrowok="t"/>
              </v:shape>
            </v:group>
            <v:group style="position:absolute;left:9509;top:4042;width:20;height:2" coordorigin="9509,4042" coordsize="20,2">
              <v:shape style="position:absolute;left:9509;top:4042;width:20;height:2" coordorigin="9509,4042" coordsize="20,0" path="m9509,4042l9528,4042e" filled="false" stroked="true" strokeweight=".48pt" strokecolor="#fefefe">
                <v:path arrowok="t"/>
              </v:shape>
            </v:group>
            <v:group style="position:absolute;left:9528;top:4042;width:20;height:2" coordorigin="9528,4042" coordsize="20,2">
              <v:shape style="position:absolute;left:9528;top:4042;width:20;height:2" coordorigin="9528,4042" coordsize="20,0" path="m9528,4042l9547,4042e" filled="false" stroked="true" strokeweight=".48pt" strokecolor="#fefefe">
                <v:path arrowok="t"/>
              </v:shape>
            </v:group>
            <v:group style="position:absolute;left:9547;top:4042;width:20;height:2" coordorigin="9547,4042" coordsize="20,2">
              <v:shape style="position:absolute;left:9547;top:4042;width:20;height:2" coordorigin="9547,4042" coordsize="20,0" path="m9547,4042l9566,4042e" filled="false" stroked="true" strokeweight=".48pt" strokecolor="#fefefe">
                <v:path arrowok="t"/>
              </v:shape>
            </v:group>
            <v:group style="position:absolute;left:9566;top:4042;width:20;height:2" coordorigin="9566,4042" coordsize="20,2">
              <v:shape style="position:absolute;left:9566;top:4042;width:20;height:2" coordorigin="9566,4042" coordsize="20,0" path="m9566,4042l9586,4042e" filled="false" stroked="true" strokeweight=".48pt" strokecolor="#fefefe">
                <v:path arrowok="t"/>
              </v:shape>
            </v:group>
            <v:group style="position:absolute;left:9586;top:4042;width:20;height:2" coordorigin="9586,4042" coordsize="20,2">
              <v:shape style="position:absolute;left:9586;top:4042;width:20;height:2" coordorigin="9586,4042" coordsize="20,0" path="m9586,4042l9605,4042e" filled="false" stroked="true" strokeweight=".48pt" strokecolor="#fefefe">
                <v:path arrowok="t"/>
              </v:shape>
            </v:group>
            <v:group style="position:absolute;left:9605;top:4042;width:20;height:2" coordorigin="9605,4042" coordsize="20,2">
              <v:shape style="position:absolute;left:9605;top:4042;width:20;height:2" coordorigin="9605,4042" coordsize="20,0" path="m9605,4042l9624,4042e" filled="false" stroked="true" strokeweight=".48pt" strokecolor="#fefefe">
                <v:path arrowok="t"/>
              </v:shape>
            </v:group>
            <v:group style="position:absolute;left:9624;top:4042;width:20;height:2" coordorigin="9624,4042" coordsize="20,2">
              <v:shape style="position:absolute;left:9624;top:4042;width:20;height:2" coordorigin="9624,4042" coordsize="20,0" path="m9624,4042l9643,4042e" filled="false" stroked="true" strokeweight=".48pt" strokecolor="#fefefe">
                <v:path arrowok="t"/>
              </v:shape>
              <v:shape style="position:absolute;left:24;top:4046;width:7968;height:312" type="#_x0000_t75" stroked="false">
                <v:imagedata r:id="rId63" o:title=""/>
              </v:shape>
            </v:group>
            <v:group style="position:absolute;left:7982;top:4354;width:10;height:2" coordorigin="7982,4354" coordsize="10,2">
              <v:shape style="position:absolute;left:7982;top:4354;width:10;height:2" coordorigin="7982,4354" coordsize="10,0" path="m7982,4354l7992,4354e" filled="false" stroked="true" strokeweight=".48pt" strokecolor="#000000">
                <v:path arrowok="t"/>
              </v:shape>
            </v:group>
            <v:group style="position:absolute;left:7992;top:4354;width:20;height:2" coordorigin="7992,4354" coordsize="20,2">
              <v:shape style="position:absolute;left:7992;top:4354;width:20;height:2" coordorigin="7992,4354" coordsize="20,0" path="m7992,4354l8011,4354e" filled="false" stroked="true" strokeweight=".48pt" strokecolor="#fefefe">
                <v:path arrowok="t"/>
              </v:shape>
            </v:group>
            <v:group style="position:absolute;left:8011;top:4354;width:20;height:2" coordorigin="8011,4354" coordsize="20,2">
              <v:shape style="position:absolute;left:8011;top:4354;width:20;height:2" coordorigin="8011,4354" coordsize="20,0" path="m8011,4354l8030,4354e" filled="false" stroked="true" strokeweight=".48pt" strokecolor="#fefefe">
                <v:path arrowok="t"/>
              </v:shape>
            </v:group>
            <v:group style="position:absolute;left:8030;top:4354;width:20;height:2" coordorigin="8030,4354" coordsize="20,2">
              <v:shape style="position:absolute;left:8030;top:4354;width:20;height:2" coordorigin="8030,4354" coordsize="20,0" path="m8030,4354l8050,4354e" filled="false" stroked="true" strokeweight=".48pt" strokecolor="#fefefe">
                <v:path arrowok="t"/>
              </v:shape>
            </v:group>
            <v:group style="position:absolute;left:8050;top:4354;width:20;height:2" coordorigin="8050,4354" coordsize="20,2">
              <v:shape style="position:absolute;left:8050;top:4354;width:20;height:2" coordorigin="8050,4354" coordsize="20,0" path="m8050,4354l8069,4354e" filled="false" stroked="true" strokeweight=".48pt" strokecolor="#fefefe">
                <v:path arrowok="t"/>
              </v:shape>
            </v:group>
            <v:group style="position:absolute;left:8069;top:4354;width:20;height:2" coordorigin="8069,4354" coordsize="20,2">
              <v:shape style="position:absolute;left:8069;top:4354;width:20;height:2" coordorigin="8069,4354" coordsize="20,0" path="m8069,4354l8088,4354e" filled="false" stroked="true" strokeweight=".48pt" strokecolor="#fefefe">
                <v:path arrowok="t"/>
              </v:shape>
            </v:group>
            <v:group style="position:absolute;left:8088;top:4354;width:20;height:2" coordorigin="8088,4354" coordsize="20,2">
              <v:shape style="position:absolute;left:8088;top:4354;width:20;height:2" coordorigin="8088,4354" coordsize="20,0" path="m8088,4354l8107,4354e" filled="false" stroked="true" strokeweight=".48pt" strokecolor="#fefefe">
                <v:path arrowok="t"/>
              </v:shape>
            </v:group>
            <v:group style="position:absolute;left:8107;top:4354;width:20;height:2" coordorigin="8107,4354" coordsize="20,2">
              <v:shape style="position:absolute;left:8107;top:4354;width:20;height:2" coordorigin="8107,4354" coordsize="20,0" path="m8107,4354l8126,4354e" filled="false" stroked="true" strokeweight=".48pt" strokecolor="#fefefe">
                <v:path arrowok="t"/>
              </v:shape>
            </v:group>
            <v:group style="position:absolute;left:8126;top:4354;width:20;height:2" coordorigin="8126,4354" coordsize="20,2">
              <v:shape style="position:absolute;left:8126;top:4354;width:20;height:2" coordorigin="8126,4354" coordsize="20,0" path="m8126,4354l8146,4354e" filled="false" stroked="true" strokeweight=".48pt" strokecolor="#fefefe">
                <v:path arrowok="t"/>
              </v:shape>
            </v:group>
            <v:group style="position:absolute;left:8146;top:4354;width:20;height:2" coordorigin="8146,4354" coordsize="20,2">
              <v:shape style="position:absolute;left:8146;top:4354;width:20;height:2" coordorigin="8146,4354" coordsize="20,0" path="m8146,4354l8165,4354e" filled="false" stroked="true" strokeweight=".48pt" strokecolor="#fefefe">
                <v:path arrowok="t"/>
              </v:shape>
            </v:group>
            <v:group style="position:absolute;left:8165;top:4354;width:20;height:2" coordorigin="8165,4354" coordsize="20,2">
              <v:shape style="position:absolute;left:8165;top:4354;width:20;height:2" coordorigin="8165,4354" coordsize="20,0" path="m8165,4354l8184,4354e" filled="false" stroked="true" strokeweight=".48pt" strokecolor="#fefefe">
                <v:path arrowok="t"/>
              </v:shape>
            </v:group>
            <v:group style="position:absolute;left:8184;top:4354;width:20;height:2" coordorigin="8184,4354" coordsize="20,2">
              <v:shape style="position:absolute;left:8184;top:4354;width:20;height:2" coordorigin="8184,4354" coordsize="20,0" path="m8184,4354l8203,4354e" filled="false" stroked="true" strokeweight=".48pt" strokecolor="#fefefe">
                <v:path arrowok="t"/>
              </v:shape>
            </v:group>
            <v:group style="position:absolute;left:8203;top:4354;width:20;height:2" coordorigin="8203,4354" coordsize="20,2">
              <v:shape style="position:absolute;left:8203;top:4354;width:20;height:2" coordorigin="8203,4354" coordsize="20,0" path="m8203,4354l8222,4354e" filled="false" stroked="true" strokeweight=".48pt" strokecolor="#fefefe">
                <v:path arrowok="t"/>
              </v:shape>
            </v:group>
            <v:group style="position:absolute;left:8222;top:4354;width:20;height:2" coordorigin="8222,4354" coordsize="20,2">
              <v:shape style="position:absolute;left:8222;top:4354;width:20;height:2" coordorigin="8222,4354" coordsize="20,0" path="m8222,4354l8242,4354e" filled="false" stroked="true" strokeweight=".48pt" strokecolor="#fefefe">
                <v:path arrowok="t"/>
              </v:shape>
            </v:group>
            <v:group style="position:absolute;left:8242;top:4354;width:20;height:2" coordorigin="8242,4354" coordsize="20,2">
              <v:shape style="position:absolute;left:8242;top:4354;width:20;height:2" coordorigin="8242,4354" coordsize="20,0" path="m8242,4354l8261,4354e" filled="false" stroked="true" strokeweight=".48pt" strokecolor="#fefefe">
                <v:path arrowok="t"/>
              </v:shape>
            </v:group>
            <v:group style="position:absolute;left:8261;top:4354;width:20;height:2" coordorigin="8261,4354" coordsize="20,2">
              <v:shape style="position:absolute;left:8261;top:4354;width:20;height:2" coordorigin="8261,4354" coordsize="20,0" path="m8261,4354l8280,4354e" filled="false" stroked="true" strokeweight=".48pt" strokecolor="#fefefe">
                <v:path arrowok="t"/>
              </v:shape>
            </v:group>
            <v:group style="position:absolute;left:8280;top:4354;width:20;height:2" coordorigin="8280,4354" coordsize="20,2">
              <v:shape style="position:absolute;left:8280;top:4354;width:20;height:2" coordorigin="8280,4354" coordsize="20,0" path="m8280,4354l8299,4354e" filled="false" stroked="true" strokeweight=".48pt" strokecolor="#fefefe">
                <v:path arrowok="t"/>
              </v:shape>
            </v:group>
            <v:group style="position:absolute;left:8299;top:4354;width:20;height:2" coordorigin="8299,4354" coordsize="20,2">
              <v:shape style="position:absolute;left:8299;top:4354;width:20;height:2" coordorigin="8299,4354" coordsize="20,0" path="m8299,4354l8318,4354e" filled="false" stroked="true" strokeweight=".48pt" strokecolor="#fefefe">
                <v:path arrowok="t"/>
              </v:shape>
            </v:group>
            <v:group style="position:absolute;left:8318;top:4354;width:20;height:2" coordorigin="8318,4354" coordsize="20,2">
              <v:shape style="position:absolute;left:8318;top:4354;width:20;height:2" coordorigin="8318,4354" coordsize="20,0" path="m8318,4354l8338,4354e" filled="false" stroked="true" strokeweight=".48pt" strokecolor="#fefefe">
                <v:path arrowok="t"/>
              </v:shape>
            </v:group>
            <v:group style="position:absolute;left:8338;top:4354;width:20;height:2" coordorigin="8338,4354" coordsize="20,2">
              <v:shape style="position:absolute;left:8338;top:4354;width:20;height:2" coordorigin="8338,4354" coordsize="20,0" path="m8338,4354l8357,4354e" filled="false" stroked="true" strokeweight=".48pt" strokecolor="#fefefe">
                <v:path arrowok="t"/>
              </v:shape>
            </v:group>
            <v:group style="position:absolute;left:8357;top:4354;width:20;height:2" coordorigin="8357,4354" coordsize="20,2">
              <v:shape style="position:absolute;left:8357;top:4354;width:20;height:2" coordorigin="8357,4354" coordsize="20,0" path="m8357,4354l8376,4354e" filled="false" stroked="true" strokeweight=".48pt" strokecolor="#fefefe">
                <v:path arrowok="t"/>
              </v:shape>
            </v:group>
            <v:group style="position:absolute;left:8376;top:4354;width:20;height:2" coordorigin="8376,4354" coordsize="20,2">
              <v:shape style="position:absolute;left:8376;top:4354;width:20;height:2" coordorigin="8376,4354" coordsize="20,0" path="m8376,4354l8395,4354e" filled="false" stroked="true" strokeweight=".48pt" strokecolor="#fefefe">
                <v:path arrowok="t"/>
              </v:shape>
            </v:group>
            <v:group style="position:absolute;left:8395;top:4354;width:20;height:2" coordorigin="8395,4354" coordsize="20,2">
              <v:shape style="position:absolute;left:8395;top:4354;width:20;height:2" coordorigin="8395,4354" coordsize="20,0" path="m8395,4354l8414,4354e" filled="false" stroked="true" strokeweight=".48pt" strokecolor="#fefefe">
                <v:path arrowok="t"/>
              </v:shape>
            </v:group>
            <v:group style="position:absolute;left:8414;top:4354;width:20;height:2" coordorigin="8414,4354" coordsize="20,2">
              <v:shape style="position:absolute;left:8414;top:4354;width:20;height:2" coordorigin="8414,4354" coordsize="20,0" path="m8414,4354l8434,4354e" filled="false" stroked="true" strokeweight=".48pt" strokecolor="#fefefe">
                <v:path arrowok="t"/>
              </v:shape>
            </v:group>
            <v:group style="position:absolute;left:8434;top:4354;width:20;height:2" coordorigin="8434,4354" coordsize="20,2">
              <v:shape style="position:absolute;left:8434;top:4354;width:20;height:2" coordorigin="8434,4354" coordsize="20,0" path="m8434,4354l8453,4354e" filled="false" stroked="true" strokeweight=".48pt" strokecolor="#fefefe">
                <v:path arrowok="t"/>
              </v:shape>
            </v:group>
            <v:group style="position:absolute;left:8453;top:4354;width:20;height:2" coordorigin="8453,4354" coordsize="20,2">
              <v:shape style="position:absolute;left:8453;top:4354;width:20;height:2" coordorigin="8453,4354" coordsize="20,0" path="m8453,4354l8472,4354e" filled="false" stroked="true" strokeweight=".48pt" strokecolor="#fefefe">
                <v:path arrowok="t"/>
              </v:shape>
            </v:group>
            <v:group style="position:absolute;left:8472;top:4354;width:20;height:2" coordorigin="8472,4354" coordsize="20,2">
              <v:shape style="position:absolute;left:8472;top:4354;width:20;height:2" coordorigin="8472,4354" coordsize="20,0" path="m8472,4354l8491,4354e" filled="false" stroked="true" strokeweight=".48pt" strokecolor="#fefefe">
                <v:path arrowok="t"/>
              </v:shape>
            </v:group>
            <v:group style="position:absolute;left:8491;top:4354;width:20;height:2" coordorigin="8491,4354" coordsize="20,2">
              <v:shape style="position:absolute;left:8491;top:4354;width:20;height:2" coordorigin="8491,4354" coordsize="20,0" path="m8491,4354l8510,4354e" filled="false" stroked="true" strokeweight=".48pt" strokecolor="#fefefe">
                <v:path arrowok="t"/>
              </v:shape>
            </v:group>
            <v:group style="position:absolute;left:8510;top:4354;width:20;height:2" coordorigin="8510,4354" coordsize="20,2">
              <v:shape style="position:absolute;left:8510;top:4354;width:20;height:2" coordorigin="8510,4354" coordsize="20,0" path="m8510,4354l8530,4354e" filled="false" stroked="true" strokeweight=".48pt" strokecolor="#fefefe">
                <v:path arrowok="t"/>
              </v:shape>
            </v:group>
            <v:group style="position:absolute;left:8530;top:4354;width:20;height:2" coordorigin="8530,4354" coordsize="20,2">
              <v:shape style="position:absolute;left:8530;top:4354;width:20;height:2" coordorigin="8530,4354" coordsize="20,0" path="m8530,4354l8549,4354e" filled="false" stroked="true" strokeweight=".48pt" strokecolor="#fefefe">
                <v:path arrowok="t"/>
              </v:shape>
            </v:group>
            <v:group style="position:absolute;left:8549;top:4354;width:20;height:2" coordorigin="8549,4354" coordsize="20,2">
              <v:shape style="position:absolute;left:8549;top:4354;width:20;height:2" coordorigin="8549,4354" coordsize="20,0" path="m8549,4354l8568,4354e" filled="false" stroked="true" strokeweight=".48pt" strokecolor="#fefefe">
                <v:path arrowok="t"/>
              </v:shape>
            </v:group>
            <v:group style="position:absolute;left:8568;top:4354;width:20;height:2" coordorigin="8568,4354" coordsize="20,2">
              <v:shape style="position:absolute;left:8568;top:4354;width:20;height:2" coordorigin="8568,4354" coordsize="20,0" path="m8568,4354l8587,4354e" filled="false" stroked="true" strokeweight=".48pt" strokecolor="#fefefe">
                <v:path arrowok="t"/>
              </v:shape>
            </v:group>
            <v:group style="position:absolute;left:8587;top:4354;width:20;height:2" coordorigin="8587,4354" coordsize="20,2">
              <v:shape style="position:absolute;left:8587;top:4354;width:20;height:2" coordorigin="8587,4354" coordsize="20,0" path="m8587,4354l8606,4354e" filled="false" stroked="true" strokeweight=".48pt" strokecolor="#fefefe">
                <v:path arrowok="t"/>
              </v:shape>
            </v:group>
            <v:group style="position:absolute;left:8606;top:4354;width:20;height:2" coordorigin="8606,4354" coordsize="20,2">
              <v:shape style="position:absolute;left:8606;top:4354;width:20;height:2" coordorigin="8606,4354" coordsize="20,0" path="m8606,4354l8626,4354e" filled="false" stroked="true" strokeweight=".48pt" strokecolor="#fefefe">
                <v:path arrowok="t"/>
              </v:shape>
            </v:group>
            <v:group style="position:absolute;left:8626;top:4354;width:20;height:2" coordorigin="8626,4354" coordsize="20,2">
              <v:shape style="position:absolute;left:8626;top:4354;width:20;height:2" coordorigin="8626,4354" coordsize="20,0" path="m8626,4354l8645,4354e" filled="false" stroked="true" strokeweight=".48pt" strokecolor="#fefefe">
                <v:path arrowok="t"/>
              </v:shape>
            </v:group>
            <v:group style="position:absolute;left:8645;top:4354;width:20;height:2" coordorigin="8645,4354" coordsize="20,2">
              <v:shape style="position:absolute;left:8645;top:4354;width:20;height:2" coordorigin="8645,4354" coordsize="20,0" path="m8645,4354l8664,4354e" filled="false" stroked="true" strokeweight=".48pt" strokecolor="#fefefe">
                <v:path arrowok="t"/>
              </v:shape>
            </v:group>
            <v:group style="position:absolute;left:8664;top:4354;width:20;height:2" coordorigin="8664,4354" coordsize="20,2">
              <v:shape style="position:absolute;left:8664;top:4354;width:20;height:2" coordorigin="8664,4354" coordsize="20,0" path="m8664,4354l8683,4354e" filled="false" stroked="true" strokeweight=".48pt" strokecolor="#fefefe">
                <v:path arrowok="t"/>
              </v:shape>
            </v:group>
            <v:group style="position:absolute;left:8683;top:4354;width:20;height:2" coordorigin="8683,4354" coordsize="20,2">
              <v:shape style="position:absolute;left:8683;top:4354;width:20;height:2" coordorigin="8683,4354" coordsize="20,0" path="m8683,4354l8702,4354e" filled="false" stroked="true" strokeweight=".48pt" strokecolor="#fefefe">
                <v:path arrowok="t"/>
              </v:shape>
            </v:group>
            <v:group style="position:absolute;left:8702;top:4354;width:20;height:2" coordorigin="8702,4354" coordsize="20,2">
              <v:shape style="position:absolute;left:8702;top:4354;width:20;height:2" coordorigin="8702,4354" coordsize="20,0" path="m8702,4354l8722,4354e" filled="false" stroked="true" strokeweight=".48pt" strokecolor="#fefefe">
                <v:path arrowok="t"/>
              </v:shape>
            </v:group>
            <v:group style="position:absolute;left:8722;top:4354;width:20;height:2" coordorigin="8722,4354" coordsize="20,2">
              <v:shape style="position:absolute;left:8722;top:4354;width:20;height:2" coordorigin="8722,4354" coordsize="20,0" path="m8722,4354l8741,4354e" filled="false" stroked="true" strokeweight=".48pt" strokecolor="#fefefe">
                <v:path arrowok="t"/>
              </v:shape>
            </v:group>
            <v:group style="position:absolute;left:8741;top:4354;width:20;height:2" coordorigin="8741,4354" coordsize="20,2">
              <v:shape style="position:absolute;left:8741;top:4354;width:20;height:2" coordorigin="8741,4354" coordsize="20,0" path="m8741,4354l8760,4354e" filled="false" stroked="true" strokeweight=".48pt" strokecolor="#fefefe">
                <v:path arrowok="t"/>
              </v:shape>
            </v:group>
            <v:group style="position:absolute;left:8760;top:4354;width:20;height:2" coordorigin="8760,4354" coordsize="20,2">
              <v:shape style="position:absolute;left:8760;top:4354;width:20;height:2" coordorigin="8760,4354" coordsize="20,0" path="m8760,4354l8779,4354e" filled="false" stroked="true" strokeweight=".48pt" strokecolor="#fefefe">
                <v:path arrowok="t"/>
              </v:shape>
            </v:group>
            <v:group style="position:absolute;left:8779;top:4354;width:20;height:2" coordorigin="8779,4354" coordsize="20,2">
              <v:shape style="position:absolute;left:8779;top:4354;width:20;height:2" coordorigin="8779,4354" coordsize="20,0" path="m8779,4354l8798,4354e" filled="false" stroked="true" strokeweight=".48pt" strokecolor="#fefefe">
                <v:path arrowok="t"/>
              </v:shape>
            </v:group>
            <v:group style="position:absolute;left:8798;top:4354;width:20;height:2" coordorigin="8798,4354" coordsize="20,2">
              <v:shape style="position:absolute;left:8798;top:4354;width:20;height:2" coordorigin="8798,4354" coordsize="20,0" path="m8798,4354l8818,4354e" filled="false" stroked="true" strokeweight=".48pt" strokecolor="#fefefe">
                <v:path arrowok="t"/>
              </v:shape>
            </v:group>
            <v:group style="position:absolute;left:8818;top:4354;width:20;height:2" coordorigin="8818,4354" coordsize="20,2">
              <v:shape style="position:absolute;left:8818;top:4354;width:20;height:2" coordorigin="8818,4354" coordsize="20,0" path="m8818,4354l8837,4354e" filled="false" stroked="true" strokeweight=".48pt" strokecolor="#fefefe">
                <v:path arrowok="t"/>
              </v:shape>
            </v:group>
            <v:group style="position:absolute;left:8837;top:4354;width:20;height:2" coordorigin="8837,4354" coordsize="20,2">
              <v:shape style="position:absolute;left:8837;top:4354;width:20;height:2" coordorigin="8837,4354" coordsize="20,0" path="m8837,4354l8856,4354e" filled="false" stroked="true" strokeweight=".48pt" strokecolor="#fefefe">
                <v:path arrowok="t"/>
              </v:shape>
            </v:group>
            <v:group style="position:absolute;left:8856;top:4354;width:20;height:2" coordorigin="8856,4354" coordsize="20,2">
              <v:shape style="position:absolute;left:8856;top:4354;width:20;height:2" coordorigin="8856,4354" coordsize="20,0" path="m8856,4354l8875,4354e" filled="false" stroked="true" strokeweight=".48pt" strokecolor="#fefefe">
                <v:path arrowok="t"/>
              </v:shape>
            </v:group>
            <v:group style="position:absolute;left:8875;top:4354;width:20;height:2" coordorigin="8875,4354" coordsize="20,2">
              <v:shape style="position:absolute;left:8875;top:4354;width:20;height:2" coordorigin="8875,4354" coordsize="20,0" path="m8875,4354l8894,4354e" filled="false" stroked="true" strokeweight=".48pt" strokecolor="#fefefe">
                <v:path arrowok="t"/>
              </v:shape>
            </v:group>
            <v:group style="position:absolute;left:8894;top:4354;width:20;height:2" coordorigin="8894,4354" coordsize="20,2">
              <v:shape style="position:absolute;left:8894;top:4354;width:20;height:2" coordorigin="8894,4354" coordsize="20,0" path="m8894,4354l8914,4354e" filled="false" stroked="true" strokeweight=".48pt" strokecolor="#fefefe">
                <v:path arrowok="t"/>
              </v:shape>
            </v:group>
            <v:group style="position:absolute;left:8914;top:4354;width:20;height:2" coordorigin="8914,4354" coordsize="20,2">
              <v:shape style="position:absolute;left:8914;top:4354;width:20;height:2" coordorigin="8914,4354" coordsize="20,0" path="m8914,4354l8933,4354e" filled="false" stroked="true" strokeweight=".48pt" strokecolor="#fefefe">
                <v:path arrowok="t"/>
              </v:shape>
            </v:group>
            <v:group style="position:absolute;left:8933;top:4354;width:20;height:2" coordorigin="8933,4354" coordsize="20,2">
              <v:shape style="position:absolute;left:8933;top:4354;width:20;height:2" coordorigin="8933,4354" coordsize="20,0" path="m8933,4354l8952,4354e" filled="false" stroked="true" strokeweight=".48pt" strokecolor="#fefefe">
                <v:path arrowok="t"/>
              </v:shape>
            </v:group>
            <v:group style="position:absolute;left:8952;top:4354;width:20;height:2" coordorigin="8952,4354" coordsize="20,2">
              <v:shape style="position:absolute;left:8952;top:4354;width:20;height:2" coordorigin="8952,4354" coordsize="20,0" path="m8952,4354l8971,4354e" filled="false" stroked="true" strokeweight=".48pt" strokecolor="#fefefe">
                <v:path arrowok="t"/>
              </v:shape>
            </v:group>
            <v:group style="position:absolute;left:8971;top:4354;width:20;height:2" coordorigin="8971,4354" coordsize="20,2">
              <v:shape style="position:absolute;left:8971;top:4354;width:20;height:2" coordorigin="8971,4354" coordsize="20,0" path="m8971,4354l8990,4354e" filled="false" stroked="true" strokeweight=".48pt" strokecolor="#fefefe">
                <v:path arrowok="t"/>
              </v:shape>
            </v:group>
            <v:group style="position:absolute;left:8990;top:4354;width:20;height:2" coordorigin="8990,4354" coordsize="20,2">
              <v:shape style="position:absolute;left:8990;top:4354;width:20;height:2" coordorigin="8990,4354" coordsize="20,0" path="m8990,4354l9010,4354e" filled="false" stroked="true" strokeweight=".48pt" strokecolor="#fefefe">
                <v:path arrowok="t"/>
              </v:shape>
            </v:group>
            <v:group style="position:absolute;left:9010;top:4354;width:20;height:2" coordorigin="9010,4354" coordsize="20,2">
              <v:shape style="position:absolute;left:9010;top:4354;width:20;height:2" coordorigin="9010,4354" coordsize="20,0" path="m9010,4354l9029,4354e" filled="false" stroked="true" strokeweight=".48pt" strokecolor="#fefefe">
                <v:path arrowok="t"/>
              </v:shape>
            </v:group>
            <v:group style="position:absolute;left:9029;top:4354;width:20;height:2" coordorigin="9029,4354" coordsize="20,2">
              <v:shape style="position:absolute;left:9029;top:4354;width:20;height:2" coordorigin="9029,4354" coordsize="20,0" path="m9029,4354l9048,4354e" filled="false" stroked="true" strokeweight=".48pt" strokecolor="#fefefe">
                <v:path arrowok="t"/>
              </v:shape>
            </v:group>
            <v:group style="position:absolute;left:9048;top:4354;width:20;height:2" coordorigin="9048,4354" coordsize="20,2">
              <v:shape style="position:absolute;left:9048;top:4354;width:20;height:2" coordorigin="9048,4354" coordsize="20,0" path="m9048,4354l9067,4354e" filled="false" stroked="true" strokeweight=".48pt" strokecolor="#fefefe">
                <v:path arrowok="t"/>
              </v:shape>
            </v:group>
            <v:group style="position:absolute;left:9067;top:4354;width:20;height:2" coordorigin="9067,4354" coordsize="20,2">
              <v:shape style="position:absolute;left:9067;top:4354;width:20;height:2" coordorigin="9067,4354" coordsize="20,0" path="m9067,4354l9086,4354e" filled="false" stroked="true" strokeweight=".48pt" strokecolor="#fefefe">
                <v:path arrowok="t"/>
              </v:shape>
            </v:group>
            <v:group style="position:absolute;left:9086;top:4354;width:20;height:2" coordorigin="9086,4354" coordsize="20,2">
              <v:shape style="position:absolute;left:9086;top:4354;width:20;height:2" coordorigin="9086,4354" coordsize="20,0" path="m9086,4354l9106,4354e" filled="false" stroked="true" strokeweight=".48pt" strokecolor="#fefefe">
                <v:path arrowok="t"/>
              </v:shape>
            </v:group>
            <v:group style="position:absolute;left:9106;top:4354;width:20;height:2" coordorigin="9106,4354" coordsize="20,2">
              <v:shape style="position:absolute;left:9106;top:4354;width:20;height:2" coordorigin="9106,4354" coordsize="20,0" path="m9106,4354l9125,4354e" filled="false" stroked="true" strokeweight=".48pt" strokecolor="#fefefe">
                <v:path arrowok="t"/>
              </v:shape>
            </v:group>
            <v:group style="position:absolute;left:9125;top:4354;width:20;height:2" coordorigin="9125,4354" coordsize="20,2">
              <v:shape style="position:absolute;left:9125;top:4354;width:20;height:2" coordorigin="9125,4354" coordsize="20,0" path="m9125,4354l9144,4354e" filled="false" stroked="true" strokeweight=".48pt" strokecolor="#fefefe">
                <v:path arrowok="t"/>
              </v:shape>
            </v:group>
            <v:group style="position:absolute;left:9144;top:4354;width:20;height:2" coordorigin="9144,4354" coordsize="20,2">
              <v:shape style="position:absolute;left:9144;top:4354;width:20;height:2" coordorigin="9144,4354" coordsize="20,0" path="m9144,4354l9163,4354e" filled="false" stroked="true" strokeweight=".48pt" strokecolor="#fefefe">
                <v:path arrowok="t"/>
              </v:shape>
            </v:group>
            <v:group style="position:absolute;left:9163;top:4354;width:20;height:2" coordorigin="9163,4354" coordsize="20,2">
              <v:shape style="position:absolute;left:9163;top:4354;width:20;height:2" coordorigin="9163,4354" coordsize="20,0" path="m9163,4354l9182,4354e" filled="false" stroked="true" strokeweight=".48pt" strokecolor="#fefefe">
                <v:path arrowok="t"/>
              </v:shape>
            </v:group>
            <v:group style="position:absolute;left:9182;top:4354;width:20;height:2" coordorigin="9182,4354" coordsize="20,2">
              <v:shape style="position:absolute;left:9182;top:4354;width:20;height:2" coordorigin="9182,4354" coordsize="20,0" path="m9182,4354l9202,4354e" filled="false" stroked="true" strokeweight=".48pt" strokecolor="#fefefe">
                <v:path arrowok="t"/>
              </v:shape>
            </v:group>
            <v:group style="position:absolute;left:9202;top:4354;width:20;height:2" coordorigin="9202,4354" coordsize="20,2">
              <v:shape style="position:absolute;left:9202;top:4354;width:20;height:2" coordorigin="9202,4354" coordsize="20,0" path="m9202,4354l9221,4354e" filled="false" stroked="true" strokeweight=".48pt" strokecolor="#fefefe">
                <v:path arrowok="t"/>
              </v:shape>
            </v:group>
            <v:group style="position:absolute;left:9221;top:4354;width:20;height:2" coordorigin="9221,4354" coordsize="20,2">
              <v:shape style="position:absolute;left:9221;top:4354;width:20;height:2" coordorigin="9221,4354" coordsize="20,0" path="m9221,4354l9240,4354e" filled="false" stroked="true" strokeweight=".48pt" strokecolor="#fefefe">
                <v:path arrowok="t"/>
              </v:shape>
            </v:group>
            <v:group style="position:absolute;left:9240;top:4354;width:20;height:2" coordorigin="9240,4354" coordsize="20,2">
              <v:shape style="position:absolute;left:9240;top:4354;width:20;height:2" coordorigin="9240,4354" coordsize="20,0" path="m9240,4354l9259,4354e" filled="false" stroked="true" strokeweight=".48pt" strokecolor="#fefefe">
                <v:path arrowok="t"/>
              </v:shape>
            </v:group>
            <v:group style="position:absolute;left:9259;top:4354;width:20;height:2" coordorigin="9259,4354" coordsize="20,2">
              <v:shape style="position:absolute;left:9259;top:4354;width:20;height:2" coordorigin="9259,4354" coordsize="20,0" path="m9259,4354l9278,4354e" filled="false" stroked="true" strokeweight=".48pt" strokecolor="#fefefe">
                <v:path arrowok="t"/>
              </v:shape>
            </v:group>
            <v:group style="position:absolute;left:9278;top:4354;width:20;height:2" coordorigin="9278,4354" coordsize="20,2">
              <v:shape style="position:absolute;left:9278;top:4354;width:20;height:2" coordorigin="9278,4354" coordsize="20,0" path="m9278,4354l9298,4354e" filled="false" stroked="true" strokeweight=".48pt" strokecolor="#fefefe">
                <v:path arrowok="t"/>
              </v:shape>
            </v:group>
            <v:group style="position:absolute;left:9298;top:4354;width:20;height:2" coordorigin="9298,4354" coordsize="20,2">
              <v:shape style="position:absolute;left:9298;top:4354;width:20;height:2" coordorigin="9298,4354" coordsize="20,0" path="m9298,4354l9317,4354e" filled="false" stroked="true" strokeweight=".48pt" strokecolor="#fefefe">
                <v:path arrowok="t"/>
              </v:shape>
            </v:group>
            <v:group style="position:absolute;left:9317;top:4354;width:20;height:2" coordorigin="9317,4354" coordsize="20,2">
              <v:shape style="position:absolute;left:9317;top:4354;width:20;height:2" coordorigin="9317,4354" coordsize="20,0" path="m9317,4354l9336,4354e" filled="false" stroked="true" strokeweight=".48pt" strokecolor="#fefefe">
                <v:path arrowok="t"/>
              </v:shape>
            </v:group>
            <v:group style="position:absolute;left:9336;top:4354;width:20;height:2" coordorigin="9336,4354" coordsize="20,2">
              <v:shape style="position:absolute;left:9336;top:4354;width:20;height:2" coordorigin="9336,4354" coordsize="20,0" path="m9336,4354l9355,4354e" filled="false" stroked="true" strokeweight=".48pt" strokecolor="#fefefe">
                <v:path arrowok="t"/>
              </v:shape>
            </v:group>
            <v:group style="position:absolute;left:9355;top:4354;width:20;height:2" coordorigin="9355,4354" coordsize="20,2">
              <v:shape style="position:absolute;left:9355;top:4354;width:20;height:2" coordorigin="9355,4354" coordsize="20,0" path="m9355,4354l9374,4354e" filled="false" stroked="true" strokeweight=".48pt" strokecolor="#fefefe">
                <v:path arrowok="t"/>
              </v:shape>
            </v:group>
            <v:group style="position:absolute;left:9374;top:4354;width:20;height:2" coordorigin="9374,4354" coordsize="20,2">
              <v:shape style="position:absolute;left:9374;top:4354;width:20;height:2" coordorigin="9374,4354" coordsize="20,0" path="m9374,4354l9394,4354e" filled="false" stroked="true" strokeweight=".48pt" strokecolor="#fefefe">
                <v:path arrowok="t"/>
              </v:shape>
            </v:group>
            <v:group style="position:absolute;left:9394;top:4354;width:20;height:2" coordorigin="9394,4354" coordsize="20,2">
              <v:shape style="position:absolute;left:9394;top:4354;width:20;height:2" coordorigin="9394,4354" coordsize="20,0" path="m9394,4354l9413,4354e" filled="false" stroked="true" strokeweight=".48pt" strokecolor="#fefefe">
                <v:path arrowok="t"/>
              </v:shape>
            </v:group>
            <v:group style="position:absolute;left:9413;top:4354;width:20;height:2" coordorigin="9413,4354" coordsize="20,2">
              <v:shape style="position:absolute;left:9413;top:4354;width:20;height:2" coordorigin="9413,4354" coordsize="20,0" path="m9413,4354l9432,4354e" filled="false" stroked="true" strokeweight=".48pt" strokecolor="#fefefe">
                <v:path arrowok="t"/>
              </v:shape>
            </v:group>
            <v:group style="position:absolute;left:9432;top:4354;width:20;height:2" coordorigin="9432,4354" coordsize="20,2">
              <v:shape style="position:absolute;left:9432;top:4354;width:20;height:2" coordorigin="9432,4354" coordsize="20,0" path="m9432,4354l9451,4354e" filled="false" stroked="true" strokeweight=".48pt" strokecolor="#fefefe">
                <v:path arrowok="t"/>
              </v:shape>
            </v:group>
            <v:group style="position:absolute;left:9451;top:4354;width:20;height:2" coordorigin="9451,4354" coordsize="20,2">
              <v:shape style="position:absolute;left:9451;top:4354;width:20;height:2" coordorigin="9451,4354" coordsize="20,0" path="m9451,4354l9470,4354e" filled="false" stroked="true" strokeweight=".48pt" strokecolor="#fefefe">
                <v:path arrowok="t"/>
              </v:shape>
            </v:group>
            <v:group style="position:absolute;left:9470;top:4354;width:20;height:2" coordorigin="9470,4354" coordsize="20,2">
              <v:shape style="position:absolute;left:9470;top:4354;width:20;height:2" coordorigin="9470,4354" coordsize="20,0" path="m9470,4354l9490,4354e" filled="false" stroked="true" strokeweight=".48pt" strokecolor="#fefefe">
                <v:path arrowok="t"/>
              </v:shape>
            </v:group>
            <v:group style="position:absolute;left:9490;top:4354;width:20;height:2" coordorigin="9490,4354" coordsize="20,2">
              <v:shape style="position:absolute;left:9490;top:4354;width:20;height:2" coordorigin="9490,4354" coordsize="20,0" path="m9490,4354l9509,4354e" filled="false" stroked="true" strokeweight=".48pt" strokecolor="#fefefe">
                <v:path arrowok="t"/>
              </v:shape>
            </v:group>
            <v:group style="position:absolute;left:9509;top:4354;width:20;height:2" coordorigin="9509,4354" coordsize="20,2">
              <v:shape style="position:absolute;left:9509;top:4354;width:20;height:2" coordorigin="9509,4354" coordsize="20,0" path="m9509,4354l9528,4354e" filled="false" stroked="true" strokeweight=".48pt" strokecolor="#fefefe">
                <v:path arrowok="t"/>
              </v:shape>
            </v:group>
            <v:group style="position:absolute;left:9528;top:4354;width:20;height:2" coordorigin="9528,4354" coordsize="20,2">
              <v:shape style="position:absolute;left:9528;top:4354;width:20;height:2" coordorigin="9528,4354" coordsize="20,0" path="m9528,4354l9547,4354e" filled="false" stroked="true" strokeweight=".48pt" strokecolor="#fefefe">
                <v:path arrowok="t"/>
              </v:shape>
            </v:group>
            <v:group style="position:absolute;left:9547;top:4354;width:20;height:2" coordorigin="9547,4354" coordsize="20,2">
              <v:shape style="position:absolute;left:9547;top:4354;width:20;height:2" coordorigin="9547,4354" coordsize="20,0" path="m9547,4354l9566,4354e" filled="false" stroked="true" strokeweight=".48pt" strokecolor="#fefefe">
                <v:path arrowok="t"/>
              </v:shape>
            </v:group>
            <v:group style="position:absolute;left:9566;top:4354;width:20;height:2" coordorigin="9566,4354" coordsize="20,2">
              <v:shape style="position:absolute;left:9566;top:4354;width:20;height:2" coordorigin="9566,4354" coordsize="20,0" path="m9566,4354l9586,4354e" filled="false" stroked="true" strokeweight=".48pt" strokecolor="#fefefe">
                <v:path arrowok="t"/>
              </v:shape>
            </v:group>
            <v:group style="position:absolute;left:9586;top:4354;width:20;height:2" coordorigin="9586,4354" coordsize="20,2">
              <v:shape style="position:absolute;left:9586;top:4354;width:20;height:2" coordorigin="9586,4354" coordsize="20,0" path="m9586,4354l9605,4354e" filled="false" stroked="true" strokeweight=".48pt" strokecolor="#fefefe">
                <v:path arrowok="t"/>
              </v:shape>
            </v:group>
            <v:group style="position:absolute;left:9605;top:4354;width:20;height:2" coordorigin="9605,4354" coordsize="20,2">
              <v:shape style="position:absolute;left:9605;top:4354;width:20;height:2" coordorigin="9605,4354" coordsize="20,0" path="m9605,4354l9624,4354e" filled="false" stroked="true" strokeweight=".48pt" strokecolor="#fefefe">
                <v:path arrowok="t"/>
              </v:shape>
            </v:group>
            <v:group style="position:absolute;left:9624;top:4354;width:20;height:2" coordorigin="9624,4354" coordsize="20,2">
              <v:shape style="position:absolute;left:9624;top:4354;width:20;height:2" coordorigin="9624,4354" coordsize="20,0" path="m9624,4354l9643,4354e" filled="false" stroked="true" strokeweight=".48pt" strokecolor="#fefefe">
                <v:path arrowok="t"/>
              </v:shape>
              <v:shape style="position:absolute;left:24;top:4358;width:7968;height:312" type="#_x0000_t75" stroked="false">
                <v:imagedata r:id="rId62" o:title=""/>
              </v:shape>
            </v:group>
            <v:group style="position:absolute;left:7982;top:4666;width:10;height:2" coordorigin="7982,4666" coordsize="10,2">
              <v:shape style="position:absolute;left:7982;top:4666;width:10;height:2" coordorigin="7982,4666" coordsize="10,0" path="m7982,4666l7992,4666e" filled="false" stroked="true" strokeweight=".48pt" strokecolor="#000000">
                <v:path arrowok="t"/>
              </v:shape>
            </v:group>
            <v:group style="position:absolute;left:7992;top:4666;width:20;height:2" coordorigin="7992,4666" coordsize="20,2">
              <v:shape style="position:absolute;left:7992;top:4666;width:20;height:2" coordorigin="7992,4666" coordsize="20,0" path="m7992,4666l8011,4666e" filled="false" stroked="true" strokeweight=".48pt" strokecolor="#fefefe">
                <v:path arrowok="t"/>
              </v:shape>
            </v:group>
            <v:group style="position:absolute;left:8011;top:4666;width:20;height:2" coordorigin="8011,4666" coordsize="20,2">
              <v:shape style="position:absolute;left:8011;top:4666;width:20;height:2" coordorigin="8011,4666" coordsize="20,0" path="m8011,4666l8030,4666e" filled="false" stroked="true" strokeweight=".48pt" strokecolor="#fefefe">
                <v:path arrowok="t"/>
              </v:shape>
            </v:group>
            <v:group style="position:absolute;left:8030;top:4666;width:20;height:2" coordorigin="8030,4666" coordsize="20,2">
              <v:shape style="position:absolute;left:8030;top:4666;width:20;height:2" coordorigin="8030,4666" coordsize="20,0" path="m8030,4666l8050,4666e" filled="false" stroked="true" strokeweight=".48pt" strokecolor="#fefefe">
                <v:path arrowok="t"/>
              </v:shape>
            </v:group>
            <v:group style="position:absolute;left:8050;top:4666;width:20;height:2" coordorigin="8050,4666" coordsize="20,2">
              <v:shape style="position:absolute;left:8050;top:4666;width:20;height:2" coordorigin="8050,4666" coordsize="20,0" path="m8050,4666l8069,4666e" filled="false" stroked="true" strokeweight=".48pt" strokecolor="#fefefe">
                <v:path arrowok="t"/>
              </v:shape>
            </v:group>
            <v:group style="position:absolute;left:8069;top:4666;width:20;height:2" coordorigin="8069,4666" coordsize="20,2">
              <v:shape style="position:absolute;left:8069;top:4666;width:20;height:2" coordorigin="8069,4666" coordsize="20,0" path="m8069,4666l8088,4666e" filled="false" stroked="true" strokeweight=".48pt" strokecolor="#fefefe">
                <v:path arrowok="t"/>
              </v:shape>
            </v:group>
            <v:group style="position:absolute;left:8088;top:4666;width:20;height:2" coordorigin="8088,4666" coordsize="20,2">
              <v:shape style="position:absolute;left:8088;top:4666;width:20;height:2" coordorigin="8088,4666" coordsize="20,0" path="m8088,4666l8107,4666e" filled="false" stroked="true" strokeweight=".48pt" strokecolor="#fefefe">
                <v:path arrowok="t"/>
              </v:shape>
            </v:group>
            <v:group style="position:absolute;left:8107;top:4666;width:20;height:2" coordorigin="8107,4666" coordsize="20,2">
              <v:shape style="position:absolute;left:8107;top:4666;width:20;height:2" coordorigin="8107,4666" coordsize="20,0" path="m8107,4666l8126,4666e" filled="false" stroked="true" strokeweight=".48pt" strokecolor="#fefefe">
                <v:path arrowok="t"/>
              </v:shape>
            </v:group>
            <v:group style="position:absolute;left:8126;top:4666;width:20;height:2" coordorigin="8126,4666" coordsize="20,2">
              <v:shape style="position:absolute;left:8126;top:4666;width:20;height:2" coordorigin="8126,4666" coordsize="20,0" path="m8126,4666l8146,4666e" filled="false" stroked="true" strokeweight=".48pt" strokecolor="#fefefe">
                <v:path arrowok="t"/>
              </v:shape>
            </v:group>
            <v:group style="position:absolute;left:8146;top:4666;width:20;height:2" coordorigin="8146,4666" coordsize="20,2">
              <v:shape style="position:absolute;left:8146;top:4666;width:20;height:2" coordorigin="8146,4666" coordsize="20,0" path="m8146,4666l8165,4666e" filled="false" stroked="true" strokeweight=".48pt" strokecolor="#fefefe">
                <v:path arrowok="t"/>
              </v:shape>
            </v:group>
            <v:group style="position:absolute;left:8165;top:4666;width:20;height:2" coordorigin="8165,4666" coordsize="20,2">
              <v:shape style="position:absolute;left:8165;top:4666;width:20;height:2" coordorigin="8165,4666" coordsize="20,0" path="m8165,4666l8184,4666e" filled="false" stroked="true" strokeweight=".48pt" strokecolor="#fefefe">
                <v:path arrowok="t"/>
              </v:shape>
            </v:group>
            <v:group style="position:absolute;left:8184;top:4666;width:20;height:2" coordorigin="8184,4666" coordsize="20,2">
              <v:shape style="position:absolute;left:8184;top:4666;width:20;height:2" coordorigin="8184,4666" coordsize="20,0" path="m8184,4666l8203,4666e" filled="false" stroked="true" strokeweight=".48pt" strokecolor="#fefefe">
                <v:path arrowok="t"/>
              </v:shape>
            </v:group>
            <v:group style="position:absolute;left:8203;top:4666;width:20;height:2" coordorigin="8203,4666" coordsize="20,2">
              <v:shape style="position:absolute;left:8203;top:4666;width:20;height:2" coordorigin="8203,4666" coordsize="20,0" path="m8203,4666l8222,4666e" filled="false" stroked="true" strokeweight=".48pt" strokecolor="#fefefe">
                <v:path arrowok="t"/>
              </v:shape>
            </v:group>
            <v:group style="position:absolute;left:8222;top:4666;width:20;height:2" coordorigin="8222,4666" coordsize="20,2">
              <v:shape style="position:absolute;left:8222;top:4666;width:20;height:2" coordorigin="8222,4666" coordsize="20,0" path="m8222,4666l8242,4666e" filled="false" stroked="true" strokeweight=".48pt" strokecolor="#fefefe">
                <v:path arrowok="t"/>
              </v:shape>
            </v:group>
            <v:group style="position:absolute;left:8242;top:4666;width:20;height:2" coordorigin="8242,4666" coordsize="20,2">
              <v:shape style="position:absolute;left:8242;top:4666;width:20;height:2" coordorigin="8242,4666" coordsize="20,0" path="m8242,4666l8261,4666e" filled="false" stroked="true" strokeweight=".48pt" strokecolor="#fefefe">
                <v:path arrowok="t"/>
              </v:shape>
            </v:group>
            <v:group style="position:absolute;left:8261;top:4666;width:20;height:2" coordorigin="8261,4666" coordsize="20,2">
              <v:shape style="position:absolute;left:8261;top:4666;width:20;height:2" coordorigin="8261,4666" coordsize="20,0" path="m8261,4666l8280,4666e" filled="false" stroked="true" strokeweight=".48pt" strokecolor="#fefefe">
                <v:path arrowok="t"/>
              </v:shape>
            </v:group>
            <v:group style="position:absolute;left:8280;top:4666;width:20;height:2" coordorigin="8280,4666" coordsize="20,2">
              <v:shape style="position:absolute;left:8280;top:4666;width:20;height:2" coordorigin="8280,4666" coordsize="20,0" path="m8280,4666l8299,4666e" filled="false" stroked="true" strokeweight=".48pt" strokecolor="#fefefe">
                <v:path arrowok="t"/>
              </v:shape>
            </v:group>
            <v:group style="position:absolute;left:8299;top:4666;width:20;height:2" coordorigin="8299,4666" coordsize="20,2">
              <v:shape style="position:absolute;left:8299;top:4666;width:20;height:2" coordorigin="8299,4666" coordsize="20,0" path="m8299,4666l8318,4666e" filled="false" stroked="true" strokeweight=".48pt" strokecolor="#fefefe">
                <v:path arrowok="t"/>
              </v:shape>
            </v:group>
            <v:group style="position:absolute;left:8318;top:4666;width:20;height:2" coordorigin="8318,4666" coordsize="20,2">
              <v:shape style="position:absolute;left:8318;top:4666;width:20;height:2" coordorigin="8318,4666" coordsize="20,0" path="m8318,4666l8338,4666e" filled="false" stroked="true" strokeweight=".48pt" strokecolor="#fefefe">
                <v:path arrowok="t"/>
              </v:shape>
            </v:group>
            <v:group style="position:absolute;left:8338;top:4666;width:20;height:2" coordorigin="8338,4666" coordsize="20,2">
              <v:shape style="position:absolute;left:8338;top:4666;width:20;height:2" coordorigin="8338,4666" coordsize="20,0" path="m8338,4666l8357,4666e" filled="false" stroked="true" strokeweight=".48pt" strokecolor="#fefefe">
                <v:path arrowok="t"/>
              </v:shape>
            </v:group>
            <v:group style="position:absolute;left:8357;top:4666;width:20;height:2" coordorigin="8357,4666" coordsize="20,2">
              <v:shape style="position:absolute;left:8357;top:4666;width:20;height:2" coordorigin="8357,4666" coordsize="20,0" path="m8357,4666l8376,4666e" filled="false" stroked="true" strokeweight=".48pt" strokecolor="#fefefe">
                <v:path arrowok="t"/>
              </v:shape>
            </v:group>
            <v:group style="position:absolute;left:8376;top:4666;width:20;height:2" coordorigin="8376,4666" coordsize="20,2">
              <v:shape style="position:absolute;left:8376;top:4666;width:20;height:2" coordorigin="8376,4666" coordsize="20,0" path="m8376,4666l8395,4666e" filled="false" stroked="true" strokeweight=".48pt" strokecolor="#fefefe">
                <v:path arrowok="t"/>
              </v:shape>
            </v:group>
            <v:group style="position:absolute;left:8395;top:4666;width:20;height:2" coordorigin="8395,4666" coordsize="20,2">
              <v:shape style="position:absolute;left:8395;top:4666;width:20;height:2" coordorigin="8395,4666" coordsize="20,0" path="m8395,4666l8414,4666e" filled="false" stroked="true" strokeweight=".48pt" strokecolor="#fefefe">
                <v:path arrowok="t"/>
              </v:shape>
            </v:group>
            <v:group style="position:absolute;left:8414;top:4666;width:20;height:2" coordorigin="8414,4666" coordsize="20,2">
              <v:shape style="position:absolute;left:8414;top:4666;width:20;height:2" coordorigin="8414,4666" coordsize="20,0" path="m8414,4666l8434,4666e" filled="false" stroked="true" strokeweight=".48pt" strokecolor="#fefefe">
                <v:path arrowok="t"/>
              </v:shape>
            </v:group>
            <v:group style="position:absolute;left:8434;top:4666;width:20;height:2" coordorigin="8434,4666" coordsize="20,2">
              <v:shape style="position:absolute;left:8434;top:4666;width:20;height:2" coordorigin="8434,4666" coordsize="20,0" path="m8434,4666l8453,4666e" filled="false" stroked="true" strokeweight=".48pt" strokecolor="#fefefe">
                <v:path arrowok="t"/>
              </v:shape>
            </v:group>
            <v:group style="position:absolute;left:8453;top:4666;width:20;height:2" coordorigin="8453,4666" coordsize="20,2">
              <v:shape style="position:absolute;left:8453;top:4666;width:20;height:2" coordorigin="8453,4666" coordsize="20,0" path="m8453,4666l8472,4666e" filled="false" stroked="true" strokeweight=".48pt" strokecolor="#fefefe">
                <v:path arrowok="t"/>
              </v:shape>
            </v:group>
            <v:group style="position:absolute;left:8472;top:4666;width:20;height:2" coordorigin="8472,4666" coordsize="20,2">
              <v:shape style="position:absolute;left:8472;top:4666;width:20;height:2" coordorigin="8472,4666" coordsize="20,0" path="m8472,4666l8491,4666e" filled="false" stroked="true" strokeweight=".48pt" strokecolor="#fefefe">
                <v:path arrowok="t"/>
              </v:shape>
            </v:group>
            <v:group style="position:absolute;left:8491;top:4666;width:20;height:2" coordorigin="8491,4666" coordsize="20,2">
              <v:shape style="position:absolute;left:8491;top:4666;width:20;height:2" coordorigin="8491,4666" coordsize="20,0" path="m8491,4666l8510,4666e" filled="false" stroked="true" strokeweight=".48pt" strokecolor="#fefefe">
                <v:path arrowok="t"/>
              </v:shape>
            </v:group>
            <v:group style="position:absolute;left:8510;top:4666;width:20;height:2" coordorigin="8510,4666" coordsize="20,2">
              <v:shape style="position:absolute;left:8510;top:4666;width:20;height:2" coordorigin="8510,4666" coordsize="20,0" path="m8510,4666l8530,4666e" filled="false" stroked="true" strokeweight=".48pt" strokecolor="#fefefe">
                <v:path arrowok="t"/>
              </v:shape>
            </v:group>
            <v:group style="position:absolute;left:8530;top:4666;width:20;height:2" coordorigin="8530,4666" coordsize="20,2">
              <v:shape style="position:absolute;left:8530;top:4666;width:20;height:2" coordorigin="8530,4666" coordsize="20,0" path="m8530,4666l8549,4666e" filled="false" stroked="true" strokeweight=".48pt" strokecolor="#fefefe">
                <v:path arrowok="t"/>
              </v:shape>
            </v:group>
            <v:group style="position:absolute;left:8549;top:4666;width:20;height:2" coordorigin="8549,4666" coordsize="20,2">
              <v:shape style="position:absolute;left:8549;top:4666;width:20;height:2" coordorigin="8549,4666" coordsize="20,0" path="m8549,4666l8568,4666e" filled="false" stroked="true" strokeweight=".48pt" strokecolor="#fefefe">
                <v:path arrowok="t"/>
              </v:shape>
            </v:group>
            <v:group style="position:absolute;left:8568;top:4666;width:20;height:2" coordorigin="8568,4666" coordsize="20,2">
              <v:shape style="position:absolute;left:8568;top:4666;width:20;height:2" coordorigin="8568,4666" coordsize="20,0" path="m8568,4666l8587,4666e" filled="false" stroked="true" strokeweight=".48pt" strokecolor="#fefefe">
                <v:path arrowok="t"/>
              </v:shape>
            </v:group>
            <v:group style="position:absolute;left:8587;top:4666;width:20;height:2" coordorigin="8587,4666" coordsize="20,2">
              <v:shape style="position:absolute;left:8587;top:4666;width:20;height:2" coordorigin="8587,4666" coordsize="20,0" path="m8587,4666l8606,4666e" filled="false" stroked="true" strokeweight=".48pt" strokecolor="#fefefe">
                <v:path arrowok="t"/>
              </v:shape>
            </v:group>
            <v:group style="position:absolute;left:8606;top:4666;width:20;height:2" coordorigin="8606,4666" coordsize="20,2">
              <v:shape style="position:absolute;left:8606;top:4666;width:20;height:2" coordorigin="8606,4666" coordsize="20,0" path="m8606,4666l8626,4666e" filled="false" stroked="true" strokeweight=".48pt" strokecolor="#fefefe">
                <v:path arrowok="t"/>
              </v:shape>
            </v:group>
            <v:group style="position:absolute;left:8626;top:4666;width:20;height:2" coordorigin="8626,4666" coordsize="20,2">
              <v:shape style="position:absolute;left:8626;top:4666;width:20;height:2" coordorigin="8626,4666" coordsize="20,0" path="m8626,4666l8645,4666e" filled="false" stroked="true" strokeweight=".48pt" strokecolor="#fefefe">
                <v:path arrowok="t"/>
              </v:shape>
            </v:group>
            <v:group style="position:absolute;left:8645;top:4666;width:20;height:2" coordorigin="8645,4666" coordsize="20,2">
              <v:shape style="position:absolute;left:8645;top:4666;width:20;height:2" coordorigin="8645,4666" coordsize="20,0" path="m8645,4666l8664,4666e" filled="false" stroked="true" strokeweight=".48pt" strokecolor="#fefefe">
                <v:path arrowok="t"/>
              </v:shape>
            </v:group>
            <v:group style="position:absolute;left:8664;top:4666;width:20;height:2" coordorigin="8664,4666" coordsize="20,2">
              <v:shape style="position:absolute;left:8664;top:4666;width:20;height:2" coordorigin="8664,4666" coordsize="20,0" path="m8664,4666l8683,4666e" filled="false" stroked="true" strokeweight=".48pt" strokecolor="#fefefe">
                <v:path arrowok="t"/>
              </v:shape>
            </v:group>
            <v:group style="position:absolute;left:8683;top:4666;width:20;height:2" coordorigin="8683,4666" coordsize="20,2">
              <v:shape style="position:absolute;left:8683;top:4666;width:20;height:2" coordorigin="8683,4666" coordsize="20,0" path="m8683,4666l8702,4666e" filled="false" stroked="true" strokeweight=".48pt" strokecolor="#fefefe">
                <v:path arrowok="t"/>
              </v:shape>
            </v:group>
            <v:group style="position:absolute;left:8702;top:4666;width:20;height:2" coordorigin="8702,4666" coordsize="20,2">
              <v:shape style="position:absolute;left:8702;top:4666;width:20;height:2" coordorigin="8702,4666" coordsize="20,0" path="m8702,4666l8722,4666e" filled="false" stroked="true" strokeweight=".48pt" strokecolor="#fefefe">
                <v:path arrowok="t"/>
              </v:shape>
            </v:group>
            <v:group style="position:absolute;left:8722;top:4666;width:20;height:2" coordorigin="8722,4666" coordsize="20,2">
              <v:shape style="position:absolute;left:8722;top:4666;width:20;height:2" coordorigin="8722,4666" coordsize="20,0" path="m8722,4666l8741,4666e" filled="false" stroked="true" strokeweight=".48pt" strokecolor="#fefefe">
                <v:path arrowok="t"/>
              </v:shape>
            </v:group>
            <v:group style="position:absolute;left:8741;top:4666;width:20;height:2" coordorigin="8741,4666" coordsize="20,2">
              <v:shape style="position:absolute;left:8741;top:4666;width:20;height:2" coordorigin="8741,4666" coordsize="20,0" path="m8741,4666l8760,4666e" filled="false" stroked="true" strokeweight=".48pt" strokecolor="#fefefe">
                <v:path arrowok="t"/>
              </v:shape>
            </v:group>
            <v:group style="position:absolute;left:8760;top:4666;width:20;height:2" coordorigin="8760,4666" coordsize="20,2">
              <v:shape style="position:absolute;left:8760;top:4666;width:20;height:2" coordorigin="8760,4666" coordsize="20,0" path="m8760,4666l8779,4666e" filled="false" stroked="true" strokeweight=".48pt" strokecolor="#fefefe">
                <v:path arrowok="t"/>
              </v:shape>
            </v:group>
            <v:group style="position:absolute;left:8779;top:4666;width:20;height:2" coordorigin="8779,4666" coordsize="20,2">
              <v:shape style="position:absolute;left:8779;top:4666;width:20;height:2" coordorigin="8779,4666" coordsize="20,0" path="m8779,4666l8798,4666e" filled="false" stroked="true" strokeweight=".48pt" strokecolor="#fefefe">
                <v:path arrowok="t"/>
              </v:shape>
            </v:group>
            <v:group style="position:absolute;left:8798;top:4666;width:20;height:2" coordorigin="8798,4666" coordsize="20,2">
              <v:shape style="position:absolute;left:8798;top:4666;width:20;height:2" coordorigin="8798,4666" coordsize="20,0" path="m8798,4666l8818,4666e" filled="false" stroked="true" strokeweight=".48pt" strokecolor="#fefefe">
                <v:path arrowok="t"/>
              </v:shape>
            </v:group>
            <v:group style="position:absolute;left:8818;top:4666;width:20;height:2" coordorigin="8818,4666" coordsize="20,2">
              <v:shape style="position:absolute;left:8818;top:4666;width:20;height:2" coordorigin="8818,4666" coordsize="20,0" path="m8818,4666l8837,4666e" filled="false" stroked="true" strokeweight=".48pt" strokecolor="#fefefe">
                <v:path arrowok="t"/>
              </v:shape>
            </v:group>
            <v:group style="position:absolute;left:8837;top:4666;width:20;height:2" coordorigin="8837,4666" coordsize="20,2">
              <v:shape style="position:absolute;left:8837;top:4666;width:20;height:2" coordorigin="8837,4666" coordsize="20,0" path="m8837,4666l8856,4666e" filled="false" stroked="true" strokeweight=".48pt" strokecolor="#fefefe">
                <v:path arrowok="t"/>
              </v:shape>
            </v:group>
            <v:group style="position:absolute;left:8856;top:4666;width:20;height:2" coordorigin="8856,4666" coordsize="20,2">
              <v:shape style="position:absolute;left:8856;top:4666;width:20;height:2" coordorigin="8856,4666" coordsize="20,0" path="m8856,4666l8875,4666e" filled="false" stroked="true" strokeweight=".48pt" strokecolor="#fefefe">
                <v:path arrowok="t"/>
              </v:shape>
            </v:group>
            <v:group style="position:absolute;left:8875;top:4666;width:20;height:2" coordorigin="8875,4666" coordsize="20,2">
              <v:shape style="position:absolute;left:8875;top:4666;width:20;height:2" coordorigin="8875,4666" coordsize="20,0" path="m8875,4666l8894,4666e" filled="false" stroked="true" strokeweight=".48pt" strokecolor="#fefefe">
                <v:path arrowok="t"/>
              </v:shape>
            </v:group>
            <v:group style="position:absolute;left:8894;top:4666;width:20;height:2" coordorigin="8894,4666" coordsize="20,2">
              <v:shape style="position:absolute;left:8894;top:4666;width:20;height:2" coordorigin="8894,4666" coordsize="20,0" path="m8894,4666l8914,4666e" filled="false" stroked="true" strokeweight=".48pt" strokecolor="#fefefe">
                <v:path arrowok="t"/>
              </v:shape>
            </v:group>
            <v:group style="position:absolute;left:8914;top:4666;width:20;height:2" coordorigin="8914,4666" coordsize="20,2">
              <v:shape style="position:absolute;left:8914;top:4666;width:20;height:2" coordorigin="8914,4666" coordsize="20,0" path="m8914,4666l8933,4666e" filled="false" stroked="true" strokeweight=".48pt" strokecolor="#fefefe">
                <v:path arrowok="t"/>
              </v:shape>
            </v:group>
            <v:group style="position:absolute;left:8933;top:4666;width:20;height:2" coordorigin="8933,4666" coordsize="20,2">
              <v:shape style="position:absolute;left:8933;top:4666;width:20;height:2" coordorigin="8933,4666" coordsize="20,0" path="m8933,4666l8952,4666e" filled="false" stroked="true" strokeweight=".48pt" strokecolor="#fefefe">
                <v:path arrowok="t"/>
              </v:shape>
            </v:group>
            <v:group style="position:absolute;left:8952;top:4666;width:20;height:2" coordorigin="8952,4666" coordsize="20,2">
              <v:shape style="position:absolute;left:8952;top:4666;width:20;height:2" coordorigin="8952,4666" coordsize="20,0" path="m8952,4666l8971,4666e" filled="false" stroked="true" strokeweight=".48pt" strokecolor="#fefefe">
                <v:path arrowok="t"/>
              </v:shape>
            </v:group>
            <v:group style="position:absolute;left:8971;top:4666;width:20;height:2" coordorigin="8971,4666" coordsize="20,2">
              <v:shape style="position:absolute;left:8971;top:4666;width:20;height:2" coordorigin="8971,4666" coordsize="20,0" path="m8971,4666l8990,4666e" filled="false" stroked="true" strokeweight=".48pt" strokecolor="#fefefe">
                <v:path arrowok="t"/>
              </v:shape>
            </v:group>
            <v:group style="position:absolute;left:8990;top:4666;width:20;height:2" coordorigin="8990,4666" coordsize="20,2">
              <v:shape style="position:absolute;left:8990;top:4666;width:20;height:2" coordorigin="8990,4666" coordsize="20,0" path="m8990,4666l9010,4666e" filled="false" stroked="true" strokeweight=".48pt" strokecolor="#fefefe">
                <v:path arrowok="t"/>
              </v:shape>
            </v:group>
            <v:group style="position:absolute;left:9010;top:4666;width:20;height:2" coordorigin="9010,4666" coordsize="20,2">
              <v:shape style="position:absolute;left:9010;top:4666;width:20;height:2" coordorigin="9010,4666" coordsize="20,0" path="m9010,4666l9029,4666e" filled="false" stroked="true" strokeweight=".48pt" strokecolor="#fefefe">
                <v:path arrowok="t"/>
              </v:shape>
            </v:group>
            <v:group style="position:absolute;left:9029;top:4666;width:20;height:2" coordorigin="9029,4666" coordsize="20,2">
              <v:shape style="position:absolute;left:9029;top:4666;width:20;height:2" coordorigin="9029,4666" coordsize="20,0" path="m9029,4666l9048,4666e" filled="false" stroked="true" strokeweight=".48pt" strokecolor="#fefefe">
                <v:path arrowok="t"/>
              </v:shape>
            </v:group>
            <v:group style="position:absolute;left:9048;top:4666;width:20;height:2" coordorigin="9048,4666" coordsize="20,2">
              <v:shape style="position:absolute;left:9048;top:4666;width:20;height:2" coordorigin="9048,4666" coordsize="20,0" path="m9048,4666l9067,4666e" filled="false" stroked="true" strokeweight=".48pt" strokecolor="#fefefe">
                <v:path arrowok="t"/>
              </v:shape>
            </v:group>
            <v:group style="position:absolute;left:9067;top:4666;width:20;height:2" coordorigin="9067,4666" coordsize="20,2">
              <v:shape style="position:absolute;left:9067;top:4666;width:20;height:2" coordorigin="9067,4666" coordsize="20,0" path="m9067,4666l9086,4666e" filled="false" stroked="true" strokeweight=".48pt" strokecolor="#fefefe">
                <v:path arrowok="t"/>
              </v:shape>
            </v:group>
            <v:group style="position:absolute;left:9086;top:4666;width:20;height:2" coordorigin="9086,4666" coordsize="20,2">
              <v:shape style="position:absolute;left:9086;top:4666;width:20;height:2" coordorigin="9086,4666" coordsize="20,0" path="m9086,4666l9106,4666e" filled="false" stroked="true" strokeweight=".48pt" strokecolor="#fefefe">
                <v:path arrowok="t"/>
              </v:shape>
            </v:group>
            <v:group style="position:absolute;left:9106;top:4666;width:20;height:2" coordorigin="9106,4666" coordsize="20,2">
              <v:shape style="position:absolute;left:9106;top:4666;width:20;height:2" coordorigin="9106,4666" coordsize="20,0" path="m9106,4666l9125,4666e" filled="false" stroked="true" strokeweight=".48pt" strokecolor="#fefefe">
                <v:path arrowok="t"/>
              </v:shape>
            </v:group>
            <v:group style="position:absolute;left:9125;top:4666;width:20;height:2" coordorigin="9125,4666" coordsize="20,2">
              <v:shape style="position:absolute;left:9125;top:4666;width:20;height:2" coordorigin="9125,4666" coordsize="20,0" path="m9125,4666l9144,4666e" filled="false" stroked="true" strokeweight=".48pt" strokecolor="#fefefe">
                <v:path arrowok="t"/>
              </v:shape>
            </v:group>
            <v:group style="position:absolute;left:9144;top:4666;width:20;height:2" coordorigin="9144,4666" coordsize="20,2">
              <v:shape style="position:absolute;left:9144;top:4666;width:20;height:2" coordorigin="9144,4666" coordsize="20,0" path="m9144,4666l9163,4666e" filled="false" stroked="true" strokeweight=".48pt" strokecolor="#fefefe">
                <v:path arrowok="t"/>
              </v:shape>
            </v:group>
            <v:group style="position:absolute;left:9163;top:4666;width:20;height:2" coordorigin="9163,4666" coordsize="20,2">
              <v:shape style="position:absolute;left:9163;top:4666;width:20;height:2" coordorigin="9163,4666" coordsize="20,0" path="m9163,4666l9182,4666e" filled="false" stroked="true" strokeweight=".48pt" strokecolor="#fefefe">
                <v:path arrowok="t"/>
              </v:shape>
            </v:group>
            <v:group style="position:absolute;left:9182;top:4666;width:20;height:2" coordorigin="9182,4666" coordsize="20,2">
              <v:shape style="position:absolute;left:9182;top:4666;width:20;height:2" coordorigin="9182,4666" coordsize="20,0" path="m9182,4666l9202,4666e" filled="false" stroked="true" strokeweight=".48pt" strokecolor="#fefefe">
                <v:path arrowok="t"/>
              </v:shape>
            </v:group>
            <v:group style="position:absolute;left:9202;top:4666;width:20;height:2" coordorigin="9202,4666" coordsize="20,2">
              <v:shape style="position:absolute;left:9202;top:4666;width:20;height:2" coordorigin="9202,4666" coordsize="20,0" path="m9202,4666l9221,4666e" filled="false" stroked="true" strokeweight=".48pt" strokecolor="#fefefe">
                <v:path arrowok="t"/>
              </v:shape>
            </v:group>
            <v:group style="position:absolute;left:9221;top:4666;width:20;height:2" coordorigin="9221,4666" coordsize="20,2">
              <v:shape style="position:absolute;left:9221;top:4666;width:20;height:2" coordorigin="9221,4666" coordsize="20,0" path="m9221,4666l9240,4666e" filled="false" stroked="true" strokeweight=".48pt" strokecolor="#fefefe">
                <v:path arrowok="t"/>
              </v:shape>
            </v:group>
            <v:group style="position:absolute;left:9240;top:4666;width:20;height:2" coordorigin="9240,4666" coordsize="20,2">
              <v:shape style="position:absolute;left:9240;top:4666;width:20;height:2" coordorigin="9240,4666" coordsize="20,0" path="m9240,4666l9259,4666e" filled="false" stroked="true" strokeweight=".48pt" strokecolor="#fefefe">
                <v:path arrowok="t"/>
              </v:shape>
            </v:group>
            <v:group style="position:absolute;left:9259;top:4666;width:20;height:2" coordorigin="9259,4666" coordsize="20,2">
              <v:shape style="position:absolute;left:9259;top:4666;width:20;height:2" coordorigin="9259,4666" coordsize="20,0" path="m9259,4666l9278,4666e" filled="false" stroked="true" strokeweight=".48pt" strokecolor="#fefefe">
                <v:path arrowok="t"/>
              </v:shape>
            </v:group>
            <v:group style="position:absolute;left:9278;top:4666;width:20;height:2" coordorigin="9278,4666" coordsize="20,2">
              <v:shape style="position:absolute;left:9278;top:4666;width:20;height:2" coordorigin="9278,4666" coordsize="20,0" path="m9278,4666l9298,4666e" filled="false" stroked="true" strokeweight=".48pt" strokecolor="#fefefe">
                <v:path arrowok="t"/>
              </v:shape>
            </v:group>
            <v:group style="position:absolute;left:9298;top:4666;width:20;height:2" coordorigin="9298,4666" coordsize="20,2">
              <v:shape style="position:absolute;left:9298;top:4666;width:20;height:2" coordorigin="9298,4666" coordsize="20,0" path="m9298,4666l9317,4666e" filled="false" stroked="true" strokeweight=".48pt" strokecolor="#fefefe">
                <v:path arrowok="t"/>
              </v:shape>
            </v:group>
            <v:group style="position:absolute;left:9317;top:4666;width:20;height:2" coordorigin="9317,4666" coordsize="20,2">
              <v:shape style="position:absolute;left:9317;top:4666;width:20;height:2" coordorigin="9317,4666" coordsize="20,0" path="m9317,4666l9336,4666e" filled="false" stroked="true" strokeweight=".48pt" strokecolor="#fefefe">
                <v:path arrowok="t"/>
              </v:shape>
            </v:group>
            <v:group style="position:absolute;left:9336;top:4666;width:20;height:2" coordorigin="9336,4666" coordsize="20,2">
              <v:shape style="position:absolute;left:9336;top:4666;width:20;height:2" coordorigin="9336,4666" coordsize="20,0" path="m9336,4666l9355,4666e" filled="false" stroked="true" strokeweight=".48pt" strokecolor="#fefefe">
                <v:path arrowok="t"/>
              </v:shape>
            </v:group>
            <v:group style="position:absolute;left:9355;top:4666;width:20;height:2" coordorigin="9355,4666" coordsize="20,2">
              <v:shape style="position:absolute;left:9355;top:4666;width:20;height:2" coordorigin="9355,4666" coordsize="20,0" path="m9355,4666l9374,4666e" filled="false" stroked="true" strokeweight=".48pt" strokecolor="#fefefe">
                <v:path arrowok="t"/>
              </v:shape>
            </v:group>
            <v:group style="position:absolute;left:9374;top:4666;width:20;height:2" coordorigin="9374,4666" coordsize="20,2">
              <v:shape style="position:absolute;left:9374;top:4666;width:20;height:2" coordorigin="9374,4666" coordsize="20,0" path="m9374,4666l9394,4666e" filled="false" stroked="true" strokeweight=".48pt" strokecolor="#fefefe">
                <v:path arrowok="t"/>
              </v:shape>
            </v:group>
            <v:group style="position:absolute;left:9394;top:4666;width:20;height:2" coordorigin="9394,4666" coordsize="20,2">
              <v:shape style="position:absolute;left:9394;top:4666;width:20;height:2" coordorigin="9394,4666" coordsize="20,0" path="m9394,4666l9413,4666e" filled="false" stroked="true" strokeweight=".48pt" strokecolor="#fefefe">
                <v:path arrowok="t"/>
              </v:shape>
            </v:group>
            <v:group style="position:absolute;left:9413;top:4666;width:20;height:2" coordorigin="9413,4666" coordsize="20,2">
              <v:shape style="position:absolute;left:9413;top:4666;width:20;height:2" coordorigin="9413,4666" coordsize="20,0" path="m9413,4666l9432,4666e" filled="false" stroked="true" strokeweight=".48pt" strokecolor="#fefefe">
                <v:path arrowok="t"/>
              </v:shape>
            </v:group>
            <v:group style="position:absolute;left:9432;top:4666;width:20;height:2" coordorigin="9432,4666" coordsize="20,2">
              <v:shape style="position:absolute;left:9432;top:4666;width:20;height:2" coordorigin="9432,4666" coordsize="20,0" path="m9432,4666l9451,4666e" filled="false" stroked="true" strokeweight=".48pt" strokecolor="#fefefe">
                <v:path arrowok="t"/>
              </v:shape>
            </v:group>
            <v:group style="position:absolute;left:9451;top:4666;width:20;height:2" coordorigin="9451,4666" coordsize="20,2">
              <v:shape style="position:absolute;left:9451;top:4666;width:20;height:2" coordorigin="9451,4666" coordsize="20,0" path="m9451,4666l9470,4666e" filled="false" stroked="true" strokeweight=".48pt" strokecolor="#fefefe">
                <v:path arrowok="t"/>
              </v:shape>
            </v:group>
            <v:group style="position:absolute;left:9470;top:4666;width:20;height:2" coordorigin="9470,4666" coordsize="20,2">
              <v:shape style="position:absolute;left:9470;top:4666;width:20;height:2" coordorigin="9470,4666" coordsize="20,0" path="m9470,4666l9490,4666e" filled="false" stroked="true" strokeweight=".48pt" strokecolor="#fefefe">
                <v:path arrowok="t"/>
              </v:shape>
            </v:group>
            <v:group style="position:absolute;left:9490;top:4666;width:20;height:2" coordorigin="9490,4666" coordsize="20,2">
              <v:shape style="position:absolute;left:9490;top:4666;width:20;height:2" coordorigin="9490,4666" coordsize="20,0" path="m9490,4666l9509,4666e" filled="false" stroked="true" strokeweight=".48pt" strokecolor="#fefefe">
                <v:path arrowok="t"/>
              </v:shape>
            </v:group>
            <v:group style="position:absolute;left:9509;top:4666;width:20;height:2" coordorigin="9509,4666" coordsize="20,2">
              <v:shape style="position:absolute;left:9509;top:4666;width:20;height:2" coordorigin="9509,4666" coordsize="20,0" path="m9509,4666l9528,4666e" filled="false" stroked="true" strokeweight=".48pt" strokecolor="#fefefe">
                <v:path arrowok="t"/>
              </v:shape>
            </v:group>
            <v:group style="position:absolute;left:9528;top:4666;width:20;height:2" coordorigin="9528,4666" coordsize="20,2">
              <v:shape style="position:absolute;left:9528;top:4666;width:20;height:2" coordorigin="9528,4666" coordsize="20,0" path="m9528,4666l9547,4666e" filled="false" stroked="true" strokeweight=".48pt" strokecolor="#fefefe">
                <v:path arrowok="t"/>
              </v:shape>
            </v:group>
            <v:group style="position:absolute;left:9547;top:4666;width:20;height:2" coordorigin="9547,4666" coordsize="20,2">
              <v:shape style="position:absolute;left:9547;top:4666;width:20;height:2" coordorigin="9547,4666" coordsize="20,0" path="m9547,4666l9566,4666e" filled="false" stroked="true" strokeweight=".48pt" strokecolor="#fefefe">
                <v:path arrowok="t"/>
              </v:shape>
            </v:group>
            <v:group style="position:absolute;left:9566;top:4666;width:20;height:2" coordorigin="9566,4666" coordsize="20,2">
              <v:shape style="position:absolute;left:9566;top:4666;width:20;height:2" coordorigin="9566,4666" coordsize="20,0" path="m9566,4666l9586,4666e" filled="false" stroked="true" strokeweight=".48pt" strokecolor="#fefefe">
                <v:path arrowok="t"/>
              </v:shape>
            </v:group>
            <v:group style="position:absolute;left:9586;top:4666;width:20;height:2" coordorigin="9586,4666" coordsize="20,2">
              <v:shape style="position:absolute;left:9586;top:4666;width:20;height:2" coordorigin="9586,4666" coordsize="20,0" path="m9586,4666l9605,4666e" filled="false" stroked="true" strokeweight=".48pt" strokecolor="#fefefe">
                <v:path arrowok="t"/>
              </v:shape>
            </v:group>
            <v:group style="position:absolute;left:9605;top:4666;width:20;height:2" coordorigin="9605,4666" coordsize="20,2">
              <v:shape style="position:absolute;left:9605;top:4666;width:20;height:2" coordorigin="9605,4666" coordsize="20,0" path="m9605,4666l9624,4666e" filled="false" stroked="true" strokeweight=".48pt" strokecolor="#fefefe">
                <v:path arrowok="t"/>
              </v:shape>
            </v:group>
            <v:group style="position:absolute;left:9624;top:4666;width:20;height:2" coordorigin="9624,4666" coordsize="20,2">
              <v:shape style="position:absolute;left:9624;top:4666;width:20;height:2" coordorigin="9624,4666" coordsize="20,0" path="m9624,4666l9643,4666e" filled="false" stroked="true" strokeweight=".48pt" strokecolor="#fefefe">
                <v:path arrowok="t"/>
              </v:shape>
              <v:shape style="position:absolute;left:24;top:4670;width:7968;height:307" type="#_x0000_t75" stroked="false">
                <v:imagedata r:id="rId59" o:title=""/>
              </v:shape>
            </v:group>
            <v:group style="position:absolute;left:7982;top:4973;width:10;height:2" coordorigin="7982,4973" coordsize="10,2">
              <v:shape style="position:absolute;left:7982;top:4973;width:10;height:2" coordorigin="7982,4973" coordsize="10,0" path="m7982,4973l7992,4973e" filled="false" stroked="true" strokeweight=".48pt" strokecolor="#000000">
                <v:path arrowok="t"/>
              </v:shape>
            </v:group>
            <v:group style="position:absolute;left:7992;top:4973;width:20;height:2" coordorigin="7992,4973" coordsize="20,2">
              <v:shape style="position:absolute;left:7992;top:4973;width:20;height:2" coordorigin="7992,4973" coordsize="20,0" path="m7992,4973l8011,4973e" filled="false" stroked="true" strokeweight=".48pt" strokecolor="#fefefe">
                <v:path arrowok="t"/>
              </v:shape>
            </v:group>
            <v:group style="position:absolute;left:8011;top:4973;width:20;height:2" coordorigin="8011,4973" coordsize="20,2">
              <v:shape style="position:absolute;left:8011;top:4973;width:20;height:2" coordorigin="8011,4973" coordsize="20,0" path="m8011,4973l8030,4973e" filled="false" stroked="true" strokeweight=".48pt" strokecolor="#fefefe">
                <v:path arrowok="t"/>
              </v:shape>
            </v:group>
            <v:group style="position:absolute;left:8030;top:4973;width:20;height:2" coordorigin="8030,4973" coordsize="20,2">
              <v:shape style="position:absolute;left:8030;top:4973;width:20;height:2" coordorigin="8030,4973" coordsize="20,0" path="m8030,4973l8050,4973e" filled="false" stroked="true" strokeweight=".48pt" strokecolor="#fefefe">
                <v:path arrowok="t"/>
              </v:shape>
            </v:group>
            <v:group style="position:absolute;left:8050;top:4973;width:20;height:2" coordorigin="8050,4973" coordsize="20,2">
              <v:shape style="position:absolute;left:8050;top:4973;width:20;height:2" coordorigin="8050,4973" coordsize="20,0" path="m8050,4973l8069,4973e" filled="false" stroked="true" strokeweight=".48pt" strokecolor="#fefefe">
                <v:path arrowok="t"/>
              </v:shape>
            </v:group>
            <v:group style="position:absolute;left:8069;top:4973;width:20;height:2" coordorigin="8069,4973" coordsize="20,2">
              <v:shape style="position:absolute;left:8069;top:4973;width:20;height:2" coordorigin="8069,4973" coordsize="20,0" path="m8069,4973l8088,4973e" filled="false" stroked="true" strokeweight=".48pt" strokecolor="#fefefe">
                <v:path arrowok="t"/>
              </v:shape>
            </v:group>
            <v:group style="position:absolute;left:8088;top:4973;width:20;height:2" coordorigin="8088,4973" coordsize="20,2">
              <v:shape style="position:absolute;left:8088;top:4973;width:20;height:2" coordorigin="8088,4973" coordsize="20,0" path="m8088,4973l8107,4973e" filled="false" stroked="true" strokeweight=".48pt" strokecolor="#fefefe">
                <v:path arrowok="t"/>
              </v:shape>
            </v:group>
            <v:group style="position:absolute;left:8107;top:4973;width:20;height:2" coordorigin="8107,4973" coordsize="20,2">
              <v:shape style="position:absolute;left:8107;top:4973;width:20;height:2" coordorigin="8107,4973" coordsize="20,0" path="m8107,4973l8126,4973e" filled="false" stroked="true" strokeweight=".48pt" strokecolor="#fefefe">
                <v:path arrowok="t"/>
              </v:shape>
            </v:group>
            <v:group style="position:absolute;left:8126;top:4973;width:20;height:2" coordorigin="8126,4973" coordsize="20,2">
              <v:shape style="position:absolute;left:8126;top:4973;width:20;height:2" coordorigin="8126,4973" coordsize="20,0" path="m8126,4973l8146,4973e" filled="false" stroked="true" strokeweight=".48pt" strokecolor="#fefefe">
                <v:path arrowok="t"/>
              </v:shape>
            </v:group>
            <v:group style="position:absolute;left:8146;top:4973;width:20;height:2" coordorigin="8146,4973" coordsize="20,2">
              <v:shape style="position:absolute;left:8146;top:4973;width:20;height:2" coordorigin="8146,4973" coordsize="20,0" path="m8146,4973l8165,4973e" filled="false" stroked="true" strokeweight=".48pt" strokecolor="#fefefe">
                <v:path arrowok="t"/>
              </v:shape>
            </v:group>
            <v:group style="position:absolute;left:8165;top:4973;width:20;height:2" coordorigin="8165,4973" coordsize="20,2">
              <v:shape style="position:absolute;left:8165;top:4973;width:20;height:2" coordorigin="8165,4973" coordsize="20,0" path="m8165,4973l8184,4973e" filled="false" stroked="true" strokeweight=".48pt" strokecolor="#fefefe">
                <v:path arrowok="t"/>
              </v:shape>
            </v:group>
            <v:group style="position:absolute;left:8184;top:4973;width:20;height:2" coordorigin="8184,4973" coordsize="20,2">
              <v:shape style="position:absolute;left:8184;top:4973;width:20;height:2" coordorigin="8184,4973" coordsize="20,0" path="m8184,4973l8203,4973e" filled="false" stroked="true" strokeweight=".48pt" strokecolor="#fefefe">
                <v:path arrowok="t"/>
              </v:shape>
            </v:group>
            <v:group style="position:absolute;left:8203;top:4973;width:20;height:2" coordorigin="8203,4973" coordsize="20,2">
              <v:shape style="position:absolute;left:8203;top:4973;width:20;height:2" coordorigin="8203,4973" coordsize="20,0" path="m8203,4973l8222,4973e" filled="false" stroked="true" strokeweight=".48pt" strokecolor="#fefefe">
                <v:path arrowok="t"/>
              </v:shape>
            </v:group>
            <v:group style="position:absolute;left:8222;top:4973;width:20;height:2" coordorigin="8222,4973" coordsize="20,2">
              <v:shape style="position:absolute;left:8222;top:4973;width:20;height:2" coordorigin="8222,4973" coordsize="20,0" path="m8222,4973l8242,4973e" filled="false" stroked="true" strokeweight=".48pt" strokecolor="#fefefe">
                <v:path arrowok="t"/>
              </v:shape>
            </v:group>
            <v:group style="position:absolute;left:8242;top:4973;width:20;height:2" coordorigin="8242,4973" coordsize="20,2">
              <v:shape style="position:absolute;left:8242;top:4973;width:20;height:2" coordorigin="8242,4973" coordsize="20,0" path="m8242,4973l8261,4973e" filled="false" stroked="true" strokeweight=".48pt" strokecolor="#fefefe">
                <v:path arrowok="t"/>
              </v:shape>
            </v:group>
            <v:group style="position:absolute;left:8261;top:4973;width:20;height:2" coordorigin="8261,4973" coordsize="20,2">
              <v:shape style="position:absolute;left:8261;top:4973;width:20;height:2" coordorigin="8261,4973" coordsize="20,0" path="m8261,4973l8280,4973e" filled="false" stroked="true" strokeweight=".48pt" strokecolor="#fefefe">
                <v:path arrowok="t"/>
              </v:shape>
            </v:group>
            <v:group style="position:absolute;left:8280;top:4973;width:20;height:2" coordorigin="8280,4973" coordsize="20,2">
              <v:shape style="position:absolute;left:8280;top:4973;width:20;height:2" coordorigin="8280,4973" coordsize="20,0" path="m8280,4973l8299,4973e" filled="false" stroked="true" strokeweight=".48pt" strokecolor="#fefefe">
                <v:path arrowok="t"/>
              </v:shape>
            </v:group>
            <v:group style="position:absolute;left:8299;top:4973;width:20;height:2" coordorigin="8299,4973" coordsize="20,2">
              <v:shape style="position:absolute;left:8299;top:4973;width:20;height:2" coordorigin="8299,4973" coordsize="20,0" path="m8299,4973l8318,4973e" filled="false" stroked="true" strokeweight=".48pt" strokecolor="#fefefe">
                <v:path arrowok="t"/>
              </v:shape>
            </v:group>
            <v:group style="position:absolute;left:8318;top:4973;width:20;height:2" coordorigin="8318,4973" coordsize="20,2">
              <v:shape style="position:absolute;left:8318;top:4973;width:20;height:2" coordorigin="8318,4973" coordsize="20,0" path="m8318,4973l8338,4973e" filled="false" stroked="true" strokeweight=".48pt" strokecolor="#fefefe">
                <v:path arrowok="t"/>
              </v:shape>
            </v:group>
            <v:group style="position:absolute;left:8338;top:4973;width:20;height:2" coordorigin="8338,4973" coordsize="20,2">
              <v:shape style="position:absolute;left:8338;top:4973;width:20;height:2" coordorigin="8338,4973" coordsize="20,0" path="m8338,4973l8357,4973e" filled="false" stroked="true" strokeweight=".48pt" strokecolor="#fefefe">
                <v:path arrowok="t"/>
              </v:shape>
            </v:group>
            <v:group style="position:absolute;left:8357;top:4973;width:20;height:2" coordorigin="8357,4973" coordsize="20,2">
              <v:shape style="position:absolute;left:8357;top:4973;width:20;height:2" coordorigin="8357,4973" coordsize="20,0" path="m8357,4973l8376,4973e" filled="false" stroked="true" strokeweight=".48pt" strokecolor="#fefefe">
                <v:path arrowok="t"/>
              </v:shape>
            </v:group>
            <v:group style="position:absolute;left:8376;top:4973;width:20;height:2" coordorigin="8376,4973" coordsize="20,2">
              <v:shape style="position:absolute;left:8376;top:4973;width:20;height:2" coordorigin="8376,4973" coordsize="20,0" path="m8376,4973l8395,4973e" filled="false" stroked="true" strokeweight=".48pt" strokecolor="#fefefe">
                <v:path arrowok="t"/>
              </v:shape>
            </v:group>
            <v:group style="position:absolute;left:8395;top:4973;width:20;height:2" coordorigin="8395,4973" coordsize="20,2">
              <v:shape style="position:absolute;left:8395;top:4973;width:20;height:2" coordorigin="8395,4973" coordsize="20,0" path="m8395,4973l8414,4973e" filled="false" stroked="true" strokeweight=".48pt" strokecolor="#fefefe">
                <v:path arrowok="t"/>
              </v:shape>
            </v:group>
            <v:group style="position:absolute;left:8414;top:4973;width:20;height:2" coordorigin="8414,4973" coordsize="20,2">
              <v:shape style="position:absolute;left:8414;top:4973;width:20;height:2" coordorigin="8414,4973" coordsize="20,0" path="m8414,4973l8434,4973e" filled="false" stroked="true" strokeweight=".48pt" strokecolor="#fefefe">
                <v:path arrowok="t"/>
              </v:shape>
            </v:group>
            <v:group style="position:absolute;left:8434;top:4973;width:20;height:2" coordorigin="8434,4973" coordsize="20,2">
              <v:shape style="position:absolute;left:8434;top:4973;width:20;height:2" coordorigin="8434,4973" coordsize="20,0" path="m8434,4973l8453,4973e" filled="false" stroked="true" strokeweight=".48pt" strokecolor="#fefefe">
                <v:path arrowok="t"/>
              </v:shape>
            </v:group>
            <v:group style="position:absolute;left:8453;top:4973;width:20;height:2" coordorigin="8453,4973" coordsize="20,2">
              <v:shape style="position:absolute;left:8453;top:4973;width:20;height:2" coordorigin="8453,4973" coordsize="20,0" path="m8453,4973l8472,4973e" filled="false" stroked="true" strokeweight=".48pt" strokecolor="#fefefe">
                <v:path arrowok="t"/>
              </v:shape>
            </v:group>
            <v:group style="position:absolute;left:8472;top:4973;width:20;height:2" coordorigin="8472,4973" coordsize="20,2">
              <v:shape style="position:absolute;left:8472;top:4973;width:20;height:2" coordorigin="8472,4973" coordsize="20,0" path="m8472,4973l8491,4973e" filled="false" stroked="true" strokeweight=".48pt" strokecolor="#fefefe">
                <v:path arrowok="t"/>
              </v:shape>
            </v:group>
            <v:group style="position:absolute;left:8491;top:4973;width:20;height:2" coordorigin="8491,4973" coordsize="20,2">
              <v:shape style="position:absolute;left:8491;top:4973;width:20;height:2" coordorigin="8491,4973" coordsize="20,0" path="m8491,4973l8510,4973e" filled="false" stroked="true" strokeweight=".48pt" strokecolor="#fefefe">
                <v:path arrowok="t"/>
              </v:shape>
            </v:group>
            <v:group style="position:absolute;left:8510;top:4973;width:20;height:2" coordorigin="8510,4973" coordsize="20,2">
              <v:shape style="position:absolute;left:8510;top:4973;width:20;height:2" coordorigin="8510,4973" coordsize="20,0" path="m8510,4973l8530,4973e" filled="false" stroked="true" strokeweight=".48pt" strokecolor="#fefefe">
                <v:path arrowok="t"/>
              </v:shape>
            </v:group>
            <v:group style="position:absolute;left:8530;top:4973;width:20;height:2" coordorigin="8530,4973" coordsize="20,2">
              <v:shape style="position:absolute;left:8530;top:4973;width:20;height:2" coordorigin="8530,4973" coordsize="20,0" path="m8530,4973l8549,4973e" filled="false" stroked="true" strokeweight=".48pt" strokecolor="#fefefe">
                <v:path arrowok="t"/>
              </v:shape>
            </v:group>
            <v:group style="position:absolute;left:8549;top:4973;width:20;height:2" coordorigin="8549,4973" coordsize="20,2">
              <v:shape style="position:absolute;left:8549;top:4973;width:20;height:2" coordorigin="8549,4973" coordsize="20,0" path="m8549,4973l8568,4973e" filled="false" stroked="true" strokeweight=".48pt" strokecolor="#fefefe">
                <v:path arrowok="t"/>
              </v:shape>
            </v:group>
            <v:group style="position:absolute;left:8568;top:4973;width:20;height:2" coordorigin="8568,4973" coordsize="20,2">
              <v:shape style="position:absolute;left:8568;top:4973;width:20;height:2" coordorigin="8568,4973" coordsize="20,0" path="m8568,4973l8587,4973e" filled="false" stroked="true" strokeweight=".48pt" strokecolor="#fefefe">
                <v:path arrowok="t"/>
              </v:shape>
            </v:group>
            <v:group style="position:absolute;left:8587;top:4973;width:20;height:2" coordorigin="8587,4973" coordsize="20,2">
              <v:shape style="position:absolute;left:8587;top:4973;width:20;height:2" coordorigin="8587,4973" coordsize="20,0" path="m8587,4973l8606,4973e" filled="false" stroked="true" strokeweight=".48pt" strokecolor="#fefefe">
                <v:path arrowok="t"/>
              </v:shape>
            </v:group>
            <v:group style="position:absolute;left:8606;top:4973;width:20;height:2" coordorigin="8606,4973" coordsize="20,2">
              <v:shape style="position:absolute;left:8606;top:4973;width:20;height:2" coordorigin="8606,4973" coordsize="20,0" path="m8606,4973l8626,4973e" filled="false" stroked="true" strokeweight=".48pt" strokecolor="#fefefe">
                <v:path arrowok="t"/>
              </v:shape>
            </v:group>
            <v:group style="position:absolute;left:8626;top:4973;width:20;height:2" coordorigin="8626,4973" coordsize="20,2">
              <v:shape style="position:absolute;left:8626;top:4973;width:20;height:2" coordorigin="8626,4973" coordsize="20,0" path="m8626,4973l8645,4973e" filled="false" stroked="true" strokeweight=".48pt" strokecolor="#fefefe">
                <v:path arrowok="t"/>
              </v:shape>
            </v:group>
            <v:group style="position:absolute;left:8645;top:4973;width:20;height:2" coordorigin="8645,4973" coordsize="20,2">
              <v:shape style="position:absolute;left:8645;top:4973;width:20;height:2" coordorigin="8645,4973" coordsize="20,0" path="m8645,4973l8664,4973e" filled="false" stroked="true" strokeweight=".48pt" strokecolor="#fefefe">
                <v:path arrowok="t"/>
              </v:shape>
            </v:group>
            <v:group style="position:absolute;left:8664;top:4973;width:20;height:2" coordorigin="8664,4973" coordsize="20,2">
              <v:shape style="position:absolute;left:8664;top:4973;width:20;height:2" coordorigin="8664,4973" coordsize="20,0" path="m8664,4973l8683,4973e" filled="false" stroked="true" strokeweight=".48pt" strokecolor="#fefefe">
                <v:path arrowok="t"/>
              </v:shape>
            </v:group>
            <v:group style="position:absolute;left:8683;top:4973;width:20;height:2" coordorigin="8683,4973" coordsize="20,2">
              <v:shape style="position:absolute;left:8683;top:4973;width:20;height:2" coordorigin="8683,4973" coordsize="20,0" path="m8683,4973l8702,4973e" filled="false" stroked="true" strokeweight=".48pt" strokecolor="#fefefe">
                <v:path arrowok="t"/>
              </v:shape>
            </v:group>
            <v:group style="position:absolute;left:8702;top:4973;width:20;height:2" coordorigin="8702,4973" coordsize="20,2">
              <v:shape style="position:absolute;left:8702;top:4973;width:20;height:2" coordorigin="8702,4973" coordsize="20,0" path="m8702,4973l8722,4973e" filled="false" stroked="true" strokeweight=".48pt" strokecolor="#fefefe">
                <v:path arrowok="t"/>
              </v:shape>
            </v:group>
            <v:group style="position:absolute;left:8722;top:4973;width:20;height:2" coordorigin="8722,4973" coordsize="20,2">
              <v:shape style="position:absolute;left:8722;top:4973;width:20;height:2" coordorigin="8722,4973" coordsize="20,0" path="m8722,4973l8741,4973e" filled="false" stroked="true" strokeweight=".48pt" strokecolor="#fefefe">
                <v:path arrowok="t"/>
              </v:shape>
            </v:group>
            <v:group style="position:absolute;left:8741;top:4973;width:20;height:2" coordorigin="8741,4973" coordsize="20,2">
              <v:shape style="position:absolute;left:8741;top:4973;width:20;height:2" coordorigin="8741,4973" coordsize="20,0" path="m8741,4973l8760,4973e" filled="false" stroked="true" strokeweight=".48pt" strokecolor="#fefefe">
                <v:path arrowok="t"/>
              </v:shape>
            </v:group>
            <v:group style="position:absolute;left:8760;top:4973;width:20;height:2" coordorigin="8760,4973" coordsize="20,2">
              <v:shape style="position:absolute;left:8760;top:4973;width:20;height:2" coordorigin="8760,4973" coordsize="20,0" path="m8760,4973l8779,4973e" filled="false" stroked="true" strokeweight=".48pt" strokecolor="#fefefe">
                <v:path arrowok="t"/>
              </v:shape>
            </v:group>
            <v:group style="position:absolute;left:8779;top:4973;width:20;height:2" coordorigin="8779,4973" coordsize="20,2">
              <v:shape style="position:absolute;left:8779;top:4973;width:20;height:2" coordorigin="8779,4973" coordsize="20,0" path="m8779,4973l8798,4973e" filled="false" stroked="true" strokeweight=".48pt" strokecolor="#fefefe">
                <v:path arrowok="t"/>
              </v:shape>
            </v:group>
            <v:group style="position:absolute;left:8798;top:4973;width:20;height:2" coordorigin="8798,4973" coordsize="20,2">
              <v:shape style="position:absolute;left:8798;top:4973;width:20;height:2" coordorigin="8798,4973" coordsize="20,0" path="m8798,4973l8818,4973e" filled="false" stroked="true" strokeweight=".48pt" strokecolor="#fefefe">
                <v:path arrowok="t"/>
              </v:shape>
            </v:group>
            <v:group style="position:absolute;left:8818;top:4973;width:20;height:2" coordorigin="8818,4973" coordsize="20,2">
              <v:shape style="position:absolute;left:8818;top:4973;width:20;height:2" coordorigin="8818,4973" coordsize="20,0" path="m8818,4973l8837,4973e" filled="false" stroked="true" strokeweight=".48pt" strokecolor="#fefefe">
                <v:path arrowok="t"/>
              </v:shape>
            </v:group>
            <v:group style="position:absolute;left:8837;top:4973;width:20;height:2" coordorigin="8837,4973" coordsize="20,2">
              <v:shape style="position:absolute;left:8837;top:4973;width:20;height:2" coordorigin="8837,4973" coordsize="20,0" path="m8837,4973l8856,4973e" filled="false" stroked="true" strokeweight=".48pt" strokecolor="#fefefe">
                <v:path arrowok="t"/>
              </v:shape>
            </v:group>
            <v:group style="position:absolute;left:8856;top:4973;width:20;height:2" coordorigin="8856,4973" coordsize="20,2">
              <v:shape style="position:absolute;left:8856;top:4973;width:20;height:2" coordorigin="8856,4973" coordsize="20,0" path="m8856,4973l8875,4973e" filled="false" stroked="true" strokeweight=".48pt" strokecolor="#fefefe">
                <v:path arrowok="t"/>
              </v:shape>
            </v:group>
            <v:group style="position:absolute;left:8875;top:4973;width:20;height:2" coordorigin="8875,4973" coordsize="20,2">
              <v:shape style="position:absolute;left:8875;top:4973;width:20;height:2" coordorigin="8875,4973" coordsize="20,0" path="m8875,4973l8894,4973e" filled="false" stroked="true" strokeweight=".48pt" strokecolor="#fefefe">
                <v:path arrowok="t"/>
              </v:shape>
            </v:group>
            <v:group style="position:absolute;left:8894;top:4973;width:20;height:2" coordorigin="8894,4973" coordsize="20,2">
              <v:shape style="position:absolute;left:8894;top:4973;width:20;height:2" coordorigin="8894,4973" coordsize="20,0" path="m8894,4973l8914,4973e" filled="false" stroked="true" strokeweight=".48pt" strokecolor="#fefefe">
                <v:path arrowok="t"/>
              </v:shape>
            </v:group>
            <v:group style="position:absolute;left:8914;top:4973;width:20;height:2" coordorigin="8914,4973" coordsize="20,2">
              <v:shape style="position:absolute;left:8914;top:4973;width:20;height:2" coordorigin="8914,4973" coordsize="20,0" path="m8914,4973l8933,4973e" filled="false" stroked="true" strokeweight=".48pt" strokecolor="#fefefe">
                <v:path arrowok="t"/>
              </v:shape>
            </v:group>
            <v:group style="position:absolute;left:8933;top:4973;width:20;height:2" coordorigin="8933,4973" coordsize="20,2">
              <v:shape style="position:absolute;left:8933;top:4973;width:20;height:2" coordorigin="8933,4973" coordsize="20,0" path="m8933,4973l8952,4973e" filled="false" stroked="true" strokeweight=".48pt" strokecolor="#fefefe">
                <v:path arrowok="t"/>
              </v:shape>
            </v:group>
            <v:group style="position:absolute;left:8952;top:4973;width:20;height:2" coordorigin="8952,4973" coordsize="20,2">
              <v:shape style="position:absolute;left:8952;top:4973;width:20;height:2" coordorigin="8952,4973" coordsize="20,0" path="m8952,4973l8971,4973e" filled="false" stroked="true" strokeweight=".48pt" strokecolor="#fefefe">
                <v:path arrowok="t"/>
              </v:shape>
            </v:group>
            <v:group style="position:absolute;left:8971;top:4973;width:20;height:2" coordorigin="8971,4973" coordsize="20,2">
              <v:shape style="position:absolute;left:8971;top:4973;width:20;height:2" coordorigin="8971,4973" coordsize="20,0" path="m8971,4973l8990,4973e" filled="false" stroked="true" strokeweight=".48pt" strokecolor="#fefefe">
                <v:path arrowok="t"/>
              </v:shape>
            </v:group>
            <v:group style="position:absolute;left:8990;top:4973;width:20;height:2" coordorigin="8990,4973" coordsize="20,2">
              <v:shape style="position:absolute;left:8990;top:4973;width:20;height:2" coordorigin="8990,4973" coordsize="20,0" path="m8990,4973l9010,4973e" filled="false" stroked="true" strokeweight=".48pt" strokecolor="#fefefe">
                <v:path arrowok="t"/>
              </v:shape>
            </v:group>
            <v:group style="position:absolute;left:9010;top:4973;width:20;height:2" coordorigin="9010,4973" coordsize="20,2">
              <v:shape style="position:absolute;left:9010;top:4973;width:20;height:2" coordorigin="9010,4973" coordsize="20,0" path="m9010,4973l9029,4973e" filled="false" stroked="true" strokeweight=".48pt" strokecolor="#fefefe">
                <v:path arrowok="t"/>
              </v:shape>
            </v:group>
            <v:group style="position:absolute;left:9029;top:4973;width:20;height:2" coordorigin="9029,4973" coordsize="20,2">
              <v:shape style="position:absolute;left:9029;top:4973;width:20;height:2" coordorigin="9029,4973" coordsize="20,0" path="m9029,4973l9048,4973e" filled="false" stroked="true" strokeweight=".48pt" strokecolor="#fefefe">
                <v:path arrowok="t"/>
              </v:shape>
            </v:group>
            <v:group style="position:absolute;left:9048;top:4973;width:20;height:2" coordorigin="9048,4973" coordsize="20,2">
              <v:shape style="position:absolute;left:9048;top:4973;width:20;height:2" coordorigin="9048,4973" coordsize="20,0" path="m9048,4973l9067,4973e" filled="false" stroked="true" strokeweight=".48pt" strokecolor="#fefefe">
                <v:path arrowok="t"/>
              </v:shape>
            </v:group>
            <v:group style="position:absolute;left:9067;top:4973;width:20;height:2" coordorigin="9067,4973" coordsize="20,2">
              <v:shape style="position:absolute;left:9067;top:4973;width:20;height:2" coordorigin="9067,4973" coordsize="20,0" path="m9067,4973l9086,4973e" filled="false" stroked="true" strokeweight=".48pt" strokecolor="#fefefe">
                <v:path arrowok="t"/>
              </v:shape>
            </v:group>
            <v:group style="position:absolute;left:9086;top:4973;width:20;height:2" coordorigin="9086,4973" coordsize="20,2">
              <v:shape style="position:absolute;left:9086;top:4973;width:20;height:2" coordorigin="9086,4973" coordsize="20,0" path="m9086,4973l9106,4973e" filled="false" stroked="true" strokeweight=".48pt" strokecolor="#fefefe">
                <v:path arrowok="t"/>
              </v:shape>
            </v:group>
            <v:group style="position:absolute;left:9106;top:4973;width:20;height:2" coordorigin="9106,4973" coordsize="20,2">
              <v:shape style="position:absolute;left:9106;top:4973;width:20;height:2" coordorigin="9106,4973" coordsize="20,0" path="m9106,4973l9125,4973e" filled="false" stroked="true" strokeweight=".48pt" strokecolor="#fefefe">
                <v:path arrowok="t"/>
              </v:shape>
            </v:group>
            <v:group style="position:absolute;left:9125;top:4973;width:20;height:2" coordorigin="9125,4973" coordsize="20,2">
              <v:shape style="position:absolute;left:9125;top:4973;width:20;height:2" coordorigin="9125,4973" coordsize="20,0" path="m9125,4973l9144,4973e" filled="false" stroked="true" strokeweight=".48pt" strokecolor="#fefefe">
                <v:path arrowok="t"/>
              </v:shape>
            </v:group>
            <v:group style="position:absolute;left:9144;top:4973;width:20;height:2" coordorigin="9144,4973" coordsize="20,2">
              <v:shape style="position:absolute;left:9144;top:4973;width:20;height:2" coordorigin="9144,4973" coordsize="20,0" path="m9144,4973l9163,4973e" filled="false" stroked="true" strokeweight=".48pt" strokecolor="#fefefe">
                <v:path arrowok="t"/>
              </v:shape>
            </v:group>
            <v:group style="position:absolute;left:9163;top:4973;width:20;height:2" coordorigin="9163,4973" coordsize="20,2">
              <v:shape style="position:absolute;left:9163;top:4973;width:20;height:2" coordorigin="9163,4973" coordsize="20,0" path="m9163,4973l9182,4973e" filled="false" stroked="true" strokeweight=".48pt" strokecolor="#fefefe">
                <v:path arrowok="t"/>
              </v:shape>
            </v:group>
            <v:group style="position:absolute;left:9182;top:4973;width:20;height:2" coordorigin="9182,4973" coordsize="20,2">
              <v:shape style="position:absolute;left:9182;top:4973;width:20;height:2" coordorigin="9182,4973" coordsize="20,0" path="m9182,4973l9202,4973e" filled="false" stroked="true" strokeweight=".48pt" strokecolor="#fefefe">
                <v:path arrowok="t"/>
              </v:shape>
            </v:group>
            <v:group style="position:absolute;left:9202;top:4973;width:20;height:2" coordorigin="9202,4973" coordsize="20,2">
              <v:shape style="position:absolute;left:9202;top:4973;width:20;height:2" coordorigin="9202,4973" coordsize="20,0" path="m9202,4973l9221,4973e" filled="false" stroked="true" strokeweight=".48pt" strokecolor="#fefefe">
                <v:path arrowok="t"/>
              </v:shape>
            </v:group>
            <v:group style="position:absolute;left:9221;top:4973;width:20;height:2" coordorigin="9221,4973" coordsize="20,2">
              <v:shape style="position:absolute;left:9221;top:4973;width:20;height:2" coordorigin="9221,4973" coordsize="20,0" path="m9221,4973l9240,4973e" filled="false" stroked="true" strokeweight=".48pt" strokecolor="#fefefe">
                <v:path arrowok="t"/>
              </v:shape>
            </v:group>
            <v:group style="position:absolute;left:9240;top:4973;width:20;height:2" coordorigin="9240,4973" coordsize="20,2">
              <v:shape style="position:absolute;left:9240;top:4973;width:20;height:2" coordorigin="9240,4973" coordsize="20,0" path="m9240,4973l9259,4973e" filled="false" stroked="true" strokeweight=".48pt" strokecolor="#fefefe">
                <v:path arrowok="t"/>
              </v:shape>
            </v:group>
            <v:group style="position:absolute;left:9259;top:4973;width:20;height:2" coordorigin="9259,4973" coordsize="20,2">
              <v:shape style="position:absolute;left:9259;top:4973;width:20;height:2" coordorigin="9259,4973" coordsize="20,0" path="m9259,4973l9278,4973e" filled="false" stroked="true" strokeweight=".48pt" strokecolor="#fefefe">
                <v:path arrowok="t"/>
              </v:shape>
            </v:group>
            <v:group style="position:absolute;left:9278;top:4973;width:20;height:2" coordorigin="9278,4973" coordsize="20,2">
              <v:shape style="position:absolute;left:9278;top:4973;width:20;height:2" coordorigin="9278,4973" coordsize="20,0" path="m9278,4973l9298,4973e" filled="false" stroked="true" strokeweight=".48pt" strokecolor="#fefefe">
                <v:path arrowok="t"/>
              </v:shape>
            </v:group>
            <v:group style="position:absolute;left:9298;top:4973;width:20;height:2" coordorigin="9298,4973" coordsize="20,2">
              <v:shape style="position:absolute;left:9298;top:4973;width:20;height:2" coordorigin="9298,4973" coordsize="20,0" path="m9298,4973l9317,4973e" filled="false" stroked="true" strokeweight=".48pt" strokecolor="#fefefe">
                <v:path arrowok="t"/>
              </v:shape>
            </v:group>
            <v:group style="position:absolute;left:9317;top:4973;width:20;height:2" coordorigin="9317,4973" coordsize="20,2">
              <v:shape style="position:absolute;left:9317;top:4973;width:20;height:2" coordorigin="9317,4973" coordsize="20,0" path="m9317,4973l9336,4973e" filled="false" stroked="true" strokeweight=".48pt" strokecolor="#fefefe">
                <v:path arrowok="t"/>
              </v:shape>
            </v:group>
            <v:group style="position:absolute;left:9336;top:4973;width:20;height:2" coordorigin="9336,4973" coordsize="20,2">
              <v:shape style="position:absolute;left:9336;top:4973;width:20;height:2" coordorigin="9336,4973" coordsize="20,0" path="m9336,4973l9355,4973e" filled="false" stroked="true" strokeweight=".48pt" strokecolor="#fefefe">
                <v:path arrowok="t"/>
              </v:shape>
            </v:group>
            <v:group style="position:absolute;left:9355;top:4973;width:20;height:2" coordorigin="9355,4973" coordsize="20,2">
              <v:shape style="position:absolute;left:9355;top:4973;width:20;height:2" coordorigin="9355,4973" coordsize="20,0" path="m9355,4973l9374,4973e" filled="false" stroked="true" strokeweight=".48pt" strokecolor="#fefefe">
                <v:path arrowok="t"/>
              </v:shape>
            </v:group>
            <v:group style="position:absolute;left:9374;top:4973;width:20;height:2" coordorigin="9374,4973" coordsize="20,2">
              <v:shape style="position:absolute;left:9374;top:4973;width:20;height:2" coordorigin="9374,4973" coordsize="20,0" path="m9374,4973l9394,4973e" filled="false" stroked="true" strokeweight=".48pt" strokecolor="#fefefe">
                <v:path arrowok="t"/>
              </v:shape>
            </v:group>
            <v:group style="position:absolute;left:9394;top:4973;width:20;height:2" coordorigin="9394,4973" coordsize="20,2">
              <v:shape style="position:absolute;left:9394;top:4973;width:20;height:2" coordorigin="9394,4973" coordsize="20,0" path="m9394,4973l9413,4973e" filled="false" stroked="true" strokeweight=".48pt" strokecolor="#fefefe">
                <v:path arrowok="t"/>
              </v:shape>
            </v:group>
            <v:group style="position:absolute;left:9413;top:4973;width:20;height:2" coordorigin="9413,4973" coordsize="20,2">
              <v:shape style="position:absolute;left:9413;top:4973;width:20;height:2" coordorigin="9413,4973" coordsize="20,0" path="m9413,4973l9432,4973e" filled="false" stroked="true" strokeweight=".48pt" strokecolor="#fefefe">
                <v:path arrowok="t"/>
              </v:shape>
            </v:group>
            <v:group style="position:absolute;left:9432;top:4973;width:20;height:2" coordorigin="9432,4973" coordsize="20,2">
              <v:shape style="position:absolute;left:9432;top:4973;width:20;height:2" coordorigin="9432,4973" coordsize="20,0" path="m9432,4973l9451,4973e" filled="false" stroked="true" strokeweight=".48pt" strokecolor="#fefefe">
                <v:path arrowok="t"/>
              </v:shape>
            </v:group>
            <v:group style="position:absolute;left:9451;top:4973;width:20;height:2" coordorigin="9451,4973" coordsize="20,2">
              <v:shape style="position:absolute;left:9451;top:4973;width:20;height:2" coordorigin="9451,4973" coordsize="20,0" path="m9451,4973l9470,4973e" filled="false" stroked="true" strokeweight=".48pt" strokecolor="#fefefe">
                <v:path arrowok="t"/>
              </v:shape>
            </v:group>
            <v:group style="position:absolute;left:9470;top:4973;width:20;height:2" coordorigin="9470,4973" coordsize="20,2">
              <v:shape style="position:absolute;left:9470;top:4973;width:20;height:2" coordorigin="9470,4973" coordsize="20,0" path="m9470,4973l9490,4973e" filled="false" stroked="true" strokeweight=".48pt" strokecolor="#fefefe">
                <v:path arrowok="t"/>
              </v:shape>
            </v:group>
            <v:group style="position:absolute;left:9490;top:4973;width:20;height:2" coordorigin="9490,4973" coordsize="20,2">
              <v:shape style="position:absolute;left:9490;top:4973;width:20;height:2" coordorigin="9490,4973" coordsize="20,0" path="m9490,4973l9509,4973e" filled="false" stroked="true" strokeweight=".48pt" strokecolor="#fefefe">
                <v:path arrowok="t"/>
              </v:shape>
            </v:group>
            <v:group style="position:absolute;left:9509;top:4973;width:20;height:2" coordorigin="9509,4973" coordsize="20,2">
              <v:shape style="position:absolute;left:9509;top:4973;width:20;height:2" coordorigin="9509,4973" coordsize="20,0" path="m9509,4973l9528,4973e" filled="false" stroked="true" strokeweight=".48pt" strokecolor="#fefefe">
                <v:path arrowok="t"/>
              </v:shape>
            </v:group>
            <v:group style="position:absolute;left:9528;top:4973;width:20;height:2" coordorigin="9528,4973" coordsize="20,2">
              <v:shape style="position:absolute;left:9528;top:4973;width:20;height:2" coordorigin="9528,4973" coordsize="20,0" path="m9528,4973l9547,4973e" filled="false" stroked="true" strokeweight=".48pt" strokecolor="#fefefe">
                <v:path arrowok="t"/>
              </v:shape>
            </v:group>
            <v:group style="position:absolute;left:9547;top:4973;width:20;height:2" coordorigin="9547,4973" coordsize="20,2">
              <v:shape style="position:absolute;left:9547;top:4973;width:20;height:2" coordorigin="9547,4973" coordsize="20,0" path="m9547,4973l9566,4973e" filled="false" stroked="true" strokeweight=".48pt" strokecolor="#fefefe">
                <v:path arrowok="t"/>
              </v:shape>
            </v:group>
            <v:group style="position:absolute;left:9566;top:4973;width:20;height:2" coordorigin="9566,4973" coordsize="20,2">
              <v:shape style="position:absolute;left:9566;top:4973;width:20;height:2" coordorigin="9566,4973" coordsize="20,0" path="m9566,4973l9586,4973e" filled="false" stroked="true" strokeweight=".48pt" strokecolor="#fefefe">
                <v:path arrowok="t"/>
              </v:shape>
            </v:group>
            <v:group style="position:absolute;left:9586;top:4973;width:20;height:2" coordorigin="9586,4973" coordsize="20,2">
              <v:shape style="position:absolute;left:9586;top:4973;width:20;height:2" coordorigin="9586,4973" coordsize="20,0" path="m9586,4973l9605,4973e" filled="false" stroked="true" strokeweight=".48pt" strokecolor="#fefefe">
                <v:path arrowok="t"/>
              </v:shape>
            </v:group>
            <v:group style="position:absolute;left:9605;top:4973;width:20;height:2" coordorigin="9605,4973" coordsize="20,2">
              <v:shape style="position:absolute;left:9605;top:4973;width:20;height:2" coordorigin="9605,4973" coordsize="20,0" path="m9605,4973l9624,4973e" filled="false" stroked="true" strokeweight=".48pt" strokecolor="#fefefe">
                <v:path arrowok="t"/>
              </v:shape>
            </v:group>
            <v:group style="position:absolute;left:9624;top:4973;width:20;height:2" coordorigin="9624,4973" coordsize="20,2">
              <v:shape style="position:absolute;left:9624;top:4973;width:20;height:2" coordorigin="9624,4973" coordsize="20,0" path="m9624,4973l9643,4973e" filled="false" stroked="true" strokeweight=".48pt" strokecolor="#fefefe">
                <v:path arrowok="t"/>
              </v:shape>
              <v:shape style="position:absolute;left:24;top:4978;width:7968;height:312" type="#_x0000_t75" stroked="false">
                <v:imagedata r:id="rId62" o:title=""/>
              </v:shape>
            </v:group>
            <v:group style="position:absolute;left:7982;top:5285;width:10;height:2" coordorigin="7982,5285" coordsize="10,2">
              <v:shape style="position:absolute;left:7982;top:5285;width:10;height:2" coordorigin="7982,5285" coordsize="10,0" path="m7982,5285l7992,5285e" filled="false" stroked="true" strokeweight=".48pt" strokecolor="#fefefe">
                <v:path arrowok="t"/>
              </v:shape>
            </v:group>
            <v:group style="position:absolute;left:7992;top:5285;width:20;height:2" coordorigin="7992,5285" coordsize="20,2">
              <v:shape style="position:absolute;left:7992;top:5285;width:20;height:2" coordorigin="7992,5285" coordsize="20,0" path="m7992,5285l8011,5285e" filled="false" stroked="true" strokeweight=".48pt" strokecolor="#fefefe">
                <v:path arrowok="t"/>
              </v:shape>
            </v:group>
            <v:group style="position:absolute;left:8011;top:5285;width:20;height:2" coordorigin="8011,5285" coordsize="20,2">
              <v:shape style="position:absolute;left:8011;top:5285;width:20;height:2" coordorigin="8011,5285" coordsize="20,0" path="m8011,5285l8030,5285e" filled="false" stroked="true" strokeweight=".48pt" strokecolor="#fefefe">
                <v:path arrowok="t"/>
              </v:shape>
            </v:group>
            <v:group style="position:absolute;left:8030;top:5285;width:20;height:2" coordorigin="8030,5285" coordsize="20,2">
              <v:shape style="position:absolute;left:8030;top:5285;width:20;height:2" coordorigin="8030,5285" coordsize="20,0" path="m8030,5285l8050,5285e" filled="false" stroked="true" strokeweight=".48pt" strokecolor="#fefefe">
                <v:path arrowok="t"/>
              </v:shape>
            </v:group>
            <v:group style="position:absolute;left:8050;top:5285;width:20;height:2" coordorigin="8050,5285" coordsize="20,2">
              <v:shape style="position:absolute;left:8050;top:5285;width:20;height:2" coordorigin="8050,5285" coordsize="20,0" path="m8050,5285l8069,5285e" filled="false" stroked="true" strokeweight=".48pt" strokecolor="#fefefe">
                <v:path arrowok="t"/>
              </v:shape>
            </v:group>
            <v:group style="position:absolute;left:8069;top:5285;width:20;height:2" coordorigin="8069,5285" coordsize="20,2">
              <v:shape style="position:absolute;left:8069;top:5285;width:20;height:2" coordorigin="8069,5285" coordsize="20,0" path="m8069,5285l8088,5285e" filled="false" stroked="true" strokeweight=".48pt" strokecolor="#fefefe">
                <v:path arrowok="t"/>
              </v:shape>
            </v:group>
            <v:group style="position:absolute;left:8088;top:5285;width:20;height:2" coordorigin="8088,5285" coordsize="20,2">
              <v:shape style="position:absolute;left:8088;top:5285;width:20;height:2" coordorigin="8088,5285" coordsize="20,0" path="m8088,5285l8107,5285e" filled="false" stroked="true" strokeweight=".48pt" strokecolor="#fefefe">
                <v:path arrowok="t"/>
              </v:shape>
            </v:group>
            <v:group style="position:absolute;left:8107;top:5285;width:20;height:2" coordorigin="8107,5285" coordsize="20,2">
              <v:shape style="position:absolute;left:8107;top:5285;width:20;height:2" coordorigin="8107,5285" coordsize="20,0" path="m8107,5285l8126,5285e" filled="false" stroked="true" strokeweight=".48pt" strokecolor="#fefefe">
                <v:path arrowok="t"/>
              </v:shape>
            </v:group>
            <v:group style="position:absolute;left:8126;top:5285;width:20;height:2" coordorigin="8126,5285" coordsize="20,2">
              <v:shape style="position:absolute;left:8126;top:5285;width:20;height:2" coordorigin="8126,5285" coordsize="20,0" path="m8126,5285l8146,5285e" filled="false" stroked="true" strokeweight=".48pt" strokecolor="#fefefe">
                <v:path arrowok="t"/>
              </v:shape>
            </v:group>
            <v:group style="position:absolute;left:8146;top:5285;width:20;height:2" coordorigin="8146,5285" coordsize="20,2">
              <v:shape style="position:absolute;left:8146;top:5285;width:20;height:2" coordorigin="8146,5285" coordsize="20,0" path="m8146,5285l8165,5285e" filled="false" stroked="true" strokeweight=".48pt" strokecolor="#fefefe">
                <v:path arrowok="t"/>
              </v:shape>
            </v:group>
            <v:group style="position:absolute;left:8165;top:5285;width:20;height:2" coordorigin="8165,5285" coordsize="20,2">
              <v:shape style="position:absolute;left:8165;top:5285;width:20;height:2" coordorigin="8165,5285" coordsize="20,0" path="m8165,5285l8184,5285e" filled="false" stroked="true" strokeweight=".48pt" strokecolor="#fefefe">
                <v:path arrowok="t"/>
              </v:shape>
            </v:group>
            <v:group style="position:absolute;left:8184;top:5285;width:20;height:2" coordorigin="8184,5285" coordsize="20,2">
              <v:shape style="position:absolute;left:8184;top:5285;width:20;height:2" coordorigin="8184,5285" coordsize="20,0" path="m8184,5285l8203,5285e" filled="false" stroked="true" strokeweight=".48pt" strokecolor="#fefefe">
                <v:path arrowok="t"/>
              </v:shape>
            </v:group>
            <v:group style="position:absolute;left:8203;top:5285;width:20;height:2" coordorigin="8203,5285" coordsize="20,2">
              <v:shape style="position:absolute;left:8203;top:5285;width:20;height:2" coordorigin="8203,5285" coordsize="20,0" path="m8203,5285l8222,5285e" filled="false" stroked="true" strokeweight=".48pt" strokecolor="#fefefe">
                <v:path arrowok="t"/>
              </v:shape>
            </v:group>
            <v:group style="position:absolute;left:8222;top:5285;width:20;height:2" coordorigin="8222,5285" coordsize="20,2">
              <v:shape style="position:absolute;left:8222;top:5285;width:20;height:2" coordorigin="8222,5285" coordsize="20,0" path="m8222,5285l8242,5285e" filled="false" stroked="true" strokeweight=".48pt" strokecolor="#fefefe">
                <v:path arrowok="t"/>
              </v:shape>
            </v:group>
            <v:group style="position:absolute;left:8242;top:5285;width:20;height:2" coordorigin="8242,5285" coordsize="20,2">
              <v:shape style="position:absolute;left:8242;top:5285;width:20;height:2" coordorigin="8242,5285" coordsize="20,0" path="m8242,5285l8261,5285e" filled="false" stroked="true" strokeweight=".48pt" strokecolor="#fefefe">
                <v:path arrowok="t"/>
              </v:shape>
            </v:group>
            <v:group style="position:absolute;left:8261;top:5285;width:20;height:2" coordorigin="8261,5285" coordsize="20,2">
              <v:shape style="position:absolute;left:8261;top:5285;width:20;height:2" coordorigin="8261,5285" coordsize="20,0" path="m8261,5285l8280,5285e" filled="false" stroked="true" strokeweight=".48pt" strokecolor="#fefefe">
                <v:path arrowok="t"/>
              </v:shape>
            </v:group>
            <v:group style="position:absolute;left:8280;top:5285;width:20;height:2" coordorigin="8280,5285" coordsize="20,2">
              <v:shape style="position:absolute;left:8280;top:5285;width:20;height:2" coordorigin="8280,5285" coordsize="20,0" path="m8280,5285l8299,5285e" filled="false" stroked="true" strokeweight=".48pt" strokecolor="#fefefe">
                <v:path arrowok="t"/>
              </v:shape>
            </v:group>
            <v:group style="position:absolute;left:8299;top:5285;width:20;height:2" coordorigin="8299,5285" coordsize="20,2">
              <v:shape style="position:absolute;left:8299;top:5285;width:20;height:2" coordorigin="8299,5285" coordsize="20,0" path="m8299,5285l8318,5285e" filled="false" stroked="true" strokeweight=".48pt" strokecolor="#fefefe">
                <v:path arrowok="t"/>
              </v:shape>
            </v:group>
            <v:group style="position:absolute;left:8318;top:5285;width:20;height:2" coordorigin="8318,5285" coordsize="20,2">
              <v:shape style="position:absolute;left:8318;top:5285;width:20;height:2" coordorigin="8318,5285" coordsize="20,0" path="m8318,5285l8338,5285e" filled="false" stroked="true" strokeweight=".48pt" strokecolor="#fefefe">
                <v:path arrowok="t"/>
              </v:shape>
            </v:group>
            <v:group style="position:absolute;left:8338;top:5285;width:20;height:2" coordorigin="8338,5285" coordsize="20,2">
              <v:shape style="position:absolute;left:8338;top:5285;width:20;height:2" coordorigin="8338,5285" coordsize="20,0" path="m8338,5285l8357,5285e" filled="false" stroked="true" strokeweight=".48pt" strokecolor="#fefefe">
                <v:path arrowok="t"/>
              </v:shape>
            </v:group>
            <v:group style="position:absolute;left:8357;top:5285;width:20;height:2" coordorigin="8357,5285" coordsize="20,2">
              <v:shape style="position:absolute;left:8357;top:5285;width:20;height:2" coordorigin="8357,5285" coordsize="20,0" path="m8357,5285l8376,5285e" filled="false" stroked="true" strokeweight=".48pt" strokecolor="#fefefe">
                <v:path arrowok="t"/>
              </v:shape>
            </v:group>
            <v:group style="position:absolute;left:8376;top:5285;width:20;height:2" coordorigin="8376,5285" coordsize="20,2">
              <v:shape style="position:absolute;left:8376;top:5285;width:20;height:2" coordorigin="8376,5285" coordsize="20,0" path="m8376,5285l8395,5285e" filled="false" stroked="true" strokeweight=".48pt" strokecolor="#fefefe">
                <v:path arrowok="t"/>
              </v:shape>
            </v:group>
            <v:group style="position:absolute;left:8395;top:5285;width:20;height:2" coordorigin="8395,5285" coordsize="20,2">
              <v:shape style="position:absolute;left:8395;top:5285;width:20;height:2" coordorigin="8395,5285" coordsize="20,0" path="m8395,5285l8414,5285e" filled="false" stroked="true" strokeweight=".48pt" strokecolor="#fefefe">
                <v:path arrowok="t"/>
              </v:shape>
            </v:group>
            <v:group style="position:absolute;left:8414;top:5285;width:20;height:2" coordorigin="8414,5285" coordsize="20,2">
              <v:shape style="position:absolute;left:8414;top:5285;width:20;height:2" coordorigin="8414,5285" coordsize="20,0" path="m8414,5285l8434,5285e" filled="false" stroked="true" strokeweight=".48pt" strokecolor="#fefefe">
                <v:path arrowok="t"/>
              </v:shape>
            </v:group>
            <v:group style="position:absolute;left:8434;top:5285;width:20;height:2" coordorigin="8434,5285" coordsize="20,2">
              <v:shape style="position:absolute;left:8434;top:5285;width:20;height:2" coordorigin="8434,5285" coordsize="20,0" path="m8434,5285l8453,5285e" filled="false" stroked="true" strokeweight=".48pt" strokecolor="#fefefe">
                <v:path arrowok="t"/>
              </v:shape>
            </v:group>
            <v:group style="position:absolute;left:8453;top:5285;width:20;height:2" coordorigin="8453,5285" coordsize="20,2">
              <v:shape style="position:absolute;left:8453;top:5285;width:20;height:2" coordorigin="8453,5285" coordsize="20,0" path="m8453,5285l8472,5285e" filled="false" stroked="true" strokeweight=".48pt" strokecolor="#fefefe">
                <v:path arrowok="t"/>
              </v:shape>
            </v:group>
            <v:group style="position:absolute;left:8472;top:5285;width:20;height:2" coordorigin="8472,5285" coordsize="20,2">
              <v:shape style="position:absolute;left:8472;top:5285;width:20;height:2" coordorigin="8472,5285" coordsize="20,0" path="m8472,5285l8491,5285e" filled="false" stroked="true" strokeweight=".48pt" strokecolor="#fefefe">
                <v:path arrowok="t"/>
              </v:shape>
            </v:group>
            <v:group style="position:absolute;left:8491;top:5285;width:20;height:2" coordorigin="8491,5285" coordsize="20,2">
              <v:shape style="position:absolute;left:8491;top:5285;width:20;height:2" coordorigin="8491,5285" coordsize="20,0" path="m8491,5285l8510,5285e" filled="false" stroked="true" strokeweight=".48pt" strokecolor="#fefefe">
                <v:path arrowok="t"/>
              </v:shape>
            </v:group>
            <v:group style="position:absolute;left:8510;top:5285;width:20;height:2" coordorigin="8510,5285" coordsize="20,2">
              <v:shape style="position:absolute;left:8510;top:5285;width:20;height:2" coordorigin="8510,5285" coordsize="20,0" path="m8510,5285l8530,5285e" filled="false" stroked="true" strokeweight=".48pt" strokecolor="#fefefe">
                <v:path arrowok="t"/>
              </v:shape>
            </v:group>
            <v:group style="position:absolute;left:8530;top:5285;width:20;height:2" coordorigin="8530,5285" coordsize="20,2">
              <v:shape style="position:absolute;left:8530;top:5285;width:20;height:2" coordorigin="8530,5285" coordsize="20,0" path="m8530,5285l8549,5285e" filled="false" stroked="true" strokeweight=".48pt" strokecolor="#fefefe">
                <v:path arrowok="t"/>
              </v:shape>
            </v:group>
            <v:group style="position:absolute;left:8549;top:5285;width:20;height:2" coordorigin="8549,5285" coordsize="20,2">
              <v:shape style="position:absolute;left:8549;top:5285;width:20;height:2" coordorigin="8549,5285" coordsize="20,0" path="m8549,5285l8568,5285e" filled="false" stroked="true" strokeweight=".48pt" strokecolor="#fefefe">
                <v:path arrowok="t"/>
              </v:shape>
            </v:group>
            <v:group style="position:absolute;left:8568;top:5285;width:20;height:2" coordorigin="8568,5285" coordsize="20,2">
              <v:shape style="position:absolute;left:8568;top:5285;width:20;height:2" coordorigin="8568,5285" coordsize="20,0" path="m8568,5285l8587,5285e" filled="false" stroked="true" strokeweight=".48pt" strokecolor="#fefefe">
                <v:path arrowok="t"/>
              </v:shape>
            </v:group>
            <v:group style="position:absolute;left:8587;top:5285;width:20;height:2" coordorigin="8587,5285" coordsize="20,2">
              <v:shape style="position:absolute;left:8587;top:5285;width:20;height:2" coordorigin="8587,5285" coordsize="20,0" path="m8587,5285l8606,5285e" filled="false" stroked="true" strokeweight=".48pt" strokecolor="#fefefe">
                <v:path arrowok="t"/>
              </v:shape>
            </v:group>
            <v:group style="position:absolute;left:8606;top:5285;width:20;height:2" coordorigin="8606,5285" coordsize="20,2">
              <v:shape style="position:absolute;left:8606;top:5285;width:20;height:2" coordorigin="8606,5285" coordsize="20,0" path="m8606,5285l8626,5285e" filled="false" stroked="true" strokeweight=".48pt" strokecolor="#fefefe">
                <v:path arrowok="t"/>
              </v:shape>
            </v:group>
            <v:group style="position:absolute;left:8626;top:5285;width:20;height:2" coordorigin="8626,5285" coordsize="20,2">
              <v:shape style="position:absolute;left:8626;top:5285;width:20;height:2" coordorigin="8626,5285" coordsize="20,0" path="m8626,5285l8645,5285e" filled="false" stroked="true" strokeweight=".48pt" strokecolor="#fefefe">
                <v:path arrowok="t"/>
              </v:shape>
            </v:group>
            <v:group style="position:absolute;left:8645;top:5285;width:20;height:2" coordorigin="8645,5285" coordsize="20,2">
              <v:shape style="position:absolute;left:8645;top:5285;width:20;height:2" coordorigin="8645,5285" coordsize="20,0" path="m8645,5285l8664,5285e" filled="false" stroked="true" strokeweight=".48pt" strokecolor="#fefefe">
                <v:path arrowok="t"/>
              </v:shape>
            </v:group>
            <v:group style="position:absolute;left:8664;top:5285;width:20;height:2" coordorigin="8664,5285" coordsize="20,2">
              <v:shape style="position:absolute;left:8664;top:5285;width:20;height:2" coordorigin="8664,5285" coordsize="20,0" path="m8664,5285l8683,5285e" filled="false" stroked="true" strokeweight=".48pt" strokecolor="#fefefe">
                <v:path arrowok="t"/>
              </v:shape>
            </v:group>
            <v:group style="position:absolute;left:8683;top:5285;width:20;height:2" coordorigin="8683,5285" coordsize="20,2">
              <v:shape style="position:absolute;left:8683;top:5285;width:20;height:2" coordorigin="8683,5285" coordsize="20,0" path="m8683,5285l8702,5285e" filled="false" stroked="true" strokeweight=".48pt" strokecolor="#fefefe">
                <v:path arrowok="t"/>
              </v:shape>
            </v:group>
            <v:group style="position:absolute;left:8702;top:5285;width:20;height:2" coordorigin="8702,5285" coordsize="20,2">
              <v:shape style="position:absolute;left:8702;top:5285;width:20;height:2" coordorigin="8702,5285" coordsize="20,0" path="m8702,5285l8722,5285e" filled="false" stroked="true" strokeweight=".48pt" strokecolor="#fefefe">
                <v:path arrowok="t"/>
              </v:shape>
            </v:group>
            <v:group style="position:absolute;left:8722;top:5285;width:20;height:2" coordorigin="8722,5285" coordsize="20,2">
              <v:shape style="position:absolute;left:8722;top:5285;width:20;height:2" coordorigin="8722,5285" coordsize="20,0" path="m8722,5285l8741,5285e" filled="false" stroked="true" strokeweight=".48pt" strokecolor="#fefefe">
                <v:path arrowok="t"/>
              </v:shape>
            </v:group>
            <v:group style="position:absolute;left:8741;top:5285;width:20;height:2" coordorigin="8741,5285" coordsize="20,2">
              <v:shape style="position:absolute;left:8741;top:5285;width:20;height:2" coordorigin="8741,5285" coordsize="20,0" path="m8741,5285l8760,5285e" filled="false" stroked="true" strokeweight=".48pt" strokecolor="#fefefe">
                <v:path arrowok="t"/>
              </v:shape>
            </v:group>
            <v:group style="position:absolute;left:8760;top:5285;width:20;height:2" coordorigin="8760,5285" coordsize="20,2">
              <v:shape style="position:absolute;left:8760;top:5285;width:20;height:2" coordorigin="8760,5285" coordsize="20,0" path="m8760,5285l8779,5285e" filled="false" stroked="true" strokeweight=".48pt" strokecolor="#fefefe">
                <v:path arrowok="t"/>
              </v:shape>
            </v:group>
            <v:group style="position:absolute;left:8779;top:5285;width:20;height:2" coordorigin="8779,5285" coordsize="20,2">
              <v:shape style="position:absolute;left:8779;top:5285;width:20;height:2" coordorigin="8779,5285" coordsize="20,0" path="m8779,5285l8798,5285e" filled="false" stroked="true" strokeweight=".48pt" strokecolor="#fefefe">
                <v:path arrowok="t"/>
              </v:shape>
            </v:group>
            <v:group style="position:absolute;left:8798;top:5285;width:20;height:2" coordorigin="8798,5285" coordsize="20,2">
              <v:shape style="position:absolute;left:8798;top:5285;width:20;height:2" coordorigin="8798,5285" coordsize="20,0" path="m8798,5285l8818,5285e" filled="false" stroked="true" strokeweight=".48pt" strokecolor="#fefefe">
                <v:path arrowok="t"/>
              </v:shape>
            </v:group>
            <v:group style="position:absolute;left:8818;top:5285;width:20;height:2" coordorigin="8818,5285" coordsize="20,2">
              <v:shape style="position:absolute;left:8818;top:5285;width:20;height:2" coordorigin="8818,5285" coordsize="20,0" path="m8818,5285l8837,5285e" filled="false" stroked="true" strokeweight=".48pt" strokecolor="#fefefe">
                <v:path arrowok="t"/>
              </v:shape>
            </v:group>
            <v:group style="position:absolute;left:8837;top:5285;width:20;height:2" coordorigin="8837,5285" coordsize="20,2">
              <v:shape style="position:absolute;left:8837;top:5285;width:20;height:2" coordorigin="8837,5285" coordsize="20,0" path="m8837,5285l8856,5285e" filled="false" stroked="true" strokeweight=".48pt" strokecolor="#fefefe">
                <v:path arrowok="t"/>
              </v:shape>
            </v:group>
            <v:group style="position:absolute;left:8856;top:5285;width:20;height:2" coordorigin="8856,5285" coordsize="20,2">
              <v:shape style="position:absolute;left:8856;top:5285;width:20;height:2" coordorigin="8856,5285" coordsize="20,0" path="m8856,5285l8875,5285e" filled="false" stroked="true" strokeweight=".48pt" strokecolor="#fefefe">
                <v:path arrowok="t"/>
              </v:shape>
            </v:group>
            <v:group style="position:absolute;left:8875;top:5285;width:20;height:2" coordorigin="8875,5285" coordsize="20,2">
              <v:shape style="position:absolute;left:8875;top:5285;width:20;height:2" coordorigin="8875,5285" coordsize="20,0" path="m8875,5285l8894,5285e" filled="false" stroked="true" strokeweight=".48pt" strokecolor="#fefefe">
                <v:path arrowok="t"/>
              </v:shape>
            </v:group>
            <v:group style="position:absolute;left:8894;top:5285;width:20;height:2" coordorigin="8894,5285" coordsize="20,2">
              <v:shape style="position:absolute;left:8894;top:5285;width:20;height:2" coordorigin="8894,5285" coordsize="20,0" path="m8894,5285l8914,5285e" filled="false" stroked="true" strokeweight=".48pt" strokecolor="#fefefe">
                <v:path arrowok="t"/>
              </v:shape>
            </v:group>
            <v:group style="position:absolute;left:8914;top:5285;width:20;height:2" coordorigin="8914,5285" coordsize="20,2">
              <v:shape style="position:absolute;left:8914;top:5285;width:20;height:2" coordorigin="8914,5285" coordsize="20,0" path="m8914,5285l8933,5285e" filled="false" stroked="true" strokeweight=".48pt" strokecolor="#fefefe">
                <v:path arrowok="t"/>
              </v:shape>
            </v:group>
            <v:group style="position:absolute;left:8933;top:5285;width:20;height:2" coordorigin="8933,5285" coordsize="20,2">
              <v:shape style="position:absolute;left:8933;top:5285;width:20;height:2" coordorigin="8933,5285" coordsize="20,0" path="m8933,5285l8952,5285e" filled="false" stroked="true" strokeweight=".48pt" strokecolor="#fefefe">
                <v:path arrowok="t"/>
              </v:shape>
            </v:group>
            <v:group style="position:absolute;left:8952;top:5285;width:20;height:2" coordorigin="8952,5285" coordsize="20,2">
              <v:shape style="position:absolute;left:8952;top:5285;width:20;height:2" coordorigin="8952,5285" coordsize="20,0" path="m8952,5285l8971,5285e" filled="false" stroked="true" strokeweight=".48pt" strokecolor="#fefefe">
                <v:path arrowok="t"/>
              </v:shape>
            </v:group>
            <v:group style="position:absolute;left:8971;top:5285;width:20;height:2" coordorigin="8971,5285" coordsize="20,2">
              <v:shape style="position:absolute;left:8971;top:5285;width:20;height:2" coordorigin="8971,5285" coordsize="20,0" path="m8971,5285l8990,5285e" filled="false" stroked="true" strokeweight=".48pt" strokecolor="#fefefe">
                <v:path arrowok="t"/>
              </v:shape>
            </v:group>
            <v:group style="position:absolute;left:8990;top:5285;width:20;height:2" coordorigin="8990,5285" coordsize="20,2">
              <v:shape style="position:absolute;left:8990;top:5285;width:20;height:2" coordorigin="8990,5285" coordsize="20,0" path="m8990,5285l9010,5285e" filled="false" stroked="true" strokeweight=".48pt" strokecolor="#fefefe">
                <v:path arrowok="t"/>
              </v:shape>
            </v:group>
            <v:group style="position:absolute;left:9010;top:5285;width:20;height:2" coordorigin="9010,5285" coordsize="20,2">
              <v:shape style="position:absolute;left:9010;top:5285;width:20;height:2" coordorigin="9010,5285" coordsize="20,0" path="m9010,5285l9029,5285e" filled="false" stroked="true" strokeweight=".48pt" strokecolor="#fefefe">
                <v:path arrowok="t"/>
              </v:shape>
            </v:group>
            <v:group style="position:absolute;left:9029;top:5285;width:20;height:2" coordorigin="9029,5285" coordsize="20,2">
              <v:shape style="position:absolute;left:9029;top:5285;width:20;height:2" coordorigin="9029,5285" coordsize="20,0" path="m9029,5285l9048,5285e" filled="false" stroked="true" strokeweight=".48pt" strokecolor="#fefefe">
                <v:path arrowok="t"/>
              </v:shape>
            </v:group>
            <v:group style="position:absolute;left:9048;top:5285;width:20;height:2" coordorigin="9048,5285" coordsize="20,2">
              <v:shape style="position:absolute;left:9048;top:5285;width:20;height:2" coordorigin="9048,5285" coordsize="20,0" path="m9048,5285l9067,5285e" filled="false" stroked="true" strokeweight=".48pt" strokecolor="#fefefe">
                <v:path arrowok="t"/>
              </v:shape>
            </v:group>
            <v:group style="position:absolute;left:9067;top:5285;width:20;height:2" coordorigin="9067,5285" coordsize="20,2">
              <v:shape style="position:absolute;left:9067;top:5285;width:20;height:2" coordorigin="9067,5285" coordsize="20,0" path="m9067,5285l9086,5285e" filled="false" stroked="true" strokeweight=".48pt" strokecolor="#fefefe">
                <v:path arrowok="t"/>
              </v:shape>
            </v:group>
            <v:group style="position:absolute;left:9086;top:5285;width:20;height:2" coordorigin="9086,5285" coordsize="20,2">
              <v:shape style="position:absolute;left:9086;top:5285;width:20;height:2" coordorigin="9086,5285" coordsize="20,0" path="m9086,5285l9106,5285e" filled="false" stroked="true" strokeweight=".48pt" strokecolor="#fefefe">
                <v:path arrowok="t"/>
              </v:shape>
            </v:group>
            <v:group style="position:absolute;left:9106;top:5285;width:20;height:2" coordorigin="9106,5285" coordsize="20,2">
              <v:shape style="position:absolute;left:9106;top:5285;width:20;height:2" coordorigin="9106,5285" coordsize="20,0" path="m9106,5285l9125,5285e" filled="false" stroked="true" strokeweight=".48pt" strokecolor="#fefefe">
                <v:path arrowok="t"/>
              </v:shape>
            </v:group>
            <v:group style="position:absolute;left:9125;top:5285;width:20;height:2" coordorigin="9125,5285" coordsize="20,2">
              <v:shape style="position:absolute;left:9125;top:5285;width:20;height:2" coordorigin="9125,5285" coordsize="20,0" path="m9125,5285l9144,5285e" filled="false" stroked="true" strokeweight=".48pt" strokecolor="#fefefe">
                <v:path arrowok="t"/>
              </v:shape>
            </v:group>
            <v:group style="position:absolute;left:9144;top:5285;width:20;height:2" coordorigin="9144,5285" coordsize="20,2">
              <v:shape style="position:absolute;left:9144;top:5285;width:20;height:2" coordorigin="9144,5285" coordsize="20,0" path="m9144,5285l9163,5285e" filled="false" stroked="true" strokeweight=".48pt" strokecolor="#fefefe">
                <v:path arrowok="t"/>
              </v:shape>
            </v:group>
            <v:group style="position:absolute;left:9163;top:5285;width:20;height:2" coordorigin="9163,5285" coordsize="20,2">
              <v:shape style="position:absolute;left:9163;top:5285;width:20;height:2" coordorigin="9163,5285" coordsize="20,0" path="m9163,5285l9182,5285e" filled="false" stroked="true" strokeweight=".48pt" strokecolor="#fefefe">
                <v:path arrowok="t"/>
              </v:shape>
            </v:group>
            <v:group style="position:absolute;left:9182;top:5285;width:20;height:2" coordorigin="9182,5285" coordsize="20,2">
              <v:shape style="position:absolute;left:9182;top:5285;width:20;height:2" coordorigin="9182,5285" coordsize="20,0" path="m9182,5285l9202,5285e" filled="false" stroked="true" strokeweight=".48pt" strokecolor="#fefefe">
                <v:path arrowok="t"/>
              </v:shape>
            </v:group>
            <v:group style="position:absolute;left:9202;top:5285;width:20;height:2" coordorigin="9202,5285" coordsize="20,2">
              <v:shape style="position:absolute;left:9202;top:5285;width:20;height:2" coordorigin="9202,5285" coordsize="20,0" path="m9202,5285l9221,5285e" filled="false" stroked="true" strokeweight=".48pt" strokecolor="#fefefe">
                <v:path arrowok="t"/>
              </v:shape>
            </v:group>
            <v:group style="position:absolute;left:9221;top:5285;width:20;height:2" coordorigin="9221,5285" coordsize="20,2">
              <v:shape style="position:absolute;left:9221;top:5285;width:20;height:2" coordorigin="9221,5285" coordsize="20,0" path="m9221,5285l9240,5285e" filled="false" stroked="true" strokeweight=".48pt" strokecolor="#fefefe">
                <v:path arrowok="t"/>
              </v:shape>
            </v:group>
            <v:group style="position:absolute;left:9240;top:5285;width:20;height:2" coordorigin="9240,5285" coordsize="20,2">
              <v:shape style="position:absolute;left:9240;top:5285;width:20;height:2" coordorigin="9240,5285" coordsize="20,0" path="m9240,5285l9259,5285e" filled="false" stroked="true" strokeweight=".48pt" strokecolor="#fefefe">
                <v:path arrowok="t"/>
              </v:shape>
            </v:group>
            <v:group style="position:absolute;left:9259;top:5285;width:20;height:2" coordorigin="9259,5285" coordsize="20,2">
              <v:shape style="position:absolute;left:9259;top:5285;width:20;height:2" coordorigin="9259,5285" coordsize="20,0" path="m9259,5285l9278,5285e" filled="false" stroked="true" strokeweight=".48pt" strokecolor="#fefefe">
                <v:path arrowok="t"/>
              </v:shape>
            </v:group>
            <v:group style="position:absolute;left:9278;top:5285;width:20;height:2" coordorigin="9278,5285" coordsize="20,2">
              <v:shape style="position:absolute;left:9278;top:5285;width:20;height:2" coordorigin="9278,5285" coordsize="20,0" path="m9278,5285l9298,5285e" filled="false" stroked="true" strokeweight=".48pt" strokecolor="#fefefe">
                <v:path arrowok="t"/>
              </v:shape>
            </v:group>
            <v:group style="position:absolute;left:9298;top:5285;width:20;height:2" coordorigin="9298,5285" coordsize="20,2">
              <v:shape style="position:absolute;left:9298;top:5285;width:20;height:2" coordorigin="9298,5285" coordsize="20,0" path="m9298,5285l9317,5285e" filled="false" stroked="true" strokeweight=".48pt" strokecolor="#fefefe">
                <v:path arrowok="t"/>
              </v:shape>
            </v:group>
            <v:group style="position:absolute;left:9317;top:5285;width:20;height:2" coordorigin="9317,5285" coordsize="20,2">
              <v:shape style="position:absolute;left:9317;top:5285;width:20;height:2" coordorigin="9317,5285" coordsize="20,0" path="m9317,5285l9336,5285e" filled="false" stroked="true" strokeweight=".48pt" strokecolor="#fefefe">
                <v:path arrowok="t"/>
              </v:shape>
            </v:group>
            <v:group style="position:absolute;left:9336;top:5285;width:20;height:2" coordorigin="9336,5285" coordsize="20,2">
              <v:shape style="position:absolute;left:9336;top:5285;width:20;height:2" coordorigin="9336,5285" coordsize="20,0" path="m9336,5285l9355,5285e" filled="false" stroked="true" strokeweight=".48pt" strokecolor="#fefefe">
                <v:path arrowok="t"/>
              </v:shape>
            </v:group>
            <v:group style="position:absolute;left:9355;top:5285;width:20;height:2" coordorigin="9355,5285" coordsize="20,2">
              <v:shape style="position:absolute;left:9355;top:5285;width:20;height:2" coordorigin="9355,5285" coordsize="20,0" path="m9355,5285l9374,5285e" filled="false" stroked="true" strokeweight=".48pt" strokecolor="#fefefe">
                <v:path arrowok="t"/>
              </v:shape>
            </v:group>
            <v:group style="position:absolute;left:9374;top:5285;width:20;height:2" coordorigin="9374,5285" coordsize="20,2">
              <v:shape style="position:absolute;left:9374;top:5285;width:20;height:2" coordorigin="9374,5285" coordsize="20,0" path="m9374,5285l9394,5285e" filled="false" stroked="true" strokeweight=".48pt" strokecolor="#fefefe">
                <v:path arrowok="t"/>
              </v:shape>
            </v:group>
            <v:group style="position:absolute;left:9394;top:5285;width:20;height:2" coordorigin="9394,5285" coordsize="20,2">
              <v:shape style="position:absolute;left:9394;top:5285;width:20;height:2" coordorigin="9394,5285" coordsize="20,0" path="m9394,5285l9413,5285e" filled="false" stroked="true" strokeweight=".48pt" strokecolor="#fefefe">
                <v:path arrowok="t"/>
              </v:shape>
            </v:group>
            <v:group style="position:absolute;left:9413;top:5285;width:20;height:2" coordorigin="9413,5285" coordsize="20,2">
              <v:shape style="position:absolute;left:9413;top:5285;width:20;height:2" coordorigin="9413,5285" coordsize="20,0" path="m9413,5285l9432,5285e" filled="false" stroked="true" strokeweight=".48pt" strokecolor="#fefefe">
                <v:path arrowok="t"/>
              </v:shape>
            </v:group>
            <v:group style="position:absolute;left:9432;top:5285;width:20;height:2" coordorigin="9432,5285" coordsize="20,2">
              <v:shape style="position:absolute;left:9432;top:5285;width:20;height:2" coordorigin="9432,5285" coordsize="20,0" path="m9432,5285l9451,5285e" filled="false" stroked="true" strokeweight=".48pt" strokecolor="#fefefe">
                <v:path arrowok="t"/>
              </v:shape>
            </v:group>
            <v:group style="position:absolute;left:9451;top:5285;width:20;height:2" coordorigin="9451,5285" coordsize="20,2">
              <v:shape style="position:absolute;left:9451;top:5285;width:20;height:2" coordorigin="9451,5285" coordsize="20,0" path="m9451,5285l9470,5285e" filled="false" stroked="true" strokeweight=".48pt" strokecolor="#fefefe">
                <v:path arrowok="t"/>
              </v:shape>
            </v:group>
            <v:group style="position:absolute;left:9470;top:5285;width:20;height:2" coordorigin="9470,5285" coordsize="20,2">
              <v:shape style="position:absolute;left:9470;top:5285;width:20;height:2" coordorigin="9470,5285" coordsize="20,0" path="m9470,5285l9490,5285e" filled="false" stroked="true" strokeweight=".48pt" strokecolor="#fefefe">
                <v:path arrowok="t"/>
              </v:shape>
            </v:group>
            <v:group style="position:absolute;left:9490;top:5285;width:20;height:2" coordorigin="9490,5285" coordsize="20,2">
              <v:shape style="position:absolute;left:9490;top:5285;width:20;height:2" coordorigin="9490,5285" coordsize="20,0" path="m9490,5285l9509,5285e" filled="false" stroked="true" strokeweight=".48pt" strokecolor="#fefefe">
                <v:path arrowok="t"/>
              </v:shape>
            </v:group>
            <v:group style="position:absolute;left:9509;top:5285;width:20;height:2" coordorigin="9509,5285" coordsize="20,2">
              <v:shape style="position:absolute;left:9509;top:5285;width:20;height:2" coordorigin="9509,5285" coordsize="20,0" path="m9509,5285l9528,5285e" filled="false" stroked="true" strokeweight=".48pt" strokecolor="#fefefe">
                <v:path arrowok="t"/>
              </v:shape>
            </v:group>
            <v:group style="position:absolute;left:9528;top:5285;width:20;height:2" coordorigin="9528,5285" coordsize="20,2">
              <v:shape style="position:absolute;left:9528;top:5285;width:20;height:2" coordorigin="9528,5285" coordsize="20,0" path="m9528,5285l9547,5285e" filled="false" stroked="true" strokeweight=".48pt" strokecolor="#fefefe">
                <v:path arrowok="t"/>
              </v:shape>
            </v:group>
            <v:group style="position:absolute;left:9547;top:5285;width:20;height:2" coordorigin="9547,5285" coordsize="20,2">
              <v:shape style="position:absolute;left:9547;top:5285;width:20;height:2" coordorigin="9547,5285" coordsize="20,0" path="m9547,5285l9566,5285e" filled="false" stroked="true" strokeweight=".48pt" strokecolor="#fefefe">
                <v:path arrowok="t"/>
              </v:shape>
            </v:group>
            <v:group style="position:absolute;left:9566;top:5285;width:20;height:2" coordorigin="9566,5285" coordsize="20,2">
              <v:shape style="position:absolute;left:9566;top:5285;width:20;height:2" coordorigin="9566,5285" coordsize="20,0" path="m9566,5285l9586,5285e" filled="false" stroked="true" strokeweight=".48pt" strokecolor="#fefefe">
                <v:path arrowok="t"/>
              </v:shape>
            </v:group>
            <v:group style="position:absolute;left:9586;top:5285;width:20;height:2" coordorigin="9586,5285" coordsize="20,2">
              <v:shape style="position:absolute;left:9586;top:5285;width:20;height:2" coordorigin="9586,5285" coordsize="20,0" path="m9586,5285l9605,5285e" filled="false" stroked="true" strokeweight=".48pt" strokecolor="#fefefe">
                <v:path arrowok="t"/>
              </v:shape>
            </v:group>
            <v:group style="position:absolute;left:9605;top:5285;width:20;height:2" coordorigin="9605,5285" coordsize="20,2">
              <v:shape style="position:absolute;left:9605;top:5285;width:20;height:2" coordorigin="9605,5285" coordsize="20,0" path="m9605,5285l9624,5285e" filled="false" stroked="true" strokeweight=".48pt" strokecolor="#fefefe">
                <v:path arrowok="t"/>
              </v:shape>
            </v:group>
            <v:group style="position:absolute;left:9624;top:5285;width:20;height:2" coordorigin="9624,5285" coordsize="20,2">
              <v:shape style="position:absolute;left:9624;top:5285;width:20;height:2" coordorigin="9624,5285" coordsize="20,0" path="m9624,5285l9643,5285e" filled="false" stroked="true" strokeweight=".48pt" strokecolor="#fefefe">
                <v:path arrowok="t"/>
              </v:shape>
              <v:shape style="position:absolute;left:24;top:5290;width:7968;height:307" type="#_x0000_t75" stroked="false">
                <v:imagedata r:id="rId60" o:title=""/>
              </v:shape>
            </v:group>
            <v:group style="position:absolute;left:7982;top:5592;width:10;height:2" coordorigin="7982,5592" coordsize="10,2">
              <v:shape style="position:absolute;left:7982;top:5592;width:10;height:2" coordorigin="7982,5592" coordsize="10,0" path="m7982,5592l7992,5592e" filled="false" stroked="true" strokeweight=".48pt" strokecolor="#fefefe">
                <v:path arrowok="t"/>
              </v:shape>
            </v:group>
            <v:group style="position:absolute;left:7992;top:5592;width:20;height:2" coordorigin="7992,5592" coordsize="20,2">
              <v:shape style="position:absolute;left:7992;top:5592;width:20;height:2" coordorigin="7992,5592" coordsize="20,0" path="m7992,5592l8011,5592e" filled="false" stroked="true" strokeweight=".48pt" strokecolor="#fefefe">
                <v:path arrowok="t"/>
              </v:shape>
            </v:group>
            <v:group style="position:absolute;left:8011;top:5592;width:20;height:2" coordorigin="8011,5592" coordsize="20,2">
              <v:shape style="position:absolute;left:8011;top:5592;width:20;height:2" coordorigin="8011,5592" coordsize="20,0" path="m8011,5592l8030,5592e" filled="false" stroked="true" strokeweight=".48pt" strokecolor="#fefefe">
                <v:path arrowok="t"/>
              </v:shape>
            </v:group>
            <v:group style="position:absolute;left:8030;top:5592;width:20;height:2" coordorigin="8030,5592" coordsize="20,2">
              <v:shape style="position:absolute;left:8030;top:5592;width:20;height:2" coordorigin="8030,5592" coordsize="20,0" path="m8030,5592l8050,5592e" filled="false" stroked="true" strokeweight=".48pt" strokecolor="#fefefe">
                <v:path arrowok="t"/>
              </v:shape>
            </v:group>
            <v:group style="position:absolute;left:8050;top:5592;width:20;height:2" coordorigin="8050,5592" coordsize="20,2">
              <v:shape style="position:absolute;left:8050;top:5592;width:20;height:2" coordorigin="8050,5592" coordsize="20,0" path="m8050,5592l8069,5592e" filled="false" stroked="true" strokeweight=".48pt" strokecolor="#fefefe">
                <v:path arrowok="t"/>
              </v:shape>
            </v:group>
            <v:group style="position:absolute;left:8069;top:5592;width:20;height:2" coordorigin="8069,5592" coordsize="20,2">
              <v:shape style="position:absolute;left:8069;top:5592;width:20;height:2" coordorigin="8069,5592" coordsize="20,0" path="m8069,5592l8088,5592e" filled="false" stroked="true" strokeweight=".48pt" strokecolor="#fefefe">
                <v:path arrowok="t"/>
              </v:shape>
            </v:group>
            <v:group style="position:absolute;left:8088;top:5592;width:20;height:2" coordorigin="8088,5592" coordsize="20,2">
              <v:shape style="position:absolute;left:8088;top:5592;width:20;height:2" coordorigin="8088,5592" coordsize="20,0" path="m8088,5592l8107,5592e" filled="false" stroked="true" strokeweight=".48pt" strokecolor="#fefefe">
                <v:path arrowok="t"/>
              </v:shape>
            </v:group>
            <v:group style="position:absolute;left:8107;top:5592;width:20;height:2" coordorigin="8107,5592" coordsize="20,2">
              <v:shape style="position:absolute;left:8107;top:5592;width:20;height:2" coordorigin="8107,5592" coordsize="20,0" path="m8107,5592l8126,5592e" filled="false" stroked="true" strokeweight=".48pt" strokecolor="#fefefe">
                <v:path arrowok="t"/>
              </v:shape>
            </v:group>
            <v:group style="position:absolute;left:8126;top:5592;width:20;height:2" coordorigin="8126,5592" coordsize="20,2">
              <v:shape style="position:absolute;left:8126;top:5592;width:20;height:2" coordorigin="8126,5592" coordsize="20,0" path="m8126,5592l8146,5592e" filled="false" stroked="true" strokeweight=".48pt" strokecolor="#fefefe">
                <v:path arrowok="t"/>
              </v:shape>
            </v:group>
            <v:group style="position:absolute;left:8146;top:5592;width:20;height:2" coordorigin="8146,5592" coordsize="20,2">
              <v:shape style="position:absolute;left:8146;top:5592;width:20;height:2" coordorigin="8146,5592" coordsize="20,0" path="m8146,5592l8165,5592e" filled="false" stroked="true" strokeweight=".48pt" strokecolor="#fefefe">
                <v:path arrowok="t"/>
              </v:shape>
            </v:group>
            <v:group style="position:absolute;left:8165;top:5592;width:20;height:2" coordorigin="8165,5592" coordsize="20,2">
              <v:shape style="position:absolute;left:8165;top:5592;width:20;height:2" coordorigin="8165,5592" coordsize="20,0" path="m8165,5592l8184,5592e" filled="false" stroked="true" strokeweight=".48pt" strokecolor="#fefefe">
                <v:path arrowok="t"/>
              </v:shape>
            </v:group>
            <v:group style="position:absolute;left:8184;top:5592;width:20;height:2" coordorigin="8184,5592" coordsize="20,2">
              <v:shape style="position:absolute;left:8184;top:5592;width:20;height:2" coordorigin="8184,5592" coordsize="20,0" path="m8184,5592l8203,5592e" filled="false" stroked="true" strokeweight=".48pt" strokecolor="#fefefe">
                <v:path arrowok="t"/>
              </v:shape>
            </v:group>
            <v:group style="position:absolute;left:8203;top:5592;width:20;height:2" coordorigin="8203,5592" coordsize="20,2">
              <v:shape style="position:absolute;left:8203;top:5592;width:20;height:2" coordorigin="8203,5592" coordsize="20,0" path="m8203,5592l8222,5592e" filled="false" stroked="true" strokeweight=".48pt" strokecolor="#fefefe">
                <v:path arrowok="t"/>
              </v:shape>
            </v:group>
            <v:group style="position:absolute;left:8222;top:5592;width:20;height:2" coordorigin="8222,5592" coordsize="20,2">
              <v:shape style="position:absolute;left:8222;top:5592;width:20;height:2" coordorigin="8222,5592" coordsize="20,0" path="m8222,5592l8242,5592e" filled="false" stroked="true" strokeweight=".48pt" strokecolor="#fefefe">
                <v:path arrowok="t"/>
              </v:shape>
            </v:group>
            <v:group style="position:absolute;left:8242;top:5592;width:20;height:2" coordorigin="8242,5592" coordsize="20,2">
              <v:shape style="position:absolute;left:8242;top:5592;width:20;height:2" coordorigin="8242,5592" coordsize="20,0" path="m8242,5592l8261,5592e" filled="false" stroked="true" strokeweight=".48pt" strokecolor="#fefefe">
                <v:path arrowok="t"/>
              </v:shape>
            </v:group>
            <v:group style="position:absolute;left:8261;top:5592;width:20;height:2" coordorigin="8261,5592" coordsize="20,2">
              <v:shape style="position:absolute;left:8261;top:5592;width:20;height:2" coordorigin="8261,5592" coordsize="20,0" path="m8261,5592l8280,5592e" filled="false" stroked="true" strokeweight=".48pt" strokecolor="#fefefe">
                <v:path arrowok="t"/>
              </v:shape>
            </v:group>
            <v:group style="position:absolute;left:8280;top:5592;width:20;height:2" coordorigin="8280,5592" coordsize="20,2">
              <v:shape style="position:absolute;left:8280;top:5592;width:20;height:2" coordorigin="8280,5592" coordsize="20,0" path="m8280,5592l8299,5592e" filled="false" stroked="true" strokeweight=".48pt" strokecolor="#fefefe">
                <v:path arrowok="t"/>
              </v:shape>
            </v:group>
            <v:group style="position:absolute;left:8299;top:5592;width:20;height:2" coordorigin="8299,5592" coordsize="20,2">
              <v:shape style="position:absolute;left:8299;top:5592;width:20;height:2" coordorigin="8299,5592" coordsize="20,0" path="m8299,5592l8318,5592e" filled="false" stroked="true" strokeweight=".48pt" strokecolor="#fefefe">
                <v:path arrowok="t"/>
              </v:shape>
            </v:group>
            <v:group style="position:absolute;left:8318;top:5592;width:20;height:2" coordorigin="8318,5592" coordsize="20,2">
              <v:shape style="position:absolute;left:8318;top:5592;width:20;height:2" coordorigin="8318,5592" coordsize="20,0" path="m8318,5592l8338,5592e" filled="false" stroked="true" strokeweight=".48pt" strokecolor="#fefefe">
                <v:path arrowok="t"/>
              </v:shape>
            </v:group>
            <v:group style="position:absolute;left:8338;top:5592;width:20;height:2" coordorigin="8338,5592" coordsize="20,2">
              <v:shape style="position:absolute;left:8338;top:5592;width:20;height:2" coordorigin="8338,5592" coordsize="20,0" path="m8338,5592l8357,5592e" filled="false" stroked="true" strokeweight=".48pt" strokecolor="#fefefe">
                <v:path arrowok="t"/>
              </v:shape>
            </v:group>
            <v:group style="position:absolute;left:8357;top:5592;width:20;height:2" coordorigin="8357,5592" coordsize="20,2">
              <v:shape style="position:absolute;left:8357;top:5592;width:20;height:2" coordorigin="8357,5592" coordsize="20,0" path="m8357,5592l8376,5592e" filled="false" stroked="true" strokeweight=".48pt" strokecolor="#fefefe">
                <v:path arrowok="t"/>
              </v:shape>
            </v:group>
            <v:group style="position:absolute;left:8376;top:5592;width:20;height:2" coordorigin="8376,5592" coordsize="20,2">
              <v:shape style="position:absolute;left:8376;top:5592;width:20;height:2" coordorigin="8376,5592" coordsize="20,0" path="m8376,5592l8395,5592e" filled="false" stroked="true" strokeweight=".48pt" strokecolor="#fefefe">
                <v:path arrowok="t"/>
              </v:shape>
            </v:group>
            <v:group style="position:absolute;left:8395;top:5592;width:20;height:2" coordorigin="8395,5592" coordsize="20,2">
              <v:shape style="position:absolute;left:8395;top:5592;width:20;height:2" coordorigin="8395,5592" coordsize="20,0" path="m8395,5592l8414,5592e" filled="false" stroked="true" strokeweight=".48pt" strokecolor="#fefefe">
                <v:path arrowok="t"/>
              </v:shape>
            </v:group>
            <v:group style="position:absolute;left:8414;top:5592;width:20;height:2" coordorigin="8414,5592" coordsize="20,2">
              <v:shape style="position:absolute;left:8414;top:5592;width:20;height:2" coordorigin="8414,5592" coordsize="20,0" path="m8414,5592l8434,5592e" filled="false" stroked="true" strokeweight=".48pt" strokecolor="#fefefe">
                <v:path arrowok="t"/>
              </v:shape>
            </v:group>
            <v:group style="position:absolute;left:8434;top:5592;width:20;height:2" coordorigin="8434,5592" coordsize="20,2">
              <v:shape style="position:absolute;left:8434;top:5592;width:20;height:2" coordorigin="8434,5592" coordsize="20,0" path="m8434,5592l8453,5592e" filled="false" stroked="true" strokeweight=".48pt" strokecolor="#fefefe">
                <v:path arrowok="t"/>
              </v:shape>
            </v:group>
            <v:group style="position:absolute;left:8453;top:5592;width:20;height:2" coordorigin="8453,5592" coordsize="20,2">
              <v:shape style="position:absolute;left:8453;top:5592;width:20;height:2" coordorigin="8453,5592" coordsize="20,0" path="m8453,5592l8472,5592e" filled="false" stroked="true" strokeweight=".48pt" strokecolor="#fefefe">
                <v:path arrowok="t"/>
              </v:shape>
            </v:group>
            <v:group style="position:absolute;left:8472;top:5592;width:20;height:2" coordorigin="8472,5592" coordsize="20,2">
              <v:shape style="position:absolute;left:8472;top:5592;width:20;height:2" coordorigin="8472,5592" coordsize="20,0" path="m8472,5592l8491,5592e" filled="false" stroked="true" strokeweight=".48pt" strokecolor="#fefefe">
                <v:path arrowok="t"/>
              </v:shape>
            </v:group>
            <v:group style="position:absolute;left:8491;top:5592;width:20;height:2" coordorigin="8491,5592" coordsize="20,2">
              <v:shape style="position:absolute;left:8491;top:5592;width:20;height:2" coordorigin="8491,5592" coordsize="20,0" path="m8491,5592l8510,5592e" filled="false" stroked="true" strokeweight=".48pt" strokecolor="#fefefe">
                <v:path arrowok="t"/>
              </v:shape>
            </v:group>
            <v:group style="position:absolute;left:8510;top:5592;width:20;height:2" coordorigin="8510,5592" coordsize="20,2">
              <v:shape style="position:absolute;left:8510;top:5592;width:20;height:2" coordorigin="8510,5592" coordsize="20,0" path="m8510,5592l8530,5592e" filled="false" stroked="true" strokeweight=".48pt" strokecolor="#fefefe">
                <v:path arrowok="t"/>
              </v:shape>
            </v:group>
            <v:group style="position:absolute;left:8530;top:5592;width:20;height:2" coordorigin="8530,5592" coordsize="20,2">
              <v:shape style="position:absolute;left:8530;top:5592;width:20;height:2" coordorigin="8530,5592" coordsize="20,0" path="m8530,5592l8549,5592e" filled="false" stroked="true" strokeweight=".48pt" strokecolor="#fefefe">
                <v:path arrowok="t"/>
              </v:shape>
            </v:group>
            <v:group style="position:absolute;left:8549;top:5592;width:20;height:2" coordorigin="8549,5592" coordsize="20,2">
              <v:shape style="position:absolute;left:8549;top:5592;width:20;height:2" coordorigin="8549,5592" coordsize="20,0" path="m8549,5592l8568,5592e" filled="false" stroked="true" strokeweight=".48pt" strokecolor="#fefefe">
                <v:path arrowok="t"/>
              </v:shape>
            </v:group>
            <v:group style="position:absolute;left:8568;top:5592;width:20;height:2" coordorigin="8568,5592" coordsize="20,2">
              <v:shape style="position:absolute;left:8568;top:5592;width:20;height:2" coordorigin="8568,5592" coordsize="20,0" path="m8568,5592l8587,5592e" filled="false" stroked="true" strokeweight=".48pt" strokecolor="#fefefe">
                <v:path arrowok="t"/>
              </v:shape>
            </v:group>
            <v:group style="position:absolute;left:8587;top:5592;width:20;height:2" coordorigin="8587,5592" coordsize="20,2">
              <v:shape style="position:absolute;left:8587;top:5592;width:20;height:2" coordorigin="8587,5592" coordsize="20,0" path="m8587,5592l8606,5592e" filled="false" stroked="true" strokeweight=".48pt" strokecolor="#fefefe">
                <v:path arrowok="t"/>
              </v:shape>
            </v:group>
            <v:group style="position:absolute;left:8606;top:5592;width:20;height:2" coordorigin="8606,5592" coordsize="20,2">
              <v:shape style="position:absolute;left:8606;top:5592;width:20;height:2" coordorigin="8606,5592" coordsize="20,0" path="m8606,5592l8626,5592e" filled="false" stroked="true" strokeweight=".48pt" strokecolor="#fefefe">
                <v:path arrowok="t"/>
              </v:shape>
            </v:group>
            <v:group style="position:absolute;left:8626;top:5592;width:20;height:2" coordorigin="8626,5592" coordsize="20,2">
              <v:shape style="position:absolute;left:8626;top:5592;width:20;height:2" coordorigin="8626,5592" coordsize="20,0" path="m8626,5592l8645,5592e" filled="false" stroked="true" strokeweight=".48pt" strokecolor="#fefefe">
                <v:path arrowok="t"/>
              </v:shape>
            </v:group>
            <v:group style="position:absolute;left:8645;top:5592;width:20;height:2" coordorigin="8645,5592" coordsize="20,2">
              <v:shape style="position:absolute;left:8645;top:5592;width:20;height:2" coordorigin="8645,5592" coordsize="20,0" path="m8645,5592l8664,5592e" filled="false" stroked="true" strokeweight=".48pt" strokecolor="#fefefe">
                <v:path arrowok="t"/>
              </v:shape>
            </v:group>
            <v:group style="position:absolute;left:8664;top:5592;width:20;height:2" coordorigin="8664,5592" coordsize="20,2">
              <v:shape style="position:absolute;left:8664;top:5592;width:20;height:2" coordorigin="8664,5592" coordsize="20,0" path="m8664,5592l8683,5592e" filled="false" stroked="true" strokeweight=".48pt" strokecolor="#fefefe">
                <v:path arrowok="t"/>
              </v:shape>
            </v:group>
            <v:group style="position:absolute;left:8683;top:5592;width:20;height:2" coordorigin="8683,5592" coordsize="20,2">
              <v:shape style="position:absolute;left:8683;top:5592;width:20;height:2" coordorigin="8683,5592" coordsize="20,0" path="m8683,5592l8702,5592e" filled="false" stroked="true" strokeweight=".48pt" strokecolor="#fefefe">
                <v:path arrowok="t"/>
              </v:shape>
            </v:group>
            <v:group style="position:absolute;left:8702;top:5592;width:20;height:2" coordorigin="8702,5592" coordsize="20,2">
              <v:shape style="position:absolute;left:8702;top:5592;width:20;height:2" coordorigin="8702,5592" coordsize="20,0" path="m8702,5592l8722,5592e" filled="false" stroked="true" strokeweight=".48pt" strokecolor="#fefefe">
                <v:path arrowok="t"/>
              </v:shape>
            </v:group>
            <v:group style="position:absolute;left:8722;top:5592;width:20;height:2" coordorigin="8722,5592" coordsize="20,2">
              <v:shape style="position:absolute;left:8722;top:5592;width:20;height:2" coordorigin="8722,5592" coordsize="20,0" path="m8722,5592l8741,5592e" filled="false" stroked="true" strokeweight=".48pt" strokecolor="#fefefe">
                <v:path arrowok="t"/>
              </v:shape>
            </v:group>
            <v:group style="position:absolute;left:8741;top:5592;width:20;height:2" coordorigin="8741,5592" coordsize="20,2">
              <v:shape style="position:absolute;left:8741;top:5592;width:20;height:2" coordorigin="8741,5592" coordsize="20,0" path="m8741,5592l8760,5592e" filled="false" stroked="true" strokeweight=".48pt" strokecolor="#fefefe">
                <v:path arrowok="t"/>
              </v:shape>
            </v:group>
            <v:group style="position:absolute;left:8760;top:5592;width:20;height:2" coordorigin="8760,5592" coordsize="20,2">
              <v:shape style="position:absolute;left:8760;top:5592;width:20;height:2" coordorigin="8760,5592" coordsize="20,0" path="m8760,5592l8779,5592e" filled="false" stroked="true" strokeweight=".48pt" strokecolor="#fefefe">
                <v:path arrowok="t"/>
              </v:shape>
            </v:group>
            <v:group style="position:absolute;left:8779;top:5592;width:20;height:2" coordorigin="8779,5592" coordsize="20,2">
              <v:shape style="position:absolute;left:8779;top:5592;width:20;height:2" coordorigin="8779,5592" coordsize="20,0" path="m8779,5592l8798,5592e" filled="false" stroked="true" strokeweight=".48pt" strokecolor="#fefefe">
                <v:path arrowok="t"/>
              </v:shape>
            </v:group>
            <v:group style="position:absolute;left:8798;top:5592;width:20;height:2" coordorigin="8798,5592" coordsize="20,2">
              <v:shape style="position:absolute;left:8798;top:5592;width:20;height:2" coordorigin="8798,5592" coordsize="20,0" path="m8798,5592l8818,5592e" filled="false" stroked="true" strokeweight=".48pt" strokecolor="#fefefe">
                <v:path arrowok="t"/>
              </v:shape>
            </v:group>
            <v:group style="position:absolute;left:8818;top:5592;width:20;height:2" coordorigin="8818,5592" coordsize="20,2">
              <v:shape style="position:absolute;left:8818;top:5592;width:20;height:2" coordorigin="8818,5592" coordsize="20,0" path="m8818,5592l8837,5592e" filled="false" stroked="true" strokeweight=".48pt" strokecolor="#fefefe">
                <v:path arrowok="t"/>
              </v:shape>
            </v:group>
            <v:group style="position:absolute;left:8837;top:5592;width:20;height:2" coordorigin="8837,5592" coordsize="20,2">
              <v:shape style="position:absolute;left:8837;top:5592;width:20;height:2" coordorigin="8837,5592" coordsize="20,0" path="m8837,5592l8856,5592e" filled="false" stroked="true" strokeweight=".48pt" strokecolor="#fefefe">
                <v:path arrowok="t"/>
              </v:shape>
            </v:group>
            <v:group style="position:absolute;left:8856;top:5592;width:20;height:2" coordorigin="8856,5592" coordsize="20,2">
              <v:shape style="position:absolute;left:8856;top:5592;width:20;height:2" coordorigin="8856,5592" coordsize="20,0" path="m8856,5592l8875,5592e" filled="false" stroked="true" strokeweight=".48pt" strokecolor="#fefefe">
                <v:path arrowok="t"/>
              </v:shape>
            </v:group>
            <v:group style="position:absolute;left:8875;top:5592;width:20;height:2" coordorigin="8875,5592" coordsize="20,2">
              <v:shape style="position:absolute;left:8875;top:5592;width:20;height:2" coordorigin="8875,5592" coordsize="20,0" path="m8875,5592l8894,5592e" filled="false" stroked="true" strokeweight=".48pt" strokecolor="#fefefe">
                <v:path arrowok="t"/>
              </v:shape>
            </v:group>
            <v:group style="position:absolute;left:8894;top:5592;width:20;height:2" coordorigin="8894,5592" coordsize="20,2">
              <v:shape style="position:absolute;left:8894;top:5592;width:20;height:2" coordorigin="8894,5592" coordsize="20,0" path="m8894,5592l8914,5592e" filled="false" stroked="true" strokeweight=".48pt" strokecolor="#fefefe">
                <v:path arrowok="t"/>
              </v:shape>
            </v:group>
            <v:group style="position:absolute;left:8914;top:5592;width:20;height:2" coordorigin="8914,5592" coordsize="20,2">
              <v:shape style="position:absolute;left:8914;top:5592;width:20;height:2" coordorigin="8914,5592" coordsize="20,0" path="m8914,5592l8933,5592e" filled="false" stroked="true" strokeweight=".48pt" strokecolor="#fefefe">
                <v:path arrowok="t"/>
              </v:shape>
            </v:group>
            <v:group style="position:absolute;left:8933;top:5592;width:20;height:2" coordorigin="8933,5592" coordsize="20,2">
              <v:shape style="position:absolute;left:8933;top:5592;width:20;height:2" coordorigin="8933,5592" coordsize="20,0" path="m8933,5592l8952,5592e" filled="false" stroked="true" strokeweight=".48pt" strokecolor="#fefefe">
                <v:path arrowok="t"/>
              </v:shape>
            </v:group>
            <v:group style="position:absolute;left:8952;top:5592;width:20;height:2" coordorigin="8952,5592" coordsize="20,2">
              <v:shape style="position:absolute;left:8952;top:5592;width:20;height:2" coordorigin="8952,5592" coordsize="20,0" path="m8952,5592l8971,5592e" filled="false" stroked="true" strokeweight=".48pt" strokecolor="#fefefe">
                <v:path arrowok="t"/>
              </v:shape>
            </v:group>
            <v:group style="position:absolute;left:8971;top:5592;width:20;height:2" coordorigin="8971,5592" coordsize="20,2">
              <v:shape style="position:absolute;left:8971;top:5592;width:20;height:2" coordorigin="8971,5592" coordsize="20,0" path="m8971,5592l8990,5592e" filled="false" stroked="true" strokeweight=".48pt" strokecolor="#fefefe">
                <v:path arrowok="t"/>
              </v:shape>
            </v:group>
            <v:group style="position:absolute;left:8990;top:5592;width:20;height:2" coordorigin="8990,5592" coordsize="20,2">
              <v:shape style="position:absolute;left:8990;top:5592;width:20;height:2" coordorigin="8990,5592" coordsize="20,0" path="m8990,5592l9010,5592e" filled="false" stroked="true" strokeweight=".48pt" strokecolor="#fefefe">
                <v:path arrowok="t"/>
              </v:shape>
            </v:group>
            <v:group style="position:absolute;left:9010;top:5592;width:20;height:2" coordorigin="9010,5592" coordsize="20,2">
              <v:shape style="position:absolute;left:9010;top:5592;width:20;height:2" coordorigin="9010,5592" coordsize="20,0" path="m9010,5592l9029,5592e" filled="false" stroked="true" strokeweight=".48pt" strokecolor="#fefefe">
                <v:path arrowok="t"/>
              </v:shape>
            </v:group>
            <v:group style="position:absolute;left:9029;top:5592;width:20;height:2" coordorigin="9029,5592" coordsize="20,2">
              <v:shape style="position:absolute;left:9029;top:5592;width:20;height:2" coordorigin="9029,5592" coordsize="20,0" path="m9029,5592l9048,5592e" filled="false" stroked="true" strokeweight=".48pt" strokecolor="#fefefe">
                <v:path arrowok="t"/>
              </v:shape>
            </v:group>
            <v:group style="position:absolute;left:9048;top:5592;width:20;height:2" coordorigin="9048,5592" coordsize="20,2">
              <v:shape style="position:absolute;left:9048;top:5592;width:20;height:2" coordorigin="9048,5592" coordsize="20,0" path="m9048,5592l9067,5592e" filled="false" stroked="true" strokeweight=".48pt" strokecolor="#fefefe">
                <v:path arrowok="t"/>
              </v:shape>
            </v:group>
            <v:group style="position:absolute;left:9067;top:5592;width:20;height:2" coordorigin="9067,5592" coordsize="20,2">
              <v:shape style="position:absolute;left:9067;top:5592;width:20;height:2" coordorigin="9067,5592" coordsize="20,0" path="m9067,5592l9086,5592e" filled="false" stroked="true" strokeweight=".48pt" strokecolor="#fefefe">
                <v:path arrowok="t"/>
              </v:shape>
            </v:group>
            <v:group style="position:absolute;left:9086;top:5592;width:20;height:2" coordorigin="9086,5592" coordsize="20,2">
              <v:shape style="position:absolute;left:9086;top:5592;width:20;height:2" coordorigin="9086,5592" coordsize="20,0" path="m9086,5592l9106,5592e" filled="false" stroked="true" strokeweight=".48pt" strokecolor="#fefefe">
                <v:path arrowok="t"/>
              </v:shape>
            </v:group>
            <v:group style="position:absolute;left:9106;top:5592;width:20;height:2" coordorigin="9106,5592" coordsize="20,2">
              <v:shape style="position:absolute;left:9106;top:5592;width:20;height:2" coordorigin="9106,5592" coordsize="20,0" path="m9106,5592l9125,5592e" filled="false" stroked="true" strokeweight=".48pt" strokecolor="#fefefe">
                <v:path arrowok="t"/>
              </v:shape>
            </v:group>
            <v:group style="position:absolute;left:9125;top:5592;width:20;height:2" coordorigin="9125,5592" coordsize="20,2">
              <v:shape style="position:absolute;left:9125;top:5592;width:20;height:2" coordorigin="9125,5592" coordsize="20,0" path="m9125,5592l9144,5592e" filled="false" stroked="true" strokeweight=".48pt" strokecolor="#fefefe">
                <v:path arrowok="t"/>
              </v:shape>
            </v:group>
            <v:group style="position:absolute;left:9144;top:5592;width:20;height:2" coordorigin="9144,5592" coordsize="20,2">
              <v:shape style="position:absolute;left:9144;top:5592;width:20;height:2" coordorigin="9144,5592" coordsize="20,0" path="m9144,5592l9163,5592e" filled="false" stroked="true" strokeweight=".48pt" strokecolor="#fefefe">
                <v:path arrowok="t"/>
              </v:shape>
            </v:group>
            <v:group style="position:absolute;left:9163;top:5592;width:20;height:2" coordorigin="9163,5592" coordsize="20,2">
              <v:shape style="position:absolute;left:9163;top:5592;width:20;height:2" coordorigin="9163,5592" coordsize="20,0" path="m9163,5592l9182,5592e" filled="false" stroked="true" strokeweight=".48pt" strokecolor="#fefefe">
                <v:path arrowok="t"/>
              </v:shape>
            </v:group>
            <v:group style="position:absolute;left:9182;top:5592;width:20;height:2" coordorigin="9182,5592" coordsize="20,2">
              <v:shape style="position:absolute;left:9182;top:5592;width:20;height:2" coordorigin="9182,5592" coordsize="20,0" path="m9182,5592l9202,5592e" filled="false" stroked="true" strokeweight=".48pt" strokecolor="#fefefe">
                <v:path arrowok="t"/>
              </v:shape>
            </v:group>
            <v:group style="position:absolute;left:9202;top:5592;width:20;height:2" coordorigin="9202,5592" coordsize="20,2">
              <v:shape style="position:absolute;left:9202;top:5592;width:20;height:2" coordorigin="9202,5592" coordsize="20,0" path="m9202,5592l9221,5592e" filled="false" stroked="true" strokeweight=".48pt" strokecolor="#fefefe">
                <v:path arrowok="t"/>
              </v:shape>
            </v:group>
            <v:group style="position:absolute;left:9221;top:5592;width:20;height:2" coordorigin="9221,5592" coordsize="20,2">
              <v:shape style="position:absolute;left:9221;top:5592;width:20;height:2" coordorigin="9221,5592" coordsize="20,0" path="m9221,5592l9240,5592e" filled="false" stroked="true" strokeweight=".48pt" strokecolor="#fefefe">
                <v:path arrowok="t"/>
              </v:shape>
            </v:group>
            <v:group style="position:absolute;left:9240;top:5592;width:20;height:2" coordorigin="9240,5592" coordsize="20,2">
              <v:shape style="position:absolute;left:9240;top:5592;width:20;height:2" coordorigin="9240,5592" coordsize="20,0" path="m9240,5592l9259,5592e" filled="false" stroked="true" strokeweight=".48pt" strokecolor="#fefefe">
                <v:path arrowok="t"/>
              </v:shape>
            </v:group>
            <v:group style="position:absolute;left:9259;top:5592;width:20;height:2" coordorigin="9259,5592" coordsize="20,2">
              <v:shape style="position:absolute;left:9259;top:5592;width:20;height:2" coordorigin="9259,5592" coordsize="20,0" path="m9259,5592l9278,5592e" filled="false" stroked="true" strokeweight=".48pt" strokecolor="#fefefe">
                <v:path arrowok="t"/>
              </v:shape>
            </v:group>
            <v:group style="position:absolute;left:9278;top:5592;width:20;height:2" coordorigin="9278,5592" coordsize="20,2">
              <v:shape style="position:absolute;left:9278;top:5592;width:20;height:2" coordorigin="9278,5592" coordsize="20,0" path="m9278,5592l9298,5592e" filled="false" stroked="true" strokeweight=".48pt" strokecolor="#fefefe">
                <v:path arrowok="t"/>
              </v:shape>
            </v:group>
            <v:group style="position:absolute;left:9298;top:5592;width:20;height:2" coordorigin="9298,5592" coordsize="20,2">
              <v:shape style="position:absolute;left:9298;top:5592;width:20;height:2" coordorigin="9298,5592" coordsize="20,0" path="m9298,5592l9317,5592e" filled="false" stroked="true" strokeweight=".48pt" strokecolor="#fefefe">
                <v:path arrowok="t"/>
              </v:shape>
            </v:group>
            <v:group style="position:absolute;left:9317;top:5592;width:20;height:2" coordorigin="9317,5592" coordsize="20,2">
              <v:shape style="position:absolute;left:9317;top:5592;width:20;height:2" coordorigin="9317,5592" coordsize="20,0" path="m9317,5592l9336,5592e" filled="false" stroked="true" strokeweight=".48pt" strokecolor="#fefefe">
                <v:path arrowok="t"/>
              </v:shape>
            </v:group>
            <v:group style="position:absolute;left:9336;top:5592;width:20;height:2" coordorigin="9336,5592" coordsize="20,2">
              <v:shape style="position:absolute;left:9336;top:5592;width:20;height:2" coordorigin="9336,5592" coordsize="20,0" path="m9336,5592l9355,5592e" filled="false" stroked="true" strokeweight=".48pt" strokecolor="#fefefe">
                <v:path arrowok="t"/>
              </v:shape>
            </v:group>
            <v:group style="position:absolute;left:9355;top:5592;width:20;height:2" coordorigin="9355,5592" coordsize="20,2">
              <v:shape style="position:absolute;left:9355;top:5592;width:20;height:2" coordorigin="9355,5592" coordsize="20,0" path="m9355,5592l9374,5592e" filled="false" stroked="true" strokeweight=".48pt" strokecolor="#fefefe">
                <v:path arrowok="t"/>
              </v:shape>
            </v:group>
            <v:group style="position:absolute;left:9374;top:5592;width:20;height:2" coordorigin="9374,5592" coordsize="20,2">
              <v:shape style="position:absolute;left:9374;top:5592;width:20;height:2" coordorigin="9374,5592" coordsize="20,0" path="m9374,5592l9394,5592e" filled="false" stroked="true" strokeweight=".48pt" strokecolor="#fefefe">
                <v:path arrowok="t"/>
              </v:shape>
            </v:group>
            <v:group style="position:absolute;left:9394;top:5592;width:20;height:2" coordorigin="9394,5592" coordsize="20,2">
              <v:shape style="position:absolute;left:9394;top:5592;width:20;height:2" coordorigin="9394,5592" coordsize="20,0" path="m9394,5592l9413,5592e" filled="false" stroked="true" strokeweight=".48pt" strokecolor="#fefefe">
                <v:path arrowok="t"/>
              </v:shape>
            </v:group>
            <v:group style="position:absolute;left:9413;top:5592;width:20;height:2" coordorigin="9413,5592" coordsize="20,2">
              <v:shape style="position:absolute;left:9413;top:5592;width:20;height:2" coordorigin="9413,5592" coordsize="20,0" path="m9413,5592l9432,5592e" filled="false" stroked="true" strokeweight=".48pt" strokecolor="#fefefe">
                <v:path arrowok="t"/>
              </v:shape>
            </v:group>
            <v:group style="position:absolute;left:9432;top:5592;width:20;height:2" coordorigin="9432,5592" coordsize="20,2">
              <v:shape style="position:absolute;left:9432;top:5592;width:20;height:2" coordorigin="9432,5592" coordsize="20,0" path="m9432,5592l9451,5592e" filled="false" stroked="true" strokeweight=".48pt" strokecolor="#fefefe">
                <v:path arrowok="t"/>
              </v:shape>
            </v:group>
            <v:group style="position:absolute;left:9451;top:5592;width:20;height:2" coordorigin="9451,5592" coordsize="20,2">
              <v:shape style="position:absolute;left:9451;top:5592;width:20;height:2" coordorigin="9451,5592" coordsize="20,0" path="m9451,5592l9470,5592e" filled="false" stroked="true" strokeweight=".48pt" strokecolor="#fefefe">
                <v:path arrowok="t"/>
              </v:shape>
            </v:group>
            <v:group style="position:absolute;left:9470;top:5592;width:20;height:2" coordorigin="9470,5592" coordsize="20,2">
              <v:shape style="position:absolute;left:9470;top:5592;width:20;height:2" coordorigin="9470,5592" coordsize="20,0" path="m9470,5592l9490,5592e" filled="false" stroked="true" strokeweight=".48pt" strokecolor="#fefefe">
                <v:path arrowok="t"/>
              </v:shape>
            </v:group>
            <v:group style="position:absolute;left:9490;top:5592;width:20;height:2" coordorigin="9490,5592" coordsize="20,2">
              <v:shape style="position:absolute;left:9490;top:5592;width:20;height:2" coordorigin="9490,5592" coordsize="20,0" path="m9490,5592l9509,5592e" filled="false" stroked="true" strokeweight=".48pt" strokecolor="#fefefe">
                <v:path arrowok="t"/>
              </v:shape>
            </v:group>
            <v:group style="position:absolute;left:9509;top:5592;width:20;height:2" coordorigin="9509,5592" coordsize="20,2">
              <v:shape style="position:absolute;left:9509;top:5592;width:20;height:2" coordorigin="9509,5592" coordsize="20,0" path="m9509,5592l9528,5592e" filled="false" stroked="true" strokeweight=".48pt" strokecolor="#fefefe">
                <v:path arrowok="t"/>
              </v:shape>
            </v:group>
            <v:group style="position:absolute;left:9528;top:5592;width:20;height:2" coordorigin="9528,5592" coordsize="20,2">
              <v:shape style="position:absolute;left:9528;top:5592;width:20;height:2" coordorigin="9528,5592" coordsize="20,0" path="m9528,5592l9547,5592e" filled="false" stroked="true" strokeweight=".48pt" strokecolor="#fefefe">
                <v:path arrowok="t"/>
              </v:shape>
            </v:group>
            <v:group style="position:absolute;left:9547;top:5592;width:20;height:2" coordorigin="9547,5592" coordsize="20,2">
              <v:shape style="position:absolute;left:9547;top:5592;width:20;height:2" coordorigin="9547,5592" coordsize="20,0" path="m9547,5592l9566,5592e" filled="false" stroked="true" strokeweight=".48pt" strokecolor="#fefefe">
                <v:path arrowok="t"/>
              </v:shape>
            </v:group>
            <v:group style="position:absolute;left:9566;top:5592;width:20;height:2" coordorigin="9566,5592" coordsize="20,2">
              <v:shape style="position:absolute;left:9566;top:5592;width:20;height:2" coordorigin="9566,5592" coordsize="20,0" path="m9566,5592l9586,5592e" filled="false" stroked="true" strokeweight=".48pt" strokecolor="#fefefe">
                <v:path arrowok="t"/>
              </v:shape>
            </v:group>
            <v:group style="position:absolute;left:9586;top:5592;width:20;height:2" coordorigin="9586,5592" coordsize="20,2">
              <v:shape style="position:absolute;left:9586;top:5592;width:20;height:2" coordorigin="9586,5592" coordsize="20,0" path="m9586,5592l9605,5592e" filled="false" stroked="true" strokeweight=".48pt" strokecolor="#fefefe">
                <v:path arrowok="t"/>
              </v:shape>
            </v:group>
            <v:group style="position:absolute;left:9605;top:5592;width:20;height:2" coordorigin="9605,5592" coordsize="20,2">
              <v:shape style="position:absolute;left:9605;top:5592;width:20;height:2" coordorigin="9605,5592" coordsize="20,0" path="m9605,5592l9624,5592e" filled="false" stroked="true" strokeweight=".48pt" strokecolor="#fefefe">
                <v:path arrowok="t"/>
              </v:shape>
            </v:group>
            <v:group style="position:absolute;left:9624;top:5592;width:20;height:2" coordorigin="9624,5592" coordsize="20,2">
              <v:shape style="position:absolute;left:9624;top:5592;width:20;height:2" coordorigin="9624,5592" coordsize="20,0" path="m9624,5592l9643,5592e" filled="false" stroked="true" strokeweight=".48pt" strokecolor="#fefefe">
                <v:path arrowok="t"/>
              </v:shape>
            </v:group>
            <v:group style="position:absolute;left:10;top:5909;width:2943;height:2" coordorigin="10,5909" coordsize="2943,2">
              <v:shape style="position:absolute;left:10;top:5909;width:2943;height:2" coordorigin="10,5909" coordsize="2943,0" path="m10,5909l2952,5909e" filled="false" stroked="true" strokeweight=".96pt" strokecolor="#000000">
                <v:path arrowok="t"/>
              </v:shape>
              <v:shape style="position:absolute;left:2952;top:5597;width:10;height:302" type="#_x0000_t75" stroked="false">
                <v:imagedata r:id="rId64" o:title=""/>
              </v:shape>
            </v:group>
            <v:group style="position:absolute;left:2952;top:5909;width:20;height:2" coordorigin="2952,5909" coordsize="20,2">
              <v:shape style="position:absolute;left:2952;top:5909;width:20;height:2" coordorigin="2952,5909" coordsize="20,0" path="m2952,5909l2971,5909e" filled="false" stroked="true" strokeweight=".96pt" strokecolor="#000000">
                <v:path arrowok="t"/>
              </v:shape>
            </v:group>
            <v:group style="position:absolute;left:2971;top:5909;width:1656;height:2" coordorigin="2971,5909" coordsize="1656,2">
              <v:shape style="position:absolute;left:2971;top:5909;width:1656;height:2" coordorigin="2971,5909" coordsize="1656,0" path="m2971,5909l4627,5909e" filled="false" stroked="true" strokeweight=".96pt" strokecolor="#000000">
                <v:path arrowok="t"/>
              </v:shape>
              <v:shape style="position:absolute;left:4627;top:5597;width:10;height:302" type="#_x0000_t75" stroked="false">
                <v:imagedata r:id="rId64" o:title=""/>
              </v:shape>
            </v:group>
            <v:group style="position:absolute;left:4627;top:5909;width:20;height:2" coordorigin="4627,5909" coordsize="20,2">
              <v:shape style="position:absolute;left:4627;top:5909;width:20;height:2" coordorigin="4627,5909" coordsize="20,0" path="m4627,5909l4646,5909e" filled="false" stroked="true" strokeweight=".96pt" strokecolor="#000000">
                <v:path arrowok="t"/>
              </v:shape>
            </v:group>
            <v:group style="position:absolute;left:4646;top:5909;width:1656;height:2" coordorigin="4646,5909" coordsize="1656,2">
              <v:shape style="position:absolute;left:4646;top:5909;width:1656;height:2" coordorigin="4646,5909" coordsize="1656,0" path="m4646,5909l6302,5909e" filled="false" stroked="true" strokeweight=".96pt" strokecolor="#000000">
                <v:path arrowok="t"/>
              </v:shape>
              <v:shape style="position:absolute;left:6302;top:5597;width:10;height:302" type="#_x0000_t75" stroked="false">
                <v:imagedata r:id="rId64" o:title=""/>
              </v:shape>
            </v:group>
            <v:group style="position:absolute;left:6302;top:5909;width:20;height:2" coordorigin="6302,5909" coordsize="20,2">
              <v:shape style="position:absolute;left:6302;top:5909;width:20;height:2" coordorigin="6302,5909" coordsize="20,0" path="m6302,5909l6322,5909e" filled="false" stroked="true" strokeweight=".96pt" strokecolor="#000000">
                <v:path arrowok="t"/>
              </v:shape>
            </v:group>
            <v:group style="position:absolute;left:6322;top:5909;width:1661;height:2" coordorigin="6322,5909" coordsize="1661,2">
              <v:shape style="position:absolute;left:6322;top:5909;width:1661;height:2" coordorigin="6322,5909" coordsize="1661,0" path="m6322,5909l7982,5909e" filled="false" stroked="true" strokeweight=".96pt" strokecolor="#000000">
                <v:path arrowok="t"/>
              </v:shape>
              <v:shape style="position:absolute;left:7982;top:5597;width:10;height:302" type="#_x0000_t75" stroked="false">
                <v:imagedata r:id="rId64" o:title=""/>
              </v:shape>
            </v:group>
            <v:group style="position:absolute;left:7982;top:5909;width:20;height:2" coordorigin="7982,5909" coordsize="20,2">
              <v:shape style="position:absolute;left:7982;top:5909;width:20;height:2" coordorigin="7982,5909" coordsize="20,0" path="m7982,5909l8002,5909e" filled="false" stroked="true" strokeweight=".96pt" strokecolor="#000000">
                <v:path arrowok="t"/>
              </v:shape>
            </v:group>
            <v:group style="position:absolute;left:8002;top:5909;width:1652;height:2" coordorigin="8002,5909" coordsize="1652,2">
              <v:shape style="position:absolute;left:8002;top:5909;width:1652;height:2" coordorigin="8002,5909" coordsize="1652,0" path="m8002,5909l9653,5909e" filled="false" stroked="true" strokeweight=".96pt" strokecolor="#000000">
                <v:path arrowok="t"/>
              </v:shape>
              <v:shape style="position:absolute;left:134;top:55;width:1796;height:5799" type="#_x0000_t20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911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2" w:lineRule="exact" w:before="39"/>
                        <w:ind w:left="110" w:right="468" w:hanging="111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器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76" w:lineRule="exact" w:before="0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输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63" w:lineRule="exact" w:before="24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办公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12" w:lineRule="exact" w:before="52"/>
                        <w:ind w:left="0" w:right="468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累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折旧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59" w:lineRule="auto" w:before="0"/>
                        <w:ind w:left="0" w:right="26" w:firstLine="11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器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输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办公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12" w:lineRule="exact" w:before="39"/>
                        <w:ind w:left="110" w:right="468" w:hanging="111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房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器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76" w:lineRule="exact" w:before="0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输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263" w:lineRule="exact" w:before="24"/>
                        <w:ind w:left="11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办公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33" w:lineRule="exact" w:before="0"/>
                        <w:ind w:left="1132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062;top:55;width:1172;height:528" type="#_x0000_t20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287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742;top:55;width:1172;height:528" type="#_x0000_t20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28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418;top:55;width:1172;height:528" type="#_x0000_t20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28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093;top:55;width:1167;height:528" type="#_x0000_t202" filled="false" stroked="false">
                <v:textbox inset="0,0,0,0">
                  <w:txbxContent>
                    <w:p>
                      <w:pPr>
                        <w:spacing w:line="243" w:lineRule="exact" w:before="0"/>
                        <w:ind w:left="283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8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sz w:val="22"/>
                        </w:rPr>
                        <w:t> 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28;top:674;width:1104;height:115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9" w:lineRule="auto" w:before="19"/>
                        <w:ind w:left="0" w:right="0" w:firstLine="993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71,155.42 </w:t>
                      </w:r>
                    </w:p>
                  </w:txbxContent>
                </v:textbox>
                <w10:wrap type="none"/>
              </v:shape>
              <v:shape style="position:absolute;left:5208;top:674;width:1104;height:115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9" w:lineRule="auto" w:before="19"/>
                        <w:ind w:left="0" w:right="0" w:firstLine="993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30,117.59 </w:t>
                      </w:r>
                    </w:p>
                  </w:txbxContent>
                </v:textbox>
                <w10:wrap type="none"/>
              </v:shape>
              <v:shape style="position:absolute;left:7877;top:674;width:111;height:115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443;top:674;width:1215;height:1152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9" w:lineRule="auto" w:before="19"/>
                        <w:ind w:left="0" w:right="0" w:firstLine="1104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101,273.01 </w:t>
                      </w:r>
                    </w:p>
                  </w:txbxContent>
                </v:textbox>
                <w10:wrap type="none"/>
              </v:shape>
              <v:shape style="position:absolute;left:3528;top:2225;width:1104;height:14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6" w:lineRule="auto" w:before="24"/>
                        <w:ind w:left="0" w:right="0" w:firstLine="993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12,700.10 </w:t>
                      </w:r>
                    </w:p>
                  </w:txbxContent>
                </v:textbox>
                <w10:wrap type="none"/>
              </v:shape>
              <v:shape style="position:absolute;left:5208;top:2225;width:1104;height:14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6" w:lineRule="auto" w:before="24"/>
                        <w:ind w:left="0" w:right="0" w:firstLine="993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15,935.44 </w:t>
                      </w:r>
                    </w:p>
                  </w:txbxContent>
                </v:textbox>
                <w10:wrap type="none"/>
              </v:shape>
              <v:shape style="position:absolute;left:7877;top:2225;width:111;height:14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554;top:2225;width:1104;height:14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line="256" w:lineRule="auto" w:before="24"/>
                        <w:ind w:left="0" w:right="0" w:firstLine="993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28,635.54 </w:t>
                      </w:r>
                    </w:p>
                  </w:txbxContent>
                </v:textbox>
                <w10:wrap type="none"/>
              </v:shape>
              <v:shape style="position:absolute;left:4522;top:4082;width:111;height:146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202;top:4082;width:111;height:146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877;top:4082;width:111;height:146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9547;top:4082;width:111;height:146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2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23;top:5643;width:99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58,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455.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549;top:5643;width:99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72,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637.</w:t>
                      </w:r>
                      <w:r>
                        <w:rPr>
                          <w:rFonts w:ascii="Arial"/>
                          <w:b/>
                          <w:spacing w:val="-27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47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17"/>
          <w:sz w:val="20"/>
          <w:szCs w:val="20"/>
        </w:rPr>
      </w:r>
    </w:p>
    <w:p>
      <w:pPr>
        <w:spacing w:line="252" w:lineRule="exact" w:before="0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6.</w:t>
      </w:r>
      <w:r>
        <w:rPr>
          <w:rFonts w:ascii="宋体" w:hAnsi="宋体" w:cs="宋体" w:eastAsia="宋体" w:hint="default"/>
          <w:spacing w:val="3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无形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4377" w:lineRule="exact"/>
        <w:ind w:left="372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87"/>
          <w:sz w:val="20"/>
          <w:szCs w:val="20"/>
        </w:rPr>
        <w:pict>
          <v:group style="width:457.45pt;height:218.9pt;mso-position-horizontal-relative:char;mso-position-vertical-relative:line" coordorigin="0,0" coordsize="9149,4378">
            <v:group style="position:absolute;left:24;top:10;width:2016;height:2" coordorigin="24,10" coordsize="2016,2">
              <v:shape style="position:absolute;left:24;top:10;width:2016;height:2" coordorigin="24,10" coordsize="2016,0" path="m24,10l2040,10e" filled="false" stroked="true" strokeweight=".96pt" strokecolor="#000000">
                <v:path arrowok="t"/>
              </v:shape>
            </v:group>
            <v:group style="position:absolute;left:2040;top:10;width:20;height:2" coordorigin="2040,10" coordsize="20,2">
              <v:shape style="position:absolute;left:2040;top:10;width:20;height:2" coordorigin="2040,10" coordsize="20,0" path="m2040,10l2059,10e" filled="false" stroked="true" strokeweight=".96pt" strokecolor="#000000">
                <v:path arrowok="t"/>
              </v:shape>
            </v:group>
            <v:group style="position:absolute;left:2059;top:10;width:1608;height:2" coordorigin="2059,10" coordsize="1608,2">
              <v:shape style="position:absolute;left:2059;top:10;width:1608;height:2" coordorigin="2059,10" coordsize="1608,0" path="m2059,10l3667,10e" filled="false" stroked="true" strokeweight=".96pt" strokecolor="#000000">
                <v:path arrowok="t"/>
              </v:shape>
            </v:group>
            <v:group style="position:absolute;left:3667;top:10;width:20;height:2" coordorigin="3667,10" coordsize="20,2">
              <v:shape style="position:absolute;left:3667;top:10;width:20;height:2" coordorigin="3667,10" coordsize="20,0" path="m3667,10l3686,10e" filled="false" stroked="true" strokeweight=".96pt" strokecolor="#000000">
                <v:path arrowok="t"/>
              </v:shape>
            </v:group>
            <v:group style="position:absolute;left:3686;top:10;width:1608;height:2" coordorigin="3686,10" coordsize="1608,2">
              <v:shape style="position:absolute;left:3686;top:10;width:1608;height:2" coordorigin="3686,10" coordsize="1608,0" path="m3686,10l5294,10e" filled="false" stroked="true" strokeweight=".96pt" strokecolor="#000000">
                <v:path arrowok="t"/>
              </v:shape>
            </v:group>
            <v:group style="position:absolute;left:5294;top:10;width:20;height:2" coordorigin="5294,10" coordsize="20,2">
              <v:shape style="position:absolute;left:5294;top:10;width:20;height:2" coordorigin="5294,10" coordsize="20,0" path="m5294,10l5314,10e" filled="false" stroked="true" strokeweight=".96pt" strokecolor="#000000">
                <v:path arrowok="t"/>
              </v:shape>
            </v:group>
            <v:group style="position:absolute;left:5314;top:10;width:1608;height:2" coordorigin="5314,10" coordsize="1608,2">
              <v:shape style="position:absolute;left:5314;top:10;width:1608;height:2" coordorigin="5314,10" coordsize="1608,0" path="m5314,10l6922,10e" filled="false" stroked="true" strokeweight=".96pt" strokecolor="#000000">
                <v:path arrowok="t"/>
              </v:shape>
            </v:group>
            <v:group style="position:absolute;left:6922;top:10;width:20;height:2" coordorigin="6922,10" coordsize="20,2">
              <v:shape style="position:absolute;left:6922;top:10;width:20;height:2" coordorigin="6922,10" coordsize="20,0" path="m6922,10l6941,10e" filled="false" stroked="true" strokeweight=".96pt" strokecolor="#000000">
                <v:path arrowok="t"/>
              </v:shape>
            </v:group>
            <v:group style="position:absolute;left:6941;top:10;width:2189;height:2" coordorigin="6941,10" coordsize="2189,2">
              <v:shape style="position:absolute;left:6941;top:10;width:2189;height:2" coordorigin="6941,10" coordsize="2189,0" path="m6941,10l9130,10e" filled="false" stroked="true" strokeweight=".96pt" strokecolor="#000000">
                <v:path arrowok="t"/>
              </v:shape>
            </v:group>
            <v:group style="position:absolute;left:10;top:4368;width:2031;height:2" coordorigin="10,4368" coordsize="2031,2">
              <v:shape style="position:absolute;left:10;top:4368;width:2031;height:2" coordorigin="10,4368" coordsize="2031,0" path="m10,4368l2040,4368e" filled="false" stroked="true" strokeweight=".96pt" strokecolor="#000000">
                <v:path arrowok="t"/>
              </v:shape>
            </v:group>
            <v:group style="position:absolute;left:2040;top:4368;width:20;height:2" coordorigin="2040,4368" coordsize="20,2">
              <v:shape style="position:absolute;left:2040;top:4368;width:20;height:2" coordorigin="2040,4368" coordsize="20,0" path="m2040,4368l2059,4368e" filled="false" stroked="true" strokeweight=".96pt" strokecolor="#000000">
                <v:path arrowok="t"/>
              </v:shape>
            </v:group>
            <v:group style="position:absolute;left:2059;top:4368;width:1608;height:2" coordorigin="2059,4368" coordsize="1608,2">
              <v:shape style="position:absolute;left:2059;top:4368;width:1608;height:2" coordorigin="2059,4368" coordsize="1608,0" path="m2059,4368l3667,4368e" filled="false" stroked="true" strokeweight=".96pt" strokecolor="#000000">
                <v:path arrowok="t"/>
              </v:shape>
            </v:group>
            <v:group style="position:absolute;left:3667;top:4368;width:20;height:2" coordorigin="3667,4368" coordsize="20,2">
              <v:shape style="position:absolute;left:3667;top:4368;width:20;height:2" coordorigin="3667,4368" coordsize="20,0" path="m3667,4368l3686,4368e" filled="false" stroked="true" strokeweight=".96pt" strokecolor="#000000">
                <v:path arrowok="t"/>
              </v:shape>
            </v:group>
            <v:group style="position:absolute;left:3686;top:4368;width:1608;height:2" coordorigin="3686,4368" coordsize="1608,2">
              <v:shape style="position:absolute;left:3686;top:4368;width:1608;height:2" coordorigin="3686,4368" coordsize="1608,0" path="m3686,4368l5294,4368e" filled="false" stroked="true" strokeweight=".96pt" strokecolor="#000000">
                <v:path arrowok="t"/>
              </v:shape>
            </v:group>
            <v:group style="position:absolute;left:5294;top:4368;width:20;height:2" coordorigin="5294,4368" coordsize="20,2">
              <v:shape style="position:absolute;left:5294;top:4368;width:20;height:2" coordorigin="5294,4368" coordsize="20,0" path="m5294,4368l5314,4368e" filled="false" stroked="true" strokeweight=".96pt" strokecolor="#000000">
                <v:path arrowok="t"/>
              </v:shape>
            </v:group>
            <v:group style="position:absolute;left:5314;top:4368;width:1608;height:2" coordorigin="5314,4368" coordsize="1608,2">
              <v:shape style="position:absolute;left:5314;top:4368;width:1608;height:2" coordorigin="5314,4368" coordsize="1608,0" path="m5314,4368l6922,4368e" filled="false" stroked="true" strokeweight=".96pt" strokecolor="#000000">
                <v:path arrowok="t"/>
              </v:shape>
              <v:shape style="position:absolute;left:24;top:19;width:9106;height:4339" type="#_x0000_t75" stroked="false">
                <v:imagedata r:id="rId65" o:title=""/>
              </v:shape>
            </v:group>
            <v:group style="position:absolute;left:6922;top:4368;width:20;height:2" coordorigin="6922,4368" coordsize="20,2">
              <v:shape style="position:absolute;left:6922;top:4368;width:20;height:2" coordorigin="6922,4368" coordsize="20,0" path="m6922,4368l6941,4368e" filled="false" stroked="true" strokeweight=".96pt" strokecolor="#000000">
                <v:path arrowok="t"/>
              </v:shape>
            </v:group>
            <v:group style="position:absolute;left:6941;top:4368;width:2199;height:2" coordorigin="6941,4368" coordsize="2199,2">
              <v:shape style="position:absolute;left:6941;top:4368;width:2199;height:2" coordorigin="6941,4368" coordsize="2199,0" path="m6941,4368l9139,4368e" filled="false" stroked="true" strokeweight=".96pt" strokecolor="#000000">
                <v:path arrowok="t"/>
              </v:shape>
              <v:shape style="position:absolute;left:811;top:11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424;top:11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051;top:11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74;top:11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589;top:11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末金额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0;top:497;width:1829;height:3816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72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内部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r>
                    </w:p>
                    <w:p>
                      <w:pPr>
                        <w:spacing w:line="274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台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(ICM) </w:t>
                      </w:r>
                    </w:p>
                    <w:p>
                      <w:pPr>
                        <w:spacing w:line="381" w:lineRule="exact" w:before="18"/>
                        <w:ind w:left="22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37" w:lineRule="auto" w:before="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累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摊销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内部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pacing w:val="-8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台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(ICM) </w:t>
                      </w:r>
                    </w:p>
                    <w:p>
                      <w:pPr>
                        <w:spacing w:line="381" w:lineRule="exact" w:before="18"/>
                        <w:ind w:left="22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37" w:lineRule="auto" w:before="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账面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值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pacing w:val="-52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内部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16"/>
                          <w:sz w:val="21"/>
                          <w:szCs w:val="21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pacing w:val="-87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平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台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软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件</w:t>
                      </w:r>
                      <w:r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  <w:t>(ICM) </w:t>
                      </w:r>
                    </w:p>
                    <w:p>
                      <w:pPr>
                        <w:spacing w:line="358" w:lineRule="exact" w:before="18"/>
                        <w:ind w:left="196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71;top:49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198;top:49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821;top:49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71;top:96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094;top:967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100,000.00 </w:t>
                      </w:r>
                    </w:p>
                  </w:txbxContent>
                </v:textbox>
                <w10:wrap type="none"/>
              </v:shape>
              <v:shape style="position:absolute;left:6821;top:967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925;top:497;width:1215;height:663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1104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5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100,000.00 </w:t>
                      </w:r>
                    </w:p>
                  </w:txbxContent>
                </v:textbox>
                <w10:wrap type="none"/>
              </v:shape>
              <v:shape style="position:absolute;left:3571;top:1821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094;top:1442;width:1215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100,000.00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821;top:1442;width:111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925;top:1409;width:1215;height:63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100,000.00 </w:t>
                      </w:r>
                    </w:p>
                    <w:p>
                      <w:pPr>
                        <w:spacing w:before="125"/>
                        <w:ind w:left="0" w:right="0" w:firstLine="0"/>
                        <w:jc w:val="righ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71;top:2292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205;top:2292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13,336.00 </w:t>
                      </w:r>
                    </w:p>
                  </w:txbxContent>
                </v:textbox>
                <w10:wrap type="none"/>
              </v:shape>
              <v:shape style="position:absolute;left:6821;top:2292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035;top:2292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13,336.00 </w:t>
                      </w:r>
                    </w:p>
                  </w:txbxContent>
                </v:textbox>
                <w10:wrap type="none"/>
              </v:shape>
              <v:shape style="position:absolute;left:3571;top:3146;width:111;height:668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205;top:2767;width:1104;height:1047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13,336.00 </w:t>
                      </w:r>
                    </w:p>
                    <w:p>
                      <w:pPr>
                        <w:spacing w:before="91"/>
                        <w:ind w:left="0" w:right="0" w:firstLine="993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86,664.00 </w:t>
                      </w:r>
                    </w:p>
                  </w:txbxContent>
                </v:textbox>
                <w10:wrap type="none"/>
              </v:shape>
              <v:shape style="position:absolute;left:6821;top:2767;width:111;height:1047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035;top:2767;width:1104;height:1047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13,336.00 </w:t>
                      </w:r>
                    </w:p>
                    <w:p>
                      <w:pPr>
                        <w:spacing w:before="91"/>
                        <w:ind w:left="0" w:right="0" w:firstLine="993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86,664.00 </w:t>
                      </w:r>
                    </w:p>
                  </w:txbxContent>
                </v:textbox>
                <w10:wrap type="none"/>
              </v:shape>
              <v:shape style="position:absolute;left:4205;top:4058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86,664.00 </w:t>
                      </w:r>
                    </w:p>
                  </w:txbxContent>
                </v:textbox>
                <w10:wrap type="none"/>
              </v:shape>
              <v:shape style="position:absolute;left:6821;top:4058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035;top:4058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86,664.00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87"/>
          <w:sz w:val="20"/>
          <w:szCs w:val="20"/>
        </w:rPr>
      </w:r>
    </w:p>
    <w:p>
      <w:pPr>
        <w:spacing w:line="252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 w:line="252" w:lineRule="exact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53"/>
          <w:pgSz w:w="11900" w:h="16840"/>
          <w:pgMar w:footer="1363" w:header="876" w:top="1080" w:bottom="1560" w:left="1000" w:right="1020"/>
          <w:pgNumType w:start="1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56.16pt;margin-top:585.919983pt;width:482.4pt;height:171.6pt;mso-position-horizontal-relative:page;mso-position-vertical-relative:page;z-index:-426352" coordorigin="1123,11718" coordsize="9648,3432">
            <v:group style="position:absolute;left:1138;top:11733;width:3068;height:2" coordorigin="1138,11733" coordsize="3068,2">
              <v:shape style="position:absolute;left:1138;top:11733;width:3068;height:2" coordorigin="1138,11733" coordsize="3068,0" path="m1138,11733l4205,11733e" filled="false" stroked="true" strokeweight="1.44pt" strokecolor="#000000">
                <v:path arrowok="t"/>
              </v:shape>
            </v:group>
            <v:group style="position:absolute;left:4205;top:11733;width:29;height:2" coordorigin="4205,11733" coordsize="29,2">
              <v:shape style="position:absolute;left:4205;top:11733;width:29;height:2" coordorigin="4205,11733" coordsize="29,0" path="m4205,11733l4234,11733e" filled="false" stroked="true" strokeweight="1.44pt" strokecolor="#000000">
                <v:path arrowok="t"/>
              </v:shape>
            </v:group>
            <v:group style="position:absolute;left:4234;top:11733;width:1604;height:2" coordorigin="4234,11733" coordsize="1604,2">
              <v:shape style="position:absolute;left:4234;top:11733;width:1604;height:2" coordorigin="4234,11733" coordsize="1604,0" path="m4234,11733l5837,11733e" filled="false" stroked="true" strokeweight="1.44pt" strokecolor="#000000">
                <v:path arrowok="t"/>
              </v:shape>
            </v:group>
            <v:group style="position:absolute;left:5837;top:11733;width:29;height:2" coordorigin="5837,11733" coordsize="29,2">
              <v:shape style="position:absolute;left:5837;top:11733;width:29;height:2" coordorigin="5837,11733" coordsize="29,0" path="m5837,11733l5866,11733e" filled="false" stroked="true" strokeweight="1.44pt" strokecolor="#000000">
                <v:path arrowok="t"/>
              </v:shape>
            </v:group>
            <v:group style="position:absolute;left:5866;top:11733;width:2376;height:2" coordorigin="5866,11733" coordsize="2376,2">
              <v:shape style="position:absolute;left:5866;top:11733;width:2376;height:2" coordorigin="5866,11733" coordsize="2376,0" path="m5866,11733l8242,11733e" filled="false" stroked="true" strokeweight="1.44pt" strokecolor="#000000">
                <v:path arrowok="t"/>
              </v:shape>
            </v:group>
            <v:group style="position:absolute;left:8242;top:11733;width:29;height:2" coordorigin="8242,11733" coordsize="29,2">
              <v:shape style="position:absolute;left:8242;top:11733;width:29;height:2" coordorigin="8242,11733" coordsize="29,0" path="m8242,11733l8270,11733e" filled="false" stroked="true" strokeweight="1.44pt" strokecolor="#000000">
                <v:path arrowok="t"/>
              </v:shape>
            </v:group>
            <v:group style="position:absolute;left:8270;top:11733;width:2487;height:2" coordorigin="8270,11733" coordsize="2487,2">
              <v:shape style="position:absolute;left:8270;top:11733;width:2487;height:2" coordorigin="8270,11733" coordsize="2487,0" path="m8270,11733l10757,11733e" filled="false" stroked="true" strokeweight="1.44pt" strokecolor="#000000">
                <v:path arrowok="t"/>
              </v:shape>
              <v:shape style="position:absolute;left:1138;top:11747;width:9619;height:3403" type="#_x0000_t75" stroked="false">
                <v:imagedata r:id="rId66" o:title=""/>
              </v:shape>
            </v:group>
            <w10:wrap type="none"/>
          </v:group>
        </w:pict>
      </w:r>
    </w:p>
    <w:p>
      <w:pPr>
        <w:spacing w:line="20" w:lineRule="exact"/>
        <w:ind w:left="19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6"/>
        <w:rPr>
          <w:rFonts w:ascii="宋体" w:hAnsi="宋体" w:cs="宋体" w:eastAsia="宋体" w:hint="default"/>
          <w:sz w:val="12"/>
          <w:szCs w:val="12"/>
        </w:rPr>
      </w:pPr>
    </w:p>
    <w:tbl>
      <w:tblPr>
        <w:tblW w:w="0" w:type="auto"/>
        <w:jc w:val="left"/>
        <w:tblInd w:w="48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6"/>
        <w:gridCol w:w="3202"/>
        <w:gridCol w:w="2752"/>
      </w:tblGrid>
      <w:tr>
        <w:trPr>
          <w:trHeight w:val="376" w:hRule="exact"/>
        </w:trPr>
        <w:tc>
          <w:tcPr>
            <w:tcW w:w="298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14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7.</w:t>
            </w:r>
            <w:r>
              <w:rPr>
                <w:rFonts w:ascii="宋体" w:hAnsi="宋体" w:cs="宋体" w:eastAsia="宋体" w:hint="default"/>
                <w:spacing w:val="3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95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986" w:type="dxa"/>
            <w:tcBorders>
              <w:top w:val="single" w:sz="12" w:space="0" w:color="000000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38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84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60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2986" w:type="dxa"/>
            <w:tcBorders>
              <w:top w:val="single" w:sz="4" w:space="0" w:color="FEFEFE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349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60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10,039,017.56 </w:t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7,488,204.60 </w:t>
            </w:r>
          </w:p>
        </w:tc>
      </w:tr>
      <w:tr>
        <w:trPr>
          <w:trHeight w:val="379" w:hRule="exact"/>
        </w:trPr>
        <w:tc>
          <w:tcPr>
            <w:tcW w:w="2986" w:type="dxa"/>
            <w:tcBorders>
              <w:top w:val="single" w:sz="4" w:space="0" w:color="FEFEFE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2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60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1,641,090.99 </w:t>
            </w:r>
          </w:p>
        </w:tc>
        <w:tc>
          <w:tcPr>
            <w:tcW w:w="27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1,641,090.99 </w:t>
            </w:r>
          </w:p>
        </w:tc>
      </w:tr>
    </w:tbl>
    <w:p>
      <w:pPr>
        <w:spacing w:line="237" w:lineRule="exact"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223.919998pt;margin-top:-61.68pt;width:295.92pt;height:59.52pt;mso-position-horizontal-relative:page;mso-position-vertical-relative:paragraph;z-index:-426424" type="#_x0000_t75" stroked="false">
            <v:imagedata r:id="rId67" o:title=""/>
          </v:shape>
        </w:pic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比</w:t>
      </w:r>
      <w:r>
        <w:rPr>
          <w:rFonts w:ascii="宋体" w:hAnsi="宋体" w:cs="宋体" w:eastAsia="宋体" w:hint="default"/>
          <w:sz w:val="22"/>
          <w:szCs w:val="22"/>
        </w:rPr>
        <w:t>上期期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付货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增加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致。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53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6"/>
        <w:gridCol w:w="2606"/>
        <w:gridCol w:w="3251"/>
      </w:tblGrid>
      <w:tr>
        <w:trPr>
          <w:trHeight w:val="376" w:hRule="exact"/>
        </w:trPr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9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8.</w:t>
            </w:r>
            <w:r>
              <w:rPr>
                <w:rFonts w:ascii="宋体" w:hAnsi="宋体" w:cs="宋体" w:eastAsia="宋体" w:hint="default"/>
                <w:spacing w:val="3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5857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297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82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606" w:type="dxa"/>
            <w:tcBorders>
              <w:top w:val="single" w:sz="12" w:space="0" w:color="000000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85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251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right="42"/>
              <w:jc w:val="center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405" w:hRule="exact"/>
        </w:trPr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4" w:lineRule="exact"/>
              <w:ind w:left="10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606" w:type="dxa"/>
            <w:tcBorders>
              <w:top w:val="single" w:sz="4" w:space="0" w:color="FEFEFE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1,069,235.40 </w:t>
            </w:r>
          </w:p>
        </w:tc>
        <w:tc>
          <w:tcPr>
            <w:tcW w:w="325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4,150,227.99 </w:t>
            </w:r>
          </w:p>
        </w:tc>
      </w:tr>
      <w:tr>
        <w:trPr>
          <w:trHeight w:val="358" w:hRule="exact"/>
        </w:trPr>
        <w:tc>
          <w:tcPr>
            <w:tcW w:w="297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0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60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993,965.79 </w:t>
            </w:r>
          </w:p>
        </w:tc>
        <w:tc>
          <w:tcPr>
            <w:tcW w:w="3251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993,965.79 </w:t>
            </w:r>
          </w:p>
        </w:tc>
      </w:tr>
    </w:tbl>
    <w:p>
      <w:pPr>
        <w:spacing w:line="237" w:lineRule="exact" w:before="0"/>
        <w:ind w:left="66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77.760002pt;margin-top:-61.919998pt;width:439.45pt;height:59.8pt;mso-position-horizontal-relative:page;mso-position-vertical-relative:paragraph;z-index:-426400" coordorigin="1555,-1238" coordsize="8789,1196">
            <v:shape style="position:absolute;left:1555;top:-1238;width:2986;height:451" type="#_x0000_t75" stroked="false">
              <v:imagedata r:id="rId68" o:title=""/>
            </v:shape>
            <v:shape style="position:absolute;left:1555;top:-1238;width:8789;height:1195" type="#_x0000_t75" stroked="false">
              <v:imagedata r:id="rId69" o:title=""/>
            </v:shape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993,965.79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，未结转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是销</w:t>
      </w:r>
      <w:r>
        <w:rPr>
          <w:rFonts w:ascii="宋体" w:hAnsi="宋体" w:cs="宋体" w:eastAsia="宋体" w:hint="default"/>
          <w:sz w:val="22"/>
          <w:szCs w:val="22"/>
        </w:rPr>
        <w:t>售</w:t>
      </w:r>
      <w:r>
        <w:rPr>
          <w:rFonts w:ascii="宋体" w:hAnsi="宋体" w:cs="宋体" w:eastAsia="宋体" w:hint="default"/>
          <w:sz w:val="22"/>
          <w:szCs w:val="22"/>
        </w:rPr>
        <w:t>尾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收账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预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67"/>
        <w:ind w:left="62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19.797653pt;width:466.1pt;height:169.45pt;mso-position-horizontal-relative:page;mso-position-vertical-relative:paragraph;z-index:-426376" coordorigin="1123,396" coordsize="9322,3389">
            <v:group style="position:absolute;left:1138;top:410;width:2079;height:2" coordorigin="1138,410" coordsize="2079,2">
              <v:shape style="position:absolute;left:1138;top:410;width:2079;height:2" coordorigin="1138,410" coordsize="2079,0" path="m1138,410l3216,410e" filled="false" stroked="true" strokeweight="1.44pt" strokecolor="#000000">
                <v:path arrowok="t"/>
              </v:shape>
            </v:group>
            <v:group style="position:absolute;left:3216;top:410;width:29;height:2" coordorigin="3216,410" coordsize="29,2">
              <v:shape style="position:absolute;left:3216;top:410;width:29;height:2" coordorigin="3216,410" coordsize="29,0" path="m3216,410l3245,410e" filled="false" stroked="true" strokeweight="1.44pt" strokecolor="#000000">
                <v:path arrowok="t"/>
              </v:shape>
            </v:group>
            <v:group style="position:absolute;left:3245;top:410;width:1925;height:2" coordorigin="3245,410" coordsize="1925,2">
              <v:shape style="position:absolute;left:3245;top:410;width:1925;height:2" coordorigin="3245,410" coordsize="1925,0" path="m3245,410l5170,410e" filled="false" stroked="true" strokeweight="1.44pt" strokecolor="#000000">
                <v:path arrowok="t"/>
              </v:shape>
            </v:group>
            <v:group style="position:absolute;left:5170;top:410;width:29;height:2" coordorigin="5170,410" coordsize="29,2">
              <v:shape style="position:absolute;left:5170;top:410;width:29;height:2" coordorigin="5170,410" coordsize="29,0" path="m5170,410l5198,410e" filled="false" stroked="true" strokeweight="1.44pt" strokecolor="#000000">
                <v:path arrowok="t"/>
              </v:shape>
            </v:group>
            <v:group style="position:absolute;left:5198;top:410;width:1551;height:2" coordorigin="5198,410" coordsize="1551,2">
              <v:shape style="position:absolute;left:5198;top:410;width:1551;height:2" coordorigin="5198,410" coordsize="1551,0" path="m5198,410l6749,410e" filled="false" stroked="true" strokeweight="1.44pt" strokecolor="#000000">
                <v:path arrowok="t"/>
              </v:shape>
            </v:group>
            <v:group style="position:absolute;left:6749;top:410;width:29;height:2" coordorigin="6749,410" coordsize="29,2">
              <v:shape style="position:absolute;left:6749;top:410;width:29;height:2" coordorigin="6749,410" coordsize="29,0" path="m6749,410l6778,410e" filled="false" stroked="true" strokeweight="1.44pt" strokecolor="#000000">
                <v:path arrowok="t"/>
              </v:shape>
            </v:group>
            <v:group style="position:absolute;left:6778;top:410;width:1556;height:2" coordorigin="6778,410" coordsize="1556,2">
              <v:shape style="position:absolute;left:6778;top:410;width:1556;height:2" coordorigin="6778,410" coordsize="1556,0" path="m6778,410l8333,410e" filled="false" stroked="true" strokeweight="1.44pt" strokecolor="#000000">
                <v:path arrowok="t"/>
              </v:shape>
            </v:group>
            <v:group style="position:absolute;left:8333;top:410;width:29;height:2" coordorigin="8333,410" coordsize="29,2">
              <v:shape style="position:absolute;left:8333;top:410;width:29;height:2" coordorigin="8333,410" coordsize="29,0" path="m8333,410l8362,410e" filled="false" stroked="true" strokeweight="1.44pt" strokecolor="#000000">
                <v:path arrowok="t"/>
              </v:shape>
            </v:group>
            <v:group style="position:absolute;left:8362;top:410;width:2069;height:2" coordorigin="8362,410" coordsize="2069,2">
              <v:shape style="position:absolute;left:8362;top:410;width:2069;height:2" coordorigin="8362,410" coordsize="2069,0" path="m8362,410l10430,410e" filled="false" stroked="true" strokeweight="1.44pt" strokecolor="#000000">
                <v:path arrowok="t"/>
              </v:shape>
              <v:shape style="position:absolute;left:1138;top:425;width:9293;height:3360" type="#_x0000_t75" stroked="false">
                <v:imagedata r:id="rId70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9.</w:t>
      </w:r>
      <w:r>
        <w:rPr>
          <w:rFonts w:ascii="宋体" w:hAnsi="宋体" w:cs="宋体" w:eastAsia="宋体" w:hint="default"/>
          <w:spacing w:val="3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职工</w:t>
      </w:r>
      <w:r>
        <w:rPr>
          <w:rFonts w:ascii="宋体" w:hAnsi="宋体" w:cs="宋体" w:eastAsia="宋体" w:hint="default"/>
          <w:sz w:val="22"/>
          <w:szCs w:val="22"/>
        </w:rPr>
        <w:t>薪酬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4"/>
        <w:gridCol w:w="1843"/>
        <w:gridCol w:w="593"/>
        <w:gridCol w:w="991"/>
        <w:gridCol w:w="1702"/>
        <w:gridCol w:w="1909"/>
        <w:gridCol w:w="331"/>
      </w:tblGrid>
      <w:tr>
        <w:trPr>
          <w:trHeight w:val="815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(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津贴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2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16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3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支付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3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26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5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)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349,762.37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1,611,464.11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left="110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1,887,193.30 </w:t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9" w:lineRule="exact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74,033.18 </w:t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53,749.52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53,749.52 </w:t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316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266,234.25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2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266,234.25 </w:t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0.00 </w:t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48,872.43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left="422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87,815.76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2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87,815.76 </w:t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6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48,872.43 </w:t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8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和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职工</w:t>
            </w:r>
            <w:r>
              <w:rPr>
                <w:rFonts w:ascii="宋体" w:hAnsi="宋体" w:cs="宋体" w:eastAsia="宋体" w:hint="default"/>
                <w:spacing w:val="11"/>
                <w:sz w:val="22"/>
                <w:szCs w:val="22"/>
              </w:rPr>
              <w:t>教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0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137,011.42 </w:t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527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3,044.00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221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33,169.10 </w:t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1"/>
              </w:rPr>
              <w:t>106,886.32 </w:t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4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3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0"/>
              <w:ind w:left="57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w w:val="95"/>
                <w:sz w:val="21"/>
              </w:rPr>
              <w:t>535,</w:t>
            </w:r>
            <w:r>
              <w:rPr>
                <w:rFonts w:ascii="Arial"/>
                <w:b/>
                <w:spacing w:val="-27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646.</w:t>
            </w:r>
            <w:r>
              <w:rPr>
                <w:rFonts w:ascii="Arial"/>
                <w:b/>
                <w:spacing w:val="-27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22</w:t>
            </w:r>
            <w:r>
              <w:rPr>
                <w:rFonts w:ascii="Arial"/>
                <w:sz w:val="21"/>
              </w:rPr>
            </w:r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w w:val="95"/>
                <w:sz w:val="21"/>
              </w:rPr>
              <w:t>2,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022,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307.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64</w:t>
            </w:r>
            <w:r>
              <w:rPr>
                <w:rFonts w:ascii="Arial"/>
                <w:sz w:val="21"/>
              </w:rPr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105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w w:val="95"/>
                <w:sz w:val="21"/>
              </w:rPr>
              <w:t>2,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328,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161.</w:t>
            </w:r>
            <w:r>
              <w:rPr>
                <w:rFonts w:ascii="Arial"/>
                <w:b/>
                <w:spacing w:val="-22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93</w:t>
            </w:r>
            <w:r>
              <w:rPr>
                <w:rFonts w:ascii="Arial"/>
                <w:sz w:val="21"/>
              </w:rPr>
            </w:r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5"/>
              <w:ind w:left="712" w:right="0"/>
              <w:jc w:val="left"/>
              <w:rPr>
                <w:rFonts w:ascii="Arial" w:hAnsi="Arial" w:cs="Arial" w:eastAsia="Arial" w:hint="default"/>
                <w:sz w:val="21"/>
                <w:szCs w:val="21"/>
              </w:rPr>
            </w:pPr>
            <w:r>
              <w:rPr>
                <w:rFonts w:ascii="Arial"/>
                <w:b/>
                <w:w w:val="95"/>
                <w:sz w:val="21"/>
              </w:rPr>
              <w:t>229,</w:t>
            </w:r>
            <w:r>
              <w:rPr>
                <w:rFonts w:ascii="Arial"/>
                <w:b/>
                <w:spacing w:val="-27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791.</w:t>
            </w:r>
            <w:r>
              <w:rPr>
                <w:rFonts w:ascii="Arial"/>
                <w:b/>
                <w:spacing w:val="-27"/>
                <w:w w:val="95"/>
                <w:sz w:val="21"/>
              </w:rPr>
              <w:t> </w:t>
            </w:r>
            <w:r>
              <w:rPr>
                <w:rFonts w:ascii="Arial"/>
                <w:b/>
                <w:w w:val="95"/>
                <w:sz w:val="21"/>
              </w:rPr>
              <w:t>93</w:t>
            </w:r>
            <w:r>
              <w:rPr>
                <w:rFonts w:ascii="Arial"/>
                <w:sz w:val="21"/>
              </w:rPr>
            </w:r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33" w:hRule="exact"/>
        </w:trPr>
        <w:tc>
          <w:tcPr>
            <w:tcW w:w="231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84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44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2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10.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 </w:t>
            </w:r>
          </w:p>
        </w:tc>
        <w:tc>
          <w:tcPr>
            <w:tcW w:w="1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84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3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6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税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种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115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用税率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73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50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86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4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17%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105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-879,816.35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4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-1,351,935.87 </w:t>
            </w:r>
          </w:p>
        </w:tc>
      </w:tr>
      <w:tr>
        <w:trPr>
          <w:trHeight w:val="379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营业税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48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5%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1,235,827.52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1,235,827.52 </w:t>
            </w:r>
          </w:p>
        </w:tc>
      </w:tr>
      <w:tr>
        <w:trPr>
          <w:trHeight w:val="379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维护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建设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6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1%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7%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95,234.50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95,234.50 </w:t>
            </w:r>
          </w:p>
        </w:tc>
      </w:tr>
      <w:tr>
        <w:trPr>
          <w:trHeight w:val="379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42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12%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4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61,241.54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61,241.54 </w:t>
            </w:r>
          </w:p>
        </w:tc>
      </w:tr>
      <w:tr>
        <w:trPr>
          <w:trHeight w:val="382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个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9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7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41,055.46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z w:val="22"/>
              </w:rPr>
              <w:t>42,708.26 </w:t>
            </w:r>
          </w:p>
        </w:tc>
      </w:tr>
      <w:tr>
        <w:trPr>
          <w:trHeight w:val="382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124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教育费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附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加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48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3%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40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</w:t>
            </w:r>
            <w:r>
              <w:rPr>
                <w:rFonts w:ascii="宋体"/>
                <w:sz w:val="22"/>
              </w:rPr>
              <w:t>130,467.16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2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</w:t>
            </w:r>
            <w:r>
              <w:rPr>
                <w:rFonts w:ascii="宋体"/>
                <w:sz w:val="22"/>
              </w:rPr>
              <w:t>130,467.16 </w:t>
            </w:r>
          </w:p>
        </w:tc>
      </w:tr>
      <w:tr>
        <w:trPr>
          <w:trHeight w:val="379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9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38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6,464.95 </w:t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0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11,393.88 </w:t>
            </w:r>
          </w:p>
        </w:tc>
      </w:tr>
      <w:tr>
        <w:trPr>
          <w:trHeight w:val="351" w:hRule="exact"/>
        </w:trPr>
        <w:tc>
          <w:tcPr>
            <w:tcW w:w="231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0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436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59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693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116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690,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474.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78</w:t>
            </w:r>
            <w:r>
              <w:rPr>
                <w:rFonts w:ascii="Arial"/>
                <w:sz w:val="22"/>
              </w:rPr>
            </w:r>
          </w:p>
        </w:tc>
        <w:tc>
          <w:tcPr>
            <w:tcW w:w="2241" w:type="dxa"/>
            <w:gridSpan w:val="2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986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224,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936.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99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after="0" w:line="240" w:lineRule="auto"/>
        <w:jc w:val="left"/>
        <w:rPr>
          <w:rFonts w:ascii="Arial" w:hAnsi="Arial" w:cs="Arial" w:eastAsia="Arial" w:hint="default"/>
          <w:sz w:val="22"/>
          <w:szCs w:val="22"/>
        </w:rPr>
        <w:sectPr>
          <w:pgSz w:w="11900" w:h="16840"/>
          <w:pgMar w:header="876" w:footer="1363" w:top="1080" w:bottom="1560" w:left="1020" w:right="98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  <w:r>
        <w:rPr/>
        <w:pict>
          <v:group style="position:absolute;margin-left:60.959999pt;margin-top:56.599998pt;width:473.55pt;height:.1pt;mso-position-horizontal-relative:page;mso-position-vertical-relative:page;z-index:7024" coordorigin="1219,1132" coordsize="9471,2">
            <v:shape style="position:absolute;left:1219;top:1132;width:9471;height:2" coordorigin="1219,1132" coordsize="9471,0" path="m1219,1132l10690,1132e" filled="false" stroked="true" strokeweight=".72pt" strokecolor="#000000">
              <v:path arrowok="t"/>
            </v:shape>
            <w10:wrap type="none"/>
          </v:group>
        </w:pict>
      </w:r>
      <w:r>
        <w:rPr/>
        <w:pict>
          <v:shape style="position:absolute;margin-left:62.400002pt;margin-top:76.400002pt;width:475.160184pt;height:51.84pt;mso-position-horizontal-relative:page;mso-position-vertical-relative:page;z-index:-426208" type="#_x0000_t75" stroked="false">
            <v:imagedata r:id="rId71" o:title=""/>
          </v:shape>
        </w:pict>
      </w:r>
    </w:p>
    <w:tbl>
      <w:tblPr>
        <w:tblW w:w="0" w:type="auto"/>
        <w:jc w:val="left"/>
        <w:tblInd w:w="14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0"/>
        <w:gridCol w:w="2052"/>
        <w:gridCol w:w="1807"/>
        <w:gridCol w:w="2160"/>
        <w:gridCol w:w="398"/>
      </w:tblGrid>
      <w:tr>
        <w:trPr>
          <w:trHeight w:val="376" w:hRule="exact"/>
        </w:trPr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11.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418" w:type="dxa"/>
            <w:gridSpan w:val="4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31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90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7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208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1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91" w:lineRule="exact"/>
              <w:ind w:left="34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期末结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存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额原因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3" w:hRule="exact"/>
        </w:trPr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6,929,115.23 </w:t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25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3,603,552.73 </w:t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69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 w:hAnsi="宋体" w:cs="宋体" w:eastAsia="宋体" w:hint="default"/>
                <w:sz w:val="21"/>
                <w:szCs w:val="21"/>
              </w:rPr>
              <w:t>未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到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期利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息</w:t>
            </w:r>
            <w:r>
              <w:rPr>
                <w:rFonts w:ascii="宋体" w:hAnsi="宋体" w:cs="宋体" w:eastAsia="宋体" w:hint="default"/>
                <w:sz w:val="21"/>
                <w:szCs w:val="21"/>
              </w:rPr>
              <w:t> </w:t>
            </w:r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17" w:hRule="exact"/>
        </w:trPr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tabs>
                <w:tab w:pos="1511" w:val="left" w:leader="none"/>
              </w:tabs>
              <w:spacing w:line="291" w:lineRule="exact"/>
              <w:ind w:left="9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3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929,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115.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</w:t>
            </w:r>
            <w:r>
              <w:rPr>
                <w:rFonts w:ascii="Arial"/>
                <w:sz w:val="22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9"/>
              <w:ind w:left="251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603,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552.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73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65" w:lineRule="exact"/>
              <w:ind w:left="393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403" w:hRule="exact"/>
        </w:trPr>
        <w:tc>
          <w:tcPr>
            <w:tcW w:w="31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46" w:hRule="exact"/>
        </w:trPr>
        <w:tc>
          <w:tcPr>
            <w:tcW w:w="3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12.</w:t>
            </w:r>
            <w:r>
              <w:rPr>
                <w:rFonts w:ascii="宋体" w:hAnsi="宋体" w:cs="宋体" w:eastAsia="宋体" w:hint="default"/>
                <w:spacing w:val="-77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61" w:hRule="exact"/>
        </w:trPr>
        <w:tc>
          <w:tcPr>
            <w:tcW w:w="3130" w:type="dxa"/>
            <w:tcBorders>
              <w:top w:val="single" w:sz="12" w:space="0" w:color="000000"/>
              <w:left w:val="nil" w:sz="6" w:space="0" w:color="auto"/>
              <w:bottom w:val="single" w:sz="4" w:space="0" w:color="FEFEFE"/>
              <w:right w:val="nil" w:sz="6" w:space="0" w:color="auto"/>
            </w:tcBorders>
          </w:tcPr>
          <w:p>
            <w:pPr>
              <w:pStyle w:val="TableParagraph"/>
              <w:spacing w:line="382" w:lineRule="exact"/>
              <w:ind w:left="35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9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0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7"/>
              <w:ind w:left="11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518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54" w:lineRule="exact"/>
              <w:ind w:left="36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-100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88,014,394.66 </w:t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0"/>
              <w:ind w:right="-1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88,334,553.12 </w:t>
            </w:r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518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left="36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</w:t>
            </w:r>
            <w:r>
              <w:rPr>
                <w:rFonts w:ascii="宋体" w:hAnsi="宋体" w:cs="宋体" w:eastAsia="宋体" w:hint="default"/>
                <w:spacing w:val="-53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8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-100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88,014,394.66 </w:t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6"/>
              <w:ind w:right="-1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80,123,828.88 </w:t>
            </w:r>
          </w:p>
        </w:tc>
        <w:tc>
          <w:tcPr>
            <w:tcW w:w="39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37" w:lineRule="exact" w:before="0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218.399994pt;margin-top:-61.68pt;width:301.44pt;height:59.52pt;mso-position-horizontal-relative:page;mso-position-vertical-relative:paragraph;z-index:-426184" type="#_x0000_t75" stroked="false">
            <v:imagedata r:id="rId72" o:title=""/>
          </v:shape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(1)</w:t>
      </w:r>
      <w:r>
        <w:rPr>
          <w:rFonts w:ascii="宋体" w:hAnsi="宋体" w:cs="宋体" w:eastAsia="宋体" w:hint="default"/>
          <w:spacing w:val="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末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中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含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5%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决</w:t>
      </w:r>
      <w:r>
        <w:rPr>
          <w:rFonts w:ascii="宋体" w:hAnsi="宋体" w:cs="宋体" w:eastAsia="宋体" w:hint="default"/>
          <w:sz w:val="22"/>
          <w:szCs w:val="22"/>
        </w:rPr>
        <w:t>权</w:t>
      </w:r>
      <w:r>
        <w:rPr>
          <w:rFonts w:ascii="宋体" w:hAnsi="宋体" w:cs="宋体" w:eastAsia="宋体" w:hint="default"/>
          <w:sz w:val="22"/>
          <w:szCs w:val="22"/>
        </w:rPr>
        <w:t>股份的股东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   </w:t>
      </w:r>
      <w:r>
        <w:rPr>
          <w:rFonts w:ascii="宋体" w:hAnsi="宋体" w:cs="宋体" w:eastAsia="宋体" w:hint="default"/>
          <w:sz w:val="22"/>
          <w:szCs w:val="22"/>
        </w:rPr>
        <w:t>(2)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账</w:t>
      </w:r>
      <w:r>
        <w:rPr>
          <w:rFonts w:ascii="宋体" w:hAnsi="宋体" w:cs="宋体" w:eastAsia="宋体" w:hint="default"/>
          <w:sz w:val="22"/>
          <w:szCs w:val="22"/>
        </w:rPr>
        <w:t>龄</w:t>
      </w:r>
      <w:r>
        <w:rPr>
          <w:rFonts w:ascii="宋体" w:hAnsi="宋体" w:cs="宋体" w:eastAsia="宋体" w:hint="default"/>
          <w:sz w:val="22"/>
          <w:szCs w:val="22"/>
        </w:rPr>
        <w:t>超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Arial" w:hAnsi="Arial" w:cs="Arial" w:eastAsia="Arial" w:hint="default"/>
          <w:b/>
          <w:bCs/>
          <w:sz w:val="22"/>
          <w:szCs w:val="22"/>
        </w:rPr>
        <w:t>1</w:t>
      </w:r>
      <w:r>
        <w:rPr>
          <w:rFonts w:ascii="Arial" w:hAnsi="Arial" w:cs="Arial" w:eastAsia="Arial" w:hint="default"/>
          <w:b/>
          <w:bCs/>
          <w:spacing w:val="-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88,014,394.66</w:t>
      </w:r>
      <w:r>
        <w:rPr>
          <w:rFonts w:ascii="宋体" w:hAnsi="宋体" w:cs="宋体" w:eastAsia="宋体" w:hint="default"/>
          <w:spacing w:val="-5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，未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原因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23"/>
        <w:ind w:left="5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较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明</w:t>
      </w:r>
      <w:r>
        <w:rPr>
          <w:rFonts w:ascii="宋体" w:hAnsi="宋体" w:cs="宋体" w:eastAsia="宋体" w:hint="default"/>
          <w:sz w:val="22"/>
          <w:szCs w:val="22"/>
        </w:rPr>
        <w:t>细如下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5"/>
        <w:rPr>
          <w:rFonts w:ascii="宋体" w:hAnsi="宋体" w:cs="宋体" w:eastAsia="宋体" w:hint="default"/>
          <w:sz w:val="13"/>
          <w:szCs w:val="13"/>
        </w:rPr>
      </w:pPr>
    </w:p>
    <w:p>
      <w:pPr>
        <w:spacing w:line="912" w:lineRule="exact"/>
        <w:ind w:left="119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17"/>
          <w:sz w:val="20"/>
          <w:szCs w:val="20"/>
        </w:rPr>
        <w:pict>
          <v:group style="width:458.9pt;height:45.6pt;mso-position-horizontal-relative:char;mso-position-vertical-relative:line" coordorigin="0,0" coordsize="9178,912">
            <v:group style="position:absolute;left:29;top:14;width:3778;height:2" coordorigin="29,14" coordsize="3778,2">
              <v:shape style="position:absolute;left:29;top:14;width:3778;height:2" coordorigin="29,14" coordsize="3778,0" path="m29,14l3806,14e" filled="false" stroked="true" strokeweight="1.44pt" strokecolor="#000000">
                <v:path arrowok="t"/>
              </v:shape>
            </v:group>
            <v:group style="position:absolute;left:3806;top:14;width:29;height:2" coordorigin="3806,14" coordsize="29,2">
              <v:shape style="position:absolute;left:3806;top:14;width:29;height:2" coordorigin="3806,14" coordsize="29,0" path="m3806,14l3835,14e" filled="false" stroked="true" strokeweight="1.44pt" strokecolor="#000000">
                <v:path arrowok="t"/>
              </v:shape>
            </v:group>
            <v:group style="position:absolute;left:3835;top:14;width:2175;height:2" coordorigin="3835,14" coordsize="2175,2">
              <v:shape style="position:absolute;left:3835;top:14;width:2175;height:2" coordorigin="3835,14" coordsize="2175,0" path="m3835,14l6010,14e" filled="false" stroked="true" strokeweight="1.44pt" strokecolor="#000000">
                <v:path arrowok="t"/>
              </v:shape>
            </v:group>
            <v:group style="position:absolute;left:6010;top:14;width:29;height:2" coordorigin="6010,14" coordsize="29,2">
              <v:shape style="position:absolute;left:6010;top:14;width:29;height:2" coordorigin="6010,14" coordsize="29,0" path="m6010,14l6038,14e" filled="false" stroked="true" strokeweight="1.44pt" strokecolor="#000000">
                <v:path arrowok="t"/>
              </v:shape>
            </v:group>
            <v:group style="position:absolute;left:6038;top:14;width:3116;height:2" coordorigin="6038,14" coordsize="3116,2">
              <v:shape style="position:absolute;left:6038;top:14;width:3116;height:2" coordorigin="6038,14" coordsize="3116,0" path="m6038,14l9154,14e" filled="false" stroked="true" strokeweight="1.44pt" strokecolor="#000000">
                <v:path arrowok="t"/>
              </v:shape>
              <v:shape style="position:absolute;left:29;top:29;width:3787;height:432" type="#_x0000_t75" stroked="false">
                <v:imagedata r:id="rId73" o:title=""/>
              </v:shape>
            </v:group>
            <v:group style="position:absolute;left:3792;top:456;width:15;height:2" coordorigin="3792,456" coordsize="15,2">
              <v:shape style="position:absolute;left:3792;top:456;width:15;height:2" coordorigin="3792,456" coordsize="15,0" path="m3792,456l3806,456e" filled="false" stroked="true" strokeweight=".48pt" strokecolor="#000000">
                <v:path arrowok="t"/>
              </v:shape>
            </v:group>
            <v:group style="position:absolute;left:3806;top:456;width:10;height:2" coordorigin="3806,456" coordsize="10,2">
              <v:shape style="position:absolute;left:3806;top:456;width:10;height:2" coordorigin="3806,456" coordsize="10,0" path="m3806,456l3816,456e" filled="false" stroked="true" strokeweight=".48pt" strokecolor="#fefefe">
                <v:path arrowok="t"/>
              </v:shape>
            </v:group>
            <v:group style="position:absolute;left:3816;top:456;width:20;height:2" coordorigin="3816,456" coordsize="20,2">
              <v:shape style="position:absolute;left:3816;top:456;width:20;height:2" coordorigin="3816,456" coordsize="20,0" path="m3816,456l3835,456e" filled="false" stroked="true" strokeweight=".48pt" strokecolor="#fefefe">
                <v:path arrowok="t"/>
              </v:shape>
            </v:group>
            <v:group style="position:absolute;left:3835;top:456;width:20;height:2" coordorigin="3835,456" coordsize="20,2">
              <v:shape style="position:absolute;left:3835;top:456;width:20;height:2" coordorigin="3835,456" coordsize="20,0" path="m3835,456l3854,456e" filled="false" stroked="true" strokeweight=".48pt" strokecolor="#fefefe">
                <v:path arrowok="t"/>
              </v:shape>
            </v:group>
            <v:group style="position:absolute;left:3854;top:456;width:20;height:2" coordorigin="3854,456" coordsize="20,2">
              <v:shape style="position:absolute;left:3854;top:456;width:20;height:2" coordorigin="3854,456" coordsize="20,0" path="m3854,456l3874,456e" filled="false" stroked="true" strokeweight=".48pt" strokecolor="#fefefe">
                <v:path arrowok="t"/>
              </v:shape>
            </v:group>
            <v:group style="position:absolute;left:3874;top:456;width:20;height:2" coordorigin="3874,456" coordsize="20,2">
              <v:shape style="position:absolute;left:3874;top:456;width:20;height:2" coordorigin="3874,456" coordsize="20,0" path="m3874,456l3893,456e" filled="false" stroked="true" strokeweight=".48pt" strokecolor="#fefefe">
                <v:path arrowok="t"/>
              </v:shape>
            </v:group>
            <v:group style="position:absolute;left:3893;top:456;width:20;height:2" coordorigin="3893,456" coordsize="20,2">
              <v:shape style="position:absolute;left:3893;top:456;width:20;height:2" coordorigin="3893,456" coordsize="20,0" path="m3893,456l3912,456e" filled="false" stroked="true" strokeweight=".48pt" strokecolor="#fefefe">
                <v:path arrowok="t"/>
              </v:shape>
            </v:group>
            <v:group style="position:absolute;left:3912;top:456;width:20;height:2" coordorigin="3912,456" coordsize="20,2">
              <v:shape style="position:absolute;left:3912;top:456;width:20;height:2" coordorigin="3912,456" coordsize="20,0" path="m3912,456l3931,456e" filled="false" stroked="true" strokeweight=".48pt" strokecolor="#fefefe">
                <v:path arrowok="t"/>
              </v:shape>
            </v:group>
            <v:group style="position:absolute;left:3931;top:456;width:20;height:2" coordorigin="3931,456" coordsize="20,2">
              <v:shape style="position:absolute;left:3931;top:456;width:20;height:2" coordorigin="3931,456" coordsize="20,0" path="m3931,456l3950,456e" filled="false" stroked="true" strokeweight=".48pt" strokecolor="#fefefe">
                <v:path arrowok="t"/>
              </v:shape>
            </v:group>
            <v:group style="position:absolute;left:3950;top:456;width:20;height:2" coordorigin="3950,456" coordsize="20,2">
              <v:shape style="position:absolute;left:3950;top:456;width:20;height:2" coordorigin="3950,456" coordsize="20,0" path="m3950,456l3970,456e" filled="false" stroked="true" strokeweight=".48pt" strokecolor="#fefefe">
                <v:path arrowok="t"/>
              </v:shape>
            </v:group>
            <v:group style="position:absolute;left:3970;top:456;width:20;height:2" coordorigin="3970,456" coordsize="20,2">
              <v:shape style="position:absolute;left:3970;top:456;width:20;height:2" coordorigin="3970,456" coordsize="20,0" path="m3970,456l3989,456e" filled="false" stroked="true" strokeweight=".48pt" strokecolor="#fefefe">
                <v:path arrowok="t"/>
              </v:shape>
            </v:group>
            <v:group style="position:absolute;left:3989;top:456;width:20;height:2" coordorigin="3989,456" coordsize="20,2">
              <v:shape style="position:absolute;left:3989;top:456;width:20;height:2" coordorigin="3989,456" coordsize="20,0" path="m3989,456l4008,456e" filled="false" stroked="true" strokeweight=".48pt" strokecolor="#fefefe">
                <v:path arrowok="t"/>
              </v:shape>
            </v:group>
            <v:group style="position:absolute;left:4008;top:456;width:20;height:2" coordorigin="4008,456" coordsize="20,2">
              <v:shape style="position:absolute;left:4008;top:456;width:20;height:2" coordorigin="4008,456" coordsize="20,0" path="m4008,456l4027,456e" filled="false" stroked="true" strokeweight=".48pt" strokecolor="#fefefe">
                <v:path arrowok="t"/>
              </v:shape>
            </v:group>
            <v:group style="position:absolute;left:4027;top:456;width:20;height:2" coordorigin="4027,456" coordsize="20,2">
              <v:shape style="position:absolute;left:4027;top:456;width:20;height:2" coordorigin="4027,456" coordsize="20,0" path="m4027,456l4046,456e" filled="false" stroked="true" strokeweight=".48pt" strokecolor="#fefefe">
                <v:path arrowok="t"/>
              </v:shape>
            </v:group>
            <v:group style="position:absolute;left:4046;top:456;width:20;height:2" coordorigin="4046,456" coordsize="20,2">
              <v:shape style="position:absolute;left:4046;top:456;width:20;height:2" coordorigin="4046,456" coordsize="20,0" path="m4046,456l4066,456e" filled="false" stroked="true" strokeweight=".48pt" strokecolor="#fefefe">
                <v:path arrowok="t"/>
              </v:shape>
            </v:group>
            <v:group style="position:absolute;left:4066;top:456;width:20;height:2" coordorigin="4066,456" coordsize="20,2">
              <v:shape style="position:absolute;left:4066;top:456;width:20;height:2" coordorigin="4066,456" coordsize="20,0" path="m4066,456l4085,456e" filled="false" stroked="true" strokeweight=".48pt" strokecolor="#fefefe">
                <v:path arrowok="t"/>
              </v:shape>
            </v:group>
            <v:group style="position:absolute;left:4085;top:456;width:20;height:2" coordorigin="4085,456" coordsize="20,2">
              <v:shape style="position:absolute;left:4085;top:456;width:20;height:2" coordorigin="4085,456" coordsize="20,0" path="m4085,456l4104,456e" filled="false" stroked="true" strokeweight=".48pt" strokecolor="#fefefe">
                <v:path arrowok="t"/>
              </v:shape>
            </v:group>
            <v:group style="position:absolute;left:4104;top:456;width:20;height:2" coordorigin="4104,456" coordsize="20,2">
              <v:shape style="position:absolute;left:4104;top:456;width:20;height:2" coordorigin="4104,456" coordsize="20,0" path="m4104,456l4123,456e" filled="false" stroked="true" strokeweight=".48pt" strokecolor="#fefefe">
                <v:path arrowok="t"/>
              </v:shape>
            </v:group>
            <v:group style="position:absolute;left:4123;top:456;width:20;height:2" coordorigin="4123,456" coordsize="20,2">
              <v:shape style="position:absolute;left:4123;top:456;width:20;height:2" coordorigin="4123,456" coordsize="20,0" path="m4123,456l4142,456e" filled="false" stroked="true" strokeweight=".48pt" strokecolor="#fefefe">
                <v:path arrowok="t"/>
              </v:shape>
            </v:group>
            <v:group style="position:absolute;left:4142;top:456;width:20;height:2" coordorigin="4142,456" coordsize="20,2">
              <v:shape style="position:absolute;left:4142;top:456;width:20;height:2" coordorigin="4142,456" coordsize="20,0" path="m4142,456l4162,456e" filled="false" stroked="true" strokeweight=".48pt" strokecolor="#fefefe">
                <v:path arrowok="t"/>
              </v:shape>
            </v:group>
            <v:group style="position:absolute;left:4162;top:456;width:20;height:2" coordorigin="4162,456" coordsize="20,2">
              <v:shape style="position:absolute;left:4162;top:456;width:20;height:2" coordorigin="4162,456" coordsize="20,0" path="m4162,456l4181,456e" filled="false" stroked="true" strokeweight=".48pt" strokecolor="#fefefe">
                <v:path arrowok="t"/>
              </v:shape>
            </v:group>
            <v:group style="position:absolute;left:4181;top:456;width:20;height:2" coordorigin="4181,456" coordsize="20,2">
              <v:shape style="position:absolute;left:4181;top:456;width:20;height:2" coordorigin="4181,456" coordsize="20,0" path="m4181,456l4200,456e" filled="false" stroked="true" strokeweight=".48pt" strokecolor="#fefefe">
                <v:path arrowok="t"/>
              </v:shape>
            </v:group>
            <v:group style="position:absolute;left:4200;top:456;width:20;height:2" coordorigin="4200,456" coordsize="20,2">
              <v:shape style="position:absolute;left:4200;top:456;width:20;height:2" coordorigin="4200,456" coordsize="20,0" path="m4200,456l4219,456e" filled="false" stroked="true" strokeweight=".48pt" strokecolor="#fefefe">
                <v:path arrowok="t"/>
              </v:shape>
            </v:group>
            <v:group style="position:absolute;left:4219;top:456;width:20;height:2" coordorigin="4219,456" coordsize="20,2">
              <v:shape style="position:absolute;left:4219;top:456;width:20;height:2" coordorigin="4219,456" coordsize="20,0" path="m4219,456l4238,456e" filled="false" stroked="true" strokeweight=".48pt" strokecolor="#fefefe">
                <v:path arrowok="t"/>
              </v:shape>
            </v:group>
            <v:group style="position:absolute;left:4238;top:456;width:20;height:2" coordorigin="4238,456" coordsize="20,2">
              <v:shape style="position:absolute;left:4238;top:456;width:20;height:2" coordorigin="4238,456" coordsize="20,0" path="m4238,456l4258,456e" filled="false" stroked="true" strokeweight=".48pt" strokecolor="#fefefe">
                <v:path arrowok="t"/>
              </v:shape>
            </v:group>
            <v:group style="position:absolute;left:4258;top:456;width:20;height:2" coordorigin="4258,456" coordsize="20,2">
              <v:shape style="position:absolute;left:4258;top:456;width:20;height:2" coordorigin="4258,456" coordsize="20,0" path="m4258,456l4277,456e" filled="false" stroked="true" strokeweight=".48pt" strokecolor="#fefefe">
                <v:path arrowok="t"/>
              </v:shape>
            </v:group>
            <v:group style="position:absolute;left:4277;top:456;width:20;height:2" coordorigin="4277,456" coordsize="20,2">
              <v:shape style="position:absolute;left:4277;top:456;width:20;height:2" coordorigin="4277,456" coordsize="20,0" path="m4277,456l4296,456e" filled="false" stroked="true" strokeweight=".48pt" strokecolor="#fefefe">
                <v:path arrowok="t"/>
              </v:shape>
            </v:group>
            <v:group style="position:absolute;left:4296;top:456;width:20;height:2" coordorigin="4296,456" coordsize="20,2">
              <v:shape style="position:absolute;left:4296;top:456;width:20;height:2" coordorigin="4296,456" coordsize="20,0" path="m4296,456l4315,456e" filled="false" stroked="true" strokeweight=".48pt" strokecolor="#fefefe">
                <v:path arrowok="t"/>
              </v:shape>
            </v:group>
            <v:group style="position:absolute;left:4315;top:456;width:20;height:2" coordorigin="4315,456" coordsize="20,2">
              <v:shape style="position:absolute;left:4315;top:456;width:20;height:2" coordorigin="4315,456" coordsize="20,0" path="m4315,456l4334,456e" filled="false" stroked="true" strokeweight=".48pt" strokecolor="#fefefe">
                <v:path arrowok="t"/>
              </v:shape>
            </v:group>
            <v:group style="position:absolute;left:4334;top:456;width:20;height:2" coordorigin="4334,456" coordsize="20,2">
              <v:shape style="position:absolute;left:4334;top:456;width:20;height:2" coordorigin="4334,456" coordsize="20,0" path="m4334,456l4354,456e" filled="false" stroked="true" strokeweight=".48pt" strokecolor="#fefefe">
                <v:path arrowok="t"/>
              </v:shape>
            </v:group>
            <v:group style="position:absolute;left:4354;top:456;width:20;height:2" coordorigin="4354,456" coordsize="20,2">
              <v:shape style="position:absolute;left:4354;top:456;width:20;height:2" coordorigin="4354,456" coordsize="20,0" path="m4354,456l4373,456e" filled="false" stroked="true" strokeweight=".48pt" strokecolor="#fefefe">
                <v:path arrowok="t"/>
              </v:shape>
            </v:group>
            <v:group style="position:absolute;left:4373;top:456;width:20;height:2" coordorigin="4373,456" coordsize="20,2">
              <v:shape style="position:absolute;left:4373;top:456;width:20;height:2" coordorigin="4373,456" coordsize="20,0" path="m4373,456l4392,456e" filled="false" stroked="true" strokeweight=".48pt" strokecolor="#fefefe">
                <v:path arrowok="t"/>
              </v:shape>
            </v:group>
            <v:group style="position:absolute;left:4392;top:456;width:20;height:2" coordorigin="4392,456" coordsize="20,2">
              <v:shape style="position:absolute;left:4392;top:456;width:20;height:2" coordorigin="4392,456" coordsize="20,0" path="m4392,456l4411,456e" filled="false" stroked="true" strokeweight=".48pt" strokecolor="#fefefe">
                <v:path arrowok="t"/>
              </v:shape>
            </v:group>
            <v:group style="position:absolute;left:4411;top:456;width:20;height:2" coordorigin="4411,456" coordsize="20,2">
              <v:shape style="position:absolute;left:4411;top:456;width:20;height:2" coordorigin="4411,456" coordsize="20,0" path="m4411,456l4430,456e" filled="false" stroked="true" strokeweight=".48pt" strokecolor="#fefefe">
                <v:path arrowok="t"/>
              </v:shape>
            </v:group>
            <v:group style="position:absolute;left:4430;top:456;width:20;height:2" coordorigin="4430,456" coordsize="20,2">
              <v:shape style="position:absolute;left:4430;top:456;width:20;height:2" coordorigin="4430,456" coordsize="20,0" path="m4430,456l4450,456e" filled="false" stroked="true" strokeweight=".48pt" strokecolor="#fefefe">
                <v:path arrowok="t"/>
              </v:shape>
            </v:group>
            <v:group style="position:absolute;left:4450;top:456;width:20;height:2" coordorigin="4450,456" coordsize="20,2">
              <v:shape style="position:absolute;left:4450;top:456;width:20;height:2" coordorigin="4450,456" coordsize="20,0" path="m4450,456l4469,456e" filled="false" stroked="true" strokeweight=".48pt" strokecolor="#fefefe">
                <v:path arrowok="t"/>
              </v:shape>
            </v:group>
            <v:group style="position:absolute;left:4469;top:456;width:20;height:2" coordorigin="4469,456" coordsize="20,2">
              <v:shape style="position:absolute;left:4469;top:456;width:20;height:2" coordorigin="4469,456" coordsize="20,0" path="m4469,456l4488,456e" filled="false" stroked="true" strokeweight=".48pt" strokecolor="#fefefe">
                <v:path arrowok="t"/>
              </v:shape>
            </v:group>
            <v:group style="position:absolute;left:4488;top:456;width:20;height:2" coordorigin="4488,456" coordsize="20,2">
              <v:shape style="position:absolute;left:4488;top:456;width:20;height:2" coordorigin="4488,456" coordsize="20,0" path="m4488,456l4507,456e" filled="false" stroked="true" strokeweight=".48pt" strokecolor="#fefefe">
                <v:path arrowok="t"/>
              </v:shape>
            </v:group>
            <v:group style="position:absolute;left:4507;top:456;width:20;height:2" coordorigin="4507,456" coordsize="20,2">
              <v:shape style="position:absolute;left:4507;top:456;width:20;height:2" coordorigin="4507,456" coordsize="20,0" path="m4507,456l4526,456e" filled="false" stroked="true" strokeweight=".48pt" strokecolor="#fefefe">
                <v:path arrowok="t"/>
              </v:shape>
            </v:group>
            <v:group style="position:absolute;left:4526;top:456;width:20;height:2" coordorigin="4526,456" coordsize="20,2">
              <v:shape style="position:absolute;left:4526;top:456;width:20;height:2" coordorigin="4526,456" coordsize="20,0" path="m4526,456l4546,456e" filled="false" stroked="true" strokeweight=".48pt" strokecolor="#fefefe">
                <v:path arrowok="t"/>
              </v:shape>
            </v:group>
            <v:group style="position:absolute;left:4546;top:456;width:20;height:2" coordorigin="4546,456" coordsize="20,2">
              <v:shape style="position:absolute;left:4546;top:456;width:20;height:2" coordorigin="4546,456" coordsize="20,0" path="m4546,456l4565,456e" filled="false" stroked="true" strokeweight=".48pt" strokecolor="#fefefe">
                <v:path arrowok="t"/>
              </v:shape>
            </v:group>
            <v:group style="position:absolute;left:4565;top:456;width:20;height:2" coordorigin="4565,456" coordsize="20,2">
              <v:shape style="position:absolute;left:4565;top:456;width:20;height:2" coordorigin="4565,456" coordsize="20,0" path="m4565,456l4584,456e" filled="false" stroked="true" strokeweight=".48pt" strokecolor="#fefefe">
                <v:path arrowok="t"/>
              </v:shape>
            </v:group>
            <v:group style="position:absolute;left:4584;top:456;width:20;height:2" coordorigin="4584,456" coordsize="20,2">
              <v:shape style="position:absolute;left:4584;top:456;width:20;height:2" coordorigin="4584,456" coordsize="20,0" path="m4584,456l4603,456e" filled="false" stroked="true" strokeweight=".48pt" strokecolor="#fefefe">
                <v:path arrowok="t"/>
              </v:shape>
            </v:group>
            <v:group style="position:absolute;left:4603;top:456;width:20;height:2" coordorigin="4603,456" coordsize="20,2">
              <v:shape style="position:absolute;left:4603;top:456;width:20;height:2" coordorigin="4603,456" coordsize="20,0" path="m4603,456l4622,456e" filled="false" stroked="true" strokeweight=".48pt" strokecolor="#fefefe">
                <v:path arrowok="t"/>
              </v:shape>
            </v:group>
            <v:group style="position:absolute;left:4622;top:456;width:20;height:2" coordorigin="4622,456" coordsize="20,2">
              <v:shape style="position:absolute;left:4622;top:456;width:20;height:2" coordorigin="4622,456" coordsize="20,0" path="m4622,456l4642,456e" filled="false" stroked="true" strokeweight=".48pt" strokecolor="#fefefe">
                <v:path arrowok="t"/>
              </v:shape>
            </v:group>
            <v:group style="position:absolute;left:4642;top:456;width:20;height:2" coordorigin="4642,456" coordsize="20,2">
              <v:shape style="position:absolute;left:4642;top:456;width:20;height:2" coordorigin="4642,456" coordsize="20,0" path="m4642,456l4661,456e" filled="false" stroked="true" strokeweight=".48pt" strokecolor="#fefefe">
                <v:path arrowok="t"/>
              </v:shape>
            </v:group>
            <v:group style="position:absolute;left:4661;top:456;width:20;height:2" coordorigin="4661,456" coordsize="20,2">
              <v:shape style="position:absolute;left:4661;top:456;width:20;height:2" coordorigin="4661,456" coordsize="20,0" path="m4661,456l4680,456e" filled="false" stroked="true" strokeweight=".48pt" strokecolor="#fefefe">
                <v:path arrowok="t"/>
              </v:shape>
            </v:group>
            <v:group style="position:absolute;left:4680;top:456;width:20;height:2" coordorigin="4680,456" coordsize="20,2">
              <v:shape style="position:absolute;left:4680;top:456;width:20;height:2" coordorigin="4680,456" coordsize="20,0" path="m4680,456l4699,456e" filled="false" stroked="true" strokeweight=".48pt" strokecolor="#fefefe">
                <v:path arrowok="t"/>
              </v:shape>
            </v:group>
            <v:group style="position:absolute;left:4699;top:456;width:20;height:2" coordorigin="4699,456" coordsize="20,2">
              <v:shape style="position:absolute;left:4699;top:456;width:20;height:2" coordorigin="4699,456" coordsize="20,0" path="m4699,456l4718,456e" filled="false" stroked="true" strokeweight=".48pt" strokecolor="#fefefe">
                <v:path arrowok="t"/>
              </v:shape>
            </v:group>
            <v:group style="position:absolute;left:4718;top:456;width:20;height:2" coordorigin="4718,456" coordsize="20,2">
              <v:shape style="position:absolute;left:4718;top:456;width:20;height:2" coordorigin="4718,456" coordsize="20,0" path="m4718,456l4738,456e" filled="false" stroked="true" strokeweight=".48pt" strokecolor="#fefefe">
                <v:path arrowok="t"/>
              </v:shape>
            </v:group>
            <v:group style="position:absolute;left:4738;top:456;width:20;height:2" coordorigin="4738,456" coordsize="20,2">
              <v:shape style="position:absolute;left:4738;top:456;width:20;height:2" coordorigin="4738,456" coordsize="20,0" path="m4738,456l4757,456e" filled="false" stroked="true" strokeweight=".48pt" strokecolor="#fefefe">
                <v:path arrowok="t"/>
              </v:shape>
            </v:group>
            <v:group style="position:absolute;left:4757;top:456;width:20;height:2" coordorigin="4757,456" coordsize="20,2">
              <v:shape style="position:absolute;left:4757;top:456;width:20;height:2" coordorigin="4757,456" coordsize="20,0" path="m4757,456l4776,456e" filled="false" stroked="true" strokeweight=".48pt" strokecolor="#fefefe">
                <v:path arrowok="t"/>
              </v:shape>
            </v:group>
            <v:group style="position:absolute;left:4776;top:456;width:20;height:2" coordorigin="4776,456" coordsize="20,2">
              <v:shape style="position:absolute;left:4776;top:456;width:20;height:2" coordorigin="4776,456" coordsize="20,0" path="m4776,456l4795,456e" filled="false" stroked="true" strokeweight=".48pt" strokecolor="#fefefe">
                <v:path arrowok="t"/>
              </v:shape>
            </v:group>
            <v:group style="position:absolute;left:4795;top:456;width:20;height:2" coordorigin="4795,456" coordsize="20,2">
              <v:shape style="position:absolute;left:4795;top:456;width:20;height:2" coordorigin="4795,456" coordsize="20,0" path="m4795,456l4814,456e" filled="false" stroked="true" strokeweight=".48pt" strokecolor="#fefefe">
                <v:path arrowok="t"/>
              </v:shape>
            </v:group>
            <v:group style="position:absolute;left:4814;top:456;width:20;height:2" coordorigin="4814,456" coordsize="20,2">
              <v:shape style="position:absolute;left:4814;top:456;width:20;height:2" coordorigin="4814,456" coordsize="20,0" path="m4814,456l4834,456e" filled="false" stroked="true" strokeweight=".48pt" strokecolor="#fefefe">
                <v:path arrowok="t"/>
              </v:shape>
            </v:group>
            <v:group style="position:absolute;left:4834;top:456;width:20;height:2" coordorigin="4834,456" coordsize="20,2">
              <v:shape style="position:absolute;left:4834;top:456;width:20;height:2" coordorigin="4834,456" coordsize="20,0" path="m4834,456l4853,456e" filled="false" stroked="true" strokeweight=".48pt" strokecolor="#fefefe">
                <v:path arrowok="t"/>
              </v:shape>
            </v:group>
            <v:group style="position:absolute;left:4853;top:456;width:20;height:2" coordorigin="4853,456" coordsize="20,2">
              <v:shape style="position:absolute;left:4853;top:456;width:20;height:2" coordorigin="4853,456" coordsize="20,0" path="m4853,456l4872,456e" filled="false" stroked="true" strokeweight=".48pt" strokecolor="#fefefe">
                <v:path arrowok="t"/>
              </v:shape>
            </v:group>
            <v:group style="position:absolute;left:4872;top:456;width:20;height:2" coordorigin="4872,456" coordsize="20,2">
              <v:shape style="position:absolute;left:4872;top:456;width:20;height:2" coordorigin="4872,456" coordsize="20,0" path="m4872,456l4891,456e" filled="false" stroked="true" strokeweight=".48pt" strokecolor="#fefefe">
                <v:path arrowok="t"/>
              </v:shape>
            </v:group>
            <v:group style="position:absolute;left:4891;top:456;width:20;height:2" coordorigin="4891,456" coordsize="20,2">
              <v:shape style="position:absolute;left:4891;top:456;width:20;height:2" coordorigin="4891,456" coordsize="20,0" path="m4891,456l4910,456e" filled="false" stroked="true" strokeweight=".48pt" strokecolor="#fefefe">
                <v:path arrowok="t"/>
              </v:shape>
            </v:group>
            <v:group style="position:absolute;left:4910;top:456;width:20;height:2" coordorigin="4910,456" coordsize="20,2">
              <v:shape style="position:absolute;left:4910;top:456;width:20;height:2" coordorigin="4910,456" coordsize="20,0" path="m4910,456l4930,456e" filled="false" stroked="true" strokeweight=".48pt" strokecolor="#fefefe">
                <v:path arrowok="t"/>
              </v:shape>
            </v:group>
            <v:group style="position:absolute;left:4930;top:456;width:20;height:2" coordorigin="4930,456" coordsize="20,2">
              <v:shape style="position:absolute;left:4930;top:456;width:20;height:2" coordorigin="4930,456" coordsize="20,0" path="m4930,456l4949,456e" filled="false" stroked="true" strokeweight=".48pt" strokecolor="#fefefe">
                <v:path arrowok="t"/>
              </v:shape>
            </v:group>
            <v:group style="position:absolute;left:4949;top:456;width:20;height:2" coordorigin="4949,456" coordsize="20,2">
              <v:shape style="position:absolute;left:4949;top:456;width:20;height:2" coordorigin="4949,456" coordsize="20,0" path="m4949,456l4968,456e" filled="false" stroked="true" strokeweight=".48pt" strokecolor="#fefefe">
                <v:path arrowok="t"/>
              </v:shape>
            </v:group>
            <v:group style="position:absolute;left:4968;top:456;width:20;height:2" coordorigin="4968,456" coordsize="20,2">
              <v:shape style="position:absolute;left:4968;top:456;width:20;height:2" coordorigin="4968,456" coordsize="20,0" path="m4968,456l4987,456e" filled="false" stroked="true" strokeweight=".48pt" strokecolor="#fefefe">
                <v:path arrowok="t"/>
              </v:shape>
            </v:group>
            <v:group style="position:absolute;left:4987;top:456;width:20;height:2" coordorigin="4987,456" coordsize="20,2">
              <v:shape style="position:absolute;left:4987;top:456;width:20;height:2" coordorigin="4987,456" coordsize="20,0" path="m4987,456l5006,456e" filled="false" stroked="true" strokeweight=".48pt" strokecolor="#fefefe">
                <v:path arrowok="t"/>
              </v:shape>
            </v:group>
            <v:group style="position:absolute;left:5006;top:456;width:20;height:2" coordorigin="5006,456" coordsize="20,2">
              <v:shape style="position:absolute;left:5006;top:456;width:20;height:2" coordorigin="5006,456" coordsize="20,0" path="m5006,456l5026,456e" filled="false" stroked="true" strokeweight=".48pt" strokecolor="#fefefe">
                <v:path arrowok="t"/>
              </v:shape>
            </v:group>
            <v:group style="position:absolute;left:5026;top:456;width:20;height:2" coordorigin="5026,456" coordsize="20,2">
              <v:shape style="position:absolute;left:5026;top:456;width:20;height:2" coordorigin="5026,456" coordsize="20,0" path="m5026,456l5045,456e" filled="false" stroked="true" strokeweight=".48pt" strokecolor="#fefefe">
                <v:path arrowok="t"/>
              </v:shape>
            </v:group>
            <v:group style="position:absolute;left:5045;top:456;width:20;height:2" coordorigin="5045,456" coordsize="20,2">
              <v:shape style="position:absolute;left:5045;top:456;width:20;height:2" coordorigin="5045,456" coordsize="20,0" path="m5045,456l5064,456e" filled="false" stroked="true" strokeweight=".48pt" strokecolor="#fefefe">
                <v:path arrowok="t"/>
              </v:shape>
            </v:group>
            <v:group style="position:absolute;left:5064;top:456;width:20;height:2" coordorigin="5064,456" coordsize="20,2">
              <v:shape style="position:absolute;left:5064;top:456;width:20;height:2" coordorigin="5064,456" coordsize="20,0" path="m5064,456l5083,456e" filled="false" stroked="true" strokeweight=".48pt" strokecolor="#fefefe">
                <v:path arrowok="t"/>
              </v:shape>
            </v:group>
            <v:group style="position:absolute;left:5083;top:456;width:20;height:2" coordorigin="5083,456" coordsize="20,2">
              <v:shape style="position:absolute;left:5083;top:456;width:20;height:2" coordorigin="5083,456" coordsize="20,0" path="m5083,456l5102,456e" filled="false" stroked="true" strokeweight=".48pt" strokecolor="#fefefe">
                <v:path arrowok="t"/>
              </v:shape>
            </v:group>
            <v:group style="position:absolute;left:5102;top:456;width:20;height:2" coordorigin="5102,456" coordsize="20,2">
              <v:shape style="position:absolute;left:5102;top:456;width:20;height:2" coordorigin="5102,456" coordsize="20,0" path="m5102,456l5122,456e" filled="false" stroked="true" strokeweight=".48pt" strokecolor="#fefefe">
                <v:path arrowok="t"/>
              </v:shape>
            </v:group>
            <v:group style="position:absolute;left:5122;top:456;width:20;height:2" coordorigin="5122,456" coordsize="20,2">
              <v:shape style="position:absolute;left:5122;top:456;width:20;height:2" coordorigin="5122,456" coordsize="20,0" path="m5122,456l5141,456e" filled="false" stroked="true" strokeweight=".48pt" strokecolor="#fefefe">
                <v:path arrowok="t"/>
              </v:shape>
            </v:group>
            <v:group style="position:absolute;left:5141;top:456;width:20;height:2" coordorigin="5141,456" coordsize="20,2">
              <v:shape style="position:absolute;left:5141;top:456;width:20;height:2" coordorigin="5141,456" coordsize="20,0" path="m5141,456l5160,456e" filled="false" stroked="true" strokeweight=".48pt" strokecolor="#fefefe">
                <v:path arrowok="t"/>
              </v:shape>
            </v:group>
            <v:group style="position:absolute;left:5160;top:456;width:20;height:2" coordorigin="5160,456" coordsize="20,2">
              <v:shape style="position:absolute;left:5160;top:456;width:20;height:2" coordorigin="5160,456" coordsize="20,0" path="m5160,456l5179,456e" filled="false" stroked="true" strokeweight=".48pt" strokecolor="#fefefe">
                <v:path arrowok="t"/>
              </v:shape>
            </v:group>
            <v:group style="position:absolute;left:5179;top:456;width:20;height:2" coordorigin="5179,456" coordsize="20,2">
              <v:shape style="position:absolute;left:5179;top:456;width:20;height:2" coordorigin="5179,456" coordsize="20,0" path="m5179,456l5198,456e" filled="false" stroked="true" strokeweight=".48pt" strokecolor="#fefefe">
                <v:path arrowok="t"/>
              </v:shape>
            </v:group>
            <v:group style="position:absolute;left:5198;top:456;width:20;height:2" coordorigin="5198,456" coordsize="20,2">
              <v:shape style="position:absolute;left:5198;top:456;width:20;height:2" coordorigin="5198,456" coordsize="20,0" path="m5198,456l5218,456e" filled="false" stroked="true" strokeweight=".48pt" strokecolor="#fefefe">
                <v:path arrowok="t"/>
              </v:shape>
            </v:group>
            <v:group style="position:absolute;left:5218;top:456;width:20;height:2" coordorigin="5218,456" coordsize="20,2">
              <v:shape style="position:absolute;left:5218;top:456;width:20;height:2" coordorigin="5218,456" coordsize="20,0" path="m5218,456l5237,456e" filled="false" stroked="true" strokeweight=".48pt" strokecolor="#fefefe">
                <v:path arrowok="t"/>
              </v:shape>
            </v:group>
            <v:group style="position:absolute;left:5237;top:456;width:20;height:2" coordorigin="5237,456" coordsize="20,2">
              <v:shape style="position:absolute;left:5237;top:456;width:20;height:2" coordorigin="5237,456" coordsize="20,0" path="m5237,456l5256,456e" filled="false" stroked="true" strokeweight=".48pt" strokecolor="#fefefe">
                <v:path arrowok="t"/>
              </v:shape>
            </v:group>
            <v:group style="position:absolute;left:5256;top:456;width:20;height:2" coordorigin="5256,456" coordsize="20,2">
              <v:shape style="position:absolute;left:5256;top:456;width:20;height:2" coordorigin="5256,456" coordsize="20,0" path="m5256,456l5275,456e" filled="false" stroked="true" strokeweight=".48pt" strokecolor="#fefefe">
                <v:path arrowok="t"/>
              </v:shape>
            </v:group>
            <v:group style="position:absolute;left:5275;top:456;width:20;height:2" coordorigin="5275,456" coordsize="20,2">
              <v:shape style="position:absolute;left:5275;top:456;width:20;height:2" coordorigin="5275,456" coordsize="20,0" path="m5275,456l5294,456e" filled="false" stroked="true" strokeweight=".48pt" strokecolor="#fefefe">
                <v:path arrowok="t"/>
              </v:shape>
            </v:group>
            <v:group style="position:absolute;left:5294;top:456;width:20;height:2" coordorigin="5294,456" coordsize="20,2">
              <v:shape style="position:absolute;left:5294;top:456;width:20;height:2" coordorigin="5294,456" coordsize="20,0" path="m5294,456l5314,456e" filled="false" stroked="true" strokeweight=".48pt" strokecolor="#fefefe">
                <v:path arrowok="t"/>
              </v:shape>
            </v:group>
            <v:group style="position:absolute;left:5314;top:456;width:20;height:2" coordorigin="5314,456" coordsize="20,2">
              <v:shape style="position:absolute;left:5314;top:456;width:20;height:2" coordorigin="5314,456" coordsize="20,0" path="m5314,456l5333,456e" filled="false" stroked="true" strokeweight=".48pt" strokecolor="#fefefe">
                <v:path arrowok="t"/>
              </v:shape>
            </v:group>
            <v:group style="position:absolute;left:5333;top:456;width:20;height:2" coordorigin="5333,456" coordsize="20,2">
              <v:shape style="position:absolute;left:5333;top:456;width:20;height:2" coordorigin="5333,456" coordsize="20,0" path="m5333,456l5352,456e" filled="false" stroked="true" strokeweight=".48pt" strokecolor="#fefefe">
                <v:path arrowok="t"/>
              </v:shape>
            </v:group>
            <v:group style="position:absolute;left:5352;top:456;width:20;height:2" coordorigin="5352,456" coordsize="20,2">
              <v:shape style="position:absolute;left:5352;top:456;width:20;height:2" coordorigin="5352,456" coordsize="20,0" path="m5352,456l5371,456e" filled="false" stroked="true" strokeweight=".48pt" strokecolor="#fefefe">
                <v:path arrowok="t"/>
              </v:shape>
            </v:group>
            <v:group style="position:absolute;left:5371;top:456;width:20;height:2" coordorigin="5371,456" coordsize="20,2">
              <v:shape style="position:absolute;left:5371;top:456;width:20;height:2" coordorigin="5371,456" coordsize="20,0" path="m5371,456l5390,456e" filled="false" stroked="true" strokeweight=".48pt" strokecolor="#fefefe">
                <v:path arrowok="t"/>
              </v:shape>
            </v:group>
            <v:group style="position:absolute;left:5390;top:456;width:20;height:2" coordorigin="5390,456" coordsize="20,2">
              <v:shape style="position:absolute;left:5390;top:456;width:20;height:2" coordorigin="5390,456" coordsize="20,0" path="m5390,456l5410,456e" filled="false" stroked="true" strokeweight=".48pt" strokecolor="#fefefe">
                <v:path arrowok="t"/>
              </v:shape>
            </v:group>
            <v:group style="position:absolute;left:5410;top:456;width:20;height:2" coordorigin="5410,456" coordsize="20,2">
              <v:shape style="position:absolute;left:5410;top:456;width:20;height:2" coordorigin="5410,456" coordsize="20,0" path="m5410,456l5429,456e" filled="false" stroked="true" strokeweight=".48pt" strokecolor="#fefefe">
                <v:path arrowok="t"/>
              </v:shape>
            </v:group>
            <v:group style="position:absolute;left:5429;top:456;width:20;height:2" coordorigin="5429,456" coordsize="20,2">
              <v:shape style="position:absolute;left:5429;top:456;width:20;height:2" coordorigin="5429,456" coordsize="20,0" path="m5429,456l5448,456e" filled="false" stroked="true" strokeweight=".48pt" strokecolor="#fefefe">
                <v:path arrowok="t"/>
              </v:shape>
            </v:group>
            <v:group style="position:absolute;left:5448;top:456;width:20;height:2" coordorigin="5448,456" coordsize="20,2">
              <v:shape style="position:absolute;left:5448;top:456;width:20;height:2" coordorigin="5448,456" coordsize="20,0" path="m5448,456l5467,456e" filled="false" stroked="true" strokeweight=".48pt" strokecolor="#fefefe">
                <v:path arrowok="t"/>
              </v:shape>
            </v:group>
            <v:group style="position:absolute;left:5467;top:456;width:20;height:2" coordorigin="5467,456" coordsize="20,2">
              <v:shape style="position:absolute;left:5467;top:456;width:20;height:2" coordorigin="5467,456" coordsize="20,0" path="m5467,456l5486,456e" filled="false" stroked="true" strokeweight=".48pt" strokecolor="#fefefe">
                <v:path arrowok="t"/>
              </v:shape>
            </v:group>
            <v:group style="position:absolute;left:5486;top:456;width:20;height:2" coordorigin="5486,456" coordsize="20,2">
              <v:shape style="position:absolute;left:5486;top:456;width:20;height:2" coordorigin="5486,456" coordsize="20,0" path="m5486,456l5506,456e" filled="false" stroked="true" strokeweight=".48pt" strokecolor="#fefefe">
                <v:path arrowok="t"/>
              </v:shape>
            </v:group>
            <v:group style="position:absolute;left:5506;top:456;width:20;height:2" coordorigin="5506,456" coordsize="20,2">
              <v:shape style="position:absolute;left:5506;top:456;width:20;height:2" coordorigin="5506,456" coordsize="20,0" path="m5506,456l5525,456e" filled="false" stroked="true" strokeweight=".48pt" strokecolor="#fefefe">
                <v:path arrowok="t"/>
              </v:shape>
            </v:group>
            <v:group style="position:absolute;left:5525;top:456;width:20;height:2" coordorigin="5525,456" coordsize="20,2">
              <v:shape style="position:absolute;left:5525;top:456;width:20;height:2" coordorigin="5525,456" coordsize="20,0" path="m5525,456l5544,456e" filled="false" stroked="true" strokeweight=".48pt" strokecolor="#fefefe">
                <v:path arrowok="t"/>
              </v:shape>
            </v:group>
            <v:group style="position:absolute;left:5544;top:456;width:20;height:2" coordorigin="5544,456" coordsize="20,2">
              <v:shape style="position:absolute;left:5544;top:456;width:20;height:2" coordorigin="5544,456" coordsize="20,0" path="m5544,456l5563,456e" filled="false" stroked="true" strokeweight=".48pt" strokecolor="#fefefe">
                <v:path arrowok="t"/>
              </v:shape>
            </v:group>
            <v:group style="position:absolute;left:5563;top:456;width:20;height:2" coordorigin="5563,456" coordsize="20,2">
              <v:shape style="position:absolute;left:5563;top:456;width:20;height:2" coordorigin="5563,456" coordsize="20,0" path="m5563,456l5582,456e" filled="false" stroked="true" strokeweight=".48pt" strokecolor="#fefefe">
                <v:path arrowok="t"/>
              </v:shape>
            </v:group>
            <v:group style="position:absolute;left:5582;top:456;width:20;height:2" coordorigin="5582,456" coordsize="20,2">
              <v:shape style="position:absolute;left:5582;top:456;width:20;height:2" coordorigin="5582,456" coordsize="20,0" path="m5582,456l5602,456e" filled="false" stroked="true" strokeweight=".48pt" strokecolor="#fefefe">
                <v:path arrowok="t"/>
              </v:shape>
            </v:group>
            <v:group style="position:absolute;left:5602;top:456;width:20;height:2" coordorigin="5602,456" coordsize="20,2">
              <v:shape style="position:absolute;left:5602;top:456;width:20;height:2" coordorigin="5602,456" coordsize="20,0" path="m5602,456l5621,456e" filled="false" stroked="true" strokeweight=".48pt" strokecolor="#fefefe">
                <v:path arrowok="t"/>
              </v:shape>
            </v:group>
            <v:group style="position:absolute;left:5621;top:456;width:20;height:2" coordorigin="5621,456" coordsize="20,2">
              <v:shape style="position:absolute;left:5621;top:456;width:20;height:2" coordorigin="5621,456" coordsize="20,0" path="m5621,456l5640,456e" filled="false" stroked="true" strokeweight=".48pt" strokecolor="#fefefe">
                <v:path arrowok="t"/>
              </v:shape>
            </v:group>
            <v:group style="position:absolute;left:5640;top:456;width:20;height:2" coordorigin="5640,456" coordsize="20,2">
              <v:shape style="position:absolute;left:5640;top:456;width:20;height:2" coordorigin="5640,456" coordsize="20,0" path="m5640,456l5659,456e" filled="false" stroked="true" strokeweight=".48pt" strokecolor="#fefefe">
                <v:path arrowok="t"/>
              </v:shape>
            </v:group>
            <v:group style="position:absolute;left:5659;top:456;width:20;height:2" coordorigin="5659,456" coordsize="20,2">
              <v:shape style="position:absolute;left:5659;top:456;width:20;height:2" coordorigin="5659,456" coordsize="20,0" path="m5659,456l5678,456e" filled="false" stroked="true" strokeweight=".48pt" strokecolor="#fefefe">
                <v:path arrowok="t"/>
              </v:shape>
            </v:group>
            <v:group style="position:absolute;left:5678;top:456;width:20;height:2" coordorigin="5678,456" coordsize="20,2">
              <v:shape style="position:absolute;left:5678;top:456;width:20;height:2" coordorigin="5678,456" coordsize="20,0" path="m5678,456l5698,456e" filled="false" stroked="true" strokeweight=".48pt" strokecolor="#fefefe">
                <v:path arrowok="t"/>
              </v:shape>
            </v:group>
            <v:group style="position:absolute;left:5698;top:456;width:20;height:2" coordorigin="5698,456" coordsize="20,2">
              <v:shape style="position:absolute;left:5698;top:456;width:20;height:2" coordorigin="5698,456" coordsize="20,0" path="m5698,456l5717,456e" filled="false" stroked="true" strokeweight=".48pt" strokecolor="#fefefe">
                <v:path arrowok="t"/>
              </v:shape>
            </v:group>
            <v:group style="position:absolute;left:5717;top:456;width:20;height:2" coordorigin="5717,456" coordsize="20,2">
              <v:shape style="position:absolute;left:5717;top:456;width:20;height:2" coordorigin="5717,456" coordsize="20,0" path="m5717,456l5736,456e" filled="false" stroked="true" strokeweight=".48pt" strokecolor="#fefefe">
                <v:path arrowok="t"/>
              </v:shape>
            </v:group>
            <v:group style="position:absolute;left:5736;top:456;width:20;height:2" coordorigin="5736,456" coordsize="20,2">
              <v:shape style="position:absolute;left:5736;top:456;width:20;height:2" coordorigin="5736,456" coordsize="20,0" path="m5736,456l5755,456e" filled="false" stroked="true" strokeweight=".48pt" strokecolor="#fefefe">
                <v:path arrowok="t"/>
              </v:shape>
            </v:group>
            <v:group style="position:absolute;left:5755;top:456;width:20;height:2" coordorigin="5755,456" coordsize="20,2">
              <v:shape style="position:absolute;left:5755;top:456;width:20;height:2" coordorigin="5755,456" coordsize="20,0" path="m5755,456l5774,456e" filled="false" stroked="true" strokeweight=".48pt" strokecolor="#fefefe">
                <v:path arrowok="t"/>
              </v:shape>
            </v:group>
            <v:group style="position:absolute;left:5774;top:456;width:20;height:2" coordorigin="5774,456" coordsize="20,2">
              <v:shape style="position:absolute;left:5774;top:456;width:20;height:2" coordorigin="5774,456" coordsize="20,0" path="m5774,456l5794,456e" filled="false" stroked="true" strokeweight=".48pt" strokecolor="#fefefe">
                <v:path arrowok="t"/>
              </v:shape>
            </v:group>
            <v:group style="position:absolute;left:5794;top:456;width:20;height:2" coordorigin="5794,456" coordsize="20,2">
              <v:shape style="position:absolute;left:5794;top:456;width:20;height:2" coordorigin="5794,456" coordsize="20,0" path="m5794,456l5813,456e" filled="false" stroked="true" strokeweight=".48pt" strokecolor="#fefefe">
                <v:path arrowok="t"/>
              </v:shape>
            </v:group>
            <v:group style="position:absolute;left:5813;top:456;width:20;height:2" coordorigin="5813,456" coordsize="20,2">
              <v:shape style="position:absolute;left:5813;top:456;width:20;height:2" coordorigin="5813,456" coordsize="20,0" path="m5813,456l5832,456e" filled="false" stroked="true" strokeweight=".48pt" strokecolor="#fefefe">
                <v:path arrowok="t"/>
              </v:shape>
            </v:group>
            <v:group style="position:absolute;left:5832;top:456;width:20;height:2" coordorigin="5832,456" coordsize="20,2">
              <v:shape style="position:absolute;left:5832;top:456;width:20;height:2" coordorigin="5832,456" coordsize="20,0" path="m5832,456l5851,456e" filled="false" stroked="true" strokeweight=".48pt" strokecolor="#fefefe">
                <v:path arrowok="t"/>
              </v:shape>
            </v:group>
            <v:group style="position:absolute;left:5851;top:456;width:20;height:2" coordorigin="5851,456" coordsize="20,2">
              <v:shape style="position:absolute;left:5851;top:456;width:20;height:2" coordorigin="5851,456" coordsize="20,0" path="m5851,456l5870,456e" filled="false" stroked="true" strokeweight=".48pt" strokecolor="#fefefe">
                <v:path arrowok="t"/>
              </v:shape>
            </v:group>
            <v:group style="position:absolute;left:5870;top:456;width:20;height:2" coordorigin="5870,456" coordsize="20,2">
              <v:shape style="position:absolute;left:5870;top:456;width:20;height:2" coordorigin="5870,456" coordsize="20,0" path="m5870,456l5890,456e" filled="false" stroked="true" strokeweight=".48pt" strokecolor="#fefefe">
                <v:path arrowok="t"/>
              </v:shape>
            </v:group>
            <v:group style="position:absolute;left:5890;top:456;width:20;height:2" coordorigin="5890,456" coordsize="20,2">
              <v:shape style="position:absolute;left:5890;top:456;width:20;height:2" coordorigin="5890,456" coordsize="20,0" path="m5890,456l5909,456e" filled="false" stroked="true" strokeweight=".48pt" strokecolor="#fefefe">
                <v:path arrowok="t"/>
              </v:shape>
            </v:group>
            <v:group style="position:absolute;left:5909;top:456;width:20;height:2" coordorigin="5909,456" coordsize="20,2">
              <v:shape style="position:absolute;left:5909;top:456;width:20;height:2" coordorigin="5909,456" coordsize="20,0" path="m5909,456l5928,456e" filled="false" stroked="true" strokeweight=".48pt" strokecolor="#fefefe">
                <v:path arrowok="t"/>
              </v:shape>
            </v:group>
            <v:group style="position:absolute;left:5928;top:456;width:20;height:2" coordorigin="5928,456" coordsize="20,2">
              <v:shape style="position:absolute;left:5928;top:456;width:20;height:2" coordorigin="5928,456" coordsize="20,0" path="m5928,456l5947,456e" filled="false" stroked="true" strokeweight=".48pt" strokecolor="#fefefe">
                <v:path arrowok="t"/>
              </v:shape>
            </v:group>
            <v:group style="position:absolute;left:5947;top:456;width:20;height:2" coordorigin="5947,456" coordsize="20,2">
              <v:shape style="position:absolute;left:5947;top:456;width:20;height:2" coordorigin="5947,456" coordsize="20,0" path="m5947,456l5966,456e" filled="false" stroked="true" strokeweight=".48pt" strokecolor="#fefefe">
                <v:path arrowok="t"/>
              </v:shape>
            </v:group>
            <v:group style="position:absolute;left:5966;top:456;width:20;height:2" coordorigin="5966,456" coordsize="20,2">
              <v:shape style="position:absolute;left:5966;top:456;width:20;height:2" coordorigin="5966,456" coordsize="20,0" path="m5966,456l5986,456e" filled="false" stroked="true" strokeweight=".48pt" strokecolor="#fefefe">
                <v:path arrowok="t"/>
              </v:shape>
            </v:group>
            <v:group style="position:absolute;left:5986;top:456;width:20;height:2" coordorigin="5986,456" coordsize="20,2">
              <v:shape style="position:absolute;left:5986;top:456;width:20;height:2" coordorigin="5986,456" coordsize="20,0" path="m5986,456l6005,456e" filled="false" stroked="true" strokeweight=".48pt" strokecolor="#fefefe">
                <v:path arrowok="t"/>
              </v:shape>
            </v:group>
            <v:group style="position:absolute;left:6005;top:456;width:5;height:2" coordorigin="6005,456" coordsize="5,2">
              <v:shape style="position:absolute;left:6005;top:456;width:5;height:2" coordorigin="6005,456" coordsize="5,0" path="m6005,456l6010,456e" filled="false" stroked="true" strokeweight=".48pt" strokecolor="#fefefe">
                <v:path arrowok="t"/>
              </v:shape>
            </v:group>
            <v:group style="position:absolute;left:6010;top:456;width:10;height:2" coordorigin="6010,456" coordsize="10,2">
              <v:shape style="position:absolute;left:6010;top:456;width:10;height:2" coordorigin="6010,456" coordsize="10,0" path="m6010,456l6019,456e" filled="false" stroked="true" strokeweight=".48pt" strokecolor="#fefefe">
                <v:path arrowok="t"/>
              </v:shape>
            </v:group>
            <v:group style="position:absolute;left:14;top:898;width:3792;height:2" coordorigin="14,898" coordsize="3792,2">
              <v:shape style="position:absolute;left:14;top:898;width:3792;height:2" coordorigin="14,898" coordsize="3792,0" path="m14,898l3806,898e" filled="false" stroked="true" strokeweight="1.44pt" strokecolor="#000000">
                <v:path arrowok="t"/>
              </v:shape>
              <v:shape style="position:absolute;left:3806;top:461;width:10;height:422" type="#_x0000_t75" stroked="false">
                <v:imagedata r:id="rId74" o:title=""/>
              </v:shape>
            </v:group>
            <v:group style="position:absolute;left:3806;top:898;width:29;height:2" coordorigin="3806,898" coordsize="29,2">
              <v:shape style="position:absolute;left:3806;top:898;width:29;height:2" coordorigin="3806,898" coordsize="29,0" path="m3806,898l3835,898e" filled="false" stroked="true" strokeweight="1.44pt" strokecolor="#000000">
                <v:path arrowok="t"/>
              </v:shape>
            </v:group>
            <v:group style="position:absolute;left:3835;top:898;width:2175;height:2" coordorigin="3835,898" coordsize="2175,2">
              <v:shape style="position:absolute;left:3835;top:898;width:2175;height:2" coordorigin="3835,898" coordsize="2175,0" path="m3835,898l6010,898e" filled="false" stroked="true" strokeweight="1.44pt" strokecolor="#000000">
                <v:path arrowok="t"/>
              </v:shape>
              <v:shape style="position:absolute;left:6010;top:29;width:3144;height:854" type="#_x0000_t75" stroked="false">
                <v:imagedata r:id="rId75" o:title=""/>
              </v:shape>
            </v:group>
            <v:group style="position:absolute;left:6010;top:898;width:29;height:2" coordorigin="6010,898" coordsize="29,2">
              <v:shape style="position:absolute;left:6010;top:898;width:29;height:2" coordorigin="6010,898" coordsize="29,0" path="m6010,898l6038,898e" filled="false" stroked="true" strokeweight="1.44pt" strokecolor="#000000">
                <v:path arrowok="t"/>
              </v:shape>
            </v:group>
            <v:group style="position:absolute;left:6038;top:898;width:3125;height:2" coordorigin="6038,898" coordsize="3125,2">
              <v:shape style="position:absolute;left:6038;top:898;width:3125;height:2" coordorigin="6038,898" coordsize="3125,0" path="m6038,898l9163,898e" filled="false" stroked="true" strokeweight="1.44pt" strokecolor="#000000">
                <v:path arrowok="t"/>
              </v:shape>
              <v:shape style="position:absolute;left:58;top:194;width:3197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-106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欠款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单位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50;top:194;width:1436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39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79,773,363.58</w:t>
                      </w:r>
                    </w:p>
                  </w:txbxContent>
                </v:textbox>
                <w10:wrap type="none"/>
              </v:shape>
              <v:shape style="position:absolute;left:7258;top:194;width:773;height:653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326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17"/>
          <w:sz w:val="20"/>
          <w:szCs w:val="20"/>
        </w:rPr>
      </w:r>
    </w:p>
    <w:p>
      <w:pPr>
        <w:spacing w:before="64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110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股有限公司的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情况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33" w:lineRule="auto" w:before="115"/>
        <w:ind w:left="147" w:right="189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8"/>
          <w:sz w:val="22"/>
          <w:szCs w:val="22"/>
        </w:rPr>
        <w:t>1</w:t>
      </w:r>
      <w:r>
        <w:rPr>
          <w:rFonts w:ascii="宋体" w:hAnsi="宋体" w:cs="宋体" w:eastAsia="宋体" w:hint="default"/>
          <w:spacing w:val="-8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2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原</w:t>
      </w:r>
      <w:r>
        <w:rPr>
          <w:rFonts w:ascii="宋体" w:hAnsi="宋体" w:cs="宋体" w:eastAsia="宋体" w:hint="default"/>
          <w:sz w:val="22"/>
          <w:szCs w:val="22"/>
        </w:rPr>
        <w:t>欠</w:t>
      </w:r>
      <w:r>
        <w:rPr>
          <w:rFonts w:ascii="宋体" w:hAnsi="宋体" w:cs="宋体" w:eastAsia="宋体" w:hint="default"/>
          <w:sz w:val="22"/>
          <w:szCs w:val="22"/>
        </w:rPr>
        <w:t>深圳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布</w:t>
      </w:r>
      <w:r>
        <w:rPr>
          <w:rFonts w:ascii="宋体" w:hAnsi="宋体" w:cs="宋体" w:eastAsia="宋体" w:hint="default"/>
          <w:sz w:val="22"/>
          <w:szCs w:val="22"/>
        </w:rPr>
        <w:t>吉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担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人北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建设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代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人代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代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深圳市中</w:t>
      </w:r>
      <w:r>
        <w:rPr>
          <w:rFonts w:ascii="宋体" w:hAnsi="宋体" w:cs="宋体" w:eastAsia="宋体" w:hint="default"/>
          <w:sz w:val="22"/>
          <w:szCs w:val="22"/>
        </w:rPr>
        <w:t>级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法</w:t>
      </w:r>
      <w:r>
        <w:rPr>
          <w:rFonts w:ascii="宋体" w:hAnsi="宋体" w:cs="宋体" w:eastAsia="宋体" w:hint="default"/>
          <w:sz w:val="22"/>
          <w:szCs w:val="22"/>
        </w:rPr>
        <w:t>院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23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出具</w: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）深中法</w:t>
      </w:r>
      <w:r>
        <w:rPr>
          <w:rFonts w:ascii="宋体" w:hAnsi="宋体" w:cs="宋体" w:eastAsia="宋体" w:hint="default"/>
          <w:sz w:val="22"/>
          <w:szCs w:val="22"/>
        </w:rPr>
        <w:t>执字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486</w:t>
      </w:r>
      <w:r>
        <w:rPr>
          <w:rFonts w:ascii="宋体" w:hAnsi="宋体" w:cs="宋体" w:eastAsia="宋体" w:hint="default"/>
          <w:sz w:val="22"/>
          <w:szCs w:val="22"/>
        </w:rPr>
        <w:t>《</w:t>
      </w:r>
      <w:r>
        <w:rPr>
          <w:rFonts w:ascii="宋体" w:hAnsi="宋体" w:cs="宋体" w:eastAsia="宋体" w:hint="default"/>
          <w:sz w:val="22"/>
          <w:szCs w:val="22"/>
        </w:rPr>
        <w:t>结</w:t>
      </w:r>
      <w:r>
        <w:rPr>
          <w:rFonts w:ascii="宋体" w:hAnsi="宋体" w:cs="宋体" w:eastAsia="宋体" w:hint="default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487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裁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定书》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件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11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北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w w:val="100"/>
          <w:sz w:val="22"/>
          <w:szCs w:val="22"/>
        </w:rPr>
        <w:t>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京</w:t>
      </w:r>
      <w:r>
        <w:rPr>
          <w:rFonts w:ascii="宋体" w:hAnsi="宋体" w:cs="宋体" w:eastAsia="宋体" w:hint="default"/>
          <w:sz w:val="22"/>
          <w:szCs w:val="22"/>
        </w:rPr>
        <w:t>富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建设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8000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3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金</w:t>
      </w:r>
      <w:r>
        <w:rPr>
          <w:rFonts w:ascii="宋体" w:hAnsi="宋体" w:cs="宋体" w:eastAsia="宋体" w:hint="default"/>
          <w:sz w:val="22"/>
          <w:szCs w:val="22"/>
        </w:rPr>
        <w:t>泰克</w:t>
      </w:r>
      <w:r>
        <w:rPr>
          <w:rFonts w:ascii="宋体" w:hAnsi="宋体" w:cs="宋体" w:eastAsia="宋体" w:hint="default"/>
          <w:sz w:val="22"/>
          <w:szCs w:val="22"/>
        </w:rPr>
        <w:t>电子（</w:t>
      </w:r>
      <w:r>
        <w:rPr>
          <w:rFonts w:ascii="宋体" w:hAnsi="宋体" w:cs="宋体" w:eastAsia="宋体" w:hint="default"/>
          <w:sz w:val="22"/>
          <w:szCs w:val="22"/>
        </w:rPr>
        <w:t>惠州</w:t>
      </w:r>
      <w:r>
        <w:rPr>
          <w:rFonts w:ascii="宋体" w:hAnsi="宋体" w:cs="宋体" w:eastAsia="宋体" w:hint="default"/>
          <w:sz w:val="22"/>
          <w:szCs w:val="22"/>
        </w:rPr>
        <w:t>）有限公司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纳</w:t>
      </w:r>
      <w:r>
        <w:rPr>
          <w:rFonts w:ascii="宋体" w:hAnsi="宋体" w:cs="宋体" w:eastAsia="宋体" w:hint="default"/>
          <w:sz w:val="22"/>
          <w:szCs w:val="22"/>
        </w:rPr>
        <w:t>伟</w:t>
      </w:r>
      <w:r>
        <w:rPr>
          <w:rFonts w:ascii="宋体" w:hAnsi="宋体" w:cs="宋体" w:eastAsia="宋体" w:hint="default"/>
          <w:sz w:val="22"/>
          <w:szCs w:val="22"/>
        </w:rPr>
        <w:t>仕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惠州</w:t>
      </w:r>
      <w:r>
        <w:rPr>
          <w:rFonts w:ascii="宋体" w:hAnsi="宋体" w:cs="宋体" w:eastAsia="宋体" w:hint="default"/>
          <w:sz w:val="22"/>
          <w:szCs w:val="22"/>
        </w:rPr>
        <w:t>市</w:t>
      </w:r>
      <w:r>
        <w:rPr>
          <w:rFonts w:ascii="宋体" w:hAnsi="宋体" w:cs="宋体" w:eastAsia="宋体" w:hint="default"/>
          <w:sz w:val="22"/>
          <w:szCs w:val="22"/>
        </w:rPr>
        <w:t>德</w:t>
      </w:r>
      <w:r>
        <w:rPr>
          <w:rFonts w:ascii="宋体" w:hAnsi="宋体" w:cs="宋体" w:eastAsia="宋体" w:hint="default"/>
          <w:sz w:val="22"/>
          <w:szCs w:val="22"/>
        </w:rPr>
        <w:t>盛</w:t>
      </w:r>
    </w:p>
    <w:p>
      <w:pPr>
        <w:spacing w:line="331" w:lineRule="auto" w:before="110"/>
        <w:ind w:left="589" w:right="942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数</w:t>
      </w:r>
      <w:r>
        <w:rPr>
          <w:rFonts w:ascii="宋体" w:hAnsi="宋体" w:cs="宋体" w:eastAsia="宋体" w:hint="default"/>
          <w:sz w:val="22"/>
          <w:szCs w:val="22"/>
        </w:rPr>
        <w:t>码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债权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4,494.41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3)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29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4,300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归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2,400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33" w:lineRule="auto" w:before="110"/>
        <w:ind w:left="148" w:right="11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5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9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出具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的《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关于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息有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9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根据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通知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拥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pacing w:val="13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81"/>
          <w:sz w:val="22"/>
          <w:szCs w:val="22"/>
        </w:rPr>
        <w:t> </w:t>
      </w:r>
      <w:r>
        <w:rPr>
          <w:rFonts w:ascii="宋体" w:hAnsi="宋体" w:cs="宋体" w:eastAsia="宋体" w:hint="default"/>
          <w:spacing w:val="16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10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"/>
          <w:sz w:val="22"/>
          <w:szCs w:val="22"/>
        </w:rPr>
        <w:t>78,524,334.84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4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鉴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实</w:t>
      </w:r>
      <w:r>
        <w:rPr>
          <w:rFonts w:ascii="宋体" w:hAnsi="宋体" w:cs="宋体" w:eastAsia="宋体" w:hint="default"/>
          <w:spacing w:val="-4"/>
          <w:sz w:val="22"/>
          <w:szCs w:val="22"/>
        </w:rPr>
        <w:t>际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财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况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次请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求，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苏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州</w:t>
      </w:r>
      <w:r>
        <w:rPr>
          <w:rFonts w:ascii="宋体" w:hAnsi="宋体" w:cs="宋体" w:eastAsia="宋体" w:hint="default"/>
          <w:spacing w:val="-4"/>
          <w:sz w:val="22"/>
          <w:szCs w:val="22"/>
        </w:rPr>
        <w:t>爱博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创</w:t>
      </w:r>
      <w:r>
        <w:rPr>
          <w:rFonts w:ascii="宋体" w:hAnsi="宋体" w:cs="宋体" w:eastAsia="宋体" w:hint="default"/>
          <w:spacing w:val="-4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4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决</w:t>
      </w:r>
      <w:r>
        <w:rPr>
          <w:rFonts w:ascii="宋体" w:hAnsi="宋体" w:cs="宋体" w:eastAsia="宋体" w:hint="default"/>
          <w:spacing w:val="-4"/>
          <w:sz w:val="22"/>
          <w:szCs w:val="22"/>
        </w:rPr>
        <w:t>定</w:t>
      </w:r>
      <w:r>
        <w:rPr>
          <w:rFonts w:ascii="宋体" w:hAnsi="宋体" w:cs="宋体" w:eastAsia="宋体" w:hint="default"/>
          <w:spacing w:val="-4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4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起不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关上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何</w:t>
      </w:r>
      <w:r>
        <w:rPr>
          <w:rFonts w:ascii="宋体" w:hAnsi="宋体" w:cs="宋体" w:eastAsia="宋体" w:hint="default"/>
          <w:spacing w:val="-7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31" w:lineRule="auto" w:before="29"/>
        <w:ind w:left="1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10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苏</w:t>
      </w:r>
      <w:r>
        <w:rPr>
          <w:rFonts w:ascii="宋体" w:hAnsi="宋体" w:cs="宋体" w:eastAsia="宋体" w:hint="default"/>
          <w:sz w:val="22"/>
          <w:szCs w:val="22"/>
        </w:rPr>
        <w:t>州</w:t>
      </w:r>
      <w:r>
        <w:rPr>
          <w:rFonts w:ascii="宋体" w:hAnsi="宋体" w:cs="宋体" w:eastAsia="宋体" w:hint="default"/>
          <w:sz w:val="22"/>
          <w:szCs w:val="22"/>
        </w:rPr>
        <w:t>爱博</w:t>
      </w:r>
      <w:r>
        <w:rPr>
          <w:rFonts w:ascii="宋体" w:hAnsi="宋体" w:cs="宋体" w:eastAsia="宋体" w:hint="default"/>
          <w:sz w:val="22"/>
          <w:szCs w:val="22"/>
        </w:rPr>
        <w:t>创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投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债权转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27"/>
        <w:ind w:left="4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8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区国</w:t>
      </w:r>
    </w:p>
    <w:p>
      <w:pPr>
        <w:spacing w:before="115"/>
        <w:ind w:left="1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79,773,363.58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1363" w:top="1080" w:bottom="1560" w:left="11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57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13.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长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96.8pt;height:59.05pt;mso-position-horizontal-relative:char;mso-position-vertical-relative:line" coordorigin="0,0" coordsize="9936,1181">
            <v:group style="position:absolute;left:29;top:14;width:3908;height:2" coordorigin="29,14" coordsize="3908,2">
              <v:shape style="position:absolute;left:29;top:14;width:3908;height:2" coordorigin="29,14" coordsize="3908,0" path="m29,14l3936,14e" filled="false" stroked="true" strokeweight="1.44pt" strokecolor="#000000">
                <v:path arrowok="t"/>
              </v:shape>
            </v:group>
            <v:group style="position:absolute;left:3936;top:14;width:29;height:2" coordorigin="3936,14" coordsize="29,2">
              <v:shape style="position:absolute;left:3936;top:14;width:29;height:2" coordorigin="3936,14" coordsize="29,0" path="m3936,14l3965,14e" filled="false" stroked="true" strokeweight="1.44pt" strokecolor="#000000">
                <v:path arrowok="t"/>
              </v:shape>
            </v:group>
            <v:group style="position:absolute;left:3965;top:14;width:1368;height:2" coordorigin="3965,14" coordsize="1368,2">
              <v:shape style="position:absolute;left:3965;top:14;width:1368;height:2" coordorigin="3965,14" coordsize="1368,0" path="m3965,14l5333,14e" filled="false" stroked="true" strokeweight="1.44pt" strokecolor="#000000">
                <v:path arrowok="t"/>
              </v:shape>
            </v:group>
            <v:group style="position:absolute;left:5333;top:14;width:29;height:2" coordorigin="5333,14" coordsize="29,2">
              <v:shape style="position:absolute;left:5333;top:14;width:29;height:2" coordorigin="5333,14" coordsize="29,0" path="m5333,14l5362,14e" filled="false" stroked="true" strokeweight="1.44pt" strokecolor="#000000">
                <v:path arrowok="t"/>
              </v:shape>
            </v:group>
            <v:group style="position:absolute;left:5362;top:14;width:2568;height:2" coordorigin="5362,14" coordsize="2568,2">
              <v:shape style="position:absolute;left:5362;top:14;width:2568;height:2" coordorigin="5362,14" coordsize="2568,0" path="m5362,14l7930,14e" filled="false" stroked="true" strokeweight="1.44pt" strokecolor="#000000">
                <v:path arrowok="t"/>
              </v:shape>
            </v:group>
            <v:group style="position:absolute;left:7930;top:14;width:29;height:2" coordorigin="7930,14" coordsize="29,2">
              <v:shape style="position:absolute;left:7930;top:14;width:29;height:2" coordorigin="7930,14" coordsize="29,0" path="m7930,14l7958,14e" filled="false" stroked="true" strokeweight="1.44pt" strokecolor="#000000">
                <v:path arrowok="t"/>
              </v:shape>
            </v:group>
            <v:group style="position:absolute;left:7958;top:14;width:1954;height:2" coordorigin="7958,14" coordsize="1954,2">
              <v:shape style="position:absolute;left:7958;top:14;width:1954;height:2" coordorigin="7958,14" coordsize="1954,0" path="m7958,14l9912,14e" filled="false" stroked="true" strokeweight="1.44pt" strokecolor="#000000">
                <v:path arrowok="t"/>
              </v:shape>
            </v:group>
            <v:group style="position:absolute;left:14;top:1166;width:3922;height:2" coordorigin="14,1166" coordsize="3922,2">
              <v:shape style="position:absolute;left:14;top:1166;width:3922;height:2" coordorigin="14,1166" coordsize="3922,0" path="m14,1166l3936,1166e" filled="false" stroked="true" strokeweight="1.44pt" strokecolor="#000000">
                <v:path arrowok="t"/>
              </v:shape>
            </v:group>
            <v:group style="position:absolute;left:3936;top:1166;width:29;height:2" coordorigin="3936,1166" coordsize="29,2">
              <v:shape style="position:absolute;left:3936;top:1166;width:29;height:2" coordorigin="3936,1166" coordsize="29,0" path="m3936,1166l3965,1166e" filled="false" stroked="true" strokeweight="1.44pt" strokecolor="#000000">
                <v:path arrowok="t"/>
              </v:shape>
            </v:group>
            <v:group style="position:absolute;left:3965;top:1166;width:1368;height:2" coordorigin="3965,1166" coordsize="1368,2">
              <v:shape style="position:absolute;left:3965;top:1166;width:1368;height:2" coordorigin="3965,1166" coordsize="1368,0" path="m3965,1166l5333,1166e" filled="false" stroked="true" strokeweight="1.44pt" strokecolor="#000000">
                <v:path arrowok="t"/>
              </v:shape>
            </v:group>
            <v:group style="position:absolute;left:5333;top:1166;width:29;height:2" coordorigin="5333,1166" coordsize="29,2">
              <v:shape style="position:absolute;left:5333;top:1166;width:29;height:2" coordorigin="5333,1166" coordsize="29,0" path="m5333,1166l5362,1166e" filled="false" stroked="true" strokeweight="1.44pt" strokecolor="#000000">
                <v:path arrowok="t"/>
              </v:shape>
            </v:group>
            <v:group style="position:absolute;left:5362;top:1166;width:2568;height:2" coordorigin="5362,1166" coordsize="2568,2">
              <v:shape style="position:absolute;left:5362;top:1166;width:2568;height:2" coordorigin="5362,1166" coordsize="2568,0" path="m5362,1166l7930,1166e" filled="false" stroked="true" strokeweight="1.44pt" strokecolor="#000000">
                <v:path arrowok="t"/>
              </v:shape>
              <v:shape style="position:absolute;left:29;top:29;width:9883;height:1123" type="#_x0000_t75" stroked="false">
                <v:imagedata r:id="rId77" o:title=""/>
              </v:shape>
            </v:group>
            <v:group style="position:absolute;left:7930;top:1166;width:29;height:2" coordorigin="7930,1166" coordsize="29,2">
              <v:shape style="position:absolute;left:7930;top:1166;width:29;height:2" coordorigin="7930,1166" coordsize="29,0" path="m7930,1166l7958,1166e" filled="false" stroked="true" strokeweight="1.44pt" strokecolor="#000000">
                <v:path arrowok="t"/>
              </v:shape>
            </v:group>
            <v:group style="position:absolute;left:7958;top:1166;width:1964;height:2" coordorigin="7958,1166" coordsize="1964,2">
              <v:shape style="position:absolute;left:7958;top:1166;width:1964;height:2" coordorigin="7958,1166" coordsize="1964,0" path="m7958,1166l9922,1166e" filled="false" stroked="true" strokeweight="1.44pt" strokecolor="#000000">
                <v:path arrowok="t"/>
              </v:shape>
              <v:shape style="position:absolute;left:139;top:127;width:2976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421;top:127;width:528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33" w:right="0" w:hanging="34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3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2</w:t>
                      </w:r>
                      <w:r>
                        <w:rPr>
                          <w:rFonts w:ascii="宋体" w:hAnsi="宋体" w:cs="宋体" w:eastAsia="宋体" w:hint="default"/>
                          <w:spacing w:val="-5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237;top:890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202;top:127;width:1743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196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45,000,000.00 </w:t>
                      </w:r>
                    </w:p>
                    <w:p>
                      <w:pPr>
                        <w:spacing w:line="248" w:lineRule="exact" w:before="142"/>
                        <w:ind w:left="196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376;top:127;width:1546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1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85,000,000.00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85,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line="253" w:lineRule="exact" w:before="0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签</w:t>
      </w:r>
    </w:p>
    <w:p>
      <w:pPr>
        <w:spacing w:line="355" w:lineRule="auto" w:before="144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8,500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二年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借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中国人</w:t>
      </w:r>
      <w:r>
        <w:rPr>
          <w:rFonts w:ascii="宋体" w:hAnsi="宋体" w:cs="宋体" w:eastAsia="宋体" w:hint="default"/>
          <w:sz w:val="22"/>
          <w:szCs w:val="22"/>
        </w:rPr>
        <w:t>民</w:t>
      </w:r>
      <w:r>
        <w:rPr>
          <w:rFonts w:ascii="宋体" w:hAnsi="宋体" w:cs="宋体" w:eastAsia="宋体" w:hint="default"/>
          <w:sz w:val="22"/>
          <w:szCs w:val="22"/>
        </w:rPr>
        <w:t>银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期</w:t>
      </w:r>
      <w:r>
        <w:rPr>
          <w:rFonts w:ascii="宋体" w:hAnsi="宋体" w:cs="宋体" w:eastAsia="宋体" w:hint="default"/>
          <w:sz w:val="22"/>
          <w:szCs w:val="22"/>
        </w:rPr>
        <w:t>贷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率。截止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4,500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6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见</w:t>
      </w:r>
      <w:r>
        <w:rPr>
          <w:rFonts w:ascii="宋体" w:hAnsi="宋体" w:cs="宋体" w:eastAsia="宋体" w:hint="default"/>
          <w:sz w:val="22"/>
          <w:szCs w:val="22"/>
        </w:rPr>
        <w:t>附</w:t>
      </w:r>
      <w:r>
        <w:rPr>
          <w:rFonts w:ascii="宋体" w:hAnsi="宋体" w:cs="宋体" w:eastAsia="宋体" w:hint="default"/>
          <w:sz w:val="22"/>
          <w:szCs w:val="22"/>
        </w:rPr>
        <w:t>注</w:t>
      </w:r>
      <w:r>
        <w:rPr>
          <w:rFonts w:ascii="宋体" w:hAnsi="宋体" w:cs="宋体" w:eastAsia="宋体" w:hint="default"/>
          <w:sz w:val="22"/>
          <w:szCs w:val="22"/>
        </w:rPr>
        <w:t>七</w:t>
      </w:r>
      <w:r>
        <w:rPr>
          <w:rFonts w:ascii="宋体" w:hAnsi="宋体" w:cs="宋体" w:eastAsia="宋体" w:hint="default"/>
          <w:sz w:val="22"/>
          <w:szCs w:val="22"/>
        </w:rPr>
        <w:t>.(</w:t>
      </w:r>
      <w:r>
        <w:rPr>
          <w:rFonts w:ascii="宋体" w:hAnsi="宋体" w:cs="宋体" w:eastAsia="宋体" w:hint="default"/>
          <w:sz w:val="22"/>
          <w:szCs w:val="22"/>
        </w:rPr>
        <w:t>三</w:t>
      </w:r>
      <w:r>
        <w:rPr>
          <w:rFonts w:ascii="宋体" w:hAnsi="宋体" w:cs="宋体" w:eastAsia="宋体" w:hint="default"/>
          <w:sz w:val="22"/>
          <w:szCs w:val="22"/>
        </w:rPr>
        <w:t>).3.(1)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4"/>
        <w:rPr>
          <w:rFonts w:ascii="宋体" w:hAnsi="宋体" w:cs="宋体" w:eastAsia="宋体" w:hint="default"/>
          <w:sz w:val="13"/>
          <w:szCs w:val="13"/>
        </w:rPr>
      </w:pPr>
    </w:p>
    <w:tbl>
      <w:tblPr>
        <w:tblW w:w="0" w:type="auto"/>
        <w:jc w:val="left"/>
        <w:tblInd w:w="24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34"/>
        <w:gridCol w:w="3694"/>
        <w:gridCol w:w="1550"/>
        <w:gridCol w:w="1285"/>
      </w:tblGrid>
      <w:tr>
        <w:trPr>
          <w:trHeight w:val="376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39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14.</w:t>
            </w:r>
            <w:r>
              <w:rPr>
                <w:rFonts w:ascii="宋体" w:hAnsi="宋体" w:cs="宋体" w:eastAsia="宋体" w:hint="default"/>
                <w:spacing w:val="-80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6529" w:type="dxa"/>
            <w:gridSpan w:val="3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  <w:tr>
        <w:trPr>
          <w:trHeight w:val="775" w:hRule="exact"/>
        </w:trPr>
        <w:tc>
          <w:tcPr>
            <w:tcW w:w="313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 w:before="11"/>
              <w:ind w:left="110" w:right="1476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东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</w:r>
            <w:r>
              <w:rPr>
                <w:rFonts w:ascii="Arial" w:hAnsi="Arial" w:cs="Arial" w:eastAsia="Arial" w:hint="default"/>
                <w:b/>
                <w:bCs/>
                <w:sz w:val="22"/>
                <w:szCs w:val="22"/>
              </w:rPr>
              <w:t>/</w:t>
            </w:r>
            <w:r>
              <w:rPr>
                <w:rFonts w:ascii="Arial" w:hAnsi="Arial" w:cs="Arial" w:eastAsia="Arial" w:hint="default"/>
                <w:b/>
                <w:bCs/>
                <w:spacing w:val="-13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pacing w:val="-50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103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55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4" w:lineRule="exact"/>
              <w:ind w:left="6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28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5"/>
              <w:ind w:right="0"/>
              <w:jc w:val="left"/>
              <w:rPr>
                <w:rFonts w:ascii="宋体" w:hAnsi="宋体" w:cs="宋体" w:eastAsia="宋体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3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会法人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8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98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5" w:lineRule="exact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自然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有限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民币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379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无限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35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360" w:hRule="exact"/>
        </w:trPr>
        <w:tc>
          <w:tcPr>
            <w:tcW w:w="31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股份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6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748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55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128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31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90,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627,</w:t>
            </w:r>
            <w:r>
              <w:rPr>
                <w:rFonts w:ascii="Arial"/>
                <w:b/>
                <w:spacing w:val="-30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680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tabs>
          <w:tab w:pos="675" w:val="left" w:leader="none"/>
        </w:tabs>
        <w:spacing w:before="16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shape style="position:absolute;margin-left:62.400002pt;margin-top:-172.352341pt;width:481.638364pt;height:170.4pt;mso-position-horizontal-relative:page;mso-position-vertical-relative:paragraph;z-index:-425992" type="#_x0000_t75" stroked="false">
            <v:imagedata r:id="rId78" o:title=""/>
          </v:shape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股份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0.047655pt;width:482.4pt;height:86.9pt;mso-position-horizontal-relative:page;mso-position-vertical-relative:paragraph;z-index:-425752" coordorigin="1219,401" coordsize="9648,1738">
            <v:group style="position:absolute;left:1248;top:415;width:2578;height:2" coordorigin="1248,415" coordsize="2578,2">
              <v:shape style="position:absolute;left:1248;top:415;width:2578;height:2" coordorigin="1248,415" coordsize="2578,0" path="m1248,415l3826,415e" filled="false" stroked="true" strokeweight="1.44pt" strokecolor="#000000">
                <v:path arrowok="t"/>
              </v:shape>
            </v:group>
            <v:group style="position:absolute;left:3826;top:415;width:29;height:2" coordorigin="3826,415" coordsize="29,2">
              <v:shape style="position:absolute;left:3826;top:415;width:29;height:2" coordorigin="3826,415" coordsize="29,0" path="m3826,415l3854,415e" filled="false" stroked="true" strokeweight="1.44pt" strokecolor="#000000">
                <v:path arrowok="t"/>
              </v:shape>
            </v:group>
            <v:group style="position:absolute;left:3854;top:415;width:1834;height:2" coordorigin="3854,415" coordsize="1834,2">
              <v:shape style="position:absolute;left:3854;top:415;width:1834;height:2" coordorigin="3854,415" coordsize="1834,0" path="m3854,415l5688,415e" filled="false" stroked="true" strokeweight="1.44pt" strokecolor="#000000">
                <v:path arrowok="t"/>
              </v:shape>
            </v:group>
            <v:group style="position:absolute;left:5688;top:415;width:29;height:2" coordorigin="5688,415" coordsize="29,2">
              <v:shape style="position:absolute;left:5688;top:415;width:29;height:2" coordorigin="5688,415" coordsize="29,0" path="m5688,415l5717,415e" filled="false" stroked="true" strokeweight="1.44pt" strokecolor="#000000">
                <v:path arrowok="t"/>
              </v:shape>
            </v:group>
            <v:group style="position:absolute;left:5717;top:415;width:1589;height:2" coordorigin="5717,415" coordsize="1589,2">
              <v:shape style="position:absolute;left:5717;top:415;width:1589;height:2" coordorigin="5717,415" coordsize="1589,0" path="m5717,415l7306,415e" filled="false" stroked="true" strokeweight="1.44pt" strokecolor="#000000">
                <v:path arrowok="t"/>
              </v:shape>
            </v:group>
            <v:group style="position:absolute;left:7306;top:415;width:29;height:2" coordorigin="7306,415" coordsize="29,2">
              <v:shape style="position:absolute;left:7306;top:415;width:29;height:2" coordorigin="7306,415" coordsize="29,0" path="m7306,415l7334,415e" filled="false" stroked="true" strokeweight="1.44pt" strokecolor="#000000">
                <v:path arrowok="t"/>
              </v:shape>
            </v:group>
            <v:group style="position:absolute;left:7334;top:415;width:1647;height:2" coordorigin="7334,415" coordsize="1647,2">
              <v:shape style="position:absolute;left:7334;top:415;width:1647;height:2" coordorigin="7334,415" coordsize="1647,0" path="m7334,415l8981,415e" filled="false" stroked="true" strokeweight="1.44pt" strokecolor="#000000">
                <v:path arrowok="t"/>
              </v:shape>
            </v:group>
            <v:group style="position:absolute;left:8981;top:415;width:29;height:2" coordorigin="8981,415" coordsize="29,2">
              <v:shape style="position:absolute;left:8981;top:415;width:29;height:2" coordorigin="8981,415" coordsize="29,0" path="m8981,415l9010,415e" filled="false" stroked="true" strokeweight="1.44pt" strokecolor="#000000">
                <v:path arrowok="t"/>
              </v:shape>
            </v:group>
            <v:group style="position:absolute;left:9010;top:415;width:1834;height:2" coordorigin="9010,415" coordsize="1834,2">
              <v:shape style="position:absolute;left:9010;top:415;width:1834;height:2" coordorigin="9010,415" coordsize="1834,0" path="m9010,415l10843,415e" filled="false" stroked="true" strokeweight="1.44pt" strokecolor="#000000">
                <v:path arrowok="t"/>
              </v:shape>
            </v:group>
            <v:group style="position:absolute;left:1234;top:2124;width:2592;height:2" coordorigin="1234,2124" coordsize="2592,2">
              <v:shape style="position:absolute;left:1234;top:2124;width:2592;height:2" coordorigin="1234,2124" coordsize="2592,0" path="m1234,2124l3826,2124e" filled="false" stroked="true" strokeweight="1.44pt" strokecolor="#000000">
                <v:path arrowok="t"/>
              </v:shape>
            </v:group>
            <v:group style="position:absolute;left:3826;top:2124;width:29;height:2" coordorigin="3826,2124" coordsize="29,2">
              <v:shape style="position:absolute;left:3826;top:2124;width:29;height:2" coordorigin="3826,2124" coordsize="29,0" path="m3826,2124l3854,2124e" filled="false" stroked="true" strokeweight="1.44pt" strokecolor="#000000">
                <v:path arrowok="t"/>
              </v:shape>
            </v:group>
            <v:group style="position:absolute;left:3854;top:2124;width:1834;height:2" coordorigin="3854,2124" coordsize="1834,2">
              <v:shape style="position:absolute;left:3854;top:2124;width:1834;height:2" coordorigin="3854,2124" coordsize="1834,0" path="m3854,2124l5688,2124e" filled="false" stroked="true" strokeweight="1.44pt" strokecolor="#000000">
                <v:path arrowok="t"/>
              </v:shape>
            </v:group>
            <v:group style="position:absolute;left:5688;top:2124;width:29;height:2" coordorigin="5688,2124" coordsize="29,2">
              <v:shape style="position:absolute;left:5688;top:2124;width:29;height:2" coordorigin="5688,2124" coordsize="29,0" path="m5688,2124l5717,2124e" filled="false" stroked="true" strokeweight="1.44pt" strokecolor="#000000">
                <v:path arrowok="t"/>
              </v:shape>
            </v:group>
            <v:group style="position:absolute;left:5717;top:2124;width:1589;height:2" coordorigin="5717,2124" coordsize="1589,2">
              <v:shape style="position:absolute;left:5717;top:2124;width:1589;height:2" coordorigin="5717,2124" coordsize="1589,0" path="m5717,2124l7306,2124e" filled="false" stroked="true" strokeweight="1.44pt" strokecolor="#000000">
                <v:path arrowok="t"/>
              </v:shape>
            </v:group>
            <v:group style="position:absolute;left:7306;top:2124;width:29;height:2" coordorigin="7306,2124" coordsize="29,2">
              <v:shape style="position:absolute;left:7306;top:2124;width:29;height:2" coordorigin="7306,2124" coordsize="29,0" path="m7306,2124l7334,2124e" filled="false" stroked="true" strokeweight="1.44pt" strokecolor="#000000">
                <v:path arrowok="t"/>
              </v:shape>
            </v:group>
            <v:group style="position:absolute;left:7334;top:2124;width:1647;height:2" coordorigin="7334,2124" coordsize="1647,2">
              <v:shape style="position:absolute;left:7334;top:2124;width:1647;height:2" coordorigin="7334,2124" coordsize="1647,0" path="m7334,2124l8981,2124e" filled="false" stroked="true" strokeweight="1.44pt" strokecolor="#000000">
                <v:path arrowok="t"/>
              </v:shape>
              <v:shape style="position:absolute;left:1248;top:430;width:9595;height:1680" type="#_x0000_t75" stroked="false">
                <v:imagedata r:id="rId79" o:title=""/>
              </v:shape>
            </v:group>
            <v:group style="position:absolute;left:8981;top:2124;width:29;height:2" coordorigin="8981,2124" coordsize="29,2">
              <v:shape style="position:absolute;left:8981;top:2124;width:29;height:2" coordorigin="8981,2124" coordsize="29,0" path="m8981,2124l9010,2124e" filled="false" stroked="true" strokeweight="1.44pt" strokecolor="#000000">
                <v:path arrowok="t"/>
              </v:shape>
            </v:group>
            <v:group style="position:absolute;left:9010;top:2124;width:1844;height:2" coordorigin="9010,2124" coordsize="1844,2">
              <v:shape style="position:absolute;left:9010;top:2124;width:1844;height:2" coordorigin="9010,2124" coordsize="1844,0" path="m9010,2124l10853,2124e" filled="false" stroked="true" strokeweight="1.44pt" strokecolor="#000000">
                <v:path arrowok="t"/>
              </v:shape>
              <v:shape style="position:absolute;left:1358;top:528;width:1436;height:1479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6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溢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53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79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25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062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709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480;top:528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52;top:1864;width:143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221,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698.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758;top:1864;width:44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38;top:1864;width:44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307;top:1864;width:143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54,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221,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698.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82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15.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8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311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3"/>
        <w:gridCol w:w="1649"/>
        <w:gridCol w:w="1270"/>
        <w:gridCol w:w="1739"/>
      </w:tblGrid>
      <w:tr>
        <w:trPr>
          <w:trHeight w:val="336" w:hRule="exact"/>
        </w:trPr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49,031,340.46 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29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5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49,031,340.46 </w:t>
            </w:r>
          </w:p>
        </w:tc>
      </w:tr>
      <w:tr>
        <w:trPr>
          <w:trHeight w:val="431" w:hRule="exact"/>
        </w:trPr>
        <w:tc>
          <w:tcPr>
            <w:tcW w:w="211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left="14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5,190,358.36 </w:t>
            </w:r>
          </w:p>
        </w:tc>
        <w:tc>
          <w:tcPr>
            <w:tcW w:w="164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2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156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3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43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5,190,358.36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71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1.68pt;margin-top:20.047649pt;width:481.2pt;height:76.6pt;mso-position-horizontal-relative:page;mso-position-vertical-relative:paragraph;z-index:-425728" coordorigin="1234,401" coordsize="9624,1532">
            <v:group style="position:absolute;left:1248;top:415;width:2640;height:2" coordorigin="1248,415" coordsize="2640,2">
              <v:shape style="position:absolute;left:1248;top:415;width:2640;height:2" coordorigin="1248,415" coordsize="2640,0" path="m1248,415l3888,415e" filled="false" stroked="true" strokeweight="1.44pt" strokecolor="#000000">
                <v:path arrowok="t"/>
              </v:shape>
            </v:group>
            <v:group style="position:absolute;left:3888;top:415;width:29;height:2" coordorigin="3888,415" coordsize="29,2">
              <v:shape style="position:absolute;left:3888;top:415;width:29;height:2" coordorigin="3888,415" coordsize="29,0" path="m3888,415l3917,415e" filled="false" stroked="true" strokeweight="1.44pt" strokecolor="#000000">
                <v:path arrowok="t"/>
              </v:shape>
            </v:group>
            <v:group style="position:absolute;left:3917;top:415;width:1738;height:2" coordorigin="3917,415" coordsize="1738,2">
              <v:shape style="position:absolute;left:3917;top:415;width:1738;height:2" coordorigin="3917,415" coordsize="1738,0" path="m3917,415l5654,415e" filled="false" stroked="true" strokeweight="1.44pt" strokecolor="#000000">
                <v:path arrowok="t"/>
              </v:shape>
            </v:group>
            <v:group style="position:absolute;left:5654;top:415;width:29;height:2" coordorigin="5654,415" coordsize="29,2">
              <v:shape style="position:absolute;left:5654;top:415;width:29;height:2" coordorigin="5654,415" coordsize="29,0" path="m5654,415l5683,415e" filled="false" stroked="true" strokeweight="1.44pt" strokecolor="#000000">
                <v:path arrowok="t"/>
              </v:shape>
            </v:group>
            <v:group style="position:absolute;left:5683;top:415;width:1652;height:2" coordorigin="5683,415" coordsize="1652,2">
              <v:shape style="position:absolute;left:5683;top:415;width:1652;height:2" coordorigin="5683,415" coordsize="1652,0" path="m5683,415l7334,415e" filled="false" stroked="true" strokeweight="1.44pt" strokecolor="#000000">
                <v:path arrowok="t"/>
              </v:shape>
            </v:group>
            <v:group style="position:absolute;left:7334;top:415;width:29;height:2" coordorigin="7334,415" coordsize="29,2">
              <v:shape style="position:absolute;left:7334;top:415;width:29;height:2" coordorigin="7334,415" coordsize="29,0" path="m7334,415l7363,415e" filled="false" stroked="true" strokeweight="1.44pt" strokecolor="#000000">
                <v:path arrowok="t"/>
              </v:shape>
            </v:group>
            <v:group style="position:absolute;left:7363;top:415;width:1714;height:2" coordorigin="7363,415" coordsize="1714,2">
              <v:shape style="position:absolute;left:7363;top:415;width:1714;height:2" coordorigin="7363,415" coordsize="1714,0" path="m7363,415l9077,415e" filled="false" stroked="true" strokeweight="1.44pt" strokecolor="#000000">
                <v:path arrowok="t"/>
              </v:shape>
            </v:group>
            <v:group style="position:absolute;left:9077;top:415;width:29;height:2" coordorigin="9077,415" coordsize="29,2">
              <v:shape style="position:absolute;left:9077;top:415;width:29;height:2" coordorigin="9077,415" coordsize="29,0" path="m9077,415l9106,415e" filled="false" stroked="true" strokeweight="1.44pt" strokecolor="#000000">
                <v:path arrowok="t"/>
              </v:shape>
            </v:group>
            <v:group style="position:absolute;left:9106;top:415;width:1738;height:2" coordorigin="9106,415" coordsize="1738,2">
              <v:shape style="position:absolute;left:9106;top:415;width:1738;height:2" coordorigin="9106,415" coordsize="1738,0" path="m9106,415l10843,415e" filled="false" stroked="true" strokeweight="1.44pt" strokecolor="#000000">
                <v:path arrowok="t"/>
              </v:shape>
              <v:shape style="position:absolute;left:1248;top:430;width:9595;height:1502" type="#_x0000_t75" stroked="false">
                <v:imagedata r:id="rId80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16.</w:t>
      </w:r>
      <w:r>
        <w:rPr>
          <w:rFonts w:ascii="宋体" w:hAnsi="宋体" w:cs="宋体" w:eastAsia="宋体" w:hint="default"/>
          <w:spacing w:val="-7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盈余</w:t>
      </w:r>
      <w:r>
        <w:rPr>
          <w:rFonts w:ascii="宋体" w:hAnsi="宋体" w:cs="宋体" w:eastAsia="宋体" w:hint="default"/>
          <w:sz w:val="22"/>
          <w:szCs w:val="22"/>
        </w:rPr>
        <w:t>公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3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80"/>
        <w:gridCol w:w="2352"/>
        <w:gridCol w:w="1694"/>
        <w:gridCol w:w="1692"/>
        <w:gridCol w:w="1636"/>
      </w:tblGrid>
      <w:tr>
        <w:trPr>
          <w:trHeight w:val="402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82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增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1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减少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7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82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法定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6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1,897,721.69 </w:t>
            </w:r>
          </w:p>
        </w:tc>
      </w:tr>
      <w:tr>
        <w:trPr>
          <w:trHeight w:val="379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盈余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94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0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339,324.96 </w:t>
            </w:r>
          </w:p>
        </w:tc>
      </w:tr>
      <w:tr>
        <w:trPr>
          <w:trHeight w:val="355" w:hRule="exact"/>
        </w:trPr>
        <w:tc>
          <w:tcPr>
            <w:tcW w:w="228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3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302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046.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65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9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926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9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969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636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165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237,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046.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65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433" w:hRule="exact"/>
        </w:trPr>
        <w:tc>
          <w:tcPr>
            <w:tcW w:w="228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1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35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9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636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footerReference w:type="default" r:id="rId76"/>
          <w:pgSz w:w="11900" w:h="16840"/>
          <w:pgMar w:footer="840" w:header="876" w:top="1080" w:bottom="1020" w:left="1000" w:right="740"/>
          <w:pgNumType w:start="4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51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17.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未分配</w:t>
      </w:r>
      <w:r>
        <w:rPr>
          <w:rFonts w:ascii="宋体" w:hAnsi="宋体" w:cs="宋体" w:eastAsia="宋体" w:hint="default"/>
          <w:sz w:val="22"/>
          <w:szCs w:val="22"/>
        </w:rPr>
        <w:t>利润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287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56"/>
          <w:sz w:val="20"/>
          <w:szCs w:val="20"/>
        </w:rPr>
        <w:pict>
          <v:group style="width:482.9pt;height:143.550pt;mso-position-horizontal-relative:char;mso-position-vertical-relative:line" coordorigin="0,0" coordsize="9658,2871">
            <v:group style="position:absolute;left:29;top:14;width:4268;height:2" coordorigin="29,14" coordsize="4268,2">
              <v:shape style="position:absolute;left:29;top:14;width:4268;height:2" coordorigin="29,14" coordsize="4268,0" path="m29,14l4296,14e" filled="false" stroked="true" strokeweight="1.44pt" strokecolor="#000000">
                <v:path arrowok="t"/>
              </v:shape>
            </v:group>
            <v:group style="position:absolute;left:4296;top:14;width:29;height:2" coordorigin="4296,14" coordsize="29,2">
              <v:shape style="position:absolute;left:4296;top:14;width:29;height:2" coordorigin="4296,14" coordsize="29,0" path="m4296,14l4325,14e" filled="false" stroked="true" strokeweight="1.44pt" strokecolor="#000000">
                <v:path arrowok="t"/>
              </v:shape>
            </v:group>
            <v:group style="position:absolute;left:4325;top:14;width:2823;height:2" coordorigin="4325,14" coordsize="2823,2">
              <v:shape style="position:absolute;left:4325;top:14;width:2823;height:2" coordorigin="4325,14" coordsize="2823,0" path="m4325,14l7147,14e" filled="false" stroked="true" strokeweight="1.44pt" strokecolor="#000000">
                <v:path arrowok="t"/>
              </v:shape>
            </v:group>
            <v:group style="position:absolute;left:7147;top:14;width:29;height:2" coordorigin="7147,14" coordsize="29,2">
              <v:shape style="position:absolute;left:7147;top:14;width:29;height:2" coordorigin="7147,14" coordsize="29,0" path="m7147,14l7176,14e" filled="false" stroked="true" strokeweight="1.44pt" strokecolor="#000000">
                <v:path arrowok="t"/>
              </v:shape>
            </v:group>
            <v:group style="position:absolute;left:7176;top:14;width:2458;height:2" coordorigin="7176,14" coordsize="2458,2">
              <v:shape style="position:absolute;left:7176;top:14;width:2458;height:2" coordorigin="7176,14" coordsize="2458,0" path="m7176,14l9634,14e" filled="false" stroked="true" strokeweight="1.44pt" strokecolor="#000000">
                <v:path arrowok="t"/>
              </v:shape>
            </v:group>
            <v:group style="position:absolute;left:14;top:2856;width:4282;height:2" coordorigin="14,2856" coordsize="4282,2">
              <v:shape style="position:absolute;left:14;top:2856;width:4282;height:2" coordorigin="14,2856" coordsize="4282,0" path="m14,2856l4296,2856e" filled="false" stroked="true" strokeweight="1.44pt" strokecolor="#000000">
                <v:path arrowok="t"/>
              </v:shape>
            </v:group>
            <v:group style="position:absolute;left:4296;top:2856;width:29;height:2" coordorigin="4296,2856" coordsize="29,2">
              <v:shape style="position:absolute;left:4296;top:2856;width:29;height:2" coordorigin="4296,2856" coordsize="29,0" path="m4296,2856l4325,2856e" filled="false" stroked="true" strokeweight="1.44pt" strokecolor="#000000">
                <v:path arrowok="t"/>
              </v:shape>
            </v:group>
            <v:group style="position:absolute;left:4325;top:2856;width:2823;height:2" coordorigin="4325,2856" coordsize="2823,2">
              <v:shape style="position:absolute;left:4325;top:2856;width:2823;height:2" coordorigin="4325,2856" coordsize="2823,0" path="m4325,2856l7147,2856e" filled="false" stroked="true" strokeweight="1.44pt" strokecolor="#000000">
                <v:path arrowok="t"/>
              </v:shape>
              <v:shape style="position:absolute;left:29;top:29;width:9605;height:2813" type="#_x0000_t75" stroked="false">
                <v:imagedata r:id="rId81" o:title=""/>
              </v:shape>
            </v:group>
            <v:group style="position:absolute;left:7147;top:2856;width:29;height:2" coordorigin="7147,2856" coordsize="29,2">
              <v:shape style="position:absolute;left:7147;top:2856;width:29;height:2" coordorigin="7147,2856" coordsize="29,0" path="m7147,2856l7176,2856e" filled="false" stroked="true" strokeweight="1.44pt" strokecolor="#000000">
                <v:path arrowok="t"/>
              </v:shape>
            </v:group>
            <v:group style="position:absolute;left:7176;top:2856;width:2468;height:2" coordorigin="7176,2856" coordsize="2468,2">
              <v:shape style="position:absolute;left:7176;top:2856;width:2468;height:2" coordorigin="7176,2856" coordsize="2468,0" path="m7176,2856l9643,2856e" filled="false" stroked="true" strokeweight="1.44pt" strokecolor="#000000">
                <v:path arrowok="t"/>
              </v:shape>
              <v:shape style="position:absolute;left:139;top:127;width:1546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未分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10;top:127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54;top:127;width:209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或分配比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例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ascii="宋体" w:hAnsi="宋体" w:cs="宋体" w:eastAsia="宋体" w:hint="default"/>
                          <w:spacing w:val="-1"/>
                          <w:sz w:val="22"/>
                          <w:szCs w:val="22"/>
                        </w:rPr>
                        <w:t>）</w:t>
                      </w:r>
                    </w:p>
                  </w:txbxContent>
                </v:textbox>
                <w10:wrap type="none"/>
              </v:shape>
              <v:shape style="position:absolute;left:5323;top:626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-276,941,720.87 </w:t>
                      </w:r>
                    </w:p>
                  </w:txbxContent>
                </v:textbox>
                <w10:wrap type="none"/>
              </v:shape>
              <v:shape style="position:absolute;left:139;top:1001;width:165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947;top:1116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618,390.16 </w:t>
                      </w:r>
                    </w:p>
                  </w:txbxContent>
                </v:textbox>
                <w10:wrap type="none"/>
              </v:shape>
              <v:shape style="position:absolute;left:139;top:1490;width:209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盈余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积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81;top:1980;width:165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分配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普通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39;top:2469;width:154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未分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配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325;top:2595;width:165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5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276,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323,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330.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71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56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18.</w:t>
      </w:r>
      <w:r>
        <w:rPr>
          <w:rFonts w:ascii="宋体" w:hAnsi="宋体" w:cs="宋体" w:eastAsia="宋体" w:hint="default"/>
          <w:spacing w:val="-7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、营业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51pt;width:482.65pt;height:116.2pt;mso-position-horizontal-relative:page;mso-position-vertical-relative:paragraph;z-index:-425416" coordorigin="1109,401" coordsize="9653,2324">
            <v:group style="position:absolute;left:1138;top:415;width:4752;height:2" coordorigin="1138,415" coordsize="4752,2">
              <v:shape style="position:absolute;left:1138;top:415;width:4752;height:2" coordorigin="1138,415" coordsize="4752,0" path="m1138,415l5890,415e" filled="false" stroked="true" strokeweight="1.44pt" strokecolor="#000000">
                <v:path arrowok="t"/>
              </v:shape>
            </v:group>
            <v:group style="position:absolute;left:5890;top:415;width:29;height:2" coordorigin="5890,415" coordsize="29,2">
              <v:shape style="position:absolute;left:5890;top:415;width:29;height:2" coordorigin="5890,415" coordsize="29,0" path="m5890,415l5918,415e" filled="false" stroked="true" strokeweight="1.44pt" strokecolor="#000000">
                <v:path arrowok="t"/>
              </v:shape>
            </v:group>
            <v:group style="position:absolute;left:5918;top:415;width:2396;height:2" coordorigin="5918,415" coordsize="2396,2">
              <v:shape style="position:absolute;left:5918;top:415;width:2396;height:2" coordorigin="5918,415" coordsize="2396,0" path="m5918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396;height:2" coordorigin="8342,415" coordsize="2396,2">
              <v:shape style="position:absolute;left:8342;top:415;width:2396;height:2" coordorigin="8342,415" coordsize="2396,0" path="m8342,415l10738,415e" filled="false" stroked="true" strokeweight="1.44pt" strokecolor="#000000">
                <v:path arrowok="t"/>
              </v:shape>
            </v:group>
            <v:group style="position:absolute;left:1123;top:2710;width:4767;height:2" coordorigin="1123,2710" coordsize="4767,2">
              <v:shape style="position:absolute;left:1123;top:2710;width:4767;height:2" coordorigin="1123,2710" coordsize="4767,0" path="m1123,2710l5890,2710e" filled="false" stroked="true" strokeweight="1.44pt" strokecolor="#000000">
                <v:path arrowok="t"/>
              </v:shape>
            </v:group>
            <v:group style="position:absolute;left:5890;top:2710;width:29;height:2" coordorigin="5890,2710" coordsize="29,2">
              <v:shape style="position:absolute;left:5890;top:2710;width:29;height:2" coordorigin="5890,2710" coordsize="29,0" path="m5890,2710l5918,2710e" filled="false" stroked="true" strokeweight="1.44pt" strokecolor="#000000">
                <v:path arrowok="t"/>
              </v:shape>
            </v:group>
            <v:group style="position:absolute;left:5918;top:2710;width:2396;height:2" coordorigin="5918,2710" coordsize="2396,2">
              <v:shape style="position:absolute;left:5918;top:2710;width:2396;height:2" coordorigin="5918,2710" coordsize="2396,0" path="m5918,2710l8314,2710e" filled="false" stroked="true" strokeweight="1.44pt" strokecolor="#000000">
                <v:path arrowok="t"/>
              </v:shape>
              <v:shape style="position:absolute;left:1138;top:430;width:9600;height:2266" type="#_x0000_t75" stroked="false">
                <v:imagedata r:id="rId82" o:title=""/>
              </v:shape>
            </v:group>
            <v:group style="position:absolute;left:8314;top:2710;width:29;height:2" coordorigin="8314,2710" coordsize="29,2">
              <v:shape style="position:absolute;left:8314;top:2710;width:29;height:2" coordorigin="8314,2710" coordsize="29,0" path="m8314,2710l8342,2710e" filled="false" stroked="true" strokeweight="1.44pt" strokecolor="#000000">
                <v:path arrowok="t"/>
              </v:shape>
            </v:group>
            <v:group style="position:absolute;left:8342;top:2710;width:2405;height:2" coordorigin="8342,2710" coordsize="2405,2">
              <v:shape style="position:absolute;left:8342;top:2710;width:2405;height:2" coordorigin="8342,2710" coordsize="2405,0" path="m8342,2710l10747,2710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16"/>
        <w:gridCol w:w="3818"/>
        <w:gridCol w:w="2075"/>
      </w:tblGrid>
      <w:tr>
        <w:trPr>
          <w:trHeight w:val="400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77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3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82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99,867,062.20 </w:t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</w:tr>
      <w:tr>
        <w:trPr>
          <w:trHeight w:val="382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85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9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99,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867,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062.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85,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555,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767.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374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前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5</w:t>
            </w:r>
            <w:r>
              <w:rPr>
                <w:rFonts w:ascii="宋体" w:hAnsi="宋体" w:cs="宋体" w:eastAsia="宋体" w:hint="default"/>
                <w:spacing w:val="-55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客户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99,867,062.20 </w:t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</w:tr>
      <w:tr>
        <w:trPr>
          <w:trHeight w:val="360" w:hRule="exact"/>
        </w:trPr>
        <w:tc>
          <w:tcPr>
            <w:tcW w:w="371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占比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8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8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100.00% </w:t>
            </w:r>
          </w:p>
        </w:tc>
        <w:tc>
          <w:tcPr>
            <w:tcW w:w="20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100.00% </w:t>
            </w:r>
          </w:p>
        </w:tc>
      </w:tr>
    </w:tbl>
    <w:p>
      <w:pPr>
        <w:spacing w:before="4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47pt;width:481.7pt;height:76.6pt;mso-position-horizontal-relative:page;mso-position-vertical-relative:paragraph;z-index:-425392" coordorigin="1123,401" coordsize="9634,1532">
            <v:group style="position:absolute;left:1138;top:415;width:4748;height:2" coordorigin="1138,415" coordsize="4748,2">
              <v:shape style="position:absolute;left:1138;top:415;width:4748;height:2" coordorigin="1138,415" coordsize="4748,0" path="m1138,415l5885,415e" filled="false" stroked="true" strokeweight="1.44pt" strokecolor="#000000">
                <v:path arrowok="t"/>
              </v:shape>
            </v:group>
            <v:group style="position:absolute;left:5885;top:415;width:29;height:2" coordorigin="5885,415" coordsize="29,2">
              <v:shape style="position:absolute;left:5885;top:415;width:29;height:2" coordorigin="5885,415" coordsize="29,0" path="m5885,415l5914,415e" filled="false" stroked="true" strokeweight="1.44pt" strokecolor="#000000">
                <v:path arrowok="t"/>
              </v:shape>
            </v:group>
            <v:group style="position:absolute;left:5914;top:415;width:2400;height:2" coordorigin="5914,415" coordsize="2400,2">
              <v:shape style="position:absolute;left:5914;top:415;width:2400;height:2" coordorigin="5914,415" coordsize="2400,0" path="m5914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1502" type="#_x0000_t75" stroked="false">
                <v:imagedata r:id="rId83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52"/>
        <w:gridCol w:w="4034"/>
        <w:gridCol w:w="2077"/>
      </w:tblGrid>
      <w:tr>
        <w:trPr>
          <w:trHeight w:val="400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99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97,073,662.00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</w:tr>
      <w:tr>
        <w:trPr>
          <w:trHeight w:val="379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60" w:hRule="exact"/>
        </w:trPr>
        <w:tc>
          <w:tcPr>
            <w:tcW w:w="355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403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97,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073,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662.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84,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545,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117.</w:t>
            </w:r>
            <w:r>
              <w:rPr>
                <w:rFonts w:ascii="Arial"/>
                <w:b/>
                <w:spacing w:val="-26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25</w:t>
            </w:r>
            <w:r>
              <w:rPr>
                <w:rFonts w:ascii="Arial"/>
                <w:sz w:val="22"/>
              </w:rPr>
            </w:r>
          </w:p>
        </w:tc>
      </w:tr>
    </w:tbl>
    <w:p>
      <w:pPr>
        <w:spacing w:before="1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47pt;width:481.7pt;height:190.6pt;mso-position-horizontal-relative:page;mso-position-vertical-relative:paragraph;z-index:-425368" coordorigin="1123,401" coordsize="9634,3812">
            <v:group style="position:absolute;left:1138;top:415;width:4748;height:2" coordorigin="1138,415" coordsize="4748,2">
              <v:shape style="position:absolute;left:1138;top:415;width:4748;height:2" coordorigin="1138,415" coordsize="4748,0" path="m1138,415l5885,415e" filled="false" stroked="true" strokeweight="1.44pt" strokecolor="#000000">
                <v:path arrowok="t"/>
              </v:shape>
            </v:group>
            <v:group style="position:absolute;left:5885;top:415;width:29;height:2" coordorigin="5885,415" coordsize="29,2">
              <v:shape style="position:absolute;left:5885;top:415;width:29;height:2" coordorigin="5885,415" coordsize="29,0" path="m5885,415l5914,415e" filled="false" stroked="true" strokeweight="1.44pt" strokecolor="#000000">
                <v:path arrowok="t"/>
              </v:shape>
            </v:group>
            <v:group style="position:absolute;left:5914;top:415;width:2400;height:2" coordorigin="5914,415" coordsize="2400,2">
              <v:shape style="position:absolute;left:5914;top:415;width:2400;height:2" coordorigin="5914,415" coordsize="2400,0" path="m5914,415l8314,415e" filled="false" stroked="true" strokeweight="1.44pt" strokecolor="#000000">
                <v:path arrowok="t"/>
              </v:shape>
            </v:group>
            <v:group style="position:absolute;left:8314;top:415;width:29;height:2" coordorigin="8314,415" coordsize="29,2">
              <v:shape style="position:absolute;left:8314;top:415;width:29;height:2" coordorigin="8314,415" coordsize="29,0" path="m8314,415l8342,415e" filled="false" stroked="true" strokeweight="1.44pt" strokecolor="#000000">
                <v:path arrowok="t"/>
              </v:shape>
            </v:group>
            <v:group style="position:absolute;left:8342;top:415;width:2400;height:2" coordorigin="8342,415" coordsize="2400,2">
              <v:shape style="position:absolute;left:8342;top:415;width:2400;height:2" coordorigin="8342,415" coordsize="2400,0" path="m8342,415l10742,415e" filled="false" stroked="true" strokeweight="1.44pt" strokecolor="#000000">
                <v:path arrowok="t"/>
              </v:shape>
              <v:shape style="position:absolute;left:1138;top:430;width:9605;height:3782" type="#_x0000_t75" stroked="false">
                <v:imagedata r:id="rId84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主</w:t>
      </w:r>
      <w:r>
        <w:rPr>
          <w:rFonts w:ascii="宋体" w:hAnsi="宋体" w:cs="宋体" w:eastAsia="宋体" w:hint="default"/>
          <w:sz w:val="22"/>
          <w:szCs w:val="22"/>
        </w:rPr>
        <w:t>营业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收入</w:t>
      </w:r>
      <w:r>
        <w:rPr>
          <w:rFonts w:ascii="宋体" w:hAnsi="宋体" w:cs="宋体" w:eastAsia="宋体" w:hint="default"/>
          <w:sz w:val="22"/>
          <w:szCs w:val="22"/>
        </w:rPr>
        <w:t>成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—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/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类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62"/>
        <w:gridCol w:w="3924"/>
        <w:gridCol w:w="2077"/>
      </w:tblGrid>
      <w:tr>
        <w:trPr>
          <w:trHeight w:val="400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8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8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99,867,062.20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99,867,062.20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85,555,767.00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97,073,662.00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</w:tr>
      <w:tr>
        <w:trPr>
          <w:trHeight w:val="382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97,073,662.00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84,545,117.25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营业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中：电子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7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2,793,400.20 </w:t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1,010,649.75 </w:t>
            </w:r>
          </w:p>
        </w:tc>
      </w:tr>
      <w:tr>
        <w:trPr>
          <w:trHeight w:val="360" w:hRule="exact"/>
        </w:trPr>
        <w:tc>
          <w:tcPr>
            <w:tcW w:w="366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924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487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793,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400.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07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1,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010,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649.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75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93" w:hRule="exact"/>
        </w:trPr>
        <w:tc>
          <w:tcPr>
            <w:tcW w:w="3662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52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3924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080" w:bottom="1020" w:left="10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  <w:r>
        <w:rPr/>
        <w:pict>
          <v:group style="position:absolute;margin-left:62.16pt;margin-top:92.959999pt;width:470.4pt;height:362.65pt;mso-position-horizontal-relative:page;mso-position-vertical-relative:page;z-index:-425224" coordorigin="1243,1859" coordsize="9408,7253">
            <v:group style="position:absolute;left:1258;top:1874;width:3936;height:2" coordorigin="1258,1874" coordsize="3936,2">
              <v:shape style="position:absolute;left:1258;top:1874;width:3936;height:2" coordorigin="1258,1874" coordsize="3936,0" path="m1258,1874l5194,1874e" filled="false" stroked="true" strokeweight="1.44pt" strokecolor="#000000">
                <v:path arrowok="t"/>
              </v:shape>
            </v:group>
            <v:group style="position:absolute;left:5194;top:1874;width:29;height:2" coordorigin="5194,1874" coordsize="29,2">
              <v:shape style="position:absolute;left:5194;top:1874;width:29;height:2" coordorigin="5194,1874" coordsize="29,0" path="m5194,1874l5222,1874e" filled="false" stroked="true" strokeweight="1.44pt" strokecolor="#000000">
                <v:path arrowok="t"/>
              </v:shape>
            </v:group>
            <v:group style="position:absolute;left:5222;top:1874;width:2842;height:2" coordorigin="5222,1874" coordsize="2842,2">
              <v:shape style="position:absolute;left:5222;top:1874;width:2842;height:2" coordorigin="5222,1874" coordsize="2842,0" path="m5222,1874l8064,1874e" filled="false" stroked="true" strokeweight="1.44pt" strokecolor="#000000">
                <v:path arrowok="t"/>
              </v:shape>
            </v:group>
            <v:group style="position:absolute;left:8064;top:1874;width:29;height:2" coordorigin="8064,1874" coordsize="29,2">
              <v:shape style="position:absolute;left:8064;top:1874;width:29;height:2" coordorigin="8064,1874" coordsize="29,0" path="m8064,1874l8093,1874e" filled="false" stroked="true" strokeweight="1.44pt" strokecolor="#000000">
                <v:path arrowok="t"/>
              </v:shape>
            </v:group>
            <v:group style="position:absolute;left:8093;top:1874;width:2544;height:2" coordorigin="8093,1874" coordsize="2544,2">
              <v:shape style="position:absolute;left:8093;top:1874;width:2544;height:2" coordorigin="8093,1874" coordsize="2544,0" path="m8093,1874l10637,1874e" filled="false" stroked="true" strokeweight="1.44pt" strokecolor="#000000">
                <v:path arrowok="t"/>
              </v:shape>
              <v:shape style="position:absolute;left:1258;top:1888;width:9379;height:7224" type="#_x0000_t75" stroked="false">
                <v:imagedata r:id="rId85" o:title=""/>
              </v:shape>
            </v:group>
            <w10:wrap type="none"/>
          </v:group>
        </w:pict>
      </w: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12"/>
        <w:rPr>
          <w:rFonts w:ascii="宋体" w:hAnsi="宋体" w:cs="宋体" w:eastAsia="宋体" w:hint="default"/>
          <w:sz w:val="26"/>
          <w:szCs w:val="26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97"/>
        <w:gridCol w:w="3389"/>
        <w:gridCol w:w="2188"/>
        <w:gridCol w:w="101"/>
      </w:tblGrid>
      <w:tr>
        <w:trPr>
          <w:trHeight w:val="77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43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19.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管理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spacing w:line="240" w:lineRule="auto" w:before="31"/>
              <w:ind w:left="15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108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1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01" w:type="dxa"/>
            <w:vMerge w:val="restart"/>
            <w:tcBorders>
              <w:top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5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81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1,611,464.11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1,505,220.17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，工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教育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319,983.77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379,730.80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141,565.28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78,134.18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办公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113,475.90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288,072.73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322,906.72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458,535.21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招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678,038.80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972,203.70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41,326.91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91,237.89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汽车费用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210,813.86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374,292.61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市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7,162.43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15,218.90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租赁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364,118.55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338,899.24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水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电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113,590.04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110,939.47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折旧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15,935.44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9,153.22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9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13,336.00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税金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right="42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  </w:t>
            </w:r>
            <w:r>
              <w:rPr>
                <w:rFonts w:ascii="宋体"/>
                <w:spacing w:val="-1"/>
                <w:sz w:val="22"/>
              </w:rPr>
              <w:t>45,040.03 </w:t>
            </w:r>
            <w:r>
              <w:rPr>
                <w:rFonts w:ascii="宋体"/>
                <w:sz w:val="22"/>
              </w:rPr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董事会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182,268.00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157,347.00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维护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36,800.00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36,950.00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机构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210,000.00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707,800.00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6" w:lineRule="exact"/>
              <w:ind w:left="15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214,583.06 </w:t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112,579.65 </w:t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53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3" w:lineRule="exact"/>
              <w:ind w:left="15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525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4,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642,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408.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8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0"/>
              <w:ind w:right="140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5,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636,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314.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77</w:t>
            </w:r>
            <w:r>
              <w:rPr>
                <w:rFonts w:ascii="Arial"/>
                <w:sz w:val="22"/>
              </w:rPr>
            </w:r>
          </w:p>
        </w:tc>
        <w:tc>
          <w:tcPr>
            <w:tcW w:w="101" w:type="dxa"/>
            <w:vMerge/>
            <w:tcBorders>
              <w:left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777" w:hRule="exact"/>
        </w:trPr>
        <w:tc>
          <w:tcPr>
            <w:tcW w:w="3897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1"/>
              <w:ind w:left="43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spacing w:line="240" w:lineRule="auto" w:before="72"/>
              <w:ind w:left="433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20.</w:t>
            </w:r>
            <w:r>
              <w:rPr>
                <w:rFonts w:ascii="宋体" w:hAnsi="宋体" w:cs="宋体" w:eastAsia="宋体" w:hint="default"/>
                <w:spacing w:val="-78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88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01" w:type="dxa"/>
            <w:vMerge/>
            <w:tcBorders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4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110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30" w:lineRule="exact"/>
              <w:ind w:left="46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84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3,325,562.50 </w:t>
            </w:r>
          </w:p>
        </w:tc>
        <w:tc>
          <w:tcPr>
            <w:tcW w:w="22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left="81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7,601,144.46 </w:t>
            </w:r>
          </w:p>
        </w:tc>
      </w:tr>
      <w:tr>
        <w:trPr>
          <w:trHeight w:val="382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296,737.23 </w:t>
            </w:r>
          </w:p>
        </w:tc>
        <w:tc>
          <w:tcPr>
            <w:tcW w:w="22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14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37,508.03 </w:t>
            </w:r>
          </w:p>
        </w:tc>
      </w:tr>
      <w:tr>
        <w:trPr>
          <w:trHeight w:val="382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22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"/>
              <w:ind w:left="125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</w:t>
            </w: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405" w:hRule="exact"/>
        </w:trPr>
        <w:tc>
          <w:tcPr>
            <w:tcW w:w="389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3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4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7,560.00 </w:t>
            </w:r>
          </w:p>
        </w:tc>
        <w:tc>
          <w:tcPr>
            <w:tcW w:w="2289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left="125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6,046.91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2"/>
        <w:rPr>
          <w:rFonts w:ascii="宋体" w:hAnsi="宋体" w:cs="宋体" w:eastAsia="宋体" w:hint="default"/>
          <w:sz w:val="23"/>
          <w:szCs w:val="23"/>
        </w:rPr>
      </w:pPr>
    </w:p>
    <w:p>
      <w:pPr>
        <w:spacing w:before="32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140.832352pt;width:482.9pt;height:122.9pt;mso-position-horizontal-relative:page;mso-position-vertical-relative:paragraph;z-index:-425128" coordorigin="1109,-2817" coordsize="9658,2458">
            <v:group style="position:absolute;left:1138;top:-2802;width:4090;height:2" coordorigin="1138,-2802" coordsize="4090,2">
              <v:shape style="position:absolute;left:1138;top:-2802;width:4090;height:2" coordorigin="1138,-2802" coordsize="4090,0" path="m1138,-2802l5227,-2802e" filled="false" stroked="true" strokeweight="1.44pt" strokecolor="#000000">
                <v:path arrowok="t"/>
              </v:shape>
            </v:group>
            <v:group style="position:absolute;left:5227;top:-2802;width:29;height:2" coordorigin="5227,-2802" coordsize="29,2">
              <v:shape style="position:absolute;left:5227;top:-2802;width:29;height:2" coordorigin="5227,-2802" coordsize="29,0" path="m5227,-2802l5256,-2802e" filled="false" stroked="true" strokeweight="1.44pt" strokecolor="#000000">
                <v:path arrowok="t"/>
              </v:shape>
            </v:group>
            <v:group style="position:absolute;left:5256;top:-2802;width:2808;height:2" coordorigin="5256,-2802" coordsize="2808,2">
              <v:shape style="position:absolute;left:5256;top:-2802;width:2808;height:2" coordorigin="5256,-2802" coordsize="2808,0" path="m5256,-2802l8064,-2802e" filled="false" stroked="true" strokeweight="1.44pt" strokecolor="#000000">
                <v:path arrowok="t"/>
              </v:shape>
            </v:group>
            <v:group style="position:absolute;left:8064;top:-2802;width:29;height:2" coordorigin="8064,-2802" coordsize="29,2">
              <v:shape style="position:absolute;left:8064;top:-2802;width:29;height:2" coordorigin="8064,-2802" coordsize="29,0" path="m8064,-2802l8093,-2802e" filled="false" stroked="true" strokeweight="1.44pt" strokecolor="#000000">
                <v:path arrowok="t"/>
              </v:shape>
            </v:group>
            <v:group style="position:absolute;left:8093;top:-2802;width:2650;height:2" coordorigin="8093,-2802" coordsize="2650,2">
              <v:shape style="position:absolute;left:8093;top:-2802;width:2650;height:2" coordorigin="8093,-2802" coordsize="2650,0" path="m8093,-2802l10742,-2802e" filled="false" stroked="true" strokeweight="1.44pt" strokecolor="#000000">
                <v:path arrowok="t"/>
              </v:shape>
            </v:group>
            <v:group style="position:absolute;left:1123;top:-373;width:4104;height:2" coordorigin="1123,-373" coordsize="4104,2">
              <v:shape style="position:absolute;left:1123;top:-373;width:4104;height:2" coordorigin="1123,-373" coordsize="4104,0" path="m1123,-373l5227,-373e" filled="false" stroked="true" strokeweight="1.44pt" strokecolor="#000000">
                <v:path arrowok="t"/>
              </v:shape>
            </v:group>
            <v:group style="position:absolute;left:5227;top:-373;width:29;height:2" coordorigin="5227,-373" coordsize="29,2">
              <v:shape style="position:absolute;left:5227;top:-373;width:29;height:2" coordorigin="5227,-373" coordsize="29,0" path="m5227,-373l5256,-373e" filled="false" stroked="true" strokeweight="1.44pt" strokecolor="#000000">
                <v:path arrowok="t"/>
              </v:shape>
            </v:group>
            <v:group style="position:absolute;left:5256;top:-373;width:2808;height:2" coordorigin="5256,-373" coordsize="2808,2">
              <v:shape style="position:absolute;left:5256;top:-373;width:2808;height:2" coordorigin="5256,-373" coordsize="2808,0" path="m5256,-373l8064,-373e" filled="false" stroked="true" strokeweight="1.44pt" strokecolor="#000000">
                <v:path arrowok="t"/>
              </v:shape>
              <v:shape style="position:absolute;left:1138;top:-2788;width:9605;height:2400" type="#_x0000_t75" stroked="false">
                <v:imagedata r:id="rId86" o:title=""/>
              </v:shape>
            </v:group>
            <v:group style="position:absolute;left:8064;top:-373;width:29;height:2" coordorigin="8064,-373" coordsize="29,2">
              <v:shape style="position:absolute;left:8064;top:-373;width:29;height:2" coordorigin="8064,-373" coordsize="29,0" path="m8064,-373l8093,-373e" filled="false" stroked="true" strokeweight="1.44pt" strokecolor="#000000">
                <v:path arrowok="t"/>
              </v:shape>
            </v:group>
            <v:group style="position:absolute;left:8093;top:-373;width:2660;height:2" coordorigin="8093,-373" coordsize="2660,2">
              <v:shape style="position:absolute;left:8093;top:-373;width:2660;height:2" coordorigin="8093,-373" coordsize="2660,0" path="m8093,-373l10752,-373e" filled="false" stroked="true" strokeweight="1.44pt" strokecolor="#000000">
                <v:path arrowok="t"/>
              </v:shape>
              <v:shape style="position:absolute;left:1248;top:-789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430;top:-629;width:132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036,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385.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27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103;top:-629;width:132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569,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683.</w:t>
                      </w:r>
                      <w:r>
                        <w:rPr>
                          <w:rFonts w:ascii="Arial"/>
                          <w:b/>
                          <w:spacing w:val="-24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34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21.</w:t>
      </w:r>
      <w:r>
        <w:rPr>
          <w:rFonts w:ascii="宋体" w:hAnsi="宋体" w:cs="宋体" w:eastAsia="宋体" w:hint="default"/>
          <w:spacing w:val="-7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减</w:t>
      </w:r>
      <w:r>
        <w:rPr>
          <w:rFonts w:ascii="宋体" w:hAnsi="宋体" w:cs="宋体" w:eastAsia="宋体" w:hint="default"/>
          <w:sz w:val="22"/>
          <w:szCs w:val="22"/>
        </w:rPr>
        <w:t>值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z w:val="22"/>
          <w:szCs w:val="22"/>
        </w:rPr>
        <w:t>失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18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3"/>
          <w:sz w:val="20"/>
          <w:szCs w:val="20"/>
        </w:rPr>
        <w:pict>
          <v:group style="width:482.9pt;height:59.05pt;mso-position-horizontal-relative:char;mso-position-vertical-relative:line" coordorigin="0,0" coordsize="9658,1181">
            <v:group style="position:absolute;left:29;top:14;width:4637;height:2" coordorigin="29,14" coordsize="4637,2">
              <v:shape style="position:absolute;left:29;top:14;width:4637;height:2" coordorigin="29,14" coordsize="4637,0" path="m29,14l4666,14e" filled="false" stroked="true" strokeweight="1.44pt" strokecolor="#000000">
                <v:path arrowok="t"/>
              </v:shape>
            </v:group>
            <v:group style="position:absolute;left:4666;top:14;width:29;height:2" coordorigin="4666,14" coordsize="29,2">
              <v:shape style="position:absolute;left:4666;top:14;width:29;height:2" coordorigin="4666,14" coordsize="29,0" path="m4666,14l4694,14e" filled="false" stroked="true" strokeweight="1.44pt" strokecolor="#000000">
                <v:path arrowok="t"/>
              </v:shape>
            </v:group>
            <v:group style="position:absolute;left:4694;top:14;width:2511;height:2" coordorigin="4694,14" coordsize="2511,2">
              <v:shape style="position:absolute;left:4694;top:14;width:2511;height:2" coordorigin="4694,14" coordsize="2511,0" path="m4694,14l7205,14e" filled="false" stroked="true" strokeweight="1.44pt" strokecolor="#000000">
                <v:path arrowok="t"/>
              </v:shape>
            </v:group>
            <v:group style="position:absolute;left:7205;top:14;width:29;height:2" coordorigin="7205,14" coordsize="29,2">
              <v:shape style="position:absolute;left:7205;top:14;width:29;height:2" coordorigin="7205,14" coordsize="29,0" path="m7205,14l7234,14e" filled="false" stroked="true" strokeweight="1.44pt" strokecolor="#000000">
                <v:path arrowok="t"/>
              </v:shape>
            </v:group>
            <v:group style="position:absolute;left:7234;top:14;width:2400;height:2" coordorigin="7234,14" coordsize="2400,2">
              <v:shape style="position:absolute;left:7234;top:14;width:2400;height:2" coordorigin="7234,14" coordsize="2400,0" path="m7234,14l9634,14e" filled="false" stroked="true" strokeweight="1.44pt" strokecolor="#000000">
                <v:path arrowok="t"/>
              </v:shape>
            </v:group>
            <v:group style="position:absolute;left:14;top:1166;width:4652;height:2" coordorigin="14,1166" coordsize="4652,2">
              <v:shape style="position:absolute;left:14;top:1166;width:4652;height:2" coordorigin="14,1166" coordsize="4652,0" path="m14,1166l4666,1166e" filled="false" stroked="true" strokeweight="1.44pt" strokecolor="#000000">
                <v:path arrowok="t"/>
              </v:shape>
            </v:group>
            <v:group style="position:absolute;left:4666;top:1166;width:29;height:2" coordorigin="4666,1166" coordsize="29,2">
              <v:shape style="position:absolute;left:4666;top:1166;width:29;height:2" coordorigin="4666,1166" coordsize="29,0" path="m4666,1166l4694,1166e" filled="false" stroked="true" strokeweight="1.44pt" strokecolor="#000000">
                <v:path arrowok="t"/>
              </v:shape>
            </v:group>
            <v:group style="position:absolute;left:4694;top:1166;width:2511;height:2" coordorigin="4694,1166" coordsize="2511,2">
              <v:shape style="position:absolute;left:4694;top:1166;width:2511;height:2" coordorigin="4694,1166" coordsize="2511,0" path="m4694,1166l7205,1166e" filled="false" stroked="true" strokeweight="1.44pt" strokecolor="#000000">
                <v:path arrowok="t"/>
              </v:shape>
              <v:shape style="position:absolute;left:29;top:29;width:9605;height:1123" type="#_x0000_t75" stroked="false">
                <v:imagedata r:id="rId87" o:title=""/>
              </v:shape>
            </v:group>
            <v:group style="position:absolute;left:7205;top:1166;width:29;height:2" coordorigin="7205,1166" coordsize="29,2">
              <v:shape style="position:absolute;left:7205;top:1166;width:29;height:2" coordorigin="7205,1166" coordsize="29,0" path="m7205,1166l7234,1166e" filled="false" stroked="true" strokeweight="1.44pt" strokecolor="#000000">
                <v:path arrowok="t"/>
              </v:shape>
            </v:group>
            <v:group style="position:absolute;left:7234;top:1166;width:2410;height:2" coordorigin="7234,1166" coordsize="2410,2">
              <v:shape style="position:absolute;left:7234;top:1166;width:2410;height:2" coordorigin="7234,1166" coordsize="2410,0" path="m7234,1166l9643,1166e" filled="false" stroked="true" strokeweight="1.44pt" strokecolor="#000000">
                <v:path arrowok="t"/>
              </v:shape>
              <v:shape style="position:absolute;left:139;top:127;width:994;height:98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06;top:127;width:1714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168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-5,499,788.13 </w:t>
                      </w:r>
                    </w:p>
                    <w:p>
                      <w:pPr>
                        <w:spacing w:line="248" w:lineRule="exact" w:before="142"/>
                        <w:ind w:left="169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4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5,</w:t>
                      </w:r>
                      <w:r>
                        <w:rPr>
                          <w:rFonts w:ascii="Arial"/>
                          <w:b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499,</w:t>
                      </w:r>
                      <w:r>
                        <w:rPr>
                          <w:rFonts w:ascii="Arial"/>
                          <w:b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788.</w:t>
                      </w:r>
                      <w:r>
                        <w:rPr>
                          <w:rFonts w:ascii="Arial"/>
                          <w:b/>
                          <w:spacing w:val="-42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13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82;top:127;width:1661;height:99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-15,863,528.63 </w:t>
                      </w:r>
                    </w:p>
                    <w:p>
                      <w:pPr>
                        <w:spacing w:line="248" w:lineRule="exact" w:before="142"/>
                        <w:ind w:left="6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-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15,</w:t>
                      </w:r>
                      <w:r>
                        <w:rPr>
                          <w:rFonts w:ascii="Arial"/>
                          <w:b/>
                          <w:spacing w:val="-4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863,</w:t>
                      </w:r>
                      <w:r>
                        <w:rPr>
                          <w:rFonts w:ascii="Arial"/>
                          <w:b/>
                          <w:spacing w:val="-4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528.</w:t>
                      </w:r>
                      <w:r>
                        <w:rPr>
                          <w:rFonts w:ascii="Arial"/>
                          <w:b/>
                          <w:spacing w:val="-4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63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3"/>
          <w:sz w:val="20"/>
          <w:szCs w:val="20"/>
        </w:rPr>
      </w:r>
    </w:p>
    <w:p>
      <w:pPr>
        <w:spacing w:after="0" w:line="1180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080" w:bottom="1020" w:left="1000" w:right="100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646" w:right="12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22.</w:t>
      </w:r>
      <w:r>
        <w:rPr>
          <w:rFonts w:ascii="宋体" w:hAnsi="宋体" w:cs="宋体" w:eastAsia="宋体" w:hint="default"/>
          <w:spacing w:val="-7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12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16pt;margin-top:20.04767pt;width:482.4pt;height:360.75pt;mso-position-horizontal-relative:page;mso-position-vertical-relative:paragraph;z-index:-424528" coordorigin="1123,401" coordsize="9648,7215">
            <v:group style="position:absolute;left:1138;top:415;width:4608;height:2" coordorigin="1138,415" coordsize="4608,2">
              <v:shape style="position:absolute;left:1138;top:415;width:4608;height:2" coordorigin="1138,415" coordsize="4608,0" path="m1138,415l5746,415e" filled="false" stroked="true" strokeweight="1.44pt" strokecolor="#000000">
                <v:path arrowok="t"/>
              </v:shape>
            </v:group>
            <v:group style="position:absolute;left:5746;top:415;width:29;height:2" coordorigin="5746,415" coordsize="29,2">
              <v:shape style="position:absolute;left:5746;top:415;width:29;height:2" coordorigin="5746,415" coordsize="29,0" path="m5746,415l5774,415e" filled="false" stroked="true" strokeweight="1.44pt" strokecolor="#000000">
                <v:path arrowok="t"/>
              </v:shape>
            </v:group>
            <v:group style="position:absolute;left:5774;top:415;width:2487;height:2" coordorigin="5774,415" coordsize="2487,2">
              <v:shape style="position:absolute;left:5774;top:415;width:2487;height:2" coordorigin="5774,415" coordsize="2487,0" path="m5774,415l8261,415e" filled="false" stroked="true" strokeweight="1.44pt" strokecolor="#000000">
                <v:path arrowok="t"/>
              </v:shape>
            </v:group>
            <v:group style="position:absolute;left:8261;top:415;width:29;height:2" coordorigin="8261,415" coordsize="29,2">
              <v:shape style="position:absolute;left:8261;top:415;width:29;height:2" coordorigin="8261,415" coordsize="29,0" path="m8261,415l8290,415e" filled="false" stroked="true" strokeweight="1.44pt" strokecolor="#000000">
                <v:path arrowok="t"/>
              </v:shape>
            </v:group>
            <v:group style="position:absolute;left:8290;top:415;width:2468;height:2" coordorigin="8290,415" coordsize="2468,2">
              <v:shape style="position:absolute;left:8290;top:415;width:2468;height:2" coordorigin="8290,415" coordsize="2468,0" path="m8290,415l10757,415e" filled="false" stroked="true" strokeweight="1.44pt" strokecolor="#000000">
                <v:path arrowok="t"/>
              </v:shape>
              <v:shape style="position:absolute;left:1138;top:430;width:9619;height:7186" type="#_x0000_t75" stroked="false">
                <v:imagedata r:id="rId88" o:title="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现金流量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补</w:t>
      </w:r>
      <w:r>
        <w:rPr>
          <w:rFonts w:ascii="宋体" w:hAnsi="宋体" w:cs="宋体" w:eastAsia="宋体" w:hint="default"/>
          <w:sz w:val="22"/>
          <w:szCs w:val="22"/>
        </w:rPr>
        <w:t>充</w:t>
      </w:r>
      <w:r>
        <w:rPr>
          <w:rFonts w:ascii="宋体" w:hAnsi="宋体" w:cs="宋体" w:eastAsia="宋体" w:hint="default"/>
          <w:sz w:val="22"/>
          <w:szCs w:val="22"/>
        </w:rPr>
        <w:t>资料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843"/>
        <w:gridCol w:w="2705"/>
        <w:gridCol w:w="2130"/>
      </w:tblGrid>
      <w:tr>
        <w:trPr>
          <w:trHeight w:val="402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59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0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期金额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82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7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将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利润调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节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：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509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3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618,390.16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3,666,740.27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提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-5,499,788.13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-15,863,528.63 </w:t>
            </w:r>
          </w:p>
        </w:tc>
      </w:tr>
      <w:tr>
        <w:trPr>
          <w:trHeight w:val="384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折旧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1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15,935.44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9,150.22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</w:t>
            </w:r>
            <w:r>
              <w:rPr>
                <w:rFonts w:ascii="宋体"/>
                <w:sz w:val="22"/>
              </w:rPr>
              <w:t>13,336.00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7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待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2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58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无形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资产和其他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期资产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0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58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3,036,385.27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7,569,683.34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资损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递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10,073,431.00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29,163,105.97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经营性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项目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    </w:t>
            </w:r>
            <w:r>
              <w:rPr>
                <w:rFonts w:ascii="宋体"/>
                <w:sz w:val="22"/>
              </w:rPr>
              <w:t>-401,477.36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-16,014,038.27 </w:t>
            </w:r>
          </w:p>
        </w:tc>
      </w:tr>
      <w:tr>
        <w:trPr>
          <w:trHeight w:val="379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w w:val="100"/>
                <w:sz w:val="22"/>
                <w:szCs w:val="22"/>
              </w:rPr>
              <w:t>   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9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60" w:hRule="exact"/>
        </w:trPr>
        <w:tc>
          <w:tcPr>
            <w:tcW w:w="4843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营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现金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流量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70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right="506"/>
              <w:jc w:val="righ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7,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856,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212.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38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3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2"/>
              <w:ind w:left="659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8,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531,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112.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90</w:t>
            </w:r>
            <w:r>
              <w:rPr>
                <w:rFonts w:ascii="Arial"/>
                <w:sz w:val="22"/>
              </w:rPr>
            </w:r>
          </w:p>
        </w:tc>
      </w:tr>
      <w:tr>
        <w:trPr>
          <w:trHeight w:val="739" w:hRule="exact"/>
        </w:trPr>
        <w:tc>
          <w:tcPr>
            <w:tcW w:w="4843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4" w:lineRule="exact" w:before="31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  <w:p>
            <w:pPr>
              <w:pStyle w:val="TableParagraph"/>
              <w:tabs>
                <w:tab w:pos="1401" w:val="left" w:leader="none"/>
              </w:tabs>
              <w:spacing w:line="404" w:lineRule="exact"/>
              <w:ind w:left="575" w:right="0"/>
              <w:jc w:val="left"/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、</w:t>
              <w:tab/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联方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系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及其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4"/>
                <w:szCs w:val="24"/>
              </w:rPr>
              <w:t>交易</w:t>
            </w:r>
            <w:r>
              <w:rPr>
                <w:rFonts w:ascii="Microsoft JhengHei" w:hAnsi="Microsoft JhengHei" w:cs="Microsoft JhengHei" w:eastAsia="Microsoft JhengHei" w:hint="default"/>
                <w:sz w:val="24"/>
                <w:szCs w:val="24"/>
              </w:rPr>
            </w:r>
          </w:p>
        </w:tc>
        <w:tc>
          <w:tcPr>
            <w:tcW w:w="2705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30" w:type="dxa"/>
            <w:tcBorders>
              <w:top w:val="single" w:sz="12" w:space="0" w:color="000000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line="272" w:lineRule="exact" w:before="0"/>
        <w:ind w:left="699" w:right="128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（一）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的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认定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标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before="114"/>
        <w:ind w:left="699" w:right="12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699" w:right="12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实施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能够</w:t>
      </w:r>
      <w:r>
        <w:rPr>
          <w:rFonts w:ascii="宋体" w:hAnsi="宋体" w:cs="宋体" w:eastAsia="宋体" w:hint="default"/>
          <w:sz w:val="22"/>
          <w:szCs w:val="22"/>
        </w:rPr>
        <w:t>施加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个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99" w:right="128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同受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方控制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共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影响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14" w:lineRule="auto" w:before="69"/>
        <w:ind w:left="968" w:right="6772" w:hanging="269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（二）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系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0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13"/>
        <w:rPr>
          <w:rFonts w:ascii="宋体" w:hAnsi="宋体" w:cs="宋体" w:eastAsia="宋体" w:hint="default"/>
          <w:sz w:val="17"/>
          <w:szCs w:val="17"/>
        </w:rPr>
      </w:pPr>
    </w:p>
    <w:p>
      <w:pPr>
        <w:spacing w:before="32"/>
        <w:ind w:left="0" w:right="366" w:firstLine="0"/>
        <w:jc w:val="righ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(</w:t>
      </w:r>
      <w:r>
        <w:rPr>
          <w:rFonts w:ascii="宋体" w:hAnsi="宋体" w:cs="宋体" w:eastAsia="宋体" w:hint="default"/>
          <w:sz w:val="22"/>
          <w:szCs w:val="22"/>
        </w:rPr>
        <w:t>单位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) </w:t>
      </w:r>
    </w:p>
    <w:p>
      <w:pPr>
        <w:spacing w:line="240" w:lineRule="auto" w:before="5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203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43"/>
          <w:sz w:val="20"/>
          <w:szCs w:val="20"/>
        </w:rPr>
        <w:pict>
          <v:group style="width:495.85pt;height:110.2pt;mso-position-horizontal-relative:char;mso-position-vertical-relative:line" coordorigin="0,0" coordsize="9917,2204">
            <v:group style="position:absolute;left:29;top:14;width:1767;height:2" coordorigin="29,14" coordsize="1767,2">
              <v:shape style="position:absolute;left:29;top:14;width:1767;height:2" coordorigin="29,14" coordsize="1767,0" path="m29,14l1795,14e" filled="false" stroked="true" strokeweight="1.44pt" strokecolor="#000000">
                <v:path arrowok="t"/>
              </v:shape>
            </v:group>
            <v:group style="position:absolute;left:1795;top:14;width:29;height:2" coordorigin="1795,14" coordsize="29,2">
              <v:shape style="position:absolute;left:1795;top:14;width:29;height:2" coordorigin="1795,14" coordsize="29,0" path="m1795,14l1824,14e" filled="false" stroked="true" strokeweight="1.44pt" strokecolor="#000000">
                <v:path arrowok="t"/>
              </v:shape>
            </v:group>
            <v:group style="position:absolute;left:1824;top:14;width:1143;height:2" coordorigin="1824,14" coordsize="1143,2">
              <v:shape style="position:absolute;left:1824;top:14;width:1143;height:2" coordorigin="1824,14" coordsize="1143,0" path="m1824,14l2966,14e" filled="false" stroked="true" strokeweight="1.44pt" strokecolor="#000000">
                <v:path arrowok="t"/>
              </v:shape>
            </v:group>
            <v:group style="position:absolute;left:2966;top:14;width:29;height:2" coordorigin="2966,14" coordsize="29,2">
              <v:shape style="position:absolute;left:2966;top:14;width:29;height:2" coordorigin="2966,14" coordsize="29,0" path="m2966,14l2995,14e" filled="false" stroked="true" strokeweight="1.44pt" strokecolor="#000000">
                <v:path arrowok="t"/>
              </v:shape>
            </v:group>
            <v:group style="position:absolute;left:2995;top:14;width:1124;height:2" coordorigin="2995,14" coordsize="1124,2">
              <v:shape style="position:absolute;left:2995;top:14;width:1124;height:2" coordorigin="2995,14" coordsize="1124,0" path="m2995,14l4118,14e" filled="false" stroked="true" strokeweight="1.44pt" strokecolor="#000000">
                <v:path arrowok="t"/>
              </v:shape>
            </v:group>
            <v:group style="position:absolute;left:4118;top:14;width:29;height:2" coordorigin="4118,14" coordsize="29,2">
              <v:shape style="position:absolute;left:4118;top:14;width:29;height:2" coordorigin="4118,14" coordsize="29,0" path="m4118,14l4147,14e" filled="false" stroked="true" strokeweight="1.44pt" strokecolor="#000000">
                <v:path arrowok="t"/>
              </v:shape>
            </v:group>
            <v:group style="position:absolute;left:4147;top:14;width:1234;height:2" coordorigin="4147,14" coordsize="1234,2">
              <v:shape style="position:absolute;left:4147;top:14;width:1234;height:2" coordorigin="4147,14" coordsize="1234,0" path="m4147,14l5381,14e" filled="false" stroked="true" strokeweight="1.44pt" strokecolor="#000000">
                <v:path arrowok="t"/>
              </v:shape>
            </v:group>
            <v:group style="position:absolute;left:5381;top:14;width:29;height:2" coordorigin="5381,14" coordsize="29,2">
              <v:shape style="position:absolute;left:5381;top:14;width:29;height:2" coordorigin="5381,14" coordsize="29,0" path="m5381,14l5410,14e" filled="false" stroked="true" strokeweight="1.44pt" strokecolor="#000000">
                <v:path arrowok="t"/>
              </v:shape>
            </v:group>
            <v:group style="position:absolute;left:5410;top:14;width:1229;height:2" coordorigin="5410,14" coordsize="1229,2">
              <v:shape style="position:absolute;left:5410;top:14;width:1229;height:2" coordorigin="5410,14" coordsize="1229,0" path="m5410,14l6638,14e" filled="false" stroked="true" strokeweight="1.44pt" strokecolor="#000000">
                <v:path arrowok="t"/>
              </v:shape>
            </v:group>
            <v:group style="position:absolute;left:6638;top:14;width:29;height:2" coordorigin="6638,14" coordsize="29,2">
              <v:shape style="position:absolute;left:6638;top:14;width:29;height:2" coordorigin="6638,14" coordsize="29,0" path="m6638,14l6667,14e" filled="false" stroked="true" strokeweight="1.44pt" strokecolor="#000000">
                <v:path arrowok="t"/>
              </v:shape>
            </v:group>
            <v:group style="position:absolute;left:6667;top:14;width:1968;height:2" coordorigin="6667,14" coordsize="1968,2">
              <v:shape style="position:absolute;left:6667;top:14;width:1968;height:2" coordorigin="6667,14" coordsize="1968,0" path="m6667,14l8635,14e" filled="false" stroked="true" strokeweight="1.44pt" strokecolor="#000000">
                <v:path arrowok="t"/>
              </v:shape>
            </v:group>
            <v:group style="position:absolute;left:8635;top:14;width:29;height:2" coordorigin="8635,14" coordsize="29,2">
              <v:shape style="position:absolute;left:8635;top:14;width:29;height:2" coordorigin="8635,14" coordsize="29,0" path="m8635,14l8664,14e" filled="false" stroked="true" strokeweight="1.44pt" strokecolor="#000000">
                <v:path arrowok="t"/>
              </v:shape>
            </v:group>
            <v:group style="position:absolute;left:8664;top:14;width:1229;height:2" coordorigin="8664,14" coordsize="1229,2">
              <v:shape style="position:absolute;left:8664;top:14;width:1229;height:2" coordorigin="8664,14" coordsize="1229,0" path="m8664,14l9893,14e" filled="false" stroked="true" strokeweight="1.44pt" strokecolor="#000000">
                <v:path arrowok="t"/>
              </v:shape>
            </v:group>
            <v:group style="position:absolute;left:14;top:2189;width:1781;height:2" coordorigin="14,2189" coordsize="1781,2">
              <v:shape style="position:absolute;left:14;top:2189;width:1781;height:2" coordorigin="14,2189" coordsize="1781,0" path="m14,2189l1795,2189e" filled="false" stroked="true" strokeweight="1.44pt" strokecolor="#000000">
                <v:path arrowok="t"/>
              </v:shape>
            </v:group>
            <v:group style="position:absolute;left:1795;top:2189;width:29;height:2" coordorigin="1795,2189" coordsize="29,2">
              <v:shape style="position:absolute;left:1795;top:2189;width:29;height:2" coordorigin="1795,2189" coordsize="29,0" path="m1795,2189l1824,2189e" filled="false" stroked="true" strokeweight="1.44pt" strokecolor="#000000">
                <v:path arrowok="t"/>
              </v:shape>
            </v:group>
            <v:group style="position:absolute;left:1824;top:2189;width:1143;height:2" coordorigin="1824,2189" coordsize="1143,2">
              <v:shape style="position:absolute;left:1824;top:2189;width:1143;height:2" coordorigin="1824,2189" coordsize="1143,0" path="m1824,2189l2966,2189e" filled="false" stroked="true" strokeweight="1.44pt" strokecolor="#000000">
                <v:path arrowok="t"/>
              </v:shape>
            </v:group>
            <v:group style="position:absolute;left:2966;top:2189;width:29;height:2" coordorigin="2966,2189" coordsize="29,2">
              <v:shape style="position:absolute;left:2966;top:2189;width:29;height:2" coordorigin="2966,2189" coordsize="29,0" path="m2966,2189l2995,2189e" filled="false" stroked="true" strokeweight="1.44pt" strokecolor="#000000">
                <v:path arrowok="t"/>
              </v:shape>
            </v:group>
            <v:group style="position:absolute;left:2995;top:2189;width:1124;height:2" coordorigin="2995,2189" coordsize="1124,2">
              <v:shape style="position:absolute;left:2995;top:2189;width:1124;height:2" coordorigin="2995,2189" coordsize="1124,0" path="m2995,2189l4118,2189e" filled="false" stroked="true" strokeweight="1.44pt" strokecolor="#000000">
                <v:path arrowok="t"/>
              </v:shape>
            </v:group>
            <v:group style="position:absolute;left:4118;top:2189;width:29;height:2" coordorigin="4118,2189" coordsize="29,2">
              <v:shape style="position:absolute;left:4118;top:2189;width:29;height:2" coordorigin="4118,2189" coordsize="29,0" path="m4118,2189l4147,2189e" filled="false" stroked="true" strokeweight="1.44pt" strokecolor="#000000">
                <v:path arrowok="t"/>
              </v:shape>
            </v:group>
            <v:group style="position:absolute;left:4147;top:2189;width:1234;height:2" coordorigin="4147,2189" coordsize="1234,2">
              <v:shape style="position:absolute;left:4147;top:2189;width:1234;height:2" coordorigin="4147,2189" coordsize="1234,0" path="m4147,2189l5381,2189e" filled="false" stroked="true" strokeweight="1.44pt" strokecolor="#000000">
                <v:path arrowok="t"/>
              </v:shape>
            </v:group>
            <v:group style="position:absolute;left:5381;top:2189;width:29;height:2" coordorigin="5381,2189" coordsize="29,2">
              <v:shape style="position:absolute;left:5381;top:2189;width:29;height:2" coordorigin="5381,2189" coordsize="29,0" path="m5381,2189l5410,2189e" filled="false" stroked="true" strokeweight="1.44pt" strokecolor="#000000">
                <v:path arrowok="t"/>
              </v:shape>
            </v:group>
            <v:group style="position:absolute;left:5410;top:2189;width:1229;height:2" coordorigin="5410,2189" coordsize="1229,2">
              <v:shape style="position:absolute;left:5410;top:2189;width:1229;height:2" coordorigin="5410,2189" coordsize="1229,0" path="m5410,2189l6638,2189e" filled="false" stroked="true" strokeweight="1.44pt" strokecolor="#000000">
                <v:path arrowok="t"/>
              </v:shape>
            </v:group>
            <v:group style="position:absolute;left:6638;top:2189;width:29;height:2" coordorigin="6638,2189" coordsize="29,2">
              <v:shape style="position:absolute;left:6638;top:2189;width:29;height:2" coordorigin="6638,2189" coordsize="29,0" path="m6638,2189l6667,2189e" filled="false" stroked="true" strokeweight="1.44pt" strokecolor="#000000">
                <v:path arrowok="t"/>
              </v:shape>
            </v:group>
            <v:group style="position:absolute;left:6667;top:2189;width:1968;height:2" coordorigin="6667,2189" coordsize="1968,2">
              <v:shape style="position:absolute;left:6667;top:2189;width:1968;height:2" coordorigin="6667,2189" coordsize="1968,0" path="m6667,2189l8635,2189e" filled="false" stroked="true" strokeweight="1.44pt" strokecolor="#000000">
                <v:path arrowok="t"/>
              </v:shape>
              <v:shape style="position:absolute;left:29;top:29;width:9864;height:2146" type="#_x0000_t75" stroked="false">
                <v:imagedata r:id="rId89" o:title=""/>
              </v:shape>
            </v:group>
            <v:group style="position:absolute;left:8635;top:2189;width:29;height:2" coordorigin="8635,2189" coordsize="29,2">
              <v:shape style="position:absolute;left:8635;top:2189;width:29;height:2" coordorigin="8635,2189" coordsize="29,0" path="m8635,2189l8664,2189e" filled="false" stroked="true" strokeweight="1.44pt" strokecolor="#000000">
                <v:path arrowok="t"/>
              </v:shape>
            </v:group>
            <v:group style="position:absolute;left:8664;top:2189;width:1239;height:2" coordorigin="8664,2189" coordsize="1239,2">
              <v:shape style="position:absolute;left:8664;top:2189;width:1239;height:2" coordorigin="8664,2189" coordsize="1239,0" path="m8664,2189l9902,2189e" filled="false" stroked="true" strokeweight="1.44pt" strokecolor="#000000">
                <v:path arrowok="t"/>
              </v:shape>
              <v:shape style="position:absolute;left:475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944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类型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110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315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册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573;top:290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持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05;top:305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业务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1556;height:1263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申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昌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科技</w:t>
                      </w:r>
                      <w:r>
                        <w:rPr>
                          <w:rFonts w:ascii="宋体" w:hAnsi="宋体" w:cs="宋体" w:eastAsia="宋体" w:hint="default"/>
                          <w:spacing w:val="6"/>
                          <w:w w:val="95"/>
                          <w:sz w:val="15"/>
                          <w:szCs w:val="15"/>
                        </w:rPr>
                        <w:t>有限公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pacing w:val="2"/>
                          <w:sz w:val="15"/>
                          <w:szCs w:val="15"/>
                        </w:rPr>
                        <w:t> 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r>
                    </w:p>
                    <w:p>
                      <w:pPr>
                        <w:spacing w:line="247" w:lineRule="auto" w:before="115"/>
                        <w:ind w:left="0" w:right="2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经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济技术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区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产经营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市国有（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5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产管理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委员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939;top:981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有限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责任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326;top:981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459;top:981;width:675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6000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5712;top:919;width:716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15"/>
                        </w:rPr>
                        <w:t>19897057</w:t>
                      </w: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088;top:1428;width:706;height:658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企业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158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326;top:1490;width:521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382;top:1490;width:82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173000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万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元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014;top:1452;width:111;height:63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125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6758;top:789;width:1856;height:850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62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电子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购销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其他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</w:t>
                      </w:r>
                    </w:p>
                    <w:p>
                      <w:pPr>
                        <w:spacing w:line="192" w:lineRule="exact" w:before="2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内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业、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物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供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业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不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含</w:t>
                      </w:r>
                      <w:r>
                        <w:rPr>
                          <w:rFonts w:ascii="宋体" w:hAnsi="宋体" w:cs="宋体" w:eastAsia="宋体" w:hint="default"/>
                          <w:w w:val="99"/>
                          <w:sz w:val="15"/>
                          <w:szCs w:val="15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专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营、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专控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专卖商品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。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before="98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国有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投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资、经营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及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管理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837;top:127;width:884;height:1104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71" w:lineRule="exact" w:before="0"/>
                        <w:ind w:left="0" w:right="7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105"/>
                        <w:ind w:left="64" w:right="0" w:firstLine="0"/>
                        <w:jc w:val="center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第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  <w:p>
                      <w:pPr>
                        <w:spacing w:before="0"/>
                        <w:ind w:left="69" w:right="0" w:firstLine="0"/>
                        <w:jc w:val="center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827;top:1490;width:968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间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接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股股东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326;top:1841;width:557;height:221" type="#_x0000_t202" filled="false" stroked="false">
                <v:textbox inset="0,0,0,0">
                  <w:txbxContent>
                    <w:p>
                      <w:pPr>
                        <w:spacing w:before="1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市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757;top:186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646;top:1865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904;top:1903;width:819;height:149" type="#_x0000_t202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15"/>
                          <w:szCs w:val="15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43"/>
          <w:sz w:val="20"/>
          <w:szCs w:val="20"/>
        </w:rPr>
      </w:r>
    </w:p>
    <w:p>
      <w:pPr>
        <w:spacing w:after="0" w:line="2203" w:lineRule="exact"/>
        <w:rPr>
          <w:rFonts w:ascii="宋体" w:hAnsi="宋体" w:cs="宋体" w:eastAsia="宋体" w:hint="default"/>
          <w:sz w:val="20"/>
          <w:szCs w:val="20"/>
        </w:rPr>
        <w:sectPr>
          <w:pgSz w:w="11900" w:h="16840"/>
          <w:pgMar w:header="876" w:footer="840" w:top="1080" w:bottom="1020" w:left="1000" w:right="7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不存在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性</w:t>
      </w:r>
      <w:r>
        <w:rPr>
          <w:rFonts w:ascii="宋体" w:hAnsi="宋体" w:cs="宋体" w:eastAsia="宋体" w:hint="default"/>
          <w:sz w:val="22"/>
          <w:szCs w:val="22"/>
        </w:rPr>
        <w:t>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603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1"/>
          <w:sz w:val="20"/>
          <w:szCs w:val="20"/>
        </w:rPr>
        <w:pict>
          <v:group style="width:495.85pt;height:80.2pt;mso-position-horizontal-relative:char;mso-position-vertical-relative:line" coordorigin="0,0" coordsize="9917,1604">
            <v:group style="position:absolute;left:29;top:14;width:3888;height:2" coordorigin="29,14" coordsize="3888,2">
              <v:shape style="position:absolute;left:29;top:14;width:3888;height:2" coordorigin="29,14" coordsize="3888,0" path="m29,14l3917,14e" filled="false" stroked="true" strokeweight="1.44pt" strokecolor="#000000">
                <v:path arrowok="t"/>
              </v:shape>
            </v:group>
            <v:group style="position:absolute;left:3917;top:14;width:29;height:2" coordorigin="3917,14" coordsize="29,2">
              <v:shape style="position:absolute;left:3917;top:14;width:29;height:2" coordorigin="3917,14" coordsize="29,0" path="m3917,14l3946,14e" filled="false" stroked="true" strokeweight="1.44pt" strokecolor="#000000">
                <v:path arrowok="t"/>
              </v:shape>
            </v:group>
            <v:group style="position:absolute;left:3946;top:14;width:2496;height:2" coordorigin="3946,14" coordsize="2496,2">
              <v:shape style="position:absolute;left:3946;top:14;width:2496;height:2" coordorigin="3946,14" coordsize="2496,0" path="m3946,14l6442,14e" filled="false" stroked="true" strokeweight="1.44pt" strokecolor="#000000">
                <v:path arrowok="t"/>
              </v:shape>
            </v:group>
            <v:group style="position:absolute;left:6442;top:14;width:29;height:2" coordorigin="6442,14" coordsize="29,2">
              <v:shape style="position:absolute;left:6442;top:14;width:29;height:2" coordorigin="6442,14" coordsize="29,0" path="m6442,14l6470,14e" filled="false" stroked="true" strokeweight="1.44pt" strokecolor="#000000">
                <v:path arrowok="t"/>
              </v:shape>
            </v:group>
            <v:group style="position:absolute;left:6470;top:14;width:3423;height:2" coordorigin="6470,14" coordsize="3423,2">
              <v:shape style="position:absolute;left:6470;top:14;width:3423;height:2" coordorigin="6470,14" coordsize="3423,0" path="m6470,14l9893,14e" filled="false" stroked="true" strokeweight="1.44pt" strokecolor="#000000">
                <v:path arrowok="t"/>
              </v:shape>
            </v:group>
            <v:group style="position:absolute;left:14;top:1589;width:3903;height:2" coordorigin="14,1589" coordsize="3903,2">
              <v:shape style="position:absolute;left:14;top:1589;width:3903;height:2" coordorigin="14,1589" coordsize="3903,0" path="m14,1589l3917,1589e" filled="false" stroked="true" strokeweight="1.44pt" strokecolor="#000000">
                <v:path arrowok="t"/>
              </v:shape>
            </v:group>
            <v:group style="position:absolute;left:3917;top:1589;width:29;height:2" coordorigin="3917,1589" coordsize="29,2">
              <v:shape style="position:absolute;left:3917;top:1589;width:29;height:2" coordorigin="3917,1589" coordsize="29,0" path="m3917,1589l3946,1589e" filled="false" stroked="true" strokeweight="1.44pt" strokecolor="#000000">
                <v:path arrowok="t"/>
              </v:shape>
            </v:group>
            <v:group style="position:absolute;left:3946;top:1589;width:2496;height:2" coordorigin="3946,1589" coordsize="2496,2">
              <v:shape style="position:absolute;left:3946;top:1589;width:2496;height:2" coordorigin="3946,1589" coordsize="2496,0" path="m3946,1589l6442,1589e" filled="false" stroked="true" strokeweight="1.44pt" strokecolor="#000000">
                <v:path arrowok="t"/>
              </v:shape>
              <v:shape style="position:absolute;left:29;top:29;width:9864;height:1546" type="#_x0000_t75" stroked="false">
                <v:imagedata r:id="rId90" o:title=""/>
              </v:shape>
            </v:group>
            <v:group style="position:absolute;left:6442;top:1589;width:29;height:2" coordorigin="6442,1589" coordsize="29,2">
              <v:shape style="position:absolute;left:6442;top:1589;width:29;height:2" coordorigin="6442,1589" coordsize="29,0" path="m6442,1589l6470,1589e" filled="false" stroked="true" strokeweight="1.44pt" strokecolor="#000000">
                <v:path arrowok="t"/>
              </v:shape>
            </v:group>
            <v:group style="position:absolute;left:6470;top:1589;width:3432;height:2" coordorigin="6470,1589" coordsize="3432,2">
              <v:shape style="position:absolute;left:6470;top:1589;width:3432;height:2" coordorigin="6470,1589" coordsize="3432,0" path="m6470,1589l9902,1589e" filled="false" stroked="true" strokeweight="1.44pt" strokecolor="#000000">
                <v:path arrowok="t"/>
              </v:shape>
              <v:shape style="position:absolute;left:139;top:127;width:2976;height:1196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484" w:lineRule="exact" w:before="4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龙腾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光电有限公司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7"/>
                          <w:sz w:val="21"/>
                          <w:szCs w:val="21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032;top:127;width:2324;height:1412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71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系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242" w:lineRule="auto" w:before="4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同受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-9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公司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同受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实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际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pacing w:val="-93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控制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128;top:127;width:2208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与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联交易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内容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1"/>
                        <w:ind w:left="4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购商品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7738;top:1101;width:99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资金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来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1"/>
          <w:sz w:val="20"/>
          <w:szCs w:val="20"/>
        </w:rPr>
      </w:r>
    </w:p>
    <w:p>
      <w:pPr>
        <w:spacing w:line="240" w:lineRule="auto" w:before="5"/>
        <w:rPr>
          <w:rFonts w:ascii="宋体" w:hAnsi="宋体" w:cs="宋体" w:eastAsia="宋体" w:hint="default"/>
          <w:sz w:val="27"/>
          <w:szCs w:val="27"/>
        </w:rPr>
      </w:pPr>
    </w:p>
    <w:p>
      <w:pPr>
        <w:spacing w:line="346" w:lineRule="exact" w:before="0"/>
        <w:ind w:left="968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联交易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tabs>
          <w:tab w:pos="675" w:val="left" w:leader="none"/>
        </w:tabs>
        <w:spacing w:before="47"/>
        <w:ind w:left="2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ab/>
      </w:r>
      <w:r>
        <w:rPr>
          <w:rFonts w:ascii="宋体" w:hAnsi="宋体" w:cs="宋体" w:eastAsia="宋体" w:hint="default"/>
          <w:w w:val="100"/>
          <w:sz w:val="22"/>
          <w:szCs w:val="22"/>
        </w:rPr>
        <w:t> 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．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政</w:t>
      </w:r>
      <w:r>
        <w:rPr>
          <w:rFonts w:ascii="宋体" w:hAnsi="宋体" w:cs="宋体" w:eastAsia="宋体" w:hint="default"/>
          <w:sz w:val="22"/>
          <w:szCs w:val="22"/>
        </w:rPr>
        <w:t>策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从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方购</w:t>
      </w:r>
      <w:r>
        <w:rPr>
          <w:rFonts w:ascii="宋体" w:hAnsi="宋体" w:cs="宋体" w:eastAsia="宋体" w:hint="default"/>
          <w:sz w:val="22"/>
          <w:szCs w:val="22"/>
        </w:rPr>
        <w:t>买</w:t>
      </w:r>
      <w:r>
        <w:rPr>
          <w:rFonts w:ascii="宋体" w:hAnsi="宋体" w:cs="宋体" w:eastAsia="宋体" w:hint="default"/>
          <w:sz w:val="22"/>
          <w:szCs w:val="22"/>
        </w:rPr>
        <w:t>货</w:t>
      </w:r>
      <w:r>
        <w:rPr>
          <w:rFonts w:ascii="宋体" w:hAnsi="宋体" w:cs="宋体" w:eastAsia="宋体" w:hint="default"/>
          <w:sz w:val="22"/>
          <w:szCs w:val="22"/>
        </w:rPr>
        <w:t>物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格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市场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格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定</w:t>
      </w:r>
      <w:r>
        <w:rPr>
          <w:rFonts w:ascii="宋体" w:hAnsi="宋体" w:cs="宋体" w:eastAsia="宋体" w:hint="default"/>
          <w:sz w:val="22"/>
          <w:szCs w:val="22"/>
        </w:rPr>
        <w:t>价</w:t>
      </w:r>
      <w:r>
        <w:rPr>
          <w:rFonts w:ascii="宋体" w:hAnsi="宋体" w:cs="宋体" w:eastAsia="宋体" w:hint="default"/>
          <w:sz w:val="22"/>
          <w:szCs w:val="22"/>
        </w:rPr>
        <w:t>基</w:t>
      </w:r>
      <w:r>
        <w:rPr>
          <w:rFonts w:ascii="宋体" w:hAnsi="宋体" w:cs="宋体" w:eastAsia="宋体" w:hint="default"/>
          <w:sz w:val="22"/>
          <w:szCs w:val="22"/>
        </w:rPr>
        <w:t>础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919998pt;margin-top:20.047636pt;width:500.65pt;height:96pt;mso-position-horizontal-relative:page;mso-position-vertical-relative:paragraph;z-index:-423808" coordorigin="1118,401" coordsize="10013,1920">
            <v:group style="position:absolute;left:1152;top:415;width:2290;height:2" coordorigin="1152,415" coordsize="2290,2">
              <v:shape style="position:absolute;left:1152;top:415;width:2290;height:2" coordorigin="1152,415" coordsize="2290,0" path="m1152,415l3442,415e" filled="false" stroked="true" strokeweight="1.44pt" strokecolor="#000000">
                <v:path arrowok="t"/>
              </v:shape>
            </v:group>
            <v:group style="position:absolute;left:3442;top:415;width:29;height:2" coordorigin="3442,415" coordsize="29,2">
              <v:shape style="position:absolute;left:3442;top:415;width:29;height:2" coordorigin="3442,415" coordsize="29,0" path="m3442,415l3470,415e" filled="false" stroked="true" strokeweight="1.44pt" strokecolor="#000000">
                <v:path arrowok="t"/>
              </v:shape>
            </v:group>
            <v:group style="position:absolute;left:3470;top:415;width:2338;height:2" coordorigin="3470,415" coordsize="2338,2">
              <v:shape style="position:absolute;left:3470;top:415;width:2338;height:2" coordorigin="3470,415" coordsize="2338,0" path="m3470,415l5808,415e" filled="false" stroked="true" strokeweight="1.44pt" strokecolor="#000000">
                <v:path arrowok="t"/>
              </v:shape>
            </v:group>
            <v:group style="position:absolute;left:5808;top:415;width:29;height:2" coordorigin="5808,415" coordsize="29,2">
              <v:shape style="position:absolute;left:5808;top:415;width:29;height:2" coordorigin="5808,415" coordsize="29,0" path="m5808,415l5837,415e" filled="false" stroked="true" strokeweight="1.44pt" strokecolor="#000000">
                <v:path arrowok="t"/>
              </v:shape>
            </v:group>
            <v:group style="position:absolute;left:5837;top:415;width:2645;height:2" coordorigin="5837,415" coordsize="2645,2">
              <v:shape style="position:absolute;left:5837;top:415;width:2645;height:2" coordorigin="5837,415" coordsize="2645,0" path="m5837,415l8482,415e" filled="false" stroked="true" strokeweight="1.44pt" strokecolor="#000000">
                <v:path arrowok="t"/>
              </v:shape>
            </v:group>
            <v:group style="position:absolute;left:8482;top:415;width:29;height:2" coordorigin="8482,415" coordsize="29,2">
              <v:shape style="position:absolute;left:8482;top:415;width:29;height:2" coordorigin="8482,415" coordsize="29,0" path="m8482,415l8510,415e" filled="false" stroked="true" strokeweight="1.44pt" strokecolor="#000000">
                <v:path arrowok="t"/>
              </v:shape>
            </v:group>
            <v:group style="position:absolute;left:8510;top:415;width:2597;height:2" coordorigin="8510,415" coordsize="2597,2">
              <v:shape style="position:absolute;left:8510;top:415;width:2597;height:2" coordorigin="8510,415" coordsize="2597,0" path="m8510,415l11107,415e" filled="false" stroked="true" strokeweight="1.44pt" strokecolor="#000000">
                <v:path arrowok="t"/>
              </v:shape>
            </v:group>
            <v:group style="position:absolute;left:1133;top:2307;width:2309;height:2" coordorigin="1133,2307" coordsize="2309,2">
              <v:shape style="position:absolute;left:1133;top:2307;width:2309;height:2" coordorigin="1133,2307" coordsize="2309,0" path="m1133,2307l3442,2307e" filled="false" stroked="true" strokeweight="1.44pt" strokecolor="#000000">
                <v:path arrowok="t"/>
              </v:shape>
            </v:group>
            <v:group style="position:absolute;left:3442;top:2307;width:29;height:2" coordorigin="3442,2307" coordsize="29,2">
              <v:shape style="position:absolute;left:3442;top:2307;width:29;height:2" coordorigin="3442,2307" coordsize="29,0" path="m3442,2307l3470,2307e" filled="false" stroked="true" strokeweight="1.44pt" strokecolor="#000000">
                <v:path arrowok="t"/>
              </v:shape>
            </v:group>
            <v:group style="position:absolute;left:3470;top:2307;width:2338;height:2" coordorigin="3470,2307" coordsize="2338,2">
              <v:shape style="position:absolute;left:3470;top:2307;width:2338;height:2" coordorigin="3470,2307" coordsize="2338,0" path="m3470,2307l5808,2307e" filled="false" stroked="true" strokeweight="1.44pt" strokecolor="#000000">
                <v:path arrowok="t"/>
              </v:shape>
            </v:group>
            <v:group style="position:absolute;left:5808;top:2307;width:29;height:2" coordorigin="5808,2307" coordsize="29,2">
              <v:shape style="position:absolute;left:5808;top:2307;width:29;height:2" coordorigin="5808,2307" coordsize="29,0" path="m5808,2307l5837,2307e" filled="false" stroked="true" strokeweight="1.44pt" strokecolor="#000000">
                <v:path arrowok="t"/>
              </v:shape>
            </v:group>
            <v:group style="position:absolute;left:5837;top:2307;width:1704;height:2" coordorigin="5837,2307" coordsize="1704,2">
              <v:shape style="position:absolute;left:5837;top:2307;width:1704;height:2" coordorigin="5837,2307" coordsize="1704,0" path="m5837,2307l7541,2307e" filled="false" stroked="true" strokeweight="1.44pt" strokecolor="#000000">
                <v:path arrowok="t"/>
              </v:shape>
            </v:group>
            <v:group style="position:absolute;left:7541;top:2307;width:29;height:2" coordorigin="7541,2307" coordsize="29,2">
              <v:shape style="position:absolute;left:7541;top:2307;width:29;height:2" coordorigin="7541,2307" coordsize="29,0" path="m7541,2307l7570,2307e" filled="false" stroked="true" strokeweight="1.44pt" strokecolor="#000000">
                <v:path arrowok="t"/>
              </v:shape>
            </v:group>
            <v:group style="position:absolute;left:7570;top:2307;width:912;height:2" coordorigin="7570,2307" coordsize="912,2">
              <v:shape style="position:absolute;left:7570;top:2307;width:912;height:2" coordorigin="7570,2307" coordsize="912,0" path="m7570,2307l8482,2307e" filled="false" stroked="true" strokeweight="1.44pt" strokecolor="#000000">
                <v:path arrowok="t"/>
              </v:shape>
            </v:group>
            <v:group style="position:absolute;left:8482;top:2307;width:29;height:2" coordorigin="8482,2307" coordsize="29,2">
              <v:shape style="position:absolute;left:8482;top:2307;width:29;height:2" coordorigin="8482,2307" coordsize="29,0" path="m8482,2307l8510,2307e" filled="false" stroked="true" strokeweight="1.44pt" strokecolor="#000000">
                <v:path arrowok="t"/>
              </v:shape>
            </v:group>
            <v:group style="position:absolute;left:8510;top:2307;width:1652;height:2" coordorigin="8510,2307" coordsize="1652,2">
              <v:shape style="position:absolute;left:8510;top:2307;width:1652;height:2" coordorigin="8510,2307" coordsize="1652,0" path="m8510,2307l10162,2307e" filled="false" stroked="true" strokeweight="1.44pt" strokecolor="#000000">
                <v:path arrowok="t"/>
              </v:shape>
              <v:shape style="position:absolute;left:1147;top:430;width:9960;height:1862" type="#_x0000_t75" stroked="false">
                <v:imagedata r:id="rId91" o:title=""/>
              </v:shape>
            </v:group>
            <v:group style="position:absolute;left:10162;top:2307;width:29;height:2" coordorigin="10162,2307" coordsize="29,2">
              <v:shape style="position:absolute;left:10162;top:2307;width:29;height:2" coordorigin="10162,2307" coordsize="29,0" path="m10162,2307l10190,2307e" filled="false" stroked="true" strokeweight="1.44pt" strokecolor="#000000">
                <v:path arrowok="t"/>
              </v:shape>
            </v:group>
            <v:group style="position:absolute;left:10190;top:2307;width:927;height:2" coordorigin="10190,2307" coordsize="927,2">
              <v:shape style="position:absolute;left:10190;top:2307;width:927;height:2" coordorigin="10190,2307" coordsize="927,0" path="m10190,2307l11117,2307e" filled="false" stroked="true" strokeweight="1.44pt" strokecolor="#000000">
                <v:path arrowok="t"/>
              </v:shape>
              <v:shape style="position:absolute;left:1258;top:528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43;top:528;width:1988;height:581" type="#_x0000_t202" filled="false" stroked="false">
                <v:textbox inset="0,0,0,0">
                  <w:txbxContent>
                    <w:p>
                      <w:pPr>
                        <w:spacing w:line="234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联交易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定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方式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47" w:lineRule="exact" w:before="0"/>
                        <w:ind w:left="0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456;top:528;width:1781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25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339" w:val="left" w:leader="none"/>
                        </w:tabs>
                        <w:spacing w:line="358" w:lineRule="exact" w:before="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216;top:528;width:1028;height:605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14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58" w:lineRule="exact" w:before="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0531;top:912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比例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258;top:1291;width:4460;height:226" type="#_x0000_t202" filled="false" stroked="false">
                <v:textbox inset="0,0,0,0">
                  <w:txbxContent>
                    <w:p>
                      <w:pPr>
                        <w:tabs>
                          <w:tab w:pos="2303" w:val="left" w:leader="none"/>
                        </w:tabs>
                        <w:spacing w:line="225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龙腾</w:t>
                      </w:r>
                      <w:r>
                        <w:rPr>
                          <w:rFonts w:ascii="宋体" w:hAnsi="宋体" w:cs="宋体" w:eastAsia="宋体" w:hint="default"/>
                          <w:spacing w:val="10"/>
                          <w:sz w:val="22"/>
                          <w:szCs w:val="22"/>
                        </w:rPr>
                        <w:t>光电有限公</w:t>
                        <w:tab/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协议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价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格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、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董事会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领</w:t>
                      </w:r>
                      <w:r>
                        <w:rPr>
                          <w:rFonts w:ascii="宋体" w:hAnsi="宋体" w:cs="宋体" w:eastAsia="宋体" w:hint="default"/>
                          <w:spacing w:val="-6"/>
                          <w:sz w:val="22"/>
                          <w:szCs w:val="22"/>
                        </w:rPr>
                        <w:t>导</w:t>
                      </w:r>
                    </w:p>
                  </w:txbxContent>
                </v:textbox>
                <w10:wrap type="none"/>
              </v:shape>
              <v:shape style="position:absolute;left:1258;top:1651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3562;top:1579;width:1436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集体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2078;top:2030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62;top:1963;width:11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2.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购商品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2"/>
          <w:szCs w:val="22"/>
        </w:rPr>
      </w:pPr>
    </w:p>
    <w:tbl>
      <w:tblPr>
        <w:tblW w:w="0" w:type="auto"/>
        <w:jc w:val="left"/>
        <w:tblInd w:w="496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2"/>
        <w:gridCol w:w="926"/>
        <w:gridCol w:w="1702"/>
        <w:gridCol w:w="892"/>
      </w:tblGrid>
      <w:tr>
        <w:trPr>
          <w:trHeight w:val="372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97,073,662.00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84,545,117.25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72" w:hRule="exact"/>
        </w:trPr>
        <w:tc>
          <w:tcPr>
            <w:tcW w:w="166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35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97,073,662.00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9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left="14" w:right="0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70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14"/>
              <w:jc w:val="center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84,545,117.25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8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4"/>
              <w:ind w:right="3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100.00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</w:tbl>
    <w:p>
      <w:pPr>
        <w:spacing w:line="240" w:lineRule="auto" w:before="4"/>
        <w:rPr>
          <w:rFonts w:ascii="宋体" w:hAnsi="宋体" w:cs="宋体" w:eastAsia="宋体" w:hint="default"/>
          <w:sz w:val="10"/>
          <w:szCs w:val="10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3.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关</w:t>
      </w:r>
      <w:r>
        <w:rPr>
          <w:rFonts w:ascii="宋体" w:hAnsi="宋体" w:cs="宋体" w:eastAsia="宋体" w:hint="default"/>
          <w:sz w:val="22"/>
          <w:szCs w:val="22"/>
        </w:rPr>
        <w:t>联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往</w:t>
      </w:r>
      <w:r>
        <w:rPr>
          <w:rFonts w:ascii="宋体" w:hAnsi="宋体" w:cs="宋体" w:eastAsia="宋体" w:hint="default"/>
          <w:sz w:val="22"/>
          <w:szCs w:val="22"/>
        </w:rPr>
        <w:t>来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6.400002pt;margin-top:20.047667pt;width:489.4pt;height:94.6pt;mso-position-horizontal-relative:page;mso-position-vertical-relative:paragraph;z-index:-423712" coordorigin="1128,401" coordsize="9788,1892">
            <v:group style="position:absolute;left:1142;top:415;width:2252;height:2" coordorigin="1142,415" coordsize="2252,2">
              <v:shape style="position:absolute;left:1142;top:415;width:2252;height:2" coordorigin="1142,415" coordsize="2252,0" path="m1142,415l3394,415e" filled="false" stroked="true" strokeweight="1.44pt" strokecolor="#000000">
                <v:path arrowok="t"/>
              </v:shape>
            </v:group>
            <v:group style="position:absolute;left:3394;top:415;width:29;height:2" coordorigin="3394,415" coordsize="29,2">
              <v:shape style="position:absolute;left:3394;top:415;width:29;height:2" coordorigin="3394,415" coordsize="29,0" path="m3394,415l3422,415e" filled="false" stroked="true" strokeweight="1.44pt" strokecolor="#000000">
                <v:path arrowok="t"/>
              </v:shape>
            </v:group>
            <v:group style="position:absolute;left:3422;top:415;width:3279;height:2" coordorigin="3422,415" coordsize="3279,2">
              <v:shape style="position:absolute;left:3422;top:415;width:3279;height:2" coordorigin="3422,415" coordsize="3279,0" path="m3422,415l6701,415e" filled="false" stroked="true" strokeweight="1.44pt" strokecolor="#000000">
                <v:path arrowok="t"/>
              </v:shape>
            </v:group>
            <v:group style="position:absolute;left:6701;top:415;width:29;height:2" coordorigin="6701,415" coordsize="29,2">
              <v:shape style="position:absolute;left:6701;top:415;width:29;height:2" coordorigin="6701,415" coordsize="29,0" path="m6701,415l6730,415e" filled="false" stroked="true" strokeweight="1.44pt" strokecolor="#000000">
                <v:path arrowok="t"/>
              </v:shape>
            </v:group>
            <v:group style="position:absolute;left:6730;top:415;width:4172;height:2" coordorigin="6730,415" coordsize="4172,2">
              <v:shape style="position:absolute;left:6730;top:415;width:4172;height:2" coordorigin="6730,415" coordsize="4172,0" path="m6730,415l10901,415e" filled="false" stroked="true" strokeweight="1.44pt" strokecolor="#000000">
                <v:path arrowok="t"/>
              </v:shape>
              <v:shape style="position:absolute;left:1138;top:430;width:9763;height:1862" type="#_x0000_t75" stroked="false">
                <v:imagedata r:id="rId92" o:title=""/>
              </v:shape>
              <v:shape style="position:absolute;left:1248;top:528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71;top:528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594;top:528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4"/>
          <w:szCs w:val="14"/>
        </w:rPr>
      </w:pPr>
    </w:p>
    <w:tbl>
      <w:tblPr>
        <w:tblW w:w="0" w:type="auto"/>
        <w:jc w:val="left"/>
        <w:tblInd w:w="12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70"/>
        <w:gridCol w:w="1745"/>
        <w:gridCol w:w="782"/>
        <w:gridCol w:w="758"/>
        <w:gridCol w:w="2160"/>
        <w:gridCol w:w="1907"/>
      </w:tblGrid>
      <w:tr>
        <w:trPr>
          <w:trHeight w:val="770" w:hRule="exact"/>
        </w:trPr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0"/>
              <w:jc w:val="left"/>
              <w:rPr>
                <w:rFonts w:ascii="宋体" w:hAnsi="宋体" w:cs="宋体" w:eastAsia="宋体" w:hint="default"/>
                <w:sz w:val="31"/>
                <w:szCs w:val="31"/>
              </w:rPr>
            </w:pPr>
          </w:p>
          <w:p>
            <w:pPr>
              <w:pStyle w:val="TableParagraph"/>
              <w:spacing w:line="240" w:lineRule="auto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pacing w:val="6"/>
                <w:sz w:val="22"/>
                <w:szCs w:val="22"/>
              </w:rPr>
              <w:t>股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29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0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49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生额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54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</w:tr>
      <w:tr>
        <w:trPr>
          <w:trHeight w:val="374" w:hRule="exact"/>
        </w:trPr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2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有限公司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* </w:t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88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8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17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-40,000,000.00 </w:t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31" w:right="0"/>
              <w:jc w:val="lef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45,000,000.00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351" w:hRule="exact"/>
        </w:trPr>
        <w:tc>
          <w:tcPr>
            <w:tcW w:w="247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320" w:lineRule="exact"/>
              <w:ind w:left="12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745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880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782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758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67"/>
              <w:ind w:left="33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w w:val="95"/>
                <w:sz w:val="22"/>
              </w:rPr>
              <w:t>0.</w:t>
            </w:r>
            <w:r>
              <w:rPr>
                <w:rFonts w:ascii="Arial"/>
                <w:b/>
                <w:spacing w:val="-24"/>
                <w:w w:val="95"/>
                <w:sz w:val="22"/>
              </w:rPr>
              <w:t> </w:t>
            </w:r>
            <w:r>
              <w:rPr>
                <w:rFonts w:ascii="Arial"/>
                <w:b/>
                <w:w w:val="95"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2160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>
              <w:pStyle w:val="TableParagraph"/>
              <w:spacing w:line="240" w:lineRule="auto" w:before="57"/>
              <w:ind w:left="174" w:right="0"/>
              <w:jc w:val="left"/>
              <w:rPr>
                <w:rFonts w:ascii="Arial" w:hAnsi="Arial" w:cs="Arial" w:eastAsia="Arial" w:hint="default"/>
                <w:sz w:val="22"/>
                <w:szCs w:val="22"/>
              </w:rPr>
            </w:pP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49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40,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000,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000.</w:t>
            </w:r>
            <w:r>
              <w:rPr>
                <w:rFonts w:ascii="Arial"/>
                <w:b/>
                <w:spacing w:val="-4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00</w:t>
            </w:r>
            <w:r>
              <w:rPr>
                <w:rFonts w:ascii="Arial"/>
                <w:sz w:val="22"/>
              </w:rPr>
            </w:r>
          </w:p>
        </w:tc>
        <w:tc>
          <w:tcPr>
            <w:tcW w:w="1907" w:type="dxa"/>
            <w:tcBorders>
              <w:top w:val="nil" w:sz="6" w:space="0" w:color="auto"/>
              <w:left w:val="nil" w:sz="6" w:space="0" w:color="auto"/>
              <w:bottom w:val="single" w:sz="12" w:space="0" w:color="000000"/>
              <w:right w:val="nil" w:sz="6" w:space="0" w:color="auto"/>
            </w:tcBorders>
          </w:tcPr>
          <w:p>
            <w:pPr/>
          </w:p>
        </w:tc>
      </w:tr>
    </w:tbl>
    <w:p>
      <w:pPr>
        <w:spacing w:before="16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90.8pt;height:96pt;mso-position-horizontal-relative:char;mso-position-vertical-relative:line" coordorigin="0,0" coordsize="9816,1920">
            <v:group style="position:absolute;left:34;top:14;width:2276;height:2" coordorigin="34,14" coordsize="2276,2">
              <v:shape style="position:absolute;left:34;top:14;width:2276;height:2" coordorigin="34,14" coordsize="2276,0" path="m34,14l2309,14e" filled="false" stroked="true" strokeweight="1.44pt" strokecolor="#000000">
                <v:path arrowok="t"/>
              </v:shape>
            </v:group>
            <v:group style="position:absolute;left:2309;top:14;width:29;height:2" coordorigin="2309,14" coordsize="29,2">
              <v:shape style="position:absolute;left:2309;top:14;width:29;height:2" coordorigin="2309,14" coordsize="29,0" path="m2309,14l2338,14e" filled="false" stroked="true" strokeweight="1.44pt" strokecolor="#000000">
                <v:path arrowok="t"/>
              </v:shape>
            </v:group>
            <v:group style="position:absolute;left:2338;top:14;width:3567;height:2" coordorigin="2338,14" coordsize="3567,2">
              <v:shape style="position:absolute;left:2338;top:14;width:3567;height:2" coordorigin="2338,14" coordsize="3567,0" path="m2338,14l5904,14e" filled="false" stroked="true" strokeweight="1.44pt" strokecolor="#000000">
                <v:path arrowok="t"/>
              </v:shape>
            </v:group>
            <v:group style="position:absolute;left:5904;top:14;width:29;height:2" coordorigin="5904,14" coordsize="29,2">
              <v:shape style="position:absolute;left:5904;top:14;width:29;height:2" coordorigin="5904,14" coordsize="29,0" path="m5904,14l5933,14e" filled="false" stroked="true" strokeweight="1.44pt" strokecolor="#000000">
                <v:path arrowok="t"/>
              </v:shape>
            </v:group>
            <v:group style="position:absolute;left:5933;top:14;width:3860;height:2" coordorigin="5933,14" coordsize="3860,2">
              <v:shape style="position:absolute;left:5933;top:14;width:3860;height:2" coordorigin="5933,14" coordsize="3860,0" path="m5933,14l9792,14e" filled="false" stroked="true" strokeweight="1.44pt" strokecolor="#000000">
                <v:path arrowok="t"/>
              </v:shape>
            </v:group>
            <v:group style="position:absolute;left:14;top:1906;width:2295;height:2" coordorigin="14,1906" coordsize="2295,2">
              <v:shape style="position:absolute;left:14;top:1906;width:2295;height:2" coordorigin="14,1906" coordsize="2295,0" path="m14,1906l2309,1906e" filled="false" stroked="true" strokeweight="1.44pt" strokecolor="#000000">
                <v:path arrowok="t"/>
              </v:shape>
            </v:group>
            <v:group style="position:absolute;left:2309;top:1906;width:29;height:2" coordorigin="2309,1906" coordsize="29,2">
              <v:shape style="position:absolute;left:2309;top:1906;width:29;height:2" coordorigin="2309,1906" coordsize="29,0" path="m2309,1906l2338,1906e" filled="false" stroked="true" strokeweight="1.44pt" strokecolor="#000000">
                <v:path arrowok="t"/>
              </v:shape>
            </v:group>
            <v:group style="position:absolute;left:2338;top:1906;width:1767;height:2" coordorigin="2338,1906" coordsize="1767,2">
              <v:shape style="position:absolute;left:2338;top:1906;width:1767;height:2" coordorigin="2338,1906" coordsize="1767,0" path="m2338,1906l4104,1906e" filled="false" stroked="true" strokeweight="1.44pt" strokecolor="#000000">
                <v:path arrowok="t"/>
              </v:shape>
            </v:group>
            <v:group style="position:absolute;left:4104;top:1906;width:29;height:2" coordorigin="4104,1906" coordsize="29,2">
              <v:shape style="position:absolute;left:4104;top:1906;width:29;height:2" coordorigin="4104,1906" coordsize="29,0" path="m4104,1906l4133,1906e" filled="false" stroked="true" strokeweight="1.44pt" strokecolor="#000000">
                <v:path arrowok="t"/>
              </v:shape>
            </v:group>
            <v:group style="position:absolute;left:4133;top:1906;width:1772;height:2" coordorigin="4133,1906" coordsize="1772,2">
              <v:shape style="position:absolute;left:4133;top:1906;width:1772;height:2" coordorigin="4133,1906" coordsize="1772,0" path="m4133,1906l5904,1906e" filled="false" stroked="true" strokeweight="1.44pt" strokecolor="#000000">
                <v:path arrowok="t"/>
              </v:shape>
            </v:group>
            <v:group style="position:absolute;left:5904;top:1906;width:29;height:2" coordorigin="5904,1906" coordsize="29,2">
              <v:shape style="position:absolute;left:5904;top:1906;width:29;height:2" coordorigin="5904,1906" coordsize="29,0" path="m5904,1906l5933,1906e" filled="false" stroked="true" strokeweight="1.44pt" strokecolor="#000000">
                <v:path arrowok="t"/>
              </v:shape>
            </v:group>
            <v:group style="position:absolute;left:5933;top:1906;width:1848;height:2" coordorigin="5933,1906" coordsize="1848,2">
              <v:shape style="position:absolute;left:5933;top:1906;width:1848;height:2" coordorigin="5933,1906" coordsize="1848,0" path="m5933,1906l7781,1906e" filled="false" stroked="true" strokeweight="1.44pt" strokecolor="#000000">
                <v:path arrowok="t"/>
              </v:shape>
              <v:shape style="position:absolute;left:29;top:29;width:9763;height:1862" type="#_x0000_t75" stroked="false">
                <v:imagedata r:id="rId93" o:title=""/>
              </v:shape>
            </v:group>
            <v:group style="position:absolute;left:7781;top:1906;width:29;height:2" coordorigin="7781,1906" coordsize="29,2">
              <v:shape style="position:absolute;left:7781;top:1906;width:29;height:2" coordorigin="7781,1906" coordsize="29,0" path="m7781,1906l7810,1906e" filled="false" stroked="true" strokeweight="1.44pt" strokecolor="#000000">
                <v:path arrowok="t"/>
              </v:shape>
            </v:group>
            <v:group style="position:absolute;left:7810;top:1906;width:1992;height:2" coordorigin="7810,1906" coordsize="1992,2">
              <v:shape style="position:absolute;left:7810;top:1906;width:1992;height:2" coordorigin="7810,1906" coordsize="1992,0" path="m7810,1906l9802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235;top:127;width:1767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643;top:127;width:2429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本公司提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供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2885;top:51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786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518;top:51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生额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568;top:51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90;width:2069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pacing w:val="7"/>
                          <w:sz w:val="22"/>
                          <w:szCs w:val="22"/>
                        </w:rPr>
                        <w:t>股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有限公司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4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* </w:t>
                      </w:r>
                    </w:p>
                    <w:p>
                      <w:pPr>
                        <w:spacing w:line="358" w:lineRule="exact" w:before="21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62;top:1250;width:557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357;top:1260;width:552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4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0.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245;top:1250;width:1546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41,000,000.00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41,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000.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256;top:1260;width:154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85,000,000.00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252" w:lineRule="exact" w:before="0"/>
        <w:ind w:left="247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*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股东</w:t>
      </w:r>
      <w:r>
        <w:rPr>
          <w:rFonts w:ascii="宋体" w:hAnsi="宋体" w:cs="宋体" w:eastAsia="宋体" w:hint="default"/>
          <w:sz w:val="22"/>
          <w:szCs w:val="22"/>
        </w:rPr>
        <w:t>之</w:t>
      </w:r>
      <w:r>
        <w:rPr>
          <w:rFonts w:ascii="宋体" w:hAnsi="宋体" w:cs="宋体" w:eastAsia="宋体" w:hint="default"/>
          <w:sz w:val="22"/>
          <w:szCs w:val="22"/>
        </w:rPr>
        <w:t>全</w:t>
      </w:r>
      <w:r>
        <w:rPr>
          <w:rFonts w:ascii="宋体" w:hAnsi="宋体" w:cs="宋体" w:eastAsia="宋体" w:hint="default"/>
          <w:sz w:val="22"/>
          <w:szCs w:val="22"/>
        </w:rPr>
        <w:t>资</w:t>
      </w:r>
      <w:r>
        <w:rPr>
          <w:rFonts w:ascii="宋体" w:hAnsi="宋体" w:cs="宋体" w:eastAsia="宋体" w:hint="default"/>
          <w:sz w:val="22"/>
          <w:szCs w:val="22"/>
        </w:rPr>
        <w:t>子公司）</w:t>
      </w:r>
      <w:r>
        <w:rPr>
          <w:rFonts w:ascii="宋体" w:hAnsi="宋体" w:cs="宋体" w:eastAsia="宋体" w:hint="default"/>
          <w:sz w:val="22"/>
          <w:szCs w:val="22"/>
        </w:rPr>
        <w:t>签</w:t>
      </w:r>
      <w:r>
        <w:rPr>
          <w:rFonts w:ascii="宋体" w:hAnsi="宋体" w:cs="宋体" w:eastAsia="宋体" w:hint="default"/>
          <w:sz w:val="22"/>
          <w:szCs w:val="22"/>
        </w:rPr>
        <w:t>署</w:t>
      </w:r>
    </w:p>
    <w:p>
      <w:pPr>
        <w:spacing w:line="357" w:lineRule="auto" w:before="144"/>
        <w:ind w:left="248" w:right="59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伍佰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二年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基准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率。截止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余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6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4,500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64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2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before="2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4.</w:t>
      </w:r>
      <w:r>
        <w:rPr>
          <w:rFonts w:ascii="宋体" w:hAnsi="宋体" w:cs="宋体" w:eastAsia="宋体" w:hint="default"/>
          <w:spacing w:val="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利</w:t>
      </w:r>
      <w:r>
        <w:rPr>
          <w:rFonts w:ascii="宋体" w:hAnsi="宋体" w:cs="宋体" w:eastAsia="宋体" w:hint="default"/>
          <w:sz w:val="22"/>
          <w:szCs w:val="22"/>
        </w:rPr>
        <w:t>息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334" w:lineRule="exact"/>
        <w:ind w:left="11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26"/>
          <w:sz w:val="20"/>
          <w:szCs w:val="20"/>
        </w:rPr>
        <w:pict>
          <v:group style="width:490.35pt;height:66.75pt;mso-position-horizontal-relative:char;mso-position-vertical-relative:line" coordorigin="0,0" coordsize="9807,1335">
            <v:group style="position:absolute;left:29;top:14;width:3802;height:2" coordorigin="29,14" coordsize="3802,2">
              <v:shape style="position:absolute;left:29;top:14;width:3802;height:2" coordorigin="29,14" coordsize="3802,0" path="m29,14l3830,14e" filled="false" stroked="true" strokeweight="1.44pt" strokecolor="#000000">
                <v:path arrowok="t"/>
              </v:shape>
            </v:group>
            <v:group style="position:absolute;left:3830;top:14;width:29;height:2" coordorigin="3830,14" coordsize="29,2">
              <v:shape style="position:absolute;left:3830;top:14;width:29;height:2" coordorigin="3830,14" coordsize="29,0" path="m3830,14l3859,14e" filled="false" stroked="true" strokeweight="1.44pt" strokecolor="#000000">
                <v:path arrowok="t"/>
              </v:shape>
            </v:group>
            <v:group style="position:absolute;left:3859;top:14;width:3216;height:2" coordorigin="3859,14" coordsize="3216,2">
              <v:shape style="position:absolute;left:3859;top:14;width:3216;height:2" coordorigin="3859,14" coordsize="3216,0" path="m3859,14l7075,14e" filled="false" stroked="true" strokeweight="1.44pt" strokecolor="#000000">
                <v:path arrowok="t"/>
              </v:shape>
            </v:group>
            <v:group style="position:absolute;left:7075;top:14;width:29;height:2" coordorigin="7075,14" coordsize="29,2">
              <v:shape style="position:absolute;left:7075;top:14;width:29;height:2" coordorigin="7075,14" coordsize="29,0" path="m7075,14l7104,14e" filled="false" stroked="true" strokeweight="1.44pt" strokecolor="#000000">
                <v:path arrowok="t"/>
              </v:shape>
            </v:group>
            <v:group style="position:absolute;left:7104;top:14;width:2679;height:2" coordorigin="7104,14" coordsize="2679,2">
              <v:shape style="position:absolute;left:7104;top:14;width:2679;height:2" coordorigin="7104,14" coordsize="2679,0" path="m7104,14l9782,14e" filled="false" stroked="true" strokeweight="1.44pt" strokecolor="#000000">
                <v:path arrowok="t"/>
              </v:shape>
            </v:group>
            <v:group style="position:absolute;left:14;top:1320;width:3816;height:2" coordorigin="14,1320" coordsize="3816,2">
              <v:shape style="position:absolute;left:14;top:1320;width:3816;height:2" coordorigin="14,1320" coordsize="3816,0" path="m14,1320l3830,1320e" filled="false" stroked="true" strokeweight="1.44pt" strokecolor="#000000">
                <v:path arrowok="t"/>
              </v:shape>
            </v:group>
            <v:group style="position:absolute;left:3830;top:1320;width:29;height:2" coordorigin="3830,1320" coordsize="29,2">
              <v:shape style="position:absolute;left:3830;top:1320;width:29;height:2" coordorigin="3830,1320" coordsize="29,0" path="m3830,1320l3859,1320e" filled="false" stroked="true" strokeweight="1.44pt" strokecolor="#000000">
                <v:path arrowok="t"/>
              </v:shape>
            </v:group>
            <v:group style="position:absolute;left:3859;top:1320;width:3216;height:2" coordorigin="3859,1320" coordsize="3216,2">
              <v:shape style="position:absolute;left:3859;top:1320;width:3216;height:2" coordorigin="3859,1320" coordsize="3216,0" path="m3859,1320l7075,1320e" filled="false" stroked="true" strokeweight="1.44pt" strokecolor="#000000">
                <v:path arrowok="t"/>
              </v:shape>
              <v:shape style="position:absolute;left:29;top:29;width:9754;height:1277" type="#_x0000_t75" stroked="false">
                <v:imagedata r:id="rId95" o:title=""/>
              </v:shape>
            </v:group>
            <v:group style="position:absolute;left:7075;top:1320;width:29;height:2" coordorigin="7075,1320" coordsize="29,2">
              <v:shape style="position:absolute;left:7075;top:1320;width:29;height:2" coordorigin="7075,1320" coordsize="29,0" path="m7075,1320l7104,1320e" filled="false" stroked="true" strokeweight="1.44pt" strokecolor="#000000">
                <v:path arrowok="t"/>
              </v:shape>
            </v:group>
            <v:group style="position:absolute;left:7104;top:1320;width:2688;height:2" coordorigin="7104,1320" coordsize="2688,2">
              <v:shape style="position:absolute;left:7104;top:1320;width:2688;height:2" coordorigin="7104,1320" coordsize="2688,0" path="m7104,1320l9792,1320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联方名称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016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992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期金额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660;width:2976;height:60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昆山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开发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区国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投控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股有限公司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58" w:lineRule="exact" w:before="21"/>
                        <w:ind w:left="1574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650;top:593;width:1436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3,325,562.50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325,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562.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357;top:593;width:1436;height:61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7,601,144.46 </w:t>
                      </w:r>
                    </w:p>
                    <w:p>
                      <w:pPr>
                        <w:spacing w:line="248" w:lineRule="exact" w:before="14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7,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601,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144.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46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26"/>
          <w:sz w:val="20"/>
          <w:szCs w:val="20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before="127"/>
        <w:ind w:left="689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/>
        <w:pict>
          <v:group style="position:absolute;margin-left:60.959999pt;margin-top:26.297508pt;width:490.35pt;height:97pt;mso-position-horizontal-relative:page;mso-position-vertical-relative:paragraph;z-index:-423496" coordorigin="1219,526" coordsize="9807,1940">
            <v:group style="position:absolute;left:1248;top:540;width:3668;height:2" coordorigin="1248,540" coordsize="3668,2">
              <v:shape style="position:absolute;left:1248;top:540;width:3668;height:2" coordorigin="1248,540" coordsize="3668,0" path="m1248,540l4915,540e" filled="false" stroked="true" strokeweight="1.44pt" strokecolor="#000000">
                <v:path arrowok="t"/>
              </v:shape>
            </v:group>
            <v:group style="position:absolute;left:4915;top:540;width:29;height:2" coordorigin="4915,540" coordsize="29,2">
              <v:shape style="position:absolute;left:4915;top:540;width:29;height:2" coordorigin="4915,540" coordsize="29,0" path="m4915,540l4944,540e" filled="false" stroked="true" strokeweight="1.44pt" strokecolor="#000000">
                <v:path arrowok="t"/>
              </v:shape>
            </v:group>
            <v:group style="position:absolute;left:4944;top:540;width:1709;height:2" coordorigin="4944,540" coordsize="1709,2">
              <v:shape style="position:absolute;left:4944;top:540;width:1709;height:2" coordorigin="4944,540" coordsize="1709,0" path="m4944,540l6653,540e" filled="false" stroked="true" strokeweight="1.44pt" strokecolor="#000000">
                <v:path arrowok="t"/>
              </v:shape>
            </v:group>
            <v:group style="position:absolute;left:6653;top:540;width:29;height:2" coordorigin="6653,540" coordsize="29,2">
              <v:shape style="position:absolute;left:6653;top:540;width:29;height:2" coordorigin="6653,540" coordsize="29,0" path="m6653,540l6682,540e" filled="false" stroked="true" strokeweight="1.44pt" strokecolor="#000000">
                <v:path arrowok="t"/>
              </v:shape>
            </v:group>
            <v:group style="position:absolute;left:6682;top:540;width:2012;height:2" coordorigin="6682,540" coordsize="2012,2">
              <v:shape style="position:absolute;left:6682;top:540;width:2012;height:2" coordorigin="6682,540" coordsize="2012,0" path="m6682,540l8693,540e" filled="false" stroked="true" strokeweight="1.44pt" strokecolor="#000000">
                <v:path arrowok="t"/>
              </v:shape>
            </v:group>
            <v:group style="position:absolute;left:8693;top:540;width:29;height:2" coordorigin="8693,540" coordsize="29,2">
              <v:shape style="position:absolute;left:8693;top:540;width:29;height:2" coordorigin="8693,540" coordsize="29,0" path="m8693,540l8722,540e" filled="false" stroked="true" strokeweight="1.44pt" strokecolor="#000000">
                <v:path arrowok="t"/>
              </v:shape>
            </v:group>
            <v:group style="position:absolute;left:8722;top:540;width:2280;height:2" coordorigin="8722,540" coordsize="2280,2">
              <v:shape style="position:absolute;left:8722;top:540;width:2280;height:2" coordorigin="8722,540" coordsize="2280,0" path="m8722,540l11002,540e" filled="false" stroked="true" strokeweight="1.44pt" strokecolor="#000000">
                <v:path arrowok="t"/>
              </v:shape>
            </v:group>
            <v:group style="position:absolute;left:1234;top:2451;width:3682;height:2" coordorigin="1234,2451" coordsize="3682,2">
              <v:shape style="position:absolute;left:1234;top:2451;width:3682;height:2" coordorigin="1234,2451" coordsize="3682,0" path="m1234,2451l4915,2451e" filled="false" stroked="true" strokeweight="1.44pt" strokecolor="#000000">
                <v:path arrowok="t"/>
              </v:shape>
            </v:group>
            <v:group style="position:absolute;left:4915;top:2451;width:29;height:2" coordorigin="4915,2451" coordsize="29,2">
              <v:shape style="position:absolute;left:4915;top:2451;width:29;height:2" coordorigin="4915,2451" coordsize="29,0" path="m4915,2451l4944,2451e" filled="false" stroked="true" strokeweight="1.44pt" strokecolor="#000000">
                <v:path arrowok="t"/>
              </v:shape>
            </v:group>
            <v:group style="position:absolute;left:4944;top:2451;width:1709;height:2" coordorigin="4944,2451" coordsize="1709,2">
              <v:shape style="position:absolute;left:4944;top:2451;width:1709;height:2" coordorigin="4944,2451" coordsize="1709,0" path="m4944,2451l6653,2451e" filled="false" stroked="true" strokeweight="1.44pt" strokecolor="#000000">
                <v:path arrowok="t"/>
              </v:shape>
            </v:group>
            <v:group style="position:absolute;left:6653;top:2451;width:29;height:2" coordorigin="6653,2451" coordsize="29,2">
              <v:shape style="position:absolute;left:6653;top:2451;width:29;height:2" coordorigin="6653,2451" coordsize="29,0" path="m6653,2451l6682,2451e" filled="false" stroked="true" strokeweight="1.44pt" strokecolor="#000000">
                <v:path arrowok="t"/>
              </v:shape>
            </v:group>
            <v:group style="position:absolute;left:6682;top:2451;width:2012;height:2" coordorigin="6682,2451" coordsize="2012,2">
              <v:shape style="position:absolute;left:6682;top:2451;width:2012;height:2" coordorigin="6682,2451" coordsize="2012,0" path="m6682,2451l8693,2451e" filled="false" stroked="true" strokeweight="1.44pt" strokecolor="#000000">
                <v:path arrowok="t"/>
              </v:shape>
              <v:shape style="position:absolute;left:1248;top:555;width:9754;height:1882" type="#_x0000_t75" stroked="false">
                <v:imagedata r:id="rId96" o:title=""/>
              </v:shape>
            </v:group>
            <v:group style="position:absolute;left:8693;top:2451;width:29;height:2" coordorigin="8693,2451" coordsize="29,2">
              <v:shape style="position:absolute;left:8693;top:2451;width:29;height:2" coordorigin="8693,2451" coordsize="29,0" path="m8693,2451l8722,2451e" filled="false" stroked="true" strokeweight="1.44pt" strokecolor="#000000">
                <v:path arrowok="t"/>
              </v:shape>
            </v:group>
            <v:group style="position:absolute;left:8722;top:2451;width:2290;height:2" coordorigin="8722,2451" coordsize="2290,2">
              <v:shape style="position:absolute;left:8722;top:2451;width:2290;height:2" coordorigin="8722,2451" coordsize="2290,0" path="m8722,2451l11011,2451e" filled="false" stroked="true" strokeweight="1.44pt" strokecolor="#000000">
                <v:path arrowok="t"/>
              </v:shape>
            </v:group>
            <w10:wrap type="none"/>
          </v:group>
        </w:pic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（四）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关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联方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往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来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余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额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40" w:lineRule="auto" w:before="8"/>
        <w:rPr>
          <w:rFonts w:ascii="Microsoft JhengHei" w:hAnsi="Microsoft JhengHei" w:cs="Microsoft JhengHei" w:eastAsia="Microsoft JhengHei" w:hint="default"/>
          <w:b/>
          <w:bCs/>
          <w:sz w:val="2"/>
          <w:szCs w:val="2"/>
        </w:rPr>
      </w:pPr>
    </w:p>
    <w:tbl>
      <w:tblPr>
        <w:tblW w:w="0" w:type="auto"/>
        <w:jc w:val="left"/>
        <w:tblInd w:w="28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94"/>
        <w:gridCol w:w="2018"/>
        <w:gridCol w:w="2330"/>
        <w:gridCol w:w="2020"/>
      </w:tblGrid>
      <w:tr>
        <w:trPr>
          <w:trHeight w:val="784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联方名称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龙腾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光电有限公司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4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科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目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名称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66"/>
              <w:ind w:left="34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00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期末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6"/>
              <w:ind w:left="566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8,397,926.57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991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年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初余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额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6"/>
              <w:ind w:left="32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 </w:t>
            </w:r>
            <w:r>
              <w:rPr>
                <w:rFonts w:ascii="宋体"/>
                <w:sz w:val="22"/>
              </w:rPr>
              <w:t>5,847,113.61 </w:t>
            </w:r>
          </w:p>
        </w:tc>
      </w:tr>
      <w:tr>
        <w:trPr>
          <w:trHeight w:val="382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left="34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其他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2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79,773,363.58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6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79,773,363.58 </w:t>
            </w:r>
          </w:p>
        </w:tc>
      </w:tr>
      <w:tr>
        <w:trPr>
          <w:trHeight w:val="377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34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2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6,929,115.23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3,603,552.73 </w:t>
            </w:r>
          </w:p>
        </w:tc>
      </w:tr>
      <w:tr>
        <w:trPr>
          <w:trHeight w:val="355" w:hRule="exact"/>
        </w:trPr>
        <w:tc>
          <w:tcPr>
            <w:tcW w:w="33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昆山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开发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区国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投控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股有限公司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01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47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长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应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付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款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33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2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45,000,000.00 </w:t>
            </w:r>
          </w:p>
        </w:tc>
        <w:tc>
          <w:tcPr>
            <w:tcW w:w="202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85,000,000.00 </w:t>
            </w:r>
          </w:p>
        </w:tc>
      </w:tr>
    </w:tbl>
    <w:p>
      <w:pPr>
        <w:spacing w:line="240" w:lineRule="auto" w:before="7"/>
        <w:rPr>
          <w:rFonts w:ascii="Microsoft JhengHei" w:hAnsi="Microsoft JhengHei" w:cs="Microsoft JhengHei" w:eastAsia="Microsoft JhengHei" w:hint="default"/>
          <w:b/>
          <w:bCs/>
          <w:sz w:val="17"/>
          <w:szCs w:val="17"/>
        </w:rPr>
      </w:pPr>
    </w:p>
    <w:p>
      <w:pPr>
        <w:pStyle w:val="Heading4"/>
        <w:tabs>
          <w:tab w:pos="1524" w:val="left" w:leader="none"/>
        </w:tabs>
        <w:spacing w:line="367" w:lineRule="exact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八</w:t>
      </w:r>
      <w:r>
        <w:rPr/>
        <w:t>、</w:t>
        <w:tab/>
        <w:t>或有事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或</w:t>
      </w:r>
      <w:r>
        <w:rPr>
          <w:rFonts w:ascii="宋体" w:hAnsi="宋体" w:cs="宋体" w:eastAsia="宋体" w:hint="default"/>
          <w:sz w:val="22"/>
          <w:szCs w:val="22"/>
        </w:rPr>
        <w:t>有事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pStyle w:val="Heading4"/>
        <w:tabs>
          <w:tab w:pos="1524" w:val="left" w:leader="none"/>
        </w:tabs>
        <w:spacing w:line="240" w:lineRule="auto" w:before="193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>
          <w:rFonts w:ascii="Microsoft JhengHei" w:hAnsi="Microsoft JhengHei" w:cs="Microsoft JhengHei" w:eastAsia="Microsoft JhengHei" w:hint="default"/>
        </w:rPr>
        <w:t>九</w:t>
      </w:r>
      <w:r>
        <w:rPr/>
        <w:t>、</w:t>
        <w:tab/>
        <w:t>承</w:t>
      </w:r>
      <w:r>
        <w:rPr>
          <w:rFonts w:ascii="Microsoft JhengHei" w:hAnsi="Microsoft JhengHei" w:cs="Microsoft JhengHei" w:eastAsia="Microsoft JhengHei" w:hint="default"/>
        </w:rPr>
        <w:t>诺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8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诺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2"/>
          <w:szCs w:val="22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15"/>
          <w:szCs w:val="15"/>
        </w:rPr>
      </w:pPr>
    </w:p>
    <w:p>
      <w:pPr>
        <w:pStyle w:val="Heading4"/>
        <w:tabs>
          <w:tab w:pos="1524" w:val="left" w:leader="none"/>
        </w:tabs>
        <w:spacing w:line="240" w:lineRule="auto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十、</w:t>
        <w:tab/>
        <w:t>资</w:t>
      </w:r>
      <w:r>
        <w:rPr>
          <w:rFonts w:ascii="Microsoft JhengHei" w:hAnsi="Microsoft JhengHei" w:cs="Microsoft JhengHei" w:eastAsia="Microsoft JhengHei" w:hint="default"/>
        </w:rPr>
        <w:t>产</w:t>
      </w:r>
      <w:r>
        <w:rPr>
          <w:rFonts w:ascii="Microsoft JhengHei" w:hAnsi="Microsoft JhengHei" w:cs="Microsoft JhengHei" w:eastAsia="Microsoft JhengHei" w:hint="default"/>
        </w:rPr>
        <w:t>负</w:t>
      </w:r>
      <w:r>
        <w:rPr>
          <w:rFonts w:ascii="Microsoft JhengHei" w:hAnsi="Microsoft JhengHei" w:cs="Microsoft JhengHei" w:eastAsia="Microsoft JhengHei" w:hint="default"/>
        </w:rPr>
        <w:t>债</w:t>
      </w:r>
      <w:r>
        <w:rPr>
          <w:rFonts w:ascii="Microsoft JhengHei" w:hAnsi="Microsoft JhengHei" w:cs="Microsoft JhengHei" w:eastAsia="Microsoft JhengHei" w:hint="default"/>
        </w:rPr>
        <w:t>表</w:t>
      </w:r>
      <w:r>
        <w:rPr/>
        <w:t>日</w:t>
      </w:r>
      <w:r>
        <w:rPr>
          <w:rFonts w:ascii="Microsoft JhengHei" w:hAnsi="Microsoft JhengHei" w:cs="Microsoft JhengHei" w:eastAsia="Microsoft JhengHei" w:hint="default"/>
        </w:rPr>
        <w:t>后</w:t>
      </w:r>
      <w:r>
        <w:rPr/>
        <w:t>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3"/>
        <w:ind w:left="69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6"/>
          <w:sz w:val="22"/>
          <w:szCs w:val="22"/>
        </w:rPr>
        <w:t>1</w:t>
      </w:r>
      <w:r>
        <w:rPr>
          <w:rFonts w:ascii="宋体" w:hAnsi="宋体" w:cs="宋体" w:eastAsia="宋体" w:hint="default"/>
          <w:spacing w:val="-6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6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6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龙腾</w:t>
      </w:r>
      <w:r>
        <w:rPr>
          <w:rFonts w:ascii="宋体" w:hAnsi="宋体" w:cs="宋体" w:eastAsia="宋体" w:hint="default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液晶</w:t>
      </w:r>
      <w:r>
        <w:rPr>
          <w:rFonts w:ascii="宋体" w:hAnsi="宋体" w:cs="宋体" w:eastAsia="宋体" w:hint="default"/>
          <w:sz w:val="22"/>
          <w:szCs w:val="22"/>
        </w:rPr>
        <w:t>薄</w:t>
      </w:r>
      <w:r>
        <w:rPr>
          <w:rFonts w:ascii="宋体" w:hAnsi="宋体" w:cs="宋体" w:eastAsia="宋体" w:hint="default"/>
          <w:sz w:val="22"/>
          <w:szCs w:val="22"/>
        </w:rPr>
        <w:t>膜</w:t>
      </w:r>
      <w:r>
        <w:rPr>
          <w:rFonts w:ascii="宋体" w:hAnsi="宋体" w:cs="宋体" w:eastAsia="宋体" w:hint="default"/>
          <w:sz w:val="22"/>
          <w:szCs w:val="22"/>
        </w:rPr>
        <w:t>显示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人</w:t>
      </w:r>
    </w:p>
    <w:p>
      <w:pPr>
        <w:spacing w:line="355" w:lineRule="auto" w:before="144"/>
        <w:ind w:left="689" w:right="0" w:hanging="44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10,000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项交易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0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17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6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一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临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时股东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议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10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08"/>
          <w:w w:val="100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、除</w:t>
      </w:r>
      <w:r>
        <w:rPr>
          <w:rFonts w:ascii="宋体" w:hAnsi="宋体" w:cs="宋体" w:eastAsia="宋体" w:hint="default"/>
          <w:sz w:val="22"/>
          <w:szCs w:val="22"/>
        </w:rPr>
        <w:t>存在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无</w:t>
      </w:r>
      <w:r>
        <w:rPr>
          <w:rFonts w:ascii="宋体" w:hAnsi="宋体" w:cs="宋体" w:eastAsia="宋体" w:hint="default"/>
          <w:sz w:val="22"/>
          <w:szCs w:val="22"/>
        </w:rPr>
        <w:t>其他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大资产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后</w:t>
      </w:r>
      <w:r>
        <w:rPr>
          <w:rFonts w:ascii="宋体" w:hAnsi="宋体" w:cs="宋体" w:eastAsia="宋体" w:hint="default"/>
          <w:sz w:val="22"/>
          <w:szCs w:val="22"/>
        </w:rPr>
        <w:t>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3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240" w:lineRule="auto" w:before="58"/>
        <w:ind w:left="6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十一、</w:t>
      </w:r>
      <w:r>
        <w:rPr>
          <w:spacing w:val="45"/>
        </w:rPr>
        <w:t> </w:t>
      </w:r>
      <w:r>
        <w:rPr/>
        <w:t>其</w:t>
      </w:r>
      <w:r>
        <w:rPr>
          <w:rFonts w:ascii="Microsoft JhengHei" w:hAnsi="Microsoft JhengHei" w:cs="Microsoft JhengHei" w:eastAsia="Microsoft JhengHei" w:hint="default"/>
        </w:rPr>
        <w:t>他</w:t>
      </w:r>
      <w:r>
        <w:rPr/>
        <w:t>重要事</w:t>
      </w:r>
      <w:r>
        <w:rPr>
          <w:rFonts w:ascii="Microsoft JhengHei" w:hAnsi="Microsoft JhengHei" w:cs="Microsoft JhengHei" w:eastAsia="Microsoft JhengHei" w:hint="default"/>
        </w:rPr>
        <w:t>项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line="357" w:lineRule="auto" w:before="133"/>
        <w:ind w:left="248" w:right="383" w:firstLine="45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8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与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慧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（北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京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）有限公司（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下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简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称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“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”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）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6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权转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武汉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太光电信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设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有限公司的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13,058,524</w:t>
      </w:r>
      <w:r>
        <w:rPr>
          <w:rFonts w:ascii="宋体" w:hAnsi="宋体" w:cs="宋体" w:eastAsia="宋体" w:hint="default"/>
          <w:spacing w:val="-5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02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另</w:t>
      </w:r>
      <w:r>
        <w:rPr>
          <w:rFonts w:ascii="宋体" w:hAnsi="宋体" w:cs="宋体" w:eastAsia="宋体" w:hint="default"/>
          <w:sz w:val="22"/>
          <w:szCs w:val="22"/>
        </w:rPr>
        <w:t>外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海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华</w:t>
      </w:r>
      <w:r>
        <w:rPr>
          <w:rFonts w:ascii="宋体" w:hAnsi="宋体" w:cs="宋体" w:eastAsia="宋体" w:hint="default"/>
          <w:sz w:val="22"/>
          <w:szCs w:val="22"/>
        </w:rPr>
        <w:t>机</w:t>
      </w:r>
      <w:r>
        <w:rPr>
          <w:rFonts w:ascii="宋体" w:hAnsi="宋体" w:cs="宋体" w:eastAsia="宋体" w:hint="default"/>
          <w:sz w:val="22"/>
          <w:szCs w:val="22"/>
        </w:rPr>
        <w:t>电</w:t>
      </w:r>
      <w:r>
        <w:rPr>
          <w:rFonts w:ascii="宋体" w:hAnsi="宋体" w:cs="宋体" w:eastAsia="宋体" w:hint="default"/>
          <w:sz w:val="22"/>
          <w:szCs w:val="22"/>
        </w:rPr>
        <w:t>设</w:t>
      </w:r>
      <w:r>
        <w:rPr>
          <w:rFonts w:ascii="宋体" w:hAnsi="宋体" w:cs="宋体" w:eastAsia="宋体" w:hint="default"/>
          <w:sz w:val="22"/>
          <w:szCs w:val="22"/>
        </w:rPr>
        <w:t>备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湖</w:t>
      </w:r>
      <w:r>
        <w:rPr>
          <w:rFonts w:ascii="宋体" w:hAnsi="宋体" w:cs="宋体" w:eastAsia="宋体" w:hint="default"/>
          <w:sz w:val="22"/>
          <w:szCs w:val="22"/>
        </w:rPr>
        <w:t>北</w:t>
      </w:r>
      <w:r>
        <w:rPr>
          <w:rFonts w:ascii="宋体" w:hAnsi="宋体" w:cs="宋体" w:eastAsia="宋体" w:hint="default"/>
          <w:sz w:val="22"/>
          <w:szCs w:val="22"/>
        </w:rPr>
        <w:t>至</w:t>
      </w:r>
      <w:r>
        <w:rPr>
          <w:rFonts w:ascii="宋体" w:hAnsi="宋体" w:cs="宋体" w:eastAsia="宋体" w:hint="default"/>
          <w:sz w:val="22"/>
          <w:szCs w:val="22"/>
        </w:rPr>
        <w:t>诚</w:t>
      </w:r>
      <w:r>
        <w:rPr>
          <w:rFonts w:ascii="宋体" w:hAnsi="宋体" w:cs="宋体" w:eastAsia="宋体" w:hint="default"/>
          <w:sz w:val="22"/>
          <w:szCs w:val="22"/>
        </w:rPr>
        <w:t>环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9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家</w:t>
      </w:r>
      <w:r>
        <w:rPr>
          <w:rFonts w:ascii="宋体" w:hAnsi="宋体" w:cs="宋体" w:eastAsia="宋体" w:hint="default"/>
          <w:sz w:val="22"/>
          <w:szCs w:val="22"/>
        </w:rPr>
        <w:t>企业于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与信</w:t>
      </w:r>
      <w:r>
        <w:rPr>
          <w:rFonts w:ascii="宋体" w:hAnsi="宋体" w:cs="宋体" w:eastAsia="宋体" w:hint="default"/>
          <w:sz w:val="22"/>
          <w:szCs w:val="22"/>
        </w:rPr>
        <w:t>源</w:t>
      </w:r>
      <w:r>
        <w:rPr>
          <w:rFonts w:ascii="宋体" w:hAnsi="宋体" w:cs="宋体" w:eastAsia="宋体" w:hint="default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5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将对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共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7"/>
          <w:w w:val="100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31,176,281.74</w:t>
      </w:r>
      <w:r>
        <w:rPr>
          <w:rFonts w:ascii="宋体" w:hAnsi="宋体" w:cs="宋体" w:eastAsia="宋体" w:hint="default"/>
          <w:spacing w:val="-47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让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给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科技；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分</w:t>
      </w:r>
      <w:r>
        <w:rPr>
          <w:rFonts w:ascii="宋体" w:hAnsi="宋体" w:cs="宋体" w:eastAsia="宋体" w:hint="default"/>
          <w:sz w:val="22"/>
          <w:szCs w:val="22"/>
        </w:rPr>
        <w:t>别</w:t>
      </w:r>
      <w:r>
        <w:rPr>
          <w:rFonts w:ascii="宋体" w:hAnsi="宋体" w:cs="宋体" w:eastAsia="宋体" w:hint="default"/>
          <w:sz w:val="22"/>
          <w:szCs w:val="22"/>
        </w:rPr>
        <w:t>就</w:t>
      </w:r>
      <w:r>
        <w:rPr>
          <w:rFonts w:ascii="宋体" w:hAnsi="宋体" w:cs="宋体" w:eastAsia="宋体" w:hint="default"/>
          <w:sz w:val="22"/>
          <w:szCs w:val="22"/>
        </w:rPr>
        <w:t>各</w:t>
      </w:r>
      <w:r>
        <w:rPr>
          <w:rFonts w:ascii="宋体" w:hAnsi="宋体" w:cs="宋体" w:eastAsia="宋体" w:hint="default"/>
          <w:sz w:val="22"/>
          <w:szCs w:val="22"/>
        </w:rPr>
        <w:t>企业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转</w:t>
      </w:r>
      <w:r>
        <w:rPr>
          <w:rFonts w:ascii="宋体" w:hAnsi="宋体" w:cs="宋体" w:eastAsia="宋体" w:hint="default"/>
          <w:sz w:val="22"/>
          <w:szCs w:val="22"/>
        </w:rPr>
        <w:t>让</w:t>
      </w:r>
      <w:r>
        <w:rPr>
          <w:rFonts w:ascii="宋体" w:hAnsi="宋体" w:cs="宋体" w:eastAsia="宋体" w:hint="default"/>
          <w:sz w:val="22"/>
          <w:szCs w:val="22"/>
        </w:rPr>
        <w:t>行为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认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1"/>
        <w:ind w:left="248" w:right="492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针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事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科技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27</w:t>
      </w:r>
      <w:r>
        <w:rPr>
          <w:rFonts w:ascii="宋体" w:hAnsi="宋体" w:cs="宋体" w:eastAsia="宋体" w:hint="default"/>
          <w:spacing w:val="-56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出具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函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出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划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2009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500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6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30</w:t>
      </w:r>
      <w:r>
        <w:rPr>
          <w:rFonts w:ascii="宋体" w:hAnsi="宋体" w:cs="宋体" w:eastAsia="宋体" w:hint="default"/>
          <w:spacing w:val="-6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1000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；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2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前，</w:t>
      </w:r>
      <w:r>
        <w:rPr>
          <w:rFonts w:ascii="宋体" w:hAnsi="宋体" w:cs="宋体" w:eastAsia="宋体" w:hint="default"/>
          <w:sz w:val="22"/>
          <w:szCs w:val="22"/>
        </w:rPr>
        <w:t>向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剩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6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述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已</w:t>
      </w:r>
      <w:r>
        <w:rPr>
          <w:rFonts w:ascii="宋体" w:hAnsi="宋体" w:cs="宋体" w:eastAsia="宋体" w:hint="default"/>
          <w:sz w:val="22"/>
          <w:szCs w:val="22"/>
        </w:rPr>
        <w:t>偿还</w:t>
      </w:r>
      <w:r>
        <w:rPr>
          <w:rFonts w:ascii="宋体" w:hAnsi="宋体" w:cs="宋体" w:eastAsia="宋体" w:hint="default"/>
          <w:sz w:val="22"/>
          <w:szCs w:val="22"/>
        </w:rPr>
        <w:t>完</w:t>
      </w:r>
      <w:r>
        <w:rPr>
          <w:rFonts w:ascii="宋体" w:hAnsi="宋体" w:cs="宋体" w:eastAsia="宋体" w:hint="default"/>
          <w:sz w:val="22"/>
          <w:szCs w:val="22"/>
        </w:rPr>
        <w:t>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94"/>
          <w:pgSz w:w="11900" w:h="16840"/>
          <w:pgMar w:footer="840" w:header="876" w:top="1080" w:bottom="1020" w:left="1000" w:right="740"/>
          <w:pgNumType w:start="7"/>
        </w:sectPr>
      </w:pPr>
    </w:p>
    <w:p>
      <w:pPr>
        <w:spacing w:before="15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23472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pStyle w:val="Heading4"/>
        <w:spacing w:line="240" w:lineRule="auto" w:before="58"/>
        <w:ind w:left="599" w:right="0"/>
        <w:jc w:val="left"/>
        <w:rPr>
          <w:rFonts w:ascii="Microsoft JhengHei" w:hAnsi="Microsoft JhengHei" w:cs="Microsoft JhengHei" w:eastAsia="Microsoft JhengHei" w:hint="default"/>
          <w:b w:val="0"/>
          <w:bCs w:val="0"/>
        </w:rPr>
      </w:pPr>
      <w:r>
        <w:rPr/>
        <w:t>十二、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持</w:t>
      </w:r>
      <w:r>
        <w:rPr>
          <w:rFonts w:ascii="Microsoft JhengHei" w:hAnsi="Microsoft JhengHei" w:cs="Microsoft JhengHei" w:eastAsia="Microsoft JhengHei" w:hint="default"/>
        </w:rPr>
        <w:t>续经</w:t>
      </w:r>
      <w:r>
        <w:rPr>
          <w:rFonts w:ascii="Microsoft JhengHei" w:hAnsi="Microsoft JhengHei" w:cs="Microsoft JhengHei" w:eastAsia="Microsoft JhengHei" w:hint="default"/>
        </w:rPr>
        <w:t>营</w:t>
      </w:r>
      <w:r>
        <w:rPr/>
        <w:t>的</w:t>
      </w:r>
      <w:r>
        <w:rPr>
          <w:rFonts w:ascii="Microsoft JhengHei" w:hAnsi="Microsoft JhengHei" w:cs="Microsoft JhengHei" w:eastAsia="Microsoft JhengHei" w:hint="default"/>
        </w:rPr>
        <w:t>说明</w:t>
      </w:r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spacing w:before="133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导</w:t>
      </w:r>
      <w:r>
        <w:rPr>
          <w:rFonts w:ascii="宋体" w:hAnsi="宋体" w:cs="宋体" w:eastAsia="宋体" w:hint="default"/>
          <w:sz w:val="22"/>
          <w:szCs w:val="22"/>
        </w:rPr>
        <w:t>致</w:t>
      </w:r>
      <w:r>
        <w:rPr>
          <w:rFonts w:ascii="宋体" w:hAnsi="宋体" w:cs="宋体" w:eastAsia="宋体" w:hint="default"/>
          <w:sz w:val="22"/>
          <w:szCs w:val="22"/>
        </w:rPr>
        <w:t>对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能</w:t>
      </w:r>
      <w:r>
        <w:rPr>
          <w:rFonts w:ascii="宋体" w:hAnsi="宋体" w:cs="宋体" w:eastAsia="宋体" w:hint="default"/>
          <w:sz w:val="22"/>
          <w:szCs w:val="22"/>
        </w:rPr>
        <w:t>力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疑</w:t>
      </w:r>
      <w:r>
        <w:rPr>
          <w:rFonts w:ascii="宋体" w:hAnsi="宋体" w:cs="宋体" w:eastAsia="宋体" w:hint="default"/>
          <w:sz w:val="22"/>
          <w:szCs w:val="22"/>
        </w:rPr>
        <w:t>虑</w:t>
      </w:r>
      <w:r>
        <w:rPr>
          <w:rFonts w:ascii="宋体" w:hAnsi="宋体" w:cs="宋体" w:eastAsia="宋体" w:hint="default"/>
          <w:sz w:val="22"/>
          <w:szCs w:val="22"/>
        </w:rPr>
        <w:t>的事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管理</w:t>
      </w:r>
      <w:r>
        <w:rPr>
          <w:rFonts w:ascii="宋体" w:hAnsi="宋体" w:cs="宋体" w:eastAsia="宋体" w:hint="default"/>
          <w:sz w:val="22"/>
          <w:szCs w:val="22"/>
        </w:rPr>
        <w:t>当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105" w:firstLine="48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截止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12</w:t>
      </w:r>
      <w:r>
        <w:rPr>
          <w:rFonts w:ascii="宋体" w:hAnsi="宋体" w:cs="宋体" w:eastAsia="宋体" w:hint="default"/>
          <w:spacing w:val="-4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流动</w:t>
      </w:r>
      <w:r>
        <w:rPr>
          <w:rFonts w:ascii="宋体" w:hAnsi="宋体" w:cs="宋体" w:eastAsia="宋体" w:hint="default"/>
          <w:sz w:val="22"/>
          <w:szCs w:val="22"/>
        </w:rPr>
        <w:t>负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于资产总额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8,423.69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累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亏</w:t>
      </w:r>
      <w:r>
        <w:rPr>
          <w:rFonts w:ascii="宋体" w:hAnsi="宋体" w:cs="宋体" w:eastAsia="宋体" w:hint="default"/>
          <w:sz w:val="22"/>
          <w:szCs w:val="22"/>
        </w:rPr>
        <w:t>损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27,632.33</w:t>
      </w:r>
      <w:r>
        <w:rPr>
          <w:rFonts w:ascii="宋体" w:hAnsi="宋体" w:cs="宋体" w:eastAsia="宋体" w:hint="default"/>
          <w:spacing w:val="-4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所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者权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-12,923.69</w:t>
      </w:r>
      <w:r>
        <w:rPr>
          <w:rFonts w:ascii="宋体" w:hAnsi="宋体" w:cs="宋体" w:eastAsia="宋体" w:hint="default"/>
          <w:spacing w:val="2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依</w:t>
      </w:r>
      <w:r>
        <w:rPr>
          <w:rFonts w:ascii="宋体" w:hAnsi="宋体" w:cs="宋体" w:eastAsia="宋体" w:hint="default"/>
          <w:sz w:val="22"/>
          <w:szCs w:val="22"/>
        </w:rPr>
        <w:t>赖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经营现金流量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间</w:t>
      </w:r>
      <w:r>
        <w:rPr>
          <w:rFonts w:ascii="宋体" w:hAnsi="宋体" w:cs="宋体" w:eastAsia="宋体" w:hint="default"/>
          <w:sz w:val="22"/>
          <w:szCs w:val="22"/>
        </w:rPr>
        <w:t>接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股股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企业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推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组和资产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55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组和</w:t>
      </w:r>
      <w:r>
        <w:rPr>
          <w:rFonts w:ascii="宋体" w:hAnsi="宋体" w:cs="宋体" w:eastAsia="宋体" w:hint="default"/>
          <w:sz w:val="22"/>
          <w:szCs w:val="22"/>
        </w:rPr>
        <w:t>应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回收工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为改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状</w:t>
      </w:r>
      <w:r>
        <w:rPr>
          <w:rFonts w:ascii="宋体" w:hAnsi="宋体" w:cs="宋体" w:eastAsia="宋体" w:hint="default"/>
          <w:sz w:val="22"/>
          <w:szCs w:val="22"/>
        </w:rPr>
        <w:t>况起</w:t>
      </w:r>
      <w:r>
        <w:rPr>
          <w:rFonts w:ascii="宋体" w:hAnsi="宋体" w:cs="宋体" w:eastAsia="宋体" w:hint="default"/>
          <w:sz w:val="22"/>
          <w:szCs w:val="22"/>
        </w:rPr>
        <w:t>到了</w:t>
      </w:r>
      <w:r>
        <w:rPr>
          <w:rFonts w:ascii="宋体" w:hAnsi="宋体" w:cs="宋体" w:eastAsia="宋体" w:hint="default"/>
          <w:sz w:val="22"/>
          <w:szCs w:val="22"/>
        </w:rPr>
        <w:t>一定的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极作</w:t>
      </w:r>
      <w:r>
        <w:rPr>
          <w:rFonts w:ascii="宋体" w:hAnsi="宋体" w:cs="宋体" w:eastAsia="宋体" w:hint="default"/>
          <w:sz w:val="22"/>
          <w:szCs w:val="22"/>
        </w:rPr>
        <w:t>用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62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54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取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下</w:t>
      </w:r>
      <w:r>
        <w:rPr>
          <w:rFonts w:ascii="宋体" w:hAnsi="宋体" w:cs="宋体" w:eastAsia="宋体" w:hint="default"/>
          <w:sz w:val="22"/>
          <w:szCs w:val="22"/>
        </w:rPr>
        <w:t>改</w:t>
      </w:r>
      <w:r>
        <w:rPr>
          <w:rFonts w:ascii="宋体" w:hAnsi="宋体" w:cs="宋体" w:eastAsia="宋体" w:hint="default"/>
          <w:sz w:val="22"/>
          <w:szCs w:val="22"/>
        </w:rPr>
        <w:t>善</w:t>
      </w:r>
      <w:r>
        <w:rPr>
          <w:rFonts w:ascii="宋体" w:hAnsi="宋体" w:cs="宋体" w:eastAsia="宋体" w:hint="default"/>
          <w:sz w:val="22"/>
          <w:szCs w:val="22"/>
        </w:rPr>
        <w:t>措</w:t>
      </w:r>
      <w:r>
        <w:rPr>
          <w:rFonts w:ascii="宋体" w:hAnsi="宋体" w:cs="宋体" w:eastAsia="宋体" w:hint="default"/>
          <w:sz w:val="22"/>
          <w:szCs w:val="22"/>
        </w:rPr>
        <w:t>施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39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继续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相</w:t>
      </w:r>
      <w:r>
        <w:rPr>
          <w:rFonts w:ascii="宋体" w:hAnsi="宋体" w:cs="宋体" w:eastAsia="宋体" w:hint="default"/>
          <w:sz w:val="22"/>
          <w:szCs w:val="22"/>
        </w:rPr>
        <w:t>关业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稳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44"/>
        <w:ind w:left="148" w:right="297" w:firstLine="45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3"/>
          <w:sz w:val="22"/>
          <w:szCs w:val="22"/>
        </w:rPr>
        <w:t>为改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况，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易业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16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龙腾</w:t>
      </w:r>
      <w:r>
        <w:rPr>
          <w:rFonts w:ascii="宋体" w:hAnsi="宋体" w:cs="宋体" w:eastAsia="宋体" w:hint="default"/>
          <w:sz w:val="22"/>
          <w:szCs w:val="22"/>
        </w:rPr>
        <w:t>光电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订了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日常经营关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联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交易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协议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》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8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5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龙腾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光电有限公司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购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液晶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薄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膜</w:t>
      </w:r>
      <w:r>
        <w:rPr>
          <w:rFonts w:ascii="宋体" w:hAnsi="宋体" w:cs="宋体" w:eastAsia="宋体" w:hint="default"/>
          <w:sz w:val="22"/>
          <w:szCs w:val="22"/>
        </w:rPr>
        <w:t>显示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板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品进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贸</w:t>
      </w:r>
      <w:r>
        <w:rPr>
          <w:rFonts w:ascii="宋体" w:hAnsi="宋体" w:cs="宋体" w:eastAsia="宋体" w:hint="default"/>
          <w:sz w:val="22"/>
          <w:szCs w:val="22"/>
        </w:rPr>
        <w:t>易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金额</w:t>
      </w:r>
      <w:r>
        <w:rPr>
          <w:rFonts w:ascii="宋体" w:hAnsi="宋体" w:cs="宋体" w:eastAsia="宋体" w:hint="default"/>
          <w:sz w:val="22"/>
          <w:szCs w:val="22"/>
        </w:rPr>
        <w:t>不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10,000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项交易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pacing w:val="-58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17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第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次</w:t>
      </w:r>
      <w:r>
        <w:rPr>
          <w:rFonts w:ascii="宋体" w:hAnsi="宋体" w:cs="宋体" w:eastAsia="宋体" w:hint="default"/>
          <w:sz w:val="22"/>
          <w:szCs w:val="22"/>
        </w:rPr>
        <w:t>临</w:t>
      </w:r>
      <w:r>
        <w:rPr>
          <w:rFonts w:ascii="宋体" w:hAnsi="宋体" w:cs="宋体" w:eastAsia="宋体" w:hint="default"/>
          <w:sz w:val="22"/>
          <w:szCs w:val="22"/>
        </w:rPr>
        <w:t>时股东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会</w:t>
      </w:r>
      <w:r>
        <w:rPr>
          <w:rFonts w:ascii="宋体" w:hAnsi="宋体" w:cs="宋体" w:eastAsia="宋体" w:hint="default"/>
          <w:sz w:val="22"/>
          <w:szCs w:val="22"/>
        </w:rPr>
        <w:t>审</w:t>
      </w:r>
      <w:r>
        <w:rPr>
          <w:rFonts w:ascii="宋体" w:hAnsi="宋体" w:cs="宋体" w:eastAsia="宋体" w:hint="default"/>
          <w:sz w:val="22"/>
          <w:szCs w:val="22"/>
        </w:rPr>
        <w:t>议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60" w:lineRule="auto" w:before="31"/>
        <w:ind w:left="148" w:right="0" w:firstLine="33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）公司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资金和业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司</w:t>
      </w:r>
      <w:r>
        <w:rPr>
          <w:rFonts w:ascii="宋体" w:hAnsi="宋体" w:cs="宋体" w:eastAsia="宋体" w:hint="default"/>
          <w:sz w:val="22"/>
          <w:szCs w:val="22"/>
        </w:rPr>
        <w:t>未</w:t>
      </w:r>
      <w:r>
        <w:rPr>
          <w:rFonts w:ascii="宋体" w:hAnsi="宋体" w:cs="宋体" w:eastAsia="宋体" w:hint="default"/>
          <w:sz w:val="22"/>
          <w:szCs w:val="22"/>
        </w:rPr>
        <w:t>来创</w:t>
      </w:r>
      <w:r>
        <w:rPr>
          <w:rFonts w:ascii="宋体" w:hAnsi="宋体" w:cs="宋体" w:eastAsia="宋体" w:hint="default"/>
          <w:sz w:val="22"/>
          <w:szCs w:val="22"/>
        </w:rPr>
        <w:t>造</w:t>
      </w:r>
      <w:r>
        <w:rPr>
          <w:rFonts w:ascii="宋体" w:hAnsi="宋体" w:cs="宋体" w:eastAsia="宋体" w:hint="default"/>
          <w:sz w:val="22"/>
          <w:szCs w:val="22"/>
        </w:rPr>
        <w:t>良好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条件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29"/>
        <w:ind w:left="148" w:right="280" w:firstLine="552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64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能够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正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常经营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股股东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济技术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资产经营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有限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承</w:t>
      </w:r>
      <w:r>
        <w:rPr>
          <w:rFonts w:ascii="宋体" w:hAnsi="宋体" w:cs="宋体" w:eastAsia="宋体" w:hint="default"/>
          <w:sz w:val="22"/>
          <w:szCs w:val="22"/>
        </w:rPr>
        <w:t>诺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: </w:t>
      </w:r>
    </w:p>
    <w:p>
      <w:pPr>
        <w:spacing w:line="357" w:lineRule="auto" w:before="38"/>
        <w:ind w:left="148" w:right="29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 </w:t>
      </w:r>
      <w:r>
        <w:rPr>
          <w:rFonts w:ascii="宋体" w:hAnsi="宋体" w:cs="宋体" w:eastAsia="宋体" w:hint="default"/>
          <w:sz w:val="22"/>
          <w:szCs w:val="22"/>
        </w:rPr>
        <w:t>2009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11</w:t>
      </w:r>
      <w:r>
        <w:rPr>
          <w:rFonts w:ascii="宋体" w:hAnsi="宋体" w:cs="宋体" w:eastAsia="宋体" w:hint="default"/>
          <w:spacing w:val="51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开发</w:t>
      </w:r>
      <w:r>
        <w:rPr>
          <w:rFonts w:ascii="宋体" w:hAnsi="宋体" w:cs="宋体" w:eastAsia="宋体" w:hint="default"/>
          <w:sz w:val="22"/>
          <w:szCs w:val="22"/>
        </w:rPr>
        <w:t>区国</w:t>
      </w:r>
      <w:r>
        <w:rPr>
          <w:rFonts w:ascii="宋体" w:hAnsi="宋体" w:cs="宋体" w:eastAsia="宋体" w:hint="default"/>
          <w:sz w:val="22"/>
          <w:szCs w:val="22"/>
        </w:rPr>
        <w:t>投控</w:t>
      </w:r>
      <w:r>
        <w:rPr>
          <w:rFonts w:ascii="宋体" w:hAnsi="宋体" w:cs="宋体" w:eastAsia="宋体" w:hint="default"/>
          <w:sz w:val="22"/>
          <w:szCs w:val="22"/>
        </w:rPr>
        <w:t>股有限公司（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经</w:t>
      </w:r>
      <w:r>
        <w:rPr>
          <w:rFonts w:ascii="宋体" w:hAnsi="宋体" w:cs="宋体" w:eastAsia="宋体" w:hint="default"/>
          <w:sz w:val="22"/>
          <w:szCs w:val="22"/>
        </w:rPr>
        <w:t>济技术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资产经营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子公司）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签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署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《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款协议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书》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国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股公司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拟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3"/>
          <w:w w:val="100"/>
          <w:sz w:val="22"/>
          <w:szCs w:val="22"/>
        </w:rPr>
        <w:t>提供</w:t>
      </w:r>
      <w:r>
        <w:rPr>
          <w:rFonts w:ascii="宋体" w:hAnsi="宋体" w:cs="宋体" w:eastAsia="宋体" w:hint="default"/>
          <w:spacing w:val="-7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民币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伍佰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限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二年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率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中国人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款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基准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率。截</w:t>
      </w:r>
      <w:r>
        <w:rPr>
          <w:rFonts w:ascii="宋体" w:hAnsi="宋体" w:cs="宋体" w:eastAsia="宋体" w:hint="default"/>
          <w:spacing w:val="-42"/>
          <w:sz w:val="22"/>
          <w:szCs w:val="22"/>
        </w:rPr>
        <w:t> </w:t>
      </w:r>
      <w:r>
        <w:rPr>
          <w:rFonts w:ascii="宋体" w:hAnsi="宋体" w:cs="宋体" w:eastAsia="宋体" w:hint="default"/>
          <w:spacing w:val="-42"/>
          <w:sz w:val="22"/>
          <w:szCs w:val="22"/>
        </w:rPr>
      </w:r>
      <w:r>
        <w:rPr>
          <w:rFonts w:ascii="宋体" w:hAnsi="宋体" w:cs="宋体" w:eastAsia="宋体" w:hint="default"/>
          <w:sz w:val="22"/>
          <w:szCs w:val="22"/>
        </w:rPr>
        <w:t>止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12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z w:val="22"/>
          <w:szCs w:val="22"/>
        </w:rPr>
        <w:t>31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该</w:t>
      </w:r>
      <w:r>
        <w:rPr>
          <w:rFonts w:ascii="宋体" w:hAnsi="宋体" w:cs="宋体" w:eastAsia="宋体" w:hint="default"/>
          <w:sz w:val="22"/>
          <w:szCs w:val="22"/>
        </w:rPr>
        <w:t>款</w:t>
      </w:r>
      <w:r>
        <w:rPr>
          <w:rFonts w:ascii="宋体" w:hAnsi="宋体" w:cs="宋体" w:eastAsia="宋体" w:hint="default"/>
          <w:sz w:val="22"/>
          <w:szCs w:val="22"/>
        </w:rPr>
        <w:t>项</w:t>
      </w:r>
      <w:r>
        <w:rPr>
          <w:rFonts w:ascii="宋体" w:hAnsi="宋体" w:cs="宋体" w:eastAsia="宋体" w:hint="default"/>
          <w:sz w:val="22"/>
          <w:szCs w:val="22"/>
        </w:rPr>
        <w:t>余</w:t>
      </w:r>
      <w:r>
        <w:rPr>
          <w:rFonts w:ascii="宋体" w:hAnsi="宋体" w:cs="宋体" w:eastAsia="宋体" w:hint="default"/>
          <w:sz w:val="22"/>
          <w:szCs w:val="22"/>
        </w:rPr>
        <w:t>额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人</w:t>
      </w:r>
      <w:r>
        <w:rPr>
          <w:rFonts w:ascii="宋体" w:hAnsi="宋体" w:cs="宋体" w:eastAsia="宋体" w:hint="default"/>
          <w:sz w:val="22"/>
          <w:szCs w:val="22"/>
        </w:rPr>
        <w:t>民币</w:t>
      </w:r>
      <w:r>
        <w:rPr>
          <w:rFonts w:ascii="宋体" w:hAnsi="宋体" w:cs="宋体" w:eastAsia="宋体" w:hint="default"/>
          <w:sz w:val="22"/>
          <w:szCs w:val="22"/>
        </w:rPr>
        <w:t>4,500</w:t>
      </w:r>
      <w:r>
        <w:rPr>
          <w:rFonts w:ascii="宋体" w:hAnsi="宋体" w:cs="宋体" w:eastAsia="宋体" w:hint="default"/>
          <w:sz w:val="22"/>
          <w:szCs w:val="22"/>
        </w:rPr>
        <w:t>万</w:t>
      </w:r>
      <w:r>
        <w:rPr>
          <w:rFonts w:ascii="宋体" w:hAnsi="宋体" w:cs="宋体" w:eastAsia="宋体" w:hint="default"/>
          <w:sz w:val="22"/>
          <w:szCs w:val="22"/>
        </w:rPr>
        <w:t>元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同</w:t>
      </w:r>
      <w:r>
        <w:rPr>
          <w:rFonts w:ascii="宋体" w:hAnsi="宋体" w:cs="宋体" w:eastAsia="宋体" w:hint="default"/>
          <w:sz w:val="22"/>
          <w:szCs w:val="22"/>
        </w:rPr>
        <w:t>时</w:t>
      </w:r>
      <w:r>
        <w:rPr>
          <w:rFonts w:ascii="宋体" w:hAnsi="宋体" w:cs="宋体" w:eastAsia="宋体" w:hint="default"/>
          <w:sz w:val="22"/>
          <w:szCs w:val="22"/>
        </w:rPr>
        <w:t>，为</w:t>
      </w:r>
      <w:r>
        <w:rPr>
          <w:rFonts w:ascii="宋体" w:hAnsi="宋体" w:cs="宋体" w:eastAsia="宋体" w:hint="default"/>
          <w:sz w:val="22"/>
          <w:szCs w:val="22"/>
        </w:rPr>
        <w:t>了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公司的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昆山</w:t>
      </w:r>
      <w:r>
        <w:rPr>
          <w:rFonts w:ascii="宋体" w:hAnsi="宋体" w:cs="宋体" w:eastAsia="宋体" w:hint="default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57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投控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股有限公司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意将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4,500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3,000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期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一年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出具</w:t>
      </w:r>
      <w:r>
        <w:rPr>
          <w:rFonts w:ascii="宋体" w:hAnsi="宋体" w:cs="宋体" w:eastAsia="宋体" w:hint="default"/>
          <w:spacing w:val="-63"/>
          <w:sz w:val="22"/>
          <w:szCs w:val="22"/>
        </w:rPr>
        <w:t> 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了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书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说明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日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18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个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内不</w:t>
      </w:r>
      <w:r>
        <w:rPr>
          <w:rFonts w:ascii="宋体" w:hAnsi="宋体" w:cs="宋体" w:eastAsia="宋体" w:hint="default"/>
          <w:spacing w:val="-3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就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对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公司的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债权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3"/>
          <w:sz w:val="22"/>
          <w:szCs w:val="22"/>
        </w:rPr>
        <w:t>院</w:t>
      </w:r>
      <w:r>
        <w:rPr>
          <w:rFonts w:ascii="宋体" w:hAnsi="宋体" w:cs="宋体" w:eastAsia="宋体" w:hint="default"/>
          <w:spacing w:val="-3"/>
          <w:sz w:val="22"/>
          <w:szCs w:val="22"/>
        </w:rPr>
        <w:t>申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请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强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制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执</w:t>
      </w:r>
      <w:r>
        <w:rPr>
          <w:rFonts w:ascii="宋体" w:hAnsi="宋体" w:cs="宋体" w:eastAsia="宋体" w:hint="default"/>
          <w:spacing w:val="-3"/>
          <w:sz w:val="22"/>
          <w:szCs w:val="22"/>
        </w:rPr>
        <w:t>行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；</w:t>
      </w:r>
      <w:r>
        <w:rPr>
          <w:rFonts w:ascii="宋体" w:hAnsi="宋体" w:cs="宋体" w:eastAsia="宋体" w:hint="default"/>
          <w:spacing w:val="-3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3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3"/>
          <w:sz w:val="22"/>
          <w:szCs w:val="22"/>
        </w:rPr>
        <w:t>，本</w:t>
      </w:r>
      <w:r>
        <w:rPr>
          <w:rFonts w:ascii="宋体" w:hAnsi="宋体" w:cs="宋体" w:eastAsia="宋体" w:hint="default"/>
          <w:spacing w:val="-3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现资金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口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提供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69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资金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36"/>
        <w:ind w:left="148" w:right="297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2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为</w:t>
      </w:r>
      <w:r>
        <w:rPr>
          <w:rFonts w:ascii="宋体" w:hAnsi="宋体" w:cs="宋体" w:eastAsia="宋体" w:hint="default"/>
          <w:sz w:val="22"/>
          <w:szCs w:val="22"/>
        </w:rPr>
        <w:t>确</w:t>
      </w:r>
      <w:r>
        <w:rPr>
          <w:rFonts w:ascii="宋体" w:hAnsi="宋体" w:cs="宋体" w:eastAsia="宋体" w:hint="default"/>
          <w:sz w:val="22"/>
          <w:szCs w:val="22"/>
        </w:rPr>
        <w:t>保</w:t>
      </w:r>
      <w:r>
        <w:rPr>
          <w:rFonts w:ascii="宋体" w:hAnsi="宋体" w:cs="宋体" w:eastAsia="宋体" w:hint="default"/>
          <w:sz w:val="22"/>
          <w:szCs w:val="22"/>
        </w:rPr>
        <w:t>公司有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靠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z w:val="22"/>
          <w:szCs w:val="22"/>
        </w:rPr>
        <w:t>拟</w:t>
      </w:r>
      <w:r>
        <w:rPr>
          <w:rFonts w:ascii="宋体" w:hAnsi="宋体" w:cs="宋体" w:eastAsia="宋体" w:hint="default"/>
          <w:sz w:val="22"/>
          <w:szCs w:val="22"/>
        </w:rPr>
        <w:t>通</w:t>
      </w:r>
      <w:r>
        <w:rPr>
          <w:rFonts w:ascii="宋体" w:hAnsi="宋体" w:cs="宋体" w:eastAsia="宋体" w:hint="default"/>
          <w:sz w:val="22"/>
          <w:szCs w:val="22"/>
        </w:rPr>
        <w:t>过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进出口</w:t>
      </w:r>
      <w:r>
        <w:rPr>
          <w:rFonts w:ascii="宋体" w:hAnsi="宋体" w:cs="宋体" w:eastAsia="宋体" w:hint="default"/>
          <w:sz w:val="22"/>
          <w:szCs w:val="22"/>
        </w:rPr>
        <w:t>业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电子</w:t>
      </w:r>
      <w:r>
        <w:rPr>
          <w:rFonts w:ascii="宋体" w:hAnsi="宋体" w:cs="宋体" w:eastAsia="宋体" w:hint="default"/>
          <w:sz w:val="22"/>
          <w:szCs w:val="22"/>
        </w:rPr>
        <w:t>产</w:t>
      </w:r>
      <w:r>
        <w:rPr>
          <w:rFonts w:ascii="宋体" w:hAnsi="宋体" w:cs="宋体" w:eastAsia="宋体" w:hint="default"/>
          <w:sz w:val="22"/>
          <w:szCs w:val="22"/>
        </w:rPr>
        <w:t>品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其他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方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确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保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生产经营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资产经营</w:t>
      </w:r>
      <w:r>
        <w:rPr>
          <w:rFonts w:ascii="宋体" w:hAnsi="宋体" w:cs="宋体" w:eastAsia="宋体" w:hint="default"/>
          <w:sz w:val="22"/>
          <w:szCs w:val="22"/>
        </w:rPr>
        <w:t>有限公司</w:t>
      </w:r>
      <w:r>
        <w:rPr>
          <w:rFonts w:ascii="宋体" w:hAnsi="宋体" w:cs="宋体" w:eastAsia="宋体" w:hint="default"/>
          <w:sz w:val="22"/>
          <w:szCs w:val="22"/>
        </w:rPr>
        <w:t>将</w:t>
      </w:r>
      <w:r>
        <w:rPr>
          <w:rFonts w:ascii="宋体" w:hAnsi="宋体" w:cs="宋体" w:eastAsia="宋体" w:hint="default"/>
          <w:sz w:val="22"/>
          <w:szCs w:val="22"/>
        </w:rPr>
        <w:t>在</w:t>
      </w:r>
      <w:r>
        <w:rPr>
          <w:rFonts w:ascii="宋体" w:hAnsi="宋体" w:cs="宋体" w:eastAsia="宋体" w:hint="default"/>
          <w:sz w:val="22"/>
          <w:szCs w:val="22"/>
        </w:rPr>
        <w:t>采</w:t>
      </w:r>
      <w:r>
        <w:rPr>
          <w:rFonts w:ascii="宋体" w:hAnsi="宋体" w:cs="宋体" w:eastAsia="宋体" w:hint="default"/>
          <w:sz w:val="22"/>
          <w:szCs w:val="22"/>
        </w:rPr>
        <w:t>购</w:t>
      </w:r>
      <w:r>
        <w:rPr>
          <w:rFonts w:ascii="宋体" w:hAnsi="宋体" w:cs="宋体" w:eastAsia="宋体" w:hint="default"/>
          <w:sz w:val="22"/>
          <w:szCs w:val="22"/>
        </w:rPr>
        <w:t>领</w:t>
      </w:r>
      <w:r>
        <w:rPr>
          <w:rFonts w:ascii="宋体" w:hAnsi="宋体" w:cs="宋体" w:eastAsia="宋体" w:hint="default"/>
          <w:sz w:val="22"/>
          <w:szCs w:val="22"/>
        </w:rPr>
        <w:t>域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售后</w:t>
      </w:r>
      <w:r>
        <w:rPr>
          <w:rFonts w:ascii="宋体" w:hAnsi="宋体" w:cs="宋体" w:eastAsia="宋体" w:hint="default"/>
          <w:sz w:val="22"/>
          <w:szCs w:val="22"/>
        </w:rPr>
        <w:t>环节</w:t>
      </w:r>
      <w:r>
        <w:rPr>
          <w:rFonts w:ascii="宋体" w:hAnsi="宋体" w:cs="宋体" w:eastAsia="宋体" w:hint="default"/>
          <w:sz w:val="22"/>
          <w:szCs w:val="22"/>
        </w:rPr>
        <w:t>等</w:t>
      </w:r>
      <w:r>
        <w:rPr>
          <w:rFonts w:ascii="宋体" w:hAnsi="宋体" w:cs="宋体" w:eastAsia="宋体" w:hint="default"/>
          <w:sz w:val="22"/>
          <w:szCs w:val="22"/>
        </w:rPr>
        <w:t>方</w:t>
      </w:r>
      <w:r>
        <w:rPr>
          <w:rFonts w:ascii="宋体" w:hAnsi="宋体" w:cs="宋体" w:eastAsia="宋体" w:hint="default"/>
          <w:sz w:val="22"/>
          <w:szCs w:val="22"/>
        </w:rPr>
        <w:t>面</w:t>
      </w:r>
      <w:r>
        <w:rPr>
          <w:rFonts w:ascii="宋体" w:hAnsi="宋体" w:cs="宋体" w:eastAsia="宋体" w:hint="default"/>
          <w:sz w:val="22"/>
          <w:szCs w:val="22"/>
        </w:rPr>
        <w:t>给</w:t>
      </w:r>
      <w:r>
        <w:rPr>
          <w:rFonts w:ascii="宋体" w:hAnsi="宋体" w:cs="宋体" w:eastAsia="宋体" w:hint="default"/>
          <w:sz w:val="22"/>
          <w:szCs w:val="22"/>
        </w:rPr>
        <w:t>予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必</w:t>
      </w:r>
      <w:r>
        <w:rPr>
          <w:rFonts w:ascii="宋体" w:hAnsi="宋体" w:cs="宋体" w:eastAsia="宋体" w:hint="default"/>
          <w:sz w:val="22"/>
          <w:szCs w:val="22"/>
        </w:rPr>
        <w:t>要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3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积</w:t>
      </w:r>
      <w:r>
        <w:rPr>
          <w:rFonts w:ascii="宋体" w:hAnsi="宋体" w:cs="宋体" w:eastAsia="宋体" w:hint="default"/>
          <w:sz w:val="22"/>
          <w:szCs w:val="22"/>
        </w:rPr>
        <w:t>极推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作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7" w:lineRule="auto" w:before="139"/>
        <w:ind w:left="148" w:right="244" w:firstLine="441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依托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公司股东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源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优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寻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找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具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有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前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景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投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资机</w:t>
      </w:r>
      <w:r>
        <w:rPr>
          <w:rFonts w:ascii="宋体" w:hAnsi="宋体" w:cs="宋体" w:eastAsia="宋体" w:hint="default"/>
          <w:spacing w:val="-1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育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新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利润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增</w:t>
      </w:r>
      <w:r>
        <w:rPr>
          <w:rFonts w:ascii="宋体" w:hAnsi="宋体" w:cs="宋体" w:eastAsia="宋体" w:hint="default"/>
          <w:spacing w:val="-1"/>
          <w:sz w:val="22"/>
          <w:szCs w:val="22"/>
        </w:rPr>
        <w:t>长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点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，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丰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昆山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济技术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开发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资产经营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有限公司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力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进</w:t>
      </w:r>
      <w:r>
        <w:rPr>
          <w:rFonts w:ascii="宋体" w:hAnsi="宋体" w:cs="宋体" w:eastAsia="宋体" w:hint="default"/>
          <w:spacing w:val="-7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行</w:t>
      </w:r>
      <w:r>
        <w:rPr>
          <w:rFonts w:ascii="宋体" w:hAnsi="宋体" w:cs="宋体" w:eastAsia="宋体" w:hint="default"/>
          <w:sz w:val="22"/>
          <w:szCs w:val="22"/>
        </w:rPr>
        <w:t>资产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组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做</w:t>
      </w:r>
      <w:r>
        <w:rPr>
          <w:rFonts w:ascii="宋体" w:hAnsi="宋体" w:cs="宋体" w:eastAsia="宋体" w:hint="default"/>
          <w:sz w:val="22"/>
          <w:szCs w:val="22"/>
        </w:rPr>
        <w:t>大</w:t>
      </w:r>
      <w:r>
        <w:rPr>
          <w:rFonts w:ascii="宋体" w:hAnsi="宋体" w:cs="宋体" w:eastAsia="宋体" w:hint="default"/>
          <w:sz w:val="22"/>
          <w:szCs w:val="22"/>
        </w:rPr>
        <w:t>做强</w:t>
      </w:r>
      <w:r>
        <w:rPr>
          <w:rFonts w:ascii="宋体" w:hAnsi="宋体" w:cs="宋体" w:eastAsia="宋体" w:hint="default"/>
          <w:sz w:val="22"/>
          <w:szCs w:val="22"/>
        </w:rPr>
        <w:t>上</w:t>
      </w:r>
      <w:r>
        <w:rPr>
          <w:rFonts w:ascii="宋体" w:hAnsi="宋体" w:cs="宋体" w:eastAsia="宋体" w:hint="default"/>
          <w:sz w:val="22"/>
          <w:szCs w:val="22"/>
        </w:rPr>
        <w:t>市公司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31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控体</w:t>
      </w:r>
      <w:r>
        <w:rPr>
          <w:rFonts w:ascii="宋体" w:hAnsi="宋体" w:cs="宋体" w:eastAsia="宋体" w:hint="default"/>
          <w:sz w:val="22"/>
          <w:szCs w:val="22"/>
        </w:rPr>
        <w:t>系</w:t>
      </w:r>
      <w:r>
        <w:rPr>
          <w:rFonts w:ascii="宋体" w:hAnsi="宋体" w:cs="宋体" w:eastAsia="宋体" w:hint="default"/>
          <w:sz w:val="22"/>
          <w:szCs w:val="22"/>
        </w:rPr>
        <w:t>，规</w:t>
      </w:r>
      <w:r>
        <w:rPr>
          <w:rFonts w:ascii="宋体" w:hAnsi="宋体" w:cs="宋体" w:eastAsia="宋体" w:hint="default"/>
          <w:sz w:val="22"/>
          <w:szCs w:val="22"/>
        </w:rPr>
        <w:t>范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治</w:t>
      </w:r>
      <w:r>
        <w:rPr>
          <w:rFonts w:ascii="宋体" w:hAnsi="宋体" w:cs="宋体" w:eastAsia="宋体" w:hint="default"/>
          <w:sz w:val="22"/>
          <w:szCs w:val="22"/>
        </w:rPr>
        <w:t>理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5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内</w:t>
      </w:r>
      <w:r>
        <w:rPr>
          <w:rFonts w:ascii="宋体" w:hAnsi="宋体" w:cs="宋体" w:eastAsia="宋体" w:hint="default"/>
          <w:sz w:val="22"/>
          <w:szCs w:val="22"/>
        </w:rPr>
        <w:t>控体</w:t>
      </w:r>
      <w:r>
        <w:rPr>
          <w:rFonts w:ascii="宋体" w:hAnsi="宋体" w:cs="宋体" w:eastAsia="宋体" w:hint="default"/>
          <w:sz w:val="22"/>
          <w:szCs w:val="22"/>
        </w:rPr>
        <w:t>系的</w:t>
      </w:r>
      <w:r>
        <w:rPr>
          <w:rFonts w:ascii="宋体" w:hAnsi="宋体" w:cs="宋体" w:eastAsia="宋体" w:hint="default"/>
          <w:sz w:val="22"/>
          <w:szCs w:val="22"/>
        </w:rPr>
        <w:t>建设</w:t>
      </w:r>
      <w:r>
        <w:rPr>
          <w:rFonts w:ascii="宋体" w:hAnsi="宋体" w:cs="宋体" w:eastAsia="宋体" w:hint="default"/>
          <w:sz w:val="22"/>
          <w:szCs w:val="22"/>
        </w:rPr>
        <w:t>与</w:t>
      </w:r>
      <w:r>
        <w:rPr>
          <w:rFonts w:ascii="宋体" w:hAnsi="宋体" w:cs="宋体" w:eastAsia="宋体" w:hint="default"/>
          <w:sz w:val="22"/>
          <w:szCs w:val="22"/>
        </w:rPr>
        <w:t>完善</w:t>
      </w:r>
      <w:r>
        <w:rPr>
          <w:rFonts w:ascii="宋体" w:hAnsi="宋体" w:cs="宋体" w:eastAsia="宋体" w:hint="default"/>
          <w:sz w:val="22"/>
          <w:szCs w:val="22"/>
        </w:rPr>
        <w:t>是</w:t>
      </w:r>
      <w:r>
        <w:rPr>
          <w:rFonts w:ascii="宋体" w:hAnsi="宋体" w:cs="宋体" w:eastAsia="宋体" w:hint="default"/>
          <w:sz w:val="22"/>
          <w:szCs w:val="22"/>
        </w:rPr>
        <w:t>一</w:t>
      </w:r>
      <w:r>
        <w:rPr>
          <w:rFonts w:ascii="宋体" w:hAnsi="宋体" w:cs="宋体" w:eastAsia="宋体" w:hint="default"/>
          <w:sz w:val="22"/>
          <w:szCs w:val="22"/>
        </w:rPr>
        <w:t>项任</w:t>
      </w:r>
      <w:r>
        <w:rPr>
          <w:rFonts w:ascii="宋体" w:hAnsi="宋体" w:cs="宋体" w:eastAsia="宋体" w:hint="default"/>
          <w:sz w:val="22"/>
          <w:szCs w:val="22"/>
        </w:rPr>
        <w:t>重</w:t>
      </w:r>
      <w:r>
        <w:rPr>
          <w:rFonts w:ascii="宋体" w:hAnsi="宋体" w:cs="宋体" w:eastAsia="宋体" w:hint="default"/>
          <w:sz w:val="22"/>
          <w:szCs w:val="22"/>
        </w:rPr>
        <w:t>道</w:t>
      </w:r>
      <w:r>
        <w:rPr>
          <w:rFonts w:ascii="宋体" w:hAnsi="宋体" w:cs="宋体" w:eastAsia="宋体" w:hint="default"/>
          <w:sz w:val="22"/>
          <w:szCs w:val="22"/>
        </w:rPr>
        <w:t>远</w:t>
      </w:r>
      <w:r>
        <w:rPr>
          <w:rFonts w:ascii="宋体" w:hAnsi="宋体" w:cs="宋体" w:eastAsia="宋体" w:hint="default"/>
          <w:sz w:val="22"/>
          <w:szCs w:val="22"/>
        </w:rPr>
        <w:t>的系</w:t>
      </w:r>
      <w:r>
        <w:rPr>
          <w:rFonts w:ascii="宋体" w:hAnsi="宋体" w:cs="宋体" w:eastAsia="宋体" w:hint="default"/>
          <w:sz w:val="22"/>
          <w:szCs w:val="22"/>
        </w:rPr>
        <w:t>统</w:t>
      </w:r>
      <w:r>
        <w:rPr>
          <w:rFonts w:ascii="宋体" w:hAnsi="宋体" w:cs="宋体" w:eastAsia="宋体" w:hint="default"/>
          <w:sz w:val="22"/>
          <w:szCs w:val="22"/>
        </w:rPr>
        <w:t>工</w:t>
      </w:r>
      <w:r>
        <w:rPr>
          <w:rFonts w:ascii="宋体" w:hAnsi="宋体" w:cs="宋体" w:eastAsia="宋体" w:hint="default"/>
          <w:sz w:val="22"/>
          <w:szCs w:val="22"/>
        </w:rPr>
        <w:t>程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z w:val="22"/>
          <w:szCs w:val="22"/>
        </w:rPr>
        <w:t>内部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固</w:t>
      </w:r>
      <w:r>
        <w:rPr>
          <w:rFonts w:ascii="宋体" w:hAnsi="宋体" w:cs="宋体" w:eastAsia="宋体" w:hint="default"/>
          <w:sz w:val="22"/>
          <w:szCs w:val="22"/>
        </w:rPr>
        <w:t>有</w:t>
      </w:r>
      <w:r>
        <w:rPr>
          <w:rFonts w:ascii="宋体" w:hAnsi="宋体" w:cs="宋体" w:eastAsia="宋体" w:hint="default"/>
          <w:sz w:val="22"/>
          <w:szCs w:val="22"/>
        </w:rPr>
        <w:t>局</w:t>
      </w:r>
      <w:r>
        <w:rPr>
          <w:rFonts w:ascii="宋体" w:hAnsi="宋体" w:cs="宋体" w:eastAsia="宋体" w:hint="default"/>
          <w:sz w:val="22"/>
          <w:szCs w:val="22"/>
        </w:rPr>
        <w:t>限</w:t>
      </w:r>
      <w:r>
        <w:rPr>
          <w:rFonts w:ascii="宋体" w:hAnsi="宋体" w:cs="宋体" w:eastAsia="宋体" w:hint="default"/>
          <w:sz w:val="22"/>
          <w:szCs w:val="22"/>
        </w:rPr>
        <w:t>性、</w:t>
      </w:r>
      <w:r>
        <w:rPr>
          <w:rFonts w:ascii="宋体" w:hAnsi="宋体" w:cs="宋体" w:eastAsia="宋体" w:hint="default"/>
          <w:sz w:val="22"/>
          <w:szCs w:val="22"/>
        </w:rPr>
        <w:t>以</w:t>
      </w:r>
      <w:r>
        <w:rPr>
          <w:rFonts w:ascii="宋体" w:hAnsi="宋体" w:cs="宋体" w:eastAsia="宋体" w:hint="default"/>
          <w:sz w:val="22"/>
          <w:szCs w:val="22"/>
        </w:rPr>
        <w:t>及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内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100" w:right="940"/>
        </w:sectPr>
      </w:pPr>
    </w:p>
    <w:p>
      <w:pPr>
        <w:spacing w:line="357" w:lineRule="auto" w:before="15"/>
        <w:ind w:left="247" w:right="292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60.959999pt;margin-top:2.197656pt;width:473.55pt;height:.1pt;mso-position-horizontal-relative:page;mso-position-vertical-relative:paragraph;z-index:-422800" coordorigin="1219,44" coordsize="9471,2">
            <v:shape style="position:absolute;left:1219;top:44;width:9471;height:2" coordorigin="1219,44" coordsize="9471,0" path="m1219,44l10690,44e" filled="false" stroked="true" strokeweight=".72pt" strokecolor="#000000">
              <v:path arrowok="t"/>
            </v:shape>
            <w10:wrap type="none"/>
          </v:group>
        </w:pic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，内部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与公司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竞争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况</w:t>
      </w:r>
      <w:r>
        <w:rPr>
          <w:rFonts w:ascii="宋体" w:hAnsi="宋体" w:cs="宋体" w:eastAsia="宋体" w:hint="default"/>
          <w:spacing w:val="-75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平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随着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情况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整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年度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合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律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环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境</w:t>
      </w:r>
      <w:r>
        <w:rPr>
          <w:rFonts w:ascii="宋体" w:hAnsi="宋体" w:cs="宋体" w:eastAsia="宋体" w:hint="default"/>
          <w:spacing w:val="-66"/>
          <w:sz w:val="22"/>
          <w:szCs w:val="22"/>
        </w:rPr>
        <w:t> 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展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态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势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等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继续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完善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风险防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导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向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控制体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系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范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内部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控制制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度的</w:t>
      </w:r>
      <w:r>
        <w:rPr>
          <w:rFonts w:ascii="宋体" w:hAnsi="宋体" w:cs="宋体" w:eastAsia="宋体" w:hint="default"/>
          <w:spacing w:val="-7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执</w:t>
      </w:r>
      <w:r>
        <w:rPr>
          <w:rFonts w:ascii="宋体" w:hAnsi="宋体" w:cs="宋体" w:eastAsia="宋体" w:hint="default"/>
          <w:sz w:val="22"/>
          <w:szCs w:val="22"/>
        </w:rPr>
        <w:t>行，</w:t>
      </w:r>
      <w:r>
        <w:rPr>
          <w:rFonts w:ascii="宋体" w:hAnsi="宋体" w:cs="宋体" w:eastAsia="宋体" w:hint="default"/>
          <w:sz w:val="22"/>
          <w:szCs w:val="22"/>
        </w:rPr>
        <w:t>强化</w:t>
      </w:r>
      <w:r>
        <w:rPr>
          <w:rFonts w:ascii="宋体" w:hAnsi="宋体" w:cs="宋体" w:eastAsia="宋体" w:hint="default"/>
          <w:sz w:val="22"/>
          <w:szCs w:val="22"/>
        </w:rPr>
        <w:t>内部</w:t>
      </w:r>
      <w:r>
        <w:rPr>
          <w:rFonts w:ascii="宋体" w:hAnsi="宋体" w:cs="宋体" w:eastAsia="宋体" w:hint="default"/>
          <w:sz w:val="22"/>
          <w:szCs w:val="22"/>
        </w:rPr>
        <w:t>控制</w:t>
      </w:r>
      <w:r>
        <w:rPr>
          <w:rFonts w:ascii="宋体" w:hAnsi="宋体" w:cs="宋体" w:eastAsia="宋体" w:hint="default"/>
          <w:sz w:val="22"/>
          <w:szCs w:val="22"/>
        </w:rPr>
        <w:t>监督</w:t>
      </w:r>
      <w:r>
        <w:rPr>
          <w:rFonts w:ascii="宋体" w:hAnsi="宋体" w:cs="宋体" w:eastAsia="宋体" w:hint="default"/>
          <w:sz w:val="22"/>
          <w:szCs w:val="22"/>
        </w:rPr>
        <w:t>检</w:t>
      </w:r>
      <w:r>
        <w:rPr>
          <w:rFonts w:ascii="宋体" w:hAnsi="宋体" w:cs="宋体" w:eastAsia="宋体" w:hint="default"/>
          <w:sz w:val="22"/>
          <w:szCs w:val="22"/>
        </w:rPr>
        <w:t>查</w:t>
      </w:r>
      <w:r>
        <w:rPr>
          <w:rFonts w:ascii="宋体" w:hAnsi="宋体" w:cs="宋体" w:eastAsia="宋体" w:hint="default"/>
          <w:sz w:val="22"/>
          <w:szCs w:val="22"/>
        </w:rPr>
        <w:t>，</w:t>
      </w:r>
      <w:r>
        <w:rPr>
          <w:rFonts w:ascii="宋体" w:hAnsi="宋体" w:cs="宋体" w:eastAsia="宋体" w:hint="default"/>
          <w:sz w:val="22"/>
          <w:szCs w:val="22"/>
        </w:rPr>
        <w:t>提</w:t>
      </w:r>
      <w:r>
        <w:rPr>
          <w:rFonts w:ascii="宋体" w:hAnsi="宋体" w:cs="宋体" w:eastAsia="宋体" w:hint="default"/>
          <w:sz w:val="22"/>
          <w:szCs w:val="22"/>
        </w:rPr>
        <w:t>高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风险</w:t>
      </w:r>
      <w:r>
        <w:rPr>
          <w:rFonts w:ascii="宋体" w:hAnsi="宋体" w:cs="宋体" w:eastAsia="宋体" w:hint="default"/>
          <w:sz w:val="22"/>
          <w:szCs w:val="22"/>
        </w:rPr>
        <w:t>管</w:t>
      </w:r>
      <w:r>
        <w:rPr>
          <w:rFonts w:ascii="宋体" w:hAnsi="宋体" w:cs="宋体" w:eastAsia="宋体" w:hint="default"/>
          <w:sz w:val="22"/>
          <w:szCs w:val="22"/>
        </w:rPr>
        <w:t>控</w:t>
      </w:r>
      <w:r>
        <w:rPr>
          <w:rFonts w:ascii="宋体" w:hAnsi="宋体" w:cs="宋体" w:eastAsia="宋体" w:hint="default"/>
          <w:sz w:val="22"/>
          <w:szCs w:val="22"/>
        </w:rPr>
        <w:t>水</w:t>
      </w:r>
      <w:r>
        <w:rPr>
          <w:rFonts w:ascii="宋体" w:hAnsi="宋体" w:cs="宋体" w:eastAsia="宋体" w:hint="default"/>
          <w:sz w:val="22"/>
          <w:szCs w:val="22"/>
        </w:rPr>
        <w:t>平，</w:t>
      </w:r>
      <w:r>
        <w:rPr>
          <w:rFonts w:ascii="宋体" w:hAnsi="宋体" w:cs="宋体" w:eastAsia="宋体" w:hint="default"/>
          <w:sz w:val="22"/>
          <w:szCs w:val="22"/>
        </w:rPr>
        <w:t>促</w:t>
      </w:r>
      <w:r>
        <w:rPr>
          <w:rFonts w:ascii="宋体" w:hAnsi="宋体" w:cs="宋体" w:eastAsia="宋体" w:hint="default"/>
          <w:sz w:val="22"/>
          <w:szCs w:val="22"/>
        </w:rPr>
        <w:t>进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健</w:t>
      </w:r>
      <w:r>
        <w:rPr>
          <w:rFonts w:ascii="宋体" w:hAnsi="宋体" w:cs="宋体" w:eastAsia="宋体" w:hint="default"/>
          <w:sz w:val="22"/>
          <w:szCs w:val="22"/>
        </w:rPr>
        <w:t>康</w:t>
      </w:r>
      <w:r>
        <w:rPr>
          <w:rFonts w:ascii="宋体" w:hAnsi="宋体" w:cs="宋体" w:eastAsia="宋体" w:hint="default"/>
          <w:sz w:val="22"/>
          <w:szCs w:val="22"/>
        </w:rPr>
        <w:t>、</w:t>
      </w:r>
      <w:r>
        <w:rPr>
          <w:rFonts w:ascii="宋体" w:hAnsi="宋体" w:cs="宋体" w:eastAsia="宋体" w:hint="default"/>
          <w:sz w:val="22"/>
          <w:szCs w:val="22"/>
        </w:rPr>
        <w:t>可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发</w:t>
      </w:r>
      <w:r>
        <w:rPr>
          <w:rFonts w:ascii="宋体" w:hAnsi="宋体" w:cs="宋体" w:eastAsia="宋体" w:hint="default"/>
          <w:sz w:val="22"/>
          <w:szCs w:val="22"/>
        </w:rPr>
        <w:t>展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6"/>
        <w:ind w:left="248" w:right="0" w:firstLine="441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2"/>
          <w:sz w:val="22"/>
          <w:szCs w:val="22"/>
        </w:rPr>
        <w:t>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采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取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上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施，本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公司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管理层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相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及债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重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组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后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将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能</w:t>
      </w:r>
      <w:r>
        <w:rPr>
          <w:rFonts w:ascii="宋体" w:hAnsi="宋体" w:cs="宋体" w:eastAsia="宋体" w:hint="default"/>
          <w:spacing w:val="-2"/>
          <w:sz w:val="22"/>
          <w:szCs w:val="22"/>
        </w:rPr>
        <w:t>应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付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未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来</w:t>
      </w:r>
      <w:r>
        <w:rPr>
          <w:rFonts w:ascii="宋体" w:hAnsi="宋体" w:cs="宋体" w:eastAsia="宋体" w:hint="default"/>
          <w:spacing w:val="-2"/>
          <w:sz w:val="22"/>
          <w:szCs w:val="22"/>
        </w:rPr>
        <w:t>经营所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需</w:t>
      </w:r>
      <w:r>
        <w:rPr>
          <w:rFonts w:ascii="宋体" w:hAnsi="宋体" w:cs="宋体" w:eastAsia="宋体" w:hint="default"/>
          <w:spacing w:val="-2"/>
          <w:sz w:val="22"/>
          <w:szCs w:val="22"/>
        </w:rPr>
        <w:t>，因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此</w:t>
      </w:r>
      <w:r>
        <w:rPr>
          <w:rFonts w:ascii="宋体" w:hAnsi="宋体" w:cs="宋体" w:eastAsia="宋体" w:hint="default"/>
          <w:spacing w:val="-2"/>
          <w:sz w:val="22"/>
          <w:szCs w:val="22"/>
        </w:rPr>
        <w:t>会</w:t>
      </w:r>
      <w:r>
        <w:rPr>
          <w:rFonts w:ascii="宋体" w:hAnsi="宋体" w:cs="宋体" w:eastAsia="宋体" w:hint="default"/>
          <w:spacing w:val="-2"/>
          <w:sz w:val="22"/>
          <w:szCs w:val="22"/>
        </w:rPr>
        <w:t>计</w:t>
      </w:r>
      <w:r>
        <w:rPr>
          <w:rFonts w:ascii="宋体" w:hAnsi="宋体" w:cs="宋体" w:eastAsia="宋体" w:hint="default"/>
          <w:spacing w:val="-2"/>
          <w:sz w:val="22"/>
          <w:szCs w:val="22"/>
        </w:rPr>
        <w:t>报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仍</w:t>
      </w:r>
      <w:r>
        <w:rPr>
          <w:rFonts w:ascii="宋体" w:hAnsi="宋体" w:cs="宋体" w:eastAsia="宋体" w:hint="default"/>
          <w:sz w:val="22"/>
          <w:szCs w:val="22"/>
        </w:rPr>
        <w:t>然</w:t>
      </w: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持</w:t>
      </w:r>
      <w:r>
        <w:rPr>
          <w:rFonts w:ascii="宋体" w:hAnsi="宋体" w:cs="宋体" w:eastAsia="宋体" w:hint="default"/>
          <w:sz w:val="22"/>
          <w:szCs w:val="22"/>
        </w:rPr>
        <w:t>续</w:t>
      </w:r>
      <w:r>
        <w:rPr>
          <w:rFonts w:ascii="宋体" w:hAnsi="宋体" w:cs="宋体" w:eastAsia="宋体" w:hint="default"/>
          <w:sz w:val="22"/>
          <w:szCs w:val="22"/>
        </w:rPr>
        <w:t>经营</w:t>
      </w:r>
      <w:r>
        <w:rPr>
          <w:rFonts w:ascii="宋体" w:hAnsi="宋体" w:cs="宋体" w:eastAsia="宋体" w:hint="default"/>
          <w:sz w:val="22"/>
          <w:szCs w:val="22"/>
        </w:rPr>
        <w:t>基准</w:t>
      </w:r>
      <w:r>
        <w:rPr>
          <w:rFonts w:ascii="宋体" w:hAnsi="宋体" w:cs="宋体" w:eastAsia="宋体" w:hint="default"/>
          <w:sz w:val="22"/>
          <w:szCs w:val="22"/>
        </w:rPr>
        <w:t>编</w:t>
      </w:r>
      <w:r>
        <w:rPr>
          <w:rFonts w:ascii="宋体" w:hAnsi="宋体" w:cs="宋体" w:eastAsia="宋体" w:hint="default"/>
          <w:sz w:val="22"/>
          <w:szCs w:val="22"/>
        </w:rPr>
        <w:t>制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55" w:lineRule="auto" w:before="38"/>
        <w:ind w:left="689" w:right="-23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2</w:t>
      </w:r>
      <w:r>
        <w:rPr>
          <w:rFonts w:ascii="宋体" w:hAnsi="宋体" w:cs="宋体" w:eastAsia="宋体" w:hint="default"/>
          <w:w w:val="100"/>
          <w:sz w:val="22"/>
          <w:szCs w:val="22"/>
        </w:rPr>
        <w:t>、</w:t>
      </w:r>
      <w:r>
        <w:rPr>
          <w:rFonts w:ascii="宋体" w:hAnsi="宋体" w:cs="宋体" w:eastAsia="宋体" w:hint="default"/>
          <w:w w:val="100"/>
          <w:sz w:val="22"/>
          <w:szCs w:val="22"/>
        </w:rPr>
        <w:t>由</w:t>
      </w:r>
      <w:r>
        <w:rPr>
          <w:rFonts w:ascii="宋体" w:hAnsi="宋体" w:cs="宋体" w:eastAsia="宋体" w:hint="default"/>
          <w:w w:val="100"/>
          <w:sz w:val="22"/>
          <w:szCs w:val="22"/>
        </w:rPr>
        <w:t>于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持</w:t>
      </w:r>
      <w:r>
        <w:rPr>
          <w:rFonts w:ascii="宋体" w:hAnsi="宋体" w:cs="宋体" w:eastAsia="宋体" w:hint="default"/>
          <w:w w:val="100"/>
          <w:sz w:val="22"/>
          <w:szCs w:val="22"/>
        </w:rPr>
        <w:t>续</w:t>
      </w:r>
      <w:r>
        <w:rPr>
          <w:rFonts w:ascii="宋体" w:hAnsi="宋体" w:cs="宋体" w:eastAsia="宋体" w:hint="default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力</w:t>
      </w:r>
      <w:r>
        <w:rPr>
          <w:rFonts w:ascii="宋体" w:hAnsi="宋体" w:cs="宋体" w:eastAsia="宋体" w:hint="default"/>
          <w:w w:val="100"/>
          <w:sz w:val="22"/>
          <w:szCs w:val="22"/>
        </w:rPr>
        <w:t>所</w:t>
      </w:r>
      <w:r>
        <w:rPr>
          <w:rFonts w:ascii="宋体" w:hAnsi="宋体" w:cs="宋体" w:eastAsia="宋体" w:hint="default"/>
          <w:w w:val="100"/>
          <w:sz w:val="22"/>
          <w:szCs w:val="22"/>
        </w:rPr>
        <w:t>存在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重</w:t>
      </w:r>
      <w:r>
        <w:rPr>
          <w:rFonts w:ascii="宋体" w:hAnsi="宋体" w:cs="宋体" w:eastAsia="宋体" w:hint="default"/>
          <w:w w:val="100"/>
          <w:sz w:val="22"/>
          <w:szCs w:val="22"/>
        </w:rPr>
        <w:t>大</w:t>
      </w:r>
      <w:r>
        <w:rPr>
          <w:rFonts w:ascii="宋体" w:hAnsi="宋体" w:cs="宋体" w:eastAsia="宋体" w:hint="default"/>
          <w:w w:val="100"/>
          <w:sz w:val="22"/>
          <w:szCs w:val="22"/>
        </w:rPr>
        <w:t>不</w:t>
      </w:r>
      <w:r>
        <w:rPr>
          <w:rFonts w:ascii="宋体" w:hAnsi="宋体" w:cs="宋体" w:eastAsia="宋体" w:hint="default"/>
          <w:w w:val="100"/>
          <w:sz w:val="22"/>
          <w:szCs w:val="22"/>
        </w:rPr>
        <w:t>确</w:t>
      </w:r>
      <w:r>
        <w:rPr>
          <w:rFonts w:ascii="宋体" w:hAnsi="宋体" w:cs="宋体" w:eastAsia="宋体" w:hint="default"/>
          <w:w w:val="100"/>
          <w:sz w:val="22"/>
          <w:szCs w:val="22"/>
        </w:rPr>
        <w:t>定</w:t>
      </w:r>
      <w:r>
        <w:rPr>
          <w:rFonts w:ascii="宋体" w:hAnsi="宋体" w:cs="宋体" w:eastAsia="宋体" w:hint="default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w w:val="100"/>
          <w:sz w:val="22"/>
          <w:szCs w:val="22"/>
        </w:rPr>
        <w:t>，可</w:t>
      </w:r>
      <w:r>
        <w:rPr>
          <w:rFonts w:ascii="宋体" w:hAnsi="宋体" w:cs="宋体" w:eastAsia="宋体" w:hint="default"/>
          <w:w w:val="100"/>
          <w:sz w:val="22"/>
          <w:szCs w:val="22"/>
        </w:rPr>
        <w:t>能</w:t>
      </w:r>
      <w:r>
        <w:rPr>
          <w:rFonts w:ascii="宋体" w:hAnsi="宋体" w:cs="宋体" w:eastAsia="宋体" w:hint="default"/>
          <w:w w:val="100"/>
          <w:sz w:val="22"/>
          <w:szCs w:val="22"/>
        </w:rPr>
        <w:t>使</w:t>
      </w:r>
      <w:r>
        <w:rPr>
          <w:rFonts w:ascii="宋体" w:hAnsi="宋体" w:cs="宋体" w:eastAsia="宋体" w:hint="default"/>
          <w:w w:val="100"/>
          <w:sz w:val="22"/>
          <w:szCs w:val="22"/>
        </w:rPr>
        <w:t>本</w:t>
      </w:r>
      <w:r>
        <w:rPr>
          <w:rFonts w:ascii="宋体" w:hAnsi="宋体" w:cs="宋体" w:eastAsia="宋体" w:hint="default"/>
          <w:w w:val="100"/>
          <w:sz w:val="22"/>
          <w:szCs w:val="22"/>
        </w:rPr>
        <w:t>公司</w:t>
      </w:r>
      <w:r>
        <w:rPr>
          <w:rFonts w:ascii="宋体" w:hAnsi="宋体" w:cs="宋体" w:eastAsia="宋体" w:hint="default"/>
          <w:w w:val="100"/>
          <w:sz w:val="22"/>
          <w:szCs w:val="22"/>
        </w:rPr>
        <w:t>无</w:t>
      </w:r>
      <w:r>
        <w:rPr>
          <w:rFonts w:ascii="宋体" w:hAnsi="宋体" w:cs="宋体" w:eastAsia="宋体" w:hint="default"/>
          <w:w w:val="100"/>
          <w:sz w:val="22"/>
          <w:szCs w:val="22"/>
        </w:rPr>
        <w:t>法</w:t>
      </w:r>
      <w:r>
        <w:rPr>
          <w:rFonts w:ascii="宋体" w:hAnsi="宋体" w:cs="宋体" w:eastAsia="宋体" w:hint="default"/>
          <w:w w:val="100"/>
          <w:sz w:val="22"/>
          <w:szCs w:val="22"/>
        </w:rPr>
        <w:t>在</w:t>
      </w:r>
      <w:r>
        <w:rPr>
          <w:rFonts w:ascii="宋体" w:hAnsi="宋体" w:cs="宋体" w:eastAsia="宋体" w:hint="default"/>
          <w:w w:val="100"/>
          <w:sz w:val="22"/>
          <w:szCs w:val="22"/>
        </w:rPr>
        <w:t>正</w:t>
      </w:r>
      <w:r>
        <w:rPr>
          <w:rFonts w:ascii="宋体" w:hAnsi="宋体" w:cs="宋体" w:eastAsia="宋体" w:hint="default"/>
          <w:w w:val="100"/>
          <w:sz w:val="22"/>
          <w:szCs w:val="22"/>
        </w:rPr>
        <w:t>常</w:t>
      </w:r>
      <w:r>
        <w:rPr>
          <w:rFonts w:ascii="宋体" w:hAnsi="宋体" w:cs="宋体" w:eastAsia="宋体" w:hint="default"/>
          <w:w w:val="100"/>
          <w:sz w:val="22"/>
          <w:szCs w:val="22"/>
        </w:rPr>
        <w:t>的</w:t>
      </w:r>
      <w:r>
        <w:rPr>
          <w:rFonts w:ascii="宋体" w:hAnsi="宋体" w:cs="宋体" w:eastAsia="宋体" w:hint="default"/>
          <w:w w:val="100"/>
          <w:sz w:val="22"/>
          <w:szCs w:val="22"/>
        </w:rPr>
        <w:t>经营</w:t>
      </w:r>
      <w:r>
        <w:rPr>
          <w:rFonts w:ascii="宋体" w:hAnsi="宋体" w:cs="宋体" w:eastAsia="宋体" w:hint="default"/>
          <w:w w:val="100"/>
          <w:sz w:val="22"/>
          <w:szCs w:val="22"/>
        </w:rPr>
        <w:t>过程</w:t>
      </w:r>
      <w:r>
        <w:rPr>
          <w:rFonts w:ascii="宋体" w:hAnsi="宋体" w:cs="宋体" w:eastAsia="宋体" w:hint="default"/>
          <w:w w:val="100"/>
          <w:sz w:val="22"/>
          <w:szCs w:val="22"/>
        </w:rPr>
        <w:t>中</w:t>
      </w:r>
      <w:r>
        <w:rPr>
          <w:rFonts w:ascii="宋体" w:hAnsi="宋体" w:cs="宋体" w:eastAsia="宋体" w:hint="default"/>
          <w:w w:val="100"/>
          <w:sz w:val="22"/>
          <w:szCs w:val="22"/>
        </w:rPr>
        <w:t>变</w:t>
      </w:r>
    </w:p>
    <w:p>
      <w:pPr>
        <w:spacing w:before="33"/>
        <w:ind w:left="248" w:right="0" w:firstLine="0"/>
        <w:jc w:val="both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现资产、</w:t>
      </w:r>
      <w:r>
        <w:rPr>
          <w:rFonts w:ascii="宋体" w:hAnsi="宋体" w:cs="宋体" w:eastAsia="宋体" w:hint="default"/>
          <w:sz w:val="22"/>
          <w:szCs w:val="22"/>
        </w:rPr>
        <w:t>清偿</w:t>
      </w:r>
      <w:r>
        <w:rPr>
          <w:rFonts w:ascii="宋体" w:hAnsi="宋体" w:cs="宋体" w:eastAsia="宋体" w:hint="default"/>
          <w:sz w:val="22"/>
          <w:szCs w:val="22"/>
        </w:rPr>
        <w:t>债</w:t>
      </w:r>
      <w:r>
        <w:rPr>
          <w:rFonts w:ascii="宋体" w:hAnsi="宋体" w:cs="宋体" w:eastAsia="宋体" w:hint="default"/>
          <w:sz w:val="22"/>
          <w:szCs w:val="22"/>
        </w:rPr>
        <w:t>务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144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pStyle w:val="Heading4"/>
        <w:spacing w:line="240" w:lineRule="auto" w:before="106"/>
        <w:ind w:left="699" w:right="0"/>
        <w:jc w:val="left"/>
        <w:rPr>
          <w:b w:val="0"/>
          <w:bCs w:val="0"/>
        </w:rPr>
      </w:pPr>
      <w:r>
        <w:rPr/>
        <w:t>十</w:t>
      </w:r>
      <w:r>
        <w:rPr>
          <w:rFonts w:ascii="Microsoft JhengHei" w:hAnsi="Microsoft JhengHei" w:cs="Microsoft JhengHei" w:eastAsia="Microsoft JhengHei" w:hint="default"/>
        </w:rPr>
        <w:t>三</w:t>
      </w:r>
      <w:r>
        <w:rPr/>
        <w:t>、</w:t>
      </w:r>
      <w:r>
        <w:rPr>
          <w:spacing w:val="45"/>
        </w:rPr>
        <w:t> </w:t>
      </w:r>
      <w:r>
        <w:rPr>
          <w:rFonts w:ascii="Microsoft JhengHei" w:hAnsi="Microsoft JhengHei" w:cs="Microsoft JhengHei" w:eastAsia="Microsoft JhengHei" w:hint="default"/>
        </w:rPr>
        <w:t>补充</w:t>
      </w:r>
      <w:r>
        <w:rPr/>
        <w:t>资料</w:t>
      </w:r>
      <w:r>
        <w:rPr>
          <w:b w:val="0"/>
          <w:bCs w:val="0"/>
        </w:rPr>
      </w:r>
    </w:p>
    <w:p>
      <w:pPr>
        <w:spacing w:before="42"/>
        <w:ind w:left="74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1.</w:t>
      </w:r>
      <w:r>
        <w:rPr>
          <w:rFonts w:ascii="宋体" w:hAnsi="宋体" w:cs="宋体" w:eastAsia="宋体" w:hint="default"/>
          <w:spacing w:val="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非经营性损益</w:t>
      </w:r>
      <w:r>
        <w:rPr>
          <w:rFonts w:ascii="宋体" w:hAnsi="宋体" w:cs="宋体" w:eastAsia="宋体" w:hint="default"/>
          <w:sz w:val="22"/>
          <w:szCs w:val="22"/>
        </w:rPr>
        <w:t>表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300" w:lineRule="auto" w:before="72"/>
        <w:ind w:left="248" w:right="394" w:firstLine="398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按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中国证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监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会《公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开发行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证券的公司信息披露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解释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性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公告</w:t>
      </w:r>
      <w:r>
        <w:rPr>
          <w:rFonts w:ascii="宋体" w:hAnsi="宋体" w:cs="宋体" w:eastAsia="宋体" w:hint="default"/>
          <w:spacing w:val="-1"/>
          <w:w w:val="100"/>
          <w:sz w:val="22"/>
          <w:szCs w:val="22"/>
        </w:rPr>
        <w:t>第</w: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w w:val="100"/>
          <w:sz w:val="22"/>
          <w:szCs w:val="22"/>
        </w:rPr>
        <w:t>1</w:t>
      </w:r>
      <w:r>
        <w:rPr>
          <w:rFonts w:ascii="宋体" w:hAnsi="宋体" w:cs="宋体" w:eastAsia="宋体" w:hint="default"/>
          <w:spacing w:val="3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号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―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非经常性损益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（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2008</w:t>
      </w:r>
      <w:r>
        <w:rPr>
          <w:rFonts w:ascii="宋体" w:hAnsi="宋体" w:cs="宋体" w:eastAsia="宋体" w:hint="default"/>
          <w:spacing w:val="-16"/>
          <w:w w:val="100"/>
          <w:sz w:val="22"/>
          <w:szCs w:val="22"/>
        </w:rPr>
        <w:t>）》</w:t>
      </w:r>
      <w:r>
        <w:rPr>
          <w:rFonts w:ascii="宋体" w:hAnsi="宋体" w:cs="宋体" w:eastAsia="宋体" w:hint="default"/>
          <w:spacing w:val="-111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非经常性损益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190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39.7pt;height:95.05pt;mso-position-horizontal-relative:char;mso-position-vertical-relative:line" coordorigin="0,0" coordsize="8794,1901">
            <v:group style="position:absolute;left:29;top:14;width:2372;height:2" coordorigin="29,14" coordsize="2372,2">
              <v:shape style="position:absolute;left:29;top:14;width:2372;height:2" coordorigin="29,14" coordsize="2372,0" path="m29,14l2400,14e" filled="false" stroked="true" strokeweight="1.44pt" strokecolor="#000000">
                <v:path arrowok="t"/>
              </v:shape>
            </v:group>
            <v:group style="position:absolute;left:2400;top:14;width:29;height:2" coordorigin="2400,14" coordsize="29,2">
              <v:shape style="position:absolute;left:2400;top:14;width:29;height:2" coordorigin="2400,14" coordsize="29,0" path="m2400,14l2429,14e" filled="false" stroked="true" strokeweight="1.44pt" strokecolor="#000000">
                <v:path arrowok="t"/>
              </v:shape>
            </v:group>
            <v:group style="position:absolute;left:2429;top:14;width:3154;height:2" coordorigin="2429,14" coordsize="3154,2">
              <v:shape style="position:absolute;left:2429;top:14;width:3154;height:2" coordorigin="2429,14" coordsize="3154,0" path="m2429,14l5582,14e" filled="false" stroked="true" strokeweight="1.44pt" strokecolor="#000000">
                <v:path arrowok="t"/>
              </v:shape>
            </v:group>
            <v:group style="position:absolute;left:5582;top:14;width:29;height:2" coordorigin="5582,14" coordsize="29,2">
              <v:shape style="position:absolute;left:5582;top:14;width:29;height:2" coordorigin="5582,14" coordsize="29,0" path="m5582,14l5611,14e" filled="false" stroked="true" strokeweight="1.44pt" strokecolor="#000000">
                <v:path arrowok="t"/>
              </v:shape>
            </v:group>
            <v:group style="position:absolute;left:5611;top:14;width:3159;height:2" coordorigin="5611,14" coordsize="3159,2">
              <v:shape style="position:absolute;left:5611;top:14;width:3159;height:2" coordorigin="5611,14" coordsize="3159,0" path="m5611,14l8770,14e" filled="false" stroked="true" strokeweight="1.44pt" strokecolor="#000000">
                <v:path arrowok="t"/>
              </v:shape>
            </v:group>
            <v:group style="position:absolute;left:14;top:1886;width:2386;height:2" coordorigin="14,1886" coordsize="2386,2">
              <v:shape style="position:absolute;left:14;top:1886;width:2386;height:2" coordorigin="14,1886" coordsize="2386,0" path="m14,1886l2400,1886e" filled="false" stroked="true" strokeweight="1.44pt" strokecolor="#000000">
                <v:path arrowok="t"/>
              </v:shape>
            </v:group>
            <v:group style="position:absolute;left:2400;top:1886;width:29;height:2" coordorigin="2400,1886" coordsize="29,2">
              <v:shape style="position:absolute;left:2400;top:1886;width:29;height:2" coordorigin="2400,1886" coordsize="29,0" path="m2400,1886l2429,1886e" filled="false" stroked="true" strokeweight="1.44pt" strokecolor="#000000">
                <v:path arrowok="t"/>
              </v:shape>
            </v:group>
            <v:group style="position:absolute;left:2429;top:1886;width:3154;height:2" coordorigin="2429,1886" coordsize="3154,2">
              <v:shape style="position:absolute;left:2429;top:1886;width:3154;height:2" coordorigin="2429,1886" coordsize="3154,0" path="m2429,1886l5582,1886e" filled="false" stroked="true" strokeweight="1.44pt" strokecolor="#000000">
                <v:path arrowok="t"/>
              </v:shape>
              <v:shape style="position:absolute;left:29;top:29;width:8741;height:1843" type="#_x0000_t75" stroked="false">
                <v:imagedata r:id="rId98" o:title=""/>
              </v:shape>
            </v:group>
            <v:group style="position:absolute;left:5582;top:1886;width:29;height:2" coordorigin="5582,1886" coordsize="29,2">
              <v:shape style="position:absolute;left:5582;top:1886;width:29;height:2" coordorigin="5582,1886" coordsize="29,0" path="m5582,1886l5611,1886e" filled="false" stroked="true" strokeweight="1.44pt" strokecolor="#000000">
                <v:path arrowok="t"/>
              </v:shape>
            </v:group>
            <v:group style="position:absolute;left:5611;top:1886;width:3168;height:2" coordorigin="5611,1886" coordsize="3168,2">
              <v:shape style="position:absolute;left:5611;top:1886;width:3168;height:2" coordorigin="5611,1886" coordsize="3168,0" path="m5611,1886l8779,1886e" filled="false" stroked="true" strokeweight="1.44pt" strokecolor="#000000">
                <v:path arrowok="t"/>
              </v:shape>
              <v:shape style="position:absolute;left:139;top:60;width:1988;height:1724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0" w:right="0" w:firstLine="0"/>
                        <w:jc w:val="both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line="307" w:lineRule="auto" w:before="66"/>
                        <w:ind w:left="0" w:right="550" w:firstLine="0"/>
                        <w:jc w:val="both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债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坏账准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备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冲回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106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其他</w:t>
                      </w:r>
                    </w:p>
                    <w:p>
                      <w:pPr>
                        <w:spacing w:line="323" w:lineRule="exact" w:before="0"/>
                        <w:ind w:left="0" w:right="0" w:firstLine="0"/>
                        <w:jc w:val="both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非经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常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性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528;top:127;width:93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2011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6715;top:127;width:936;height:232" type="#_x0000_t202" filled="false" stroked="false">
                <v:textbox inset="0,0,0,0">
                  <w:txbxContent>
                    <w:p>
                      <w:pPr>
                        <w:spacing w:line="232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 w:eastAsia="Arial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2010</w:t>
                      </w:r>
                      <w:r>
                        <w:rPr>
                          <w:rFonts w:ascii="Arial" w:hAnsi="Arial" w:cs="Arial" w:eastAsia="Arial" w:hint="default"/>
                          <w:b/>
                          <w:bCs/>
                          <w:spacing w:val="-6"/>
                          <w:w w:val="9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w w:val="95"/>
                          <w:sz w:val="22"/>
                          <w:szCs w:val="22"/>
                        </w:rPr>
                        <w:t>年度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w w:val="95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162;top:492;width:1436;height:135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1324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5,500,000.00 </w:t>
                      </w:r>
                    </w:p>
                    <w:p>
                      <w:pPr>
                        <w:spacing w:before="91"/>
                        <w:ind w:left="441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3,996.00 </w:t>
                      </w:r>
                    </w:p>
                    <w:p>
                      <w:pPr>
                        <w:spacing w:line="248" w:lineRule="exact" w:before="13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5,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503,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996.</w:t>
                      </w:r>
                      <w:r>
                        <w:rPr>
                          <w:rFonts w:ascii="Arial"/>
                          <w:b/>
                          <w:spacing w:val="-49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00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38;top:492;width:1546;height:1355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1435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w w:val="100"/>
                          <w:sz w:val="22"/>
                        </w:rPr>
                        <w:t> </w:t>
                      </w:r>
                    </w:p>
                    <w:p>
                      <w:pPr>
                        <w:spacing w:before="8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16,079,143.28 </w:t>
                      </w:r>
                    </w:p>
                    <w:p>
                      <w:pPr>
                        <w:spacing w:before="91"/>
                        <w:ind w:left="441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-1,440.00 </w:t>
                      </w:r>
                    </w:p>
                    <w:p>
                      <w:pPr>
                        <w:spacing w:line="248" w:lineRule="exact" w:before="132"/>
                        <w:ind w:left="0" w:right="0" w:firstLine="0"/>
                        <w:jc w:val="left"/>
                        <w:rPr>
                          <w:rFonts w:ascii="Arial" w:hAnsi="Arial" w:cs="Arial" w:eastAsia="Arial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16,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077,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703.</w:t>
                      </w:r>
                      <w:r>
                        <w:rPr>
                          <w:rFonts w:ascii="Arial"/>
                          <w:b/>
                          <w:spacing w:val="-26"/>
                          <w:w w:val="95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w w:val="95"/>
                          <w:sz w:val="22"/>
                        </w:rPr>
                        <w:t>28</w:t>
                      </w:r>
                      <w:r>
                        <w:rPr>
                          <w:rFonts w:ascii="Arial"/>
                          <w:sz w:val="22"/>
                        </w:rPr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line="300" w:lineRule="auto" w:before="32"/>
        <w:ind w:left="646" w:right="6446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2</w:t>
      </w:r>
      <w:r>
        <w:rPr>
          <w:rFonts w:ascii="宋体" w:hAnsi="宋体" w:cs="宋体" w:eastAsia="宋体" w:hint="default"/>
          <w:spacing w:val="-1"/>
          <w:sz w:val="22"/>
          <w:szCs w:val="22"/>
        </w:rPr>
        <w:t>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净资产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率及每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股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收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益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before="17"/>
        <w:ind w:left="646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按</w:t>
      </w:r>
      <w:r>
        <w:rPr>
          <w:rFonts w:ascii="宋体" w:hAnsi="宋体" w:cs="宋体" w:eastAsia="宋体" w:hint="default"/>
          <w:sz w:val="22"/>
          <w:szCs w:val="22"/>
        </w:rPr>
        <w:t>照</w:t>
      </w:r>
      <w:r>
        <w:rPr>
          <w:rFonts w:ascii="宋体" w:hAnsi="宋体" w:cs="宋体" w:eastAsia="宋体" w:hint="default"/>
          <w:sz w:val="22"/>
          <w:szCs w:val="22"/>
        </w:rPr>
        <w:t>中国证</w:t>
      </w:r>
      <w:r>
        <w:rPr>
          <w:rFonts w:ascii="宋体" w:hAnsi="宋体" w:cs="宋体" w:eastAsia="宋体" w:hint="default"/>
          <w:sz w:val="22"/>
          <w:szCs w:val="22"/>
        </w:rPr>
        <w:t>监</w:t>
      </w:r>
      <w:r>
        <w:rPr>
          <w:rFonts w:ascii="宋体" w:hAnsi="宋体" w:cs="宋体" w:eastAsia="宋体" w:hint="default"/>
          <w:sz w:val="22"/>
          <w:szCs w:val="22"/>
        </w:rPr>
        <w:t>会《公</w:t>
      </w:r>
      <w:r>
        <w:rPr>
          <w:rFonts w:ascii="宋体" w:hAnsi="宋体" w:cs="宋体" w:eastAsia="宋体" w:hint="default"/>
          <w:sz w:val="22"/>
          <w:szCs w:val="22"/>
        </w:rPr>
        <w:t>开发行</w:t>
      </w:r>
      <w:r>
        <w:rPr>
          <w:rFonts w:ascii="宋体" w:hAnsi="宋体" w:cs="宋体" w:eastAsia="宋体" w:hint="default"/>
          <w:sz w:val="22"/>
          <w:szCs w:val="22"/>
        </w:rPr>
        <w:t>证券的公司信息披露编报</w:t>
      </w:r>
      <w:r>
        <w:rPr>
          <w:rFonts w:ascii="宋体" w:hAnsi="宋体" w:cs="宋体" w:eastAsia="宋体" w:hint="default"/>
          <w:sz w:val="22"/>
          <w:szCs w:val="22"/>
        </w:rPr>
        <w:t>规则第九</w:t>
      </w:r>
      <w:r>
        <w:rPr>
          <w:rFonts w:ascii="宋体" w:hAnsi="宋体" w:cs="宋体" w:eastAsia="宋体" w:hint="default"/>
          <w:sz w:val="22"/>
          <w:szCs w:val="22"/>
        </w:rPr>
        <w:t>号</w:t>
      </w:r>
      <w:r>
        <w:rPr>
          <w:rFonts w:ascii="宋体" w:hAnsi="宋体" w:cs="宋体" w:eastAsia="宋体" w:hint="default"/>
          <w:sz w:val="22"/>
          <w:szCs w:val="22"/>
        </w:rPr>
        <w:t>―</w:t>
      </w:r>
      <w:r>
        <w:rPr>
          <w:rFonts w:ascii="宋体" w:hAnsi="宋体" w:cs="宋体" w:eastAsia="宋体" w:hint="default"/>
          <w:sz w:val="22"/>
          <w:szCs w:val="22"/>
        </w:rPr>
        <w:t>净资产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率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</w:p>
    <w:p>
      <w:pPr>
        <w:spacing w:before="72"/>
        <w:ind w:left="24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算及</w:t>
      </w:r>
      <w:r>
        <w:rPr>
          <w:rFonts w:ascii="宋体" w:hAnsi="宋体" w:cs="宋体" w:eastAsia="宋体" w:hint="default"/>
          <w:sz w:val="22"/>
          <w:szCs w:val="22"/>
        </w:rPr>
        <w:t>披露》的</w:t>
      </w:r>
      <w:r>
        <w:rPr>
          <w:rFonts w:ascii="宋体" w:hAnsi="宋体" w:cs="宋体" w:eastAsia="宋体" w:hint="default"/>
          <w:sz w:val="22"/>
          <w:szCs w:val="22"/>
        </w:rPr>
        <w:t>要求，本</w:t>
      </w:r>
      <w:r>
        <w:rPr>
          <w:rFonts w:ascii="宋体" w:hAnsi="宋体" w:cs="宋体" w:eastAsia="宋体" w:hint="default"/>
          <w:sz w:val="22"/>
          <w:szCs w:val="22"/>
        </w:rPr>
        <w:t>公司</w:t>
      </w:r>
      <w:r>
        <w:rPr>
          <w:rFonts w:ascii="宋体" w:hAnsi="宋体" w:cs="宋体" w:eastAsia="宋体" w:hint="default"/>
          <w:sz w:val="22"/>
          <w:szCs w:val="22"/>
        </w:rPr>
        <w:t>全面摊薄</w:t>
      </w:r>
      <w:r>
        <w:rPr>
          <w:rFonts w:ascii="宋体" w:hAnsi="宋体" w:cs="宋体" w:eastAsia="宋体" w:hint="default"/>
          <w:sz w:val="22"/>
          <w:szCs w:val="22"/>
        </w:rPr>
        <w:t>和</w:t>
      </w:r>
      <w:r>
        <w:rPr>
          <w:rFonts w:ascii="宋体" w:hAnsi="宋体" w:cs="宋体" w:eastAsia="宋体" w:hint="default"/>
          <w:sz w:val="22"/>
          <w:szCs w:val="22"/>
        </w:rPr>
        <w:t>加权平均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净资产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率及每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如下</w:t>
      </w:r>
      <w:r>
        <w:rPr>
          <w:rFonts w:ascii="宋体" w:hAnsi="宋体" w:cs="宋体" w:eastAsia="宋体" w:hint="default"/>
          <w:sz w:val="22"/>
          <w:szCs w:val="22"/>
        </w:rPr>
        <w:t>：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before="72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1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2011</w:t>
      </w:r>
      <w:r>
        <w:rPr>
          <w:rFonts w:ascii="宋体" w:hAnsi="宋体" w:cs="宋体" w:eastAsia="宋体" w:hint="default"/>
          <w:spacing w:val="-53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年度</w:t>
      </w:r>
      <w:r>
        <w:rPr>
          <w:rFonts w:ascii="宋体" w:hAnsi="宋体" w:cs="宋体" w:eastAsia="宋体" w:hint="default"/>
          <w:sz w:val="22"/>
          <w:szCs w:val="22"/>
        </w:rPr>
        <w:t>  </w:t>
      </w:r>
    </w:p>
    <w:p>
      <w:pPr>
        <w:spacing w:line="240" w:lineRule="auto" w:before="2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75pt;height:96pt;mso-position-horizontal-relative:char;mso-position-vertical-relative:line" coordorigin="0,0" coordsize="9500,1920">
            <v:group style="position:absolute;left:34;top:14;width:3418;height:2" coordorigin="34,14" coordsize="3418,2">
              <v:shape style="position:absolute;left:34;top:14;width:3418;height:2" coordorigin="34,14" coordsize="3418,0" path="m34,14l3451,14e" filled="false" stroked="true" strokeweight="1.44pt" strokecolor="#000000">
                <v:path arrowok="t"/>
              </v:shape>
            </v:group>
            <v:group style="position:absolute;left:3451;top:14;width:29;height:2" coordorigin="3451,14" coordsize="29,2">
              <v:shape style="position:absolute;left:3451;top:14;width:29;height:2" coordorigin="3451,14" coordsize="29,0" path="m3451,14l3480,14e" filled="false" stroked="true" strokeweight="1.44pt" strokecolor="#000000">
                <v:path arrowok="t"/>
              </v:shape>
            </v:group>
            <v:group style="position:absolute;left:3480;top:14;width:2525;height:2" coordorigin="3480,14" coordsize="2525,2">
              <v:shape style="position:absolute;left:3480;top:14;width:2525;height:2" coordorigin="3480,14" coordsize="2525,0" path="m3480,14l6005,14e" filled="false" stroked="true" strokeweight="1.44pt" strokecolor="#000000">
                <v:path arrowok="t"/>
              </v:shape>
            </v:group>
            <v:group style="position:absolute;left:6005;top:14;width:29;height:2" coordorigin="6005,14" coordsize="29,2">
              <v:shape style="position:absolute;left:6005;top:14;width:29;height:2" coordorigin="6005,14" coordsize="29,0" path="m6005,14l6034,14e" filled="false" stroked="true" strokeweight="1.44pt" strokecolor="#000000">
                <v:path arrowok="t"/>
              </v:shape>
            </v:group>
            <v:group style="position:absolute;left:6034;top:14;width:3442;height:2" coordorigin="6034,14" coordsize="3442,2">
              <v:shape style="position:absolute;left:6034;top:14;width:3442;height:2" coordorigin="6034,14" coordsize="3442,0" path="m6034,14l9475,14e" filled="false" stroked="true" strokeweight="1.44pt" strokecolor="#000000">
                <v:path arrowok="t"/>
              </v:shape>
            </v:group>
            <v:group style="position:absolute;left:14;top:1906;width:3437;height:2" coordorigin="14,1906" coordsize="3437,2">
              <v:shape style="position:absolute;left:14;top:1906;width:3437;height:2" coordorigin="14,1906" coordsize="3437,0" path="m14,1906l3451,1906e" filled="false" stroked="true" strokeweight="1.44pt" strokecolor="#000000">
                <v:path arrowok="t"/>
              </v:shape>
            </v:group>
            <v:group style="position:absolute;left:3451;top:1906;width:29;height:2" coordorigin="3451,1906" coordsize="29,2">
              <v:shape style="position:absolute;left:3451;top:1906;width:29;height:2" coordorigin="3451,1906" coordsize="29,0" path="m3451,1906l3480,1906e" filled="false" stroked="true" strokeweight="1.44pt" strokecolor="#000000">
                <v:path arrowok="t"/>
              </v:shape>
            </v:group>
            <v:group style="position:absolute;left:3480;top:1906;width:1296;height:2" coordorigin="3480,1906" coordsize="1296,2">
              <v:shape style="position:absolute;left:3480;top:1906;width:1296;height:2" coordorigin="3480,1906" coordsize="1296,0" path="m3480,1906l4776,1906e" filled="false" stroked="true" strokeweight="1.44pt" strokecolor="#000000">
                <v:path arrowok="t"/>
              </v:shape>
            </v:group>
            <v:group style="position:absolute;left:4776;top:1906;width:29;height:2" coordorigin="4776,1906" coordsize="29,2">
              <v:shape style="position:absolute;left:4776;top:1906;width:29;height:2" coordorigin="4776,1906" coordsize="29,0" path="m4776,1906l4805,1906e" filled="false" stroked="true" strokeweight="1.44pt" strokecolor="#000000">
                <v:path arrowok="t"/>
              </v:shape>
            </v:group>
            <v:group style="position:absolute;left:4805;top:1906;width:1200;height:2" coordorigin="4805,1906" coordsize="1200,2">
              <v:shape style="position:absolute;left:4805;top:1906;width:1200;height:2" coordorigin="4805,1906" coordsize="1200,0" path="m4805,1906l6005,1906e" filled="false" stroked="true" strokeweight="1.44pt" strokecolor="#000000">
                <v:path arrowok="t"/>
              </v:shape>
            </v:group>
            <v:group style="position:absolute;left:6005;top:1906;width:29;height:2" coordorigin="6005,1906" coordsize="29,2">
              <v:shape style="position:absolute;left:6005;top:1906;width:29;height:2" coordorigin="6005,1906" coordsize="29,0" path="m6005,1906l6034,1906e" filled="false" stroked="true" strokeweight="1.44pt" strokecolor="#000000">
                <v:path arrowok="t"/>
              </v:shape>
            </v:group>
            <v:group style="position:absolute;left:6034;top:1906;width:1656;height:2" coordorigin="6034,1906" coordsize="1656,2">
              <v:shape style="position:absolute;left:6034;top:1906;width:1656;height:2" coordorigin="6034,1906" coordsize="1656,0" path="m6034,1906l7690,1906e" filled="false" stroked="true" strokeweight="1.44pt" strokecolor="#000000">
                <v:path arrowok="t"/>
              </v:shape>
              <v:shape style="position:absolute;left:29;top:29;width:9446;height:1862" type="#_x0000_t75" stroked="false">
                <v:imagedata r:id="rId99" o:title=""/>
              </v:shape>
            </v:group>
            <v:group style="position:absolute;left:7690;top:1906;width:29;height:2" coordorigin="7690,1906" coordsize="29,2">
              <v:shape style="position:absolute;left:7690;top:1906;width:29;height:2" coordorigin="7690,1906" coordsize="29,0" path="m7690,1906l7718,1906e" filled="false" stroked="true" strokeweight="1.44pt" strokecolor="#000000">
                <v:path arrowok="t"/>
              </v:shape>
            </v:group>
            <v:group style="position:absolute;left:7718;top:1906;width:1767;height:2" coordorigin="7718,1906" coordsize="1767,2">
              <v:shape style="position:absolute;left:7718;top:1906;width:1767;height:2" coordorigin="7718,1906" coordsize="1767,0" path="m7718,1906l9485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075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310;top:127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82;top:506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3221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7"/>
                          <w:sz w:val="22"/>
                          <w:szCs w:val="22"/>
                        </w:rPr>
                        <w:t>、扣除非经常性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5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损益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4570;top:506;width:2952;height:610" type="#_x0000_t202" filled="false" stroked="false">
                <v:textbox inset="0,0,0,0">
                  <w:txbxContent>
                    <w:p>
                      <w:pPr>
                        <w:tabs>
                          <w:tab w:pos="1627" w:val="left" w:leader="none"/>
                        </w:tabs>
                        <w:spacing w:line="246" w:lineRule="exact" w:before="0"/>
                        <w:ind w:left="388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28" w:val="left" w:leader="none"/>
                          <w:tab w:pos="2011" w:val="left" w:leader="none"/>
                        </w:tabs>
                        <w:spacing w:before="76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-</w:t>
                        <w:tab/>
                        <w:t>0.007 </w:t>
                      </w:r>
                    </w:p>
                  </w:txbxContent>
                </v:textbox>
                <w10:wrap type="none"/>
              </v:shape>
              <v:shape style="position:absolute;left:7930;top:506;width:1325;height:610" type="#_x0000_t202" filled="false" stroked="false">
                <v:textbox inset="0,0,0,0">
                  <w:txbxContent>
                    <w:p>
                      <w:pPr>
                        <w:spacing w:line="246" w:lineRule="exact" w:before="0"/>
                        <w:ind w:left="-1" w:right="0" w:firstLine="0"/>
                        <w:jc w:val="center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spacing w:before="76"/>
                        <w:ind w:left="115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0.007 </w:t>
                      </w:r>
                    </w:p>
                  </w:txbxContent>
                </v:textbox>
                <w10:wrap type="none"/>
              </v:shape>
              <v:shape style="position:absolute;left:4570;top:163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798;top:163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6528;top:16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-0.054 </w:t>
                      </w:r>
                    </w:p>
                  </w:txbxContent>
                </v:textbox>
                <w10:wrap type="none"/>
              </v:shape>
              <v:shape style="position:absolute;left:8261;top:16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-0.054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before="42"/>
        <w:ind w:left="6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/>
          <w:w w:val="100"/>
          <w:sz w:val="21"/>
        </w:rPr>
        <w:t> </w:t>
      </w:r>
    </w:p>
    <w:p>
      <w:pPr>
        <w:spacing w:before="85"/>
        <w:ind w:left="670" w:right="0" w:firstLine="0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  <w:sz w:val="21"/>
          <w:szCs w:val="21"/>
        </w:rPr>
        <w:t>（</w:t>
      </w:r>
      <w:r>
        <w:rPr>
          <w:rFonts w:ascii="宋体" w:hAnsi="宋体" w:cs="宋体" w:eastAsia="宋体" w:hint="default"/>
          <w:sz w:val="21"/>
          <w:szCs w:val="21"/>
        </w:rPr>
        <w:t>2</w:t>
      </w:r>
      <w:r>
        <w:rPr>
          <w:rFonts w:ascii="宋体" w:hAnsi="宋体" w:cs="宋体" w:eastAsia="宋体" w:hint="default"/>
          <w:sz w:val="21"/>
          <w:szCs w:val="21"/>
        </w:rPr>
        <w:t>）</w:t>
      </w:r>
      <w:r>
        <w:rPr>
          <w:rFonts w:ascii="宋体" w:hAnsi="宋体" w:cs="宋体" w:eastAsia="宋体" w:hint="default"/>
          <w:sz w:val="21"/>
          <w:szCs w:val="21"/>
        </w:rPr>
        <w:t>2010</w:t>
      </w:r>
      <w:r>
        <w:rPr>
          <w:rFonts w:ascii="宋体" w:hAnsi="宋体" w:cs="宋体" w:eastAsia="宋体" w:hint="default"/>
          <w:sz w:val="21"/>
          <w:szCs w:val="21"/>
        </w:rPr>
        <w:t>年度</w:t>
      </w:r>
      <w:r>
        <w:rPr>
          <w:rFonts w:ascii="宋体" w:hAnsi="宋体" w:cs="宋体" w:eastAsia="宋体" w:hint="default"/>
          <w:sz w:val="21"/>
          <w:szCs w:val="21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3"/>
          <w:szCs w:val="3"/>
        </w:rPr>
      </w:pPr>
    </w:p>
    <w:p>
      <w:pPr>
        <w:spacing w:line="1920" w:lineRule="exact"/>
        <w:ind w:left="108" w:right="0" w:firstLine="0"/>
        <w:rPr>
          <w:rFonts w:ascii="宋体" w:hAnsi="宋体" w:cs="宋体" w:eastAsia="宋体" w:hint="default"/>
          <w:sz w:val="20"/>
          <w:szCs w:val="20"/>
        </w:rPr>
      </w:pPr>
      <w:r>
        <w:rPr>
          <w:rFonts w:ascii="宋体" w:hAnsi="宋体" w:cs="宋体" w:eastAsia="宋体" w:hint="default"/>
          <w:position w:val="-37"/>
          <w:sz w:val="20"/>
          <w:szCs w:val="20"/>
        </w:rPr>
        <w:pict>
          <v:group style="width:475pt;height:96pt;mso-position-horizontal-relative:char;mso-position-vertical-relative:line" coordorigin="0,0" coordsize="9500,1920">
            <v:group style="position:absolute;left:34;top:14;width:2981;height:2" coordorigin="34,14" coordsize="2981,2">
              <v:shape style="position:absolute;left:34;top:14;width:2981;height:2" coordorigin="34,14" coordsize="2981,0" path="m34,14l3014,14e" filled="false" stroked="true" strokeweight="1.44pt" strokecolor="#000000">
                <v:path arrowok="t"/>
              </v:shape>
            </v:group>
            <v:group style="position:absolute;left:3014;top:14;width:29;height:2" coordorigin="3014,14" coordsize="29,2">
              <v:shape style="position:absolute;left:3014;top:14;width:29;height:2" coordorigin="3014,14" coordsize="29,0" path="m3014,14l3043,14e" filled="false" stroked="true" strokeweight="1.44pt" strokecolor="#000000">
                <v:path arrowok="t"/>
              </v:shape>
            </v:group>
            <v:group style="position:absolute;left:3043;top:14;width:2458;height:2" coordorigin="3043,14" coordsize="2458,2">
              <v:shape style="position:absolute;left:3043;top:14;width:2458;height:2" coordorigin="3043,14" coordsize="2458,0" path="m3043,14l5501,14e" filled="false" stroked="true" strokeweight="1.44pt" strokecolor="#000000">
                <v:path arrowok="t"/>
              </v:shape>
            </v:group>
            <v:group style="position:absolute;left:5501;top:14;width:29;height:2" coordorigin="5501,14" coordsize="29,2">
              <v:shape style="position:absolute;left:5501;top:14;width:29;height:2" coordorigin="5501,14" coordsize="29,0" path="m5501,14l5530,14e" filled="false" stroked="true" strokeweight="1.44pt" strokecolor="#000000">
                <v:path arrowok="t"/>
              </v:shape>
            </v:group>
            <v:group style="position:absolute;left:5530;top:14;width:3946;height:2" coordorigin="5530,14" coordsize="3946,2">
              <v:shape style="position:absolute;left:5530;top:14;width:3946;height:2" coordorigin="5530,14" coordsize="3946,0" path="m5530,14l9475,14e" filled="false" stroked="true" strokeweight="1.44pt" strokecolor="#000000">
                <v:path arrowok="t"/>
              </v:shape>
            </v:group>
            <v:group style="position:absolute;left:14;top:1906;width:3000;height:2" coordorigin="14,1906" coordsize="3000,2">
              <v:shape style="position:absolute;left:14;top:1906;width:3000;height:2" coordorigin="14,1906" coordsize="3000,0" path="m14,1906l3014,1906e" filled="false" stroked="true" strokeweight="1.44pt" strokecolor="#000000">
                <v:path arrowok="t"/>
              </v:shape>
            </v:group>
            <v:group style="position:absolute;left:3014;top:1906;width:29;height:2" coordorigin="3014,1906" coordsize="29,2">
              <v:shape style="position:absolute;left:3014;top:1906;width:29;height:2" coordorigin="3014,1906" coordsize="29,0" path="m3014,1906l3043,1906e" filled="false" stroked="true" strokeweight="1.44pt" strokecolor="#000000">
                <v:path arrowok="t"/>
              </v:shape>
            </v:group>
            <v:group style="position:absolute;left:3043;top:1906;width:1263;height:2" coordorigin="3043,1906" coordsize="1263,2">
              <v:shape style="position:absolute;left:3043;top:1906;width:1263;height:2" coordorigin="3043,1906" coordsize="1263,0" path="m3043,1906l4306,1906e" filled="false" stroked="true" strokeweight="1.44pt" strokecolor="#000000">
                <v:path arrowok="t"/>
              </v:shape>
            </v:group>
            <v:group style="position:absolute;left:4306;top:1906;width:29;height:2" coordorigin="4306,1906" coordsize="29,2">
              <v:shape style="position:absolute;left:4306;top:1906;width:29;height:2" coordorigin="4306,1906" coordsize="29,0" path="m4306,1906l4334,1906e" filled="false" stroked="true" strokeweight="1.44pt" strokecolor="#000000">
                <v:path arrowok="t"/>
              </v:shape>
            </v:group>
            <v:group style="position:absolute;left:4334;top:1906;width:1167;height:2" coordorigin="4334,1906" coordsize="1167,2">
              <v:shape style="position:absolute;left:4334;top:1906;width:1167;height:2" coordorigin="4334,1906" coordsize="1167,0" path="m4334,1906l5501,1906e" filled="false" stroked="true" strokeweight="1.44pt" strokecolor="#000000">
                <v:path arrowok="t"/>
              </v:shape>
            </v:group>
            <v:group style="position:absolute;left:5501;top:1906;width:29;height:2" coordorigin="5501,1906" coordsize="29,2">
              <v:shape style="position:absolute;left:5501;top:1906;width:29;height:2" coordorigin="5501,1906" coordsize="29,0" path="m5501,1906l5530,1906e" filled="false" stroked="true" strokeweight="1.44pt" strokecolor="#000000">
                <v:path arrowok="t"/>
              </v:shape>
            </v:group>
            <v:group style="position:absolute;left:5530;top:1906;width:1560;height:2" coordorigin="5530,1906" coordsize="1560,2">
              <v:shape style="position:absolute;left:5530;top:1906;width:1560;height:2" coordorigin="5530,1906" coordsize="1560,0" path="m5530,1906l7090,1906e" filled="false" stroked="true" strokeweight="1.44pt" strokecolor="#000000">
                <v:path arrowok="t"/>
              </v:shape>
              <v:shape style="position:absolute;left:29;top:29;width:9446;height:1862" type="#_x0000_t75" stroked="false">
                <v:imagedata r:id="rId100" o:title=""/>
              </v:shape>
            </v:group>
            <v:group style="position:absolute;left:7090;top:1906;width:29;height:2" coordorigin="7090,1906" coordsize="29,2">
              <v:shape style="position:absolute;left:7090;top:1906;width:29;height:2" coordorigin="7090,1906" coordsize="29,0" path="m7090,1906l7118,1906e" filled="false" stroked="true" strokeweight="1.44pt" strokecolor="#000000">
                <v:path arrowok="t"/>
              </v:shape>
            </v:group>
            <v:group style="position:absolute;left:7118;top:1906;width:2367;height:2" coordorigin="7118,1906" coordsize="2367,2">
              <v:shape style="position:absolute;left:7118;top:1906;width:2367;height:2" coordorigin="7118,1906" coordsize="2367,0" path="m7118,1906l9485,1906e" filled="false" stroked="true" strokeweight="1.44pt" strokecolor="#000000">
                <v:path arrowok="t"/>
              </v:shape>
              <v:shape style="position:absolute;left:139;top:127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期利润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600;top:127;width:132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净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资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产收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率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139;top:885;width:2780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公司股东的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line="360" w:lineRule="atLeast" w:before="19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归属于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母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公司股东</w:t>
                      </w:r>
                      <w:r>
                        <w:rPr>
                          <w:rFonts w:ascii="宋体" w:hAnsi="宋体" w:cs="宋体" w:eastAsia="宋体" w:hint="default"/>
                          <w:spacing w:val="-8"/>
                          <w:sz w:val="22"/>
                          <w:szCs w:val="22"/>
                        </w:rPr>
                        <w:t>、扣除非经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pacing w:val="-88"/>
                          <w:sz w:val="22"/>
                          <w:szCs w:val="22"/>
                        </w:rPr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常性损益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后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净利润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 </w:t>
                      </w:r>
                    </w:p>
                  </w:txbxContent>
                </v:textbox>
                <w10:wrap type="none"/>
              </v:shape>
              <v:shape style="position:absolute;left:3226;top:127;width:5727;height:989" type="#_x0000_t202" filled="false" stroked="false">
                <v:textbox inset="0,0,0,0">
                  <w:txbxContent>
                    <w:p>
                      <w:pPr>
                        <w:spacing w:line="244" w:lineRule="exact" w:before="0"/>
                        <w:ind w:left="3825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1247" w:val="left" w:leader="none"/>
                          <w:tab w:pos="2414" w:val="left" w:leader="none"/>
                          <w:tab w:pos="4401" w:val="left" w:leader="none"/>
                        </w:tabs>
                        <w:spacing w:line="38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全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面摊薄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加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权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平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均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基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  <w:tab/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  <w:p>
                      <w:pPr>
                        <w:tabs>
                          <w:tab w:pos="2068" w:val="left" w:leader="none"/>
                          <w:tab w:pos="2798" w:val="left" w:leader="none"/>
                          <w:tab w:pos="4790" w:val="left" w:leader="none"/>
                        </w:tabs>
                        <w:spacing w:before="76"/>
                        <w:ind w:left="873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</w:t>
                        <w:tab/>
                        <w:t>-</w:t>
                        <w:tab/>
                        <w:t>0.040</w:t>
                        <w:tab/>
                        <w:t>0.040 </w:t>
                      </w:r>
                    </w:p>
                  </w:txbxContent>
                </v:textbox>
                <w10:wrap type="none"/>
              </v:shape>
              <v:shape style="position:absolute;left:4099;top:163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294;top:1634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5971;top:16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-0.137 </w:t>
                      </w:r>
                    </w:p>
                  </w:txbxContent>
                </v:textbox>
                <w10:wrap type="none"/>
              </v:shape>
              <v:shape style="position:absolute;left:7958;top:16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-0.137 </w:t>
                      </w:r>
                    </w:p>
                  </w:txbxContent>
                </v:textbox>
                <w10:wrap type="none"/>
              </v:shape>
            </v:group>
          </v:group>
        </w:pict>
      </w:r>
      <w:r>
        <w:rPr>
          <w:rFonts w:ascii="宋体" w:hAnsi="宋体" w:cs="宋体" w:eastAsia="宋体" w:hint="default"/>
          <w:position w:val="-37"/>
          <w:sz w:val="20"/>
          <w:szCs w:val="20"/>
        </w:rPr>
      </w:r>
    </w:p>
    <w:p>
      <w:pPr>
        <w:spacing w:before="31"/>
        <w:ind w:left="689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footerReference w:type="default" r:id="rId97"/>
          <w:pgSz w:w="11900" w:h="16840"/>
          <w:pgMar w:footer="840" w:header="876" w:top="1080" w:bottom="1020" w:left="1000" w:right="940"/>
          <w:pgNumType w:start="1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3"/>
          <w:szCs w:val="3"/>
        </w:rPr>
      </w:pPr>
      <w:r>
        <w:rPr/>
        <w:pict>
          <v:group style="position:absolute;margin-left:60.959999pt;margin-top:56.599998pt;width:473.55pt;height:.1pt;mso-position-horizontal-relative:page;mso-position-vertical-relative:page;z-index:10480" coordorigin="1219,1132" coordsize="9471,2">
            <v:shape style="position:absolute;left:1219;top:1132;width:9471;height:2" coordorigin="1219,1132" coordsize="9471,0" path="m1219,1132l10690,1132e" filled="false" stroked="true" strokeweight=".72pt" strokecolor="#000000">
              <v:path arrowok="t"/>
            </v:shape>
            <w10:wrap type="none"/>
          </v:group>
        </w:pict>
      </w: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89"/>
        <w:gridCol w:w="1526"/>
        <w:gridCol w:w="2076"/>
        <w:gridCol w:w="1979"/>
      </w:tblGrid>
      <w:tr>
        <w:trPr>
          <w:trHeight w:val="797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32"/>
              <w:ind w:left="51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收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过程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  <w:p>
            <w:pPr>
              <w:pStyle w:val="TableParagraph"/>
              <w:tabs>
                <w:tab w:pos="511" w:val="left" w:leader="none"/>
              </w:tabs>
              <w:spacing w:line="240" w:lineRule="auto" w:before="31"/>
              <w:ind w:left="69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</w:t>
              <w:tab/>
              <w:t>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1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2011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26"/>
                <w:szCs w:val="26"/>
              </w:rPr>
            </w:pPr>
          </w:p>
          <w:p>
            <w:pPr>
              <w:pStyle w:val="TableParagraph"/>
              <w:spacing w:line="240" w:lineRule="auto"/>
              <w:ind w:left="407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</w:tc>
      </w:tr>
      <w:tr>
        <w:trPr>
          <w:trHeight w:val="376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618,390.16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3,666,740.27 </w:t>
            </w:r>
          </w:p>
        </w:tc>
      </w:tr>
      <w:tr>
        <w:trPr>
          <w:trHeight w:val="379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非经常性损益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5,503,996.00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16,077,703.28 </w:t>
            </w:r>
          </w:p>
        </w:tc>
      </w:tr>
      <w:tr>
        <w:trPr>
          <w:trHeight w:val="366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、扣除非经常性损益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3=1-2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-4,885,605.84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5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2"/>
              </w:rPr>
              <w:t>-12,410,963.01</w:t>
            </w: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373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-129,236,905.24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-129,855,295.40 </w:t>
            </w:r>
          </w:p>
        </w:tc>
      </w:tr>
      <w:tr>
        <w:trPr>
          <w:trHeight w:val="379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面摊薄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5=1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4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82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全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面摊薄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6=3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4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</w:p>
        </w:tc>
      </w:tr>
      <w:tr>
        <w:trPr>
          <w:trHeight w:val="302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-129,855,295.40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-133,522,035.67 </w:t>
            </w:r>
          </w:p>
        </w:tc>
      </w:tr>
      <w:tr>
        <w:trPr>
          <w:trHeight w:val="538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发行新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或债转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新增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8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02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538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新增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7"/>
              <w:ind w:right="0"/>
              <w:jc w:val="left"/>
              <w:rPr>
                <w:rFonts w:ascii="宋体" w:hAnsi="宋体" w:cs="宋体" w:eastAsia="宋体" w:hint="default"/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17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28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购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现金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"/>
              <w:ind w:right="0"/>
              <w:jc w:val="left"/>
              <w:rPr>
                <w:rFonts w:ascii="宋体" w:hAnsi="宋体" w:cs="宋体" w:eastAsia="宋体" w:hint="default"/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10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11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69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3602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170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0" w:lineRule="exact"/>
              <w:ind w:right="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0.00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528" w:hRule="exact"/>
        </w:trPr>
        <w:tc>
          <w:tcPr>
            <w:tcW w:w="957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81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减少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</w:p>
        </w:tc>
      </w:tr>
      <w:tr>
        <w:trPr>
          <w:trHeight w:val="281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报告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12 </w:t>
            </w:r>
          </w:p>
        </w:tc>
      </w:tr>
      <w:tr>
        <w:trPr>
          <w:trHeight w:val="372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13=7+1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pacing w:val="4"/>
                <w:sz w:val="22"/>
                <w:szCs w:val="22"/>
              </w:rPr>
              <w:t> 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②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净资产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加权平均数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+8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9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12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-129,546,100.32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-131,688,665.54 </w:t>
            </w:r>
          </w:p>
        </w:tc>
      </w:tr>
      <w:tr>
        <w:trPr>
          <w:trHeight w:val="370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-10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12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均净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14=1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13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</w:tr>
      <w:tr>
        <w:trPr>
          <w:trHeight w:val="355" w:hRule="exact"/>
        </w:trPr>
        <w:tc>
          <w:tcPr>
            <w:tcW w:w="398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加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权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平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均净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资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产收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率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52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6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15=3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13 </w:t>
            </w:r>
          </w:p>
        </w:tc>
        <w:tc>
          <w:tcPr>
            <w:tcW w:w="2076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67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  <w:tc>
          <w:tcPr>
            <w:tcW w:w="197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</w:tr>
    </w:tbl>
    <w:p>
      <w:pPr>
        <w:spacing w:before="45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431.302338pt;width:480.25pt;height:432pt;mso-position-horizontal-relative:page;mso-position-vertical-relative:paragraph;z-index:-422680" coordorigin="1109,-8626" coordsize="9605,8640">
            <v:group style="position:absolute;left:1138;top:-8612;width:3975;height:2" coordorigin="1138,-8612" coordsize="3975,2">
              <v:shape style="position:absolute;left:1138;top:-8612;width:3975;height:2" coordorigin="1138,-8612" coordsize="3975,0" path="m1138,-8612l5112,-8612e" filled="false" stroked="true" strokeweight="1.44pt" strokecolor="#000000">
                <v:path arrowok="t"/>
              </v:shape>
            </v:group>
            <v:group style="position:absolute;left:5112;top:-8612;width:29;height:2" coordorigin="5112,-8612" coordsize="29,2">
              <v:shape style="position:absolute;left:5112;top:-8612;width:29;height:2" coordorigin="5112,-8612" coordsize="29,0" path="m5112,-8612l5141,-8612e" filled="false" stroked="true" strokeweight="1.44pt" strokecolor="#000000">
                <v:path arrowok="t"/>
              </v:shape>
            </v:group>
            <v:group style="position:absolute;left:5141;top:-8612;width:1397;height:2" coordorigin="5141,-8612" coordsize="1397,2">
              <v:shape style="position:absolute;left:5141;top:-8612;width:1397;height:2" coordorigin="5141,-8612" coordsize="1397,0" path="m5141,-8612l6538,-8612e" filled="false" stroked="true" strokeweight="1.44pt" strokecolor="#000000">
                <v:path arrowok="t"/>
              </v:shape>
            </v:group>
            <v:group style="position:absolute;left:6538;top:-8612;width:29;height:2" coordorigin="6538,-8612" coordsize="29,2">
              <v:shape style="position:absolute;left:6538;top:-8612;width:29;height:2" coordorigin="6538,-8612" coordsize="29,0" path="m6538,-8612l6566,-8612e" filled="false" stroked="true" strokeweight="1.44pt" strokecolor="#000000">
                <v:path arrowok="t"/>
              </v:shape>
            </v:group>
            <v:group style="position:absolute;left:6566;top:-8612;width:2021;height:2" coordorigin="6566,-8612" coordsize="2021,2">
              <v:shape style="position:absolute;left:6566;top:-8612;width:2021;height:2" coordorigin="6566,-8612" coordsize="2021,0" path="m6566,-8612l8587,-8612e" filled="false" stroked="true" strokeweight="1.44pt" strokecolor="#000000">
                <v:path arrowok="t"/>
              </v:shape>
            </v:group>
            <v:group style="position:absolute;left:8587;top:-8612;width:29;height:2" coordorigin="8587,-8612" coordsize="29,2">
              <v:shape style="position:absolute;left:8587;top:-8612;width:29;height:2" coordorigin="8587,-8612" coordsize="29,0" path="m8587,-8612l8616,-8612e" filled="false" stroked="true" strokeweight="1.44pt" strokecolor="#000000">
                <v:path arrowok="t"/>
              </v:shape>
            </v:group>
            <v:group style="position:absolute;left:8616;top:-8612;width:2074;height:2" coordorigin="8616,-8612" coordsize="2074,2">
              <v:shape style="position:absolute;left:8616;top:-8612;width:2074;height:2" coordorigin="8616,-8612" coordsize="2074,0" path="m8616,-8612l10690,-8612e" filled="false" stroked="true" strokeweight="1.44pt" strokecolor="#000000">
                <v:path arrowok="t"/>
              </v:shape>
            </v:group>
            <v:group style="position:absolute;left:1123;top:0;width:3989;height:2" coordorigin="1123,0" coordsize="3989,2">
              <v:shape style="position:absolute;left:1123;top:0;width:3989;height:2" coordorigin="1123,0" coordsize="3989,0" path="m1123,0l5112,0e" filled="false" stroked="true" strokeweight="1.44pt" strokecolor="#000000">
                <v:path arrowok="t"/>
              </v:shape>
            </v:group>
            <v:group style="position:absolute;left:5112;top:0;width:29;height:2" coordorigin="5112,0" coordsize="29,2">
              <v:shape style="position:absolute;left:5112;top:0;width:29;height:2" coordorigin="5112,0" coordsize="29,0" path="m5112,0l5141,0e" filled="false" stroked="true" strokeweight="1.44pt" strokecolor="#000000">
                <v:path arrowok="t"/>
              </v:shape>
            </v:group>
            <v:group style="position:absolute;left:5141;top:0;width:1397;height:2" coordorigin="5141,0" coordsize="1397,2">
              <v:shape style="position:absolute;left:5141;top:0;width:1397;height:2" coordorigin="5141,0" coordsize="1397,0" path="m5141,0l6538,0e" filled="false" stroked="true" strokeweight="1.44pt" strokecolor="#000000">
                <v:path arrowok="t"/>
              </v:shape>
            </v:group>
            <v:group style="position:absolute;left:6538;top:0;width:29;height:2" coordorigin="6538,0" coordsize="29,2">
              <v:shape style="position:absolute;left:6538;top:0;width:29;height:2" coordorigin="6538,0" coordsize="29,0" path="m6538,0l6566,0e" filled="false" stroked="true" strokeweight="1.44pt" strokecolor="#000000">
                <v:path arrowok="t"/>
              </v:shape>
            </v:group>
            <v:group style="position:absolute;left:6566;top:0;width:2021;height:2" coordorigin="6566,0" coordsize="2021,2">
              <v:shape style="position:absolute;left:6566;top:0;width:2021;height:2" coordorigin="6566,0" coordsize="2021,0" path="m6566,0l8587,0e" filled="false" stroked="true" strokeweight="1.44pt" strokecolor="#000000">
                <v:path arrowok="t"/>
              </v:shape>
              <v:shape style="position:absolute;left:1138;top:-8597;width:9552;height:8582" type="#_x0000_t75" stroked="false">
                <v:imagedata r:id="rId101" o:title=""/>
              </v:shape>
            </v:group>
            <v:group style="position:absolute;left:8587;top:0;width:29;height:2" coordorigin="8587,0" coordsize="29,2">
              <v:shape style="position:absolute;left:8587;top:0;width:29;height:2" coordorigin="8587,0" coordsize="29,0" path="m8587,0l8616,0e" filled="false" stroked="true" strokeweight="1.44pt" strokecolor="#000000">
                <v:path arrowok="t"/>
              </v:shape>
            </v:group>
            <v:group style="position:absolute;left:8616;top:0;width:2084;height:2" coordorigin="8616,0" coordsize="2084,2">
              <v:shape style="position:absolute;left:8616;top:0;width:2084;height:2" coordorigin="8616,0" coordsize="2084,0" path="m8616,0l10699,0e" filled="false" stroked="true" strokeweight="1.44pt" strokecolor="#000000">
                <v:path arrowok="t"/>
              </v:shape>
              <v:shape style="position:absolute;left:5232;top:-2701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11 </w:t>
                      </w:r>
                    </w:p>
                  </w:txbxContent>
                </v:textbox>
                <w10:wrap type="none"/>
              </v:shape>
              <v:shape style="position:absolute;left:8381;top:-270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0483;top:-270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/>
          <w:w w:val="100"/>
          <w:sz w:val="22"/>
        </w:rPr>
        <w:t> </w:t>
      </w:r>
    </w:p>
    <w:p>
      <w:pPr>
        <w:spacing w:before="7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20.04767pt;width:480.25pt;height:228.5pt;mso-position-horizontal-relative:page;mso-position-vertical-relative:paragraph;z-index:-422608" coordorigin="1109,401" coordsize="9605,4570">
            <v:group style="position:absolute;left:1138;top:415;width:3308;height:2" coordorigin="1138,415" coordsize="3308,2">
              <v:shape style="position:absolute;left:1138;top:415;width:3308;height:2" coordorigin="1138,415" coordsize="3308,0" path="m1138,415l4445,415e" filled="false" stroked="true" strokeweight="1.44pt" strokecolor="#000000">
                <v:path arrowok="t"/>
              </v:shape>
            </v:group>
            <v:group style="position:absolute;left:4445;top:415;width:29;height:2" coordorigin="4445,415" coordsize="29,2">
              <v:shape style="position:absolute;left:4445;top:415;width:29;height:2" coordorigin="4445,415" coordsize="29,0" path="m4445,415l4474,415e" filled="false" stroked="true" strokeweight="1.44pt" strokecolor="#000000">
                <v:path arrowok="t"/>
              </v:shape>
            </v:group>
            <v:group style="position:absolute;left:4474;top:415;width:2016;height:2" coordorigin="4474,415" coordsize="2016,2">
              <v:shape style="position:absolute;left:4474;top:415;width:2016;height:2" coordorigin="4474,415" coordsize="2016,0" path="m4474,415l6490,415e" filled="false" stroked="true" strokeweight="1.44pt" strokecolor="#000000">
                <v:path arrowok="t"/>
              </v:shape>
            </v:group>
            <v:group style="position:absolute;left:6490;top:415;width:29;height:2" coordorigin="6490,415" coordsize="29,2">
              <v:shape style="position:absolute;left:6490;top:415;width:29;height:2" coordorigin="6490,415" coordsize="29,0" path="m6490,415l6518,415e" filled="false" stroked="true" strokeweight="1.44pt" strokecolor="#000000">
                <v:path arrowok="t"/>
              </v:shape>
            </v:group>
            <v:group style="position:absolute;left:6518;top:415;width:2074;height:2" coordorigin="6518,415" coordsize="2074,2">
              <v:shape style="position:absolute;left:6518;top:415;width:2074;height:2" coordorigin="6518,415" coordsize="2074,0" path="m6518,415l8592,415e" filled="false" stroked="true" strokeweight="1.44pt" strokecolor="#000000">
                <v:path arrowok="t"/>
              </v:shape>
            </v:group>
            <v:group style="position:absolute;left:8592;top:415;width:29;height:2" coordorigin="8592,415" coordsize="29,2">
              <v:shape style="position:absolute;left:8592;top:415;width:29;height:2" coordorigin="8592,415" coordsize="29,0" path="m8592,415l8621,415e" filled="false" stroked="true" strokeweight="1.44pt" strokecolor="#000000">
                <v:path arrowok="t"/>
              </v:shape>
            </v:group>
            <v:group style="position:absolute;left:8621;top:415;width:2069;height:2" coordorigin="8621,415" coordsize="2069,2">
              <v:shape style="position:absolute;left:8621;top:415;width:2069;height:2" coordorigin="8621,415" coordsize="2069,0" path="m8621,415l10690,415e" filled="false" stroked="true" strokeweight="1.44pt" strokecolor="#000000">
                <v:path arrowok="t"/>
              </v:shape>
            </v:group>
            <v:group style="position:absolute;left:1123;top:4956;width:3322;height:2" coordorigin="1123,4956" coordsize="3322,2">
              <v:shape style="position:absolute;left:1123;top:4956;width:3322;height:2" coordorigin="1123,4956" coordsize="3322,0" path="m1123,4956l4445,4956e" filled="false" stroked="true" strokeweight="1.44pt" strokecolor="#000000">
                <v:path arrowok="t"/>
              </v:shape>
            </v:group>
            <v:group style="position:absolute;left:4445;top:4956;width:29;height:2" coordorigin="4445,4956" coordsize="29,2">
              <v:shape style="position:absolute;left:4445;top:4956;width:29;height:2" coordorigin="4445,4956" coordsize="29,0" path="m4445,4956l4474,4956e" filled="false" stroked="true" strokeweight="1.44pt" strokecolor="#000000">
                <v:path arrowok="t"/>
              </v:shape>
            </v:group>
            <v:group style="position:absolute;left:4474;top:4956;width:2016;height:2" coordorigin="4474,4956" coordsize="2016,2">
              <v:shape style="position:absolute;left:4474;top:4956;width:2016;height:2" coordorigin="4474,4956" coordsize="2016,0" path="m4474,4956l6490,4956e" filled="false" stroked="true" strokeweight="1.44pt" strokecolor="#000000">
                <v:path arrowok="t"/>
              </v:shape>
            </v:group>
            <v:group style="position:absolute;left:6490;top:4956;width:29;height:2" coordorigin="6490,4956" coordsize="29,2">
              <v:shape style="position:absolute;left:6490;top:4956;width:29;height:2" coordorigin="6490,4956" coordsize="29,0" path="m6490,4956l6518,4956e" filled="false" stroked="true" strokeweight="1.44pt" strokecolor="#000000">
                <v:path arrowok="t"/>
              </v:shape>
            </v:group>
            <v:group style="position:absolute;left:6518;top:4956;width:2074;height:2" coordorigin="6518,4956" coordsize="2074,2">
              <v:shape style="position:absolute;left:6518;top:4956;width:2074;height:2" coordorigin="6518,4956" coordsize="2074,0" path="m6518,4956l8592,4956e" filled="false" stroked="true" strokeweight="1.44pt" strokecolor="#000000">
                <v:path arrowok="t"/>
              </v:shape>
              <v:shape style="position:absolute;left:1138;top:430;width:9552;height:4512" type="#_x0000_t75" stroked="false">
                <v:imagedata r:id="rId102" o:title=""/>
              </v:shape>
            </v:group>
            <v:group style="position:absolute;left:8592;top:4956;width:29;height:2" coordorigin="8592,4956" coordsize="29,2">
              <v:shape style="position:absolute;left:8592;top:4956;width:29;height:2" coordorigin="8592,4956" coordsize="29,0" path="m8592,4956l8621,4956e" filled="false" stroked="true" strokeweight="1.44pt" strokecolor="#000000">
                <v:path arrowok="t"/>
              </v:shape>
            </v:group>
            <v:group style="position:absolute;left:8621;top:4956;width:2079;height:2" coordorigin="8621,4956" coordsize="2079,2">
              <v:shape style="position:absolute;left:8621;top:4956;width:2079;height:2" coordorigin="8621,4956" coordsize="2079,0" path="m8621,4956l10699,4956e" filled="false" stroked="true" strokeweight="1.44pt" strokecolor="#000000">
                <v:path arrowok="t"/>
              </v:shape>
              <v:shape style="position:absolute;left:1248;top:3202;width:209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增加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248;top:3941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sz w:val="22"/>
          <w:szCs w:val="22"/>
        </w:rPr>
        <w:t>（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z w:val="22"/>
          <w:szCs w:val="22"/>
        </w:rPr>
        <w:t>）</w:t>
      </w:r>
      <w:r>
        <w:rPr>
          <w:rFonts w:ascii="宋体" w:hAnsi="宋体" w:cs="宋体" w:eastAsia="宋体" w:hint="default"/>
          <w:sz w:val="22"/>
          <w:szCs w:val="22"/>
        </w:rPr>
        <w:t>基本每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益和</w:t>
      </w:r>
      <w:r>
        <w:rPr>
          <w:rFonts w:ascii="宋体" w:hAnsi="宋体" w:cs="宋体" w:eastAsia="宋体" w:hint="default"/>
          <w:sz w:val="22"/>
          <w:szCs w:val="22"/>
        </w:rPr>
        <w:t>稀释每</w:t>
      </w:r>
      <w:r>
        <w:rPr>
          <w:rFonts w:ascii="宋体" w:hAnsi="宋体" w:cs="宋体" w:eastAsia="宋体" w:hint="default"/>
          <w:sz w:val="22"/>
          <w:szCs w:val="22"/>
        </w:rPr>
        <w:t>股</w:t>
      </w:r>
      <w:r>
        <w:rPr>
          <w:rFonts w:ascii="宋体" w:hAnsi="宋体" w:cs="宋体" w:eastAsia="宋体" w:hint="default"/>
          <w:sz w:val="22"/>
          <w:szCs w:val="22"/>
        </w:rPr>
        <w:t>收</w:t>
      </w:r>
      <w:r>
        <w:rPr>
          <w:rFonts w:ascii="宋体" w:hAnsi="宋体" w:cs="宋体" w:eastAsia="宋体" w:hint="default"/>
          <w:sz w:val="22"/>
          <w:szCs w:val="22"/>
        </w:rPr>
        <w:t>益</w:t>
      </w:r>
      <w:r>
        <w:rPr>
          <w:rFonts w:ascii="宋体" w:hAnsi="宋体" w:cs="宋体" w:eastAsia="宋体" w:hint="default"/>
          <w:sz w:val="22"/>
          <w:szCs w:val="22"/>
        </w:rPr>
        <w:t>的</w:t>
      </w:r>
      <w:r>
        <w:rPr>
          <w:rFonts w:ascii="宋体" w:hAnsi="宋体" w:cs="宋体" w:eastAsia="宋体" w:hint="default"/>
          <w:sz w:val="22"/>
          <w:szCs w:val="22"/>
        </w:rPr>
        <w:t>计</w:t>
      </w:r>
      <w:r>
        <w:rPr>
          <w:rFonts w:ascii="宋体" w:hAnsi="宋体" w:cs="宋体" w:eastAsia="宋体" w:hint="default"/>
          <w:sz w:val="22"/>
          <w:szCs w:val="22"/>
        </w:rPr>
        <w:t>算</w:t>
      </w:r>
      <w:r>
        <w:rPr>
          <w:rFonts w:ascii="宋体" w:hAnsi="宋体" w:cs="宋体" w:eastAsia="宋体" w:hint="default"/>
          <w:sz w:val="22"/>
          <w:szCs w:val="22"/>
        </w:rPr>
        <w:t>过程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40" w:lineRule="auto" w:before="3"/>
        <w:rPr>
          <w:rFonts w:ascii="宋体" w:hAnsi="宋体" w:cs="宋体" w:eastAsia="宋体" w:hint="default"/>
          <w:sz w:val="5"/>
          <w:szCs w:val="5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12"/>
        <w:gridCol w:w="1504"/>
        <w:gridCol w:w="2794"/>
        <w:gridCol w:w="1921"/>
      </w:tblGrid>
      <w:tr>
        <w:trPr>
          <w:trHeight w:val="784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项目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序号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1046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2011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1358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618,390.16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46" w:lineRule="exact"/>
              <w:ind w:left="35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Arial" w:hAnsi="Arial" w:cs="Arial" w:eastAsia="Arial" w:hint="default"/>
                <w:b/>
                <w:bCs/>
                <w:w w:val="95"/>
                <w:sz w:val="22"/>
                <w:szCs w:val="22"/>
              </w:rPr>
              <w:t>2010</w:t>
            </w:r>
            <w:r>
              <w:rPr>
                <w:rFonts w:ascii="Arial" w:hAnsi="Arial" w:cs="Arial" w:eastAsia="Arial" w:hint="default"/>
                <w:b/>
                <w:bCs/>
                <w:spacing w:val="-6"/>
                <w:w w:val="95"/>
                <w:sz w:val="22"/>
                <w:szCs w:val="22"/>
              </w:rPr>
              <w:t> 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w w:val="95"/>
                <w:sz w:val="22"/>
                <w:szCs w:val="22"/>
              </w:rPr>
              <w:t>年度</w:t>
            </w:r>
            <w:r>
              <w:rPr>
                <w:rFonts w:ascii="Microsoft JhengHei" w:hAnsi="Microsoft JhengHei" w:cs="Microsoft JhengHei" w:eastAsia="Microsoft JhengHei" w:hint="default"/>
                <w:w w:val="95"/>
                <w:sz w:val="22"/>
                <w:szCs w:val="22"/>
              </w:rPr>
            </w:r>
          </w:p>
          <w:p>
            <w:pPr>
              <w:pStyle w:val="TableParagraph"/>
              <w:spacing w:line="240" w:lineRule="auto" w:before="71"/>
              <w:ind w:left="441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3,666,740.27 </w:t>
            </w:r>
          </w:p>
        </w:tc>
      </w:tr>
      <w:tr>
        <w:trPr>
          <w:trHeight w:val="300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非经常性损益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2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5,503,996.00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16,077,703.28 </w:t>
            </w:r>
          </w:p>
        </w:tc>
      </w:tr>
      <w:tr>
        <w:trPr>
          <w:trHeight w:val="564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15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归属于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母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公司股东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、扣除非经常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0"/>
              <w:ind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</w:p>
          <w:p>
            <w:pPr>
              <w:pStyle w:val="TableParagraph"/>
              <w:spacing w:line="240" w:lineRule="auto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3=1-2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09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性损益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净利润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2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-4,885,605.84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33"/>
              <w:jc w:val="right"/>
              <w:rPr>
                <w:rFonts w:ascii="宋体" w:hAnsi="宋体" w:cs="宋体" w:eastAsia="宋体" w:hint="default"/>
                <w:sz w:val="24"/>
                <w:szCs w:val="24"/>
              </w:rPr>
            </w:pPr>
            <w:r>
              <w:rPr>
                <w:rFonts w:ascii="宋体"/>
                <w:sz w:val="22"/>
              </w:rPr>
              <w:t>-12,410,963.01</w:t>
            </w:r>
            <w:r>
              <w:rPr>
                <w:rFonts w:ascii="宋体"/>
                <w:sz w:val="24"/>
              </w:rPr>
              <w:t> </w:t>
            </w:r>
          </w:p>
        </w:tc>
      </w:tr>
      <w:tr>
        <w:trPr>
          <w:trHeight w:val="294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初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总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4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2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90,627,680 </w:t>
            </w:r>
          </w:p>
        </w:tc>
      </w:tr>
      <w:tr>
        <w:trPr>
          <w:trHeight w:val="362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6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积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金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转增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本或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分配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458" w:hRule="exact"/>
        </w:trPr>
        <w:tc>
          <w:tcPr>
            <w:tcW w:w="48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12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2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99" w:lineRule="exact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617" w:hRule="exact"/>
        </w:trPr>
        <w:tc>
          <w:tcPr>
            <w:tcW w:w="48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 w:before="14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发行新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或债转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</w:p>
          <w:p>
            <w:pPr>
              <w:pStyle w:val="TableParagraph"/>
              <w:spacing w:line="233" w:lineRule="exact"/>
              <w:ind w:right="12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6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2"/>
              <w:ind w:right="218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92"/>
              <w:ind w:right="42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0" w:hRule="exact"/>
        </w:trPr>
        <w:tc>
          <w:tcPr>
            <w:tcW w:w="48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73" w:lineRule="exact" w:before="136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Ⅱ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）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下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至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报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223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-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69"/>
              <w:ind w:right="47"/>
              <w:jc w:val="right"/>
              <w:rPr>
                <w:rFonts w:ascii="宋体" w:hAnsi="宋体" w:cs="宋体" w:eastAsia="宋体" w:hint="default"/>
                <w:sz w:val="21"/>
                <w:szCs w:val="21"/>
              </w:rPr>
            </w:pPr>
            <w:r>
              <w:rPr>
                <w:rFonts w:ascii="宋体"/>
                <w:sz w:val="22"/>
              </w:rPr>
              <w:t>-</w:t>
            </w:r>
            <w:r>
              <w:rPr>
                <w:rFonts w:ascii="宋体"/>
                <w:w w:val="100"/>
                <w:sz w:val="21"/>
              </w:rPr>
              <w:t> </w:t>
            </w:r>
          </w:p>
        </w:tc>
      </w:tr>
      <w:tr>
        <w:trPr>
          <w:trHeight w:val="233" w:hRule="exact"/>
        </w:trPr>
        <w:tc>
          <w:tcPr>
            <w:tcW w:w="4816" w:type="dxa"/>
            <w:gridSpan w:val="2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33" w:lineRule="exact"/>
              <w:ind w:right="1246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7 </w:t>
            </w:r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282" w:hRule="exact"/>
        </w:trPr>
        <w:tc>
          <w:tcPr>
            <w:tcW w:w="331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82" w:lineRule="exact"/>
              <w:ind w:left="34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期期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末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月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150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79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21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</w:tbl>
    <w:p>
      <w:pPr>
        <w:spacing w:after="0"/>
        <w:sectPr>
          <w:pgSz w:w="11900" w:h="16840"/>
          <w:pgMar w:header="876" w:footer="840" w:top="1080" w:bottom="1020" w:left="1000" w:right="1040"/>
        </w:sect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29"/>
          <w:szCs w:val="29"/>
        </w:rPr>
      </w:pPr>
    </w:p>
    <w:tbl>
      <w:tblPr>
        <w:tblW w:w="0" w:type="auto"/>
        <w:jc w:val="left"/>
        <w:tblInd w:w="21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34"/>
        <w:gridCol w:w="2244"/>
        <w:gridCol w:w="2573"/>
        <w:gridCol w:w="1470"/>
      </w:tblGrid>
      <w:tr>
        <w:trPr>
          <w:trHeight w:val="562" w:hRule="exact"/>
        </w:trPr>
        <w:tc>
          <w:tcPr>
            <w:tcW w:w="95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发行在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外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普通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加权平均数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</w:tr>
      <w:tr>
        <w:trPr>
          <w:trHeight w:val="3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Ⅰ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12=1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11 </w:t>
            </w:r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66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0.007 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0.040 </w:t>
            </w:r>
          </w:p>
        </w:tc>
      </w:tr>
      <w:tr>
        <w:trPr>
          <w:trHeight w:val="3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35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基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每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股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收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益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Ⅱ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）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13=3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÷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11 </w:t>
            </w:r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6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-0.054 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-0.137 </w:t>
            </w:r>
          </w:p>
        </w:tc>
      </w:tr>
      <w:tr>
        <w:trPr>
          <w:trHeight w:val="538" w:hRule="exact"/>
        </w:trPr>
        <w:tc>
          <w:tcPr>
            <w:tcW w:w="9521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91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已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确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为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的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稀释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性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潜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在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普通</w:t>
            </w:r>
          </w:p>
        </w:tc>
      </w:tr>
      <w:tr>
        <w:trPr>
          <w:trHeight w:val="283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21" w:lineRule="exact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利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息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82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转换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费用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15 </w:t>
            </w:r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66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4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  <w:tr>
        <w:trPr>
          <w:trHeight w:val="379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所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得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税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率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16 </w:t>
            </w:r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6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- </w:t>
            </w:r>
          </w:p>
        </w:tc>
      </w:tr>
      <w:tr>
        <w:trPr>
          <w:trHeight w:val="400" w:hRule="exact"/>
        </w:trPr>
        <w:tc>
          <w:tcPr>
            <w:tcW w:w="323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35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认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证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、期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权行权增加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股份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数</w:t>
            </w:r>
          </w:p>
        </w:tc>
        <w:tc>
          <w:tcPr>
            <w:tcW w:w="2244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1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17 </w:t>
            </w:r>
          </w:p>
        </w:tc>
        <w:tc>
          <w:tcPr>
            <w:tcW w:w="2573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66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  <w:tc>
          <w:tcPr>
            <w:tcW w:w="147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0.00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300" w:lineRule="auto" w:before="175"/>
        <w:ind w:left="968" w:right="6652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/>
        <w:pict>
          <v:group style="position:absolute;margin-left:55.439999pt;margin-top:-331.682343pt;width:480.25pt;height:338.9pt;mso-position-horizontal-relative:page;mso-position-vertical-relative:paragraph;z-index:-422056" coordorigin="1109,-6634" coordsize="9605,6778">
            <v:group style="position:absolute;left:1219;top:-6626;width:9471;height:2" coordorigin="1219,-6626" coordsize="9471,2">
              <v:shape style="position:absolute;left:1219;top:-6626;width:9471;height:2" coordorigin="1219,-6626" coordsize="9471,0" path="m1219,-6626l10690,-6626e" filled="false" stroked="true" strokeweight=".72pt" strokecolor="#000000">
                <v:path arrowok="t"/>
              </v:shape>
            </v:group>
            <v:group style="position:absolute;left:1138;top:-6605;width:3308;height:2" coordorigin="1138,-6605" coordsize="3308,2">
              <v:shape style="position:absolute;left:1138;top:-6605;width:3308;height:2" coordorigin="1138,-6605" coordsize="3308,0" path="m1138,-6605l4445,-6605e" filled="false" stroked="true" strokeweight="1.44pt" strokecolor="#000000">
                <v:path arrowok="t"/>
              </v:shape>
            </v:group>
            <v:group style="position:absolute;left:4445;top:-6605;width:29;height:2" coordorigin="4445,-6605" coordsize="29,2">
              <v:shape style="position:absolute;left:4445;top:-6605;width:29;height:2" coordorigin="4445,-6605" coordsize="29,0" path="m4445,-6605l4474,-6605e" filled="false" stroked="true" strokeweight="1.44pt" strokecolor="#000000">
                <v:path arrowok="t"/>
              </v:shape>
            </v:group>
            <v:group style="position:absolute;left:4474;top:-6605;width:2016;height:2" coordorigin="4474,-6605" coordsize="2016,2">
              <v:shape style="position:absolute;left:4474;top:-6605;width:2016;height:2" coordorigin="4474,-6605" coordsize="2016,0" path="m4474,-6605l6490,-6605e" filled="false" stroked="true" strokeweight="1.44pt" strokecolor="#000000">
                <v:path arrowok="t"/>
              </v:shape>
            </v:group>
            <v:group style="position:absolute;left:6490;top:-6605;width:29;height:2" coordorigin="6490,-6605" coordsize="29,2">
              <v:shape style="position:absolute;left:6490;top:-6605;width:29;height:2" coordorigin="6490,-6605" coordsize="29,0" path="m6490,-6605l6518,-6605e" filled="false" stroked="true" strokeweight="1.44pt" strokecolor="#000000">
                <v:path arrowok="t"/>
              </v:shape>
            </v:group>
            <v:group style="position:absolute;left:6518;top:-6605;width:2074;height:2" coordorigin="6518,-6605" coordsize="2074,2">
              <v:shape style="position:absolute;left:6518;top:-6605;width:2074;height:2" coordorigin="6518,-6605" coordsize="2074,0" path="m6518,-6605l8592,-6605e" filled="false" stroked="true" strokeweight="1.44pt" strokecolor="#000000">
                <v:path arrowok="t"/>
              </v:shape>
            </v:group>
            <v:group style="position:absolute;left:8592;top:-6605;width:29;height:2" coordorigin="8592,-6605" coordsize="29,2">
              <v:shape style="position:absolute;left:8592;top:-6605;width:29;height:2" coordorigin="8592,-6605" coordsize="29,0" path="m8592,-6605l8621,-6605e" filled="false" stroked="true" strokeweight="1.44pt" strokecolor="#000000">
                <v:path arrowok="t"/>
              </v:shape>
            </v:group>
            <v:group style="position:absolute;left:8621;top:-6605;width:2069;height:2" coordorigin="8621,-6605" coordsize="2069,2">
              <v:shape style="position:absolute;left:8621;top:-6605;width:2069;height:2" coordorigin="8621,-6605" coordsize="2069,0" path="m8621,-6605l10690,-6605e" filled="false" stroked="true" strokeweight="1.44pt" strokecolor="#000000">
                <v:path arrowok="t"/>
              </v:shape>
            </v:group>
            <v:group style="position:absolute;left:1123;top:130;width:3322;height:2" coordorigin="1123,130" coordsize="3322,2">
              <v:shape style="position:absolute;left:1123;top:130;width:3322;height:2" coordorigin="1123,130" coordsize="3322,0" path="m1123,130l4445,130e" filled="false" stroked="true" strokeweight="1.44pt" strokecolor="#000000">
                <v:path arrowok="t"/>
              </v:shape>
            </v:group>
            <v:group style="position:absolute;left:4445;top:130;width:29;height:2" coordorigin="4445,130" coordsize="29,2">
              <v:shape style="position:absolute;left:4445;top:130;width:29;height:2" coordorigin="4445,130" coordsize="29,0" path="m4445,130l4474,130e" filled="false" stroked="true" strokeweight="1.44pt" strokecolor="#000000">
                <v:path arrowok="t"/>
              </v:shape>
            </v:group>
            <v:group style="position:absolute;left:4474;top:130;width:2016;height:2" coordorigin="4474,130" coordsize="2016,2">
              <v:shape style="position:absolute;left:4474;top:130;width:2016;height:2" coordorigin="4474,130" coordsize="2016,0" path="m4474,130l6490,130e" filled="false" stroked="true" strokeweight="1.44pt" strokecolor="#000000">
                <v:path arrowok="t"/>
              </v:shape>
            </v:group>
            <v:group style="position:absolute;left:6490;top:130;width:29;height:2" coordorigin="6490,130" coordsize="29,2">
              <v:shape style="position:absolute;left:6490;top:130;width:29;height:2" coordorigin="6490,130" coordsize="29,0" path="m6490,130l6518,130e" filled="false" stroked="true" strokeweight="1.44pt" strokecolor="#000000">
                <v:path arrowok="t"/>
              </v:shape>
            </v:group>
            <v:group style="position:absolute;left:6518;top:130;width:2074;height:2" coordorigin="6518,130" coordsize="2074,2">
              <v:shape style="position:absolute;left:6518;top:130;width:2074;height:2" coordorigin="6518,130" coordsize="2074,0" path="m6518,130l8592,130e" filled="false" stroked="true" strokeweight="1.44pt" strokecolor="#000000">
                <v:path arrowok="t"/>
              </v:shape>
              <v:shape style="position:absolute;left:1138;top:-6590;width:9552;height:6706" type="#_x0000_t75" stroked="false">
                <v:imagedata r:id="rId103" o:title=""/>
              </v:shape>
            </v:group>
            <v:group style="position:absolute;left:8592;top:130;width:29;height:2" coordorigin="8592,130" coordsize="29,2">
              <v:shape style="position:absolute;left:8592;top:130;width:29;height:2" coordorigin="8592,130" coordsize="29,0" path="m8592,130l8621,130e" filled="false" stroked="true" strokeweight="1.44pt" strokecolor="#000000">
                <v:path arrowok="t"/>
              </v:shape>
            </v:group>
            <v:group style="position:absolute;left:8621;top:130;width:2079;height:2" coordorigin="8621,130" coordsize="2079,2">
              <v:shape style="position:absolute;left:8621;top:130;width:2079;height:2" coordorigin="8621,130" coordsize="2079,0" path="m8621,130l10699,130e" filled="false" stroked="true" strokeweight="1.44pt" strokecolor="#000000">
                <v:path arrowok="t"/>
              </v:shape>
              <v:shape style="position:absolute;left:1248;top:-6492;width:3092;height:1704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因回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购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或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缩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等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</w:p>
                    <w:p>
                      <w:pPr>
                        <w:spacing w:line="309" w:lineRule="auto"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w w:val="100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股份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下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一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至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期期</w:t>
                      </w:r>
                      <w:r>
                        <w:rPr>
                          <w:rFonts w:ascii="宋体" w:hAnsi="宋体" w:cs="宋体" w:eastAsia="宋体" w:hint="default"/>
                          <w:spacing w:val="-99"/>
                          <w:sz w:val="22"/>
                          <w:szCs w:val="22"/>
                        </w:rPr>
                        <w:t> 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末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的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  <w:p>
                      <w:pPr>
                        <w:spacing w:before="27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报告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期月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份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数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8050;top:-6559;width:54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10147;top:-6559;width:54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1"/>
                          <w:szCs w:val="21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</w:t>
                      </w:r>
                      <w:r>
                        <w:rPr>
                          <w:rFonts w:ascii="宋体"/>
                          <w:w w:val="10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  <v:shape style="position:absolute;left:4560;top:-6315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8 </w:t>
                      </w:r>
                    </w:p>
                  </w:txbxContent>
                </v:textbox>
                <w10:wrap type="none"/>
              </v:shape>
              <v:shape style="position:absolute;left:4560;top:-557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 </w:t>
                      </w:r>
                    </w:p>
                  </w:txbxContent>
                </v:textbox>
                <w10:wrap type="none"/>
              </v:shape>
              <v:shape style="position:absolute;left:8381;top:-557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10478;top:-5571;width:221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 </w:t>
                      </w:r>
                    </w:p>
                  </w:txbxContent>
                </v:textbox>
                <w10:wrap type="none"/>
              </v:shape>
              <v:shape style="position:absolute;left:4560;top:-5009;width:1767;height:96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10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11=4+5+6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10 </w:t>
                      </w:r>
                    </w:p>
                    <w:p>
                      <w:pPr>
                        <w:spacing w:before="72"/>
                        <w:ind w:left="0" w:right="0" w:firstLine="0"/>
                        <w:jc w:val="center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-8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9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10 </w:t>
                      </w:r>
                    </w:p>
                  </w:txbxContent>
                </v:textbox>
                <w10:wrap type="none"/>
              </v:shape>
              <v:shape style="position:absolute;left:8270;top:-5009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10368;top:-5009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12 </w:t>
                      </w:r>
                    </w:p>
                  </w:txbxContent>
                </v:textbox>
                <w10:wrap type="none"/>
              </v:shape>
              <v:shape style="position:absolute;left:7387;top:-4260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90,627,680 </w:t>
                      </w:r>
                    </w:p>
                  </w:txbxContent>
                </v:textbox>
                <w10:wrap type="none"/>
              </v:shape>
              <v:shape style="position:absolute;left:9485;top:-4260;width:1215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90,627,680 </w:t>
                      </w:r>
                    </w:p>
                  </w:txbxContent>
                </v:textbox>
                <w10:wrap type="none"/>
              </v:shape>
              <v:shape style="position:absolute;left:4560;top:-2955;width:33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14 </w:t>
                      </w:r>
                    </w:p>
                  </w:txbxContent>
                </v:textbox>
                <w10:wrap type="none"/>
              </v:shape>
              <v:shape style="position:absolute;left:8050;top:-2955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0147;top:-2955;width:55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 </w:t>
                      </w:r>
                    </w:p>
                  </w:txbxContent>
                </v:textbox>
                <w10:wrap type="none"/>
              </v:shape>
              <v:shape style="position:absolute;left:1248;top:-1073;width:198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Ⅰ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4560;top:-1251;width:1767;height:1320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18=[1+(14-15)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1-16)]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(11+17) </w:t>
                      </w:r>
                    </w:p>
                    <w:p>
                      <w:pPr>
                        <w:spacing w:before="91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19=[3+(14-15)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×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</w:t>
                      </w:r>
                    </w:p>
                    <w:p>
                      <w:pPr>
                        <w:spacing w:before="72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1-16)]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÷</w:t>
                      </w:r>
                      <w:r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  <w:t>(11+17) </w:t>
                      </w:r>
                    </w:p>
                  </w:txbxContent>
                </v:textbox>
                <w10:wrap type="none"/>
              </v:shape>
              <v:shape style="position:absolute;left:7939;top:-125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0.007 </w:t>
                      </w:r>
                    </w:p>
                  </w:txbxContent>
                </v:textbox>
                <w10:wrap type="none"/>
              </v:shape>
              <v:shape style="position:absolute;left:10037;top:-1251;width:66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0.040 </w:t>
                      </w:r>
                    </w:p>
                  </w:txbxContent>
                </v:textbox>
                <w10:wrap type="none"/>
              </v:shape>
              <v:shape style="position:absolute;left:1248;top:-334;width:1988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稀释每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益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（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Ⅱ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）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829;top:-3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-0.054 </w:t>
                      </w:r>
                    </w:p>
                  </w:txbxContent>
                </v:textbox>
                <w10:wrap type="none"/>
              </v:shape>
              <v:shape style="position:absolute;left:9926;top:-334;width:773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宋体" w:hAnsi="宋体" w:cs="宋体" w:eastAsia="宋体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宋体"/>
                          <w:sz w:val="22"/>
                        </w:rPr>
                        <w:t>-0.137 </w:t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/>
        <w:pict>
          <v:group style="position:absolute;margin-left:55.439999pt;margin-top:43.197666pt;width:485.55pt;height:96pt;mso-position-horizontal-relative:page;mso-position-vertical-relative:paragraph;z-index:-421864" coordorigin="1109,864" coordsize="9711,1920">
            <v:group style="position:absolute;left:1142;top:878;width:2165;height:2" coordorigin="1142,878" coordsize="2165,2">
              <v:shape style="position:absolute;left:1142;top:878;width:2165;height:2" coordorigin="1142,878" coordsize="2165,0" path="m1142,878l3307,878e" filled="false" stroked="true" strokeweight="1.44pt" strokecolor="#000000">
                <v:path arrowok="t"/>
              </v:shape>
            </v:group>
            <v:group style="position:absolute;left:3307;top:878;width:29;height:2" coordorigin="3307,878" coordsize="29,2">
              <v:shape style="position:absolute;left:3307;top:878;width:29;height:2" coordorigin="3307,878" coordsize="29,0" path="m3307,878l3336,878e" filled="false" stroked="true" strokeweight="1.44pt" strokecolor="#000000">
                <v:path arrowok="t"/>
              </v:shape>
            </v:group>
            <v:group style="position:absolute;left:3336;top:878;width:1618;height:2" coordorigin="3336,878" coordsize="1618,2">
              <v:shape style="position:absolute;left:3336;top:878;width:1618;height:2" coordorigin="3336,878" coordsize="1618,0" path="m3336,878l4954,878e" filled="false" stroked="true" strokeweight="1.44pt" strokecolor="#000000">
                <v:path arrowok="t"/>
              </v:shape>
            </v:group>
            <v:group style="position:absolute;left:4954;top:878;width:29;height:2" coordorigin="4954,878" coordsize="29,2">
              <v:shape style="position:absolute;left:4954;top:878;width:29;height:2" coordorigin="4954,878" coordsize="29,0" path="m4954,878l4982,878e" filled="false" stroked="true" strokeweight="1.44pt" strokecolor="#000000">
                <v:path arrowok="t"/>
              </v:shape>
            </v:group>
            <v:group style="position:absolute;left:4982;top:878;width:1508;height:2" coordorigin="4982,878" coordsize="1508,2">
              <v:shape style="position:absolute;left:4982;top:878;width:1508;height:2" coordorigin="4982,878" coordsize="1508,0" path="m4982,878l6490,878e" filled="false" stroked="true" strokeweight="1.44pt" strokecolor="#000000">
                <v:path arrowok="t"/>
              </v:shape>
            </v:group>
            <v:group style="position:absolute;left:6490;top:878;width:29;height:2" coordorigin="6490,878" coordsize="29,2">
              <v:shape style="position:absolute;left:6490;top:878;width:29;height:2" coordorigin="6490,878" coordsize="29,0" path="m6490,878l6518,878e" filled="false" stroked="true" strokeweight="1.44pt" strokecolor="#000000">
                <v:path arrowok="t"/>
              </v:shape>
            </v:group>
            <v:group style="position:absolute;left:6518;top:878;width:2597;height:2" coordorigin="6518,878" coordsize="2597,2">
              <v:shape style="position:absolute;left:6518;top:878;width:2597;height:2" coordorigin="6518,878" coordsize="2597,0" path="m6518,878l9115,878e" filled="false" stroked="true" strokeweight="1.44pt" strokecolor="#000000">
                <v:path arrowok="t"/>
              </v:shape>
            </v:group>
            <v:group style="position:absolute;left:9115;top:878;width:29;height:2" coordorigin="9115,878" coordsize="29,2">
              <v:shape style="position:absolute;left:9115;top:878;width:29;height:2" coordorigin="9115,878" coordsize="29,0" path="m9115,878l9144,878e" filled="false" stroked="true" strokeweight="1.44pt" strokecolor="#000000">
                <v:path arrowok="t"/>
              </v:shape>
            </v:group>
            <v:group style="position:absolute;left:9144;top:878;width:1652;height:2" coordorigin="9144,878" coordsize="1652,2">
              <v:shape style="position:absolute;left:9144;top:878;width:1652;height:2" coordorigin="9144,878" coordsize="1652,0" path="m9144,878l10795,878e" filled="false" stroked="true" strokeweight="1.44pt" strokecolor="#000000">
                <v:path arrowok="t"/>
              </v:shape>
            </v:group>
            <v:group style="position:absolute;left:1123;top:2770;width:2184;height:2" coordorigin="1123,2770" coordsize="2184,2">
              <v:shape style="position:absolute;left:1123;top:2770;width:2184;height:2" coordorigin="1123,2770" coordsize="2184,0" path="m1123,2770l3307,2770e" filled="false" stroked="true" strokeweight="1.44pt" strokecolor="#000000">
                <v:path arrowok="t"/>
              </v:shape>
            </v:group>
            <v:group style="position:absolute;left:3307;top:2770;width:29;height:2" coordorigin="3307,2770" coordsize="29,2">
              <v:shape style="position:absolute;left:3307;top:2770;width:29;height:2" coordorigin="3307,2770" coordsize="29,0" path="m3307,2770l3336,2770e" filled="false" stroked="true" strokeweight="1.44pt" strokecolor="#000000">
                <v:path arrowok="t"/>
              </v:shape>
            </v:group>
            <v:group style="position:absolute;left:3336;top:2770;width:1618;height:2" coordorigin="3336,2770" coordsize="1618,2">
              <v:shape style="position:absolute;left:3336;top:2770;width:1618;height:2" coordorigin="3336,2770" coordsize="1618,0" path="m3336,2770l4954,2770e" filled="false" stroked="true" strokeweight="1.44pt" strokecolor="#000000">
                <v:path arrowok="t"/>
              </v:shape>
            </v:group>
            <v:group style="position:absolute;left:4954;top:2770;width:29;height:2" coordorigin="4954,2770" coordsize="29,2">
              <v:shape style="position:absolute;left:4954;top:2770;width:29;height:2" coordorigin="4954,2770" coordsize="29,0" path="m4954,2770l4982,2770e" filled="false" stroked="true" strokeweight="1.44pt" strokecolor="#000000">
                <v:path arrowok="t"/>
              </v:shape>
            </v:group>
            <v:group style="position:absolute;left:4982;top:2770;width:1508;height:2" coordorigin="4982,2770" coordsize="1508,2">
              <v:shape style="position:absolute;left:4982;top:2770;width:1508;height:2" coordorigin="4982,2770" coordsize="1508,0" path="m4982,2770l6490,2770e" filled="false" stroked="true" strokeweight="1.44pt" strokecolor="#000000">
                <v:path arrowok="t"/>
              </v:shape>
            </v:group>
            <v:group style="position:absolute;left:6490;top:2770;width:29;height:2" coordorigin="6490,2770" coordsize="29,2">
              <v:shape style="position:absolute;left:6490;top:2770;width:29;height:2" coordorigin="6490,2770" coordsize="29,0" path="m6490,2770l6518,2770e" filled="false" stroked="true" strokeweight="1.44pt" strokecolor="#000000">
                <v:path arrowok="t"/>
              </v:shape>
            </v:group>
            <v:group style="position:absolute;left:6518;top:2770;width:1652;height:2" coordorigin="6518,2770" coordsize="1652,2">
              <v:shape style="position:absolute;left:6518;top:2770;width:1652;height:2" coordorigin="6518,2770" coordsize="1652,0" path="m6518,2770l8170,2770e" filled="false" stroked="true" strokeweight="1.44pt" strokecolor="#000000">
                <v:path arrowok="t"/>
              </v:shape>
            </v:group>
            <v:group style="position:absolute;left:8170;top:2770;width:29;height:2" coordorigin="8170,2770" coordsize="29,2">
              <v:shape style="position:absolute;left:8170;top:2770;width:29;height:2" coordorigin="8170,2770" coordsize="29,0" path="m8170,2770l8198,2770e" filled="false" stroked="true" strokeweight="1.44pt" strokecolor="#000000">
                <v:path arrowok="t"/>
              </v:shape>
            </v:group>
            <v:group style="position:absolute;left:8198;top:2770;width:917;height:2" coordorigin="8198,2770" coordsize="917,2">
              <v:shape style="position:absolute;left:8198;top:2770;width:917;height:2" coordorigin="8198,2770" coordsize="917,0" path="m8198,2770l9115,2770e" filled="false" stroked="true" strokeweight="1.44pt" strokecolor="#000000">
                <v:path arrowok="t"/>
              </v:shape>
              <v:shape style="position:absolute;left:1138;top:893;width:9658;height:1862" type="#_x0000_t75" stroked="false">
                <v:imagedata r:id="rId104" o:title=""/>
              </v:shape>
            </v:group>
            <v:group style="position:absolute;left:9115;top:2770;width:29;height:2" coordorigin="9115,2770" coordsize="29,2">
              <v:shape style="position:absolute;left:9115;top:2770;width:29;height:2" coordorigin="9115,2770" coordsize="29,0" path="m9115,2770l9144,2770e" filled="false" stroked="true" strokeweight="1.44pt" strokecolor="#000000">
                <v:path arrowok="t"/>
              </v:shape>
            </v:group>
            <v:group style="position:absolute;left:9144;top:2770;width:1661;height:2" coordorigin="9144,2770" coordsize="1661,2">
              <v:shape style="position:absolute;left:9144;top:2770;width:1661;height:2" coordorigin="9144,2770" coordsize="1661,0" path="m9144,2770l10805,2770e" filled="false" stroked="true" strokeweight="1.44pt" strokecolor="#000000">
                <v:path arrowok="t"/>
              </v:shape>
              <v:shape style="position:absolute;left:1248;top:991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项目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3422;top:99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年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初余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5174;top:991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期计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提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258;top:991;width:110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减少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9518;top:991;width:884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期末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余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额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7114;top:1548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转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回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  <v:shape style="position:absolute;left:8424;top:1370;width:442;height:221" type="#_x0000_t202" filled="false" stroked="false">
                <v:textbox inset="0,0,0,0">
                  <w:txbxContent>
                    <w:p>
                      <w:pPr>
                        <w:spacing w:line="221" w:lineRule="exact" w:before="0"/>
                        <w:ind w:left="0" w:right="0" w:firstLine="0"/>
                        <w:jc w:val="left"/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pP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其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b/>
                          <w:bCs/>
                          <w:sz w:val="22"/>
                          <w:szCs w:val="22"/>
                        </w:rPr>
                        <w:t>他</w:t>
                      </w:r>
                      <w:r>
                        <w:rPr>
                          <w:rFonts w:ascii="Microsoft JhengHei" w:hAnsi="Microsoft JhengHei" w:cs="Microsoft JhengHei" w:eastAsia="Microsoft JhengHei" w:hint="default"/>
                          <w:sz w:val="22"/>
                          <w:szCs w:val="22"/>
                        </w:rPr>
                      </w:r>
                    </w:p>
                  </w:txbxContent>
                </v:textbox>
                <w10:wrap type="none"/>
              </v:shape>
            </v:group>
            <w10:wrap type="none"/>
          </v:group>
        </w:pict>
      </w:r>
      <w:r>
        <w:rPr>
          <w:rFonts w:ascii="宋体" w:hAnsi="宋体" w:cs="宋体" w:eastAsia="宋体" w:hint="default"/>
          <w:w w:val="100"/>
          <w:sz w:val="22"/>
          <w:szCs w:val="22"/>
        </w:rPr>
        <w:t> </w:t>
      </w:r>
      <w:r>
        <w:rPr>
          <w:rFonts w:ascii="宋体" w:hAnsi="宋体" w:cs="宋体" w:eastAsia="宋体" w:hint="default"/>
          <w:spacing w:val="-1"/>
          <w:sz w:val="22"/>
          <w:szCs w:val="22"/>
        </w:rPr>
        <w:t>3.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资产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减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值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备</w:t>
      </w:r>
      <w:r>
        <w:rPr>
          <w:rFonts w:ascii="宋体" w:hAnsi="宋体" w:cs="宋体" w:eastAsia="宋体" w:hint="default"/>
          <w:spacing w:val="-1"/>
          <w:sz w:val="22"/>
          <w:szCs w:val="22"/>
        </w:rPr>
        <w:t>明</w:t>
      </w:r>
      <w:r>
        <w:rPr>
          <w:rFonts w:ascii="宋体" w:hAnsi="宋体" w:cs="宋体" w:eastAsia="宋体" w:hint="default"/>
          <w:spacing w:val="-1"/>
          <w:sz w:val="22"/>
          <w:szCs w:val="22"/>
        </w:rPr>
        <w:t>细</w:t>
      </w:r>
      <w:r>
        <w:rPr>
          <w:rFonts w:ascii="宋体" w:hAnsi="宋体" w:cs="宋体" w:eastAsia="宋体" w:hint="default"/>
          <w:spacing w:val="-1"/>
          <w:sz w:val="22"/>
          <w:szCs w:val="22"/>
        </w:rPr>
        <w:t>表</w:t>
      </w:r>
      <w:r>
        <w:rPr>
          <w:rFonts w:ascii="宋体" w:hAnsi="宋体" w:cs="宋体" w:eastAsia="宋体" w:hint="default"/>
          <w:spacing w:val="-1"/>
          <w:sz w:val="22"/>
          <w:szCs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5"/>
          <w:szCs w:val="25"/>
        </w:rPr>
      </w:pPr>
    </w:p>
    <w:tbl>
      <w:tblPr>
        <w:tblW w:w="0" w:type="auto"/>
        <w:jc w:val="left"/>
        <w:tblInd w:w="177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5"/>
        <w:gridCol w:w="2292"/>
        <w:gridCol w:w="1277"/>
        <w:gridCol w:w="1680"/>
        <w:gridCol w:w="638"/>
        <w:gridCol w:w="1900"/>
      </w:tblGrid>
      <w:tr>
        <w:trPr>
          <w:trHeight w:val="300" w:hRule="exact"/>
        </w:trPr>
        <w:tc>
          <w:tcPr>
            <w:tcW w:w="7124" w:type="dxa"/>
            <w:gridSpan w:val="4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6" w:lineRule="exact"/>
              <w:ind w:left="122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转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出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</w:tr>
      <w:tr>
        <w:trPr>
          <w:trHeight w:val="379" w:hRule="exact"/>
        </w:trPr>
        <w:tc>
          <w:tcPr>
            <w:tcW w:w="1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70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 w:hAnsi="宋体" w:cs="宋体" w:eastAsia="宋体" w:hint="default"/>
                <w:sz w:val="22"/>
                <w:szCs w:val="22"/>
              </w:rPr>
              <w:t>坏账减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值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准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备</w:t>
            </w:r>
            <w:r>
              <w:rPr>
                <w:rFonts w:ascii="宋体" w:hAnsi="宋体" w:cs="宋体" w:eastAsia="宋体" w:hint="default"/>
                <w:sz w:val="22"/>
                <w:szCs w:val="22"/>
              </w:rPr>
              <w:t> </w:t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51,342,710.69 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2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211.87 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5,500,000.00 </w:t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pacing w:val="24"/>
                <w:sz w:val="22"/>
              </w:rPr>
              <w:t> </w:t>
            </w:r>
            <w:r>
              <w:rPr>
                <w:rFonts w:ascii="宋体"/>
                <w:sz w:val="22"/>
              </w:rPr>
              <w:t>45,842,922.56 </w:t>
            </w:r>
          </w:p>
        </w:tc>
      </w:tr>
      <w:tr>
        <w:trPr>
          <w:trHeight w:val="360" w:hRule="exact"/>
        </w:trPr>
        <w:tc>
          <w:tcPr>
            <w:tcW w:w="1875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325" w:lineRule="exact"/>
              <w:ind w:left="70" w:right="0"/>
              <w:jc w:val="left"/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pP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合</w:t>
            </w:r>
            <w:r>
              <w:rPr>
                <w:rFonts w:ascii="Microsoft JhengHei" w:hAnsi="Microsoft JhengHei" w:cs="Microsoft JhengHei" w:eastAsia="Microsoft JhengHei" w:hint="default"/>
                <w:b/>
                <w:bCs/>
                <w:sz w:val="22"/>
                <w:szCs w:val="22"/>
              </w:rPr>
              <w:t>计</w:t>
            </w:r>
            <w:r>
              <w:rPr>
                <w:rFonts w:ascii="Microsoft JhengHei" w:hAnsi="Microsoft JhengHei" w:cs="Microsoft JhengHei" w:eastAsia="Microsoft JhengHei" w:hint="default"/>
                <w:sz w:val="22"/>
                <w:szCs w:val="22"/>
              </w:rPr>
            </w:r>
          </w:p>
        </w:tc>
        <w:tc>
          <w:tcPr>
            <w:tcW w:w="2292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0"/>
              <w:jc w:val="center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51,342,710.69 </w:t>
            </w:r>
          </w:p>
        </w:tc>
        <w:tc>
          <w:tcPr>
            <w:tcW w:w="1277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120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211.87 </w:t>
            </w:r>
          </w:p>
        </w:tc>
        <w:tc>
          <w:tcPr>
            <w:tcW w:w="168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left="122" w:right="0"/>
              <w:jc w:val="lef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sz w:val="22"/>
              </w:rPr>
              <w:t>5,500,000.00 </w:t>
            </w:r>
          </w:p>
        </w:tc>
        <w:tc>
          <w:tcPr>
            <w:tcW w:w="638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1900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240" w:lineRule="auto" w:before="12"/>
              <w:ind w:right="33"/>
              <w:jc w:val="right"/>
              <w:rPr>
                <w:rFonts w:ascii="宋体" w:hAnsi="宋体" w:cs="宋体" w:eastAsia="宋体" w:hint="default"/>
                <w:sz w:val="22"/>
                <w:szCs w:val="22"/>
              </w:rPr>
            </w:pPr>
            <w:r>
              <w:rPr>
                <w:rFonts w:ascii="宋体"/>
                <w:w w:val="100"/>
                <w:sz w:val="22"/>
              </w:rPr>
              <w:t> </w:t>
            </w:r>
            <w:r>
              <w:rPr>
                <w:rFonts w:ascii="宋体"/>
                <w:spacing w:val="24"/>
                <w:sz w:val="22"/>
              </w:rPr>
              <w:t> </w:t>
            </w:r>
            <w:r>
              <w:rPr>
                <w:rFonts w:ascii="宋体"/>
                <w:sz w:val="22"/>
              </w:rPr>
              <w:t>45,842,922.56 </w:t>
            </w:r>
          </w:p>
        </w:tc>
      </w:tr>
    </w:tbl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2"/>
        <w:rPr>
          <w:rFonts w:ascii="宋体" w:hAnsi="宋体" w:cs="宋体" w:eastAsia="宋体" w:hint="default"/>
          <w:sz w:val="21"/>
          <w:szCs w:val="21"/>
        </w:rPr>
      </w:pPr>
    </w:p>
    <w:p>
      <w:pPr>
        <w:spacing w:line="333" w:lineRule="exact" w:before="0"/>
        <w:ind w:left="968" w:right="0" w:firstLine="0"/>
        <w:jc w:val="left"/>
        <w:rPr>
          <w:rFonts w:ascii="Microsoft JhengHei" w:hAnsi="Microsoft JhengHei" w:cs="Microsoft JhengHei" w:eastAsia="Microsoft JhengHei" w:hint="default"/>
          <w:sz w:val="22"/>
          <w:szCs w:val="22"/>
        </w:rPr>
      </w:pP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十四、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财务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报告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批</w:t>
      </w:r>
      <w:r>
        <w:rPr>
          <w:rFonts w:ascii="Microsoft JhengHei" w:hAnsi="Microsoft JhengHei" w:cs="Microsoft JhengHei" w:eastAsia="Microsoft JhengHei" w:hint="default"/>
          <w:b/>
          <w:bCs/>
          <w:sz w:val="22"/>
          <w:szCs w:val="22"/>
        </w:rPr>
        <w:t>准</w:t>
      </w:r>
      <w:r>
        <w:rPr>
          <w:rFonts w:ascii="Microsoft JhengHei" w:hAnsi="Microsoft JhengHei" w:cs="Microsoft JhengHei" w:eastAsia="Microsoft JhengHei" w:hint="default"/>
          <w:sz w:val="22"/>
          <w:szCs w:val="22"/>
        </w:rPr>
      </w:r>
    </w:p>
    <w:p>
      <w:pPr>
        <w:spacing w:line="275" w:lineRule="exact"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86" w:lineRule="exact" w:before="0"/>
        <w:ind w:left="967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财</w:t>
      </w:r>
      <w:r>
        <w:rPr>
          <w:rFonts w:ascii="宋体" w:hAnsi="宋体" w:cs="宋体" w:eastAsia="宋体" w:hint="default"/>
          <w:sz w:val="22"/>
          <w:szCs w:val="22"/>
        </w:rPr>
        <w:t>务报告</w:t>
      </w:r>
      <w:r>
        <w:rPr>
          <w:rFonts w:ascii="宋体" w:hAnsi="宋体" w:cs="宋体" w:eastAsia="宋体" w:hint="default"/>
          <w:sz w:val="22"/>
          <w:szCs w:val="22"/>
        </w:rPr>
        <w:t>于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2012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年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4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月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20</w:t>
      </w:r>
      <w:r>
        <w:rPr>
          <w:rFonts w:ascii="宋体" w:hAnsi="宋体" w:cs="宋体" w:eastAsia="宋体" w:hint="default"/>
          <w:spacing w:val="-56"/>
          <w:sz w:val="22"/>
          <w:szCs w:val="22"/>
        </w:rPr>
        <w:t> </w:t>
      </w:r>
      <w:r>
        <w:rPr>
          <w:rFonts w:ascii="宋体" w:hAnsi="宋体" w:cs="宋体" w:eastAsia="宋体" w:hint="default"/>
          <w:sz w:val="22"/>
          <w:szCs w:val="22"/>
        </w:rPr>
        <w:t>日</w:t>
      </w:r>
      <w:r>
        <w:rPr>
          <w:rFonts w:ascii="宋体" w:hAnsi="宋体" w:cs="宋体" w:eastAsia="宋体" w:hint="default"/>
          <w:sz w:val="22"/>
          <w:szCs w:val="22"/>
        </w:rPr>
        <w:t>由</w:t>
      </w:r>
      <w:r>
        <w:rPr>
          <w:rFonts w:ascii="宋体" w:hAnsi="宋体" w:cs="宋体" w:eastAsia="宋体" w:hint="default"/>
          <w:sz w:val="22"/>
          <w:szCs w:val="22"/>
        </w:rPr>
        <w:t>本</w:t>
      </w:r>
      <w:r>
        <w:rPr>
          <w:rFonts w:ascii="宋体" w:hAnsi="宋体" w:cs="宋体" w:eastAsia="宋体" w:hint="default"/>
          <w:sz w:val="22"/>
          <w:szCs w:val="22"/>
        </w:rPr>
        <w:t>公司董事会</w:t>
      </w:r>
      <w:r>
        <w:rPr>
          <w:rFonts w:ascii="宋体" w:hAnsi="宋体" w:cs="宋体" w:eastAsia="宋体" w:hint="default"/>
          <w:sz w:val="22"/>
          <w:szCs w:val="22"/>
        </w:rPr>
        <w:t>批</w:t>
      </w:r>
      <w:r>
        <w:rPr>
          <w:rFonts w:ascii="宋体" w:hAnsi="宋体" w:cs="宋体" w:eastAsia="宋体" w:hint="default"/>
          <w:sz w:val="22"/>
          <w:szCs w:val="22"/>
        </w:rPr>
        <w:t>准</w:t>
      </w:r>
      <w:r>
        <w:rPr>
          <w:rFonts w:ascii="宋体" w:hAnsi="宋体" w:cs="宋体" w:eastAsia="宋体" w:hint="default"/>
          <w:sz w:val="22"/>
          <w:szCs w:val="22"/>
        </w:rPr>
        <w:t>报</w:t>
      </w:r>
      <w:r>
        <w:rPr>
          <w:rFonts w:ascii="宋体" w:hAnsi="宋体" w:cs="宋体" w:eastAsia="宋体" w:hint="default"/>
          <w:sz w:val="22"/>
          <w:szCs w:val="22"/>
        </w:rPr>
        <w:t>出</w:t>
      </w:r>
      <w:r>
        <w:rPr>
          <w:rFonts w:ascii="宋体" w:hAnsi="宋体" w:cs="宋体" w:eastAsia="宋体" w:hint="default"/>
          <w:sz w:val="22"/>
          <w:szCs w:val="22"/>
        </w:rPr>
        <w:t>。</w:t>
      </w:r>
      <w:r>
        <w:rPr>
          <w:rFonts w:ascii="宋体" w:hAnsi="宋体" w:cs="宋体" w:eastAsia="宋体" w:hint="default"/>
          <w:sz w:val="22"/>
          <w:szCs w:val="22"/>
        </w:rPr>
        <w:t> </w:t>
      </w:r>
    </w:p>
    <w:p>
      <w:pPr>
        <w:spacing w:line="286" w:lineRule="exact" w:before="0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before="0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10"/>
        <w:rPr>
          <w:rFonts w:ascii="宋体" w:hAnsi="宋体" w:cs="宋体" w:eastAsia="宋体" w:hint="default"/>
          <w:sz w:val="22"/>
          <w:szCs w:val="22"/>
        </w:rPr>
      </w:pPr>
    </w:p>
    <w:p>
      <w:pPr>
        <w:spacing w:before="32"/>
        <w:ind w:left="968" w:right="0" w:firstLine="0"/>
        <w:jc w:val="left"/>
        <w:rPr>
          <w:rFonts w:ascii="宋体" w:hAnsi="宋体" w:cs="宋体" w:eastAsia="宋体" w:hint="default"/>
          <w:sz w:val="22"/>
          <w:szCs w:val="22"/>
        </w:rPr>
      </w:pPr>
      <w:r>
        <w:rPr>
          <w:rFonts w:ascii="宋体"/>
          <w:w w:val="100"/>
          <w:sz w:val="22"/>
        </w:rPr>
        <w:t> </w:t>
      </w:r>
    </w:p>
    <w:p>
      <w:pPr>
        <w:spacing w:after="0"/>
        <w:jc w:val="left"/>
        <w:rPr>
          <w:rFonts w:ascii="宋体" w:hAnsi="宋体" w:cs="宋体" w:eastAsia="宋体" w:hint="default"/>
          <w:sz w:val="22"/>
          <w:szCs w:val="22"/>
        </w:rPr>
        <w:sectPr>
          <w:pgSz w:w="11900" w:h="16840"/>
          <w:pgMar w:header="876" w:footer="840" w:top="1080" w:bottom="1020" w:left="1000" w:right="960"/>
        </w:sectPr>
      </w:pPr>
    </w:p>
    <w:p>
      <w:pPr>
        <w:spacing w:line="240" w:lineRule="auto" w:before="11"/>
        <w:rPr>
          <w:rFonts w:ascii="宋体" w:hAnsi="宋体" w:cs="宋体" w:eastAsia="宋体" w:hint="default"/>
          <w:sz w:val="2"/>
          <w:szCs w:val="2"/>
        </w:rPr>
      </w:pPr>
    </w:p>
    <w:p>
      <w:pPr>
        <w:spacing w:line="20" w:lineRule="exact"/>
        <w:ind w:left="112" w:right="0" w:firstLine="0"/>
        <w:rPr>
          <w:rFonts w:ascii="宋体" w:hAnsi="宋体" w:cs="宋体" w:eastAsia="宋体" w:hint="default"/>
          <w:sz w:val="2"/>
          <w:szCs w:val="2"/>
        </w:rPr>
      </w:pPr>
      <w:r>
        <w:rPr>
          <w:rFonts w:ascii="宋体" w:hAnsi="宋体" w:cs="宋体" w:eastAsia="宋体" w:hint="default"/>
          <w:sz w:val="2"/>
          <w:szCs w:val="2"/>
        </w:rPr>
        <w:pict>
          <v:group style="width:474.25pt;height:.75pt;mso-position-horizontal-relative:char;mso-position-vertical-relative:line" coordorigin="0,0" coordsize="9485,15">
            <v:group style="position:absolute;left:7;top:7;width:9471;height:2" coordorigin="7,7" coordsize="9471,2">
              <v:shape style="position:absolute;left:7;top:7;width:9471;height:2" coordorigin="7,7" coordsize="9471,0" path="m7,7l9478,7e" filled="false" stroked="true" strokeweight=".72pt" strokecolor="#000000">
                <v:path arrowok="t"/>
              </v:shape>
            </v:group>
          </v:group>
        </w:pict>
      </w:r>
      <w:r>
        <w:rPr>
          <w:rFonts w:ascii="宋体" w:hAnsi="宋体" w:cs="宋体" w:eastAsia="宋体" w:hint="default"/>
          <w:sz w:val="2"/>
          <w:szCs w:val="2"/>
        </w:rPr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7"/>
        <w:rPr>
          <w:rFonts w:ascii="宋体" w:hAnsi="宋体" w:cs="宋体" w:eastAsia="宋体" w:hint="default"/>
          <w:sz w:val="17"/>
          <w:szCs w:val="17"/>
        </w:rPr>
      </w:pPr>
    </w:p>
    <w:p>
      <w:pPr>
        <w:pStyle w:val="Heading1"/>
        <w:spacing w:line="436" w:lineRule="exact"/>
        <w:ind w:left="3482" w:right="3517"/>
        <w:jc w:val="center"/>
        <w:rPr>
          <w:rFonts w:ascii="Microsoft JhengHei" w:hAnsi="Microsoft JhengHei" w:cs="Microsoft JhengHei" w:eastAsia="Microsoft JhengHei" w:hint="default"/>
          <w:b w:val="0"/>
          <w:bCs w:val="0"/>
        </w:rPr>
      </w:pPr>
      <w:bookmarkStart w:name="_TOC_250000" w:id="12"/>
      <w:r>
        <w:rPr/>
        <w:t>十二、</w:t>
      </w:r>
      <w:r>
        <w:rPr>
          <w:rFonts w:ascii="Microsoft JhengHei" w:hAnsi="Microsoft JhengHei" w:cs="Microsoft JhengHei" w:eastAsia="Microsoft JhengHei" w:hint="default"/>
        </w:rPr>
        <w:t>备查文件目录</w:t>
      </w:r>
      <w:bookmarkEnd w:id="12"/>
      <w:r>
        <w:rPr>
          <w:rFonts w:ascii="Microsoft JhengHei" w:hAnsi="Microsoft JhengHei" w:cs="Microsoft JhengHei" w:eastAsia="Microsoft JhengHei" w:hint="default"/>
          <w:b w:val="0"/>
          <w:bCs w:val="0"/>
        </w:rPr>
      </w:r>
    </w:p>
    <w:p>
      <w:pPr>
        <w:pStyle w:val="BodyText"/>
        <w:spacing w:line="240" w:lineRule="auto" w:before="16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168"/>
        <w:jc w:val="left"/>
        <w:rPr>
          <w:rFonts w:ascii="宋体" w:hAnsi="宋体" w:cs="宋体" w:eastAsia="宋体" w:hint="default"/>
        </w:rPr>
      </w:pPr>
      <w:r>
        <w:rPr/>
        <w:t>公司</w:t>
      </w:r>
      <w:r>
        <w:rPr>
          <w:rFonts w:ascii="宋体" w:hAnsi="宋体" w:cs="宋体" w:eastAsia="宋体" w:hint="default"/>
        </w:rPr>
        <w:t>备</w:t>
      </w:r>
      <w:r>
        <w:rPr>
          <w:rFonts w:ascii="宋体" w:hAnsi="宋体" w:cs="宋体" w:eastAsia="宋体" w:hint="default"/>
        </w:rPr>
        <w:t>查</w:t>
      </w:r>
      <w:r>
        <w:rPr/>
        <w:t>文</w:t>
      </w:r>
      <w:r>
        <w:rPr>
          <w:rFonts w:ascii="宋体" w:hAnsi="宋体" w:cs="宋体" w:eastAsia="宋体" w:hint="default"/>
        </w:rPr>
        <w:t>件</w:t>
      </w:r>
      <w:r>
        <w:rPr>
          <w:rFonts w:ascii="宋体" w:hAnsi="宋体" w:cs="宋体" w:eastAsia="宋体" w:hint="default"/>
        </w:rPr>
        <w:t>目</w:t>
      </w:r>
      <w:r>
        <w:rPr>
          <w:rFonts w:ascii="宋体" w:hAnsi="宋体" w:cs="宋体" w:eastAsia="宋体" w:hint="default"/>
        </w:rPr>
        <w:t>录</w:t>
      </w:r>
      <w:r>
        <w:rPr/>
        <w:t>：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pStyle w:val="BodyText"/>
        <w:spacing w:line="240" w:lineRule="auto"/>
        <w:ind w:right="168"/>
        <w:jc w:val="left"/>
        <w:rPr>
          <w:rFonts w:ascii="宋体" w:hAnsi="宋体" w:cs="宋体" w:eastAsia="宋体" w:hint="default"/>
        </w:rPr>
      </w:pPr>
      <w:r>
        <w:rPr/>
        <w:t>（一）</w:t>
      </w:r>
      <w:r>
        <w:rPr>
          <w:rFonts w:ascii="宋体" w:hAnsi="宋体" w:cs="宋体" w:eastAsia="宋体" w:hint="default"/>
        </w:rPr>
        <w:t>载</w:t>
      </w:r>
      <w:r>
        <w:rPr/>
        <w:t>有法定代表人</w:t>
      </w:r>
      <w:r>
        <w:rPr>
          <w:rFonts w:ascii="宋体" w:hAnsi="宋体" w:cs="宋体" w:eastAsia="宋体" w:hint="default"/>
        </w:rPr>
        <w:t>、</w:t>
      </w:r>
      <w:r>
        <w:rPr>
          <w:rFonts w:ascii="宋体" w:hAnsi="宋体" w:cs="宋体" w:eastAsia="宋体" w:hint="default"/>
        </w:rPr>
        <w:t>主</w:t>
      </w:r>
      <w:r>
        <w:rPr>
          <w:rFonts w:ascii="宋体" w:hAnsi="宋体" w:cs="宋体" w:eastAsia="宋体" w:hint="default"/>
        </w:rPr>
        <w:t>管</w:t>
      </w:r>
      <w:r>
        <w:rPr/>
        <w:t>会</w:t>
      </w:r>
      <w:r>
        <w:rPr>
          <w:rFonts w:ascii="宋体" w:hAnsi="宋体" w:cs="宋体" w:eastAsia="宋体" w:hint="default"/>
        </w:rPr>
        <w:t>计</w:t>
      </w:r>
      <w:r>
        <w:rPr>
          <w:rFonts w:ascii="宋体" w:hAnsi="宋体" w:cs="宋体" w:eastAsia="宋体" w:hint="default"/>
        </w:rPr>
        <w:t>工</w:t>
      </w:r>
      <w:r>
        <w:rPr>
          <w:rFonts w:ascii="宋体" w:hAnsi="宋体" w:cs="宋体" w:eastAsia="宋体" w:hint="default"/>
        </w:rPr>
        <w:t>作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、</w:t>
      </w:r>
      <w:r>
        <w:rPr/>
        <w:t>会</w:t>
      </w:r>
      <w:r>
        <w:rPr>
          <w:rFonts w:ascii="宋体" w:hAnsi="宋体" w:cs="宋体" w:eastAsia="宋体" w:hint="default"/>
        </w:rPr>
        <w:t>计机构</w:t>
      </w:r>
      <w:r>
        <w:rPr>
          <w:rFonts w:ascii="宋体" w:hAnsi="宋体" w:cs="宋体" w:eastAsia="宋体" w:hint="default"/>
        </w:rPr>
        <w:t>负</w:t>
      </w:r>
      <w:r>
        <w:rPr>
          <w:rFonts w:ascii="宋体" w:hAnsi="宋体" w:cs="宋体" w:eastAsia="宋体" w:hint="default"/>
        </w:rPr>
        <w:t>责</w:t>
      </w:r>
      <w:r>
        <w:rPr/>
        <w:t>人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的会</w:t>
      </w:r>
      <w:r>
        <w:rPr>
          <w:rFonts w:ascii="宋体" w:hAnsi="宋体" w:cs="宋体" w:eastAsia="宋体" w:hint="default"/>
        </w:rPr>
        <w:t>计</w:t>
      </w:r>
      <w:r>
        <w:rPr/>
        <w:t>报表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168"/>
        <w:jc w:val="left"/>
        <w:rPr>
          <w:rFonts w:ascii="宋体" w:hAnsi="宋体" w:cs="宋体" w:eastAsia="宋体" w:hint="default"/>
        </w:rPr>
      </w:pPr>
      <w:r>
        <w:rPr/>
        <w:t>（二）</w:t>
      </w:r>
      <w:r>
        <w:rPr>
          <w:rFonts w:ascii="宋体" w:hAnsi="宋体" w:cs="宋体" w:eastAsia="宋体" w:hint="default"/>
        </w:rPr>
        <w:t>载</w:t>
      </w:r>
      <w:r>
        <w:rPr/>
        <w:t>有会</w:t>
      </w:r>
      <w:r>
        <w:rPr>
          <w:rFonts w:ascii="宋体" w:hAnsi="宋体" w:cs="宋体" w:eastAsia="宋体" w:hint="default"/>
        </w:rPr>
        <w:t>计师</w:t>
      </w:r>
      <w:r>
        <w:rPr/>
        <w:t>事务</w:t>
      </w:r>
      <w:r>
        <w:rPr>
          <w:rFonts w:ascii="宋体" w:hAnsi="宋体" w:cs="宋体" w:eastAsia="宋体" w:hint="default"/>
        </w:rPr>
        <w:t>所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>
          <w:rFonts w:ascii="宋体" w:hAnsi="宋体" w:cs="宋体" w:eastAsia="宋体" w:hint="default"/>
        </w:rPr>
        <w:t>、</w:t>
      </w:r>
      <w:r>
        <w:rPr/>
        <w:t>注册会</w:t>
      </w:r>
      <w:r>
        <w:rPr>
          <w:rFonts w:ascii="宋体" w:hAnsi="宋体" w:cs="宋体" w:eastAsia="宋体" w:hint="default"/>
        </w:rPr>
        <w:t>计师</w:t>
      </w:r>
      <w:r>
        <w:rPr>
          <w:rFonts w:ascii="宋体" w:hAnsi="宋体" w:cs="宋体" w:eastAsia="宋体" w:hint="default"/>
        </w:rPr>
        <w:t>签</w:t>
      </w:r>
      <w:r>
        <w:rPr/>
        <w:t>名</w:t>
      </w:r>
      <w:r>
        <w:rPr>
          <w:rFonts w:ascii="宋体" w:hAnsi="宋体" w:cs="宋体" w:eastAsia="宋体" w:hint="default"/>
        </w:rPr>
        <w:t>并</w:t>
      </w:r>
      <w:r>
        <w:rPr>
          <w:rFonts w:ascii="宋体" w:hAnsi="宋体" w:cs="宋体" w:eastAsia="宋体" w:hint="default"/>
        </w:rPr>
        <w:t>盖</w:t>
      </w:r>
      <w:r>
        <w:rPr>
          <w:rFonts w:ascii="宋体" w:hAnsi="宋体" w:cs="宋体" w:eastAsia="宋体" w:hint="default"/>
        </w:rPr>
        <w:t>章</w:t>
      </w:r>
      <w:r>
        <w:rPr/>
        <w:t>的</w:t>
      </w:r>
      <w:r>
        <w:rPr>
          <w:rFonts w:ascii="宋体" w:hAnsi="宋体" w:cs="宋体" w:eastAsia="宋体" w:hint="default"/>
        </w:rPr>
        <w:t>审</w:t>
      </w:r>
      <w:r>
        <w:rPr>
          <w:rFonts w:ascii="宋体" w:hAnsi="宋体" w:cs="宋体" w:eastAsia="宋体" w:hint="default"/>
        </w:rPr>
        <w:t>计</w:t>
      </w:r>
      <w:r>
        <w:rPr/>
        <w:t>报告</w:t>
      </w:r>
      <w:r>
        <w:rPr>
          <w:rFonts w:ascii="宋体" w:hAnsi="宋体" w:cs="宋体" w:eastAsia="宋体" w:hint="default"/>
        </w:rPr>
        <w:t>原件</w:t>
      </w:r>
      <w:r>
        <w:rPr>
          <w:rFonts w:ascii="宋体" w:hAnsi="宋体" w:cs="宋体" w:eastAsia="宋体" w:hint="default"/>
        </w:rPr>
        <w:t>；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/>
        <w:ind w:right="168"/>
        <w:jc w:val="left"/>
        <w:rPr>
          <w:rFonts w:ascii="宋体" w:hAnsi="宋体" w:cs="宋体" w:eastAsia="宋体" w:hint="default"/>
        </w:rPr>
      </w:pPr>
      <w:r>
        <w:rPr/>
        <w:t>（三）报告</w:t>
      </w:r>
      <w:r>
        <w:rPr>
          <w:rFonts w:ascii="宋体" w:hAnsi="宋体" w:cs="宋体" w:eastAsia="宋体" w:hint="default"/>
        </w:rPr>
        <w:t>期</w:t>
      </w:r>
      <w:r>
        <w:rPr>
          <w:rFonts w:ascii="宋体" w:hAnsi="宋体" w:cs="宋体" w:eastAsia="宋体" w:hint="default"/>
        </w:rPr>
        <w:t>内在</w:t>
      </w:r>
      <w:r>
        <w:rPr/>
        <w:t>《证券时报》</w:t>
      </w:r>
      <w:r>
        <w:rPr>
          <w:rFonts w:ascii="宋体" w:hAnsi="宋体" w:cs="宋体" w:eastAsia="宋体" w:hint="default"/>
        </w:rPr>
        <w:t>上</w:t>
      </w:r>
      <w:r>
        <w:rPr/>
        <w:t>公</w:t>
      </w:r>
      <w:r>
        <w:rPr>
          <w:rFonts w:ascii="宋体" w:hAnsi="宋体" w:cs="宋体" w:eastAsia="宋体" w:hint="default"/>
        </w:rPr>
        <w:t>开</w:t>
      </w:r>
      <w:r>
        <w:rPr/>
        <w:t>披露</w:t>
      </w:r>
      <w:r>
        <w:rPr>
          <w:rFonts w:ascii="宋体" w:hAnsi="宋体" w:cs="宋体" w:eastAsia="宋体" w:hint="default"/>
        </w:rPr>
        <w:t>过</w:t>
      </w:r>
      <w:r>
        <w:rPr/>
        <w:t>的</w:t>
      </w:r>
      <w:r>
        <w:rPr>
          <w:rFonts w:ascii="宋体" w:hAnsi="宋体" w:cs="宋体" w:eastAsia="宋体" w:hint="default"/>
        </w:rPr>
        <w:t>所</w:t>
      </w:r>
      <w:r>
        <w:rPr/>
        <w:t>有公司文</w:t>
      </w:r>
      <w:r>
        <w:rPr>
          <w:rFonts w:ascii="宋体" w:hAnsi="宋体" w:cs="宋体" w:eastAsia="宋体" w:hint="default"/>
        </w:rPr>
        <w:t>件</w:t>
      </w:r>
      <w:r>
        <w:rPr/>
        <w:t>的</w:t>
      </w:r>
      <w:r>
        <w:rPr>
          <w:rFonts w:ascii="宋体" w:hAnsi="宋体" w:cs="宋体" w:eastAsia="宋体" w:hint="default"/>
        </w:rPr>
        <w:t>正</w:t>
      </w:r>
      <w:r>
        <w:rPr>
          <w:rFonts w:ascii="宋体" w:hAnsi="宋体" w:cs="宋体" w:eastAsia="宋体" w:hint="default"/>
        </w:rPr>
        <w:t>本及</w:t>
      </w:r>
      <w:r>
        <w:rPr/>
        <w:t>公告的</w:t>
      </w:r>
      <w:r>
        <w:rPr>
          <w:rFonts w:ascii="宋体" w:hAnsi="宋体" w:cs="宋体" w:eastAsia="宋体" w:hint="default"/>
        </w:rPr>
        <w:t>原</w:t>
      </w:r>
      <w:r>
        <w:rPr>
          <w:rFonts w:ascii="宋体" w:hAnsi="宋体" w:cs="宋体" w:eastAsia="宋体" w:hint="default"/>
        </w:rPr>
        <w:t>稿</w:t>
      </w:r>
      <w:r>
        <w:rPr>
          <w:rFonts w:ascii="宋体" w:hAnsi="宋体" w:cs="宋体" w:eastAsia="宋体" w:hint="default"/>
        </w:rPr>
        <w:t>。</w:t>
      </w:r>
      <w:r>
        <w:rPr>
          <w:rFonts w:ascii="宋体" w:hAnsi="宋体" w:cs="宋体" w:eastAsia="宋体" w:hint="default"/>
        </w:rPr>
        <w:t> </w:t>
      </w:r>
    </w:p>
    <w:p>
      <w:pPr>
        <w:pStyle w:val="BodyText"/>
        <w:spacing w:line="240" w:lineRule="auto" w:before="156"/>
        <w:ind w:right="0"/>
        <w:jc w:val="left"/>
        <w:rPr>
          <w:rFonts w:ascii="宋体" w:hAnsi="宋体" w:cs="宋体" w:eastAsia="宋体" w:hint="default"/>
        </w:rPr>
      </w:pPr>
      <w:r>
        <w:rPr>
          <w:rFonts w:ascii="宋体"/>
        </w:rPr>
        <w:t> </w:t>
      </w:r>
    </w:p>
    <w:p>
      <w:pPr>
        <w:spacing w:line="240" w:lineRule="auto" w:before="8"/>
        <w:rPr>
          <w:rFonts w:ascii="宋体" w:hAnsi="宋体" w:cs="宋体" w:eastAsia="宋体" w:hint="default"/>
          <w:sz w:val="9"/>
          <w:szCs w:val="9"/>
        </w:rPr>
      </w:pPr>
    </w:p>
    <w:p>
      <w:pPr>
        <w:pStyle w:val="BodyText"/>
        <w:spacing w:line="240" w:lineRule="auto" w:before="26"/>
        <w:ind w:left="628" w:right="168"/>
        <w:jc w:val="left"/>
        <w:rPr>
          <w:rFonts w:ascii="宋体" w:hAnsi="宋体" w:cs="宋体" w:eastAsia="宋体" w:hint="default"/>
        </w:rPr>
      </w:pPr>
      <w:r>
        <w:rPr/>
        <w:t>文</w:t>
      </w:r>
      <w:r>
        <w:rPr>
          <w:rFonts w:ascii="宋体" w:hAnsi="宋体" w:cs="宋体" w:eastAsia="宋体" w:hint="default"/>
        </w:rPr>
        <w:t>件存</w:t>
      </w:r>
      <w:r>
        <w:rPr>
          <w:rFonts w:ascii="宋体" w:hAnsi="宋体" w:cs="宋体" w:eastAsia="宋体" w:hint="default"/>
        </w:rPr>
        <w:t>放</w:t>
      </w:r>
      <w:r>
        <w:rPr/>
        <w:t>地：深圳市太光电信股份有限公司董事会秘书办公室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spacing w:line="240" w:lineRule="auto" w:before="0"/>
        <w:rPr>
          <w:rFonts w:ascii="宋体" w:hAnsi="宋体" w:cs="宋体" w:eastAsia="宋体" w:hint="default"/>
          <w:sz w:val="20"/>
          <w:szCs w:val="20"/>
        </w:rPr>
      </w:pPr>
    </w:p>
    <w:p>
      <w:pPr>
        <w:pStyle w:val="BodyText"/>
        <w:spacing w:line="240" w:lineRule="auto" w:before="196"/>
        <w:ind w:right="168"/>
        <w:jc w:val="left"/>
        <w:rPr>
          <w:rFonts w:ascii="宋体" w:hAnsi="宋体" w:cs="宋体" w:eastAsia="宋体" w:hint="default"/>
        </w:rPr>
      </w:pPr>
      <w:r>
        <w:rPr>
          <w:rFonts w:ascii="宋体" w:hAnsi="宋体" w:cs="宋体" w:eastAsia="宋体" w:hint="default"/>
        </w:rPr>
        <w:t>                                   </w:t>
      </w:r>
      <w:r>
        <w:rPr/>
        <w:t>深圳市太光电信股份有限公司董事会</w:t>
      </w:r>
      <w:r>
        <w:rPr>
          <w:rFonts w:ascii="宋体" w:hAnsi="宋体" w:cs="宋体" w:eastAsia="宋体" w:hint="default"/>
        </w:rPr>
        <w:t> </w:t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right="168"/>
        <w:jc w:val="left"/>
        <w:rPr>
          <w:rFonts w:ascii="宋体" w:hAnsi="宋体" w:cs="宋体" w:eastAsia="宋体" w:hint="default"/>
          <w:sz w:val="18"/>
          <w:szCs w:val="18"/>
        </w:rPr>
      </w:pPr>
      <w:r>
        <w:rPr>
          <w:rFonts w:ascii="宋体" w:hAnsi="宋体" w:cs="宋体" w:eastAsia="宋体" w:hint="default"/>
        </w:rPr>
        <w:t>                                           </w:t>
      </w:r>
      <w:r>
        <w:rPr/>
        <w:t>董事</w:t>
      </w:r>
      <w:r>
        <w:rPr>
          <w:rFonts w:ascii="宋体" w:hAnsi="宋体" w:cs="宋体" w:eastAsia="宋体" w:hint="default"/>
        </w:rPr>
        <w:t>长</w:t>
      </w:r>
      <w:r>
        <w:rPr/>
        <w:t>：宋波</w:t>
      </w:r>
      <w:r>
        <w:rPr>
          <w:rFonts w:ascii="宋体" w:hAnsi="宋体" w:cs="宋体" w:eastAsia="宋体" w:hint="default"/>
          <w:w w:val="101"/>
          <w:sz w:val="18"/>
          <w:szCs w:val="18"/>
        </w:rPr>
        <w:t> </w:t>
      </w:r>
      <w:r>
        <w:rPr>
          <w:rFonts w:ascii="宋体" w:hAnsi="宋体" w:cs="宋体" w:eastAsia="宋体" w:hint="default"/>
          <w:sz w:val="18"/>
          <w:szCs w:val="18"/>
        </w:rPr>
      </w:r>
    </w:p>
    <w:p>
      <w:pPr>
        <w:spacing w:line="240" w:lineRule="auto" w:before="9"/>
        <w:rPr>
          <w:rFonts w:ascii="宋体" w:hAnsi="宋体" w:cs="宋体" w:eastAsia="宋体" w:hint="default"/>
          <w:sz w:val="23"/>
          <w:szCs w:val="23"/>
        </w:rPr>
      </w:pPr>
    </w:p>
    <w:p>
      <w:pPr>
        <w:pStyle w:val="BodyText"/>
        <w:spacing w:line="240" w:lineRule="auto" w:before="0"/>
        <w:ind w:right="168"/>
        <w:jc w:val="left"/>
        <w:rPr>
          <w:rFonts w:ascii="宋体" w:hAnsi="宋体" w:cs="宋体" w:eastAsia="宋体" w:hint="default"/>
          <w:sz w:val="21"/>
          <w:szCs w:val="21"/>
        </w:rPr>
      </w:pPr>
      <w:r>
        <w:rPr>
          <w:rFonts w:ascii="宋体" w:hAnsi="宋体" w:cs="宋体" w:eastAsia="宋体" w:hint="default"/>
        </w:rPr>
        <w:t>                                          2012</w:t>
      </w:r>
      <w:r>
        <w:rPr>
          <w:rFonts w:ascii="宋体" w:hAnsi="宋体" w:cs="宋体" w:eastAsia="宋体" w:hint="default"/>
          <w:spacing w:val="-63"/>
        </w:rPr>
        <w:t> </w:t>
      </w:r>
      <w:r>
        <w:rPr/>
        <w:t>年</w:t>
      </w:r>
      <w:r>
        <w:rPr>
          <w:spacing w:val="-63"/>
        </w:rPr>
        <w:t> </w:t>
      </w:r>
      <w:r>
        <w:rPr>
          <w:rFonts w:ascii="宋体" w:hAnsi="宋体" w:cs="宋体" w:eastAsia="宋体" w:hint="default"/>
        </w:rPr>
        <w:t>4</w:t>
      </w:r>
      <w:r>
        <w:rPr>
          <w:rFonts w:ascii="宋体" w:hAnsi="宋体" w:cs="宋体" w:eastAsia="宋体" w:hint="default"/>
          <w:spacing w:val="-58"/>
        </w:rPr>
        <w:t> </w:t>
      </w:r>
      <w:r>
        <w:rPr>
          <w:rFonts w:ascii="宋体" w:hAnsi="宋体" w:cs="宋体" w:eastAsia="宋体" w:hint="default"/>
        </w:rPr>
        <w:t>月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20</w:t>
      </w:r>
      <w:r>
        <w:rPr>
          <w:rFonts w:ascii="宋体" w:hAnsi="宋体" w:cs="宋体" w:eastAsia="宋体" w:hint="default"/>
          <w:spacing w:val="-63"/>
        </w:rPr>
        <w:t> </w:t>
      </w:r>
      <w:r>
        <w:rPr>
          <w:rFonts w:ascii="宋体" w:hAnsi="宋体" w:cs="宋体" w:eastAsia="宋体" w:hint="default"/>
        </w:rPr>
        <w:t>日</w:t>
      </w:r>
      <w:r>
        <w:rPr>
          <w:rFonts w:ascii="宋体" w:hAnsi="宋体" w:cs="宋体" w:eastAsia="宋体" w:hint="default"/>
          <w:w w:val="100"/>
          <w:sz w:val="21"/>
          <w:szCs w:val="21"/>
        </w:rPr>
        <w:t> </w:t>
      </w:r>
    </w:p>
    <w:sectPr>
      <w:pgSz w:w="11900" w:h="16840"/>
      <w:pgMar w:header="876" w:footer="840" w:top="1080" w:bottom="1020" w:left="110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Arial">
    <w:altName w:val="Arial"/>
    <w:charset w:val="0"/>
    <w:family w:val="swiss"/>
    <w:pitch w:val="variable"/>
  </w:font>
  <w:font w:name="Microsoft JhengHei">
    <w:altName w:val="Microsoft JhengHe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519989pt;margin-top:789.021362pt;width:10.35pt;height:11.4pt;mso-position-horizontal-relative:page;mso-position-vertical-relative:page;z-index:-4321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b/>
                    <w:spacing w:val="-2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w w:val="101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spacing w:val="-24"/>
                    <w:w w:val="101"/>
                    <w:sz w:val="18"/>
                  </w:rPr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96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9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92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400002pt;margin-top:765.924988pt;width:7.3pt;height:12.6pt;mso-position-horizontal-relative:page;mso-position-vertical-relative:page;z-index:-43189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/>
                    <w:w w:val="100"/>
                    <w:sz w:val="21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040009pt;margin-top:789.021362pt;width:10.8pt;height:11.4pt;mso-position-horizontal-relative:page;mso-position-vertical-relative:page;z-index:-4318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415.399994pt;margin-top:542.021362pt;width:10.6pt;height:11.4pt;mso-position-horizontal-relative:page;mso-position-vertical-relative:page;z-index:-4318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0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75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5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72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70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6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65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1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63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6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5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83.480003pt;margin-top:771.992493pt;width:7.55pt;height:13.05pt;mso-position-horizontal-relative:page;mso-position-vertical-relative:page;z-index:-431560" type="#_x0000_t202" filled="false" stroked="false">
          <v:textbox inset="0,0,0,0">
            <w:txbxContent>
              <w:p>
                <w:pPr>
                  <w:spacing w:line="24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2"/>
                    <w:szCs w:val="22"/>
                  </w:rPr>
                </w:pPr>
                <w:r>
                  <w:rPr>
                    <w:rFonts w:ascii="宋体"/>
                    <w:w w:val="100"/>
                    <w:sz w:val="22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292.040009pt;margin-top:789.021362pt;width:10.8pt;height:11.4pt;mso-position-horizontal-relative:page;mso-position-vertical-relative:page;z-index:-4315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5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7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1.040009pt;margin-top:789.021362pt;width:11.8pt;height:11.4pt;mso-position-horizontal-relative:page;mso-position-vertical-relative:page;z-index:-431488" type="#_x0000_t202" filled="false" stroked="false">
          <v:textbox inset="0,0,0,0">
            <w:txbxContent>
              <w:p>
                <w:pPr>
                  <w:spacing w:before="3"/>
                  <w:ind w:left="4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34"/>
                    <w:sz w:val="18"/>
                  </w:rPr>
                  <w:t>9</w:t>
                </w:r>
                <w:r>
                  <w:rPr>
                    <w:rFonts w:ascii="Times New Roman"/>
                    <w:b/>
                    <w:spacing w:val="-34"/>
                    <w:sz w:val="18"/>
                  </w:rPr>
                  <w:t>-</w:t>
                </w:r>
                <w:r>
                  <w:rPr>
                    <w:rFonts w:ascii="Times New Roman"/>
                    <w:spacing w:val="-34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2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4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8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279999pt;margin-top:789.021362pt;width:10.6pt;height:11.4pt;mso-position-horizontal-relative:page;mso-position-vertical-relative:page;z-index:-4321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3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spacing w:val="-43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11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0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2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0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04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1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20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41"/>
                    <w:w w:val="101"/>
                    <w:sz w:val="18"/>
                  </w:rPr>
                  <w:t>3</w:t>
                </w:r>
                <w:r>
                  <w:rPr>
                    <w:rFonts w:ascii="Times New Roman"/>
                    <w:b/>
                    <w:spacing w:val="-41"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w w:val="101"/>
                    <w:sz w:val="18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rFonts w:ascii="Times New Roman"/>
                    <w:b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292.040009pt;margin-top:789.021362pt;width:10.8pt;height:11.4pt;mso-position-horizontal-relative:page;mso-position-vertical-relative:page;z-index:-4319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 w:hAnsi="Times New Roman" w:cs="Times New Roman" w:eastAsia="Times New Roman" w:hint="default"/>
                    <w:sz w:val="18"/>
                    <w:szCs w:val="18"/>
                  </w:rPr>
                </w:pPr>
                <w:r>
                  <w:rPr>
                    <w:rFonts w:ascii="Times New Roman"/>
                    <w:spacing w:val="-82"/>
                    <w:w w:val="101"/>
                    <w:sz w:val="18"/>
                  </w:rPr>
                  <w:t>4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b/>
                    <w:spacing w:val="-25"/>
                    <w:sz w:val="18"/>
                  </w:rPr>
                  <w:t> </w:t>
                </w:r>
                <w:r>
                  <w:rPr>
                    <w:rFonts w:ascii="Times New Roman"/>
                    <w:spacing w:val="-68"/>
                    <w:w w:val="101"/>
                    <w:sz w:val="18"/>
                  </w:rPr>
                  <w:t>0</w:t>
                </w:r>
                <w:r>
                  <w:rPr>
                    <w:rFonts w:ascii="Times New Roman"/>
                    <w:b/>
                    <w:w w:val="101"/>
                    <w:sz w:val="18"/>
                  </w:rPr>
                  <w:t>-</w:t>
                </w:r>
                <w:r>
                  <w:rPr>
                    <w:rFonts w:ascii="Times New Roman"/>
                    <w:sz w:val="18"/>
                  </w:rPr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60.959999pt;margin-top:56.599998pt;width:473.55pt;height:.1pt;mso-position-horizontal-relative:page;mso-position-vertical-relative:page;z-index:-432232" coordorigin="1219,1132" coordsize="9471,2">
          <v:shape style="position:absolute;left:1219;top:1132;width:9471;height:2" coordorigin="1219,1132" coordsize="9471,0" path="m1219,1132l10690,1132e" filled="false" stroked="true" strokeweight=".72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1.400002pt;margin-top:42.805pt;width:456.35pt;height:12.6pt;mso-position-horizontal-relative:page;mso-position-vertical-relative:page;z-index:-432208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2011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2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group style="position:absolute;margin-left:18pt;margin-top:56.32pt;width:805.95pt;height:.1pt;mso-position-horizontal-relative:page;mso-position-vertical-relative:page;z-index:-431848" coordorigin="360,1126" coordsize="16119,2">
          <v:shape style="position:absolute;left:360;top:1126;width:16119;height:2" coordorigin="360,1126" coordsize="16119,0" path="m360,1126l16478,1126e" filled="false" stroked="true" strokeweight=".72pt" strokecolor="#000000">
            <v:path arrowok="t"/>
          </v:shape>
          <w10:wrap type="none"/>
        </v:group>
      </w:pict>
    </w:r>
    <w:r>
      <w:rPr/>
      <w:pict>
        <v:shape style="position:absolute;margin-left:13.16pt;margin-top:42.525002pt;width:456.35pt;height:12.6pt;mso-position-horizontal-relative:page;mso-position-vertical-relative:page;z-index:-431824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2011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3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spacing w:line="14" w:lineRule="auto" w:before="0" w:after="0"/>
      <w:rPr>
        <w:sz w:val="20"/>
        <w:szCs w:val="20"/>
      </w:rPr>
    </w:pPr>
    <w:r>
      <w:rPr/>
      <w:pict>
        <v:shape style="position:absolute;margin-left:61.400002pt;margin-top:42.805pt;width:456.35pt;height:12.6pt;mso-position-horizontal-relative:page;mso-position-vertical-relative:page;z-index:-431776" type="#_x0000_t202" filled="false" stroked="false">
          <v:textbox inset="0,0,0,0">
            <w:txbxContent>
              <w:p>
                <w:pPr>
                  <w:spacing w:line="231" w:lineRule="exact" w:before="0"/>
                  <w:ind w:left="20" w:right="0" w:firstLine="0"/>
                  <w:jc w:val="left"/>
                  <w:rPr>
                    <w:rFonts w:ascii="宋体" w:hAnsi="宋体" w:cs="宋体" w:eastAsia="宋体" w:hint="default"/>
                    <w:sz w:val="21"/>
                    <w:szCs w:val="21"/>
                  </w:rPr>
                </w:pP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深圳市太光电信股份有限公司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(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证券代码：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000555)                           2011</w:t>
                </w:r>
                <w:r>
                  <w:rPr>
                    <w:rFonts w:ascii="宋体" w:hAnsi="宋体" w:cs="宋体" w:eastAsia="宋体" w:hint="default"/>
                    <w:color w:val="0000FF"/>
                    <w:spacing w:val="-52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年年度报告</w:t>
                </w:r>
                <w:r>
                  <w:rPr>
                    <w:rFonts w:ascii="宋体" w:hAnsi="宋体" w:cs="宋体" w:eastAsia="宋体" w:hint="default"/>
                    <w:color w:val="0000FF"/>
                    <w:sz w:val="21"/>
                    <w:szCs w:val="21"/>
                  </w:rPr>
                  <w:t> </w:t>
                </w:r>
                <w:r>
                  <w:rPr>
                    <w:rFonts w:ascii="宋体" w:hAnsi="宋体" w:cs="宋体" w:eastAsia="宋体" w:hint="default"/>
                    <w:sz w:val="21"/>
                    <w:szCs w:val="21"/>
                  </w:rPr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OC1" w:type="paragraph">
    <w:name w:val="TOC 1"/>
    <w:basedOn w:val="Normal"/>
    <w:uiPriority w:val="1"/>
    <w:qFormat/>
    <w:pPr>
      <w:spacing w:before="242"/>
      <w:ind w:left="147"/>
    </w:pPr>
    <w:rPr>
      <w:rFonts w:ascii="Microsoft JhengHei" w:hAnsi="Microsoft JhengHei" w:eastAsia="Microsoft JhengHei"/>
      <w:b/>
      <w:bCs/>
      <w:sz w:val="28"/>
      <w:szCs w:val="28"/>
    </w:rPr>
  </w:style>
  <w:style w:styleId="BodyText" w:type="paragraph">
    <w:name w:val="Body Text"/>
    <w:basedOn w:val="Normal"/>
    <w:uiPriority w:val="1"/>
    <w:qFormat/>
    <w:pPr>
      <w:spacing w:before="151"/>
      <w:ind w:left="148"/>
    </w:pPr>
    <w:rPr>
      <w:rFonts w:ascii="宋体" w:hAnsi="宋体" w:eastAsia="宋体"/>
      <w:sz w:val="24"/>
      <w:szCs w:val="24"/>
    </w:rPr>
  </w:style>
  <w:style w:styleId="Heading1" w:type="paragraph">
    <w:name w:val="Heading 1"/>
    <w:basedOn w:val="Normal"/>
    <w:uiPriority w:val="1"/>
    <w:qFormat/>
    <w:pPr>
      <w:ind w:left="3785"/>
      <w:outlineLvl w:val="1"/>
    </w:pPr>
    <w:rPr>
      <w:rFonts w:ascii="Microsoft JhengHei" w:hAnsi="Microsoft JhengHei" w:eastAsia="Microsoft JhengHei"/>
      <w:b/>
      <w:bCs/>
      <w:sz w:val="30"/>
      <w:szCs w:val="30"/>
    </w:rPr>
  </w:style>
  <w:style w:styleId="Heading2" w:type="paragraph">
    <w:name w:val="Heading 2"/>
    <w:basedOn w:val="Normal"/>
    <w:uiPriority w:val="1"/>
    <w:qFormat/>
    <w:pPr>
      <w:ind w:left="147" w:firstLine="561"/>
      <w:outlineLvl w:val="2"/>
    </w:pPr>
    <w:rPr>
      <w:rFonts w:ascii="Microsoft JhengHei" w:hAnsi="Microsoft JhengHei" w:eastAsia="Microsoft JhengHei"/>
      <w:b/>
      <w:bCs/>
      <w:sz w:val="28"/>
      <w:szCs w:val="28"/>
    </w:rPr>
  </w:style>
  <w:style w:styleId="Heading3" w:type="paragraph">
    <w:name w:val="Heading 3"/>
    <w:basedOn w:val="Normal"/>
    <w:uiPriority w:val="1"/>
    <w:qFormat/>
    <w:pPr>
      <w:spacing w:before="12"/>
      <w:ind w:left="143"/>
      <w:outlineLvl w:val="3"/>
    </w:pPr>
    <w:rPr>
      <w:rFonts w:ascii="宋体" w:hAnsi="宋体" w:eastAsia="宋体"/>
      <w:sz w:val="28"/>
      <w:szCs w:val="28"/>
    </w:rPr>
  </w:style>
  <w:style w:styleId="Heading4" w:type="paragraph">
    <w:name w:val="Heading 4"/>
    <w:basedOn w:val="Normal"/>
    <w:uiPriority w:val="1"/>
    <w:qFormat/>
    <w:pPr>
      <w:ind w:left="628"/>
      <w:outlineLvl w:val="4"/>
    </w:pPr>
    <w:rPr>
      <w:rFonts w:ascii="Microsoft JhengHei" w:hAnsi="Microsoft JhengHei" w:eastAsia="Microsoft JhengHei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sznivs@163.com" TargetMode="External"/><Relationship Id="rId8" Type="http://schemas.openxmlformats.org/officeDocument/2006/relationships/hyperlink" Target="http://www.tg000555.com/" TargetMode="External"/><Relationship Id="rId9" Type="http://schemas.openxmlformats.org/officeDocument/2006/relationships/hyperlink" Target="http://www.cninfo.com.cn/" TargetMode="Externa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footer" Target="footer7.xml"/><Relationship Id="rId16" Type="http://schemas.openxmlformats.org/officeDocument/2006/relationships/footer" Target="footer8.xml"/><Relationship Id="rId17" Type="http://schemas.openxmlformats.org/officeDocument/2006/relationships/footer" Target="footer9.xml"/><Relationship Id="rId18" Type="http://schemas.openxmlformats.org/officeDocument/2006/relationships/footer" Target="footer10.xml"/><Relationship Id="rId19" Type="http://schemas.openxmlformats.org/officeDocument/2006/relationships/footer" Target="footer11.xml"/><Relationship Id="rId20" Type="http://schemas.openxmlformats.org/officeDocument/2006/relationships/footer" Target="footer12.xml"/><Relationship Id="rId21" Type="http://schemas.openxmlformats.org/officeDocument/2006/relationships/footer" Target="footer13.xml"/><Relationship Id="rId22" Type="http://schemas.openxmlformats.org/officeDocument/2006/relationships/header" Target="header2.xml"/><Relationship Id="rId23" Type="http://schemas.openxmlformats.org/officeDocument/2006/relationships/footer" Target="footer14.xml"/><Relationship Id="rId24" Type="http://schemas.openxmlformats.org/officeDocument/2006/relationships/header" Target="header3.xml"/><Relationship Id="rId25" Type="http://schemas.openxmlformats.org/officeDocument/2006/relationships/footer" Target="footer15.xml"/><Relationship Id="rId26" Type="http://schemas.openxmlformats.org/officeDocument/2006/relationships/footer" Target="footer16.xml"/><Relationship Id="rId27" Type="http://schemas.openxmlformats.org/officeDocument/2006/relationships/footer" Target="footer17.xml"/><Relationship Id="rId28" Type="http://schemas.openxmlformats.org/officeDocument/2006/relationships/image" Target="media/image1.png"/><Relationship Id="rId29" Type="http://schemas.openxmlformats.org/officeDocument/2006/relationships/image" Target="media/image2.png"/><Relationship Id="rId30" Type="http://schemas.openxmlformats.org/officeDocument/2006/relationships/footer" Target="footer18.xml"/><Relationship Id="rId31" Type="http://schemas.openxmlformats.org/officeDocument/2006/relationships/footer" Target="footer19.xml"/><Relationship Id="rId32" Type="http://schemas.openxmlformats.org/officeDocument/2006/relationships/footer" Target="footer20.xml"/><Relationship Id="rId33" Type="http://schemas.openxmlformats.org/officeDocument/2006/relationships/image" Target="media/image3.png"/><Relationship Id="rId34" Type="http://schemas.openxmlformats.org/officeDocument/2006/relationships/footer" Target="footer21.xml"/><Relationship Id="rId35" Type="http://schemas.openxmlformats.org/officeDocument/2006/relationships/image" Target="media/image4.png"/><Relationship Id="rId36" Type="http://schemas.openxmlformats.org/officeDocument/2006/relationships/image" Target="media/image5.png"/><Relationship Id="rId37" Type="http://schemas.openxmlformats.org/officeDocument/2006/relationships/image" Target="media/image6.png"/><Relationship Id="rId38" Type="http://schemas.openxmlformats.org/officeDocument/2006/relationships/footer" Target="footer22.xml"/><Relationship Id="rId39" Type="http://schemas.openxmlformats.org/officeDocument/2006/relationships/image" Target="media/image7.png"/><Relationship Id="rId40" Type="http://schemas.openxmlformats.org/officeDocument/2006/relationships/image" Target="media/image8.png"/><Relationship Id="rId41" Type="http://schemas.openxmlformats.org/officeDocument/2006/relationships/image" Target="media/image9.png"/><Relationship Id="rId42" Type="http://schemas.openxmlformats.org/officeDocument/2006/relationships/image" Target="media/image10.png"/><Relationship Id="rId43" Type="http://schemas.openxmlformats.org/officeDocument/2006/relationships/image" Target="media/image11.png"/><Relationship Id="rId44" Type="http://schemas.openxmlformats.org/officeDocument/2006/relationships/image" Target="media/image12.png"/><Relationship Id="rId45" Type="http://schemas.openxmlformats.org/officeDocument/2006/relationships/image" Target="media/image13.png"/><Relationship Id="rId46" Type="http://schemas.openxmlformats.org/officeDocument/2006/relationships/image" Target="media/image14.png"/><Relationship Id="rId47" Type="http://schemas.openxmlformats.org/officeDocument/2006/relationships/image" Target="media/image15.png"/><Relationship Id="rId48" Type="http://schemas.openxmlformats.org/officeDocument/2006/relationships/image" Target="media/image16.png"/><Relationship Id="rId49" Type="http://schemas.openxmlformats.org/officeDocument/2006/relationships/image" Target="media/image17.png"/><Relationship Id="rId50" Type="http://schemas.openxmlformats.org/officeDocument/2006/relationships/image" Target="media/image18.png"/><Relationship Id="rId51" Type="http://schemas.openxmlformats.org/officeDocument/2006/relationships/image" Target="media/image19.png"/><Relationship Id="rId52" Type="http://schemas.openxmlformats.org/officeDocument/2006/relationships/image" Target="media/image20.png"/><Relationship Id="rId53" Type="http://schemas.openxmlformats.org/officeDocument/2006/relationships/footer" Target="footer23.xml"/><Relationship Id="rId54" Type="http://schemas.openxmlformats.org/officeDocument/2006/relationships/image" Target="media/image21.png"/><Relationship Id="rId55" Type="http://schemas.openxmlformats.org/officeDocument/2006/relationships/image" Target="media/image22.png"/><Relationship Id="rId56" Type="http://schemas.openxmlformats.org/officeDocument/2006/relationships/image" Target="media/image23.png"/><Relationship Id="rId57" Type="http://schemas.openxmlformats.org/officeDocument/2006/relationships/image" Target="media/image24.png"/><Relationship Id="rId58" Type="http://schemas.openxmlformats.org/officeDocument/2006/relationships/image" Target="media/image25.png"/><Relationship Id="rId59" Type="http://schemas.openxmlformats.org/officeDocument/2006/relationships/image" Target="media/image26.png"/><Relationship Id="rId60" Type="http://schemas.openxmlformats.org/officeDocument/2006/relationships/image" Target="media/image27.png"/><Relationship Id="rId61" Type="http://schemas.openxmlformats.org/officeDocument/2006/relationships/image" Target="media/image28.png"/><Relationship Id="rId62" Type="http://schemas.openxmlformats.org/officeDocument/2006/relationships/image" Target="media/image29.png"/><Relationship Id="rId63" Type="http://schemas.openxmlformats.org/officeDocument/2006/relationships/image" Target="media/image30.png"/><Relationship Id="rId64" Type="http://schemas.openxmlformats.org/officeDocument/2006/relationships/image" Target="media/image31.png"/><Relationship Id="rId65" Type="http://schemas.openxmlformats.org/officeDocument/2006/relationships/image" Target="media/image32.png"/><Relationship Id="rId66" Type="http://schemas.openxmlformats.org/officeDocument/2006/relationships/image" Target="media/image33.png"/><Relationship Id="rId67" Type="http://schemas.openxmlformats.org/officeDocument/2006/relationships/image" Target="media/image34.png"/><Relationship Id="rId68" Type="http://schemas.openxmlformats.org/officeDocument/2006/relationships/image" Target="media/image35.png"/><Relationship Id="rId69" Type="http://schemas.openxmlformats.org/officeDocument/2006/relationships/image" Target="media/image36.png"/><Relationship Id="rId70" Type="http://schemas.openxmlformats.org/officeDocument/2006/relationships/image" Target="media/image37.png"/><Relationship Id="rId71" Type="http://schemas.openxmlformats.org/officeDocument/2006/relationships/image" Target="media/image38.png"/><Relationship Id="rId72" Type="http://schemas.openxmlformats.org/officeDocument/2006/relationships/image" Target="media/image39.png"/><Relationship Id="rId73" Type="http://schemas.openxmlformats.org/officeDocument/2006/relationships/image" Target="media/image40.png"/><Relationship Id="rId74" Type="http://schemas.openxmlformats.org/officeDocument/2006/relationships/image" Target="media/image41.png"/><Relationship Id="rId75" Type="http://schemas.openxmlformats.org/officeDocument/2006/relationships/image" Target="media/image42.png"/><Relationship Id="rId76" Type="http://schemas.openxmlformats.org/officeDocument/2006/relationships/footer" Target="footer24.xml"/><Relationship Id="rId77" Type="http://schemas.openxmlformats.org/officeDocument/2006/relationships/image" Target="media/image43.png"/><Relationship Id="rId78" Type="http://schemas.openxmlformats.org/officeDocument/2006/relationships/image" Target="media/image44.png"/><Relationship Id="rId79" Type="http://schemas.openxmlformats.org/officeDocument/2006/relationships/image" Target="media/image45.png"/><Relationship Id="rId80" Type="http://schemas.openxmlformats.org/officeDocument/2006/relationships/image" Target="media/image46.png"/><Relationship Id="rId81" Type="http://schemas.openxmlformats.org/officeDocument/2006/relationships/image" Target="media/image47.png"/><Relationship Id="rId82" Type="http://schemas.openxmlformats.org/officeDocument/2006/relationships/image" Target="media/image48.png"/><Relationship Id="rId83" Type="http://schemas.openxmlformats.org/officeDocument/2006/relationships/image" Target="media/image49.png"/><Relationship Id="rId84" Type="http://schemas.openxmlformats.org/officeDocument/2006/relationships/image" Target="media/image50.png"/><Relationship Id="rId85" Type="http://schemas.openxmlformats.org/officeDocument/2006/relationships/image" Target="media/image51.png"/><Relationship Id="rId86" Type="http://schemas.openxmlformats.org/officeDocument/2006/relationships/image" Target="media/image52.png"/><Relationship Id="rId87" Type="http://schemas.openxmlformats.org/officeDocument/2006/relationships/image" Target="media/image53.png"/><Relationship Id="rId88" Type="http://schemas.openxmlformats.org/officeDocument/2006/relationships/image" Target="media/image54.png"/><Relationship Id="rId89" Type="http://schemas.openxmlformats.org/officeDocument/2006/relationships/image" Target="media/image55.png"/><Relationship Id="rId90" Type="http://schemas.openxmlformats.org/officeDocument/2006/relationships/image" Target="media/image56.png"/><Relationship Id="rId91" Type="http://schemas.openxmlformats.org/officeDocument/2006/relationships/image" Target="media/image57.png"/><Relationship Id="rId92" Type="http://schemas.openxmlformats.org/officeDocument/2006/relationships/image" Target="media/image58.png"/><Relationship Id="rId93" Type="http://schemas.openxmlformats.org/officeDocument/2006/relationships/image" Target="media/image59.png"/><Relationship Id="rId94" Type="http://schemas.openxmlformats.org/officeDocument/2006/relationships/footer" Target="footer25.xml"/><Relationship Id="rId95" Type="http://schemas.openxmlformats.org/officeDocument/2006/relationships/image" Target="media/image60.png"/><Relationship Id="rId96" Type="http://schemas.openxmlformats.org/officeDocument/2006/relationships/image" Target="media/image61.png"/><Relationship Id="rId97" Type="http://schemas.openxmlformats.org/officeDocument/2006/relationships/footer" Target="footer26.xml"/><Relationship Id="rId98" Type="http://schemas.openxmlformats.org/officeDocument/2006/relationships/image" Target="media/image62.png"/><Relationship Id="rId99" Type="http://schemas.openxmlformats.org/officeDocument/2006/relationships/image" Target="media/image63.png"/><Relationship Id="rId100" Type="http://schemas.openxmlformats.org/officeDocument/2006/relationships/image" Target="media/image64.png"/><Relationship Id="rId101" Type="http://schemas.openxmlformats.org/officeDocument/2006/relationships/image" Target="media/image65.png"/><Relationship Id="rId102" Type="http://schemas.openxmlformats.org/officeDocument/2006/relationships/image" Target="media/image66.png"/><Relationship Id="rId103" Type="http://schemas.openxmlformats.org/officeDocument/2006/relationships/image" Target="media/image67.png"/><Relationship Id="rId104" Type="http://schemas.openxmlformats.org/officeDocument/2006/relationships/image" Target="media/image6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dc:title>2011年度报告（2012-4-20-上网）.doc</dc:title>
  <dcterms:created xsi:type="dcterms:W3CDTF">2020-05-03T11:51:07Z</dcterms:created>
  <dcterms:modified xsi:type="dcterms:W3CDTF">2020-05-03T11:51:07Z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2012-04-23T00:00:00Z</vt:filetime>
  </property>
  <property fmtid="{D5CDD505-2E9C-101B-9397-08002B2CF9AE}" pid="3" name="Creator">
    <vt:lpwstr>pdfFactory Pro www.fineprint.cn</vt:lpwstr>
  </property>
  <property fmtid="{D5CDD505-2E9C-101B-9397-08002B2CF9AE}" pid="4" name="LastSaved">
    <vt:filetime>2012-04-23T00:00:00Z</vt:filetime>
  </property>
</Properties>
</file>