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2.xml" ContentType="application/vnd.openxmlformats-officedocument.wordprocessingml.header+xml"/>
  <Override PartName="/word/footer11.xml" ContentType="application/vnd.openxmlformats-officedocument.wordprocessingml.footer+xml"/>
  <Override PartName="/word/header3.xml" ContentType="application/vnd.openxmlformats-officedocument.wordprocessingml.header+xml"/>
  <Override PartName="/word/footer12.xml" ContentType="application/vnd.openxmlformats-officedocument.wordprocessingml.footer+xml"/>
  <Default Extension="png" ContentType="image/png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788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深圳市太光电信股份有限公司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404" w:lineRule="exact" w:before="0"/>
        <w:ind w:left="10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32"/>
        </w:rPr>
        <w:t>SHENZHEN TECHO</w:t>
      </w:r>
      <w:r>
        <w:rPr>
          <w:rFonts w:ascii="宋体"/>
          <w:spacing w:val="-12"/>
          <w:sz w:val="32"/>
        </w:rPr>
        <w:t> </w:t>
      </w:r>
      <w:r>
        <w:rPr>
          <w:rFonts w:ascii="宋体"/>
          <w:sz w:val="32"/>
        </w:rPr>
        <w:t>TELECOM.,LTD.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w w:val="95"/>
          <w:sz w:val="48"/>
          <w:szCs w:val="48"/>
        </w:rPr>
        <w:t>二 </w:t>
      </w:r>
      <w:r>
        <w:rPr>
          <w:rFonts w:ascii="Arial" w:hAnsi="Arial" w:cs="Arial" w:eastAsia="Arial" w:hint="default"/>
          <w:b/>
          <w:bCs/>
          <w:w w:val="95"/>
          <w:sz w:val="48"/>
          <w:szCs w:val="48"/>
        </w:rPr>
        <w:t>OO</w:t>
      </w:r>
      <w:r>
        <w:rPr>
          <w:rFonts w:ascii="Arial" w:hAnsi="Arial" w:cs="Arial" w:eastAsia="Arial" w:hint="default"/>
          <w:b/>
          <w:bCs/>
          <w:spacing w:val="-59"/>
          <w:w w:val="95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48"/>
          <w:szCs w:val="48"/>
        </w:rPr>
        <w:t>九年年度报告</w:t>
      </w:r>
      <w:r>
        <w:rPr>
          <w:rFonts w:ascii="Microsoft JhengHei" w:hAnsi="Microsoft JhengHei" w:cs="Microsoft JhengHei" w:eastAsia="Microsoft JhengHei" w:hint="default"/>
          <w:w w:val="95"/>
          <w:sz w:val="48"/>
          <w:szCs w:val="48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5"/>
          <w:szCs w:val="3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（证券代码：</w:t>
      </w:r>
      <w:r>
        <w:rPr>
          <w:rFonts w:ascii="Arial" w:hAnsi="Arial" w:cs="Arial" w:eastAsia="Arial" w:hint="default"/>
          <w:b/>
          <w:bCs/>
          <w:sz w:val="44"/>
          <w:szCs w:val="44"/>
        </w:rPr>
        <w:t>000555</w:t>
      </w: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）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49"/>
          <w:szCs w:val="49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-67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80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67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78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年四月二十三日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876" w:footer="840" w:top="1100" w:bottom="1020" w:left="1100" w:right="11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58" w:lineRule="exact" w:before="0"/>
        <w:ind w:left="4208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2"/>
        <w:spacing w:line="268" w:lineRule="auto" w:before="0"/>
        <w:ind w:left="148" w:right="137" w:firstLine="571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  <w:w w:val="95"/>
        </w:rPr>
        <w:t>本公司董事会、监事会及董事、监事、高级管理人员保证本报告所载资料</w:t>
      </w:r>
      <w:r>
        <w:rPr>
          <w:rFonts w:ascii="Microsoft JhengHei" w:hAnsi="Microsoft JhengHei" w:cs="Microsoft JhengHei" w:eastAsia="Microsoft JhengHei" w:hint="default"/>
          <w:spacing w:val="4"/>
          <w:w w:val="99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不存在任何虚假记载、误导性陈述或者重大遗漏，并对其内容的真实性、准确</w:t>
      </w:r>
      <w:r>
        <w:rPr>
          <w:rFonts w:ascii="Microsoft JhengHei" w:hAnsi="Microsoft JhengHei" w:cs="Microsoft JhengHei" w:eastAsia="Microsoft JhengHei" w:hint="default"/>
          <w:spacing w:val="7"/>
          <w:w w:val="95"/>
        </w:rPr>
        <w:t> </w:t>
      </w:r>
      <w:r>
        <w:rPr>
          <w:rFonts w:ascii="Microsoft JhengHei" w:hAnsi="Microsoft JhengHei" w:cs="Microsoft JhengHei" w:eastAsia="Microsoft JhengHei" w:hint="default"/>
          <w:spacing w:val="7"/>
          <w:w w:val="95"/>
        </w:rPr>
      </w:r>
      <w:r>
        <w:rPr>
          <w:rFonts w:ascii="Microsoft JhengHei" w:hAnsi="Microsoft JhengHei" w:cs="Microsoft JhengHei" w:eastAsia="Microsoft JhengHei" w:hint="default"/>
        </w:rPr>
        <w:t>性和完整性承担个别及连带责任。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66" w:lineRule="auto" w:before="15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没有董事、监事、高级管理人员对年度报告内容的真实性、准确性和完整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性无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保证或存在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异议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68" w:lineRule="auto" w:before="19"/>
        <w:ind w:left="147" w:right="132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中磊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计师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所有限责任公司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本公司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出具了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带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强调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的无保</w:t>
      </w:r>
      <w:r>
        <w:rPr>
          <w:rFonts w:ascii="Microsoft JhengHei" w:hAnsi="Microsoft JhengHei" w:cs="Microsoft JhengHei" w:eastAsia="Microsoft JhengHei" w:hint="default"/>
          <w:b/>
          <w:bCs/>
          <w:spacing w:val="6"/>
          <w:w w:val="95"/>
          <w:sz w:val="28"/>
          <w:szCs w:val="28"/>
        </w:rPr>
        <w:t>留意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审计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报告，本公司董事会、监事会对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项亦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详细说明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请投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5"/>
          <w:sz w:val="28"/>
          <w:szCs w:val="28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意阅读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68" w:lineRule="auto" w:before="10"/>
        <w:ind w:left="148" w:right="137" w:firstLine="57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厉天福先生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管会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计工作负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龚伟先生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和会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计机构负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w w:val="99"/>
          <w:sz w:val="28"/>
          <w:szCs w:val="28"/>
        </w:rPr>
        <w:t>责人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雪萍女士声明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：保证年度报告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pStyle w:val="Heading3"/>
        <w:spacing w:line="240" w:lineRule="auto" w:before="104"/>
        <w:ind w:left="719" w:right="0"/>
        <w:jc w:val="left"/>
      </w:pPr>
      <w:r>
        <w:rPr>
          <w:w w:val="99"/>
        </w:rPr>
        <w:t> </w:t>
      </w:r>
      <w:r>
        <w:rPr/>
      </w: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43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120" w:bottom="1020" w:left="1100" w:right="11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987" w:val="left" w:leader="none"/>
        </w:tabs>
        <w:spacing w:before="31"/>
        <w:ind w:left="0" w:right="89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7"/>
          <w:szCs w:val="37"/>
        </w:rPr>
      </w:pPr>
    </w:p>
    <w:p>
      <w:pPr>
        <w:pStyle w:val="Heading2"/>
        <w:tabs>
          <w:tab w:pos="9088" w:val="left" w:leader="none"/>
        </w:tabs>
        <w:spacing w:line="240" w:lineRule="auto" w:before="0"/>
        <w:ind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一、 </w:t>
      </w:r>
      <w:r>
        <w:rPr>
          <w:rFonts w:ascii="宋体" w:hAnsi="宋体" w:cs="宋体" w:eastAsia="宋体" w:hint="default"/>
          <w:b w:val="0"/>
          <w:bCs w:val="0"/>
        </w:rPr>
      </w:r>
      <w:r>
        <w:rPr>
          <w:rFonts w:ascii="Microsoft JhengHei" w:hAnsi="Microsoft JhengHei" w:cs="Microsoft JhengHei" w:eastAsia="Microsoft JhengHei" w:hint="default"/>
        </w:rPr>
        <w:t>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spacing w:val="46"/>
        </w:rPr>
        <w:t> </w:t>
      </w:r>
      <w:r>
        <w:rPr>
          <w:spacing w:val="34"/>
        </w:rPr>
        <w:t>..........................................</w:t>
        <w:tab/>
      </w:r>
      <w:r>
        <w:rPr/>
        <w:t>.</w:t>
      </w:r>
      <w:r>
        <w:rPr>
          <w:spacing w:val="37"/>
        </w:rPr>
        <w:t> </w:t>
      </w:r>
      <w:r>
        <w:rPr>
          <w:spacing w:val="4"/>
        </w:rPr>
        <w:t>4</w:t>
      </w:r>
      <w:r>
        <w:rPr>
          <w:rFonts w:ascii="宋体" w:hAnsi="宋体" w:cs="宋体" w:eastAsia="宋体" w:hint="default"/>
          <w:b w:val="0"/>
          <w:bCs w:val="0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tabs>
          <w:tab w:pos="9098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二、会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计数据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业务数据摘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-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3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7"/>
          <w:sz w:val="28"/>
          <w:szCs w:val="28"/>
        </w:rPr>
        <w:t>6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9088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三、股本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东情况</w:t>
      </w:r>
      <w:r>
        <w:rPr>
          <w:rFonts w:ascii="Microsoft JhengHei" w:hAnsi="Microsoft JhengHei" w:cs="Microsoft JhengHei" w:eastAsia="Microsoft JhengHei" w:hint="default"/>
          <w:b/>
          <w:bCs/>
          <w:spacing w:val="-20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3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4"/>
          <w:sz w:val="28"/>
          <w:szCs w:val="28"/>
        </w:rPr>
        <w:t>8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51" w:val="left" w:leader="none"/>
        </w:tabs>
        <w:spacing w:before="237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四、董事、监事、高级管理人员和员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工情况</w:t>
      </w:r>
      <w:r>
        <w:rPr>
          <w:rFonts w:ascii="Microsoft JhengHei" w:hAnsi="Microsoft JhengHei" w:cs="Microsoft JhengHei" w:eastAsia="Microsoft JhengHei" w:hint="default"/>
          <w:b/>
          <w:bCs/>
          <w:spacing w:val="5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3"/>
          <w:sz w:val="28"/>
          <w:szCs w:val="28"/>
        </w:rPr>
        <w:t>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1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12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44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结构</w:t>
      </w:r>
      <w:r>
        <w:rPr>
          <w:rFonts w:ascii="Microsoft JhengHei" w:hAnsi="Microsoft JhengHei" w:cs="Microsoft JhengHei" w:eastAsia="Microsoft JhengHei" w:hint="default"/>
          <w:b/>
          <w:bCs/>
          <w:spacing w:val="-41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16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56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情况简介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5"/>
          <w:sz w:val="28"/>
          <w:szCs w:val="28"/>
        </w:rPr>
        <w:t>22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57" w:val="left" w:leader="none"/>
        </w:tabs>
        <w:spacing w:before="237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、董事会报告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6"/>
          <w:sz w:val="28"/>
          <w:szCs w:val="28"/>
        </w:rPr>
        <w:t>23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57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、监事会报告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6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-6"/>
          <w:sz w:val="28"/>
          <w:szCs w:val="28"/>
        </w:rPr>
        <w:t>35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44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九、重要事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37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44" w:val="left" w:leader="none"/>
        </w:tabs>
        <w:spacing w:before="237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十、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43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tabs>
          <w:tab w:pos="8944" w:val="left" w:leader="none"/>
        </w:tabs>
        <w:spacing w:before="242"/>
        <w:ind w:left="38" w:right="0" w:firstLine="0"/>
        <w:jc w:val="center"/>
        <w:rPr>
          <w:rFonts w:ascii="宋体" w:hAnsi="宋体" w:cs="宋体" w:eastAsia="宋体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十一、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备查文件目录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pacing w:val="34"/>
          <w:sz w:val="28"/>
          <w:szCs w:val="28"/>
        </w:rPr>
        <w:t>............................................</w:t>
        <w:tab/>
      </w:r>
      <w:r>
        <w:rPr>
          <w:rFonts w:ascii="Arial" w:hAnsi="Arial" w:cs="Arial" w:eastAsia="Arial" w:hint="default"/>
          <w:b/>
          <w:bCs/>
          <w:sz w:val="28"/>
          <w:szCs w:val="28"/>
        </w:rPr>
        <w:t>.</w:t>
      </w:r>
      <w:r>
        <w:rPr>
          <w:rFonts w:ascii="Arial" w:hAnsi="Arial" w:cs="Arial" w:eastAsia="Arial" w:hint="default"/>
          <w:b/>
          <w:bCs/>
          <w:spacing w:val="28"/>
          <w:sz w:val="28"/>
          <w:szCs w:val="28"/>
        </w:rPr>
        <w:t> </w:t>
      </w:r>
      <w:r>
        <w:rPr>
          <w:rFonts w:ascii="Arial" w:hAnsi="Arial" w:cs="Arial" w:eastAsia="Arial" w:hint="default"/>
          <w:b/>
          <w:bCs/>
          <w:sz w:val="28"/>
          <w:szCs w:val="28"/>
        </w:rPr>
        <w:t>77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</w:r>
    </w:p>
    <w:p>
      <w:pPr>
        <w:spacing w:after="0"/>
        <w:jc w:val="center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849" w:val="left" w:leader="none"/>
        </w:tabs>
        <w:spacing w:before="73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一、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情况简介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9"/>
          <w:szCs w:val="39"/>
        </w:rPr>
      </w:pPr>
    </w:p>
    <w:p>
      <w:pPr>
        <w:pStyle w:val="BodyText"/>
        <w:spacing w:line="355" w:lineRule="auto" w:before="0"/>
        <w:ind w:left="868" w:right="3052" w:hanging="720"/>
        <w:jc w:val="left"/>
        <w:rPr>
          <w:rFonts w:ascii="宋体" w:hAnsi="宋体" w:cs="宋体" w:eastAsia="宋体" w:hint="default"/>
        </w:rPr>
      </w:pPr>
      <w:r>
        <w:rPr/>
        <w:t>（一）公司法定中文名称</w:t>
      </w:r>
      <w:r>
        <w:rPr>
          <w:rFonts w:ascii="宋体" w:hAnsi="宋体" w:cs="宋体" w:eastAsia="宋体" w:hint="default"/>
        </w:rPr>
        <w:t>: 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 </w:t>
      </w:r>
      <w:r>
        <w:rPr/>
        <w:t>公司法定英文名称：</w:t>
      </w:r>
      <w:r>
        <w:rPr>
          <w:rFonts w:ascii="宋体" w:hAnsi="宋体" w:cs="宋体" w:eastAsia="宋体" w:hint="default"/>
        </w:rPr>
        <w:t>SHENZHEN TECHO TELECOM., LTD. </w:t>
      </w:r>
    </w:p>
    <w:p>
      <w:pPr>
        <w:pStyle w:val="BodyText"/>
        <w:spacing w:line="240" w:lineRule="auto" w:before="41"/>
        <w:ind w:left="8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（二）法定代表人姓名：厉天福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（三）公司董事会秘书：舒晓玲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证券事务代表：曾昭静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联系电话：</w:t>
      </w:r>
      <w:r>
        <w:rPr>
          <w:rFonts w:ascii="宋体" w:hAnsi="宋体" w:cs="宋体" w:eastAsia="宋体" w:hint="default"/>
        </w:rPr>
        <w:t>0755-82910290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</w:t>
      </w:r>
      <w:r>
        <w:rPr/>
        <w:t>传真：</w:t>
      </w:r>
      <w:r>
        <w:rPr>
          <w:rFonts w:ascii="宋体" w:hAnsi="宋体" w:cs="宋体" w:eastAsia="宋体" w:hint="default"/>
        </w:rPr>
        <w:t>0755-82910304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联系地址：深圳市福田区滨河路北与彩田路东联合广场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spacing w:before="162"/>
        <w:ind w:left="77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147" w:right="0"/>
        <w:jc w:val="left"/>
        <w:rPr>
          <w:rFonts w:ascii="宋体" w:hAnsi="宋体" w:cs="宋体" w:eastAsia="宋体" w:hint="default"/>
        </w:rPr>
      </w:pPr>
      <w:r>
        <w:rPr/>
        <w:t>（四）公司注册地址：深圳市福田区滨河路北与彩田路东联合广场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公司办公地址：深圳市福田区滨河路北与彩田路东联合广场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867" w:right="4972"/>
        <w:jc w:val="left"/>
        <w:rPr>
          <w:rFonts w:ascii="宋体" w:hAnsi="宋体" w:cs="宋体" w:eastAsia="宋体" w:hint="default"/>
        </w:rPr>
      </w:pPr>
      <w:r>
        <w:rPr/>
        <w:t>邮政编码：</w:t>
      </w:r>
      <w:r>
        <w:rPr>
          <w:rFonts w:ascii="宋体" w:hAnsi="宋体" w:cs="宋体" w:eastAsia="宋体" w:hint="default"/>
        </w:rPr>
        <w:t>518033 </w:t>
      </w:r>
      <w:r>
        <w:rPr/>
        <w:t>公司电子信箱：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（五）公司选定的信息披露报纸名称</w:t>
      </w:r>
      <w:r>
        <w:rPr>
          <w:spacing w:val="-120"/>
        </w:rPr>
        <w:t>：</w:t>
      </w:r>
      <w:r>
        <w:rPr/>
        <w:t>《证券时报》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登载年度报告的中国证监会</w:t>
      </w:r>
      <w:r>
        <w:rPr>
          <w:rFonts w:ascii="宋体" w:hAnsi="宋体" w:cs="宋体" w:eastAsia="宋体" w:hint="default"/>
        </w:rPr>
        <w:t>指</w:t>
      </w:r>
      <w:r>
        <w:rPr/>
        <w:t>定</w:t>
      </w:r>
      <w:r>
        <w:rPr>
          <w:rFonts w:ascii="宋体" w:hAnsi="宋体" w:cs="宋体" w:eastAsia="宋体" w:hint="default"/>
        </w:rPr>
        <w:t>网站</w:t>
      </w:r>
      <w:r>
        <w:rPr/>
        <w:t>的</w:t>
      </w:r>
      <w:r>
        <w:rPr>
          <w:rFonts w:ascii="宋体" w:hAnsi="宋体" w:cs="宋体" w:eastAsia="宋体" w:hint="default"/>
        </w:rPr>
        <w:t>网</w:t>
      </w:r>
      <w:r>
        <w:rPr/>
        <w:t>址：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公司年度报告</w:t>
      </w:r>
      <w:r>
        <w:rPr>
          <w:rFonts w:ascii="宋体" w:hAnsi="宋体" w:cs="宋体" w:eastAsia="宋体" w:hint="default"/>
        </w:rPr>
        <w:t>备置</w:t>
      </w:r>
      <w:r>
        <w:rPr/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:</w:t>
      </w:r>
      <w:r>
        <w:rPr/>
        <w:t>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）公司股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交易所</w:t>
      </w:r>
      <w:r>
        <w:rPr/>
        <w:t>：深圳证券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票简</w:t>
      </w:r>
      <w:r>
        <w:rPr/>
        <w:t>称： </w:t>
      </w:r>
      <w:r>
        <w:rPr>
          <w:rFonts w:ascii="宋体" w:hAnsi="宋体" w:cs="宋体" w:eastAsia="宋体" w:hint="default"/>
        </w:rPr>
        <w:t>ST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太光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代码：</w:t>
      </w:r>
      <w:r>
        <w:rPr>
          <w:rFonts w:ascii="宋体" w:hAnsi="宋体" w:cs="宋体" w:eastAsia="宋体" w:hint="default"/>
        </w:rPr>
        <w:t>000555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60" w:lineRule="auto"/>
        <w:ind w:left="267" w:right="4972" w:hanging="12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七</w:t>
      </w:r>
      <w:r>
        <w:rPr/>
        <w:t>）</w:t>
      </w:r>
      <w:r>
        <w:rPr>
          <w:rFonts w:ascii="宋体" w:hAnsi="宋体" w:cs="宋体" w:eastAsia="宋体" w:hint="default"/>
        </w:rPr>
        <w:t>其他</w:t>
      </w:r>
      <w:r>
        <w:rPr/>
        <w:t>有</w:t>
      </w:r>
      <w:r>
        <w:rPr>
          <w:rFonts w:ascii="宋体" w:hAnsi="宋体" w:cs="宋体" w:eastAsia="宋体" w:hint="default"/>
        </w:rPr>
        <w:t>关资料</w:t>
      </w:r>
      <w:r>
        <w:rPr/>
        <w:t>：</w:t>
      </w:r>
      <w:r>
        <w:rPr>
          <w:rFonts w:ascii="宋体" w:hAnsi="宋体" w:cs="宋体" w:eastAsia="宋体" w:hint="default"/>
        </w:rPr>
        <w:t> 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1994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355" w:lineRule="auto" w:before="91"/>
        <w:ind w:left="267" w:right="3052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首次</w:t>
      </w:r>
      <w:r>
        <w:rPr/>
        <w:t>注册地址：</w:t>
      </w:r>
      <w:r>
        <w:rPr>
          <w:rFonts w:ascii="宋体" w:hAnsi="宋体" w:cs="宋体" w:eastAsia="宋体" w:hint="default"/>
        </w:rPr>
        <w:t>贵州省凯里</w:t>
      </w:r>
      <w:r>
        <w:rPr/>
        <w:t>市</w:t>
      </w:r>
      <w:r>
        <w:rPr>
          <w:rFonts w:ascii="宋体" w:hAnsi="宋体" w:cs="宋体" w:eastAsia="宋体" w:hint="default"/>
        </w:rPr>
        <w:t>环城西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92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注册地址：深圳市福田区天</w:t>
      </w:r>
      <w:r>
        <w:rPr>
          <w:rFonts w:ascii="宋体" w:hAnsi="宋体" w:cs="宋体" w:eastAsia="宋体" w:hint="default"/>
        </w:rPr>
        <w:t>安数</w:t>
      </w:r>
      <w:r>
        <w:rPr/>
        <w:t>码</w:t>
      </w:r>
      <w:r>
        <w:rPr>
          <w:rFonts w:ascii="宋体" w:hAnsi="宋体" w:cs="宋体" w:eastAsia="宋体" w:hint="default"/>
        </w:rPr>
        <w:t>城</w:t>
      </w:r>
      <w:r>
        <w:rPr/>
        <w:t>天</w:t>
      </w:r>
      <w:r>
        <w:rPr>
          <w:rFonts w:ascii="宋体" w:hAnsi="宋体" w:cs="宋体" w:eastAsia="宋体" w:hint="default"/>
        </w:rPr>
        <w:t>吉大厦</w:t>
      </w:r>
      <w:r>
        <w:rPr/>
        <w:t>四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A2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</w:t>
      </w:r>
      <w:r>
        <w:rPr>
          <w:rFonts w:ascii="宋体" w:hAnsi="宋体" w:cs="宋体" w:eastAsia="宋体" w:hint="default"/>
        </w:rPr>
        <w:t>泰然工业</w:t>
      </w:r>
      <w:r>
        <w:rPr/>
        <w:t>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栋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注册登</w:t>
      </w:r>
      <w:r>
        <w:rPr>
          <w:rFonts w:ascii="宋体" w:hAnsi="宋体" w:cs="宋体" w:eastAsia="宋体" w:hint="default"/>
        </w:rPr>
        <w:t>记日期</w:t>
      </w:r>
      <w:r>
        <w:rPr/>
        <w:t>：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267" w:right="0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变更</w:t>
      </w:r>
      <w:r>
        <w:rPr/>
        <w:t>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、企业</w:t>
      </w:r>
      <w:r>
        <w:rPr/>
        <w:t>法人</w:t>
      </w:r>
      <w:r>
        <w:rPr>
          <w:rFonts w:ascii="宋体" w:hAnsi="宋体" w:cs="宋体" w:eastAsia="宋体" w:hint="default"/>
        </w:rPr>
        <w:t>营业执照</w:t>
      </w:r>
      <w:r>
        <w:rPr/>
        <w:t>注册</w:t>
      </w:r>
      <w:r>
        <w:rPr>
          <w:rFonts w:ascii="宋体" w:hAnsi="宋体" w:cs="宋体" w:eastAsia="宋体" w:hint="default"/>
        </w:rPr>
        <w:t>号</w:t>
      </w:r>
      <w:r>
        <w:rPr/>
        <w:t>：</w:t>
      </w:r>
      <w:r>
        <w:rPr>
          <w:rFonts w:ascii="宋体" w:hAnsi="宋体" w:cs="宋体" w:eastAsia="宋体" w:hint="default"/>
        </w:rPr>
        <w:t>4403011059727 </w:t>
      </w:r>
    </w:p>
    <w:p>
      <w:pPr>
        <w:pStyle w:val="BodyText"/>
        <w:spacing w:line="240" w:lineRule="auto" w:before="41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、税</w:t>
      </w:r>
      <w:r>
        <w:rPr/>
        <w:t>务登</w:t>
      </w:r>
      <w:r>
        <w:rPr>
          <w:rFonts w:ascii="宋体" w:hAnsi="宋体" w:cs="宋体" w:eastAsia="宋体" w:hint="default"/>
        </w:rPr>
        <w:t>记号</w:t>
      </w:r>
      <w:r>
        <w:rPr/>
        <w:t>码：深地</w:t>
      </w:r>
      <w:r>
        <w:rPr>
          <w:rFonts w:ascii="宋体" w:hAnsi="宋体" w:cs="宋体" w:eastAsia="宋体" w:hint="default"/>
        </w:rPr>
        <w:t>税</w:t>
      </w:r>
      <w:r>
        <w:rPr/>
        <w:t>登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3" w:right="1989"/>
        <w:jc w:val="center"/>
        <w:rPr>
          <w:rFonts w:ascii="宋体" w:hAnsi="宋体" w:cs="宋体" w:eastAsia="宋体" w:hint="default"/>
        </w:rPr>
      </w:pPr>
      <w:r>
        <w:rPr/>
        <w:t>深国</w:t>
      </w:r>
      <w:r>
        <w:rPr>
          <w:rFonts w:ascii="宋体" w:hAnsi="宋体" w:cs="宋体" w:eastAsia="宋体" w:hint="default"/>
        </w:rPr>
        <w:t>税字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、组织机构</w:t>
      </w:r>
      <w:r>
        <w:rPr/>
        <w:t>代码：</w:t>
      </w:r>
      <w:r>
        <w:rPr>
          <w:rFonts w:ascii="宋体" w:hAnsi="宋体" w:cs="宋体" w:eastAsia="宋体" w:hint="default"/>
        </w:rPr>
        <w:t>72619812-4 </w:t>
      </w:r>
    </w:p>
    <w:p>
      <w:pPr>
        <w:pStyle w:val="BodyText"/>
        <w:spacing w:line="240" w:lineRule="auto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名称：中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办公地址：北</w:t>
      </w:r>
      <w:r>
        <w:rPr>
          <w:rFonts w:ascii="宋体" w:hAnsi="宋体" w:cs="宋体" w:eastAsia="宋体" w:hint="default"/>
        </w:rPr>
        <w:t>京丰台</w:t>
      </w:r>
      <w:r>
        <w:rPr/>
        <w:t>区</w:t>
      </w:r>
      <w:r>
        <w:rPr>
          <w:rFonts w:ascii="宋体" w:hAnsi="宋体" w:cs="宋体" w:eastAsia="宋体" w:hint="default"/>
        </w:rPr>
        <w:t>星火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号昌宁大厦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0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54"/>
        <w:ind w:left="3398" w:right="149"/>
        <w:jc w:val="left"/>
        <w:rPr>
          <w:b w:val="0"/>
          <w:bCs w:val="0"/>
        </w:rPr>
      </w:pPr>
      <w:r>
        <w:rPr/>
        <w:t>二、会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业务数据摘</w:t>
      </w:r>
      <w:r>
        <w:rPr/>
        <w:t>要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4"/>
        <w:spacing w:line="367" w:lineRule="exact"/>
        <w:ind w:left="100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（一）本年度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利润指标情况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0" w:right="80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6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3"/>
        <w:gridCol w:w="3048"/>
      </w:tblGrid>
      <w:tr>
        <w:trPr>
          <w:trHeight w:val="458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8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-11,335,105.02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-7,952,820.94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-7,952,820.94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-11,335,105.02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-38,943,558.67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648" w:right="149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t>注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非经常性损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和涉及</w:t>
      </w:r>
      <w:r>
        <w:rPr>
          <w:rFonts w:ascii="宋体" w:hAnsi="宋体" w:cs="宋体" w:eastAsia="宋体" w:hint="default"/>
        </w:rPr>
        <w:t>金额</w:t>
      </w:r>
      <w:r>
        <w:rPr/>
        <w:t>：</w:t>
      </w:r>
      <w:r>
        <w:rPr>
          <w:rFonts w:ascii="宋体" w:hAnsi="宋体" w:cs="宋体" w:eastAsia="宋体" w:hint="default"/>
        </w:rPr>
        <w:t>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61"/>
        <w:ind w:left="0" w:right="627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7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8"/>
        <w:gridCol w:w="3048"/>
      </w:tblGrid>
      <w:tr>
        <w:trPr>
          <w:trHeight w:val="432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  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32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3,382,284.08 </w:t>
            </w:r>
          </w:p>
        </w:tc>
      </w:tr>
      <w:tr>
        <w:trPr>
          <w:trHeight w:val="427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3,382,284.08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67" w:lineRule="exact"/>
        <w:ind w:left="100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Microsoft JhengHei" w:hAnsi="Microsoft JhengHei" w:cs="Microsoft JhengHei" w:eastAsia="Microsoft JhengHei" w:hint="default"/>
        </w:rPr>
        <w:t>截至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/>
        <w:t>三年的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0" w:right="49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203"/>
        <w:gridCol w:w="2002"/>
        <w:gridCol w:w="1992"/>
        <w:gridCol w:w="2102"/>
      </w:tblGrid>
      <w:tr>
        <w:trPr>
          <w:trHeight w:val="61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4,909,038.90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20,616,013.42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7,942,699.58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-4,333.49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3,344,720.24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187,854.91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-4,333.49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3,344,720.24 </w:t>
            </w:r>
          </w:p>
        </w:tc>
      </w:tr>
      <w:tr>
        <w:trPr>
          <w:trHeight w:val="84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扣除非经常性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-11,335,105.02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-3,632,116.37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-212.08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-6,477,849.59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23,259,440.91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33,190,883.80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-29.92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30,819,044.86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-133,522,035.67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-125,569,214.73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-6.33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-125,757,069.64 </w:t>
            </w:r>
          </w:p>
        </w:tc>
      </w:tr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-38,943,558.67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6,440.42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-604,774.21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5,221.24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-0.43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0.00007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-614,385.71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0.0001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60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203"/>
        <w:gridCol w:w="2002"/>
        <w:gridCol w:w="1992"/>
        <w:gridCol w:w="2102"/>
      </w:tblGrid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</w:t>
            </w: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-1.47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-1.39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-5.76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-1.39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6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-0.088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0.002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-4,500.00%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67" w:lineRule="exact"/>
        <w:ind w:left="1128" w:right="149"/>
        <w:jc w:val="left"/>
        <w:rPr>
          <w:b w:val="0"/>
          <w:bCs w:val="0"/>
        </w:rPr>
      </w:pPr>
      <w:r>
        <w:rPr/>
        <w:t>（三）</w:t>
      </w:r>
      <w:r>
        <w:rPr>
          <w:rFonts w:ascii="Microsoft JhengHei" w:hAnsi="Microsoft JhengHei" w:cs="Microsoft JhengHei" w:eastAsia="Microsoft JhengHei" w:hint="default"/>
        </w:rPr>
        <w:t>利润表附表</w:t>
      </w:r>
      <w:r>
        <w:rPr/>
        <w:t>：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458" w:lineRule="auto" w:before="0"/>
        <w:ind w:left="647" w:right="149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880001pt;margin-top:50.015594pt;width:462.75pt;height:166.1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917"/>
                    <w:gridCol w:w="869"/>
                    <w:gridCol w:w="946"/>
                    <w:gridCol w:w="946"/>
                    <w:gridCol w:w="917"/>
                    <w:gridCol w:w="917"/>
                    <w:gridCol w:w="922"/>
                    <w:gridCol w:w="1022"/>
                  </w:tblGrid>
                  <w:tr>
                    <w:trPr>
                      <w:trHeight w:val="509" w:hRule="exact"/>
                    </w:trPr>
                    <w:tc>
                      <w:tcPr>
                        <w:tcW w:w="17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6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77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9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产收益率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7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87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-0.088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-0.088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0.002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1"/>
                          <w:ind w:left="264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0.002 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9" w:right="89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扣除非经常性损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益后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-0.125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-0.125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31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center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-0.04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4"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/>
                            <w:sz w:val="15"/>
                          </w:rPr>
                          <w:t>-0.04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中国证监会《公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证券的公司信息披露编报</w:t>
      </w:r>
      <w:r>
        <w:rPr>
          <w:rFonts w:ascii="宋体" w:hAnsi="宋体" w:cs="宋体" w:eastAsia="宋体" w:hint="default"/>
          <w:spacing w:val="-2"/>
        </w:rPr>
        <w:t>规则第九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-</w:t>
      </w:r>
      <w:r>
        <w:rPr>
          <w:rFonts w:ascii="宋体" w:hAnsi="宋体" w:cs="宋体" w:eastAsia="宋体" w:hint="default"/>
          <w:spacing w:val="-2"/>
        </w:rPr>
        <w:t>净资</w:t>
      </w:r>
      <w:r>
        <w:rPr>
          <w:rFonts w:ascii="宋体" w:hAnsi="宋体" w:cs="宋体" w:eastAsia="宋体" w:hint="default"/>
          <w:spacing w:val="-2"/>
        </w:rPr>
        <w:t>产收益率和每</w:t>
      </w:r>
      <w:r>
        <w:rPr>
          <w:spacing w:val="-2"/>
        </w:rPr>
        <w:t>股</w:t>
      </w:r>
      <w:r>
        <w:rPr/>
        <w:t> </w:t>
      </w:r>
      <w:r>
        <w:rPr>
          <w:rFonts w:ascii="宋体" w:hAnsi="宋体" w:cs="宋体" w:eastAsia="宋体" w:hint="default"/>
        </w:rPr>
        <w:t>收益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算及</w:t>
      </w:r>
      <w:r>
        <w:rPr/>
        <w:t>披露》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367" w:lineRule="exact"/>
        <w:ind w:left="64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内股</w:t>
      </w:r>
      <w:r>
        <w:rPr>
          <w:rFonts w:ascii="Microsoft JhengHei" w:hAnsi="Microsoft JhengHei" w:cs="Microsoft JhengHei" w:eastAsia="Microsoft JhengHei" w:hint="default"/>
        </w:rPr>
        <w:t>东权益变动情况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变动原因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10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5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87"/>
        <w:gridCol w:w="1469"/>
        <w:gridCol w:w="1666"/>
        <w:gridCol w:w="1776"/>
        <w:gridCol w:w="1781"/>
      </w:tblGrid>
      <w:tr>
        <w:trPr>
          <w:trHeight w:val="51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90,627,680.00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54,221,698.82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-272,655,640.20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-125,569,214.73</w:t>
            </w:r>
          </w:p>
        </w:tc>
      </w:tr>
      <w:tr>
        <w:trPr>
          <w:trHeight w:val="43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7,952,820.94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7,952,820.94 </w:t>
            </w:r>
          </w:p>
        </w:tc>
      </w:tr>
      <w:tr>
        <w:trPr>
          <w:trHeight w:val="427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90,627,680.00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-280,608,461.14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-133,522,035.67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859" w:right="14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动原因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未分配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系报告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内亏</w:t>
      </w:r>
      <w:r>
        <w:rPr>
          <w:rFonts w:ascii="宋体" w:hAnsi="宋体" w:cs="宋体" w:eastAsia="宋体" w:hint="default"/>
          <w:sz w:val="21"/>
          <w:szCs w:val="21"/>
        </w:rPr>
        <w:t>损所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60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69"/>
        <w:ind w:left="570" w:right="526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spacing w:val="-3"/>
        </w:rPr>
        <w:t>三、股本</w:t>
      </w:r>
      <w:r>
        <w:rPr>
          <w:rFonts w:ascii="Microsoft JhengHei" w:hAnsi="Microsoft JhengHei" w:cs="Microsoft JhengHei" w:eastAsia="Microsoft JhengHei" w:hint="default"/>
          <w:spacing w:val="-3"/>
        </w:rPr>
        <w:t>变动</w:t>
      </w:r>
      <w:r>
        <w:rPr>
          <w:spacing w:val="-3"/>
        </w:rPr>
        <w:t>及股</w:t>
      </w:r>
      <w:r>
        <w:rPr>
          <w:rFonts w:ascii="Microsoft JhengHei" w:hAnsi="Microsoft JhengHei" w:cs="Microsoft JhengHei" w:eastAsia="Microsoft JhengHei" w:hint="default"/>
          <w:spacing w:val="-3"/>
        </w:rPr>
        <w:t>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4"/>
        <w:spacing w:line="367" w:lineRule="exact"/>
        <w:ind w:left="1007" w:right="0" w:firstLine="1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</w:t>
      </w:r>
      <w:r>
        <w:rPr>
          <w:spacing w:val="-120"/>
        </w:rPr>
        <w:t>）</w:t>
      </w:r>
      <w:r>
        <w:rPr/>
        <w:t>、股本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/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before="157"/>
        <w:ind w:left="5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99"/>
          <w:sz w:val="28"/>
          <w:szCs w:val="28"/>
        </w:rPr>
        <w:t>   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   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w w:val="99"/>
          <w:sz w:val="28"/>
          <w:szCs w:val="28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262"/>
        <w:gridCol w:w="946"/>
        <w:gridCol w:w="629"/>
        <w:gridCol w:w="523"/>
        <w:gridCol w:w="629"/>
        <w:gridCol w:w="1051"/>
        <w:gridCol w:w="1051"/>
        <w:gridCol w:w="1157"/>
        <w:gridCol w:w="941"/>
      </w:tblGrid>
      <w:tr>
        <w:trPr>
          <w:trHeight w:val="474" w:hRule="exact"/>
        </w:trPr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9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9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本次变动增减（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+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本次变动后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16" w:hRule="exact"/>
        </w:trPr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3"/>
              <w:ind w:left="1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发行</w:t>
            </w:r>
            <w:r>
              <w:rPr>
                <w:rFonts w:ascii="黑体" w:hAnsi="黑体" w:cs="黑体" w:eastAsia="黑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3"/>
              <w:ind w:left="16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送</w:t>
            </w:r>
            <w:r>
              <w:rPr>
                <w:rFonts w:ascii="黑体" w:hAnsi="黑体" w:cs="黑体" w:eastAsia="黑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3" w:lineRule="exact"/>
              <w:ind w:left="220" w:right="0" w:hanging="92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公积</w:t>
            </w:r>
          </w:p>
          <w:p>
            <w:pPr>
              <w:pStyle w:val="TableParagraph"/>
              <w:spacing w:line="240" w:lineRule="auto"/>
              <w:ind w:left="129" w:right="31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黑体" w:hAnsi="黑体" w:cs="黑体" w:eastAsia="黑体" w:hint="default"/>
                <w:sz w:val="18"/>
                <w:szCs w:val="18"/>
              </w:rPr>
              <w:t>转股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小计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黑体" w:hAnsi="黑体" w:cs="黑体" w:eastAsia="黑体" w:hint="default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47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一、有限售条件股份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11.954%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-10,834,291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-10,834,291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0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</w:tr>
      <w:tr>
        <w:trPr>
          <w:trHeight w:val="290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、国家持股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0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、国有法人持股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2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、其他内资持股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11.954%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其中：境内法人持股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11.954%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境内自然人持股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、外资持股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其中：境外法人持股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境外自然人持股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二、无限售条件股份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79,793,389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88.045%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、人民币普通股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79,793,389 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88.045% </w:t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10,834,291 </w:t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、境内上市的外资股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3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、境外上市的外资股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349" w:hRule="exact"/>
        </w:trPr>
        <w:tc>
          <w:tcPr>
            <w:tcW w:w="19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4</w:t>
            </w:r>
            <w:r>
              <w:rPr>
                <w:rFonts w:ascii="黑体" w:hAnsi="黑体" w:cs="黑体" w:eastAsia="黑体" w:hint="default"/>
                <w:sz w:val="15"/>
                <w:szCs w:val="15"/>
              </w:rPr>
              <w:t>、其他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514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黑体" w:hAnsi="黑体" w:cs="黑体" w:eastAsia="黑体" w:hint="default"/>
                <w:sz w:val="15"/>
                <w:szCs w:val="15"/>
              </w:rPr>
              <w:t>三、股份总数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90,627,680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100% </w:t>
            </w:r>
          </w:p>
        </w:tc>
      </w:tr>
    </w:tbl>
    <w:p>
      <w:pPr>
        <w:spacing w:line="230" w:lineRule="exact" w:before="0"/>
        <w:ind w:left="52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0"/>
          <w:sz w:val="20"/>
        </w:rPr>
        <w:t> </w:t>
      </w:r>
      <w:r>
        <w:rPr>
          <w:rFonts w:ascii="宋体"/>
          <w:sz w:val="20"/>
        </w:rPr>
        <w:t> </w:t>
      </w:r>
      <w:r>
        <w:rPr>
          <w:rFonts w:ascii="宋体"/>
          <w:w w:val="100"/>
          <w:sz w:val="20"/>
        </w:rPr>
        <w:t> </w:t>
      </w:r>
    </w:p>
    <w:p>
      <w:pPr>
        <w:spacing w:before="132"/>
        <w:ind w:left="52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报告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内，</w:t>
      </w:r>
      <w:r>
        <w:rPr>
          <w:rFonts w:ascii="宋体" w:hAnsi="宋体" w:cs="宋体" w:eastAsia="宋体" w:hint="default"/>
          <w:sz w:val="20"/>
          <w:szCs w:val="20"/>
        </w:rPr>
        <w:t>公司股份</w:t>
      </w:r>
      <w:r>
        <w:rPr>
          <w:rFonts w:ascii="宋体" w:hAnsi="宋体" w:cs="宋体" w:eastAsia="宋体" w:hint="default"/>
          <w:sz w:val="20"/>
          <w:szCs w:val="20"/>
        </w:rPr>
        <w:t>结</w:t>
      </w:r>
      <w:r>
        <w:rPr>
          <w:rFonts w:ascii="宋体" w:hAnsi="宋体" w:cs="宋体" w:eastAsia="宋体" w:hint="default"/>
          <w:sz w:val="20"/>
          <w:szCs w:val="20"/>
        </w:rPr>
        <w:t>构</w:t>
      </w:r>
      <w:r>
        <w:rPr>
          <w:rFonts w:ascii="宋体" w:hAnsi="宋体" w:cs="宋体" w:eastAsia="宋体" w:hint="default"/>
          <w:sz w:val="20"/>
          <w:szCs w:val="20"/>
        </w:rPr>
        <w:t>发生了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化，说明如下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before="127"/>
        <w:ind w:left="926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w w:val="100"/>
          <w:sz w:val="20"/>
          <w:szCs w:val="20"/>
        </w:rPr>
        <w:t>（</w:t>
      </w:r>
      <w:r>
        <w:rPr>
          <w:rFonts w:ascii="宋体" w:hAnsi="宋体" w:cs="宋体" w:eastAsia="宋体" w:hint="default"/>
          <w:w w:val="100"/>
          <w:sz w:val="20"/>
          <w:szCs w:val="20"/>
        </w:rPr>
        <w:t>1</w:t>
      </w:r>
      <w:r>
        <w:rPr>
          <w:rFonts w:ascii="宋体" w:hAnsi="宋体" w:cs="宋体" w:eastAsia="宋体" w:hint="default"/>
          <w:spacing w:val="-101"/>
          <w:w w:val="100"/>
          <w:sz w:val="20"/>
          <w:szCs w:val="2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  <w:t>2009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6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19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日</w:t>
      </w:r>
      <w:r>
        <w:rPr>
          <w:rFonts w:ascii="宋体" w:hAnsi="宋体" w:cs="宋体" w:eastAsia="宋体" w:hint="default"/>
          <w:spacing w:val="-106"/>
          <w:w w:val="100"/>
          <w:sz w:val="20"/>
          <w:szCs w:val="20"/>
        </w:rPr>
        <w:t>，</w:t>
      </w:r>
      <w:r>
        <w:rPr>
          <w:rFonts w:ascii="宋体" w:hAnsi="宋体" w:cs="宋体" w:eastAsia="宋体" w:hint="default"/>
          <w:w w:val="100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第</w:t>
      </w:r>
      <w:r>
        <w:rPr>
          <w:rFonts w:ascii="宋体" w:hAnsi="宋体" w:cs="宋体" w:eastAsia="宋体" w:hint="default"/>
          <w:w w:val="100"/>
          <w:sz w:val="20"/>
          <w:szCs w:val="20"/>
        </w:rPr>
        <w:t>一</w:t>
      </w:r>
      <w:r>
        <w:rPr>
          <w:rFonts w:ascii="宋体" w:hAnsi="宋体" w:cs="宋体" w:eastAsia="宋体" w:hint="default"/>
          <w:w w:val="100"/>
          <w:sz w:val="20"/>
          <w:szCs w:val="20"/>
        </w:rPr>
        <w:t>大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股</w:t>
      </w:r>
      <w:r>
        <w:rPr>
          <w:rFonts w:ascii="宋体" w:hAnsi="宋体" w:cs="宋体" w:eastAsia="宋体" w:hint="default"/>
          <w:w w:val="100"/>
          <w:sz w:val="20"/>
          <w:szCs w:val="20"/>
        </w:rPr>
        <w:t>东深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圳</w:t>
      </w:r>
      <w:r>
        <w:rPr>
          <w:rFonts w:ascii="宋体" w:hAnsi="宋体" w:cs="宋体" w:eastAsia="宋体" w:hint="default"/>
          <w:w w:val="100"/>
          <w:sz w:val="20"/>
          <w:szCs w:val="20"/>
        </w:rPr>
        <w:t>市</w:t>
      </w:r>
      <w:r>
        <w:rPr>
          <w:rFonts w:ascii="宋体" w:hAnsi="宋体" w:cs="宋体" w:eastAsia="宋体" w:hint="default"/>
          <w:w w:val="100"/>
          <w:sz w:val="20"/>
          <w:szCs w:val="20"/>
        </w:rPr>
        <w:t>申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昌</w:t>
      </w:r>
      <w:r>
        <w:rPr>
          <w:rFonts w:ascii="宋体" w:hAnsi="宋体" w:cs="宋体" w:eastAsia="宋体" w:hint="default"/>
          <w:w w:val="100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技</w:t>
      </w:r>
      <w:r>
        <w:rPr>
          <w:rFonts w:ascii="宋体" w:hAnsi="宋体" w:cs="宋体" w:eastAsia="宋体" w:hint="default"/>
          <w:w w:val="100"/>
          <w:sz w:val="20"/>
          <w:szCs w:val="20"/>
        </w:rPr>
        <w:t>有限公</w:t>
      </w:r>
      <w:r>
        <w:rPr>
          <w:rFonts w:ascii="宋体" w:hAnsi="宋体" w:cs="宋体" w:eastAsia="宋体" w:hint="default"/>
          <w:spacing w:val="-106"/>
          <w:w w:val="100"/>
          <w:sz w:val="20"/>
          <w:szCs w:val="20"/>
        </w:rPr>
        <w:t>司</w:t>
      </w:r>
      <w:r>
        <w:rPr>
          <w:rFonts w:ascii="宋体" w:hAnsi="宋体" w:cs="宋体" w:eastAsia="宋体" w:hint="default"/>
          <w:w w:val="100"/>
          <w:sz w:val="20"/>
          <w:szCs w:val="20"/>
        </w:rPr>
        <w:t>（</w:t>
      </w:r>
      <w:r>
        <w:rPr>
          <w:rFonts w:ascii="宋体" w:hAnsi="宋体" w:cs="宋体" w:eastAsia="宋体" w:hint="default"/>
          <w:w w:val="100"/>
          <w:sz w:val="20"/>
          <w:szCs w:val="20"/>
        </w:rPr>
        <w:t>以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下</w:t>
      </w:r>
      <w:r>
        <w:rPr>
          <w:rFonts w:ascii="宋体" w:hAnsi="宋体" w:cs="宋体" w:eastAsia="宋体" w:hint="default"/>
          <w:w w:val="100"/>
          <w:sz w:val="20"/>
          <w:szCs w:val="20"/>
        </w:rPr>
        <w:t>简</w:t>
      </w:r>
      <w:r>
        <w:rPr>
          <w:rFonts w:ascii="宋体" w:hAnsi="宋体" w:cs="宋体" w:eastAsia="宋体" w:hint="default"/>
          <w:spacing w:val="-101"/>
          <w:w w:val="100"/>
          <w:sz w:val="20"/>
          <w:szCs w:val="20"/>
        </w:rPr>
        <w:t>称</w:t>
      </w:r>
      <w:r>
        <w:rPr>
          <w:rFonts w:ascii="宋体" w:hAnsi="宋体" w:cs="宋体" w:eastAsia="宋体" w:hint="default"/>
          <w:w w:val="100"/>
          <w:sz w:val="20"/>
          <w:szCs w:val="20"/>
        </w:rPr>
        <w:t>“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申</w:t>
      </w:r>
      <w:r>
        <w:rPr>
          <w:rFonts w:ascii="宋体" w:hAnsi="宋体" w:cs="宋体" w:eastAsia="宋体" w:hint="default"/>
          <w:w w:val="100"/>
          <w:sz w:val="20"/>
          <w:szCs w:val="20"/>
        </w:rPr>
        <w:t>昌</w:t>
      </w:r>
      <w:r>
        <w:rPr>
          <w:rFonts w:ascii="宋体" w:hAnsi="宋体" w:cs="宋体" w:eastAsia="宋体" w:hint="default"/>
          <w:w w:val="100"/>
          <w:sz w:val="20"/>
          <w:szCs w:val="20"/>
        </w:rPr>
        <w:t>科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技</w:t>
      </w:r>
      <w:r>
        <w:rPr>
          <w:rFonts w:ascii="宋体" w:hAnsi="宋体" w:cs="宋体" w:eastAsia="宋体" w:hint="default"/>
          <w:spacing w:val="-101"/>
          <w:w w:val="100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101"/>
          <w:w w:val="100"/>
          <w:sz w:val="20"/>
          <w:szCs w:val="20"/>
        </w:rPr>
        <w:t>）</w:t>
      </w:r>
      <w:r>
        <w:rPr>
          <w:rFonts w:ascii="宋体" w:hAnsi="宋体" w:cs="宋体" w:eastAsia="宋体" w:hint="default"/>
          <w:w w:val="100"/>
          <w:sz w:val="20"/>
          <w:szCs w:val="20"/>
        </w:rPr>
        <w:t>所</w:t>
      </w:r>
      <w:r>
        <w:rPr>
          <w:rFonts w:ascii="宋体" w:hAnsi="宋体" w:cs="宋体" w:eastAsia="宋体" w:hint="default"/>
          <w:w w:val="100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67"/>
          <w:sz w:val="20"/>
          <w:szCs w:val="20"/>
        </w:rPr>
        <w:t> </w:t>
      </w:r>
      <w:r>
        <w:rPr>
          <w:rFonts w:ascii="宋体" w:hAnsi="宋体" w:cs="宋体" w:eastAsia="宋体" w:hint="default"/>
          <w:w w:val="100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0</w:t>
      </w:r>
      <w:r>
        <w:rPr>
          <w:rFonts w:ascii="宋体" w:hAnsi="宋体" w:cs="宋体" w:eastAsia="宋体" w:hint="default"/>
          <w:w w:val="100"/>
          <w:sz w:val="20"/>
          <w:szCs w:val="20"/>
        </w:rPr>
        <w:t>,834,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2</w:t>
      </w:r>
      <w:r>
        <w:rPr>
          <w:rFonts w:ascii="宋体" w:hAnsi="宋体" w:cs="宋体" w:eastAsia="宋体" w:hint="default"/>
          <w:w w:val="100"/>
          <w:sz w:val="20"/>
          <w:szCs w:val="20"/>
        </w:rPr>
        <w:t>91</w:t>
      </w:r>
    </w:p>
    <w:p>
      <w:pPr>
        <w:spacing w:before="127"/>
        <w:ind w:left="527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股限</w:t>
      </w:r>
      <w:r>
        <w:rPr>
          <w:rFonts w:ascii="宋体" w:hAnsi="宋体" w:cs="宋体" w:eastAsia="宋体" w:hint="default"/>
          <w:sz w:val="20"/>
          <w:szCs w:val="20"/>
        </w:rPr>
        <w:t>售流通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解</w:t>
      </w:r>
      <w:r>
        <w:rPr>
          <w:rFonts w:ascii="宋体" w:hAnsi="宋体" w:cs="宋体" w:eastAsia="宋体" w:hint="default"/>
          <w:sz w:val="20"/>
          <w:szCs w:val="20"/>
        </w:rPr>
        <w:t>除</w:t>
      </w:r>
      <w:r>
        <w:rPr>
          <w:rFonts w:ascii="宋体" w:hAnsi="宋体" w:cs="宋体" w:eastAsia="宋体" w:hint="default"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售</w:t>
      </w:r>
      <w:r>
        <w:rPr>
          <w:rFonts w:ascii="宋体" w:hAnsi="宋体" w:cs="宋体" w:eastAsia="宋体" w:hint="default"/>
          <w:sz w:val="20"/>
          <w:szCs w:val="20"/>
        </w:rPr>
        <w:t>, </w:t>
      </w:r>
      <w:r>
        <w:rPr>
          <w:rFonts w:ascii="宋体" w:hAnsi="宋体" w:cs="宋体" w:eastAsia="宋体" w:hint="default"/>
          <w:sz w:val="20"/>
          <w:szCs w:val="20"/>
        </w:rPr>
        <w:t>占</w:t>
      </w:r>
      <w:r>
        <w:rPr>
          <w:rFonts w:ascii="宋体" w:hAnsi="宋体" w:cs="宋体" w:eastAsia="宋体" w:hint="default"/>
          <w:sz w:val="20"/>
          <w:szCs w:val="20"/>
        </w:rPr>
        <w:t>公司股份</w:t>
      </w:r>
      <w:r>
        <w:rPr>
          <w:rFonts w:ascii="宋体" w:hAnsi="宋体" w:cs="宋体" w:eastAsia="宋体" w:hint="default"/>
          <w:sz w:val="20"/>
          <w:szCs w:val="20"/>
        </w:rPr>
        <w:t>总数</w:t>
      </w:r>
      <w:r>
        <w:rPr>
          <w:rFonts w:ascii="宋体" w:hAnsi="宋体" w:cs="宋体" w:eastAsia="宋体" w:hint="default"/>
          <w:sz w:val="20"/>
          <w:szCs w:val="20"/>
        </w:rPr>
        <w:t>的</w:t>
      </w:r>
      <w:r>
        <w:rPr>
          <w:rFonts w:ascii="宋体" w:hAnsi="宋体" w:cs="宋体" w:eastAsia="宋体" w:hint="default"/>
          <w:spacing w:val="-5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11.954%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357" w:lineRule="auto" w:before="127"/>
        <w:ind w:left="527" w:right="477" w:firstLine="39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2009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11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10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第</w:t>
      </w: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大</w:t>
      </w:r>
      <w:r>
        <w:rPr>
          <w:rFonts w:ascii="宋体" w:hAnsi="宋体" w:cs="宋体" w:eastAsia="宋体" w:hint="default"/>
          <w:sz w:val="20"/>
          <w:szCs w:val="20"/>
        </w:rPr>
        <w:t>股东的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100%</w:t>
      </w:r>
      <w:r>
        <w:rPr>
          <w:rFonts w:ascii="宋体" w:hAnsi="宋体" w:cs="宋体" w:eastAsia="宋体" w:hint="default"/>
          <w:sz w:val="20"/>
          <w:szCs w:val="20"/>
        </w:rPr>
        <w:t>控</w:t>
      </w:r>
      <w:r>
        <w:rPr>
          <w:rFonts w:ascii="宋体" w:hAnsi="宋体" w:cs="宋体" w:eastAsia="宋体" w:hint="default"/>
          <w:sz w:val="20"/>
          <w:szCs w:val="20"/>
        </w:rPr>
        <w:t>股股东</w:t>
      </w:r>
      <w:r>
        <w:rPr>
          <w:rFonts w:ascii="宋体" w:hAnsi="宋体" w:cs="宋体" w:eastAsia="宋体" w:hint="default"/>
          <w:sz w:val="20"/>
          <w:szCs w:val="20"/>
        </w:rPr>
        <w:t>湖</w:t>
      </w:r>
      <w:r>
        <w:rPr>
          <w:rFonts w:ascii="宋体" w:hAnsi="宋体" w:cs="宋体" w:eastAsia="宋体" w:hint="default"/>
          <w:sz w:val="20"/>
          <w:szCs w:val="20"/>
        </w:rPr>
        <w:t>北</w:t>
      </w:r>
      <w:r>
        <w:rPr>
          <w:rFonts w:ascii="宋体" w:hAnsi="宋体" w:cs="宋体" w:eastAsia="宋体" w:hint="default"/>
          <w:sz w:val="20"/>
          <w:szCs w:val="20"/>
        </w:rPr>
        <w:t>纳伟仕投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有限公司与</w:t>
      </w:r>
      <w:r>
        <w:rPr>
          <w:rFonts w:ascii="宋体" w:hAnsi="宋体" w:cs="宋体" w:eastAsia="宋体" w:hint="default"/>
          <w:sz w:val="20"/>
          <w:szCs w:val="20"/>
        </w:rPr>
        <w:t>昆山</w:t>
      </w:r>
      <w:r>
        <w:rPr>
          <w:rFonts w:ascii="宋体" w:hAnsi="宋体" w:cs="宋体" w:eastAsia="宋体" w:hint="default"/>
          <w:sz w:val="20"/>
          <w:szCs w:val="20"/>
        </w:rPr>
        <w:t>经</w:t>
      </w:r>
      <w:r>
        <w:rPr>
          <w:rFonts w:ascii="宋体" w:hAnsi="宋体" w:cs="宋体" w:eastAsia="宋体" w:hint="default"/>
          <w:sz w:val="20"/>
          <w:szCs w:val="20"/>
        </w:rPr>
        <w:t>济技术开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发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经营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有限公司（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以下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简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称</w:t>
      </w:r>
      <w:r>
        <w:rPr>
          <w:rFonts w:ascii="宋体" w:hAnsi="宋体" w:cs="宋体" w:eastAsia="宋体" w:hint="default"/>
          <w:spacing w:val="-2"/>
          <w:sz w:val="20"/>
          <w:szCs w:val="20"/>
        </w:rPr>
        <w:t>“昆山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经营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>”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）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签订了</w:t>
      </w:r>
      <w:r>
        <w:rPr>
          <w:rFonts w:ascii="宋体" w:hAnsi="宋体" w:cs="宋体" w:eastAsia="宋体" w:hint="default"/>
          <w:spacing w:val="-2"/>
          <w:sz w:val="20"/>
          <w:szCs w:val="20"/>
        </w:rPr>
        <w:t>《股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转让协议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书》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，昆山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2"/>
          <w:sz w:val="20"/>
          <w:szCs w:val="20"/>
        </w:rPr>
        <w:t>经营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获得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湖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北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纳伟仕投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有限公司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持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有的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申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昌</w:t>
      </w:r>
      <w:r>
        <w:rPr>
          <w:rFonts w:ascii="宋体" w:hAnsi="宋体" w:cs="宋体" w:eastAsia="宋体" w:hint="default"/>
          <w:spacing w:val="-2"/>
          <w:w w:val="100"/>
          <w:sz w:val="20"/>
          <w:szCs w:val="20"/>
        </w:rPr>
        <w:t>科技</w:t>
      </w:r>
      <w:r>
        <w:rPr>
          <w:rFonts w:ascii="宋体" w:hAnsi="宋体" w:cs="宋体" w:eastAsia="宋体" w:hint="default"/>
          <w:spacing w:val="-50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100%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的股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权。昆山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资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产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经营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从而间接获得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上</w:t>
      </w:r>
      <w:r>
        <w:rPr>
          <w:rFonts w:ascii="宋体" w:hAnsi="宋体" w:cs="宋体" w:eastAsia="宋体" w:hint="default"/>
          <w:spacing w:val="-5"/>
          <w:w w:val="100"/>
          <w:sz w:val="20"/>
          <w:szCs w:val="20"/>
        </w:rPr>
        <w:t>市公司</w:t>
      </w:r>
      <w:r>
        <w:rPr>
          <w:rFonts w:ascii="宋体" w:hAnsi="宋体" w:cs="宋体" w:eastAsia="宋体" w:hint="default"/>
          <w:spacing w:val="-44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pacing w:val="-1"/>
          <w:w w:val="100"/>
          <w:sz w:val="20"/>
          <w:szCs w:val="20"/>
        </w:rPr>
        <w:t>21.95%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的股份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360" w:lineRule="auto" w:before="29"/>
        <w:ind w:left="527" w:right="472" w:firstLine="39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3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2009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11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26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，申</w:t>
      </w:r>
      <w:r>
        <w:rPr>
          <w:rFonts w:ascii="宋体" w:hAnsi="宋体" w:cs="宋体" w:eastAsia="宋体" w:hint="default"/>
          <w:sz w:val="20"/>
          <w:szCs w:val="20"/>
        </w:rPr>
        <w:t>昌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将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持</w:t>
      </w:r>
      <w:r>
        <w:rPr>
          <w:rFonts w:ascii="宋体" w:hAnsi="宋体" w:cs="宋体" w:eastAsia="宋体" w:hint="default"/>
          <w:sz w:val="20"/>
          <w:szCs w:val="20"/>
        </w:rPr>
        <w:t>有的公司</w:t>
      </w:r>
      <w:r>
        <w:rPr>
          <w:rFonts w:ascii="宋体" w:hAnsi="宋体" w:cs="宋体" w:eastAsia="宋体" w:hint="default"/>
          <w:sz w:val="20"/>
          <w:szCs w:val="20"/>
        </w:rPr>
        <w:t>无</w:t>
      </w:r>
      <w:r>
        <w:rPr>
          <w:rFonts w:ascii="宋体" w:hAnsi="宋体" w:cs="宋体" w:eastAsia="宋体" w:hint="default"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售流通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pacing w:val="-45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980</w:t>
      </w:r>
      <w:r>
        <w:rPr>
          <w:rFonts w:ascii="宋体" w:hAnsi="宋体" w:cs="宋体" w:eastAsia="宋体" w:hint="default"/>
          <w:spacing w:val="-4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万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sz w:val="20"/>
          <w:szCs w:val="20"/>
        </w:rPr>
        <w:t>质押给</w:t>
      </w:r>
      <w:r>
        <w:rPr>
          <w:rFonts w:ascii="宋体" w:hAnsi="宋体" w:cs="宋体" w:eastAsia="宋体" w:hint="default"/>
          <w:sz w:val="20"/>
          <w:szCs w:val="20"/>
        </w:rPr>
        <w:t>昆山开发</w:t>
      </w:r>
      <w:r>
        <w:rPr>
          <w:rFonts w:ascii="宋体" w:hAnsi="宋体" w:cs="宋体" w:eastAsia="宋体" w:hint="default"/>
          <w:sz w:val="20"/>
          <w:szCs w:val="20"/>
        </w:rPr>
        <w:t>区国</w:t>
      </w:r>
      <w:r>
        <w:rPr>
          <w:rFonts w:ascii="宋体" w:hAnsi="宋体" w:cs="宋体" w:eastAsia="宋体" w:hint="default"/>
          <w:sz w:val="20"/>
          <w:szCs w:val="20"/>
        </w:rPr>
        <w:t>投控</w:t>
      </w:r>
      <w:r>
        <w:rPr>
          <w:rFonts w:ascii="宋体" w:hAnsi="宋体" w:cs="宋体" w:eastAsia="宋体" w:hint="default"/>
          <w:sz w:val="20"/>
          <w:szCs w:val="20"/>
        </w:rPr>
        <w:t>股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有限公司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质押</w:t>
      </w:r>
      <w:r>
        <w:rPr>
          <w:rFonts w:ascii="宋体" w:hAnsi="宋体" w:cs="宋体" w:eastAsia="宋体" w:hint="default"/>
          <w:sz w:val="20"/>
          <w:szCs w:val="20"/>
        </w:rPr>
        <w:t>期</w:t>
      </w:r>
      <w:r>
        <w:rPr>
          <w:rFonts w:ascii="宋体" w:hAnsi="宋体" w:cs="宋体" w:eastAsia="宋体" w:hint="default"/>
          <w:sz w:val="20"/>
          <w:szCs w:val="20"/>
        </w:rPr>
        <w:t>限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2009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26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至质</w:t>
      </w:r>
      <w:r>
        <w:rPr>
          <w:rFonts w:ascii="宋体" w:hAnsi="宋体" w:cs="宋体" w:eastAsia="宋体" w:hint="default"/>
          <w:sz w:val="20"/>
          <w:szCs w:val="20"/>
        </w:rPr>
        <w:t>权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申</w:t>
      </w:r>
      <w:r>
        <w:rPr>
          <w:rFonts w:ascii="宋体" w:hAnsi="宋体" w:cs="宋体" w:eastAsia="宋体" w:hint="default"/>
          <w:sz w:val="20"/>
          <w:szCs w:val="20"/>
        </w:rPr>
        <w:t>请</w:t>
      </w:r>
      <w:r>
        <w:rPr>
          <w:rFonts w:ascii="宋体" w:hAnsi="宋体" w:cs="宋体" w:eastAsia="宋体" w:hint="default"/>
          <w:sz w:val="20"/>
          <w:szCs w:val="20"/>
        </w:rPr>
        <w:t>解</w:t>
      </w:r>
      <w:r>
        <w:rPr>
          <w:rFonts w:ascii="宋体" w:hAnsi="宋体" w:cs="宋体" w:eastAsia="宋体" w:hint="default"/>
          <w:sz w:val="20"/>
          <w:szCs w:val="20"/>
        </w:rPr>
        <w:t>除</w:t>
      </w:r>
      <w:r>
        <w:rPr>
          <w:rFonts w:ascii="宋体" w:hAnsi="宋体" w:cs="宋体" w:eastAsia="宋体" w:hint="default"/>
          <w:sz w:val="20"/>
          <w:szCs w:val="20"/>
        </w:rPr>
        <w:t>质押</w:t>
      </w:r>
      <w:r>
        <w:rPr>
          <w:rFonts w:ascii="宋体" w:hAnsi="宋体" w:cs="宋体" w:eastAsia="宋体" w:hint="default"/>
          <w:sz w:val="20"/>
          <w:szCs w:val="20"/>
        </w:rPr>
        <w:t>登</w:t>
      </w:r>
      <w:r>
        <w:rPr>
          <w:rFonts w:ascii="宋体" w:hAnsi="宋体" w:cs="宋体" w:eastAsia="宋体" w:hint="default"/>
          <w:sz w:val="20"/>
          <w:szCs w:val="20"/>
        </w:rPr>
        <w:t>记</w:t>
      </w:r>
      <w:r>
        <w:rPr>
          <w:rFonts w:ascii="宋体" w:hAnsi="宋体" w:cs="宋体" w:eastAsia="宋体" w:hint="default"/>
          <w:sz w:val="20"/>
          <w:szCs w:val="20"/>
        </w:rPr>
        <w:t>为止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357" w:lineRule="auto" w:before="27"/>
        <w:ind w:left="527" w:right="477" w:firstLine="39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4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2009</w:t>
      </w:r>
      <w:r>
        <w:rPr>
          <w:rFonts w:ascii="宋体" w:hAnsi="宋体" w:cs="宋体" w:eastAsia="宋体" w:hint="default"/>
          <w:spacing w:val="-3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3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43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3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14</w:t>
      </w:r>
      <w:r>
        <w:rPr>
          <w:rFonts w:ascii="宋体" w:hAnsi="宋体" w:cs="宋体" w:eastAsia="宋体" w:hint="default"/>
          <w:spacing w:val="-38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，申</w:t>
      </w:r>
      <w:r>
        <w:rPr>
          <w:rFonts w:ascii="宋体" w:hAnsi="宋体" w:cs="宋体" w:eastAsia="宋体" w:hint="default"/>
          <w:sz w:val="20"/>
          <w:szCs w:val="20"/>
        </w:rPr>
        <w:t>昌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的法定代表人</w:t>
      </w:r>
      <w:r>
        <w:rPr>
          <w:rFonts w:ascii="宋体" w:hAnsi="宋体" w:cs="宋体" w:eastAsia="宋体" w:hint="default"/>
          <w:sz w:val="20"/>
          <w:szCs w:val="20"/>
        </w:rPr>
        <w:t>由</w:t>
      </w:r>
      <w:r>
        <w:rPr>
          <w:rFonts w:ascii="宋体" w:hAnsi="宋体" w:cs="宋体" w:eastAsia="宋体" w:hint="default"/>
          <w:sz w:val="20"/>
          <w:szCs w:val="20"/>
        </w:rPr>
        <w:t>厉天福</w:t>
      </w:r>
      <w:r>
        <w:rPr>
          <w:rFonts w:ascii="宋体" w:hAnsi="宋体" w:cs="宋体" w:eastAsia="宋体" w:hint="default"/>
          <w:sz w:val="20"/>
          <w:szCs w:val="20"/>
        </w:rPr>
        <w:t>先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变更</w:t>
      </w:r>
      <w:r>
        <w:rPr>
          <w:rFonts w:ascii="宋体" w:hAnsi="宋体" w:cs="宋体" w:eastAsia="宋体" w:hint="default"/>
          <w:sz w:val="20"/>
          <w:szCs w:val="20"/>
        </w:rPr>
        <w:t>为宋波先</w:t>
      </w:r>
      <w:r>
        <w:rPr>
          <w:rFonts w:ascii="宋体" w:hAnsi="宋体" w:cs="宋体" w:eastAsia="宋体" w:hint="default"/>
          <w:sz w:val="20"/>
          <w:szCs w:val="20"/>
        </w:rPr>
        <w:t>生，</w:t>
      </w:r>
      <w:r>
        <w:rPr>
          <w:rFonts w:ascii="宋体" w:hAnsi="宋体" w:cs="宋体" w:eastAsia="宋体" w:hint="default"/>
          <w:sz w:val="20"/>
          <w:szCs w:val="20"/>
        </w:rPr>
        <w:t>公司</w:t>
      </w:r>
      <w:r>
        <w:rPr>
          <w:rFonts w:ascii="宋体" w:hAnsi="宋体" w:cs="宋体" w:eastAsia="宋体" w:hint="default"/>
          <w:sz w:val="20"/>
          <w:szCs w:val="20"/>
        </w:rPr>
        <w:t>实际</w:t>
      </w:r>
      <w:r>
        <w:rPr>
          <w:rFonts w:ascii="宋体" w:hAnsi="宋体" w:cs="宋体" w:eastAsia="宋体" w:hint="default"/>
          <w:sz w:val="20"/>
          <w:szCs w:val="20"/>
        </w:rPr>
        <w:t>控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由</w:t>
      </w:r>
      <w:r>
        <w:rPr>
          <w:rFonts w:ascii="宋体" w:hAnsi="宋体" w:cs="宋体" w:eastAsia="宋体" w:hint="default"/>
          <w:sz w:val="20"/>
          <w:szCs w:val="20"/>
        </w:rPr>
        <w:t>厉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天福</w:t>
      </w:r>
      <w:r>
        <w:rPr>
          <w:rFonts w:ascii="宋体" w:hAnsi="宋体" w:cs="宋体" w:eastAsia="宋体" w:hint="default"/>
          <w:sz w:val="20"/>
          <w:szCs w:val="20"/>
        </w:rPr>
        <w:t>先</w:t>
      </w:r>
      <w:r>
        <w:rPr>
          <w:rFonts w:ascii="宋体" w:hAnsi="宋体" w:cs="宋体" w:eastAsia="宋体" w:hint="default"/>
          <w:sz w:val="20"/>
          <w:szCs w:val="20"/>
        </w:rPr>
        <w:t>生</w:t>
      </w:r>
      <w:r>
        <w:rPr>
          <w:rFonts w:ascii="宋体" w:hAnsi="宋体" w:cs="宋体" w:eastAsia="宋体" w:hint="default"/>
          <w:sz w:val="20"/>
          <w:szCs w:val="20"/>
        </w:rPr>
        <w:t>变更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昆山</w:t>
      </w:r>
      <w:r>
        <w:rPr>
          <w:rFonts w:ascii="宋体" w:hAnsi="宋体" w:cs="宋体" w:eastAsia="宋体" w:hint="default"/>
          <w:sz w:val="20"/>
          <w:szCs w:val="20"/>
        </w:rPr>
        <w:t>市国有（</w:t>
      </w:r>
      <w:r>
        <w:rPr>
          <w:rFonts w:ascii="宋体" w:hAnsi="宋体" w:cs="宋体" w:eastAsia="宋体" w:hint="default"/>
          <w:sz w:val="20"/>
          <w:szCs w:val="20"/>
        </w:rPr>
        <w:t>集体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资</w:t>
      </w:r>
      <w:r>
        <w:rPr>
          <w:rFonts w:ascii="宋体" w:hAnsi="宋体" w:cs="宋体" w:eastAsia="宋体" w:hint="default"/>
          <w:sz w:val="20"/>
          <w:szCs w:val="20"/>
        </w:rPr>
        <w:t>产</w:t>
      </w:r>
      <w:r>
        <w:rPr>
          <w:rFonts w:ascii="宋体" w:hAnsi="宋体" w:cs="宋体" w:eastAsia="宋体" w:hint="default"/>
          <w:sz w:val="20"/>
          <w:szCs w:val="20"/>
        </w:rPr>
        <w:t>管理委员</w:t>
      </w:r>
      <w:r>
        <w:rPr>
          <w:rFonts w:ascii="宋体" w:hAnsi="宋体" w:cs="宋体" w:eastAsia="宋体" w:hint="default"/>
          <w:sz w:val="20"/>
          <w:szCs w:val="20"/>
        </w:rPr>
        <w:t>会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360" w:lineRule="auto" w:before="29"/>
        <w:ind w:left="527" w:right="472" w:firstLine="398"/>
        <w:jc w:val="both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（</w:t>
      </w:r>
      <w:r>
        <w:rPr>
          <w:rFonts w:ascii="宋体" w:hAnsi="宋体" w:cs="宋体" w:eastAsia="宋体" w:hint="default"/>
          <w:sz w:val="20"/>
          <w:szCs w:val="20"/>
        </w:rPr>
        <w:t>5</w:t>
      </w:r>
      <w:r>
        <w:rPr>
          <w:rFonts w:ascii="宋体" w:hAnsi="宋体" w:cs="宋体" w:eastAsia="宋体" w:hint="default"/>
          <w:sz w:val="20"/>
          <w:szCs w:val="20"/>
        </w:rPr>
        <w:t>）</w:t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11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，申</w:t>
      </w:r>
      <w:r>
        <w:rPr>
          <w:rFonts w:ascii="宋体" w:hAnsi="宋体" w:cs="宋体" w:eastAsia="宋体" w:hint="default"/>
          <w:sz w:val="20"/>
          <w:szCs w:val="20"/>
        </w:rPr>
        <w:t>昌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的股份</w:t>
      </w:r>
      <w:r>
        <w:rPr>
          <w:rFonts w:ascii="宋体" w:hAnsi="宋体" w:cs="宋体" w:eastAsia="宋体" w:hint="default"/>
          <w:sz w:val="20"/>
          <w:szCs w:val="20"/>
        </w:rPr>
        <w:t>性</w:t>
      </w:r>
      <w:r>
        <w:rPr>
          <w:rFonts w:ascii="宋体" w:hAnsi="宋体" w:cs="宋体" w:eastAsia="宋体" w:hint="default"/>
          <w:sz w:val="20"/>
          <w:szCs w:val="20"/>
        </w:rPr>
        <w:t>质由境</w:t>
      </w:r>
      <w:r>
        <w:rPr>
          <w:rFonts w:ascii="宋体" w:hAnsi="宋体" w:cs="宋体" w:eastAsia="宋体" w:hint="default"/>
          <w:sz w:val="20"/>
          <w:szCs w:val="20"/>
        </w:rPr>
        <w:t>内</w:t>
      </w:r>
      <w:r>
        <w:rPr>
          <w:rFonts w:ascii="宋体" w:hAnsi="宋体" w:cs="宋体" w:eastAsia="宋体" w:hint="default"/>
          <w:sz w:val="20"/>
          <w:szCs w:val="20"/>
        </w:rPr>
        <w:t>一</w:t>
      </w:r>
      <w:r>
        <w:rPr>
          <w:rFonts w:ascii="宋体" w:hAnsi="宋体" w:cs="宋体" w:eastAsia="宋体" w:hint="default"/>
          <w:sz w:val="20"/>
          <w:szCs w:val="20"/>
        </w:rPr>
        <w:t>般</w:t>
      </w:r>
      <w:r>
        <w:rPr>
          <w:rFonts w:ascii="宋体" w:hAnsi="宋体" w:cs="宋体" w:eastAsia="宋体" w:hint="default"/>
          <w:sz w:val="20"/>
          <w:szCs w:val="20"/>
        </w:rPr>
        <w:t>法人股</w:t>
      </w:r>
      <w:r>
        <w:rPr>
          <w:rFonts w:ascii="宋体" w:hAnsi="宋体" w:cs="宋体" w:eastAsia="宋体" w:hint="default"/>
          <w:sz w:val="20"/>
          <w:szCs w:val="20"/>
        </w:rPr>
        <w:t>变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国有法人股</w:t>
      </w:r>
      <w:r>
        <w:rPr>
          <w:rFonts w:ascii="宋体" w:hAnsi="宋体" w:cs="宋体" w:eastAsia="宋体" w:hint="default"/>
          <w:sz w:val="20"/>
          <w:szCs w:val="20"/>
        </w:rPr>
        <w:t>；</w:t>
      </w:r>
      <w:r>
        <w:rPr>
          <w:rFonts w:ascii="宋体" w:hAnsi="宋体" w:cs="宋体" w:eastAsia="宋体" w:hint="default"/>
          <w:spacing w:val="3"/>
          <w:sz w:val="20"/>
          <w:szCs w:val="20"/>
        </w:rPr>
        <w:t> </w:t>
      </w:r>
      <w:r>
        <w:rPr>
          <w:rFonts w:ascii="宋体" w:hAnsi="宋体" w:cs="宋体" w:eastAsia="宋体" w:hint="default"/>
          <w:spacing w:val="3"/>
          <w:sz w:val="20"/>
          <w:szCs w:val="20"/>
        </w:rPr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2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8</w:t>
      </w:r>
      <w:r>
        <w:rPr>
          <w:rFonts w:ascii="宋体" w:hAnsi="宋体" w:cs="宋体" w:eastAsia="宋体" w:hint="default"/>
          <w:spacing w:val="-47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申</w:t>
      </w:r>
      <w:r>
        <w:rPr>
          <w:rFonts w:ascii="宋体" w:hAnsi="宋体" w:cs="宋体" w:eastAsia="宋体" w:hint="default"/>
          <w:sz w:val="20"/>
          <w:szCs w:val="20"/>
        </w:rPr>
        <w:t>昌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更</w:t>
      </w:r>
      <w:r>
        <w:rPr>
          <w:rFonts w:ascii="宋体" w:hAnsi="宋体" w:cs="宋体" w:eastAsia="宋体" w:hint="default"/>
          <w:sz w:val="20"/>
          <w:szCs w:val="20"/>
        </w:rPr>
        <w:t>名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“昆山</w:t>
      </w:r>
      <w:r>
        <w:rPr>
          <w:rFonts w:ascii="宋体" w:hAnsi="宋体" w:cs="宋体" w:eastAsia="宋体" w:hint="default"/>
          <w:sz w:val="20"/>
          <w:szCs w:val="20"/>
        </w:rPr>
        <w:t>市</w:t>
      </w:r>
      <w:r>
        <w:rPr>
          <w:rFonts w:ascii="宋体" w:hAnsi="宋体" w:cs="宋体" w:eastAsia="宋体" w:hint="default"/>
          <w:sz w:val="20"/>
          <w:szCs w:val="20"/>
        </w:rPr>
        <w:t>申</w:t>
      </w:r>
      <w:r>
        <w:rPr>
          <w:rFonts w:ascii="宋体" w:hAnsi="宋体" w:cs="宋体" w:eastAsia="宋体" w:hint="default"/>
          <w:sz w:val="20"/>
          <w:szCs w:val="20"/>
        </w:rPr>
        <w:t>昌</w:t>
      </w:r>
      <w:r>
        <w:rPr>
          <w:rFonts w:ascii="宋体" w:hAnsi="宋体" w:cs="宋体" w:eastAsia="宋体" w:hint="default"/>
          <w:sz w:val="20"/>
          <w:szCs w:val="20"/>
        </w:rPr>
        <w:t>科技</w:t>
      </w:r>
      <w:r>
        <w:rPr>
          <w:rFonts w:ascii="宋体" w:hAnsi="宋体" w:cs="宋体" w:eastAsia="宋体" w:hint="default"/>
          <w:sz w:val="20"/>
          <w:szCs w:val="20"/>
        </w:rPr>
        <w:t>有限公司</w:t>
      </w:r>
      <w:r>
        <w:rPr>
          <w:rFonts w:ascii="宋体" w:hAnsi="宋体" w:cs="宋体" w:eastAsia="宋体" w:hint="default"/>
          <w:sz w:val="20"/>
          <w:szCs w:val="20"/>
        </w:rPr>
        <w:t>，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住</w:t>
      </w:r>
      <w:r>
        <w:rPr>
          <w:rFonts w:ascii="宋体" w:hAnsi="宋体" w:cs="宋体" w:eastAsia="宋体" w:hint="default"/>
          <w:sz w:val="20"/>
          <w:szCs w:val="20"/>
        </w:rPr>
        <w:t>所变更</w:t>
      </w:r>
      <w:r>
        <w:rPr>
          <w:rFonts w:ascii="宋体" w:hAnsi="宋体" w:cs="宋体" w:eastAsia="宋体" w:hint="default"/>
          <w:sz w:val="20"/>
          <w:szCs w:val="20"/>
        </w:rPr>
        <w:t>为</w:t>
      </w:r>
      <w:r>
        <w:rPr>
          <w:rFonts w:ascii="宋体" w:hAnsi="宋体" w:cs="宋体" w:eastAsia="宋体" w:hint="default"/>
          <w:sz w:val="20"/>
          <w:szCs w:val="20"/>
        </w:rPr>
        <w:t>“昆山开发</w:t>
      </w:r>
      <w:r>
        <w:rPr>
          <w:rFonts w:ascii="宋体" w:hAnsi="宋体" w:cs="宋体" w:eastAsia="宋体" w:hint="default"/>
          <w:sz w:val="20"/>
          <w:szCs w:val="20"/>
        </w:rPr>
        <w:t>区</w:t>
      </w:r>
      <w:r>
        <w:rPr>
          <w:rFonts w:ascii="宋体" w:hAnsi="宋体" w:cs="宋体" w:eastAsia="宋体" w:hint="default"/>
          <w:sz w:val="20"/>
          <w:szCs w:val="20"/>
        </w:rPr>
        <w:t>前进</w:t>
      </w:r>
      <w:r>
        <w:rPr>
          <w:rFonts w:ascii="宋体" w:hAnsi="宋体" w:cs="宋体" w:eastAsia="宋体" w:hint="default"/>
          <w:sz w:val="20"/>
          <w:szCs w:val="20"/>
        </w:rPr>
        <w:t>中路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68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号</w:t>
      </w:r>
      <w:r>
        <w:rPr>
          <w:rFonts w:ascii="宋体" w:hAnsi="宋体" w:cs="宋体" w:eastAsia="宋体" w:hint="default"/>
          <w:sz w:val="20"/>
          <w:szCs w:val="20"/>
        </w:rPr>
        <w:t>”。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after="0" w:line="360" w:lineRule="auto"/>
        <w:jc w:val="both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100" w:bottom="1020" w:left="720" w:right="760"/>
        </w:sectPr>
      </w:pPr>
    </w:p>
    <w:p>
      <w:pPr>
        <w:spacing w:before="104"/>
        <w:ind w:left="528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0"/>
          <w:sz w:val="20"/>
        </w:rPr>
        <w:t> </w:t>
      </w:r>
    </w:p>
    <w:p>
      <w:pPr>
        <w:pStyle w:val="BodyText"/>
        <w:spacing w:line="240" w:lineRule="auto" w:before="114"/>
        <w:ind w:left="5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/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0" w:right="106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2309"/>
        <w:gridCol w:w="1363"/>
        <w:gridCol w:w="1051"/>
        <w:gridCol w:w="946"/>
        <w:gridCol w:w="946"/>
        <w:gridCol w:w="1258"/>
        <w:gridCol w:w="1574"/>
      </w:tblGrid>
      <w:tr>
        <w:trPr>
          <w:trHeight w:val="475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-1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1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66" w:hRule="exact"/>
        </w:trPr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10,834,291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26"/>
        <w:ind w:left="10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发行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为止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无新</w:t>
      </w:r>
      <w:r>
        <w:rPr/>
        <w:t>股</w:t>
      </w:r>
      <w:r>
        <w:rPr>
          <w:rFonts w:ascii="宋体" w:hAnsi="宋体" w:cs="宋体" w:eastAsia="宋体" w:hint="default"/>
        </w:rPr>
        <w:t>发行。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007" w:right="0"/>
        <w:jc w:val="left"/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2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spacing w:val="-7"/>
        </w:rPr>
        <w:t>公司股份</w:t>
      </w:r>
      <w:r>
        <w:rPr>
          <w:rFonts w:ascii="宋体" w:hAnsi="宋体" w:cs="宋体" w:eastAsia="宋体" w:hint="default"/>
          <w:spacing w:val="-7"/>
        </w:rPr>
        <w:t>总数</w:t>
      </w:r>
      <w:r>
        <w:rPr>
          <w:rFonts w:ascii="宋体" w:hAnsi="宋体" w:cs="宋体" w:eastAsia="宋体" w:hint="default"/>
          <w:spacing w:val="-7"/>
        </w:rPr>
        <w:t>及结</w:t>
      </w:r>
      <w:r>
        <w:rPr>
          <w:rFonts w:ascii="宋体" w:hAnsi="宋体" w:cs="宋体" w:eastAsia="宋体" w:hint="default"/>
          <w:spacing w:val="-7"/>
        </w:rPr>
        <w:t>构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变</w:t>
      </w:r>
      <w:r>
        <w:rPr>
          <w:rFonts w:ascii="宋体" w:hAnsi="宋体" w:cs="宋体" w:eastAsia="宋体" w:hint="default"/>
          <w:spacing w:val="-7"/>
        </w:rPr>
        <w:t>动情况</w:t>
      </w:r>
      <w:r>
        <w:rPr>
          <w:rFonts w:ascii="宋体" w:hAnsi="宋体" w:cs="宋体" w:eastAsia="宋体" w:hint="default"/>
          <w:spacing w:val="-114"/>
        </w:rPr>
        <w:t> </w:t>
      </w:r>
      <w:r>
        <w:rPr>
          <w:rFonts w:ascii="宋体" w:hAnsi="宋体" w:cs="宋体" w:eastAsia="宋体" w:hint="default"/>
          <w:spacing w:val="-114"/>
        </w:rPr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公司股份</w:t>
      </w:r>
      <w:r>
        <w:rPr>
          <w:rFonts w:ascii="宋体" w:hAnsi="宋体" w:cs="宋体" w:eastAsia="宋体" w:hint="default"/>
        </w:rPr>
        <w:t>总数</w:t>
      </w:r>
      <w:r>
        <w:rPr>
          <w:rFonts w:ascii="宋体" w:hAnsi="宋体" w:cs="宋体" w:eastAsia="宋体" w:hint="default"/>
        </w:rPr>
        <w:t>未发生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动，</w:t>
      </w:r>
      <w:r>
        <w:rPr>
          <w:rFonts w:ascii="宋体" w:hAnsi="宋体" w:cs="宋体" w:eastAsia="宋体" w:hint="default"/>
        </w:rPr>
        <w:t>但</w:t>
      </w:r>
      <w:r>
        <w:rPr/>
        <w:t>股份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因</w:t>
      </w:r>
      <w:r>
        <w:rPr/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改革实施</w:t>
      </w:r>
      <w:r>
        <w:rPr>
          <w:rFonts w:ascii="宋体" w:hAnsi="宋体" w:cs="宋体" w:eastAsia="宋体" w:hint="default"/>
        </w:rPr>
        <w:t>后解</w:t>
      </w:r>
      <w:r>
        <w:rPr>
          <w:rFonts w:ascii="宋体" w:hAnsi="宋体" w:cs="宋体" w:eastAsia="宋体" w:hint="default"/>
        </w:rPr>
        <w:t>除</w:t>
      </w:r>
      <w:r>
        <w:rPr/>
        <w:t>股份限</w:t>
      </w:r>
    </w:p>
    <w:p>
      <w:pPr>
        <w:pStyle w:val="BodyText"/>
        <w:spacing w:line="240" w:lineRule="auto" w:before="31"/>
        <w:ind w:left="528" w:right="0"/>
        <w:jc w:val="left"/>
      </w:pP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股份</w:t>
      </w:r>
    </w:p>
    <w:p>
      <w:pPr>
        <w:pStyle w:val="BodyText"/>
        <w:spacing w:line="240" w:lineRule="auto" w:before="156"/>
        <w:ind w:left="570" w:right="5799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部职</w:t>
      </w:r>
      <w:r>
        <w:rPr>
          <w:rFonts w:ascii="宋体" w:hAnsi="宋体" w:cs="宋体" w:eastAsia="宋体" w:hint="default"/>
        </w:rPr>
        <w:t>工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0" w:right="13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864"/>
        <w:gridCol w:w="1402"/>
        <w:gridCol w:w="1579"/>
        <w:gridCol w:w="898"/>
        <w:gridCol w:w="1157"/>
        <w:gridCol w:w="1229"/>
        <w:gridCol w:w="1123"/>
      </w:tblGrid>
      <w:tr>
        <w:trPr>
          <w:trHeight w:val="570" w:hRule="exact"/>
        </w:trPr>
        <w:tc>
          <w:tcPr>
            <w:tcW w:w="2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5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3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8,048 </w:t>
            </w:r>
          </w:p>
        </w:tc>
      </w:tr>
      <w:tr>
        <w:trPr>
          <w:trHeight w:val="567" w:hRule="exact"/>
        </w:trPr>
        <w:tc>
          <w:tcPr>
            <w:tcW w:w="101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6"/>
              <w:ind w:left="2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835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0" w:lineRule="exact"/>
              <w:ind w:left="263" w:right="132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0" w:lineRule="exact"/>
              <w:ind w:left="446" w:right="3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0" w:lineRule="exact" w:before="56"/>
              <w:ind w:left="259" w:right="17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15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3" w:lineRule="exact" w:before="14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3"/>
              <w:ind w:left="105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3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19,897,057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21.95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9,800,000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 w:before="8"/>
              <w:ind w:left="105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亿力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3,364,557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3.71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1,230,000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1.36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1,044,623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1.15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晁岳云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860,000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0.95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应仁龙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666,649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0.74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深圳市太光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信信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12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573,713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国有法人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720" w:right="7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902"/>
        <w:gridCol w:w="1363"/>
        <w:gridCol w:w="1579"/>
        <w:gridCol w:w="898"/>
        <w:gridCol w:w="1157"/>
        <w:gridCol w:w="1229"/>
        <w:gridCol w:w="1123"/>
      </w:tblGrid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冯苹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550,214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0.61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09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523,000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4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500,000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0.55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4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1411" w:hRule="exact"/>
        </w:trPr>
        <w:tc>
          <w:tcPr>
            <w:tcW w:w="4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pacing w:val="-3"/>
                <w:w w:val="100"/>
                <w:sz w:val="21"/>
                <w:szCs w:val="21"/>
              </w:rPr>
              <w:t> </w:t>
            </w:r>
          </w:p>
        </w:tc>
        <w:tc>
          <w:tcPr>
            <w:tcW w:w="5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东中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昆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357" w:lineRule="auto" w:before="115"/>
              <w:ind w:left="105" w:right="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也不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办法》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定的一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信息披露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致行动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5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者或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法人</w:t>
      </w:r>
      <w:r>
        <w:rPr>
          <w:rFonts w:ascii="宋体" w:hAnsi="宋体" w:cs="宋体" w:eastAsia="宋体" w:hint="default"/>
        </w:rPr>
        <w:t>因配售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成为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列出</w:t>
      </w:r>
      <w:r>
        <w:rPr/>
        <w:t>的股东</w:t>
      </w:r>
      <w:r>
        <w:rPr>
          <w:rFonts w:ascii="宋体" w:hAnsi="宋体" w:cs="宋体" w:eastAsia="宋体" w:hint="default"/>
        </w:rPr>
        <w:t>情况</w:t>
      </w:r>
      <w:r>
        <w:rPr/>
        <w:t>中</w:t>
      </w:r>
      <w:r>
        <w:rPr>
          <w:rFonts w:ascii="宋体" w:hAnsi="宋体" w:cs="宋体" w:eastAsia="宋体" w:hint="default"/>
        </w:rPr>
        <w:t>无</w:t>
      </w:r>
      <w:r>
        <w:rPr/>
        <w:t>代表国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持</w:t>
      </w:r>
      <w:r>
        <w:rPr/>
        <w:t>有股份的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资</w:t>
      </w:r>
      <w:r>
        <w:rPr/>
        <w:t>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007" w:right="69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007" w:right="3673"/>
        <w:jc w:val="left"/>
        <w:rPr>
          <w:rFonts w:ascii="宋体" w:hAnsi="宋体" w:cs="宋体" w:eastAsia="宋体" w:hint="default"/>
        </w:rPr>
      </w:pP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  </w:t>
      </w:r>
      <w:r>
        <w:rPr/>
        <w:t>法定代表人：</w:t>
      </w:r>
      <w:r>
        <w:rPr>
          <w:rFonts w:ascii="宋体" w:hAnsi="宋体" w:cs="宋体" w:eastAsia="宋体" w:hint="default"/>
        </w:rPr>
        <w:t>宋波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007" w:right="0"/>
        <w:jc w:val="left"/>
        <w:rPr>
          <w:rFonts w:ascii="宋体" w:hAnsi="宋体" w:cs="宋体" w:eastAsia="宋体" w:hint="default"/>
        </w:rPr>
      </w:pP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陆</w:t>
      </w:r>
      <w:r>
        <w:rPr>
          <w:rFonts w:ascii="宋体" w:hAnsi="宋体" w:cs="宋体" w:eastAsia="宋体" w:hint="default"/>
        </w:rPr>
        <w:t>仟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生产，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购销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购销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</w:p>
    <w:p>
      <w:pPr>
        <w:pStyle w:val="BodyText"/>
        <w:spacing w:line="240" w:lineRule="auto"/>
        <w:ind w:left="528" w:right="0"/>
        <w:jc w:val="left"/>
        <w:rPr>
          <w:rFonts w:ascii="宋体" w:hAnsi="宋体" w:cs="宋体" w:eastAsia="宋体" w:hint="default"/>
        </w:rPr>
      </w:pP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商品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按</w:t>
      </w:r>
      <w:r>
        <w:rPr/>
        <w:t>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格</w:t>
      </w:r>
      <w:r>
        <w:rPr/>
        <w:t>证书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008" w:right="723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008" w:right="367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法定代表人：</w:t>
      </w:r>
      <w:r>
        <w:rPr>
          <w:rFonts w:ascii="宋体" w:hAnsi="宋体" w:cs="宋体" w:eastAsia="宋体" w:hint="default"/>
        </w:rPr>
        <w:t>陶园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008" w:right="46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 </w:t>
      </w: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1,730,000,000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型</w:t>
      </w:r>
      <w:r>
        <w:rPr/>
        <w:t>：有限</w:t>
      </w:r>
      <w:r>
        <w:rPr>
          <w:rFonts w:ascii="宋体" w:hAnsi="宋体" w:cs="宋体" w:eastAsia="宋体" w:hint="default"/>
        </w:rPr>
        <w:t>责任</w:t>
      </w:r>
      <w:r>
        <w:rPr/>
        <w:t>公司（国有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资</w:t>
      </w:r>
      <w:r>
        <w:rPr/>
        <w:t>）</w:t>
      </w:r>
      <w:r>
        <w:rPr>
          <w:rFonts w:ascii="宋体" w:hAnsi="宋体" w:cs="宋体" w:eastAsia="宋体" w:hint="default"/>
        </w:rPr>
        <w:t> </w:t>
      </w:r>
      <w:r>
        <w:rPr/>
        <w:t>注册地址：</w:t>
      </w:r>
      <w:r>
        <w:rPr>
          <w:rFonts w:ascii="宋体" w:hAnsi="宋体" w:cs="宋体" w:eastAsia="宋体" w:hint="default"/>
        </w:rPr>
        <w:t>昆山开发</w:t>
      </w:r>
      <w:r>
        <w:rPr/>
        <w:t>区</w:t>
      </w:r>
      <w:r>
        <w:rPr>
          <w:rFonts w:ascii="宋体" w:hAnsi="宋体" w:cs="宋体" w:eastAsia="宋体" w:hint="default"/>
        </w:rPr>
        <w:t>前进</w:t>
      </w:r>
      <w:r>
        <w:rPr/>
        <w:t>中路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279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范围</w:t>
      </w:r>
      <w:r>
        <w:rPr/>
        <w:t>的国有（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资、经营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0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60" w:lineRule="auto"/>
        <w:ind w:left="528" w:right="0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济技术开发</w:t>
      </w:r>
      <w:r>
        <w:rPr/>
        <w:t>区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有限公司</w:t>
      </w:r>
      <w:r>
        <w:rPr>
          <w:rFonts w:ascii="宋体" w:hAnsi="宋体" w:cs="宋体" w:eastAsia="宋体" w:hint="default"/>
        </w:rPr>
        <w:t>为</w:t>
      </w:r>
      <w:r>
        <w:rPr/>
        <w:t>国有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资企业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昆山</w:t>
      </w:r>
      <w:r>
        <w:rPr/>
        <w:t>市 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footerReference w:type="default" r:id="rId9"/>
          <w:pgSz w:w="11900" w:h="16840"/>
          <w:pgMar w:footer="840" w:header="876" w:top="1100" w:bottom="1020" w:left="720" w:right="7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860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）公司与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产权及控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关</w:t>
      </w:r>
      <w:r>
        <w:rPr/>
        <w:t>系的</w:t>
      </w:r>
      <w:r>
        <w:rPr>
          <w:rFonts w:ascii="宋体" w:hAnsi="宋体" w:cs="宋体" w:eastAsia="宋体" w:hint="default"/>
        </w:rPr>
        <w:t>方框图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6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2pt;margin-top:15.503675pt;width:220.6pt;height:25.2pt;mso-position-horizontal-relative:page;mso-position-vertical-relative:paragraph;z-index:-296584" type="#_x0000_t202" filled="false" stroked="false">
            <v:textbox inset="0,0,0,0">
              <w:txbxContent>
                <w:p>
                  <w:pPr>
                    <w:spacing w:before="134"/>
                    <w:ind w:left="0" w:right="804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62pt;margin-top:15.503675pt;width:220.6pt;height:125.05pt;mso-position-horizontal-relative:page;mso-position-vertical-relative:paragraph;z-index:-296512" coordorigin="3240,310" coordsize="4412,2501">
            <v:group style="position:absolute;left:3240;top:310;width:4412;height:504" coordorigin="3240,310" coordsize="4412,504">
              <v:shape style="position:absolute;left:3240;top:310;width:4412;height:504" coordorigin="3240,310" coordsize="4412,504" path="m3240,814l7651,814,7651,310,3240,310,3240,814xe" filled="true" fillcolor="#ffffff" stroked="false">
                <v:path arrowok="t"/>
                <v:fill type="solid"/>
              </v:shape>
            </v:group>
            <v:group style="position:absolute;left:3346;top:1376;width:3783;height:504" coordorigin="3346,1376" coordsize="3783,504">
              <v:shape style="position:absolute;left:3346;top:1376;width:3783;height:504" coordorigin="3346,1376" coordsize="3783,504" path="m3346,1880l7128,1880,7128,1376,3346,1376,3346,1880xe" filled="true" fillcolor="#ffffff" stroked="false">
                <v:path arrowok="t"/>
                <v:fill type="solid"/>
              </v:shape>
            </v:group>
            <v:group style="position:absolute;left:5179;top:814;width:120;height:519" coordorigin="5179,814" coordsize="120,519">
              <v:shape style="position:absolute;left:5179;top:814;width:120;height:519" coordorigin="5179,814" coordsize="120,519" path="m5227,1212l5179,1212,5237,1332,5284,1241,5237,1241,5227,1232,5227,1212xe" filled="true" fillcolor="#000000" stroked="false">
                <v:path arrowok="t"/>
                <v:fill type="solid"/>
              </v:shape>
              <v:shape style="position:absolute;left:5179;top:814;width:120;height:519" coordorigin="5179,814" coordsize="120,519" path="m5237,814l5227,824,5227,1232,5237,1241,5246,1232,5246,824,5237,814xe" filled="true" fillcolor="#000000" stroked="false">
                <v:path arrowok="t"/>
                <v:fill type="solid"/>
              </v:shape>
              <v:shape style="position:absolute;left:5179;top:814;width:120;height:519" coordorigin="5179,814" coordsize="120,519" path="m5299,1212l5246,1212,5246,1232,5237,1241,5284,1241,5299,1212xe" filled="true" fillcolor="#000000" stroked="false">
                <v:path arrowok="t"/>
                <v:fill type="solid"/>
              </v:shape>
            </v:group>
            <v:group style="position:absolute;left:3408;top:2307;width:3600;height:504" coordorigin="3408,2307" coordsize="3600,504">
              <v:shape style="position:absolute;left:3408;top:2307;width:3600;height:504" coordorigin="3408,2307" coordsize="3600,504" path="m3408,2811l7008,2811,7008,2307,3408,2307,3408,2811xe" filled="true" fillcolor="#ffffff" stroked="false">
                <v:path arrowok="t"/>
                <v:fill type="solid"/>
              </v:shape>
            </v:group>
            <v:group style="position:absolute;left:5146;top:1865;width:120;height:423" coordorigin="5146,1865" coordsize="120,423">
              <v:shape style="position:absolute;left:5146;top:1865;width:120;height:423" coordorigin="5146,1865" coordsize="120,423" path="m5198,2168l5146,2168,5208,2288,5252,2196,5208,2196,5198,2187,5198,2168xe" filled="true" fillcolor="#000000" stroked="false">
                <v:path arrowok="t"/>
                <v:fill type="solid"/>
              </v:shape>
              <v:shape style="position:absolute;left:5146;top:1865;width:120;height:423" coordorigin="5146,1865" coordsize="120,423" path="m5208,1865l5198,1875,5198,2187,5208,2196,5213,2187,5213,1875,5208,1865xe" filled="true" fillcolor="#000000" stroked="false">
                <v:path arrowok="t"/>
                <v:fill type="solid"/>
              </v:shape>
              <v:shape style="position:absolute;left:5146;top:1865;width:120;height:423" coordorigin="5146,1865" coordsize="120,423" path="m5266,2168l5213,2168,5213,2187,5208,2196,5252,2196,5266,216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62pt;margin-top:-38.496326pt;width:210pt;height:49pt;mso-position-horizontal-relative:page;mso-position-vertical-relative:paragraph;z-index:1240" coordorigin="3240,-770" coordsize="4200,980">
            <v:group style="position:absolute;left:5179;top:-309;width:120;height:519" coordorigin="5179,-309" coordsize="120,519">
              <v:shape style="position:absolute;left:5179;top:-309;width:120;height:519" coordorigin="5179,-309" coordsize="120,519" path="m5227,89l5179,89,5237,209,5284,118,5237,118,5227,108,5227,89xe" filled="true" fillcolor="#000000" stroked="false">
                <v:path arrowok="t"/>
                <v:fill type="solid"/>
              </v:shape>
              <v:shape style="position:absolute;left:5179;top:-309;width:120;height:519" coordorigin="5179,-309" coordsize="120,519" path="m5237,-309l5227,-300,5227,108,5237,118,5246,108,5246,-300,5237,-309xe" filled="true" fillcolor="#000000" stroked="false">
                <v:path arrowok="t"/>
                <v:fill type="solid"/>
              </v:shape>
              <v:shape style="position:absolute;left:5179;top:-309;width:120;height:519" coordorigin="5179,-309" coordsize="120,519" path="m5299,89l5246,89,5246,108,5237,118,5284,118,5299,89xe" filled="true" fillcolor="#000000" stroked="false">
                <v:path arrowok="t"/>
                <v:fill type="solid"/>
              </v:shape>
            </v:group>
            <v:group style="position:absolute;left:3240;top:-770;width:4200;height:504" coordorigin="3240,-770" coordsize="4200,504">
              <v:shape style="position:absolute;left:3240;top:-770;width:4200;height:504" coordorigin="3240,-770" coordsize="4200,504" path="m3240,-266l7440,-266,7440,-770,3240,-770,3240,-266xe" filled="true" fillcolor="#ffffff" stroked="false">
                <v:path arrowok="t"/>
                <v:fill type="solid"/>
              </v:shape>
              <v:shape style="position:absolute;left:5741;top:-179;width:740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100%   </w:t>
                      </w:r>
                    </w:p>
                  </w:txbxContent>
                </v:textbox>
                <w10:wrap type="none"/>
              </v:shape>
              <v:shape style="position:absolute;left:3240;top:-770;width:4200;height:504" type="#_x0000_t202" filled="false" stroked="true" strokeweight=".72pt" strokecolor="#000000">
                <v:textbox inset="0,0,0,0">
                  <w:txbxContent>
                    <w:p>
                      <w:pPr>
                        <w:spacing w:before="34"/>
                        <w:ind w:left="17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管理委员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2pt;margin-top:15.503675pt;width:220.6pt;height:25.2pt;mso-position-horizontal-relative:page;mso-position-vertical-relative:paragraph;z-index:126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146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济技术开发</w:t>
                  </w:r>
                  <w:r>
                    <w:rPr/>
                    <w:t>区</w:t>
                  </w:r>
                  <w:r>
                    <w:rPr>
                      <w:rFonts w:ascii="宋体" w:hAnsi="宋体" w:cs="宋体" w:eastAsia="宋体" w:hint="default"/>
                    </w:rPr>
                    <w:t>资</w:t>
                  </w:r>
                  <w:r>
                    <w:rPr>
                      <w:rFonts w:ascii="宋体" w:hAnsi="宋体" w:cs="宋体" w:eastAsia="宋体" w:hint="default"/>
                    </w:rPr>
                    <w:t>产</w:t>
                  </w:r>
                  <w:r>
                    <w:rPr>
                      <w:rFonts w:ascii="宋体" w:hAnsi="宋体" w:cs="宋体" w:eastAsia="宋体" w:hint="default"/>
                    </w:rPr>
                    <w:t>经营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</w:p>
    <w:p>
      <w:pPr>
        <w:spacing w:before="133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tabs>
          <w:tab w:pos="3471" w:val="left" w:leader="none"/>
        </w:tabs>
        <w:spacing w:before="138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100%  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   </w:t>
      </w:r>
    </w:p>
    <w:p>
      <w:pPr>
        <w:spacing w:before="133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7.279999pt;margin-top:9.838672pt;width:189.15pt;height:31pt;mso-position-horizontal-relative:page;mso-position-vertical-relative:paragraph;z-index:-29656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110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</w:t>
                  </w:r>
                  <w:r>
                    <w:rPr>
                      <w:rFonts w:ascii="宋体"/>
                      <w:sz w:val="21"/>
                    </w:rPr>
                    <w:t>51% </w:t>
                  </w:r>
                </w:p>
                <w:p>
                  <w:pPr>
                    <w:spacing w:before="133"/>
                    <w:ind w:left="0" w:right="1068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279999pt;margin-top:12.193672pt;width:189.15pt;height:25.2pt;mso-position-horizontal-relative:page;mso-position-vertical-relative:paragraph;z-index:-296392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563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/>
                    <w:t>市</w:t>
                  </w:r>
                  <w:r>
                    <w:rPr>
                      <w:rFonts w:ascii="宋体" w:hAnsi="宋体" w:cs="宋体" w:eastAsia="宋体" w:hint="default"/>
                    </w:rPr>
                    <w:t>申</w:t>
                  </w:r>
                  <w:r>
                    <w:rPr>
                      <w:rFonts w:ascii="宋体" w:hAnsi="宋体" w:cs="宋体" w:eastAsia="宋体" w:hint="default"/>
                    </w:rPr>
                    <w:t>昌</w:t>
                  </w:r>
                  <w:r>
                    <w:rPr>
                      <w:rFonts w:ascii="宋体" w:hAnsi="宋体" w:cs="宋体" w:eastAsia="宋体" w:hint="default"/>
                    </w:rPr>
                    <w:t>科技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4672" w:right="4658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21.95% </w:t>
      </w: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6307" w:val="left" w:leader="none"/>
        </w:tabs>
        <w:spacing w:line="240" w:lineRule="auto" w:before="26"/>
        <w:ind w:left="427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64.400009pt;margin-top:-7.48439pt;width:186pt;height:25.2pt;mso-position-horizontal-relative:page;mso-position-vertical-relative:paragraph;z-index:-29653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75"/>
                    <w:ind w:left="0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                             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-7.48439pt;width:180pt;height:25.2pt;mso-position-horizontal-relative:page;mso-position-vertical-relative:paragraph;z-index:-296368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29"/>
                    <w:ind w:left="227" w:right="0"/>
                    <w:jc w:val="left"/>
                  </w:pPr>
                  <w:r>
                    <w:rPr/>
                    <w:t>深圳市太光电信股份有限公司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</w:rPr>
        <w:t>                 </w:t>
        <w:tab/>
        <w:t>              </w:t>
      </w:r>
    </w:p>
    <w:p>
      <w:pPr>
        <w:pStyle w:val="BodyText"/>
        <w:spacing w:line="240" w:lineRule="auto"/>
        <w:ind w:left="4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          </w:t>
      </w:r>
    </w:p>
    <w:p>
      <w:pPr>
        <w:pStyle w:val="BodyText"/>
        <w:spacing w:line="240" w:lineRule="auto" w:before="156"/>
        <w:ind w:left="90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）的法人股东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9"/>
          <w:szCs w:val="19"/>
        </w:rPr>
        <w:sectPr>
          <w:footerReference w:type="default" r:id="rId10"/>
          <w:pgSz w:w="11900" w:h="16840"/>
          <w:pgMar w:footer="840" w:header="876" w:top="1100" w:bottom="1020" w:left="820" w:right="1080"/>
          <w:pgNumType w:start="1"/>
        </w:sectPr>
      </w:pPr>
    </w:p>
    <w:p>
      <w:pPr>
        <w:pStyle w:val="BodyText"/>
        <w:spacing w:line="240" w:lineRule="auto" w:before="26"/>
        <w:ind w:left="907" w:right="-1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/>
        <w:t>名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0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820" w:right="1080"/>
          <w:cols w:num="2" w:equalWidth="0">
            <w:col w:w="4629" w:space="3248"/>
            <w:col w:w="212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3360"/>
        <w:gridCol w:w="2626"/>
      </w:tblGrid>
      <w:tr>
        <w:trPr>
          <w:trHeight w:val="45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19,897,057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亿力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3,364,557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邱江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1,230,000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1,044,623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晁岳云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860,000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应仁龙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666,649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深圳市太光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573,713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冯苹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550,214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523,000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459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之间不存</w:t>
            </w:r>
          </w:p>
          <w:p>
            <w:pPr>
              <w:pStyle w:val="TableParagraph"/>
              <w:spacing w:line="240" w:lineRule="auto"/>
              <w:ind w:left="100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36" w:lineRule="exact" w:before="0"/>
        <w:ind w:left="0" w:right="26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righ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820" w:right="10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76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 </w:t>
      </w:r>
      <w:r>
        <w:rPr/>
        <w:t>名有限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量及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767"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公司限</w:t>
      </w:r>
      <w:r>
        <w:rPr>
          <w:rFonts w:ascii="宋体" w:hAnsi="宋体" w:cs="宋体" w:eastAsia="宋体" w:hint="default"/>
        </w:rPr>
        <w:t>售流通</w:t>
      </w:r>
      <w:r>
        <w:rPr/>
        <w:t>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流通，</w:t>
      </w:r>
      <w:r>
        <w:rPr>
          <w:rFonts w:ascii="宋体" w:hAnsi="宋体" w:cs="宋体" w:eastAsia="宋体" w:hint="default"/>
        </w:rPr>
        <w:t>不存在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 w:before="207"/>
        <w:ind w:left="213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p>
      <w:pPr>
        <w:pStyle w:val="Heading4"/>
        <w:spacing w:line="240" w:lineRule="auto"/>
        <w:ind w:left="5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任董事、监事和高级管理人员的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82"/>
        <w:ind w:left="52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258"/>
        <w:gridCol w:w="403"/>
        <w:gridCol w:w="317"/>
        <w:gridCol w:w="1262"/>
        <w:gridCol w:w="1258"/>
        <w:gridCol w:w="542"/>
        <w:gridCol w:w="538"/>
        <w:gridCol w:w="542"/>
        <w:gridCol w:w="720"/>
        <w:gridCol w:w="360"/>
        <w:gridCol w:w="538"/>
        <w:gridCol w:w="360"/>
        <w:gridCol w:w="408"/>
        <w:gridCol w:w="782"/>
      </w:tblGrid>
      <w:tr>
        <w:trPr>
          <w:trHeight w:val="399" w:hRule="exact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姓名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52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起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始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47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终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止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24" w:right="62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领取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52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379" w:right="0" w:hanging="7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被授予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37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激励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情况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63" w:right="86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是否在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联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取薪酬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1181" w:hRule="exact"/>
        </w:trPr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9"/>
              <w:ind w:left="96" w:right="29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可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9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已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00" w:right="24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0" w:lineRule="exact"/>
              <w:ind w:left="124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37" w:lineRule="auto" w:before="2"/>
              <w:ind w:left="124" w:right="48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厉天福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24.91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林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、总经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理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28.14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舒晓玲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董事会秘书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15.64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施波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孟向阳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杨永霞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主席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31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8.45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邱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陶洁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叶永升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28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7.80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曾昭静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left="17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证券事务代表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5.31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8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3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0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102.25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7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367" w:lineRule="exact" w:before="0"/>
        <w:ind w:left="76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任董事、监事、高级管理人员在股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东单位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76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员无在</w:t>
      </w:r>
      <w:r>
        <w:rPr/>
        <w:t>股东</w:t>
      </w:r>
      <w:r>
        <w:rPr>
          <w:rFonts w:ascii="宋体" w:hAnsi="宋体" w:cs="宋体" w:eastAsia="宋体" w:hint="default"/>
        </w:rPr>
        <w:t>单位任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960" w:right="700"/>
        </w:sectPr>
      </w:pPr>
    </w:p>
    <w:p>
      <w:pPr>
        <w:pStyle w:val="Heading4"/>
        <w:spacing w:line="240" w:lineRule="auto" w:before="14"/>
        <w:ind w:right="113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经历</w:t>
      </w:r>
      <w:r>
        <w:rPr/>
        <w:t>和在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东单位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的任</w:t>
      </w:r>
      <w:r>
        <w:rPr>
          <w:b w:val="0"/>
          <w:bCs w:val="0"/>
        </w:rPr>
      </w:r>
    </w:p>
    <w:p>
      <w:pPr>
        <w:spacing w:before="48"/>
        <w:ind w:left="148" w:right="11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兼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职情况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628" w:right="11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113" w:firstLine="480"/>
        <w:jc w:val="left"/>
        <w:rPr>
          <w:rFonts w:ascii="宋体" w:hAnsi="宋体" w:cs="宋体" w:eastAsia="宋体" w:hint="default"/>
        </w:rPr>
      </w:pPr>
      <w:r>
        <w:rPr/>
        <w:t>厉天福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41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</w:t>
      </w:r>
      <w:r>
        <w:rPr>
          <w:rFonts w:ascii="宋体" w:hAnsi="宋体" w:cs="宋体" w:eastAsia="宋体" w:hint="default"/>
        </w:rPr>
        <w:t>欧</w:t>
      </w:r>
      <w:r>
        <w:rPr/>
        <w:t>电子（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）有限公司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工 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师、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州金</w:t>
      </w:r>
      <w:r>
        <w:rPr>
          <w:rFonts w:ascii="宋体" w:hAnsi="宋体" w:cs="宋体" w:eastAsia="宋体" w:hint="default"/>
        </w:rPr>
        <w:t>隆</w:t>
      </w:r>
      <w:r>
        <w:rPr/>
        <w:t>电子有限公司董事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</w:rPr>
        <w:t>长兼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惠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纳伟仕</w:t>
      </w:r>
      <w:r>
        <w:rPr>
          <w:rFonts w:ascii="宋体" w:hAnsi="宋体" w:cs="宋体" w:eastAsia="宋体" w:hint="default"/>
          <w:spacing w:val="-2"/>
        </w:rPr>
        <w:t>视听</w:t>
      </w:r>
      <w:r>
        <w:rPr>
          <w:rFonts w:ascii="宋体" w:hAnsi="宋体" w:cs="宋体" w:eastAsia="宋体" w:hint="default"/>
          <w:spacing w:val="-2"/>
        </w:rPr>
        <w:t>科技</w:t>
      </w:r>
      <w:r>
        <w:rPr>
          <w:spacing w:val="-2"/>
        </w:rPr>
        <w:t>有限公司董事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，纳伟仕控</w:t>
      </w:r>
      <w:r>
        <w:rPr>
          <w:spacing w:val="-2"/>
        </w:rPr>
        <w:t>股有限公司董事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，纳伟仕</w:t>
      </w:r>
      <w:r>
        <w:rPr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香港</w:t>
      </w:r>
      <w:r>
        <w:rPr>
          <w:spacing w:val="-2"/>
        </w:rPr>
        <w:t>）</w:t>
      </w:r>
      <w:r>
        <w:rPr>
          <w:spacing w:val="-112"/>
        </w:rPr>
        <w:t> </w:t>
      </w:r>
      <w:r>
        <w:rPr>
          <w:spacing w:val="-5"/>
        </w:rPr>
        <w:t>有限公司董事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，湖</w:t>
      </w:r>
      <w:r>
        <w:rPr>
          <w:spacing w:val="-5"/>
        </w:rPr>
        <w:t>北</w:t>
      </w:r>
      <w:r>
        <w:rPr>
          <w:rFonts w:ascii="宋体" w:hAnsi="宋体" w:cs="宋体" w:eastAsia="宋体" w:hint="default"/>
          <w:spacing w:val="-5"/>
        </w:rPr>
        <w:t>纳伟仕投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有限公司董事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深圳市太光电信股份有限公司董事</w:t>
      </w:r>
      <w:r>
        <w:rPr>
          <w:rFonts w:ascii="宋体" w:hAnsi="宋体" w:cs="宋体" w:eastAsia="宋体" w:hint="default"/>
          <w:spacing w:val="-5"/>
        </w:rPr>
        <w:t>长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9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: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43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中国有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金属</w:t>
      </w:r>
      <w:r>
        <w:rPr/>
        <w:t>深圳</w:t>
      </w:r>
      <w:r>
        <w:rPr>
          <w:rFonts w:ascii="宋体" w:hAnsi="宋体" w:cs="宋体" w:eastAsia="宋体" w:hint="default"/>
        </w:rPr>
        <w:t>财</w:t>
      </w:r>
      <w:r>
        <w:rPr/>
        <w:t>务公司证券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/>
        <w:t>市代表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师、</w:t>
      </w:r>
      <w:r>
        <w:rPr/>
        <w:t>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兼华 南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三</w:t>
      </w:r>
      <w:r>
        <w:rPr>
          <w:rFonts w:ascii="宋体" w:hAnsi="宋体" w:cs="宋体" w:eastAsia="宋体" w:hint="default"/>
        </w:rPr>
        <w:t>普药</w:t>
      </w:r>
      <w:r>
        <w:rPr>
          <w:rFonts w:ascii="宋体" w:hAnsi="宋体" w:cs="宋体" w:eastAsia="宋体" w:hint="default"/>
        </w:rPr>
        <w:t>业</w:t>
      </w:r>
      <w:r>
        <w:rPr/>
        <w:t>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证券有限公 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裁兼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深圳市太光 电信股份有限公司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电信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 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团财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/>
        <w:t>光电股份有限公司证券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职员</w:t>
      </w:r>
      <w:r>
        <w:rPr>
          <w:rFonts w:ascii="宋体" w:hAnsi="宋体" w:cs="宋体" w:eastAsia="宋体" w:hint="default"/>
        </w:rPr>
        <w:t>、</w:t>
      </w:r>
      <w:r>
        <w:rPr/>
        <w:t>董事会证券事务代表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深圳市太光</w:t>
      </w:r>
      <w:r>
        <w:rPr>
          <w:spacing w:val="-81"/>
        </w:rPr>
        <w:t> </w:t>
      </w:r>
      <w:r>
        <w:rPr>
          <w:spacing w:val="-81"/>
        </w:rPr>
      </w:r>
      <w:r>
        <w:rPr/>
        <w:t>电信股份有限公司董事会秘书</w:t>
      </w:r>
      <w:r>
        <w:rPr>
          <w:rFonts w:ascii="宋体" w:hAnsi="宋体" w:cs="宋体" w:eastAsia="宋体" w:hint="default"/>
        </w:rPr>
        <w:t>、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施波</w:t>
      </w:r>
      <w:r>
        <w:rPr>
          <w:rFonts w:ascii="宋体" w:hAnsi="宋体" w:cs="宋体" w:eastAsia="宋体" w:hint="default"/>
        </w:rPr>
        <w:t>涛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中国证券报</w:t>
      </w:r>
      <w:r>
        <w:rPr>
          <w:rFonts w:ascii="宋体" w:hAnsi="宋体" w:cs="宋体" w:eastAsia="宋体" w:hint="default"/>
        </w:rPr>
        <w:t>资料</w:t>
      </w:r>
      <w:r>
        <w:rPr>
          <w:rFonts w:ascii="宋体" w:hAnsi="宋体" w:cs="宋体" w:eastAsia="宋体" w:hint="default"/>
        </w:rPr>
        <w:t>员职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中国</w:t>
      </w:r>
      <w:r>
        <w:rPr>
          <w:rFonts w:ascii="宋体" w:hAnsi="宋体" w:cs="宋体" w:eastAsia="宋体" w:hint="default"/>
        </w:rPr>
        <w:t>改革</w:t>
      </w:r>
      <w:r>
        <w:rPr/>
        <w:t>报 编</w:t>
      </w:r>
      <w:r>
        <w:rPr>
          <w:rFonts w:ascii="宋体" w:hAnsi="宋体" w:cs="宋体" w:eastAsia="宋体" w:hint="default"/>
        </w:rPr>
        <w:t>辑</w:t>
      </w:r>
      <w:r>
        <w:rPr>
          <w:rFonts w:ascii="宋体" w:hAnsi="宋体" w:cs="宋体" w:eastAsia="宋体" w:hint="default"/>
        </w:rPr>
        <w:t>、记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市场报编</w:t>
      </w:r>
      <w:r>
        <w:rPr>
          <w:rFonts w:ascii="宋体" w:hAnsi="宋体" w:cs="宋体" w:eastAsia="宋体" w:hint="default"/>
        </w:rPr>
        <w:t>辑</w:t>
      </w:r>
      <w:r>
        <w:rPr>
          <w:rFonts w:ascii="宋体" w:hAnsi="宋体" w:cs="宋体" w:eastAsia="宋体" w:hint="default"/>
        </w:rPr>
        <w:t>、记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桑德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项目经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25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孟向阳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41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贵金属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品</w:t>
      </w:r>
      <w:r>
        <w:rPr/>
        <w:t>有 限公司公司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沙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 </w:t>
      </w:r>
      <w:r>
        <w:rPr>
          <w:rFonts w:ascii="宋体" w:hAnsi="宋体" w:cs="宋体" w:eastAsia="宋体" w:hint="default"/>
        </w:rPr>
        <w:t>蔚</w:t>
      </w:r>
      <w:r>
        <w:rPr/>
        <w:t>深证券有限公司深圳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光</w:t>
      </w:r>
      <w:r>
        <w:rPr>
          <w:rFonts w:ascii="宋体" w:hAnsi="宋体" w:cs="宋体" w:eastAsia="宋体" w:hint="default"/>
        </w:rPr>
        <w:t>大</w:t>
      </w:r>
      <w:r>
        <w:rPr/>
        <w:t>证券有限公司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海延</w:t>
      </w:r>
      <w:r>
        <w:rPr>
          <w:rFonts w:ascii="宋体" w:hAnsi="宋体" w:cs="宋体" w:eastAsia="宋体" w:hint="default"/>
        </w:rPr>
        <w:t>安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杭</w:t>
      </w:r>
      <w:r>
        <w:rPr>
          <w:rFonts w:ascii="宋体" w:hAnsi="宋体" w:cs="宋体" w:eastAsia="宋体" w:hint="default"/>
        </w:rPr>
        <w:t>州营业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 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深圳信</w:t>
      </w:r>
      <w:r>
        <w:rPr>
          <w:rFonts w:ascii="宋体" w:hAnsi="宋体" w:cs="宋体" w:eastAsia="宋体" w:hint="default"/>
        </w:rPr>
        <w:t>永</w:t>
      </w:r>
      <w:r>
        <w:rPr/>
        <w:t>中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项目 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百富达咨询</w:t>
      </w:r>
      <w:r>
        <w:rPr/>
        <w:t>有限公司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牛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所总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祥腾达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卫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41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湖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工业</w:t>
      </w:r>
      <w:r>
        <w:rPr>
          <w:spacing w:val="-3"/>
        </w:rPr>
        <w:t>办公室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/>
        <w:t>证券公司深圳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蔚</w:t>
      </w:r>
      <w:r>
        <w:rPr/>
        <w:t>深证券有限公司电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/>
        <w:t>证券深 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捷尔旭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）监事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杨永霞女士</w:t>
      </w:r>
      <w:r>
        <w:rPr>
          <w:rFonts w:ascii="宋体" w:hAnsi="宋体" w:cs="宋体" w:eastAsia="宋体" w:hint="default"/>
        </w:rPr>
        <w:t>，</w:t>
      </w:r>
      <w:r>
        <w:rPr/>
        <w:t>监事会</w:t>
      </w:r>
      <w:r>
        <w:rPr>
          <w:rFonts w:ascii="宋体" w:hAnsi="宋体" w:cs="宋体" w:eastAsia="宋体" w:hint="default"/>
        </w:rPr>
        <w:t>主席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学专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鸿茗</w:t>
      </w:r>
      <w:r>
        <w:rPr/>
        <w:t>电子</w:t>
      </w:r>
      <w:r>
        <w:rPr>
          <w:rFonts w:ascii="宋体" w:hAnsi="宋体" w:cs="宋体" w:eastAsia="宋体" w:hint="default"/>
        </w:rPr>
        <w:t>厂采</w:t>
      </w:r>
      <w:r>
        <w:rPr>
          <w:rFonts w:ascii="宋体" w:hAnsi="宋体" w:cs="宋体" w:eastAsia="宋体" w:hint="default"/>
        </w:rPr>
        <w:t>购主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60" w:lineRule="auto" w:before="26"/>
        <w:ind w:left="147" w:right="2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管职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纳伟仕</w:t>
      </w:r>
      <w:r>
        <w:rPr>
          <w:rFonts w:ascii="宋体" w:hAnsi="宋体" w:cs="宋体" w:eastAsia="宋体" w:hint="default"/>
        </w:rPr>
        <w:t>视听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深圳市中</w:t>
      </w:r>
      <w:r>
        <w:rPr>
          <w:rFonts w:ascii="宋体" w:hAnsi="宋体" w:cs="宋体" w:eastAsia="宋体" w:hint="default"/>
        </w:rPr>
        <w:t>科纳科技发</w:t>
      </w:r>
      <w:r>
        <w:rPr>
          <w:rFonts w:ascii="宋体" w:hAnsi="宋体" w:cs="宋体" w:eastAsia="宋体" w:hint="default"/>
        </w:rPr>
        <w:t>展</w:t>
      </w:r>
      <w:r>
        <w:rPr/>
        <w:t>有限公 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147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邱</w:t>
      </w:r>
      <w:r>
        <w:rPr>
          <w:rFonts w:ascii="宋体" w:hAnsi="宋体" w:cs="宋体" w:eastAsia="宋体" w:hint="default"/>
          <w:spacing w:val="-3"/>
        </w:rPr>
        <w:t>陶洁女士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监事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34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，本科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历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香港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深圳办事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政人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建力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董事秘书</w:t>
      </w:r>
      <w:r>
        <w:rPr>
          <w:rFonts w:ascii="宋体" w:hAnsi="宋体" w:cs="宋体" w:eastAsia="宋体" w:hint="default"/>
        </w:rPr>
        <w:t>，</w:t>
      </w:r>
      <w:r>
        <w:rPr/>
        <w:t>深圳市</w:t>
      </w:r>
      <w:r>
        <w:rPr>
          <w:rFonts w:ascii="宋体" w:hAnsi="宋体" w:cs="宋体" w:eastAsia="宋体" w:hint="default"/>
        </w:rPr>
        <w:t>鑫炜达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深圳市三联</w:t>
      </w:r>
      <w:r>
        <w:rPr>
          <w:rFonts w:ascii="宋体" w:hAnsi="宋体" w:cs="宋体" w:eastAsia="宋体" w:hint="default"/>
        </w:rPr>
        <w:t>达 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业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湖</w:t>
      </w:r>
      <w:r>
        <w:rPr/>
        <w:t>北</w:t>
      </w:r>
      <w:r>
        <w:rPr>
          <w:rFonts w:ascii="宋体" w:hAnsi="宋体" w:cs="宋体" w:eastAsia="宋体" w:hint="default"/>
        </w:rPr>
        <w:t>纳伟仕投</w:t>
      </w:r>
      <w:r>
        <w:rPr>
          <w:rFonts w:ascii="宋体" w:hAnsi="宋体" w:cs="宋体" w:eastAsia="宋体" w:hint="default"/>
        </w:rPr>
        <w:t>资</w:t>
      </w:r>
      <w:r>
        <w:rPr/>
        <w:t>有限公司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147" w:right="25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叶永升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/>
        <w:t>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侨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/>
        <w:t>证 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中国</w:t>
      </w:r>
      <w:r>
        <w:rPr>
          <w:rFonts w:ascii="宋体" w:hAnsi="宋体" w:cs="宋体" w:eastAsia="宋体" w:hint="default"/>
        </w:rPr>
        <w:t>诚</w:t>
      </w:r>
      <w:r>
        <w:rPr/>
        <w:t>信信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管理</w:t>
      </w:r>
      <w:r>
        <w:rPr/>
        <w:t>有限公司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7"/>
        <w:ind w:left="709" w:right="0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/>
          <w:w w:val="99"/>
          <w:sz w:val="28"/>
        </w:rPr>
        <w:t> </w:t>
      </w:r>
      <w:r>
        <w:rPr>
          <w:rFonts w:ascii="宋体"/>
          <w:sz w:val="28"/>
        </w:rPr>
      </w:r>
    </w:p>
    <w:p>
      <w:pPr>
        <w:pStyle w:val="BodyText"/>
        <w:spacing w:line="240" w:lineRule="auto" w:before="184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总经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龚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东</w:t>
      </w:r>
      <w:r>
        <w:rPr>
          <w:rFonts w:ascii="宋体" w:hAnsi="宋体" w:cs="宋体" w:eastAsia="宋体" w:hint="default"/>
        </w:rPr>
        <w:t>莞裕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第</w:t>
      </w:r>
      <w:r>
        <w:rPr/>
        <w:t>二事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 </w:t>
      </w:r>
      <w:r>
        <w:rPr/>
        <w:t>东</w:t>
      </w:r>
      <w:r>
        <w:rPr>
          <w:rFonts w:ascii="宋体" w:hAnsi="宋体" w:cs="宋体" w:eastAsia="宋体" w:hint="default"/>
        </w:rPr>
        <w:t>莞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美食</w:t>
      </w:r>
      <w:r>
        <w:rPr>
          <w:rFonts w:ascii="宋体" w:hAnsi="宋体" w:cs="宋体" w:eastAsia="宋体" w:hint="default"/>
        </w:rPr>
        <w:t>品</w:t>
      </w:r>
      <w:r>
        <w:rPr/>
        <w:t>有限公司会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</w:t>
      </w:r>
      <w:r>
        <w:rPr>
          <w:spacing w:val="-81"/>
        </w:rPr>
        <w:t> </w:t>
      </w:r>
      <w:r>
        <w:rPr>
          <w:spacing w:val="-81"/>
        </w:rPr>
      </w:r>
      <w:r>
        <w:rPr/>
        <w:t>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。现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27" w:right="201"/>
        <w:jc w:val="left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，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  <w:r>
        <w:rPr/>
        <w:t>曾昭静</w:t>
      </w:r>
      <w:r>
        <w:rPr>
          <w:rFonts w:ascii="宋体" w:hAnsi="宋体" w:cs="宋体" w:eastAsia="宋体" w:hint="default"/>
        </w:rPr>
        <w:t>女士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专学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纳伟</w:t>
      </w:r>
    </w:p>
    <w:p>
      <w:pPr>
        <w:pStyle w:val="BodyText"/>
        <w:spacing w:line="360" w:lineRule="auto" w:before="31"/>
        <w:ind w:left="147"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仕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董事</w:t>
      </w:r>
      <w:r>
        <w:rPr>
          <w:rFonts w:ascii="宋体" w:hAnsi="宋体" w:cs="宋体" w:eastAsia="宋体" w:hint="default"/>
        </w:rPr>
        <w:t>长助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；现</w:t>
      </w:r>
      <w:r>
        <w:rPr>
          <w:rFonts w:ascii="宋体" w:hAnsi="宋体" w:cs="宋体" w:eastAsia="宋体" w:hint="default"/>
        </w:rPr>
        <w:t>任</w:t>
      </w:r>
      <w:r>
        <w:rPr/>
        <w:t>深圳市太光电信</w:t>
      </w:r>
      <w:r>
        <w:rPr>
          <w:spacing w:val="-81"/>
        </w:rPr>
        <w:t> </w:t>
      </w:r>
      <w:r>
        <w:rPr>
          <w:spacing w:val="-81"/>
        </w:rPr>
      </w:r>
      <w:r>
        <w:rPr/>
        <w:t>股份有限公司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4"/>
        <w:spacing w:line="240" w:lineRule="auto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、董事、监事和高级管理人员年度报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津贴</w:t>
      </w:r>
      <w:r>
        <w:rPr/>
        <w:t>（</w:t>
      </w:r>
      <w:r>
        <w:rPr>
          <w:rFonts w:ascii="宋体" w:hAnsi="宋体" w:cs="宋体" w:eastAsia="宋体" w:hint="default"/>
        </w:rPr>
        <w:t>薪酬</w:t>
      </w:r>
      <w:r>
        <w:rPr/>
        <w:t>）</w:t>
      </w:r>
      <w:r>
        <w:rPr>
          <w:rFonts w:ascii="宋体" w:hAnsi="宋体" w:cs="宋体" w:eastAsia="宋体" w:hint="default"/>
        </w:rPr>
        <w:t>根据岗</w:t>
      </w:r>
      <w:r>
        <w:rPr>
          <w:rFonts w:ascii="宋体" w:hAnsi="宋体" w:cs="宋体" w:eastAsia="宋体" w:hint="default"/>
        </w:rPr>
        <w:t>位责任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参考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综</w:t>
      </w:r>
    </w:p>
    <w:p>
      <w:pPr>
        <w:pStyle w:val="BodyText"/>
        <w:spacing w:line="357" w:lineRule="auto" w:before="31"/>
        <w:ind w:right="217"/>
        <w:jc w:val="both"/>
        <w:rPr>
          <w:rFonts w:ascii="宋体" w:hAnsi="宋体" w:cs="宋体" w:eastAsia="宋体" w:hint="default"/>
        </w:rPr>
      </w:pP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/>
        <w:t>定：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/>
        <w:t>公司的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10"/>
        </w:rPr>
        <w:t>监事</w:t>
      </w:r>
      <w:r>
        <w:rPr>
          <w:rFonts w:ascii="宋体" w:hAnsi="宋体" w:cs="宋体" w:eastAsia="宋体" w:hint="default"/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不在</w:t>
      </w:r>
      <w:r>
        <w:rPr>
          <w:rFonts w:ascii="宋体" w:hAnsi="宋体" w:cs="宋体" w:eastAsia="宋体" w:hint="default"/>
          <w:spacing w:val="-10"/>
        </w:rPr>
        <w:t>本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领取薪酬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独</w:t>
      </w:r>
      <w:r>
        <w:rPr>
          <w:rFonts w:ascii="宋体" w:hAnsi="宋体" w:cs="宋体" w:eastAsia="宋体" w:hint="default"/>
          <w:spacing w:val="-10"/>
        </w:rPr>
        <w:t>立</w:t>
      </w:r>
      <w:r>
        <w:rPr>
          <w:spacing w:val="-10"/>
        </w:rPr>
        <w:t>董事</w:t>
      </w:r>
      <w:r>
        <w:rPr>
          <w:rFonts w:ascii="宋体" w:hAnsi="宋体" w:cs="宋体" w:eastAsia="宋体" w:hint="default"/>
          <w:spacing w:val="-10"/>
        </w:rPr>
        <w:t>依据</w:t>
      </w:r>
      <w:r>
        <w:rPr>
          <w:spacing w:val="-10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spacing w:val="-6"/>
        </w:rPr>
        <w:t>时股东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</w:rPr>
        <w:t> 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pStyle w:val="BodyText"/>
        <w:spacing w:line="240" w:lineRule="auto" w:before="91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7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2"/>
        <w:ind w:left="707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208"/>
        <w:gridCol w:w="2726"/>
        <w:gridCol w:w="2520"/>
      </w:tblGrid>
      <w:tr>
        <w:trPr>
          <w:trHeight w:val="782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17" w:lineRule="exact" w:before="9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在公司公司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17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任董事、监事及高级管理人员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17" w:lineRule="exact" w:before="9"/>
              <w:ind w:left="61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报告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17" w:lineRule="exact"/>
              <w:ind w:left="61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酬总额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43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厉天福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24.91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林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28.14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舒晓玲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8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15.64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孟向阳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6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杨永霞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8.45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高级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龚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7.80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67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曾昭静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5.31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51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93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102.25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</w:tbl>
    <w:p>
      <w:pPr>
        <w:spacing w:line="241" w:lineRule="exact" w:before="0"/>
        <w:ind w:left="65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650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任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3677"/>
        <w:gridCol w:w="3043"/>
      </w:tblGrid>
      <w:tr>
        <w:trPr>
          <w:trHeight w:val="456" w:hRule="exact"/>
        </w:trPr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6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不在公司公司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任董事、监事及高级管理人员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6" w:lineRule="exact"/>
              <w:ind w:left="878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51" w:hRule="exact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施波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--- </w:t>
            </w:r>
          </w:p>
        </w:tc>
      </w:tr>
      <w:tr>
        <w:trPr>
          <w:trHeight w:val="523" w:hRule="exact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14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叶永升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2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4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陶洁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3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纳伟仕投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7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内董事、监事和高级管理人员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50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任、聘任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65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工总数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工</w:t>
      </w:r>
      <w:r>
        <w:rPr/>
        <w:t>人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，行</w:t>
      </w:r>
      <w:r>
        <w:rPr/>
        <w:t>政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5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受教育</w:t>
      </w:r>
      <w:r>
        <w:rPr>
          <w:rFonts w:ascii="宋体" w:hAnsi="宋体" w:cs="宋体" w:eastAsia="宋体" w:hint="default"/>
        </w:rPr>
        <w:t>程</w:t>
      </w:r>
      <w:r>
        <w:rPr/>
        <w:t>度：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，本科生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科生。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02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1"/>
        <w:spacing w:line="436" w:lineRule="exact"/>
        <w:ind w:right="95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-3"/>
        </w:rPr>
        <w:t>五</w:t>
      </w:r>
      <w:r>
        <w:rPr>
          <w:spacing w:val="-3"/>
        </w:rPr>
        <w:t>、公司</w:t>
      </w:r>
      <w:r>
        <w:rPr>
          <w:rFonts w:ascii="Microsoft JhengHei" w:hAnsi="Microsoft JhengHei" w:cs="Microsoft JhengHei" w:eastAsia="Microsoft JhengHei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Microsoft JhengHei" w:hAnsi="Microsoft JhengHei" w:cs="Microsoft JhengHei" w:eastAsia="Microsoft JhengHei" w:hint="default"/>
          <w:spacing w:val="-3"/>
        </w:rPr>
        <w:t>结构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Heading4"/>
        <w:spacing w:line="240" w:lineRule="auto"/>
        <w:ind w:left="627"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3"/>
        <w:ind w:left="627" w:right="11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21" w:lineRule="auto" w:before="90"/>
        <w:ind w:left="147"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14"/>
        </w:rPr>
        <w:t>年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积</w:t>
      </w:r>
      <w:r>
        <w:rPr>
          <w:rFonts w:ascii="宋体" w:hAnsi="宋体" w:cs="宋体" w:eastAsia="宋体" w:hint="default"/>
          <w:spacing w:val="-14"/>
        </w:rPr>
        <w:t>极</w:t>
      </w:r>
      <w:r>
        <w:rPr>
          <w:rFonts w:ascii="宋体" w:hAnsi="宋体" w:cs="宋体" w:eastAsia="宋体" w:hint="default"/>
          <w:spacing w:val="-14"/>
        </w:rPr>
        <w:t>按</w:t>
      </w:r>
      <w:r>
        <w:rPr>
          <w:rFonts w:ascii="宋体" w:hAnsi="宋体" w:cs="宋体" w:eastAsia="宋体" w:hint="default"/>
          <w:spacing w:val="-14"/>
        </w:rPr>
        <w:t>照</w:t>
      </w:r>
      <w:r>
        <w:rPr>
          <w:spacing w:val="-14"/>
        </w:rPr>
        <w:t>《公司法》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《证券法》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上</w:t>
      </w:r>
      <w:r>
        <w:rPr>
          <w:spacing w:val="-14"/>
        </w:rPr>
        <w:t>市公司</w:t>
      </w:r>
      <w:r>
        <w:rPr>
          <w:rFonts w:ascii="宋体" w:hAnsi="宋体" w:cs="宋体" w:eastAsia="宋体" w:hint="default"/>
          <w:spacing w:val="-14"/>
        </w:rPr>
        <w:t>治</w:t>
      </w:r>
      <w:r>
        <w:rPr>
          <w:rFonts w:ascii="宋体" w:hAnsi="宋体" w:cs="宋体" w:eastAsia="宋体" w:hint="default"/>
          <w:spacing w:val="-14"/>
        </w:rPr>
        <w:t>理</w:t>
      </w:r>
      <w:r>
        <w:rPr>
          <w:rFonts w:ascii="宋体" w:hAnsi="宋体" w:cs="宋体" w:eastAsia="宋体" w:hint="default"/>
          <w:spacing w:val="-14"/>
        </w:rPr>
        <w:t>准</w:t>
      </w:r>
      <w:r>
        <w:rPr>
          <w:rFonts w:ascii="宋体" w:hAnsi="宋体" w:cs="宋体" w:eastAsia="宋体" w:hint="default"/>
          <w:spacing w:val="-14"/>
        </w:rPr>
        <w:t>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等相</w:t>
      </w:r>
      <w:r>
        <w:rPr>
          <w:rFonts w:ascii="宋体" w:hAnsi="宋体" w:cs="宋体" w:eastAsia="宋体" w:hint="default"/>
          <w:spacing w:val="-14"/>
        </w:rPr>
        <w:t>关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法</w:t>
      </w:r>
      <w:r>
        <w:rPr/>
        <w:t> </w:t>
      </w:r>
      <w:r>
        <w:rPr>
          <w:rFonts w:ascii="宋体" w:hAnsi="宋体" w:cs="宋体" w:eastAsia="宋体" w:hint="default"/>
        </w:rPr>
        <w:t>规及规</w:t>
      </w:r>
      <w:r>
        <w:rPr>
          <w:rFonts w:ascii="宋体" w:hAnsi="宋体" w:cs="宋体" w:eastAsia="宋体" w:hint="default"/>
        </w:rPr>
        <w:t>范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诚</w:t>
      </w:r>
      <w:r>
        <w:rPr/>
        <w:t>信度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和要求，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与中国证监会有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要求基本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一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既往</w:t>
      </w:r>
      <w:r>
        <w:rPr/>
        <w:t>地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公司法人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41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05"/>
        <w:ind w:right="2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正式启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活动以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规，本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实</w:t>
      </w:r>
      <w:r>
        <w:rPr/>
        <w:t>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是</w:t>
      </w:r>
      <w:r>
        <w:rPr/>
        <w:t>的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连续两</w:t>
      </w:r>
      <w:r>
        <w:rPr/>
        <w:t>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三</w:t>
      </w:r>
      <w:r>
        <w:rPr>
          <w:rFonts w:ascii="宋体" w:hAnsi="宋体" w:cs="宋体" w:eastAsia="宋体" w:hint="default"/>
        </w:rPr>
        <w:t>个阶段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查</w:t>
      </w:r>
      <w:r>
        <w:rPr/>
        <w:t>报告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、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建议进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/>
        <w:t>的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根据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要求及</w:t>
      </w:r>
      <w:r>
        <w:rPr/>
        <w:t>时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订了</w:t>
      </w:r>
      <w:r>
        <w:rPr/>
        <w:t>公</w:t>
      </w:r>
      <w:r>
        <w:rPr>
          <w:spacing w:val="-81"/>
        </w:rPr>
        <w:t> </w:t>
      </w:r>
      <w:r>
        <w:rPr/>
        <w:t>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和规则，</w:t>
      </w:r>
      <w:r>
        <w:rPr>
          <w:rFonts w:ascii="宋体" w:hAnsi="宋体" w:cs="宋体" w:eastAsia="宋体" w:hint="default"/>
        </w:rPr>
        <w:t>并严</w:t>
      </w:r>
      <w:r>
        <w:rPr>
          <w:rFonts w:ascii="宋体" w:hAnsi="宋体" w:cs="宋体" w:eastAsia="宋体" w:hint="default"/>
        </w:rPr>
        <w:t>肃认</w:t>
      </w:r>
      <w:r>
        <w:rPr/>
        <w:t>真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述制</w:t>
      </w:r>
      <w:r>
        <w:rPr/>
        <w:t>度</w:t>
      </w:r>
      <w:r>
        <w:rPr>
          <w:rFonts w:ascii="宋体" w:hAnsi="宋体" w:cs="宋体" w:eastAsia="宋体" w:hint="default"/>
        </w:rPr>
        <w:t>和规则，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4"/>
        <w:ind w:right="107" w:firstLine="48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巩固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继续</w:t>
      </w:r>
      <w:r>
        <w:rPr/>
        <w:t>深</w:t>
      </w:r>
      <w:r>
        <w:rPr>
          <w:rFonts w:ascii="宋体" w:hAnsi="宋体" w:cs="宋体" w:eastAsia="宋体" w:hint="default"/>
        </w:rPr>
        <w:t>入 </w:t>
      </w:r>
      <w:r>
        <w:rPr>
          <w:rFonts w:ascii="宋体" w:hAnsi="宋体" w:cs="宋体" w:eastAsia="宋体" w:hint="default"/>
          <w:spacing w:val="-9"/>
        </w:rPr>
        <w:t>开</w:t>
      </w:r>
      <w:r>
        <w:rPr>
          <w:rFonts w:ascii="宋体" w:hAnsi="宋体" w:cs="宋体" w:eastAsia="宋体" w:hint="default"/>
          <w:spacing w:val="-9"/>
        </w:rPr>
        <w:t>展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spacing w:val="-9"/>
        </w:rPr>
        <w:t>治</w:t>
      </w:r>
      <w:r>
        <w:rPr>
          <w:rFonts w:ascii="宋体" w:hAnsi="宋体" w:cs="宋体" w:eastAsia="宋体" w:hint="default"/>
          <w:spacing w:val="-9"/>
        </w:rPr>
        <w:t>理</w:t>
      </w:r>
      <w:r>
        <w:rPr>
          <w:rFonts w:ascii="宋体" w:hAnsi="宋体" w:cs="宋体" w:eastAsia="宋体" w:hint="default"/>
          <w:spacing w:val="-9"/>
        </w:rPr>
        <w:t>专</w:t>
      </w:r>
      <w:r>
        <w:rPr>
          <w:rFonts w:ascii="宋体" w:hAnsi="宋体" w:cs="宋体" w:eastAsia="宋体" w:hint="default"/>
          <w:spacing w:val="-9"/>
        </w:rPr>
        <w:t>项</w:t>
      </w:r>
      <w:r>
        <w:rPr>
          <w:rFonts w:ascii="宋体" w:hAnsi="宋体" w:cs="宋体" w:eastAsia="宋体" w:hint="default"/>
          <w:spacing w:val="-9"/>
        </w:rPr>
        <w:t>活动。</w:t>
      </w:r>
      <w:r>
        <w:rPr>
          <w:rFonts w:ascii="宋体" w:hAnsi="宋体" w:cs="宋体" w:eastAsia="宋体" w:hint="default"/>
          <w:spacing w:val="-9"/>
        </w:rPr>
        <w:t>根据</w:t>
      </w:r>
      <w:r>
        <w:rPr>
          <w:spacing w:val="-9"/>
        </w:rPr>
        <w:t>深圳证监</w:t>
      </w:r>
      <w:r>
        <w:rPr>
          <w:rFonts w:ascii="宋体" w:hAnsi="宋体" w:cs="宋体" w:eastAsia="宋体" w:hint="default"/>
          <w:spacing w:val="-9"/>
        </w:rPr>
        <w:t>局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关于</w:t>
      </w:r>
      <w:r>
        <w:rPr>
          <w:rFonts w:ascii="宋体" w:hAnsi="宋体" w:cs="宋体" w:eastAsia="宋体" w:hint="default"/>
          <w:spacing w:val="-9"/>
        </w:rPr>
        <w:t>做好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</w:t>
      </w:r>
    </w:p>
    <w:p>
      <w:pPr>
        <w:pStyle w:val="BodyText"/>
        <w:spacing w:line="350" w:lineRule="auto" w:before="34"/>
        <w:ind w:right="237"/>
        <w:jc w:val="both"/>
        <w:rPr>
          <w:rFonts w:ascii="宋体" w:hAnsi="宋体" w:cs="宋体" w:eastAsia="宋体" w:hint="default"/>
        </w:rPr>
      </w:pPr>
      <w:r>
        <w:rPr/>
        <w:t>（深证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65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要求，结</w:t>
      </w:r>
      <w:r>
        <w:rPr/>
        <w:t>合报告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了</w:t>
      </w:r>
      <w:r>
        <w:rPr/>
        <w:t>中 国证监会</w:t>
      </w:r>
      <w:r>
        <w:rPr>
          <w:rFonts w:ascii="宋体" w:hAnsi="宋体" w:cs="宋体" w:eastAsia="宋体" w:hint="default"/>
        </w:rPr>
        <w:t>及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rFonts w:ascii="宋体" w:hAnsi="宋体" w:cs="宋体" w:eastAsia="宋体" w:hint="default"/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，全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治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right="113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根据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令</w:t>
      </w:r>
      <w:r>
        <w:rPr>
          <w:rFonts w:ascii="宋体" w:hAnsi="宋体" w:cs="宋体" w:eastAsia="宋体" w:hint="default"/>
        </w:rPr>
        <w:t>第 </w:t>
      </w:r>
      <w:r>
        <w:rPr>
          <w:rFonts w:ascii="宋体" w:hAnsi="宋体" w:cs="宋体" w:eastAsia="宋体" w:hint="default"/>
        </w:rPr>
        <w:t>57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规</w:t>
      </w:r>
      <w:r>
        <w:rPr/>
        <w:t>定 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决</w:t>
      </w:r>
      <w:r>
        <w:rPr>
          <w:spacing w:val="-11"/>
        </w:rPr>
        <w:t>定》的有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spacing w:val="-11"/>
        </w:rPr>
        <w:t>定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补充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spacing w:val="-11"/>
        </w:rPr>
        <w:t>《公司</w:t>
      </w:r>
      <w:r>
        <w:rPr>
          <w:rFonts w:ascii="宋体" w:hAnsi="宋体" w:cs="宋体" w:eastAsia="宋体" w:hint="default"/>
          <w:spacing w:val="-11"/>
        </w:rPr>
        <w:t>章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进</w:t>
      </w:r>
      <w:r>
        <w:rPr>
          <w:spacing w:val="-11"/>
        </w:rPr>
        <w:t>一</w:t>
      </w:r>
      <w:r>
        <w:rPr>
          <w:rFonts w:ascii="宋体" w:hAnsi="宋体" w:cs="宋体" w:eastAsia="宋体" w:hint="default"/>
          <w:spacing w:val="-11"/>
        </w:rPr>
        <w:t>步</w:t>
      </w:r>
      <w:r>
        <w:rPr>
          <w:rFonts w:ascii="宋体" w:hAnsi="宋体" w:cs="宋体" w:eastAsia="宋体" w:hint="default"/>
          <w:spacing w:val="-11"/>
        </w:rPr>
        <w:t>完善</w:t>
      </w:r>
      <w:r>
        <w:rPr>
          <w:rFonts w:ascii="宋体" w:hAnsi="宋体" w:cs="宋体" w:eastAsia="宋体" w:hint="default"/>
          <w:spacing w:val="-11"/>
        </w:rPr>
        <w:t>了内控</w:t>
      </w:r>
      <w:r>
        <w:rPr>
          <w:rFonts w:ascii="宋体" w:hAnsi="宋体" w:cs="宋体" w:eastAsia="宋体" w:hint="default"/>
          <w:spacing w:val="-11"/>
        </w:rPr>
        <w:t>体</w:t>
      </w:r>
      <w:r>
        <w:rPr>
          <w:spacing w:val="-11"/>
        </w:rPr>
        <w:t>系</w:t>
      </w:r>
      <w:r>
        <w:rPr>
          <w:rFonts w:ascii="宋体" w:hAnsi="宋体" w:cs="宋体" w:eastAsia="宋体" w:hint="default"/>
          <w:spacing w:val="-11"/>
        </w:rPr>
        <w:t>，规</w:t>
      </w:r>
      <w:r>
        <w:rPr>
          <w:rFonts w:ascii="宋体" w:hAnsi="宋体" w:cs="宋体" w:eastAsia="宋体" w:hint="default"/>
          <w:spacing w:val="-11"/>
        </w:rPr>
        <w:t>范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治</w:t>
      </w:r>
      <w:r>
        <w:rPr>
          <w:rFonts w:ascii="宋体" w:hAnsi="宋体" w:cs="宋体" w:eastAsia="宋体" w:hint="default"/>
          <w:spacing w:val="-11"/>
        </w:rPr>
        <w:t>理</w:t>
      </w:r>
      <w:r>
        <w:rPr>
          <w:rFonts w:ascii="宋体" w:hAnsi="宋体" w:cs="宋体" w:eastAsia="宋体" w:hint="default"/>
          <w:spacing w:val="-11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right="243" w:firstLine="480"/>
        <w:jc w:val="both"/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公司信息披露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信息</w:t>
      </w:r>
      <w:r>
        <w:rPr/>
        <w:t> 披露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作用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根据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[2008]48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 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spacing w:val="-3"/>
        </w:rPr>
        <w:t>年年度报告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要求，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全面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订和</w:t>
      </w:r>
      <w:r>
        <w:rPr>
          <w:rFonts w:ascii="宋体" w:hAnsi="宋体" w:cs="宋体" w:eastAsia="宋体" w:hint="default"/>
          <w:spacing w:val="-3"/>
        </w:rPr>
        <w:t>完善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委员</w:t>
      </w:r>
      <w:r>
        <w:rPr>
          <w:spacing w:val="-3"/>
        </w:rPr>
        <w:t>会</w:t>
      </w:r>
    </w:p>
    <w:p>
      <w:pPr>
        <w:spacing w:after="0" w:line="350" w:lineRule="auto"/>
        <w:jc w:val="both"/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26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146"/>
        <w:ind w:left="147" w:right="232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包括续</w:t>
      </w:r>
      <w:r>
        <w:rPr>
          <w:rFonts w:ascii="宋体" w:hAnsi="宋体" w:cs="宋体" w:eastAsia="宋体" w:hint="default"/>
          <w:spacing w:val="-2"/>
        </w:rPr>
        <w:t>聘、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年报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计业</w:t>
      </w:r>
      <w:r>
        <w:rPr>
          <w:spacing w:val="-2"/>
        </w:rPr>
        <w:t>务的会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根据</w:t>
      </w:r>
      <w:r>
        <w:rPr>
          <w:spacing w:val="-2"/>
        </w:rPr>
        <w:t>深证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[2009]48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规，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《选</w:t>
      </w:r>
      <w:r>
        <w:rPr>
          <w:rFonts w:ascii="宋体" w:hAnsi="宋体" w:cs="宋体" w:eastAsia="宋体" w:hint="default"/>
        </w:rPr>
        <w:t>聘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专 </w:t>
      </w:r>
      <w:r>
        <w:rPr>
          <w:rFonts w:ascii="宋体" w:hAnsi="宋体" w:cs="宋体" w:eastAsia="宋体" w:hint="default"/>
          <w:spacing w:val="-24"/>
        </w:rPr>
        <w:t>项</w:t>
      </w:r>
      <w:r>
        <w:rPr>
          <w:rFonts w:ascii="宋体" w:hAnsi="宋体" w:cs="宋体" w:eastAsia="宋体" w:hint="default"/>
          <w:spacing w:val="-24"/>
        </w:rPr>
        <w:t>制</w:t>
      </w:r>
      <w:r>
        <w:rPr>
          <w:spacing w:val="-24"/>
        </w:rPr>
        <w:t>度》</w:t>
      </w:r>
      <w:r>
        <w:rPr>
          <w:rFonts w:ascii="宋体" w:hAnsi="宋体" w:cs="宋体" w:eastAsia="宋体" w:hint="default"/>
          <w:spacing w:val="-24"/>
        </w:rPr>
        <w:t>；</w:t>
      </w:r>
      <w:r>
        <w:rPr>
          <w:rFonts w:ascii="宋体" w:hAnsi="宋体" w:cs="宋体" w:eastAsia="宋体" w:hint="default"/>
          <w:spacing w:val="-24"/>
        </w:rPr>
        <w:t> </w:t>
      </w:r>
    </w:p>
    <w:p>
      <w:pPr>
        <w:pStyle w:val="BodyText"/>
        <w:spacing w:line="352" w:lineRule="auto" w:before="36"/>
        <w:ind w:left="147" w:right="237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填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&lt;</w:t>
      </w:r>
      <w:r>
        <w:rPr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辖</w:t>
      </w:r>
      <w:r>
        <w:rPr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调查问卷</w:t>
      </w:r>
      <w:r>
        <w:rPr>
          <w:rFonts w:ascii="宋体" w:hAnsi="宋体" w:cs="宋体" w:eastAsia="宋体" w:hint="default"/>
          <w:spacing w:val="-3"/>
        </w:rPr>
        <w:t>&gt;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spacing w:val="-3"/>
        </w:rPr>
        <w:t>》（深证</w:t>
      </w:r>
      <w:r>
        <w:rPr/>
        <w:t> 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管理制</w:t>
      </w:r>
      <w:r>
        <w:rPr/>
        <w:t>度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和 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务信息系</w:t>
      </w:r>
      <w:r>
        <w:rPr>
          <w:rFonts w:ascii="宋体" w:hAnsi="宋体" w:cs="宋体" w:eastAsia="宋体" w:hint="default"/>
        </w:rPr>
        <w:t>统使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行了全面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left="147" w:right="24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根据</w:t>
      </w:r>
      <w:r>
        <w:rPr/>
        <w:t>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[2009]65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《公司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等相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幕</w:t>
      </w:r>
      <w:r>
        <w:rPr>
          <w:spacing w:val="-5"/>
        </w:rPr>
        <w:t>信息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rFonts w:ascii="宋体" w:hAnsi="宋体" w:cs="宋体" w:eastAsia="宋体" w:hint="default"/>
          <w:spacing w:val="-5"/>
        </w:rPr>
        <w:t>情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管理制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，规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6"/>
        <w:ind w:left="147" w:right="113" w:firstLine="480"/>
        <w:jc w:val="left"/>
        <w:rPr>
          <w:rFonts w:ascii="宋体" w:hAnsi="宋体" w:cs="宋体" w:eastAsia="宋体" w:hint="default"/>
        </w:rPr>
      </w:pP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6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为进</w:t>
      </w:r>
      <w:r>
        <w:rPr>
          <w:spacing w:val="-8"/>
        </w:rPr>
        <w:t>一</w:t>
      </w:r>
      <w:r>
        <w:rPr>
          <w:rFonts w:ascii="宋体" w:hAnsi="宋体" w:cs="宋体" w:eastAsia="宋体" w:hint="default"/>
          <w:spacing w:val="-8"/>
        </w:rPr>
        <w:t>步</w:t>
      </w:r>
      <w:r>
        <w:rPr>
          <w:rFonts w:ascii="宋体" w:hAnsi="宋体" w:cs="宋体" w:eastAsia="宋体" w:hint="default"/>
          <w:spacing w:val="-8"/>
        </w:rPr>
        <w:t>提</w:t>
      </w:r>
      <w:r>
        <w:rPr>
          <w:rFonts w:ascii="宋体" w:hAnsi="宋体" w:cs="宋体" w:eastAsia="宋体" w:hint="default"/>
          <w:spacing w:val="-8"/>
        </w:rPr>
        <w:t>高</w:t>
      </w:r>
      <w:r>
        <w:rPr>
          <w:spacing w:val="-8"/>
        </w:rPr>
        <w:t>年报信息披露</w:t>
      </w:r>
      <w:r>
        <w:rPr>
          <w:rFonts w:ascii="宋体" w:hAnsi="宋体" w:cs="宋体" w:eastAsia="宋体" w:hint="default"/>
          <w:spacing w:val="-8"/>
        </w:rPr>
        <w:t>质</w:t>
      </w:r>
      <w:r>
        <w:rPr>
          <w:rFonts w:ascii="宋体" w:hAnsi="宋体" w:cs="宋体" w:eastAsia="宋体" w:hint="default"/>
          <w:spacing w:val="-8"/>
        </w:rPr>
        <w:t>量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加</w:t>
      </w:r>
      <w:r>
        <w:rPr>
          <w:rFonts w:ascii="宋体" w:hAnsi="宋体" w:cs="宋体" w:eastAsia="宋体" w:hint="default"/>
          <w:spacing w:val="-8"/>
        </w:rPr>
        <w:t>强</w:t>
      </w:r>
      <w:r>
        <w:rPr>
          <w:rFonts w:ascii="宋体" w:hAnsi="宋体" w:cs="宋体" w:eastAsia="宋体" w:hint="default"/>
          <w:spacing w:val="-8"/>
        </w:rPr>
        <w:t>对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spacing w:val="-8"/>
        </w:rPr>
        <w:t>报</w:t>
      </w:r>
      <w:r>
        <w:rPr>
          <w:rFonts w:ascii="宋体" w:hAnsi="宋体" w:cs="宋体" w:eastAsia="宋体" w:hint="default"/>
          <w:spacing w:val="-8"/>
        </w:rPr>
        <w:t>送</w:t>
      </w:r>
      <w:r>
        <w:rPr>
          <w:spacing w:val="-8"/>
        </w:rPr>
        <w:t>信息的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根据</w:t>
      </w:r>
      <w:r>
        <w:rPr>
          <w:spacing w:val="-8"/>
        </w:rPr>
        <w:t>中国证监会《</w:t>
      </w:r>
      <w:r>
        <w:rPr>
          <w:rFonts w:ascii="宋体" w:hAnsi="宋体" w:cs="宋体" w:eastAsia="宋体" w:hint="default"/>
          <w:spacing w:val="-8"/>
        </w:rPr>
        <w:t>关</w:t>
      </w:r>
      <w:r>
        <w:rPr>
          <w:rFonts w:ascii="宋体" w:hAnsi="宋体" w:cs="宋体" w:eastAsia="宋体" w:hint="default"/>
        </w:rPr>
        <w:t> 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</w:rPr>
        <w:t>年年度报告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的公告》（证监会公告</w:t>
      </w:r>
      <w:r>
        <w:rPr>
          <w:rFonts w:ascii="宋体" w:hAnsi="宋体" w:cs="宋体" w:eastAsia="宋体" w:hint="default"/>
          <w:spacing w:val="-5"/>
        </w:rPr>
        <w:t>[2009]34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和</w:t>
      </w:r>
      <w:r>
        <w:rPr>
          <w:spacing w:val="-1"/>
        </w:rPr>
        <w:t>深证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[2010]14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上</w:t>
      </w:r>
      <w:r>
        <w:rPr/>
        <w:t>市公司年报信息披露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 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要求，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《年报披露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差错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rFonts w:ascii="宋体" w:hAnsi="宋体" w:cs="宋体" w:eastAsia="宋体" w:hint="default"/>
          <w:spacing w:val="-2"/>
        </w:rPr>
        <w:t>追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度》</w:t>
      </w:r>
      <w:r>
        <w:rPr>
          <w:spacing w:val="-108"/>
        </w:rPr>
        <w:t> </w:t>
      </w:r>
      <w:r>
        <w:rPr>
          <w:rFonts w:ascii="宋体" w:hAnsi="宋体" w:cs="宋体" w:eastAsia="宋体" w:hint="default"/>
          <w:spacing w:val="-8"/>
        </w:rPr>
        <w:t>和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外部</w:t>
      </w:r>
      <w:r>
        <w:rPr>
          <w:spacing w:val="-8"/>
        </w:rPr>
        <w:t>信息</w:t>
      </w:r>
      <w:r>
        <w:rPr>
          <w:rFonts w:ascii="宋体" w:hAnsi="宋体" w:cs="宋体" w:eastAsia="宋体" w:hint="default"/>
          <w:spacing w:val="-8"/>
        </w:rPr>
        <w:t>使</w:t>
      </w:r>
      <w:r>
        <w:rPr>
          <w:rFonts w:ascii="宋体" w:hAnsi="宋体" w:cs="宋体" w:eastAsia="宋体" w:hint="default"/>
          <w:spacing w:val="-8"/>
        </w:rPr>
        <w:t>用</w:t>
      </w:r>
      <w:r>
        <w:rPr>
          <w:spacing w:val="-8"/>
        </w:rPr>
        <w:t>人</w:t>
      </w:r>
      <w:r>
        <w:rPr>
          <w:rFonts w:ascii="宋体" w:hAnsi="宋体" w:cs="宋体" w:eastAsia="宋体" w:hint="default"/>
          <w:spacing w:val="-8"/>
        </w:rPr>
        <w:t>管理制</w:t>
      </w:r>
      <w:r>
        <w:rPr>
          <w:spacing w:val="-8"/>
        </w:rPr>
        <w:t>度》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 </w:t>
      </w:r>
    </w:p>
    <w:p>
      <w:pPr>
        <w:pStyle w:val="BodyText"/>
        <w:spacing w:line="240" w:lineRule="auto" w:before="36"/>
        <w:ind w:left="627" w:right="113"/>
        <w:jc w:val="left"/>
      </w:pPr>
      <w:r>
        <w:rPr/>
        <w:t>（</w:t>
      </w:r>
      <w:r>
        <w:rPr>
          <w:rFonts w:ascii="宋体" w:hAnsi="宋体" w:cs="宋体" w:eastAsia="宋体" w:hint="default"/>
        </w:rPr>
        <w:t>7</w:t>
      </w:r>
      <w:r>
        <w:rPr/>
        <w:t>）董事会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委员</w:t>
      </w:r>
      <w:r>
        <w:rPr/>
        <w:t>会的</w:t>
      </w:r>
      <w:r>
        <w:rPr>
          <w:rFonts w:ascii="宋体" w:hAnsi="宋体" w:cs="宋体" w:eastAsia="宋体" w:hint="default"/>
        </w:rPr>
        <w:t>功能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逐步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委员</w:t>
      </w:r>
      <w:r>
        <w:rPr/>
        <w:t>会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</w:p>
    <w:p>
      <w:pPr>
        <w:pStyle w:val="BodyText"/>
        <w:spacing w:line="240" w:lineRule="auto" w:before="146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.</w:t>
      </w: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4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法 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制管理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65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非规范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9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监</w:t>
      </w:r>
      <w:r>
        <w:rPr>
          <w:rFonts w:ascii="宋体" w:hAnsi="宋体" w:cs="宋体" w:eastAsia="宋体" w:hint="default"/>
        </w:rPr>
        <w:t>管</w:t>
      </w:r>
      <w:r>
        <w:rPr/>
        <w:t>的</w:t>
      </w:r>
      <w:r>
        <w:rPr>
          <w:rFonts w:ascii="宋体" w:hAnsi="宋体" w:cs="宋体" w:eastAsia="宋体" w:hint="default"/>
        </w:rPr>
        <w:t>补充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未 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情况；</w:t>
      </w:r>
      <w:r>
        <w:rPr/>
        <w:t>公司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60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（三）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48" w:lineRule="auto" w:before="119"/>
        <w:ind w:right="243" w:firstLine="480"/>
        <w:jc w:val="both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4"/>
        </w:rPr>
        <w:t>，</w:t>
      </w:r>
      <w:r>
        <w:rPr/>
        <w:t>公司</w:t>
      </w:r>
      <w:r>
        <w:rPr>
          <w:rFonts w:ascii="宋体" w:hAnsi="宋体" w:cs="宋体" w:eastAsia="宋体" w:hint="default"/>
          <w:spacing w:val="4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  <w:spacing w:val="4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spacing w:val="4"/>
        </w:rPr>
        <w:t>《</w:t>
      </w:r>
      <w:r>
        <w:rPr/>
        <w:t>公司</w:t>
      </w:r>
      <w:r>
        <w:rPr>
          <w:spacing w:val="4"/>
        </w:rPr>
        <w:t>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16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</w:t>
      </w:r>
      <w:r>
        <w:rPr>
          <w:spacing w:val="4"/>
        </w:rPr>
        <w:t>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4"/>
        </w:rPr>
        <w:t>则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spacing w:val="4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4"/>
        </w:rPr>
        <w:t>上</w:t>
      </w:r>
      <w:r>
        <w:rPr/>
        <w:t>市公 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4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>
          <w:spacing w:val="4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  <w:spacing w:val="4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>
          <w:spacing w:val="4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  <w:spacing w:val="4"/>
        </w:rPr>
        <w:t>加</w:t>
      </w:r>
      <w:r>
        <w:rPr>
          <w:rFonts w:ascii="宋体" w:hAnsi="宋体" w:cs="宋体" w:eastAsia="宋体" w:hint="default"/>
          <w:spacing w:val="4"/>
        </w:rPr>
        <w:t>强</w:t>
      </w:r>
      <w:r>
        <w:rPr>
          <w:rFonts w:ascii="宋体" w:hAnsi="宋体" w:cs="宋体" w:eastAsia="宋体" w:hint="default"/>
        </w:rPr>
        <w:t>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spacing w:val="4"/>
        </w:rPr>
        <w:t>股</w:t>
      </w:r>
      <w:r>
        <w:rPr/>
        <w:t>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4"/>
        </w:rPr>
        <w:t>益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/>
        <w:t>的</w:t>
      </w:r>
      <w:r>
        <w:rPr>
          <w:rFonts w:ascii="宋体" w:hAnsi="宋体" w:cs="宋体" w:eastAsia="宋体" w:hint="default"/>
          <w:spacing w:val="4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spacing w:val="-116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《公</w:t>
      </w:r>
    </w:p>
    <w:p>
      <w:pPr>
        <w:spacing w:after="0" w:line="348" w:lineRule="auto"/>
        <w:jc w:val="both"/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352" w:lineRule="auto" w:before="26"/>
        <w:ind w:right="0"/>
        <w:jc w:val="left"/>
        <w:rPr>
          <w:rFonts w:ascii="宋体" w:hAnsi="宋体" w:cs="宋体" w:eastAsia="宋体" w:hint="default"/>
        </w:rPr>
      </w:pPr>
      <w:r>
        <w:rPr/>
        <w:t>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股东的合法</w:t>
      </w:r>
      <w:r>
        <w:rPr>
          <w:rFonts w:ascii="宋体" w:hAnsi="宋体" w:cs="宋体" w:eastAsia="宋体" w:hint="default"/>
        </w:rPr>
        <w:t>权益。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46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完善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治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促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障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权，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spacing w:val="-5"/>
        </w:rPr>
        <w:t>《公司法》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导意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《公司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spacing w:val="-5"/>
        </w:rPr>
        <w:t>》的有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，结</w:t>
      </w:r>
      <w:r>
        <w:rPr>
          <w:spacing w:val="-5"/>
        </w:rPr>
        <w:t>合公司</w:t>
      </w:r>
      <w:r>
        <w:rPr>
          <w:rFonts w:ascii="宋体" w:hAnsi="宋体" w:cs="宋体" w:eastAsia="宋体" w:hint="default"/>
          <w:spacing w:val="-5"/>
        </w:rPr>
        <w:t>实际</w:t>
      </w:r>
      <w:r>
        <w:rPr>
          <w:rFonts w:ascii="宋体" w:hAnsi="宋体" w:cs="宋体" w:eastAsia="宋体" w:hint="default"/>
          <w:spacing w:val="-5"/>
        </w:rPr>
        <w:t>情况，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董事的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rFonts w:ascii="宋体" w:hAnsi="宋体" w:cs="宋体" w:eastAsia="宋体" w:hint="default"/>
          <w:spacing w:val="-5"/>
        </w:rPr>
        <w:t>职条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产生</w:t>
      </w:r>
      <w:r>
        <w:rPr/>
        <w:t>与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为进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spacing w:val="-2"/>
        </w:rPr>
        <w:t>公司信息披露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量，</w:t>
      </w:r>
      <w:r>
        <w:rPr>
          <w:rFonts w:ascii="宋体" w:hAnsi="宋体" w:cs="宋体" w:eastAsia="宋体" w:hint="default"/>
          <w:spacing w:val="-2"/>
        </w:rPr>
        <w:t>充</w:t>
      </w:r>
      <w:r>
        <w:rPr>
          <w:rFonts w:ascii="宋体" w:hAnsi="宋体" w:cs="宋体" w:eastAsia="宋体" w:hint="default"/>
          <w:spacing w:val="-2"/>
        </w:rPr>
        <w:t>分发</w:t>
      </w:r>
      <w:r>
        <w:rPr>
          <w:rFonts w:ascii="宋体" w:hAnsi="宋体" w:cs="宋体" w:eastAsia="宋体" w:hint="default"/>
          <w:spacing w:val="-2"/>
        </w:rPr>
        <w:t>挥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信息披露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作用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</w:rPr>
        <w:t> 据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[2008]48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年年 </w:t>
      </w:r>
      <w:r>
        <w:rPr>
          <w:spacing w:val="-5"/>
        </w:rPr>
        <w:t>度报告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要求，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全面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订和</w:t>
      </w:r>
      <w:r>
        <w:rPr>
          <w:rFonts w:ascii="宋体" w:hAnsi="宋体" w:cs="宋体" w:eastAsia="宋体" w:hint="default"/>
          <w:spacing w:val="-5"/>
        </w:rPr>
        <w:t>完善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董事年报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在</w:t>
      </w:r>
      <w:r>
        <w:rPr/>
        <w:t>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left="628" w:right="66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right="137" w:firstLine="480"/>
        <w:jc w:val="both"/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总数</w:t>
      </w:r>
      <w:r>
        <w:rPr/>
        <w:t>的三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合中国证监会的《</w:t>
      </w:r>
      <w:r>
        <w:rPr>
          <w:rFonts w:ascii="宋体" w:hAnsi="宋体" w:cs="宋体" w:eastAsia="宋体" w:hint="default"/>
        </w:rPr>
        <w:t>关 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导意</w:t>
      </w:r>
      <w:r>
        <w:rPr>
          <w:rFonts w:ascii="宋体" w:hAnsi="宋体" w:cs="宋体" w:eastAsia="宋体" w:hint="default"/>
        </w:rPr>
        <w:t>见</w:t>
      </w:r>
      <w:r>
        <w:rPr/>
        <w:t>》的</w:t>
      </w:r>
      <w:r>
        <w:rPr>
          <w:rFonts w:ascii="宋体" w:hAnsi="宋体" w:cs="宋体" w:eastAsia="宋体" w:hint="default"/>
        </w:rPr>
        <w:t>要求。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诚</w:t>
      </w:r>
      <w:r>
        <w:rPr/>
        <w:t>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态</w:t>
      </w:r>
      <w:r>
        <w:rPr/>
        <w:t>度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极参</w:t>
      </w:r>
      <w:r>
        <w:rPr>
          <w:rFonts w:ascii="宋体" w:hAnsi="宋体" w:cs="宋体" w:eastAsia="宋体" w:hint="default"/>
        </w:rPr>
        <w:t>加</w:t>
      </w:r>
      <w:r>
        <w:rPr/>
        <w:t>董事会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能够</w:t>
      </w:r>
      <w:r>
        <w:rPr/>
        <w:t>深</w:t>
      </w:r>
      <w:r>
        <w:rPr>
          <w:rFonts w:ascii="宋体" w:hAnsi="宋体" w:cs="宋体" w:eastAsia="宋体" w:hint="default"/>
        </w:rPr>
        <w:t>入了解和</w:t>
      </w:r>
      <w:r>
        <w:rPr>
          <w:rFonts w:ascii="宋体" w:hAnsi="宋体" w:cs="宋体" w:eastAsia="宋体" w:hint="default"/>
        </w:rPr>
        <w:t>关</w:t>
      </w:r>
      <w:r>
        <w:rPr/>
        <w:t>注公司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项、关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诚</w:t>
      </w:r>
      <w:r>
        <w:rPr/>
        <w:t>信与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股东的合</w:t>
      </w:r>
    </w:p>
    <w:p>
      <w:pPr>
        <w:pStyle w:val="BodyText"/>
        <w:spacing w:line="282" w:lineRule="exact" w:before="36"/>
        <w:ind w:right="0"/>
        <w:jc w:val="left"/>
        <w:rPr>
          <w:rFonts w:ascii="宋体" w:hAnsi="宋体" w:cs="宋体" w:eastAsia="宋体" w:hint="default"/>
        </w:rPr>
      </w:pPr>
      <w:r>
        <w:rPr/>
        <w:t>法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86" w:lineRule="exact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席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488"/>
        <w:gridCol w:w="1483"/>
        <w:gridCol w:w="1488"/>
        <w:gridCol w:w="1488"/>
        <w:gridCol w:w="1488"/>
      </w:tblGrid>
      <w:tr>
        <w:trPr>
          <w:trHeight w:val="557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董事姓名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亲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自出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5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全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孟向阳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58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82"/>
        <w:ind w:left="628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Arial" w:hAnsi="Arial" w:cs="Arial" w:eastAsia="Arial" w:hint="default"/>
          <w:b/>
          <w:bCs/>
          <w:sz w:val="24"/>
          <w:szCs w:val="24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董事对公司有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出异议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年度董事会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非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63"/>
        <w:ind w:left="628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pacing w:val="16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立</w:t>
      </w:r>
      <w:r>
        <w:rPr>
          <w:rFonts w:ascii="宋体" w:hAnsi="宋体" w:cs="宋体" w:eastAsia="宋体" w:hint="default"/>
          <w:spacing w:val="-7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6"/>
          <w:sz w:val="23"/>
          <w:szCs w:val="23"/>
        </w:rPr>
        <w:t>董事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2009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pacing w:val="18"/>
          <w:sz w:val="23"/>
          <w:szCs w:val="23"/>
        </w:rPr>
        <w:t>年度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pacing w:val="16"/>
          <w:sz w:val="23"/>
          <w:szCs w:val="23"/>
        </w:rPr>
        <w:t>述职</w:t>
      </w:r>
      <w:r>
        <w:rPr>
          <w:rFonts w:ascii="宋体" w:hAnsi="宋体" w:cs="宋体" w:eastAsia="宋体" w:hint="default"/>
          <w:spacing w:val="-77"/>
          <w:sz w:val="23"/>
          <w:szCs w:val="23"/>
        </w:rPr>
        <w:t> </w:t>
      </w:r>
      <w:r>
        <w:rPr>
          <w:rFonts w:ascii="宋体" w:hAnsi="宋体" w:cs="宋体" w:eastAsia="宋体" w:hint="default"/>
          <w:spacing w:val="16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详</w:t>
      </w:r>
      <w:r>
        <w:rPr>
          <w:rFonts w:ascii="宋体" w:hAnsi="宋体" w:cs="宋体" w:eastAsia="宋体" w:hint="default"/>
          <w:spacing w:val="-7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见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pacing w:val="18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2010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年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4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月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27</w:t>
      </w:r>
      <w:r>
        <w:rPr>
          <w:rFonts w:ascii="宋体" w:hAnsi="宋体" w:cs="宋体" w:eastAsia="宋体" w:hint="default"/>
          <w:spacing w:val="35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日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在</w:t>
      </w:r>
      <w:r>
        <w:rPr>
          <w:rFonts w:ascii="宋体" w:hAnsi="宋体" w:cs="宋体" w:eastAsia="宋体" w:hint="default"/>
          <w:spacing w:val="-7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巨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潮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77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讯</w:t>
      </w:r>
      <w:r>
        <w:rPr>
          <w:rFonts w:ascii="宋体" w:hAnsi="宋体" w:cs="宋体" w:eastAsia="宋体" w:hint="default"/>
          <w:spacing w:val="-82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网</w:t>
      </w:r>
    </w:p>
    <w:p>
      <w:pPr>
        <w:spacing w:before="145"/>
        <w:ind w:left="147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sz w:val="23"/>
          <w:szCs w:val="23"/>
        </w:rPr>
        <w:t>（</w:t>
      </w:r>
      <w:r>
        <w:rPr>
          <w:rFonts w:ascii="宋体" w:hAnsi="宋体" w:cs="宋体" w:eastAsia="宋体" w:hint="default"/>
          <w:sz w:val="23"/>
          <w:szCs w:val="23"/>
        </w:rPr>
      </w:r>
      <w:hyperlink r:id="rId8">
        <w:r>
          <w:rPr>
            <w:rFonts w:ascii="宋体" w:hAnsi="宋体" w:cs="宋体" w:eastAsia="宋体" w:hint="default"/>
            <w:sz w:val="23"/>
            <w:szCs w:val="23"/>
            <w:u w:val="thick" w:color="000000"/>
          </w:rPr>
          <w:t>http://www.cninfo.com.cn</w:t>
        </w:r>
        <w:r>
          <w:rPr>
            <w:rFonts w:ascii="宋体" w:hAnsi="宋体" w:cs="宋体" w:eastAsia="宋体" w:hint="default"/>
            <w:sz w:val="23"/>
            <w:szCs w:val="23"/>
          </w:rPr>
        </w:r>
      </w:hyperlink>
      <w:r>
        <w:rPr>
          <w:rFonts w:ascii="宋体" w:hAnsi="宋体" w:cs="宋体" w:eastAsia="宋体" w:hint="default"/>
          <w:sz w:val="23"/>
          <w:szCs w:val="23"/>
        </w:rPr>
        <w:t>）披露的</w:t>
      </w:r>
      <w:r>
        <w:rPr>
          <w:rFonts w:ascii="宋体" w:hAnsi="宋体" w:cs="宋体" w:eastAsia="宋体" w:hint="default"/>
          <w:sz w:val="23"/>
          <w:szCs w:val="23"/>
        </w:rPr>
        <w:t>相</w:t>
      </w:r>
      <w:r>
        <w:rPr>
          <w:rFonts w:ascii="宋体" w:hAnsi="宋体" w:cs="宋体" w:eastAsia="宋体" w:hint="default"/>
          <w:sz w:val="23"/>
          <w:szCs w:val="23"/>
        </w:rPr>
        <w:t>应</w:t>
      </w:r>
      <w:r>
        <w:rPr>
          <w:rFonts w:ascii="宋体" w:hAnsi="宋体" w:cs="宋体" w:eastAsia="宋体" w:hint="default"/>
          <w:sz w:val="23"/>
          <w:szCs w:val="23"/>
        </w:rPr>
        <w:t>内</w:t>
      </w:r>
      <w:r>
        <w:rPr>
          <w:rFonts w:ascii="宋体" w:hAnsi="宋体" w:cs="宋体" w:eastAsia="宋体" w:hint="default"/>
          <w:sz w:val="23"/>
          <w:szCs w:val="23"/>
        </w:rPr>
        <w:t>容</w:t>
      </w:r>
      <w:r>
        <w:rPr>
          <w:rFonts w:ascii="宋体" w:hAnsi="宋体" w:cs="宋体" w:eastAsia="宋体" w:hint="default"/>
          <w:sz w:val="23"/>
          <w:szCs w:val="23"/>
        </w:rPr>
        <w:t>。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3"/>
          <w:szCs w:val="23"/>
        </w:rPr>
        <w:sectPr>
          <w:footerReference w:type="default" r:id="rId11"/>
          <w:pgSz w:w="11900" w:h="16840"/>
          <w:pgMar w:footer="840" w:header="876" w:top="1100" w:bottom="1020" w:left="1100" w:right="1100"/>
          <w:pgNumType w:start="8"/>
        </w:sectPr>
      </w:pPr>
    </w:p>
    <w:p>
      <w:pPr>
        <w:pStyle w:val="BodyText"/>
        <w:spacing w:line="240" w:lineRule="auto" w:before="9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董事在年度报告</w:t>
      </w:r>
      <w:r>
        <w:rPr>
          <w:rFonts w:ascii="Microsoft JhengHei" w:hAnsi="Microsoft JhengHei" w:cs="Microsoft JhengHei" w:eastAsia="Microsoft JhengHei" w:hint="default"/>
        </w:rPr>
        <w:t>工作中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作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在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27"/>
        </w:rPr>
        <w:t> </w:t>
      </w:r>
      <w:r>
        <w:rPr/>
        <w:t>年年报编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 公告</w:t>
      </w:r>
      <w:r>
        <w:rPr>
          <w:rFonts w:ascii="宋体" w:hAnsi="宋体" w:cs="宋体" w:eastAsia="宋体" w:hint="default"/>
        </w:rPr>
        <w:t>[2009]34 </w:t>
      </w:r>
      <w:r>
        <w:rPr>
          <w:rFonts w:ascii="宋体" w:hAnsi="宋体" w:cs="宋体" w:eastAsia="宋体" w:hint="default"/>
        </w:rPr>
        <w:t>号、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深圳证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[2009]201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2"/>
        </w:rPr>
        <w:t> </w:t>
      </w:r>
      <w:r>
        <w:rPr/>
        <w:t>年年 </w:t>
      </w:r>
      <w:r>
        <w:rPr>
          <w:spacing w:val="-5"/>
        </w:rPr>
        <w:t>度报告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定的</w:t>
      </w:r>
      <w:r>
        <w:rPr>
          <w:rFonts w:ascii="宋体" w:hAnsi="宋体" w:cs="宋体" w:eastAsia="宋体" w:hint="default"/>
          <w:spacing w:val="-5"/>
        </w:rPr>
        <w:t>要求，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履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义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勤勉</w:t>
      </w:r>
      <w:r>
        <w:rPr>
          <w:rFonts w:ascii="宋体" w:hAnsi="宋体" w:cs="宋体" w:eastAsia="宋体" w:hint="default"/>
          <w:spacing w:val="-5"/>
        </w:rPr>
        <w:t>尽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spacing w:val="-5"/>
        </w:rPr>
        <w:t>地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听取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汇</w:t>
      </w:r>
      <w:r>
        <w:rPr/>
        <w:t>报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情况；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就</w:t>
      </w:r>
      <w:r>
        <w:rPr/>
        <w:t>公司年度报告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/>
        <w:t>的人 </w:t>
      </w:r>
      <w:r>
        <w:rPr>
          <w:rFonts w:ascii="宋体" w:hAnsi="宋体" w:cs="宋体" w:eastAsia="宋体" w:hint="default"/>
          <w:spacing w:val="-3"/>
        </w:rPr>
        <w:t>员</w:t>
      </w:r>
      <w:r>
        <w:rPr>
          <w:rFonts w:ascii="宋体" w:hAnsi="宋体" w:cs="宋体" w:eastAsia="宋体" w:hint="default"/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风险判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舞弊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价方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以及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 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8"/>
        </w:rPr>
        <w:t>年度报告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计工</w:t>
      </w:r>
      <w:r>
        <w:rPr>
          <w:rFonts w:ascii="宋体" w:hAnsi="宋体" w:cs="宋体" w:eastAsia="宋体" w:hint="default"/>
          <w:spacing w:val="-8"/>
        </w:rPr>
        <w:t>作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rFonts w:ascii="宋体" w:hAnsi="宋体" w:cs="宋体" w:eastAsia="宋体" w:hint="default"/>
          <w:spacing w:val="-8"/>
        </w:rPr>
        <w:t>划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有</w:t>
      </w:r>
      <w:r>
        <w:rPr>
          <w:rFonts w:ascii="宋体" w:hAnsi="宋体" w:cs="宋体" w:eastAsia="宋体" w:hint="default"/>
          <w:spacing w:val="-8"/>
        </w:rPr>
        <w:t>力</w:t>
      </w:r>
      <w:r>
        <w:rPr>
          <w:rFonts w:ascii="宋体" w:hAnsi="宋体" w:cs="宋体" w:eastAsia="宋体" w:hint="default"/>
          <w:spacing w:val="-8"/>
        </w:rPr>
        <w:t>保</w:t>
      </w:r>
      <w:r>
        <w:rPr>
          <w:rFonts w:ascii="宋体" w:hAnsi="宋体" w:cs="宋体" w:eastAsia="宋体" w:hint="default"/>
          <w:spacing w:val="-8"/>
        </w:rPr>
        <w:t>障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5"/>
        </w:rPr>
        <w:t> </w:t>
      </w:r>
      <w:r>
        <w:rPr/>
        <w:t>年度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面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 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务报告（</w:t>
      </w:r>
      <w:r>
        <w:rPr>
          <w:rFonts w:ascii="宋体" w:hAnsi="宋体" w:cs="宋体" w:eastAsia="宋体" w:hint="default"/>
          <w:spacing w:val="-5"/>
        </w:rPr>
        <w:t>初</w:t>
      </w:r>
      <w:r>
        <w:rPr>
          <w:rFonts w:ascii="宋体" w:hAnsi="宋体" w:cs="宋体" w:eastAsia="宋体" w:hint="default"/>
          <w:spacing w:val="-5"/>
        </w:rPr>
        <w:t>稿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检</w:t>
      </w:r>
      <w:r>
        <w:rPr>
          <w:rFonts w:ascii="宋体" w:hAnsi="宋体" w:cs="宋体" w:eastAsia="宋体" w:hint="default"/>
          <w:spacing w:val="-5"/>
        </w:rPr>
        <w:t>查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内控</w:t>
      </w:r>
      <w:r>
        <w:rPr>
          <w:rFonts w:ascii="宋体" w:hAnsi="宋体" w:cs="宋体" w:eastAsia="宋体" w:hint="default"/>
          <w:spacing w:val="-5"/>
        </w:rPr>
        <w:t>环</w:t>
      </w:r>
      <w:r>
        <w:rPr>
          <w:rFonts w:ascii="宋体" w:hAnsi="宋体" w:cs="宋体" w:eastAsia="宋体" w:hint="default"/>
          <w:spacing w:val="-5"/>
        </w:rPr>
        <w:t>境</w:t>
      </w:r>
      <w:r>
        <w:rPr>
          <w:rFonts w:ascii="宋体" w:hAnsi="宋体" w:cs="宋体" w:eastAsia="宋体" w:hint="default"/>
          <w:spacing w:val="-5"/>
        </w:rPr>
        <w:t>及内控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</w:t>
      </w:r>
      <w:r>
        <w:rPr/>
        <w:t> 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全情况，</w:t>
      </w:r>
      <w:r>
        <w:rPr>
          <w:rFonts w:ascii="宋体" w:hAnsi="宋体" w:cs="宋体" w:eastAsia="宋体" w:hint="default"/>
        </w:rPr>
        <w:t>并对相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讨论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面 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了解了</w:t>
      </w:r>
      <w:r>
        <w:rPr/>
        <w:t>公司年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并对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就</w:t>
      </w:r>
      <w:r>
        <w:rPr/>
        <w:t>董事会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（四）公司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业务</w:t>
      </w:r>
      <w:r>
        <w:rPr/>
        <w:t>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机构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等分开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。控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</w:p>
    <w:p>
      <w:pPr>
        <w:pStyle w:val="BodyText"/>
        <w:spacing w:line="240" w:lineRule="auto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科技</w:t>
      </w:r>
      <w:r>
        <w:rPr/>
        <w:t>有限公司与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、</w:t>
      </w:r>
      <w:r>
        <w:rPr/>
        <w:t>人事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管理体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/>
        <w:t>的办公</w:t>
      </w:r>
      <w:r>
        <w:rPr>
          <w:rFonts w:ascii="宋体" w:hAnsi="宋体" w:cs="宋体" w:eastAsia="宋体" w:hint="default"/>
        </w:rPr>
        <w:t>机构 </w:t>
      </w:r>
      <w:r>
        <w:rPr>
          <w:rFonts w:ascii="宋体" w:hAnsi="宋体" w:cs="宋体" w:eastAsia="宋体" w:hint="default"/>
        </w:rPr>
        <w:t>和生产</w:t>
      </w:r>
      <w:r>
        <w:rPr>
          <w:rFonts w:ascii="宋体" w:hAnsi="宋体" w:cs="宋体" w:eastAsia="宋体" w:hint="default"/>
        </w:rPr>
        <w:t>经营</w:t>
      </w:r>
      <w:r>
        <w:rPr/>
        <w:t>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；</w:t>
      </w:r>
      <w:r>
        <w:rPr/>
        <w:t>公司的董事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均通</w:t>
      </w:r>
      <w:r>
        <w:rPr>
          <w:rFonts w:ascii="宋体" w:hAnsi="宋体" w:cs="宋体" w:eastAsia="宋体" w:hint="default"/>
        </w:rPr>
        <w:t>过</w:t>
      </w:r>
      <w:r>
        <w:rPr/>
        <w:t>合法</w:t>
      </w:r>
      <w:r>
        <w:rPr>
          <w:rFonts w:ascii="宋体" w:hAnsi="宋体" w:cs="宋体" w:eastAsia="宋体" w:hint="default"/>
        </w:rPr>
        <w:t>程序</w:t>
      </w:r>
      <w:r>
        <w:rPr/>
        <w:t>选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产产权明</w:t>
      </w:r>
      <w:r>
        <w:rPr>
          <w:rFonts w:ascii="宋体" w:hAnsi="宋体" w:cs="宋体" w:eastAsia="宋体" w:hint="default"/>
          <w:spacing w:val="-2"/>
        </w:rPr>
        <w:t>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</w:rPr>
        <w:t> 控</w:t>
      </w:r>
      <w:r>
        <w:rPr>
          <w:rFonts w:ascii="宋体" w:hAnsi="宋体" w:cs="宋体" w:eastAsia="宋体" w:hint="default"/>
        </w:rPr>
        <w:t>制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配，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也无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交易非关</w:t>
      </w:r>
      <w:r>
        <w:rPr/>
        <w:t>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垫款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况</w:t>
      </w:r>
      <w:r>
        <w:rPr>
          <w:rFonts w:ascii="宋体" w:hAnsi="宋体" w:cs="宋体" w:eastAsia="宋体" w:hint="default"/>
          <w:spacing w:val="-4"/>
        </w:rPr>
        <w:t>存在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办法》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357" w:lineRule="auto" w:before="91"/>
        <w:ind w:left="147"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、机构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组织机构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监事会</w:t>
      </w:r>
      <w:r>
        <w:rPr>
          <w:rFonts w:ascii="宋体" w:hAnsi="宋体" w:cs="宋体" w:eastAsia="宋体" w:hint="default"/>
          <w:spacing w:val="-2"/>
        </w:rPr>
        <w:t>、总经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不存在</w:t>
      </w:r>
      <w:r>
        <w:rPr/>
        <w:t>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属关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的办公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权，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活动，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经营、</w:t>
      </w:r>
      <w:r>
        <w:rPr/>
        <w:t>合</w:t>
      </w:r>
      <w:r>
        <w:rPr>
          <w:rFonts w:ascii="宋体" w:hAnsi="宋体" w:cs="宋体" w:eastAsia="宋体" w:hint="default"/>
        </w:rPr>
        <w:t>署</w:t>
      </w:r>
      <w:r>
        <w:rPr/>
        <w:t>办公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0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spacing w:val="-5"/>
        </w:rPr>
        <w:t>：公司</w:t>
      </w:r>
      <w:r>
        <w:rPr>
          <w:rFonts w:ascii="宋体" w:hAnsi="宋体" w:cs="宋体" w:eastAsia="宋体" w:hint="default"/>
          <w:spacing w:val="-5"/>
        </w:rPr>
        <w:t>设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的会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核</w:t>
      </w:r>
      <w:r>
        <w:rPr>
          <w:rFonts w:ascii="宋体" w:hAnsi="宋体" w:cs="宋体" w:eastAsia="宋体" w:hint="default"/>
          <w:spacing w:val="-5"/>
        </w:rPr>
        <w:t>算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管理制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行开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/>
        <w:t>有与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账户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了内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运作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11"/>
        </w:rPr>
        <w:t>会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并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定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spacing w:val="-11"/>
        </w:rPr>
        <w:t>《董事会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委员</w:t>
      </w:r>
      <w:r>
        <w:rPr>
          <w:spacing w:val="-11"/>
        </w:rPr>
        <w:t>会</w:t>
      </w:r>
      <w:r>
        <w:rPr>
          <w:rFonts w:ascii="宋体" w:hAnsi="宋体" w:cs="宋体" w:eastAsia="宋体" w:hint="default"/>
          <w:spacing w:val="-11"/>
        </w:rPr>
        <w:t>实施</w:t>
      </w:r>
      <w:r>
        <w:rPr>
          <w:rFonts w:ascii="宋体" w:hAnsi="宋体" w:cs="宋体" w:eastAsia="宋体" w:hint="default"/>
          <w:spacing w:val="-11"/>
        </w:rPr>
        <w:t>细</w:t>
      </w:r>
      <w:r>
        <w:rPr>
          <w:rFonts w:ascii="宋体" w:hAnsi="宋体" w:cs="宋体" w:eastAsia="宋体" w:hint="default"/>
          <w:spacing w:val="-11"/>
        </w:rPr>
        <w:t>则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审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委员</w:t>
      </w:r>
      <w:r>
        <w:rPr>
          <w:spacing w:val="-11"/>
        </w:rPr>
        <w:t>会年报</w:t>
      </w:r>
      <w:r>
        <w:rPr>
          <w:rFonts w:ascii="宋体" w:hAnsi="宋体" w:cs="宋体" w:eastAsia="宋体" w:hint="default"/>
          <w:spacing w:val="-11"/>
        </w:rPr>
        <w:t>工</w:t>
      </w:r>
      <w:r>
        <w:rPr>
          <w:rFonts w:ascii="宋体" w:hAnsi="宋体" w:cs="宋体" w:eastAsia="宋体" w:hint="default"/>
          <w:spacing w:val="-11"/>
        </w:rPr>
        <w:t>作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rFonts w:ascii="宋体" w:hAnsi="宋体" w:cs="宋体" w:eastAsia="宋体" w:hint="default"/>
          <w:spacing w:val="-11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年报信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/>
        <w:t>度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完善</w:t>
      </w: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/>
        <w:t>报 告信息披露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根据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7"/>
        </w:rPr>
        <w:t>年年度报告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相</w:t>
      </w:r>
      <w:r>
        <w:rPr>
          <w:rFonts w:ascii="宋体" w:hAnsi="宋体" w:cs="宋体" w:eastAsia="宋体" w:hint="default"/>
          <w:spacing w:val="-7"/>
        </w:rPr>
        <w:t>关工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的公告》（中国证</w:t>
      </w:r>
      <w:r>
        <w:rPr/>
        <w:t> 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会公告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，结</w:t>
      </w:r>
      <w:r>
        <w:rPr/>
        <w:t>合定</w:t>
      </w:r>
      <w:r>
        <w:rPr>
          <w:rFonts w:ascii="宋体" w:hAnsi="宋体" w:cs="宋体" w:eastAsia="宋体" w:hint="default"/>
        </w:rPr>
        <w:t>期</w:t>
      </w:r>
      <w:r>
        <w:rPr/>
        <w:t>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信息披露的</w:t>
      </w:r>
      <w:r>
        <w:rPr>
          <w:rFonts w:ascii="宋体" w:hAnsi="宋体" w:cs="宋体" w:eastAsia="宋体" w:hint="default"/>
        </w:rPr>
        <w:t>实际 </w:t>
      </w:r>
      <w:r>
        <w:rPr>
          <w:rFonts w:ascii="宋体" w:hAnsi="宋体" w:cs="宋体" w:eastAsia="宋体" w:hint="default"/>
          <w:spacing w:val="-5"/>
        </w:rPr>
        <w:t>情况，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新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《年报信息披露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差错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rFonts w:ascii="宋体" w:hAnsi="宋体" w:cs="宋体" w:eastAsia="宋体" w:hint="default"/>
          <w:spacing w:val="-5"/>
        </w:rPr>
        <w:t>追</w:t>
      </w:r>
      <w:r>
        <w:rPr>
          <w:rFonts w:ascii="宋体" w:hAnsi="宋体" w:cs="宋体" w:eastAsia="宋体" w:hint="default"/>
          <w:spacing w:val="-5"/>
        </w:rPr>
        <w:t>究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会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健全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628" w:right="11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、内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自我评价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报告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9"/>
        <w:ind w:left="147" w:right="2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17"/>
        </w:rPr>
        <w:t>日</w:t>
      </w:r>
      <w:r>
        <w:rPr>
          <w:rFonts w:ascii="宋体" w:hAnsi="宋体" w:cs="宋体" w:eastAsia="宋体" w:hint="default"/>
          <w:spacing w:val="-17"/>
        </w:rPr>
        <w:t>在</w:t>
      </w:r>
      <w:r>
        <w:rPr>
          <w:spacing w:val="-17"/>
        </w:rPr>
        <w:t>《证</w:t>
      </w:r>
      <w:r>
        <w:rPr/>
        <w:t> 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/>
        <w:t>（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 </w:t>
      </w:r>
      <w:r>
        <w:rPr>
          <w:rFonts w:ascii="宋体" w:hAnsi="宋体" w:cs="宋体" w:eastAsia="宋体" w:hint="default"/>
          <w:spacing w:val="-20"/>
        </w:rPr>
        <w:t>评</w:t>
      </w:r>
      <w:r>
        <w:rPr>
          <w:rFonts w:ascii="宋体" w:hAnsi="宋体" w:cs="宋体" w:eastAsia="宋体" w:hint="default"/>
          <w:spacing w:val="-20"/>
        </w:rPr>
        <w:t>价</w:t>
      </w:r>
      <w:r>
        <w:rPr>
          <w:spacing w:val="-20"/>
        </w:rPr>
        <w:t>报告》</w:t>
      </w:r>
      <w:r>
        <w:rPr>
          <w:rFonts w:ascii="宋体" w:hAnsi="宋体" w:cs="宋体" w:eastAsia="宋体" w:hint="default"/>
          <w:spacing w:val="-20"/>
        </w:rPr>
        <w:t>。</w:t>
      </w:r>
    </w:p>
    <w:p>
      <w:pPr>
        <w:pStyle w:val="Heading4"/>
        <w:spacing w:line="375" w:lineRule="exact"/>
        <w:ind w:left="627"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评价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52"/>
        <w:ind w:left="627" w:right="11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总体评价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4"/>
        <w:ind w:left="147" w:right="1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/>
        <w:t>中国证监会《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要求，结</w:t>
      </w:r>
      <w:r>
        <w:rPr/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，内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全，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面和</w:t>
      </w:r>
      <w:r>
        <w:rPr>
          <w:rFonts w:ascii="宋体" w:hAnsi="宋体" w:cs="宋体" w:eastAsia="宋体" w:hint="default"/>
        </w:rPr>
        <w:t>各个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性、</w:t>
      </w:r>
      <w:r>
        <w:rPr/>
        <w:t>合法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 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征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能够较好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防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发现和</w:t>
      </w:r>
      <w:r>
        <w:rPr>
          <w:rFonts w:ascii="宋体" w:hAnsi="宋体" w:cs="宋体" w:eastAsia="宋体" w:hint="default"/>
          <w:spacing w:val="-2"/>
        </w:rPr>
        <w:t>纠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经营、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运作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问题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信息的</w:t>
      </w:r>
      <w:r>
        <w:rPr>
          <w:rFonts w:ascii="宋体" w:hAnsi="宋体" w:cs="宋体" w:eastAsia="宋体" w:hint="default"/>
        </w:rPr>
        <w:t>准确</w:t>
      </w:r>
      <w:r>
        <w:rPr>
          <w:rFonts w:ascii="宋体" w:hAnsi="宋体" w:cs="宋体" w:eastAsia="宋体" w:hint="default"/>
        </w:rPr>
        <w:t>性、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 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证券监</w:t>
      </w:r>
      <w:r>
        <w:rPr>
          <w:rFonts w:ascii="宋体" w:hAnsi="宋体" w:cs="宋体" w:eastAsia="宋体" w:hint="default"/>
        </w:rPr>
        <w:t>管部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 </w:t>
      </w:r>
      <w:r>
        <w:rPr>
          <w:rFonts w:ascii="宋体" w:hAnsi="宋体" w:cs="宋体" w:eastAsia="宋体" w:hint="default"/>
        </w:rPr>
        <w:t>要求，未发现</w:t>
      </w:r>
      <w:r>
        <w:rPr/>
        <w:t>公司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footerReference w:type="default" r:id="rId12"/>
          <w:pgSz w:w="11900" w:h="16840"/>
          <w:pgMar w:footer="840" w:header="876" w:top="1100" w:bottom="1020" w:left="1100" w:right="1000"/>
        </w:sectPr>
      </w:pPr>
    </w:p>
    <w:p>
      <w:pPr>
        <w:pStyle w:val="BodyText"/>
        <w:spacing w:line="240" w:lineRule="auto" w:before="91"/>
        <w:ind w:left="628" w:right="113"/>
        <w:jc w:val="left"/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体而</w:t>
      </w:r>
      <w:r>
        <w:rPr>
          <w:rFonts w:ascii="宋体" w:hAnsi="宋体" w:cs="宋体" w:eastAsia="宋体" w:hint="default"/>
        </w:rPr>
        <w:t>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现了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性、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中国证监会</w:t>
      </w:r>
    </w:p>
    <w:p>
      <w:pPr>
        <w:pStyle w:val="BodyText"/>
        <w:spacing w:line="357" w:lineRule="auto"/>
        <w:ind w:right="243"/>
        <w:jc w:val="both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、目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设</w:t>
      </w:r>
      <w:r>
        <w:rPr/>
        <w:t>定</w:t>
      </w:r>
      <w:r>
        <w:rPr>
          <w:rFonts w:ascii="宋体" w:hAnsi="宋体" w:cs="宋体" w:eastAsia="宋体" w:hint="default"/>
        </w:rPr>
        <w:t>、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对策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、</w:t>
      </w:r>
      <w:r>
        <w:rPr/>
        <w:t>信息与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77" w:lineRule="exact" w:before="13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1" w:lineRule="exact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）公司监事会对公司内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BodyText"/>
        <w:spacing w:line="321" w:lineRule="auto" w:before="0"/>
        <w:ind w:right="10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</w:rPr>
        <w:t>根据</w:t>
      </w:r>
      <w:r>
        <w:rPr>
          <w:spacing w:val="-8"/>
        </w:rPr>
        <w:t>中国证监会《</w:t>
      </w:r>
      <w:r>
        <w:rPr>
          <w:rFonts w:ascii="宋体" w:hAnsi="宋体" w:cs="宋体" w:eastAsia="宋体" w:hint="default"/>
          <w:spacing w:val="-8"/>
        </w:rPr>
        <w:t>企业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部</w:t>
      </w:r>
      <w:r>
        <w:rPr>
          <w:rFonts w:ascii="宋体" w:hAnsi="宋体" w:cs="宋体" w:eastAsia="宋体" w:hint="default"/>
          <w:spacing w:val="-8"/>
        </w:rPr>
        <w:t>控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基本规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深圳证券</w:t>
      </w:r>
      <w:r>
        <w:rPr>
          <w:rFonts w:ascii="宋体" w:hAnsi="宋体" w:cs="宋体" w:eastAsia="宋体" w:hint="default"/>
          <w:spacing w:val="-8"/>
        </w:rPr>
        <w:t>交易所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上</w:t>
      </w:r>
      <w:r>
        <w:rPr>
          <w:spacing w:val="-8"/>
        </w:rPr>
        <w:t>市公司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部</w:t>
      </w:r>
      <w:r>
        <w:rPr>
          <w:rFonts w:ascii="宋体" w:hAnsi="宋体" w:cs="宋体" w:eastAsia="宋体" w:hint="default"/>
          <w:spacing w:val="-8"/>
        </w:rPr>
        <w:t>控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指</w:t>
      </w:r>
      <w:r>
        <w:rPr>
          <w:rFonts w:ascii="宋体" w:hAnsi="宋体" w:cs="宋体" w:eastAsia="宋体" w:hint="default"/>
          <w:spacing w:val="-8"/>
        </w:rPr>
        <w:t>引</w:t>
      </w:r>
      <w:r>
        <w:rPr>
          <w:spacing w:val="-8"/>
        </w:rPr>
        <w:t>》</w:t>
      </w:r>
      <w:r>
        <w:rPr/>
        <w:t> 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2009 </w:t>
      </w:r>
      <w:r>
        <w:rPr/>
        <w:t>年年度报告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公司监事会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1" w:lineRule="auto" w:before="22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基本原则，结</w:t>
      </w:r>
      <w:r>
        <w:rPr/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覆盖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 </w:t>
      </w:r>
      <w:r>
        <w:rPr>
          <w:rFonts w:ascii="宋体" w:hAnsi="宋体" w:cs="宋体" w:eastAsia="宋体" w:hint="default"/>
        </w:rPr>
        <w:t>节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6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组织机构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，内控</w:t>
      </w:r>
      <w:r>
        <w:rPr>
          <w:rFonts w:ascii="宋体" w:hAnsi="宋体" w:cs="宋体" w:eastAsia="宋体" w:hint="default"/>
        </w:rPr>
        <w:t>体</w:t>
      </w:r>
    </w:p>
    <w:p>
      <w:pPr>
        <w:pStyle w:val="BodyText"/>
        <w:spacing w:line="240" w:lineRule="auto" w:before="103"/>
        <w:ind w:right="0"/>
        <w:jc w:val="both"/>
        <w:rPr>
          <w:rFonts w:ascii="宋体" w:hAnsi="宋体" w:cs="宋体" w:eastAsia="宋体" w:hint="default"/>
        </w:rPr>
      </w:pPr>
      <w:r>
        <w:rPr/>
        <w:t>系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备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行及</w:t>
      </w:r>
      <w:r>
        <w:rPr/>
        <w:t>监</w:t>
      </w:r>
      <w:r>
        <w:rPr>
          <w:rFonts w:ascii="宋体" w:hAnsi="宋体" w:cs="宋体" w:eastAsia="宋体" w:hint="default"/>
        </w:rPr>
        <w:t>督充</w:t>
      </w:r>
      <w:r>
        <w:rPr>
          <w:rFonts w:ascii="宋体" w:hAnsi="宋体" w:cs="宋体" w:eastAsia="宋体" w:hint="default"/>
        </w:rPr>
        <w:t>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08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未发生</w:t>
      </w:r>
      <w:r>
        <w:rPr>
          <w:rFonts w:ascii="宋体" w:hAnsi="宋体" w:cs="宋体" w:eastAsia="宋体" w:hint="default"/>
        </w:rPr>
        <w:t>违反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公司《</w:t>
      </w:r>
      <w:r>
        <w:rPr>
          <w:rFonts w:ascii="宋体" w:hAnsi="宋体" w:cs="宋体" w:eastAsia="宋体" w:hint="default"/>
        </w:rPr>
        <w:t>内</w:t>
      </w:r>
    </w:p>
    <w:p>
      <w:pPr>
        <w:pStyle w:val="BodyText"/>
        <w:spacing w:line="240" w:lineRule="auto" w:before="10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度》的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1" w:lineRule="auto" w:before="10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及</w:t>
      </w:r>
      <w:r>
        <w:rPr/>
        <w:t>深圳 证券</w:t>
      </w:r>
      <w:r>
        <w:rPr>
          <w:rFonts w:ascii="宋体" w:hAnsi="宋体" w:cs="宋体" w:eastAsia="宋体" w:hint="default"/>
        </w:rPr>
        <w:t>交易所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38"/>
        </w:rPr>
        <w:t> </w:t>
      </w:r>
      <w:r>
        <w:rPr>
          <w:rFonts w:ascii="宋体" w:hAnsi="宋体" w:cs="宋体" w:eastAsia="宋体" w:hint="default"/>
          <w:spacing w:val="38"/>
        </w:rPr>
      </w:r>
      <w:r>
        <w:rPr>
          <w:rFonts w:ascii="宋体" w:hAnsi="宋体" w:cs="宋体" w:eastAsia="宋体" w:hint="default"/>
        </w:rPr>
        <w:t>准确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 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0" w:lineRule="exact" w:before="22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3" w:lineRule="exact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控制</w:t>
      </w:r>
      <w:r>
        <w:rPr>
          <w:rFonts w:ascii="Microsoft JhengHei" w:hAnsi="Microsoft JhengHei" w:cs="Microsoft JhengHei" w:eastAsia="Microsoft JhengHei" w:hint="default"/>
        </w:rPr>
        <w:t>自我评价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中国证监</w:t>
      </w:r>
      <w:r>
        <w:rPr>
          <w:spacing w:val="-63"/>
        </w:rPr>
        <w:t>会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63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  <w:spacing w:val="-63"/>
        </w:rPr>
        <w:t>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319" w:lineRule="auto" w:before="108"/>
        <w:ind w:right="237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spacing w:val="-5"/>
        </w:rPr>
        <w:t>市公司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度的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导意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性</w:t>
      </w:r>
      <w:r>
        <w:rPr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深</w:t>
      </w:r>
      <w:r>
        <w:rPr>
          <w:spacing w:val="-116"/>
        </w:rPr>
        <w:t> </w:t>
      </w:r>
      <w:r>
        <w:rPr/>
        <w:t>圳市太光电信股份有限公司公司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3"/>
        </w:rPr>
        <w:t>年度的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制进</w:t>
      </w:r>
      <w:r>
        <w:rPr>
          <w:rFonts w:ascii="宋体" w:hAnsi="宋体" w:cs="宋体" w:eastAsia="宋体" w:hint="default"/>
          <w:spacing w:val="-3"/>
        </w:rPr>
        <w:t>行了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公司的</w:t>
      </w:r>
      <w:r>
        <w:rPr/>
        <w:t> 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过对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，及</w:t>
      </w:r>
      <w:r>
        <w:rPr>
          <w:rFonts w:ascii="宋体" w:hAnsi="宋体" w:cs="宋体" w:eastAsia="宋体" w:hint="default"/>
        </w:rPr>
        <w:t>对</w:t>
      </w:r>
      <w:r>
        <w:rPr/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6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 </w:t>
      </w:r>
      <w:r>
        <w:rPr/>
        <w:t>报告》的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，现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9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遵循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基本原则，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全了</w:t>
      </w:r>
      <w:r>
        <w:rPr>
          <w:rFonts w:ascii="宋体" w:hAnsi="宋体" w:cs="宋体" w:eastAsia="宋体" w:hint="default"/>
        </w:rPr>
        <w:t>覆盖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</w:p>
    <w:p>
      <w:pPr>
        <w:pStyle w:val="BodyText"/>
        <w:spacing w:line="240" w:lineRule="auto" w:before="10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21" w:lineRule="auto" w:before="10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及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前存在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准确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2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</w:p>
    <w:p>
      <w:pPr>
        <w:pStyle w:val="BodyText"/>
        <w:spacing w:line="240" w:lineRule="auto" w:before="108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/>
        <w:t>合有</w:t>
      </w:r>
      <w:r>
        <w:rPr>
          <w:rFonts w:ascii="宋体" w:hAnsi="宋体" w:cs="宋体" w:eastAsia="宋体" w:hint="default"/>
        </w:rPr>
        <w:t>关</w:t>
      </w:r>
      <w:r>
        <w:rPr>
          <w:spacing w:val="4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</w:rPr>
        <w:t>和</w:t>
      </w:r>
      <w:r>
        <w:rPr/>
        <w:t>证券</w:t>
      </w:r>
      <w:r>
        <w:rPr>
          <w:spacing w:val="4"/>
        </w:rPr>
        <w:t>监</w:t>
      </w:r>
      <w:r>
        <w:rPr>
          <w:rFonts w:ascii="宋体" w:hAnsi="宋体" w:cs="宋体" w:eastAsia="宋体" w:hint="default"/>
        </w:rPr>
        <w:t>管部</w:t>
      </w:r>
      <w:r>
        <w:rPr>
          <w:rFonts w:ascii="宋体" w:hAnsi="宋体" w:cs="宋体" w:eastAsia="宋体" w:hint="default"/>
          <w:spacing w:val="4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  <w:spacing w:val="-116"/>
        </w:rPr>
        <w:t>，</w:t>
      </w:r>
      <w:r>
        <w:rPr/>
        <w:t>《</w:t>
      </w:r>
      <w:r>
        <w:rPr>
          <w:rFonts w:ascii="宋体" w:hAnsi="宋体" w:cs="宋体" w:eastAsia="宋体" w:hint="default"/>
          <w:spacing w:val="4"/>
        </w:rPr>
        <w:t>2</w:t>
      </w:r>
      <w:r>
        <w:rPr>
          <w:rFonts w:ascii="宋体" w:hAnsi="宋体" w:cs="宋体" w:eastAsia="宋体" w:hint="default"/>
        </w:rPr>
        <w:t>009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4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spacing w:val="4"/>
        </w:rPr>
        <w:t>报</w:t>
      </w:r>
      <w:r>
        <w:rPr/>
        <w:t>告》</w:t>
      </w:r>
      <w:r>
        <w:rPr>
          <w:spacing w:val="4"/>
        </w:rPr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840" w:header="876" w:top="1100" w:bottom="1020" w:left="1100" w:right="1000"/>
          <w:pgNumType w:start="1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0" w:lineRule="exact" w:before="103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3" w:lineRule="exact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内对高级管理人员的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机制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>
          <w:rFonts w:ascii="Microsoft JhengHei" w:hAnsi="Microsoft JhengHei" w:cs="Microsoft JhengHei" w:eastAsia="Microsoft JhengHei" w:hint="default"/>
        </w:rPr>
        <w:t>奖励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建立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37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不在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领取薪酬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 事</w:t>
      </w:r>
      <w:r>
        <w:rPr>
          <w:rFonts w:ascii="宋体" w:hAnsi="宋体" w:cs="宋体" w:eastAsia="宋体" w:hint="default"/>
        </w:rPr>
        <w:t>依据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将进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 w:before="164"/>
        <w:ind w:left="8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情况简介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4"/>
        <w:spacing w:line="266" w:lineRule="auto"/>
        <w:ind w:left="148" w:right="119" w:firstLine="480"/>
        <w:jc w:val="left"/>
        <w:rPr>
          <w:b w:val="0"/>
          <w:bCs w:val="0"/>
        </w:rPr>
      </w:pP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共召开两次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大会，</w:t>
      </w:r>
      <w:r>
        <w:rPr>
          <w:rFonts w:ascii="Microsoft JhengHei" w:hAnsi="Microsoft JhengHei" w:cs="Microsoft JhengHei" w:eastAsia="Microsoft JhengHei" w:hint="default"/>
        </w:rPr>
        <w:t>即 </w:t>
      </w:r>
      <w:r>
        <w:rPr>
          <w:rFonts w:ascii="Arial" w:hAnsi="Arial" w:cs="Arial" w:eastAsia="Arial" w:hint="default"/>
        </w:rPr>
        <w:t>2008 </w:t>
      </w:r>
      <w:r>
        <w:rPr/>
        <w:t>年年度股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2009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次临 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大会。</w:t>
      </w:r>
      <w:r>
        <w:rPr>
          <w:b w:val="0"/>
          <w:bCs w:val="0"/>
        </w:rPr>
      </w:r>
    </w:p>
    <w:p>
      <w:pPr>
        <w:pStyle w:val="BodyText"/>
        <w:spacing w:line="240" w:lineRule="auto" w:before="94"/>
        <w:ind w:left="628" w:right="0"/>
        <w:jc w:val="left"/>
      </w:pPr>
      <w:r>
        <w:rPr/>
        <w:t>（一）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（二）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公司会</w:t>
      </w:r>
      <w:r>
        <w:rPr>
          <w:rFonts w:ascii="宋体" w:hAnsi="宋体" w:cs="宋体" w:eastAsia="宋体" w:hint="default"/>
        </w:rPr>
        <w:t>议</w:t>
      </w:r>
      <w:r>
        <w:rPr/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50"/>
        <w:ind w:right="89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、董事会报告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4"/>
        <w:spacing w:line="367" w:lineRule="exact"/>
        <w:ind w:left="570"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（一）对公司</w:t>
      </w:r>
      <w:r>
        <w:rPr>
          <w:rFonts w:ascii="Microsoft JhengHei" w:hAnsi="Microsoft JhengHei" w:cs="Microsoft JhengHei" w:eastAsia="Microsoft JhengHei" w:hint="default"/>
        </w:rPr>
        <w:t>未来经营成果与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可能产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讨论与分析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12" w:lineRule="auto" w:before="167"/>
        <w:ind w:right="1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9"/>
        </w:rPr>
        <w:t> </w:t>
      </w:r>
      <w:r>
        <w:rPr/>
        <w:t>年</w:t>
      </w:r>
      <w:r>
        <w:rPr>
          <w:spacing w:val="-49"/>
        </w:rPr>
        <w:t> </w:t>
      </w:r>
      <w:r>
        <w:rPr>
          <w:rFonts w:ascii="宋体" w:hAnsi="宋体" w:cs="宋体" w:eastAsia="宋体" w:hint="default"/>
        </w:rPr>
        <w:t>10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向特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股份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上</w:t>
      </w:r>
      <w:r>
        <w:rPr/>
        <w:t>报中国证监会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1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半</w:t>
      </w:r>
      <w:r>
        <w:rPr/>
        <w:t>年</w:t>
      </w:r>
      <w:r>
        <w:rPr>
          <w:rFonts w:ascii="宋体" w:hAnsi="宋体" w:cs="宋体" w:eastAsia="宋体" w:hint="default"/>
        </w:rPr>
        <w:t>经营业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因全</w:t>
      </w:r>
      <w:r>
        <w:rPr>
          <w:rFonts w:ascii="宋体" w:hAnsi="宋体" w:cs="宋体" w:eastAsia="宋体" w:hint="default"/>
        </w:rPr>
        <w:t>球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消费萎缩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重 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能继续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，加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的</w:t>
      </w:r>
      <w:r>
        <w:rPr>
          <w:rFonts w:ascii="宋体" w:hAnsi="宋体" w:cs="宋体" w:eastAsia="宋体" w:hint="default"/>
        </w:rPr>
        <w:t>重要</w:t>
      </w:r>
      <w:r>
        <w:rPr/>
        <w:t>文</w:t>
      </w:r>
      <w:r>
        <w:rPr>
          <w:rFonts w:ascii="宋体" w:hAnsi="宋体" w:cs="宋体" w:eastAsia="宋体" w:hint="default"/>
        </w:rPr>
        <w:t>件之</w:t>
      </w:r>
      <w:r>
        <w:rPr/>
        <w:t>一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的公司股东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别是</w:t>
      </w:r>
      <w:r>
        <w:rPr/>
        <w:t>中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11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终</w:t>
      </w:r>
      <w:r>
        <w:rPr>
          <w:rFonts w:ascii="宋体" w:hAnsi="宋体" w:cs="宋体" w:eastAsia="宋体" w:hint="default"/>
          <w:spacing w:val="-4"/>
        </w:rPr>
        <w:t>止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rFonts w:ascii="宋体" w:hAnsi="宋体" w:cs="宋体" w:eastAsia="宋体" w:hint="default"/>
          <w:spacing w:val="-4"/>
        </w:rPr>
        <w:t>昆山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济技术开发</w:t>
      </w:r>
      <w:r>
        <w:rPr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有限公司（</w:t>
      </w:r>
      <w:r>
        <w:rPr>
          <w:rFonts w:ascii="宋体" w:hAnsi="宋体" w:cs="宋体" w:eastAsia="宋体" w:hint="default"/>
          <w:spacing w:val="-4"/>
        </w:rPr>
        <w:t>以下</w:t>
      </w:r>
      <w:r>
        <w:rPr>
          <w:rFonts w:ascii="宋体" w:hAnsi="宋体" w:cs="宋体" w:eastAsia="宋体" w:hint="default"/>
          <w:spacing w:val="-4"/>
        </w:rPr>
        <w:t>简</w:t>
      </w:r>
      <w:r>
        <w:rPr>
          <w:spacing w:val="-4"/>
        </w:rPr>
        <w:t>称</w:t>
      </w:r>
      <w:r>
        <w:rPr>
          <w:rFonts w:ascii="宋体" w:hAnsi="宋体" w:cs="宋体" w:eastAsia="宋体" w:hint="default"/>
          <w:spacing w:val="-4"/>
        </w:rPr>
        <w:t>“昆山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spacing w:val="-4"/>
        </w:rPr>
        <w:t>）</w:t>
      </w:r>
      <w:r>
        <w:rPr/>
        <w:t> </w:t>
      </w:r>
      <w:r>
        <w:rPr>
          <w:rFonts w:ascii="宋体" w:hAnsi="宋体" w:cs="宋体" w:eastAsia="宋体" w:hint="default"/>
        </w:rPr>
        <w:t>及 </w:t>
      </w:r>
      <w:r>
        <w:rPr>
          <w:rFonts w:ascii="宋体" w:hAnsi="宋体" w:cs="宋体" w:eastAsia="宋体" w:hint="default"/>
        </w:rPr>
        <w:t>InfoVision Optoelectronics Holdings Limited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其</w:t>
      </w:r>
      <w:r>
        <w:rPr/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昆 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光电有限公司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2" w:lineRule="auto" w:before="50"/>
        <w:ind w:right="1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大</w:t>
      </w:r>
      <w:r>
        <w:rPr>
          <w:spacing w:val="-4"/>
        </w:rPr>
        <w:t>股东的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湖</w:t>
      </w:r>
      <w:r>
        <w:rPr>
          <w:spacing w:val="-4"/>
        </w:rPr>
        <w:t>北</w:t>
      </w:r>
      <w:r>
        <w:rPr>
          <w:rFonts w:ascii="宋体" w:hAnsi="宋体" w:cs="宋体" w:eastAsia="宋体" w:hint="default"/>
          <w:spacing w:val="-4"/>
        </w:rPr>
        <w:t>纳伟仕投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spacing w:val="-4"/>
        </w:rPr>
        <w:t>有限公司与</w:t>
      </w:r>
      <w:r>
        <w:rPr>
          <w:rFonts w:ascii="宋体" w:hAnsi="宋体" w:cs="宋体" w:eastAsia="宋体" w:hint="default"/>
          <w:spacing w:val="-4"/>
        </w:rPr>
        <w:t>昆山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经营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/>
        <w:t>《股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转让协议</w:t>
      </w:r>
      <w:r>
        <w:rPr/>
        <w:t>书》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转让给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,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售流通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股 </w:t>
      </w:r>
      <w:r>
        <w:rPr>
          <w:rFonts w:ascii="宋体" w:hAnsi="宋体" w:cs="宋体" w:eastAsia="宋体" w:hint="default"/>
        </w:rPr>
        <w:t>19,897,057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21.95%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权结</w:t>
      </w:r>
      <w:r>
        <w:rPr>
          <w:rFonts w:ascii="宋体" w:hAnsi="宋体" w:cs="宋体" w:eastAsia="宋体" w:hint="default"/>
        </w:rPr>
        <w:t>构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了本</w:t>
      </w:r>
      <w:r>
        <w:rPr/>
        <w:t>公司的股</w:t>
      </w:r>
      <w:r>
        <w:rPr>
          <w:rFonts w:ascii="宋体" w:hAnsi="宋体" w:cs="宋体" w:eastAsia="宋体" w:hint="default"/>
        </w:rPr>
        <w:t>权 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。本</w:t>
      </w:r>
      <w:r>
        <w:rPr/>
        <w:t>公司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由</w:t>
      </w:r>
      <w:r>
        <w:rPr/>
        <w:t>厉天福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昆山</w:t>
      </w:r>
      <w:r>
        <w:rPr/>
        <w:t>市国有（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67" w:lineRule="exact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201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243" w:firstLine="480"/>
        <w:jc w:val="both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极</w:t>
      </w:r>
      <w:r>
        <w:rPr/>
        <w:t>度</w:t>
      </w:r>
      <w:r>
        <w:rPr>
          <w:rFonts w:ascii="宋体" w:hAnsi="宋体" w:cs="宋体" w:eastAsia="宋体" w:hint="default"/>
        </w:rPr>
        <w:t>萎缩</w:t>
      </w:r>
      <w:r>
        <w:rPr>
          <w:rFonts w:ascii="宋体" w:hAnsi="宋体" w:cs="宋体" w:eastAsia="宋体" w:hint="default"/>
        </w:rPr>
        <w:t>，生产基本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沉</w:t>
      </w:r>
      <w:r>
        <w:rPr>
          <w:rFonts w:ascii="宋体" w:hAnsi="宋体" w:cs="宋体" w:eastAsia="宋体" w:hint="default"/>
        </w:rPr>
        <w:t>重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帮 </w:t>
      </w:r>
      <w:r>
        <w:rPr>
          <w:rFonts w:ascii="宋体" w:hAnsi="宋体" w:cs="宋体" w:eastAsia="宋体" w:hint="default"/>
        </w:rPr>
        <w:t>助</w:t>
      </w:r>
      <w:r>
        <w:rPr/>
        <w:t>公司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动了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和债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原因未</w:t>
      </w:r>
      <w:r>
        <w:rPr>
          <w:rFonts w:ascii="宋体" w:hAnsi="宋体" w:cs="宋体" w:eastAsia="宋体" w:hint="default"/>
        </w:rPr>
        <w:t>能继续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，本</w:t>
      </w:r>
      <w:r>
        <w:rPr/>
        <w:t>年度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338.23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利于</w:t>
      </w:r>
      <w:r>
        <w:rPr>
          <w:spacing w:val="-3"/>
        </w:rPr>
        <w:t>公</w:t>
      </w:r>
    </w:p>
    <w:p>
      <w:pPr>
        <w:spacing w:after="0" w:line="412" w:lineRule="auto"/>
        <w:jc w:val="both"/>
        <w:sectPr>
          <w:pgSz w:w="11900" w:h="16840"/>
          <w:pgMar w:header="876" w:footer="840" w:top="110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412" w:lineRule="auto" w:before="26"/>
        <w:ind w:right="223"/>
        <w:jc w:val="both"/>
        <w:rPr>
          <w:rFonts w:ascii="宋体" w:hAnsi="宋体" w:cs="宋体" w:eastAsia="宋体" w:hint="default"/>
        </w:rPr>
      </w:pPr>
      <w:r>
        <w:rPr/>
        <w:t>司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从而</w:t>
      </w:r>
      <w:r>
        <w:rPr>
          <w:rFonts w:ascii="宋体" w:hAnsi="宋体" w:cs="宋体" w:eastAsia="宋体" w:hint="default"/>
        </w:rPr>
        <w:t>大大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因积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6"/>
        </w:rPr>
        <w:t>组</w:t>
      </w:r>
      <w:r>
        <w:rPr>
          <w:spacing w:val="-6"/>
        </w:rPr>
        <w:t>事</w:t>
      </w:r>
      <w:r>
        <w:rPr>
          <w:rFonts w:ascii="宋体" w:hAnsi="宋体" w:cs="宋体" w:eastAsia="宋体" w:hint="default"/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进出</w:t>
      </w:r>
      <w:r>
        <w:rPr>
          <w:rFonts w:ascii="宋体" w:hAnsi="宋体" w:cs="宋体" w:eastAsia="宋体" w:hint="default"/>
          <w:spacing w:val="-6"/>
        </w:rPr>
        <w:t>口</w:t>
      </w:r>
      <w:r>
        <w:rPr>
          <w:rFonts w:ascii="宋体" w:hAnsi="宋体" w:cs="宋体" w:eastAsia="宋体" w:hint="default"/>
          <w:spacing w:val="-6"/>
        </w:rPr>
        <w:t>贸</w:t>
      </w:r>
      <w:r>
        <w:rPr>
          <w:rFonts w:ascii="宋体" w:hAnsi="宋体" w:cs="宋体" w:eastAsia="宋体" w:hint="default"/>
          <w:spacing w:val="-6"/>
        </w:rPr>
        <w:t>易</w:t>
      </w:r>
      <w:r>
        <w:rPr>
          <w:rFonts w:ascii="宋体" w:hAnsi="宋体" w:cs="宋体" w:eastAsia="宋体" w:hint="default"/>
          <w:spacing w:val="-6"/>
        </w:rPr>
        <w:t>量减少，</w:t>
      </w:r>
      <w:r>
        <w:rPr>
          <w:rFonts w:ascii="宋体" w:hAnsi="宋体" w:cs="宋体" w:eastAsia="宋体" w:hint="default"/>
          <w:spacing w:val="-6"/>
        </w:rPr>
        <w:t>营业</w:t>
      </w:r>
      <w:r>
        <w:rPr>
          <w:rFonts w:ascii="宋体" w:hAnsi="宋体" w:cs="宋体" w:eastAsia="宋体" w:hint="default"/>
          <w:spacing w:val="-6"/>
        </w:rPr>
        <w:t>收入</w:t>
      </w:r>
      <w:r>
        <w:rPr>
          <w:rFonts w:ascii="宋体" w:hAnsi="宋体" w:cs="宋体" w:eastAsia="宋体" w:hint="default"/>
          <w:spacing w:val="-6"/>
        </w:rPr>
        <w:t>仅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490.9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13"/>
        </w:rPr>
        <w:t>万</w:t>
      </w:r>
      <w:r>
        <w:rPr>
          <w:rFonts w:ascii="宋体" w:hAnsi="宋体" w:cs="宋体" w:eastAsia="宋体" w:hint="default"/>
          <w:spacing w:val="-13"/>
        </w:rPr>
        <w:t>元</w:t>
      </w:r>
      <w:r>
        <w:rPr>
          <w:rFonts w:ascii="宋体" w:hAnsi="宋体" w:cs="宋体" w:eastAsia="宋体" w:hint="default"/>
          <w:spacing w:val="-13"/>
        </w:rPr>
        <w:t>，比</w:t>
      </w:r>
      <w:r>
        <w:rPr>
          <w:rFonts w:ascii="宋体" w:hAnsi="宋体" w:cs="宋体" w:eastAsia="宋体" w:hint="default"/>
          <w:spacing w:val="-13"/>
        </w:rPr>
        <w:t>去</w:t>
      </w:r>
      <w:r>
        <w:rPr>
          <w:spacing w:val="-13"/>
        </w:rPr>
        <w:t>年</w:t>
      </w:r>
      <w:r>
        <w:rPr>
          <w:rFonts w:ascii="宋体" w:hAnsi="宋体" w:cs="宋体" w:eastAsia="宋体" w:hint="default"/>
          <w:spacing w:val="-13"/>
        </w:rPr>
        <w:t>减少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10"/>
        </w:rPr>
        <w:t>76.19%</w:t>
      </w:r>
      <w:r>
        <w:rPr>
          <w:rFonts w:ascii="宋体" w:hAnsi="宋体" w:cs="宋体" w:eastAsia="宋体" w:hint="default"/>
          <w:spacing w:val="-10"/>
        </w:rPr>
        <w:t>；</w:t>
      </w:r>
      <w:r>
        <w:rPr>
          <w:rFonts w:ascii="宋体" w:hAnsi="宋体" w:cs="宋体" w:eastAsia="宋体" w:hint="default"/>
          <w:spacing w:val="-10"/>
        </w:rPr>
        <w:t>财</w:t>
      </w:r>
      <w:r>
        <w:rPr>
          <w:spacing w:val="-10"/>
        </w:rPr>
        <w:t>务</w:t>
      </w:r>
      <w:r>
        <w:rPr>
          <w:rFonts w:ascii="宋体" w:hAnsi="宋体" w:cs="宋体" w:eastAsia="宋体" w:hint="default"/>
          <w:spacing w:val="-10"/>
        </w:rPr>
        <w:t>费</w:t>
      </w:r>
      <w:r>
        <w:rPr>
          <w:rFonts w:ascii="宋体" w:hAnsi="宋体" w:cs="宋体" w:eastAsia="宋体" w:hint="default"/>
          <w:spacing w:val="-10"/>
        </w:rPr>
        <w:t>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733.07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214.10%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795.28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TEC5200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8"/>
        </w:rPr>
        <w:t>综</w:t>
      </w:r>
      <w:r>
        <w:rPr>
          <w:spacing w:val="-8"/>
        </w:rPr>
        <w:t>合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务</w:t>
      </w:r>
      <w:r>
        <w:rPr>
          <w:rFonts w:ascii="宋体" w:hAnsi="宋体" w:cs="宋体" w:eastAsia="宋体" w:hint="default"/>
          <w:spacing w:val="-8"/>
        </w:rPr>
        <w:t>接</w:t>
      </w:r>
      <w:r>
        <w:rPr>
          <w:rFonts w:ascii="宋体" w:hAnsi="宋体" w:cs="宋体" w:eastAsia="宋体" w:hint="default"/>
          <w:spacing w:val="-8"/>
        </w:rPr>
        <w:t>入</w:t>
      </w:r>
      <w:r>
        <w:rPr>
          <w:rFonts w:ascii="宋体" w:hAnsi="宋体" w:cs="宋体" w:eastAsia="宋体" w:hint="default"/>
          <w:spacing w:val="-8"/>
        </w:rPr>
        <w:t>网</w:t>
      </w:r>
      <w:r>
        <w:rPr>
          <w:rFonts w:ascii="宋体" w:hAnsi="宋体" w:cs="宋体" w:eastAsia="宋体" w:hint="default"/>
          <w:spacing w:val="-8"/>
        </w:rPr>
        <w:t>等</w:t>
      </w:r>
      <w:r>
        <w:rPr>
          <w:rFonts w:ascii="宋体" w:hAnsi="宋体" w:cs="宋体" w:eastAsia="宋体" w:hint="default"/>
          <w:spacing w:val="-8"/>
        </w:rPr>
        <w:t>通</w:t>
      </w:r>
      <w:r>
        <w:rPr>
          <w:spacing w:val="-8"/>
        </w:rPr>
        <w:t>信</w:t>
      </w:r>
      <w:r>
        <w:rPr>
          <w:rFonts w:ascii="宋体" w:hAnsi="宋体" w:cs="宋体" w:eastAsia="宋体" w:hint="default"/>
          <w:spacing w:val="-8"/>
        </w:rPr>
        <w:t>设</w:t>
      </w:r>
      <w:r>
        <w:rPr>
          <w:rFonts w:ascii="宋体" w:hAnsi="宋体" w:cs="宋体" w:eastAsia="宋体" w:hint="default"/>
          <w:spacing w:val="-8"/>
        </w:rPr>
        <w:t>备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spacing w:val="-8"/>
        </w:rPr>
        <w:t>国</w:t>
      </w:r>
      <w:r>
        <w:rPr>
          <w:rFonts w:ascii="宋体" w:hAnsi="宋体" w:cs="宋体" w:eastAsia="宋体" w:hint="default"/>
          <w:spacing w:val="-8"/>
        </w:rPr>
        <w:t>内</w:t>
      </w:r>
      <w:r>
        <w:rPr>
          <w:rFonts w:ascii="宋体" w:hAnsi="宋体" w:cs="宋体" w:eastAsia="宋体" w:hint="default"/>
          <w:spacing w:val="-8"/>
        </w:rPr>
        <w:t>商</w:t>
      </w:r>
      <w:r>
        <w:rPr>
          <w:rFonts w:ascii="宋体" w:hAnsi="宋体" w:cs="宋体" w:eastAsia="宋体" w:hint="default"/>
          <w:spacing w:val="-8"/>
        </w:rPr>
        <w:t>业、</w:t>
      </w:r>
      <w:r>
        <w:rPr>
          <w:rFonts w:ascii="宋体" w:hAnsi="宋体" w:cs="宋体" w:eastAsia="宋体" w:hint="default"/>
          <w:spacing w:val="-8"/>
        </w:rPr>
        <w:t>物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供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业</w:t>
      </w: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不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含专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专卖商品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/>
        <w:t>地区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利润构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4"/>
          <w:szCs w:val="24"/>
        </w:rPr>
        <w:t>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483"/>
        <w:gridCol w:w="1478"/>
        <w:gridCol w:w="946"/>
        <w:gridCol w:w="1162"/>
        <w:gridCol w:w="1152"/>
        <w:gridCol w:w="1051"/>
      </w:tblGrid>
      <w:tr>
        <w:trPr>
          <w:trHeight w:val="1161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</w:p>
          <w:p>
            <w:pPr>
              <w:pStyle w:val="TableParagraph"/>
              <w:spacing w:line="233" w:lineRule="exact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(%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0" w:lineRule="exact"/>
              <w:ind w:left="124"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15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30" w:lineRule="exact"/>
              <w:ind w:left="120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15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7" w:lineRule="auto"/>
              <w:ind w:left="115" w:right="17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490.90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416.69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-77.44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45.38 </w:t>
            </w:r>
          </w:p>
        </w:tc>
      </w:tr>
      <w:tr>
        <w:trPr>
          <w:trHeight w:val="456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490.90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416.69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-77.44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45.38 </w:t>
            </w:r>
          </w:p>
        </w:tc>
      </w:tr>
    </w:tbl>
    <w:p>
      <w:pPr>
        <w:spacing w:line="235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   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中：报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告</w:t>
      </w:r>
      <w:r>
        <w:rPr>
          <w:rFonts w:ascii="宋体" w:hAnsi="宋体" w:cs="宋体" w:eastAsia="宋体" w:hint="default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w w:val="100"/>
          <w:sz w:val="21"/>
          <w:szCs w:val="21"/>
        </w:rPr>
        <w:t>股股东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子公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司</w:t>
      </w:r>
      <w:r>
        <w:rPr>
          <w:rFonts w:ascii="宋体" w:hAnsi="宋体" w:cs="宋体" w:eastAsia="宋体" w:hint="default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w w:val="100"/>
          <w:sz w:val="21"/>
          <w:szCs w:val="21"/>
        </w:rPr>
        <w:t>售产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w w:val="100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易总金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0.00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74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88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pStyle w:val="BodyText"/>
        <w:spacing w:line="240" w:lineRule="auto" w:before="18"/>
        <w:ind w:left="147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786"/>
        <w:gridCol w:w="1680"/>
        <w:gridCol w:w="946"/>
        <w:gridCol w:w="1157"/>
        <w:gridCol w:w="1085"/>
        <w:gridCol w:w="1056"/>
      </w:tblGrid>
      <w:tr>
        <w:trPr>
          <w:trHeight w:val="94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124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30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7" w:lineRule="auto" w:before="128"/>
              <w:ind w:left="172" w:right="13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7" w:lineRule="auto" w:before="128"/>
              <w:ind w:left="115" w:right="23" w:firstLine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营业利润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490.90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416.69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-77.44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45.38 </w:t>
            </w:r>
          </w:p>
        </w:tc>
      </w:tr>
      <w:tr>
        <w:trPr>
          <w:trHeight w:val="45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490.90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416.69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15.12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-77.44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45.38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按</w:t>
      </w:r>
      <w:r>
        <w:rPr/>
        <w:t>地区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59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744"/>
        <w:gridCol w:w="3605"/>
      </w:tblGrid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1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490.90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450.98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</w:tbl>
    <w:p>
      <w:pPr>
        <w:pStyle w:val="BodyText"/>
        <w:spacing w:line="240" w:lineRule="auto" w:before="55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40"/>
          <w:pgMar w:header="876" w:footer="840" w:top="1100" w:bottom="1020" w:left="1100" w:right="1080"/>
        </w:sectPr>
      </w:pPr>
    </w:p>
    <w:p>
      <w:pPr>
        <w:pStyle w:val="BodyText"/>
        <w:spacing w:line="240" w:lineRule="auto" w:before="26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营业利润总额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3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1100" w:right="1080"/>
          <w:cols w:num="2" w:equalWidth="0">
            <w:col w:w="6206" w:space="485"/>
            <w:col w:w="3029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309"/>
        <w:gridCol w:w="2088"/>
        <w:gridCol w:w="2846"/>
      </w:tblGrid>
      <w:tr>
        <w:trPr>
          <w:trHeight w:val="450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490.90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416.69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15.12 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前</w:t>
      </w:r>
      <w:r>
        <w:rPr/>
        <w:t>一报告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发生重</w:t>
      </w:r>
      <w:r>
        <w:rPr>
          <w:rFonts w:ascii="宋体" w:hAnsi="宋体" w:cs="宋体" w:eastAsia="宋体" w:hint="default"/>
        </w:rPr>
        <w:t>大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74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363"/>
        <w:gridCol w:w="2837"/>
        <w:gridCol w:w="1469"/>
      </w:tblGrid>
      <w:tr>
        <w:trPr>
          <w:trHeight w:val="566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416.69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  <w:tr>
        <w:trPr>
          <w:trHeight w:val="566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490.90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522"/>
        <w:gridCol w:w="1522"/>
        <w:gridCol w:w="1526"/>
        <w:gridCol w:w="1522"/>
        <w:gridCol w:w="1838"/>
      </w:tblGrid>
      <w:tr>
        <w:trPr>
          <w:trHeight w:val="456" w:hRule="exact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35" w:lineRule="exact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1" w:hRule="exact"/>
        </w:trPr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0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35" w:lineRule="exact" w:before="1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52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5,073,694.93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21.81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17,253.60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21.76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5,588,635.61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16.84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-16.84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1,641,090.99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7.06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9,158,698.47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27.59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-20.53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109,599,976.89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471.21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147,230,608.76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443.59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27.62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44,000,000.00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189.17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189.17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4,909,038.90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20,616,013.42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-76.19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4,166,924.76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18,472,727.65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-77.44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4,197,134.83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3,314,030.01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26.65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7,330,739.65 </w:t>
            </w: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8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2,333,916.03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214.10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币资金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100" w:bottom="1020" w:left="1100" w:right="1080"/>
        </w:sectPr>
      </w:pPr>
    </w:p>
    <w:p>
      <w:pPr>
        <w:spacing w:before="102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行了债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组所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昆山开发</w:t>
      </w:r>
      <w:r>
        <w:rPr>
          <w:rFonts w:ascii="宋体" w:hAnsi="宋体" w:cs="宋体" w:eastAsia="宋体" w:hint="default"/>
          <w:sz w:val="21"/>
          <w:szCs w:val="21"/>
        </w:rPr>
        <w:t>区国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股有限公司</w:t>
      </w:r>
      <w:r>
        <w:rPr>
          <w:rFonts w:ascii="宋体" w:hAnsi="宋体" w:cs="宋体" w:eastAsia="宋体" w:hint="default"/>
          <w:sz w:val="21"/>
          <w:szCs w:val="21"/>
        </w:rPr>
        <w:t>借款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收入及</w:t>
      </w:r>
      <w:r>
        <w:rPr>
          <w:rFonts w:ascii="宋体" w:hAnsi="宋体" w:cs="宋体" w:eastAsia="宋体" w:hint="default"/>
          <w:sz w:val="21"/>
          <w:szCs w:val="21"/>
        </w:rPr>
        <w:t>营业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极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贸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量减少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付近几</w:t>
      </w:r>
      <w:r>
        <w:rPr>
          <w:rFonts w:ascii="宋体" w:hAnsi="宋体" w:cs="宋体" w:eastAsia="宋体" w:hint="default"/>
          <w:sz w:val="21"/>
          <w:szCs w:val="21"/>
        </w:rPr>
        <w:t>年的信息披露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因重</w:t>
      </w:r>
      <w:r>
        <w:rPr>
          <w:rFonts w:ascii="宋体" w:hAnsi="宋体" w:cs="宋体" w:eastAsia="宋体" w:hint="default"/>
          <w:sz w:val="21"/>
          <w:szCs w:val="21"/>
        </w:rPr>
        <w:t>大资</w:t>
      </w:r>
      <w:r>
        <w:rPr>
          <w:rFonts w:ascii="宋体" w:hAnsi="宋体" w:cs="宋体" w:eastAsia="宋体" w:hint="default"/>
          <w:sz w:val="21"/>
          <w:szCs w:val="21"/>
        </w:rPr>
        <w:t>产重</w:t>
      </w:r>
      <w:r>
        <w:rPr>
          <w:rFonts w:ascii="宋体" w:hAnsi="宋体" w:cs="宋体" w:eastAsia="宋体" w:hint="default"/>
          <w:sz w:val="21"/>
          <w:szCs w:val="21"/>
        </w:rPr>
        <w:t>组</w:t>
      </w:r>
    </w:p>
    <w:p>
      <w:pPr>
        <w:spacing w:before="133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及债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罚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22"/>
        <w:ind w:left="0" w:right="1751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的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125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1786"/>
        <w:gridCol w:w="1944"/>
        <w:gridCol w:w="2256"/>
      </w:tblGrid>
      <w:tr>
        <w:trPr>
          <w:trHeight w:val="456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54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-38,943,558.67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6,440.42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-604,774.21 </w:t>
            </w:r>
          </w:p>
        </w:tc>
      </w:tr>
      <w:tr>
        <w:trPr>
          <w:trHeight w:val="619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-2,800.00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 </w:t>
            </w:r>
          </w:p>
        </w:tc>
      </w:tr>
      <w:tr>
        <w:trPr>
          <w:trHeight w:val="624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44,000,000.00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100.00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活动产生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before="133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活动产生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要原因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,</w:t>
      </w:r>
    </w:p>
    <w:p>
      <w:pPr>
        <w:spacing w:before="133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0" w:lineRule="auto" w:before="133"/>
        <w:ind w:left="148" w:right="14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活动产生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昆山开发</w:t>
      </w:r>
      <w:r>
        <w:rPr>
          <w:rFonts w:ascii="宋体" w:hAnsi="宋体" w:cs="宋体" w:eastAsia="宋体" w:hint="default"/>
          <w:sz w:val="21"/>
          <w:szCs w:val="21"/>
        </w:rPr>
        <w:t>区国</w:t>
      </w:r>
      <w:r>
        <w:rPr>
          <w:rFonts w:ascii="宋体" w:hAnsi="宋体" w:cs="宋体" w:eastAsia="宋体" w:hint="default"/>
          <w:sz w:val="21"/>
          <w:szCs w:val="21"/>
        </w:rPr>
        <w:t>投控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有限公司</w:t>
      </w:r>
      <w:r>
        <w:rPr>
          <w:rFonts w:ascii="宋体" w:hAnsi="宋体" w:cs="宋体" w:eastAsia="宋体" w:hint="default"/>
          <w:sz w:val="21"/>
          <w:szCs w:val="21"/>
        </w:rPr>
        <w:t>借款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360" w:lineRule="auto" w:before="17"/>
        <w:ind w:left="628" w:right="30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要控</w:t>
      </w:r>
      <w:r>
        <w:rPr/>
        <w:t>股公司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79"/>
        <w:ind w:right="13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要控</w:t>
      </w:r>
      <w:r>
        <w:rPr/>
        <w:t>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要控</w:t>
      </w:r>
      <w:r>
        <w:rPr/>
        <w:t>股公司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营业执照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净资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负</w:t>
      </w:r>
      <w:r>
        <w:rPr>
          <w:rFonts w:ascii="宋体" w:hAnsi="宋体" w:cs="宋体" w:eastAsia="宋体" w:hint="default"/>
          <w:spacing w:val="-4"/>
        </w:rPr>
        <w:t>数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2002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未纳入</w:t>
      </w:r>
      <w:r>
        <w:rPr/>
        <w:t>公司会</w:t>
      </w:r>
      <w:r>
        <w:rPr>
          <w:rFonts w:ascii="宋体" w:hAnsi="宋体" w:cs="宋体" w:eastAsia="宋体" w:hint="default"/>
        </w:rPr>
        <w:t>计</w:t>
      </w:r>
      <w:r>
        <w:rPr/>
        <w:t>报表合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股子 公司的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3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Heading4"/>
        <w:spacing w:line="240" w:lineRule="auto" w:before="14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（三）公司</w:t>
      </w:r>
      <w:r>
        <w:rPr>
          <w:rFonts w:ascii="Microsoft JhengHei" w:hAnsi="Microsoft JhengHei" w:cs="Microsoft JhengHei" w:eastAsia="Microsoft JhengHei" w:hint="default"/>
        </w:rPr>
        <w:t>未来发展展望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627" w:right="113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未来发展战略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57" w:lineRule="auto" w:before="129"/>
        <w:ind w:right="104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担过</w:t>
      </w:r>
      <w:r>
        <w:rPr>
          <w:rFonts w:ascii="宋体" w:hAnsi="宋体" w:cs="宋体" w:eastAsia="宋体" w:hint="default"/>
        </w:rPr>
        <w:t>重，</w:t>
      </w:r>
      <w:r>
        <w:rPr>
          <w:rFonts w:ascii="宋体" w:hAnsi="宋体" w:cs="宋体" w:eastAsia="宋体" w:hint="default"/>
        </w:rPr>
        <w:t>无</w:t>
      </w:r>
      <w:r>
        <w:rPr/>
        <w:t>法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靠 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身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量</w:t>
      </w:r>
      <w:r>
        <w:rPr>
          <w:rFonts w:ascii="宋体" w:hAnsi="宋体" w:cs="宋体" w:eastAsia="宋体" w:hint="default"/>
          <w:spacing w:val="-5"/>
        </w:rPr>
        <w:t>恢复</w:t>
      </w:r>
      <w:r>
        <w:rPr>
          <w:rFonts w:ascii="宋体" w:hAnsi="宋体" w:cs="宋体" w:eastAsia="宋体" w:hint="default"/>
          <w:spacing w:val="-5"/>
        </w:rPr>
        <w:t>正</w:t>
      </w:r>
      <w:r>
        <w:rPr>
          <w:rFonts w:ascii="宋体" w:hAnsi="宋体" w:cs="宋体" w:eastAsia="宋体" w:hint="default"/>
          <w:spacing w:val="-5"/>
        </w:rPr>
        <w:t>常经营</w:t>
      </w:r>
      <w:r>
        <w:rPr>
          <w:rFonts w:ascii="宋体" w:hAnsi="宋体" w:cs="宋体" w:eastAsia="宋体" w:hint="default"/>
          <w:spacing w:val="-5"/>
        </w:rPr>
        <w:t>能</w:t>
      </w:r>
      <w:r>
        <w:rPr>
          <w:rFonts w:ascii="宋体" w:hAnsi="宋体" w:cs="宋体" w:eastAsia="宋体" w:hint="default"/>
          <w:spacing w:val="-5"/>
        </w:rPr>
        <w:t>力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2007-2009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实施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在新</w:t>
      </w:r>
      <w:r>
        <w:rPr/>
        <w:t>的一年</w:t>
      </w:r>
      <w:r>
        <w:rPr>
          <w:rFonts w:ascii="宋体" w:hAnsi="宋体" w:cs="宋体" w:eastAsia="宋体" w:hint="default"/>
        </w:rPr>
        <w:t>，</w:t>
      </w:r>
      <w:r>
        <w:rPr/>
        <w:t>公司一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关业</w:t>
      </w:r>
      <w:r>
        <w:rPr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收益；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依托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sz w:val="22"/>
          <w:szCs w:val="22"/>
        </w:rPr>
        <w:t>公司股东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源优势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争尽</w:t>
      </w:r>
      <w:r>
        <w:rPr>
          <w:rFonts w:ascii="宋体" w:hAnsi="宋体" w:cs="宋体" w:eastAsia="宋体" w:hint="default"/>
        </w:rPr>
        <w:t>快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 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彻底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格局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从而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迈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道</w:t>
      </w:r>
      <w:r>
        <w:rPr/>
        <w:t>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/>
        <w:t>限度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广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切身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完善</w:t>
      </w:r>
      <w:r>
        <w:rPr/>
        <w:t>公</w:t>
      </w:r>
      <w:r>
        <w:rPr>
          <w:spacing w:val="-81"/>
        </w:rPr>
        <w:t> </w:t>
      </w:r>
      <w:r>
        <w:rPr/>
        <w:t>司的法人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4"/>
        <w:spacing w:line="240" w:lineRule="auto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金需求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昆山开发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股有限公司的</w:t>
      </w:r>
      <w:r>
        <w:rPr>
          <w:rFonts w:ascii="宋体" w:hAnsi="宋体" w:cs="宋体" w:eastAsia="宋体" w:hint="default"/>
        </w:rPr>
        <w:t>借款</w:t>
      </w:r>
    </w:p>
    <w:p>
      <w:pPr>
        <w:pStyle w:val="BodyText"/>
        <w:spacing w:line="240" w:lineRule="auto" w:before="156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575"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（四）公司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2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之前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资项目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84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8" w:lineRule="exact"/>
        <w:ind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）董事会对会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本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磊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计师</w:t>
      </w:r>
      <w:r>
        <w:rPr>
          <w:spacing w:val="-5"/>
        </w:rPr>
        <w:t>事务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有限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的报告</w:t>
      </w:r>
      <w:r>
        <w:rPr>
          <w:rFonts w:ascii="宋体" w:hAnsi="宋体" w:cs="宋体" w:eastAsia="宋体" w:hint="default"/>
          <w:spacing w:val="-5"/>
        </w:rPr>
        <w:t>和说明</w:t>
      </w:r>
      <w:r>
        <w:rPr>
          <w:rFonts w:ascii="宋体" w:hAnsi="宋体" w:cs="宋体" w:eastAsia="宋体" w:hint="default"/>
          <w:spacing w:val="-5"/>
        </w:rPr>
        <w:t>是</w:t>
      </w:r>
      <w:r>
        <w:rPr>
          <w:rFonts w:ascii="宋体" w:hAnsi="宋体" w:cs="宋体" w:eastAsia="宋体" w:hint="default"/>
          <w:spacing w:val="-5"/>
        </w:rPr>
        <w:t>客观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鉴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/>
        <w:t>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停顿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担过</w:t>
      </w:r>
      <w:r>
        <w:rPr>
          <w:rFonts w:ascii="宋体" w:hAnsi="宋体" w:cs="宋体" w:eastAsia="宋体" w:hint="default"/>
        </w:rPr>
        <w:t>重，</w:t>
      </w:r>
      <w:r>
        <w:rPr>
          <w:rFonts w:ascii="宋体" w:hAnsi="宋体" w:cs="宋体" w:eastAsia="宋体" w:hint="default"/>
        </w:rPr>
        <w:t>无</w:t>
      </w:r>
      <w:r>
        <w:rPr/>
        <w:t>法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靠 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恢复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常经营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公司一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努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rFonts w:ascii="宋体" w:hAnsi="宋体" w:cs="宋体" w:eastAsia="宋体" w:hint="default"/>
          <w:spacing w:val="-2"/>
        </w:rPr>
        <w:t>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管自 </w:t>
      </w:r>
      <w:r>
        <w:rPr>
          <w:rFonts w:ascii="宋体" w:hAnsi="宋体" w:cs="宋体" w:eastAsia="宋体" w:hint="default"/>
        </w:rPr>
        <w:t>2007-2009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效果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为改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/>
        <w:t>一定的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极作用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spacing w:val="-117"/>
        </w:rPr>
        <w:t> </w:t>
      </w:r>
      <w:r>
        <w:rPr>
          <w:rFonts w:ascii="宋体" w:hAnsi="宋体" w:cs="宋体" w:eastAsia="宋体" w:hint="default"/>
          <w:spacing w:val="-117"/>
        </w:rPr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为改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/>
        <w:t>时公司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稳</w:t>
      </w:r>
      <w:r>
        <w:rPr/>
        <w:t>定的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昆</w:t>
      </w:r>
    </w:p>
    <w:p>
      <w:pPr>
        <w:pStyle w:val="BodyText"/>
        <w:spacing w:line="240" w:lineRule="auto"/>
        <w:ind w:left="147" w:right="113"/>
        <w:jc w:val="left"/>
      </w:pP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光电有限公司</w:t>
      </w:r>
      <w:r>
        <w:rPr>
          <w:rFonts w:ascii="宋体" w:hAnsi="宋体" w:cs="宋体" w:eastAsia="宋体" w:hint="default"/>
        </w:rPr>
        <w:t>签订了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协议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腾</w:t>
      </w:r>
      <w:r>
        <w:rPr/>
        <w:t>光电有</w:t>
      </w:r>
    </w:p>
    <w:p>
      <w:pPr>
        <w:pStyle w:val="BodyText"/>
        <w:spacing w:line="355" w:lineRule="auto" w:before="156"/>
        <w:ind w:left="147" w:right="221"/>
        <w:jc w:val="left"/>
        <w:rPr>
          <w:rFonts w:ascii="宋体" w:hAnsi="宋体" w:cs="宋体" w:eastAsia="宋体" w:hint="default"/>
        </w:rPr>
      </w:pPr>
      <w:r>
        <w:rPr/>
        <w:t>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6,000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项交 易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良</w:t>
      </w:r>
    </w:p>
    <w:p>
      <w:pPr>
        <w:pStyle w:val="BodyText"/>
        <w:spacing w:line="240" w:lineRule="auto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好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湖</w:t>
      </w:r>
      <w:r>
        <w:rPr/>
        <w:t>北</w:t>
      </w:r>
      <w:r>
        <w:rPr>
          <w:rFonts w:ascii="宋体" w:hAnsi="宋体" w:cs="宋体" w:eastAsia="宋体" w:hint="default"/>
        </w:rPr>
        <w:t>纳伟仕投</w:t>
      </w:r>
      <w:r>
        <w:rPr>
          <w:rFonts w:ascii="宋体" w:hAnsi="宋体" w:cs="宋体" w:eastAsia="宋体" w:hint="default"/>
        </w:rPr>
        <w:t>资</w:t>
      </w:r>
      <w:r>
        <w:rPr/>
        <w:t>有限公司与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签订了</w:t>
      </w:r>
      <w:r>
        <w:rPr>
          <w:spacing w:val="-3"/>
        </w:rPr>
        <w:t>《股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转让协议</w:t>
      </w:r>
      <w:r>
        <w:rPr>
          <w:spacing w:val="-3"/>
        </w:rPr>
        <w:t>书》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有的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昌</w:t>
      </w:r>
      <w:r>
        <w:rPr>
          <w:rFonts w:ascii="宋体" w:hAnsi="宋体" w:cs="宋体" w:eastAsia="宋体" w:hint="default"/>
          <w:spacing w:val="-3"/>
        </w:rPr>
        <w:t>科技</w:t>
      </w:r>
      <w:r>
        <w:rPr>
          <w:rFonts w:ascii="宋体" w:hAnsi="宋体" w:cs="宋体" w:eastAsia="宋体" w:hint="default"/>
          <w:spacing w:val="10"/>
        </w:rPr>
        <w:t> </w:t>
      </w:r>
      <w:r>
        <w:rPr>
          <w:rFonts w:ascii="宋体" w:hAnsi="宋体" w:cs="宋体" w:eastAsia="宋体" w:hint="default"/>
        </w:rPr>
        <w:t>100%</w:t>
      </w:r>
      <w:r>
        <w:rPr/>
        <w:t>股</w:t>
      </w:r>
      <w:r>
        <w:rPr>
          <w:rFonts w:ascii="宋体" w:hAnsi="宋体" w:cs="宋体" w:eastAsia="宋体" w:hint="default"/>
        </w:rPr>
        <w:t>权全</w:t>
      </w:r>
      <w:r>
        <w:rPr>
          <w:rFonts w:ascii="宋体" w:hAnsi="宋体" w:cs="宋体" w:eastAsia="宋体" w:hint="default"/>
        </w:rPr>
        <w:t>部转让 给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已</w:t>
      </w:r>
      <w:r>
        <w:rPr/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后， 本</w:t>
      </w:r>
      <w:r>
        <w:rPr/>
        <w:t>公司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7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能够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rFonts w:ascii="宋体" w:hAnsi="宋体" w:cs="宋体" w:eastAsia="宋体" w:hint="default"/>
          <w:spacing w:val="-4"/>
        </w:rPr>
        <w:t>常经营</w:t>
      </w:r>
      <w:r>
        <w:rPr>
          <w:rFonts w:ascii="宋体" w:hAnsi="宋体" w:cs="宋体" w:eastAsia="宋体" w:hint="default"/>
          <w:spacing w:val="-4"/>
        </w:rPr>
        <w:t>，本</w:t>
      </w:r>
      <w:r>
        <w:rPr>
          <w:spacing w:val="-4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间接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: </w:t>
      </w:r>
    </w:p>
    <w:p>
      <w:pPr>
        <w:pStyle w:val="BodyText"/>
        <w:spacing w:line="357" w:lineRule="auto" w:before="34"/>
        <w:ind w:right="112" w:firstLine="48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 </w:t>
      </w:r>
      <w:r>
        <w:rPr>
          <w:rFonts w:ascii="宋体" w:hAnsi="宋体" w:cs="宋体" w:eastAsia="宋体" w:hint="default"/>
        </w:rPr>
        <w:t>2009 </w:t>
      </w:r>
      <w:r>
        <w:rPr/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股有限公司（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 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子公司）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借款</w:t>
      </w:r>
      <w:r>
        <w:rPr>
          <w:rFonts w:ascii="宋体" w:hAnsi="宋体" w:cs="宋体" w:eastAsia="宋体" w:hint="default"/>
          <w:spacing w:val="-5"/>
        </w:rPr>
        <w:t>协议</w:t>
      </w:r>
      <w:r>
        <w:rPr>
          <w:spacing w:val="-5"/>
        </w:rPr>
        <w:t>书》</w:t>
      </w:r>
      <w:r>
        <w:rPr>
          <w:rFonts w:ascii="宋体" w:hAnsi="宋体" w:cs="宋体" w:eastAsia="宋体" w:hint="default"/>
          <w:spacing w:val="-5"/>
        </w:rPr>
        <w:t>，昆山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投控</w:t>
      </w:r>
      <w:r>
        <w:rPr>
          <w:spacing w:val="-5"/>
        </w:rPr>
        <w:t>股公司</w:t>
      </w:r>
      <w:r>
        <w:rPr>
          <w:rFonts w:ascii="宋体" w:hAnsi="宋体" w:cs="宋体" w:eastAsia="宋体" w:hint="default"/>
          <w:spacing w:val="-5"/>
        </w:rPr>
        <w:t>拟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本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供</w:t>
      </w:r>
      <w:r>
        <w:rPr>
          <w:rFonts w:ascii="宋体" w:hAnsi="宋体" w:cs="宋体" w:eastAsia="宋体" w:hint="default"/>
          <w:spacing w:val="-5"/>
        </w:rPr>
        <w:t>借款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捌</w:t>
      </w:r>
      <w:r>
        <w:rPr>
          <w:rFonts w:ascii="宋体" w:hAnsi="宋体" w:cs="宋体" w:eastAsia="宋体" w:hint="default"/>
          <w:spacing w:val="-2"/>
        </w:rPr>
        <w:t>仟</w:t>
      </w:r>
      <w:r>
        <w:rPr>
          <w:rFonts w:ascii="宋体" w:hAnsi="宋体" w:cs="宋体" w:eastAsia="宋体" w:hint="default"/>
          <w:spacing w:val="-2"/>
        </w:rPr>
        <w:t>伍佰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二年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中国人</w:t>
      </w:r>
      <w:r>
        <w:rPr>
          <w:rFonts w:ascii="宋体" w:hAnsi="宋体" w:cs="宋体" w:eastAsia="宋体" w:hint="default"/>
          <w:spacing w:val="-2"/>
        </w:rPr>
        <w:t>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率。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4400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/>
        <w:t>的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  <w:spacing w:val="-4"/>
        </w:rPr>
        <w:t>尽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解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若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spacing w:val="-4"/>
        </w:rPr>
        <w:t>公司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和债</w:t>
      </w:r>
      <w:r>
        <w:rPr/>
        <w:t>务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，昆山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 营</w:t>
      </w:r>
      <w:r>
        <w:rPr/>
        <w:t>公司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/>
        <w:t>的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本</w:t>
      </w:r>
      <w:r>
        <w:rPr/>
        <w:t>公司有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收益，</w:t>
      </w:r>
      <w:r>
        <w:rPr/>
        <w:t>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过贸</w:t>
      </w:r>
      <w:r>
        <w:rPr>
          <w:rFonts w:ascii="宋体" w:hAnsi="宋体" w:cs="宋体" w:eastAsia="宋体" w:hint="default"/>
        </w:rPr>
        <w:t>易、经营</w:t>
      </w:r>
      <w:r>
        <w:rPr>
          <w:rFonts w:ascii="宋体" w:hAnsi="宋体" w:cs="宋体" w:eastAsia="宋体" w:hint="default"/>
        </w:rPr>
        <w:t>物 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，昆山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/>
        <w:t>公司</w:t>
      </w:r>
      <w:r>
        <w:rPr>
          <w:rFonts w:ascii="宋体" w:hAnsi="宋体" w:cs="宋体" w:eastAsia="宋体" w:hint="default"/>
        </w:rPr>
        <w:t>将在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和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寻找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资机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寻找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展前</w:t>
      </w:r>
      <w:r>
        <w:rPr>
          <w:rFonts w:ascii="宋体" w:hAnsi="宋体" w:cs="宋体" w:eastAsia="宋体" w:hint="default"/>
        </w:rPr>
        <w:t>景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资机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育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 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适</w:t>
      </w:r>
      <w:r>
        <w:rPr/>
        <w:t>时</w:t>
      </w:r>
      <w:r>
        <w:rPr>
          <w:rFonts w:ascii="宋体" w:hAnsi="宋体" w:cs="宋体" w:eastAsia="宋体" w:hint="default"/>
        </w:rPr>
        <w:t>依托</w:t>
      </w:r>
      <w:r>
        <w:rPr/>
        <w:t>公司股东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源优势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条件成</w:t>
      </w:r>
      <w:r>
        <w:rPr>
          <w:rFonts w:ascii="宋体" w:hAnsi="宋体" w:cs="宋体" w:eastAsia="宋体" w:hint="default"/>
        </w:rPr>
        <w:t>熟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内控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</w:p>
    <w:p>
      <w:pPr>
        <w:pStyle w:val="BodyText"/>
        <w:spacing w:line="240" w:lineRule="auto" w:before="156"/>
        <w:ind w:right="113"/>
        <w:jc w:val="left"/>
        <w:rPr>
          <w:rFonts w:ascii="宋体" w:hAnsi="宋体" w:cs="宋体" w:eastAsia="宋体" w:hint="default"/>
        </w:rPr>
      </w:pPr>
      <w:r>
        <w:rPr/>
        <w:t>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制管理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29" w:right="11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Arial" w:hAnsi="Arial" w:cs="Arial" w:eastAsia="Arial" w:hint="default"/>
        </w:rPr>
        <w:t>) </w:t>
      </w:r>
      <w:r>
        <w:rPr>
          <w:rFonts w:ascii="Arial" w:hAnsi="Arial" w:cs="Arial" w:eastAsia="Arial" w:hint="default"/>
          <w:spacing w:val="5"/>
        </w:rPr>
        <w:t> </w:t>
      </w:r>
      <w:r>
        <w:rPr/>
        <w:t>董事会日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董事会的会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开了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13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29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spacing w:val="-3"/>
        </w:rPr>
        <w:t>登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8" w:right="49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46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根据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和权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义 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  <w:r>
        <w:rPr/>
        <w:t>《证券法》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1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也不进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 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</w:t>
      </w:r>
      <w:r>
        <w:rPr>
          <w:rFonts w:ascii="宋体" w:hAnsi="宋体" w:cs="宋体" w:eastAsia="宋体" w:hint="default"/>
        </w:rPr>
        <w:t>本；</w:t>
      </w:r>
      <w:r>
        <w:rPr>
          <w:rFonts w:ascii="宋体" w:hAnsi="宋体" w:cs="宋体" w:eastAsia="宋体" w:hint="default"/>
        </w:rPr>
        <w:t>根据</w:t>
      </w:r>
      <w:r>
        <w:rPr/>
        <w:t>中国证券监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管理委员</w:t>
      </w:r>
      <w:r>
        <w:rPr/>
        <w:t>会</w:t>
      </w:r>
      <w:r>
        <w:rPr>
          <w:rFonts w:ascii="宋体" w:hAnsi="宋体" w:cs="宋体" w:eastAsia="宋体" w:hint="default"/>
        </w:rPr>
        <w:t>令</w:t>
      </w:r>
      <w:r>
        <w:rPr>
          <w:rFonts w:ascii="宋体" w:hAnsi="宋体" w:cs="宋体" w:eastAsia="宋体" w:hint="default"/>
        </w:rPr>
        <w:t>第 </w:t>
      </w:r>
      <w:r>
        <w:rPr>
          <w:rFonts w:ascii="宋体" w:hAnsi="宋体" w:cs="宋体" w:eastAsia="宋体" w:hint="default"/>
        </w:rPr>
        <w:t>57</w:t>
      </w:r>
      <w:r>
        <w:rPr>
          <w:rFonts w:ascii="宋体" w:hAnsi="宋体" w:cs="宋体" w:eastAsia="宋体" w:hint="default"/>
          <w:spacing w:val="3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 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决</w:t>
      </w:r>
      <w:r>
        <w:rPr/>
        <w:t>定》的有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了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</w:t>
      </w:r>
      <w:r>
        <w:rPr>
          <w:spacing w:val="-85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5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计机构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《选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度》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了第</w:t>
      </w:r>
      <w:r>
        <w:rPr>
          <w:spacing w:val="-3"/>
        </w:rPr>
        <w:t>五</w:t>
      </w:r>
      <w:r>
        <w:rPr/>
        <w:t> 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根据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昆山开发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协议</w:t>
      </w:r>
      <w:r>
        <w:rPr/>
        <w:t>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借款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8500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分债权</w:t>
      </w:r>
      <w:r>
        <w:rPr/>
        <w:t>人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，以及</w:t>
      </w:r>
      <w:r>
        <w:rPr>
          <w:rFonts w:ascii="宋体" w:hAnsi="宋体" w:cs="宋体" w:eastAsia="宋体" w:hint="default"/>
        </w:rPr>
        <w:t>补充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8" w:right="37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化</w:t>
      </w:r>
      <w:r>
        <w:rPr/>
        <w:t>董事会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功能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到</w:t>
      </w:r>
      <w:r>
        <w:rPr/>
        <w:t>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层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/>
        <w:t>监</w:t>
      </w:r>
    </w:p>
    <w:p>
      <w:pPr>
        <w:spacing w:after="0" w:line="240" w:lineRule="auto"/>
        <w:jc w:val="left"/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240" w:lineRule="auto" w:before="91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7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为进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信息披露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作 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公司信息披露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量，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11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113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委员由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40" w:lineRule="auto" w:before="156"/>
        <w:ind w:right="113"/>
        <w:jc w:val="left"/>
        <w:rPr>
          <w:rFonts w:ascii="宋体" w:hAnsi="宋体" w:cs="宋体" w:eastAsia="宋体" w:hint="default"/>
        </w:rPr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协</w:t>
      </w:r>
    </w:p>
    <w:p>
      <w:pPr>
        <w:pStyle w:val="BodyText"/>
        <w:spacing w:line="240" w:lineRule="auto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助</w:t>
      </w:r>
      <w:r>
        <w:rPr/>
        <w:t>董事会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113"/>
        <w:jc w:val="left"/>
      </w:pP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交易所关于</w:t>
      </w:r>
      <w:r>
        <w:rPr/>
        <w:t>编</w:t>
      </w:r>
      <w:r>
        <w:rPr>
          <w:rFonts w:ascii="宋体" w:hAnsi="宋体" w:cs="宋体" w:eastAsia="宋体" w:hint="default"/>
        </w:rPr>
        <w:t>制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年年度报告的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精神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</w:p>
    <w:p>
      <w:pPr>
        <w:pStyle w:val="BodyText"/>
        <w:spacing w:line="240" w:lineRule="auto"/>
        <w:ind w:right="113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责、</w:t>
      </w:r>
      <w:r>
        <w:rPr>
          <w:rFonts w:ascii="宋体" w:hAnsi="宋体" w:cs="宋体" w:eastAsia="宋体" w:hint="default"/>
        </w:rPr>
        <w:t>实</w:t>
      </w:r>
      <w:r>
        <w:rPr/>
        <w:t>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是</w:t>
      </w:r>
      <w:r>
        <w:rPr/>
        <w:t>的</w:t>
      </w:r>
      <w:r>
        <w:rPr>
          <w:rFonts w:ascii="宋体" w:hAnsi="宋体" w:cs="宋体" w:eastAsia="宋体" w:hint="default"/>
        </w:rPr>
        <w:t>原则，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240" w:lineRule="auto" w:before="156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行了以下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公司的年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的时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，</w:t>
      </w:r>
      <w:r>
        <w:rPr/>
        <w:t>与会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商</w:t>
      </w:r>
      <w:r>
        <w:rPr/>
        <w:t>定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具审</w:t>
      </w:r>
      <w:r>
        <w:rPr>
          <w:rFonts w:ascii="宋体" w:hAnsi="宋体" w:cs="宋体" w:eastAsia="宋体" w:hint="default"/>
        </w:rPr>
        <w:t>计</w:t>
      </w:r>
      <w:r>
        <w:rPr/>
        <w:t>报告的</w:t>
      </w:r>
      <w:r>
        <w:rPr>
          <w:rFonts w:ascii="宋体" w:hAnsi="宋体" w:cs="宋体" w:eastAsia="宋体" w:hint="default"/>
        </w:rPr>
        <w:t>范围 </w:t>
      </w:r>
      <w:r>
        <w:rPr>
          <w:rFonts w:ascii="宋体" w:hAnsi="宋体" w:cs="宋体" w:eastAsia="宋体" w:hint="default"/>
        </w:rPr>
        <w:t>和</w:t>
      </w:r>
      <w:r>
        <w:rPr/>
        <w:t>时</w:t>
      </w:r>
      <w:r>
        <w:rPr>
          <w:rFonts w:ascii="宋体" w:hAnsi="宋体" w:cs="宋体" w:eastAsia="宋体" w:hint="default"/>
        </w:rPr>
        <w:t>间进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 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关资料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与会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所项目 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</w:t>
      </w:r>
      <w:r>
        <w:rPr>
          <w:rFonts w:ascii="宋体" w:hAnsi="宋体" w:cs="宋体" w:eastAsia="宋体" w:hint="default"/>
        </w:rPr>
        <w:t>并达</w:t>
      </w:r>
      <w:r>
        <w:rPr>
          <w:rFonts w:ascii="宋体" w:hAnsi="宋体" w:cs="宋体" w:eastAsia="宋体" w:hint="default"/>
        </w:rPr>
        <w:t>成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计计</w:t>
      </w:r>
      <w:r>
        <w:rPr>
          <w:rFonts w:ascii="宋体" w:hAnsi="宋体" w:cs="宋体" w:eastAsia="宋体" w:hint="default"/>
        </w:rPr>
        <w:t>划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、责任</w:t>
      </w:r>
      <w:r>
        <w:rPr>
          <w:rFonts w:ascii="宋体" w:hAnsi="宋体" w:cs="宋体" w:eastAsia="宋体" w:hint="default"/>
        </w:rPr>
        <w:t>到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按规</w:t>
      </w:r>
      <w:r>
        <w:rPr/>
        <w:t>定</w:t>
      </w:r>
      <w:r>
        <w:rPr>
          <w:spacing w:val="-81"/>
        </w:rPr>
        <w:t> 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/>
        <w:t>中国证监会深圳监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可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13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务报表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形成</w:t>
      </w:r>
      <w:r>
        <w:rPr>
          <w:spacing w:val="-7"/>
        </w:rPr>
        <w:t>书</w:t>
      </w:r>
    </w:p>
    <w:p>
      <w:pPr>
        <w:pStyle w:val="BodyText"/>
        <w:spacing w:line="240" w:lineRule="auto" w:before="156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以后，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员进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通，了解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计师关</w:t>
      </w:r>
      <w:r>
        <w:rPr>
          <w:spacing w:val="-3"/>
        </w:rPr>
        <w:t>注的</w:t>
      </w:r>
      <w:r>
        <w:rPr>
          <w:rFonts w:ascii="宋体" w:hAnsi="宋体" w:cs="宋体" w:eastAsia="宋体" w:hint="default"/>
          <w:spacing w:val="-3"/>
        </w:rPr>
        <w:t>问题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馈</w:t>
      </w:r>
      <w:r>
        <w:rPr>
          <w:rFonts w:ascii="宋体" w:hAnsi="宋体" w:cs="宋体" w:eastAsia="宋体" w:hint="default"/>
          <w:spacing w:val="-3"/>
        </w:rPr>
        <w:t>给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，以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证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和</w:t>
      </w:r>
      <w:r>
        <w:rPr/>
        <w:t>信息披露</w:t>
      </w:r>
      <w:r>
        <w:rPr>
          <w:rFonts w:ascii="宋体" w:hAnsi="宋体" w:cs="宋体" w:eastAsia="宋体" w:hint="default"/>
        </w:rPr>
        <w:t>工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/>
        <w:t>定的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14"/>
        </w:rPr>
        <w:t>日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rFonts w:ascii="宋体" w:hAnsi="宋体" w:cs="宋体" w:eastAsia="宋体" w:hint="default"/>
          <w:spacing w:val="-14"/>
        </w:rPr>
        <w:t>审</w:t>
      </w:r>
      <w:r>
        <w:rPr>
          <w:rFonts w:ascii="宋体" w:hAnsi="宋体" w:cs="宋体" w:eastAsia="宋体" w:hint="default"/>
          <w:spacing w:val="-14"/>
        </w:rPr>
        <w:t>计</w:t>
      </w:r>
      <w:r>
        <w:rPr>
          <w:rFonts w:ascii="宋体" w:hAnsi="宋体" w:cs="宋体" w:eastAsia="宋体" w:hint="default"/>
          <w:spacing w:val="-14"/>
        </w:rPr>
        <w:t>委员</w:t>
      </w:r>
      <w:r>
        <w:rPr>
          <w:spacing w:val="-14"/>
        </w:rPr>
        <w:t>会</w:t>
      </w:r>
      <w:r>
        <w:rPr>
          <w:rFonts w:ascii="宋体" w:hAnsi="宋体" w:cs="宋体" w:eastAsia="宋体" w:hint="default"/>
          <w:spacing w:val="-14"/>
        </w:rPr>
        <w:t>召</w:t>
      </w:r>
      <w:r>
        <w:rPr>
          <w:rFonts w:ascii="宋体" w:hAnsi="宋体" w:cs="宋体" w:eastAsia="宋体" w:hint="default"/>
          <w:spacing w:val="-14"/>
        </w:rPr>
        <w:t>开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阅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部出</w:t>
      </w:r>
      <w:r>
        <w:rPr>
          <w:rFonts w:ascii="宋体" w:hAnsi="宋体" w:cs="宋体" w:eastAsia="宋体" w:hint="default"/>
          <w:spacing w:val="-7"/>
        </w:rPr>
        <w:t>具</w:t>
      </w:r>
      <w:r>
        <w:rPr>
          <w:spacing w:val="-7"/>
        </w:rPr>
        <w:t>的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2009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务报告（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稿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听取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情况和重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进展 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</w:t>
      </w:r>
      <w:r>
        <w:rPr>
          <w:spacing w:val="-81"/>
        </w:rPr>
        <w:t> </w:t>
      </w:r>
      <w:r>
        <w:rPr/>
        <w:t>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首次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务报告（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稿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基本</w:t>
      </w:r>
      <w:r>
        <w:rPr>
          <w:rFonts w:ascii="宋体" w:hAnsi="宋体" w:cs="宋体" w:eastAsia="宋体" w:hint="default"/>
          <w:spacing w:val="-4"/>
        </w:rPr>
        <w:t>反</w:t>
      </w:r>
      <w:r>
        <w:rPr>
          <w:rFonts w:ascii="宋体" w:hAnsi="宋体" w:cs="宋体" w:eastAsia="宋体" w:hint="default"/>
        </w:rPr>
        <w:t> 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 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后，加</w:t>
      </w:r>
      <w:r>
        <w:rPr>
          <w:rFonts w:ascii="宋体" w:hAnsi="宋体" w:cs="宋体" w:eastAsia="宋体" w:hint="default"/>
        </w:rPr>
        <w:t>强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初</w:t>
      </w:r>
    </w:p>
    <w:p>
      <w:pPr>
        <w:pStyle w:val="BodyText"/>
        <w:spacing w:line="240" w:lineRule="auto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形成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4"/>
          <w:pgSz w:w="11900" w:h="16840"/>
          <w:pgMar w:footer="840" w:header="876" w:top="1100" w:bottom="1020" w:left="1100" w:right="1000"/>
        </w:sectPr>
      </w:pPr>
    </w:p>
    <w:p>
      <w:pPr>
        <w:pStyle w:val="BodyText"/>
        <w:spacing w:line="357" w:lineRule="auto" w:before="91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注册会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后，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19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 </w:t>
      </w:r>
      <w:r>
        <w:rPr>
          <w:spacing w:val="-8"/>
        </w:rPr>
        <w:t>会</w:t>
      </w:r>
      <w:r>
        <w:rPr>
          <w:rFonts w:ascii="宋体" w:hAnsi="宋体" w:cs="宋体" w:eastAsia="宋体" w:hint="default"/>
          <w:spacing w:val="-8"/>
        </w:rPr>
        <w:t>认</w:t>
      </w:r>
      <w:r>
        <w:rPr>
          <w:rFonts w:ascii="宋体" w:hAnsi="宋体" w:cs="宋体" w:eastAsia="宋体" w:hint="default"/>
          <w:spacing w:val="-8"/>
        </w:rPr>
        <w:t>为</w:t>
      </w:r>
      <w:r>
        <w:rPr>
          <w:rFonts w:ascii="宋体" w:hAnsi="宋体" w:cs="宋体" w:eastAsia="宋体" w:hint="default"/>
          <w:spacing w:val="-8"/>
        </w:rPr>
        <w:t>，初</w:t>
      </w:r>
      <w:r>
        <w:rPr>
          <w:rFonts w:ascii="宋体" w:hAnsi="宋体" w:cs="宋体" w:eastAsia="宋体" w:hint="default"/>
          <w:spacing w:val="-8"/>
        </w:rPr>
        <w:t>步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spacing w:val="-8"/>
        </w:rPr>
        <w:t>的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则及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2009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的信息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 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依据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spacing w:val="-3"/>
        </w:rPr>
        <w:t>年度报告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摘</w:t>
      </w:r>
      <w:r>
        <w:rPr>
          <w:rFonts w:ascii="宋体" w:hAnsi="宋体" w:cs="宋体" w:eastAsia="宋体" w:hint="default"/>
          <w:spacing w:val="-3"/>
        </w:rPr>
        <w:t>要。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范财</w:t>
      </w:r>
      <w:r>
        <w:rPr/>
        <w:t>务会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上</w:t>
      </w:r>
      <w:r>
        <w:rPr/>
        <w:t>报深圳证监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中注</w:t>
      </w:r>
      <w:r>
        <w:rPr>
          <w:rFonts w:ascii="宋体" w:hAnsi="宋体" w:cs="宋体" w:eastAsia="宋体" w:hint="default"/>
        </w:rPr>
        <w:t>重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督促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约</w:t>
      </w:r>
      <w:r>
        <w:rPr/>
        <w:t>定时限</w:t>
      </w:r>
      <w:r>
        <w:rPr>
          <w:rFonts w:ascii="宋体" w:hAnsi="宋体" w:cs="宋体" w:eastAsia="宋体" w:hint="default"/>
        </w:rPr>
        <w:t>内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对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，</w:t>
      </w:r>
      <w:r>
        <w:rPr/>
        <w:t>与会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商</w:t>
      </w:r>
      <w:r>
        <w:rPr/>
        <w:t>定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具审</w:t>
      </w:r>
      <w:r>
        <w:rPr>
          <w:rFonts w:ascii="宋体" w:hAnsi="宋体" w:cs="宋体" w:eastAsia="宋体" w:hint="default"/>
        </w:rPr>
        <w:t>计</w:t>
      </w:r>
      <w:r>
        <w:rPr/>
        <w:t>报告的</w:t>
      </w:r>
      <w:r>
        <w:rPr>
          <w:rFonts w:ascii="宋体" w:hAnsi="宋体" w:cs="宋体" w:eastAsia="宋体" w:hint="default"/>
        </w:rPr>
        <w:t>范围 </w:t>
      </w:r>
      <w:r>
        <w:rPr>
          <w:rFonts w:ascii="宋体" w:hAnsi="宋体" w:cs="宋体" w:eastAsia="宋体" w:hint="default"/>
        </w:rPr>
        <w:t>和</w:t>
      </w:r>
      <w:r>
        <w:rPr/>
        <w:t>时</w:t>
      </w:r>
      <w:r>
        <w:rPr>
          <w:rFonts w:ascii="宋体" w:hAnsi="宋体" w:cs="宋体" w:eastAsia="宋体" w:hint="default"/>
        </w:rPr>
        <w:t>间进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以后，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员进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通，了解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进展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计师关</w:t>
      </w:r>
      <w:r>
        <w:rPr/>
        <w:t>注的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馈</w:t>
      </w:r>
      <w:r>
        <w:rPr>
          <w:rFonts w:ascii="宋体" w:hAnsi="宋体" w:cs="宋体" w:eastAsia="宋体" w:hint="default"/>
        </w:rPr>
        <w:t>给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保</w:t>
      </w:r>
      <w:r>
        <w:rPr/>
        <w:t>证年度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和</w:t>
      </w:r>
      <w:r>
        <w:rPr/>
        <w:t>信息披</w:t>
      </w:r>
      <w:r>
        <w:rPr>
          <w:spacing w:val="-81"/>
        </w:rPr>
        <w:t> </w:t>
      </w:r>
      <w:r>
        <w:rPr/>
        <w:t>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/>
        <w:t>定的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3"/>
        </w:rPr>
        <w:t>19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后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发 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督促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，要求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公司</w:t>
      </w:r>
      <w:r>
        <w:rPr>
          <w:spacing w:val="-5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5"/>
        </w:rPr>
        <w:t> </w:t>
      </w:r>
      <w:r>
        <w:rPr/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按</w:t>
      </w:r>
      <w:r>
        <w:rPr/>
        <w:t>时披露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⑤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注册会</w:t>
      </w:r>
      <w:r>
        <w:rPr>
          <w:rFonts w:ascii="宋体" w:hAnsi="宋体" w:cs="宋体" w:eastAsia="宋体" w:hint="default"/>
          <w:spacing w:val="-4"/>
        </w:rPr>
        <w:t>计师</w:t>
      </w:r>
      <w:r>
        <w:rPr>
          <w:rFonts w:ascii="宋体" w:hAnsi="宋体" w:cs="宋体" w:eastAsia="宋体" w:hint="default"/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具审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后，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委员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5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 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/>
        <w:t>报告</w:t>
      </w:r>
      <w:r>
        <w:rPr>
          <w:rFonts w:ascii="宋体" w:hAnsi="宋体" w:cs="宋体" w:eastAsia="宋体" w:hint="default"/>
        </w:rPr>
        <w:t>暨</w:t>
      </w:r>
      <w:r>
        <w:rPr>
          <w:rFonts w:ascii="宋体" w:hAnsi="宋体" w:cs="宋体" w:eastAsia="宋体" w:hint="default"/>
        </w:rPr>
        <w:t>关于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形成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后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关于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按</w:t>
      </w:r>
      <w:r>
        <w:rPr/>
        <w:t>时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现</w:t>
      </w:r>
      <w:r>
        <w:rPr/>
        <w:t>场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就</w:t>
      </w:r>
      <w:r>
        <w:rPr/>
        <w:t>报表合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 </w:t>
      </w:r>
      <w:r>
        <w:rPr/>
        <w:t>政</w:t>
      </w:r>
      <w:r>
        <w:rPr>
          <w:rFonts w:ascii="宋体" w:hAnsi="宋体" w:cs="宋体" w:eastAsia="宋体" w:hint="default"/>
        </w:rPr>
        <w:t>策运用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中</w:t>
      </w:r>
      <w:r>
        <w:rPr>
          <w:rFonts w:ascii="宋体" w:hAnsi="宋体" w:cs="宋体" w:eastAsia="宋体" w:hint="default"/>
        </w:rPr>
        <w:t>发现</w:t>
      </w:r>
      <w:r>
        <w:rPr/>
        <w:t>的有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完善</w:t>
      </w:r>
      <w:r>
        <w:rPr/>
        <w:t>的会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作等</w:t>
      </w:r>
      <w:r>
        <w:rPr>
          <w:rFonts w:ascii="宋体" w:hAnsi="宋体" w:cs="宋体" w:eastAsia="宋体" w:hint="default"/>
        </w:rPr>
        <w:t>情况</w:t>
      </w:r>
      <w:r>
        <w:rPr/>
        <w:t>与公司</w:t>
      </w:r>
      <w:r>
        <w:rPr>
          <w:rFonts w:ascii="宋体" w:hAnsi="宋体" w:cs="宋体" w:eastAsia="宋体" w:hint="default"/>
        </w:rPr>
        <w:t>及</w:t>
      </w:r>
      <w:r>
        <w:rPr/>
        <w:t>公司董事会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了持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情况以及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运用</w:t>
      </w:r>
      <w:r>
        <w:rPr/>
        <w:t>与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加</w:t>
      </w:r>
      <w:r>
        <w:rPr/>
        <w:t>深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了解，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论</w:t>
      </w:r>
      <w:r>
        <w:rPr/>
        <w:t>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为成</w:t>
      </w:r>
      <w:r>
        <w:rPr>
          <w:rFonts w:ascii="宋体" w:hAnsi="宋体" w:cs="宋体" w:eastAsia="宋体" w:hint="default"/>
        </w:rPr>
        <w:t>熟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行了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置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、执业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致，</w:t>
      </w:r>
      <w:r>
        <w:rPr>
          <w:rFonts w:ascii="宋体" w:hAnsi="宋体" w:cs="宋体" w:eastAsia="宋体" w:hint="default"/>
        </w:rPr>
        <w:t>在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840" w:header="876" w:top="1100" w:bottom="1020" w:left="1100" w:right="1100"/>
          <w:pgNumType w:start="1"/>
        </w:sectPr>
      </w:pPr>
    </w:p>
    <w:p>
      <w:pPr>
        <w:pStyle w:val="BodyText"/>
        <w:spacing w:line="357" w:lineRule="auto" w:before="91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恪守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则，</w:t>
      </w:r>
      <w:r>
        <w:rPr>
          <w:rFonts w:ascii="宋体" w:hAnsi="宋体" w:cs="宋体" w:eastAsia="宋体" w:hint="default"/>
        </w:rPr>
        <w:t>较好</w:t>
      </w:r>
      <w:r>
        <w:rPr/>
        <w:t>地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计任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1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从</w:t>
      </w:r>
      <w:r>
        <w:rPr/>
        <w:t>事证券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业 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连续</w:t>
      </w:r>
      <w:r>
        <w:rPr/>
        <w:t>四年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雄厚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量，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谨敬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稳</w:t>
      </w:r>
      <w:r>
        <w:rPr/>
        <w:t>定的合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熟悉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担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spacing w:val="-81"/>
        </w:rPr>
        <w:t> </w:t>
      </w:r>
      <w:r>
        <w:rPr>
          <w:spacing w:val="-2"/>
        </w:rPr>
        <w:t>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能较好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项工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客观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108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聘请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28" w:right="41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12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成员由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名董事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委员由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考核</w:t>
      </w:r>
      <w:r>
        <w:rPr>
          <w:rFonts w:ascii="宋体" w:hAnsi="宋体" w:cs="宋体" w:eastAsia="宋体" w:hint="default"/>
          <w:spacing w:val="-2"/>
        </w:rPr>
        <w:t>委员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实施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己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共召</w:t>
      </w:r>
      <w:r>
        <w:rPr>
          <w:rFonts w:ascii="宋体" w:hAnsi="宋体" w:cs="宋体" w:eastAsia="宋体" w:hint="default"/>
          <w:spacing w:val="-2"/>
        </w:rPr>
        <w:t>开了</w:t>
      </w:r>
      <w:r>
        <w:rPr>
          <w:spacing w:val="-2"/>
        </w:rPr>
        <w:t>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年度董事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情况发 </w:t>
      </w:r>
      <w:r>
        <w:rPr/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和现</w:t>
      </w:r>
      <w:r>
        <w:rPr/>
        <w:t>有人</w:t>
      </w:r>
      <w:r>
        <w:rPr>
          <w:rFonts w:ascii="宋体" w:hAnsi="宋体" w:cs="宋体" w:eastAsia="宋体" w:hint="default"/>
        </w:rPr>
        <w:t>员 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13"/>
        <w:jc w:val="left"/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了如下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11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/>
        <w:t>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/>
        <w:t>公司《董事会</w:t>
      </w:r>
      <w:r>
        <w:rPr>
          <w:rFonts w:ascii="宋体" w:hAnsi="宋体" w:cs="宋体" w:eastAsia="宋体" w:hint="default"/>
        </w:rPr>
        <w:t>薪酬</w:t>
      </w:r>
      <w:r>
        <w:rPr/>
        <w:t>与 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 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体管理职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不在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领取薪酬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 事</w:t>
      </w:r>
      <w:r>
        <w:rPr>
          <w:rFonts w:ascii="宋体" w:hAnsi="宋体" w:cs="宋体" w:eastAsia="宋体" w:hint="default"/>
        </w:rPr>
        <w:t>依据</w:t>
      </w:r>
      <w:r>
        <w:rPr/>
        <w:t>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 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与</w:t>
      </w:r>
      <w:r>
        <w:rPr>
          <w:rFonts w:ascii="宋体" w:hAnsi="宋体" w:cs="宋体" w:eastAsia="宋体" w:hint="default"/>
        </w:rPr>
        <w:t>委员</w:t>
      </w:r>
      <w:r>
        <w:rPr/>
        <w:t>会的年度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薪酬</w:t>
      </w:r>
      <w:r>
        <w:rPr/>
        <w:t>的</w:t>
      </w:r>
      <w:r>
        <w:rPr>
          <w:rFonts w:ascii="宋体" w:hAnsi="宋体" w:cs="宋体" w:eastAsia="宋体" w:hint="default"/>
        </w:rPr>
        <w:t>决策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188" w:right="547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分配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62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金分红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spacing w:before="36"/>
        <w:ind w:left="0" w:right="85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531"/>
        <w:gridCol w:w="2314"/>
        <w:gridCol w:w="2803"/>
        <w:gridCol w:w="1790"/>
      </w:tblGrid>
      <w:tr>
        <w:trPr>
          <w:trHeight w:val="480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17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分红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金分红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含税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left="105" w:right="0" w:firstLine="4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市公司股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归属于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市公司股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比率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pacing w:val="-3"/>
                <w:sz w:val="18"/>
                <w:szCs w:val="18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8"/>
                <w:szCs w:val="18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可分配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187,854.91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-272,655,640.20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75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2007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3,344,720.24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-272,843,495.11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75" w:hRule="exac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2006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-78,628,057.58 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-276,188,215.35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648" w:hRule="exact"/>
        </w:trPr>
        <w:tc>
          <w:tcPr>
            <w:tcW w:w="77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三年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金分红金额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均净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2</w:t>
      </w:r>
      <w:r>
        <w:rPr>
          <w:w w:val="95"/>
        </w:rPr>
        <w:t>、</w:t>
      </w:r>
      <w:r>
        <w:rPr>
          <w:rFonts w:ascii="Arial" w:hAnsi="Arial" w:cs="Arial" w:eastAsia="Arial" w:hint="default"/>
          <w:w w:val="95"/>
        </w:rPr>
        <w:t>2009   </w:t>
      </w:r>
      <w:r>
        <w:rPr>
          <w:rFonts w:ascii="Arial" w:hAnsi="Arial" w:cs="Arial" w:eastAsia="Arial" w:hint="default"/>
          <w:spacing w:val="29"/>
          <w:w w:val="95"/>
        </w:rPr>
        <w:t> </w:t>
      </w:r>
      <w:r>
        <w:rPr>
          <w:w w:val="95"/>
        </w:rPr>
        <w:t>年度</w:t>
      </w:r>
      <w:r>
        <w:rPr>
          <w:rFonts w:ascii="Microsoft JhengHei" w:hAnsi="Microsoft JhengHei" w:cs="Microsoft JhengHei" w:eastAsia="Microsoft JhengHei" w:hint="default"/>
          <w:w w:val="95"/>
        </w:rPr>
        <w:t>利润</w:t>
      </w:r>
      <w:r>
        <w:rPr>
          <w:rFonts w:ascii="Microsoft JhengHei" w:hAnsi="Microsoft JhengHei" w:cs="Microsoft JhengHei" w:eastAsia="Microsoft JhengHei" w:hint="default"/>
          <w:w w:val="95"/>
        </w:rPr>
        <w:t>分配</w:t>
      </w:r>
      <w:r>
        <w:rPr>
          <w:rFonts w:ascii="Microsoft JhengHei" w:hAnsi="Microsoft JhengHei" w:cs="Microsoft JhengHei" w:eastAsia="Microsoft JhengHei" w:hint="default"/>
          <w:w w:val="95"/>
        </w:rPr>
        <w:t>预案</w:t>
      </w:r>
      <w:r>
        <w:rPr>
          <w:w w:val="95"/>
        </w:rPr>
        <w:t>或资本公</w:t>
      </w:r>
      <w:r>
        <w:rPr>
          <w:rFonts w:ascii="Microsoft JhengHei" w:hAnsi="Microsoft JhengHei" w:cs="Microsoft JhengHei" w:eastAsia="Microsoft JhengHei" w:hint="default"/>
          <w:w w:val="95"/>
        </w:rPr>
        <w:t>积</w:t>
      </w:r>
      <w:r>
        <w:rPr>
          <w:rFonts w:ascii="Microsoft JhengHei" w:hAnsi="Microsoft JhengHei" w:cs="Microsoft JhengHei" w:eastAsia="Microsoft JhengHei" w:hint="default"/>
          <w:w w:val="95"/>
        </w:rPr>
        <w:t>金</w:t>
      </w:r>
      <w:r>
        <w:rPr>
          <w:rFonts w:ascii="Microsoft JhengHei" w:hAnsi="Microsoft JhengHei" w:cs="Microsoft JhengHei" w:eastAsia="Microsoft JhengHei" w:hint="default"/>
          <w:w w:val="95"/>
        </w:rPr>
        <w:t>转增</w:t>
      </w:r>
      <w:r>
        <w:rPr>
          <w:w w:val="95"/>
        </w:rPr>
        <w:t>股本</w:t>
      </w:r>
      <w:r>
        <w:rPr>
          <w:rFonts w:ascii="Microsoft JhengHei" w:hAnsi="Microsoft JhengHei" w:cs="Microsoft JhengHei" w:eastAsia="Microsoft JhengHei" w:hint="default"/>
          <w:w w:val="95"/>
        </w:rPr>
        <w:t>预案</w:t>
      </w:r>
      <w:r>
        <w:rPr>
          <w:rFonts w:ascii="宋体" w:hAnsi="宋体" w:cs="宋体" w:eastAsia="宋体" w:hint="default"/>
          <w:b w:val="0"/>
          <w:bCs w:val="0"/>
          <w:w w:val="95"/>
        </w:rPr>
        <w:t> </w:t>
      </w:r>
    </w:p>
    <w:p>
      <w:pPr>
        <w:pStyle w:val="BodyText"/>
        <w:spacing w:line="240" w:lineRule="auto" w:before="129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-7,952,820.94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-280,608,461.14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经</w:t>
      </w:r>
      <w:r>
        <w:rPr>
          <w:spacing w:val="-6"/>
        </w:rPr>
        <w:t>董事会</w:t>
      </w:r>
      <w:r>
        <w:rPr>
          <w:rFonts w:ascii="宋体" w:hAnsi="宋体" w:cs="宋体" w:eastAsia="宋体" w:hint="default"/>
          <w:spacing w:val="-6"/>
        </w:rPr>
        <w:t>研究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spacing w:val="-6"/>
        </w:rPr>
        <w:t>定：</w:t>
      </w:r>
      <w:r>
        <w:rPr>
          <w:rFonts w:ascii="宋体" w:hAnsi="宋体" w:cs="宋体" w:eastAsia="宋体" w:hint="default"/>
          <w:spacing w:val="-6"/>
        </w:rPr>
        <w:t>鉴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spacing w:val="-6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 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也不进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</w:t>
      </w:r>
      <w:r>
        <w:rPr>
          <w:rFonts w:ascii="宋体" w:hAnsi="宋体" w:cs="宋体" w:eastAsia="宋体" w:hint="default"/>
        </w:rPr>
        <w:t>本。以</w:t>
      </w:r>
      <w:r>
        <w:rPr>
          <w:rFonts w:ascii="宋体" w:hAnsi="宋体" w:cs="宋体" w:eastAsia="宋体" w:hint="default"/>
        </w:rPr>
        <w:t>上利润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提 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47" w:right="93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利润</w:t>
      </w:r>
      <w:r>
        <w:rPr>
          <w:rFonts w:ascii="宋体" w:hAnsi="宋体" w:cs="宋体" w:eastAsia="宋体" w:hint="default"/>
          <w:spacing w:val="-4"/>
        </w:rPr>
        <w:t>分配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符</w:t>
      </w:r>
      <w:r>
        <w:rPr>
          <w:spacing w:val="-4"/>
        </w:rPr>
        <w:t>合《公司法》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spacing w:val="-4"/>
        </w:rPr>
        <w:t>《公</w:t>
      </w:r>
      <w:r>
        <w:rPr/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企业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》的有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spacing w:val="-2"/>
        </w:rPr>
        <w:t>合公司</w:t>
      </w:r>
      <w:r>
        <w:rPr>
          <w:rFonts w:ascii="宋体" w:hAnsi="宋体" w:cs="宋体" w:eastAsia="宋体" w:hint="default"/>
          <w:spacing w:val="-2"/>
        </w:rPr>
        <w:t>实际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情况，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远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广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</w:t>
      </w:r>
    </w:p>
    <w:p>
      <w:pPr>
        <w:pStyle w:val="Heading4"/>
        <w:spacing w:line="240" w:lineRule="auto" w:before="75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刊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09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变更</w:t>
      </w:r>
      <w:r>
        <w:rPr/>
        <w:t>选定的信息披露报纸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（九）其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报告事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根据</w:t>
      </w:r>
      <w:r>
        <w:rPr/>
        <w:t>中国证监会</w:t>
      </w:r>
      <w:r>
        <w:rPr>
          <w:rFonts w:ascii="宋体" w:hAnsi="宋体" w:cs="宋体" w:eastAsia="宋体" w:hint="default"/>
        </w:rPr>
        <w:t>、</w:t>
      </w:r>
      <w:r>
        <w:rPr/>
        <w:t>国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</w:p>
    <w:p>
      <w:pPr>
        <w:pStyle w:val="BodyText"/>
        <w:spacing w:line="240" w:lineRule="auto"/>
        <w:ind w:left="147" w:right="0"/>
        <w:jc w:val="left"/>
      </w:pP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问题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《中国证监会中国</w:t>
      </w:r>
      <w:r>
        <w:rPr>
          <w:rFonts w:ascii="宋体" w:hAnsi="宋体" w:cs="宋体" w:eastAsia="宋体" w:hint="default"/>
        </w:rPr>
        <w:t>银</w:t>
      </w:r>
      <w:r>
        <w:rPr/>
        <w:t>监会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</w:t>
      </w:r>
    </w:p>
    <w:p>
      <w:pPr>
        <w:spacing w:after="0" w:line="240" w:lineRule="auto"/>
        <w:jc w:val="left"/>
        <w:sectPr>
          <w:pgSz w:w="11900" w:h="16840"/>
          <w:pgMar w:header="876" w:footer="840" w:top="1100" w:bottom="1020" w:left="1100" w:right="1020"/>
        </w:sectPr>
      </w:pPr>
    </w:p>
    <w:p>
      <w:pPr>
        <w:pStyle w:val="BodyText"/>
        <w:spacing w:line="357" w:lineRule="auto" w:before="91"/>
        <w:ind w:left="147" w:right="191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2009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27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/>
        <w:t>（</w:t>
      </w:r>
      <w:r>
        <w:rPr>
          <w:rFonts w:ascii="宋体" w:hAnsi="宋体" w:cs="宋体" w:eastAsia="宋体" w:hint="default"/>
        </w:rPr>
      </w:r>
      <w:hyperlink r:id="rId8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关于</w:t>
      </w:r>
      <w:r>
        <w:rPr/>
        <w:t>深圳市太 </w:t>
      </w:r>
      <w:r>
        <w:rPr>
          <w:spacing w:val="-4"/>
        </w:rPr>
        <w:t>光电信股份有限公司</w:t>
      </w:r>
      <w:r>
        <w:rPr>
          <w:rFonts w:ascii="宋体" w:hAnsi="宋体" w:cs="宋体" w:eastAsia="宋体" w:hint="default"/>
          <w:spacing w:val="-4"/>
        </w:rPr>
        <w:t>2009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说明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355" w:lineRule="auto" w:before="38"/>
        <w:ind w:left="627" w:right="8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根据</w:t>
      </w:r>
      <w:r>
        <w:rPr>
          <w:spacing w:val="-1"/>
        </w:rPr>
        <w:t>中国证监会《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往来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问题</w:t>
      </w:r>
      <w:r>
        <w:rPr>
          <w:rFonts w:ascii="宋体" w:hAnsi="宋体" w:cs="宋体" w:eastAsia="宋体" w:hint="default"/>
        </w:rPr>
        <w:t>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spacing w:val="-7"/>
        </w:rPr>
        <w:t>》（证监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[2003]56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1"/>
        </w:rPr>
        <w:t>号</w:t>
      </w:r>
      <w:r>
        <w:rPr>
          <w:spacing w:val="1"/>
        </w:rPr>
        <w:t>）</w:t>
      </w:r>
      <w:r>
        <w:rPr>
          <w:rFonts w:ascii="宋体" w:hAnsi="宋体" w:cs="宋体" w:eastAsia="宋体" w:hint="default"/>
          <w:spacing w:val="1"/>
        </w:rPr>
        <w:t>及</w:t>
      </w:r>
      <w:r>
        <w:rPr>
          <w:spacing w:val="1"/>
        </w:rPr>
        <w:t>《公司</w:t>
      </w:r>
      <w:r>
        <w:rPr>
          <w:rFonts w:ascii="宋体" w:hAnsi="宋体" w:cs="宋体" w:eastAsia="宋体" w:hint="default"/>
          <w:spacing w:val="1"/>
        </w:rPr>
        <w:t>章</w:t>
      </w:r>
      <w:r>
        <w:rPr>
          <w:rFonts w:ascii="宋体" w:hAnsi="宋体" w:cs="宋体" w:eastAsia="宋体" w:hint="default"/>
          <w:spacing w:val="1"/>
        </w:rPr>
        <w:t>程</w:t>
      </w:r>
      <w:r>
        <w:rPr>
          <w:spacing w:val="1"/>
        </w:rPr>
        <w:t>》的有</w:t>
      </w:r>
      <w:r>
        <w:rPr>
          <w:rFonts w:ascii="宋体" w:hAnsi="宋体" w:cs="宋体" w:eastAsia="宋体" w:hint="default"/>
          <w:spacing w:val="1"/>
        </w:rPr>
        <w:t>关</w:t>
      </w:r>
      <w:r>
        <w:rPr>
          <w:rFonts w:ascii="宋体" w:hAnsi="宋体" w:cs="宋体" w:eastAsia="宋体" w:hint="default"/>
          <w:spacing w:val="1"/>
        </w:rPr>
        <w:t>规</w:t>
      </w:r>
      <w:r>
        <w:rPr>
          <w:spacing w:val="1"/>
        </w:rPr>
        <w:t>定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作</w:t>
      </w:r>
      <w:r>
        <w:rPr>
          <w:rFonts w:ascii="宋体" w:hAnsi="宋体" w:cs="宋体" w:eastAsia="宋体" w:hint="default"/>
          <w:spacing w:val="1"/>
        </w:rPr>
        <w:t>为</w:t>
      </w:r>
      <w:r>
        <w:rPr>
          <w:spacing w:val="1"/>
        </w:rPr>
        <w:t>公司</w:t>
      </w:r>
      <w:r>
        <w:rPr>
          <w:rFonts w:ascii="宋体" w:hAnsi="宋体" w:cs="宋体" w:eastAsia="宋体" w:hint="default"/>
          <w:spacing w:val="1"/>
        </w:rPr>
        <w:t>独</w:t>
      </w:r>
      <w:r>
        <w:rPr>
          <w:rFonts w:ascii="宋体" w:hAnsi="宋体" w:cs="宋体" w:eastAsia="宋体" w:hint="default"/>
          <w:spacing w:val="1"/>
        </w:rPr>
        <w:t>立</w:t>
      </w:r>
      <w:r>
        <w:rPr>
          <w:spacing w:val="1"/>
        </w:rPr>
        <w:t>董事</w:t>
      </w:r>
      <w:r>
        <w:rPr>
          <w:rFonts w:ascii="宋体" w:hAnsi="宋体" w:cs="宋体" w:eastAsia="宋体" w:hint="default"/>
          <w:spacing w:val="1"/>
        </w:rPr>
        <w:t>，</w:t>
      </w:r>
      <w:r>
        <w:rPr>
          <w:rFonts w:ascii="宋体" w:hAnsi="宋体" w:cs="宋体" w:eastAsia="宋体" w:hint="default"/>
          <w:spacing w:val="1"/>
        </w:rPr>
        <w:t>我们</w:t>
      </w:r>
      <w:r>
        <w:rPr>
          <w:rFonts w:ascii="宋体" w:hAnsi="宋体" w:cs="宋体" w:eastAsia="宋体" w:hint="default"/>
          <w:spacing w:val="1"/>
        </w:rPr>
        <w:t>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立</w:t>
      </w:r>
      <w:r>
        <w:rPr/>
        <w:t>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说明如下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和</w:t>
      </w:r>
      <w:r>
        <w:rPr/>
        <w:t>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以及</w:t>
      </w:r>
      <w:r>
        <w:rPr/>
        <w:t>《公 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30"/>
        </w:rPr>
        <w:t> 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以下</w:t>
      </w:r>
      <w:r>
        <w:rPr/>
        <w:t>的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、任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非</w:t>
      </w:r>
      <w:r>
        <w:rPr/>
        <w:t>法人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我们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能够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遵</w:t>
      </w:r>
      <w:r>
        <w:rPr>
          <w:rFonts w:ascii="宋体" w:hAnsi="宋体" w:cs="宋体" w:eastAsia="宋体" w:hint="default"/>
          <w:spacing w:val="-3"/>
        </w:rPr>
        <w:t>守</w:t>
      </w:r>
      <w:r>
        <w:rPr>
          <w:spacing w:val="-3"/>
        </w:rPr>
        <w:t>《公司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证监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[2003]56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</w:t>
      </w:r>
      <w:r>
        <w:rPr>
          <w:rFonts w:ascii="宋体" w:hAnsi="宋体" w:cs="宋体" w:eastAsia="宋体" w:hint="default"/>
          <w:spacing w:val="-3"/>
        </w:rPr>
        <w:t>格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709" w:right="441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外部</w:t>
      </w:r>
      <w:r>
        <w:rPr/>
        <w:t>信息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人</w:t>
      </w:r>
      <w:r>
        <w:rPr>
          <w:rFonts w:ascii="宋体" w:hAnsi="宋体" w:cs="宋体" w:eastAsia="宋体" w:hint="default"/>
        </w:rPr>
        <w:t>管理制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根据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做好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市公司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spacing w:val="-5"/>
        </w:rPr>
        <w:t>年年度报告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关工</w:t>
      </w:r>
      <w:r>
        <w:rPr>
          <w:rFonts w:ascii="宋体" w:hAnsi="宋体" w:cs="宋体" w:eastAsia="宋体" w:hint="default"/>
          <w:spacing w:val="-5"/>
        </w:rPr>
        <w:t>作</w:t>
      </w:r>
      <w:r>
        <w:rPr>
          <w:spacing w:val="-5"/>
        </w:rPr>
        <w:t>的公告》（中国证券监</w:t>
      </w:r>
      <w:r>
        <w:rPr>
          <w:rFonts w:ascii="宋体" w:hAnsi="宋体" w:cs="宋体" w:eastAsia="宋体" w:hint="default"/>
          <w:spacing w:val="-5"/>
        </w:rPr>
        <w:t>督</w:t>
      </w:r>
      <w:r>
        <w:rPr>
          <w:rFonts w:ascii="宋体" w:hAnsi="宋体" w:cs="宋体" w:eastAsia="宋体" w:hint="default"/>
          <w:spacing w:val="-5"/>
        </w:rPr>
        <w:t>管理委</w:t>
      </w:r>
      <w:r>
        <w:rPr>
          <w:rFonts w:ascii="宋体" w:hAnsi="宋体" w:cs="宋体" w:eastAsia="宋体" w:hint="default"/>
        </w:rPr>
        <w:t> 员</w:t>
      </w:r>
      <w:r>
        <w:rPr/>
        <w:t>会公告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31"/>
        </w:rPr>
        <w:t> 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外部</w:t>
      </w:r>
      <w:r>
        <w:rPr>
          <w:spacing w:val="-4"/>
        </w:rPr>
        <w:t>信息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管理制</w:t>
      </w:r>
      <w:r>
        <w:rPr>
          <w:spacing w:val="-4"/>
        </w:rPr>
        <w:t>度》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并提</w:t>
      </w:r>
      <w:r>
        <w:rPr>
          <w:rFonts w:ascii="宋体" w:hAnsi="宋体" w:cs="宋体" w:eastAsia="宋体" w:hint="default"/>
          <w:spacing w:val="-4"/>
        </w:rPr>
        <w:t>交</w:t>
      </w:r>
      <w:r>
        <w:rPr>
          <w:rFonts w:ascii="宋体" w:hAnsi="宋体" w:cs="宋体" w:eastAsia="宋体" w:hint="default"/>
          <w:spacing w:val="-11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信息的</w:t>
      </w:r>
      <w:r>
        <w:rPr>
          <w:rFonts w:ascii="宋体" w:hAnsi="宋体" w:cs="宋体" w:eastAsia="宋体" w:hint="default"/>
        </w:rPr>
        <w:t>外部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了明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外部</w:t>
      </w:r>
      <w:r>
        <w:rPr>
          <w:rFonts w:ascii="宋体" w:hAnsi="宋体" w:cs="宋体" w:eastAsia="宋体" w:hint="default"/>
        </w:rPr>
        <w:t>单位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/>
        <w:t>信息的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、</w:t>
      </w:r>
      <w:r>
        <w:rPr/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left="188" w:right="257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、监事会报告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  <w:spacing w:val="-29"/>
        </w:rPr>
        <w:t>，</w:t>
      </w:r>
      <w:r>
        <w:rPr/>
        <w:t>公司监事会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29"/>
        </w:rPr>
        <w:t>照</w:t>
      </w:r>
      <w:r>
        <w:rPr/>
        <w:t>《公司法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《证券法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>
          <w:spacing w:val="-29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</w:p>
    <w:p>
      <w:pPr>
        <w:pStyle w:val="BodyText"/>
        <w:spacing w:line="240" w:lineRule="auto" w:before="156"/>
        <w:ind w:left="147" w:right="0"/>
        <w:jc w:val="both"/>
        <w:rPr>
          <w:rFonts w:ascii="宋体" w:hAnsi="宋体" w:cs="宋体" w:eastAsia="宋体" w:hint="default"/>
        </w:rPr>
      </w:pPr>
      <w:r>
        <w:rPr/>
        <w:t>法</w:t>
      </w:r>
      <w:r>
        <w:rPr>
          <w:rFonts w:ascii="宋体" w:hAnsi="宋体" w:cs="宋体" w:eastAsia="宋体" w:hint="default"/>
        </w:rPr>
        <w:t>规及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21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10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 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2008 </w:t>
      </w:r>
      <w:r>
        <w:rPr>
          <w:spacing w:val="-18"/>
        </w:rPr>
        <w:t>年年度报告</w:t>
      </w:r>
      <w:r>
        <w:rPr>
          <w:rFonts w:ascii="宋体" w:hAnsi="宋体" w:cs="宋体" w:eastAsia="宋体" w:hint="default"/>
          <w:spacing w:val="-18"/>
        </w:rPr>
        <w:t>摘</w:t>
      </w:r>
      <w:r>
        <w:rPr>
          <w:rFonts w:ascii="宋体" w:hAnsi="宋体" w:cs="宋体" w:eastAsia="宋体" w:hint="default"/>
          <w:spacing w:val="-18"/>
        </w:rPr>
        <w:t>要</w:t>
      </w:r>
      <w:r>
        <w:rPr>
          <w:spacing w:val="-18"/>
        </w:rPr>
        <w:t>》</w:t>
      </w:r>
      <w:r>
        <w:rPr>
          <w:rFonts w:ascii="宋体" w:hAnsi="宋体" w:cs="宋体" w:eastAsia="宋体" w:hint="default"/>
          <w:spacing w:val="-18"/>
        </w:rPr>
        <w:t>、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2008</w:t>
      </w:r>
      <w:r>
        <w:rPr>
          <w:rFonts w:ascii="宋体" w:hAnsi="宋体" w:cs="宋体" w:eastAsia="宋体" w:hint="default"/>
        </w:rPr>
        <w:t> </w:t>
      </w:r>
      <w:r>
        <w:rPr>
          <w:spacing w:val="-15"/>
        </w:rPr>
        <w:t>年度监事会</w:t>
      </w:r>
      <w:r>
        <w:rPr>
          <w:rFonts w:ascii="宋体" w:hAnsi="宋体" w:cs="宋体" w:eastAsia="宋体" w:hint="default"/>
          <w:spacing w:val="-15"/>
        </w:rPr>
        <w:t>工</w:t>
      </w:r>
      <w:r>
        <w:rPr>
          <w:rFonts w:ascii="宋体" w:hAnsi="宋体" w:cs="宋体" w:eastAsia="宋体" w:hint="default"/>
          <w:spacing w:val="-15"/>
        </w:rPr>
        <w:t>作</w:t>
      </w:r>
      <w:r>
        <w:rPr>
          <w:spacing w:val="-15"/>
        </w:rPr>
        <w:t>报告》</w:t>
      </w:r>
      <w:r>
        <w:rPr>
          <w:rFonts w:ascii="宋体" w:hAnsi="宋体" w:cs="宋体" w:eastAsia="宋体" w:hint="default"/>
          <w:spacing w:val="-15"/>
        </w:rPr>
        <w:t>、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2008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  <w:spacing w:val="-24"/>
        </w:rPr>
        <w:t>算</w:t>
      </w:r>
      <w:r>
        <w:rPr>
          <w:spacing w:val="-24"/>
        </w:rPr>
        <w:t>报告》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2008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spacing w:val="-16"/>
        </w:rPr>
        <w:t>年度</w:t>
      </w:r>
      <w:r>
        <w:rPr>
          <w:rFonts w:ascii="宋体" w:hAnsi="宋体" w:cs="宋体" w:eastAsia="宋体" w:hint="default"/>
          <w:spacing w:val="-16"/>
        </w:rPr>
        <w:t>利润</w:t>
      </w:r>
      <w:r>
        <w:rPr>
          <w:rFonts w:ascii="宋体" w:hAnsi="宋体" w:cs="宋体" w:eastAsia="宋体" w:hint="default"/>
          <w:spacing w:val="-16"/>
        </w:rPr>
        <w:t>分配</w:t>
      </w:r>
      <w:r>
        <w:rPr>
          <w:rFonts w:ascii="宋体" w:hAnsi="宋体" w:cs="宋体" w:eastAsia="宋体" w:hint="default"/>
          <w:spacing w:val="-16"/>
        </w:rPr>
        <w:t>预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、</w:t>
      </w:r>
      <w:r>
        <w:rPr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2008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spacing w:val="-12"/>
        </w:rPr>
        <w:t>年度</w:t>
      </w:r>
      <w:r>
        <w:rPr>
          <w:rFonts w:ascii="宋体" w:hAnsi="宋体" w:cs="宋体" w:eastAsia="宋体" w:hint="default"/>
          <w:spacing w:val="-12"/>
        </w:rPr>
        <w:t>内</w:t>
      </w:r>
      <w:r>
        <w:rPr>
          <w:rFonts w:ascii="宋体" w:hAnsi="宋体" w:cs="宋体" w:eastAsia="宋体" w:hint="default"/>
          <w:spacing w:val="-12"/>
        </w:rPr>
        <w:t>部</w:t>
      </w:r>
      <w:r>
        <w:rPr>
          <w:rFonts w:ascii="宋体" w:hAnsi="宋体" w:cs="宋体" w:eastAsia="宋体" w:hint="default"/>
          <w:spacing w:val="-12"/>
        </w:rPr>
        <w:t>控</w:t>
      </w:r>
      <w:r>
        <w:rPr>
          <w:rFonts w:ascii="宋体" w:hAnsi="宋体" w:cs="宋体" w:eastAsia="宋体" w:hint="default"/>
          <w:spacing w:val="-12"/>
        </w:rPr>
        <w:t>制自</w:t>
      </w:r>
      <w:r>
        <w:rPr>
          <w:rFonts w:ascii="宋体" w:hAnsi="宋体" w:cs="宋体" w:eastAsia="宋体" w:hint="default"/>
          <w:spacing w:val="-12"/>
        </w:rPr>
        <w:t>我</w:t>
      </w:r>
      <w:r>
        <w:rPr>
          <w:rFonts w:ascii="宋体" w:hAnsi="宋体" w:cs="宋体" w:eastAsia="宋体" w:hint="default"/>
          <w:spacing w:val="-12"/>
        </w:rPr>
        <w:t>评</w:t>
      </w:r>
      <w:r>
        <w:rPr>
          <w:rFonts w:ascii="宋体" w:hAnsi="宋体" w:cs="宋体" w:eastAsia="宋体" w:hint="default"/>
          <w:spacing w:val="-12"/>
        </w:rPr>
        <w:t>价</w:t>
      </w:r>
      <w:r>
        <w:rPr>
          <w:spacing w:val="-12"/>
        </w:rPr>
        <w:t>报告》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《监事会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计机构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rFonts w:ascii="宋体" w:hAnsi="宋体" w:cs="宋体" w:eastAsia="宋体" w:hint="default"/>
          <w:spacing w:val="-108"/>
        </w:rPr>
        <w:t> 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147" w:right="212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10"/>
        </w:rPr>
        <w:t>年</w:t>
      </w:r>
      <w:r>
        <w:rPr>
          <w:rFonts w:ascii="宋体" w:hAnsi="宋体" w:cs="宋体" w:eastAsia="宋体" w:hint="default"/>
          <w:spacing w:val="-10"/>
        </w:rPr>
        <w:t>第</w:t>
      </w:r>
      <w:r>
        <w:rPr>
          <w:spacing w:val="-10"/>
        </w:rPr>
        <w:t>一</w:t>
      </w:r>
      <w:r>
        <w:rPr>
          <w:rFonts w:ascii="宋体" w:hAnsi="宋体" w:cs="宋体" w:eastAsia="宋体" w:hint="default"/>
          <w:spacing w:val="-10"/>
        </w:rPr>
        <w:t>季</w:t>
      </w:r>
      <w:r>
        <w:rPr>
          <w:spacing w:val="-10"/>
        </w:rPr>
        <w:t>度报告》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2009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2"/>
        </w:rPr>
        <w:t> </w:t>
      </w:r>
      <w:r>
        <w:rPr/>
        <w:t>年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 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1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0"/>
        </w:rPr>
        <w:t> </w:t>
      </w:r>
      <w:r>
        <w:rPr/>
        <w:t>年</w:t>
      </w:r>
      <w:r>
        <w:rPr>
          <w:spacing w:val="-30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30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监事会年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2009 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半</w:t>
      </w:r>
      <w:r>
        <w:rPr>
          <w:spacing w:val="-4"/>
        </w:rPr>
        <w:t>年度报告</w:t>
      </w:r>
      <w:r>
        <w:rPr>
          <w:rFonts w:ascii="宋体" w:hAnsi="宋体" w:cs="宋体" w:eastAsia="宋体" w:hint="default"/>
          <w:spacing w:val="-4"/>
        </w:rPr>
        <w:t>全</w:t>
      </w:r>
      <w:r>
        <w:rPr>
          <w:spacing w:val="-4"/>
        </w:rPr>
        <w:t>文》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10"/>
        </w:rPr>
        <w:t>年</w:t>
      </w:r>
      <w:r>
        <w:rPr>
          <w:rFonts w:ascii="宋体" w:hAnsi="宋体" w:cs="宋体" w:eastAsia="宋体" w:hint="default"/>
          <w:spacing w:val="-10"/>
        </w:rPr>
        <w:t>半</w:t>
      </w:r>
      <w:r>
        <w:rPr>
          <w:spacing w:val="-10"/>
        </w:rPr>
        <w:t>年度报告</w:t>
      </w:r>
      <w:r>
        <w:rPr>
          <w:rFonts w:ascii="宋体" w:hAnsi="宋体" w:cs="宋体" w:eastAsia="宋体" w:hint="default"/>
          <w:spacing w:val="-10"/>
        </w:rPr>
        <w:t>摘</w:t>
      </w:r>
      <w:r>
        <w:rPr>
          <w:rFonts w:ascii="宋体" w:hAnsi="宋体" w:cs="宋体" w:eastAsia="宋体" w:hint="default"/>
          <w:spacing w:val="-10"/>
        </w:rPr>
        <w:t>要</w:t>
      </w:r>
      <w:r>
        <w:rPr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1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 </w:t>
      </w:r>
      <w:r>
        <w:rPr>
          <w:rFonts w:ascii="宋体" w:hAnsi="宋体" w:cs="宋体" w:eastAsia="宋体" w:hint="default"/>
        </w:rPr>
      </w:r>
      <w:r>
        <w:rPr/>
        <w:t>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right="21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4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12"/>
        </w:rPr>
        <w:t>年</w:t>
      </w:r>
      <w:r>
        <w:rPr>
          <w:rFonts w:ascii="宋体" w:hAnsi="宋体" w:cs="宋体" w:eastAsia="宋体" w:hint="default"/>
          <w:spacing w:val="-12"/>
        </w:rPr>
        <w:t>第</w:t>
      </w:r>
      <w:r>
        <w:rPr>
          <w:spacing w:val="-12"/>
        </w:rPr>
        <w:t>三</w:t>
      </w:r>
      <w:r>
        <w:rPr>
          <w:rFonts w:ascii="宋体" w:hAnsi="宋体" w:cs="宋体" w:eastAsia="宋体" w:hint="default"/>
          <w:spacing w:val="-12"/>
        </w:rPr>
        <w:t>季</w:t>
      </w:r>
      <w:r>
        <w:rPr>
          <w:spacing w:val="-12"/>
        </w:rPr>
        <w:t>度报告》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/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2"/>
        </w:rPr>
        <w:t>30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 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148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   </w:t>
      </w:r>
      <w:r>
        <w:rPr/>
        <w:t>（二）监事会对公司</w:t>
      </w:r>
      <w:r>
        <w:rPr>
          <w:spacing w:val="-25"/>
        </w:rPr>
        <w:t> </w:t>
      </w:r>
      <w:r>
        <w:rPr>
          <w:rFonts w:ascii="Arial" w:hAnsi="Arial" w:cs="Arial" w:eastAsia="Arial" w:hint="default"/>
        </w:rPr>
        <w:t>2009</w:t>
      </w:r>
      <w:r>
        <w:rPr>
          <w:rFonts w:ascii="Arial" w:hAnsi="Arial" w:cs="Arial" w:eastAsia="Arial" w:hint="default"/>
          <w:spacing w:val="-33"/>
        </w:rPr>
        <w:t> </w:t>
      </w:r>
      <w:r>
        <w:rPr/>
        <w:t>年度有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监事会</w:t>
      </w:r>
      <w:r>
        <w:rPr>
          <w:rFonts w:ascii="宋体" w:hAnsi="宋体" w:cs="宋体" w:eastAsia="宋体" w:hint="default"/>
        </w:rPr>
        <w:t>对</w:t>
      </w:r>
      <w:r>
        <w:rPr/>
        <w:t>公司董事会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层执</w:t>
      </w:r>
      <w:r>
        <w:rPr>
          <w:rFonts w:ascii="宋体" w:hAnsi="宋体" w:cs="宋体" w:eastAsia="宋体" w:hint="default"/>
        </w:rPr>
        <w:t>行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156"/>
        <w:ind w:right="0"/>
        <w:jc w:val="both"/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认</w:t>
      </w:r>
      <w:r>
        <w:rPr/>
        <w:t>真的监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有</w:t>
      </w:r>
    </w:p>
    <w:p>
      <w:pPr>
        <w:pStyle w:val="BodyText"/>
        <w:spacing w:line="360" w:lineRule="auto"/>
        <w:ind w:left="628" w:right="208" w:hanging="480"/>
        <w:jc w:val="left"/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运作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《公司法》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《公司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spacing w:val="-2"/>
        </w:rPr>
        <w:t>》的有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监事</w:t>
      </w:r>
    </w:p>
    <w:p>
      <w:pPr>
        <w:pStyle w:val="BodyText"/>
        <w:spacing w:line="357" w:lineRule="auto" w:before="31"/>
        <w:ind w:right="103"/>
        <w:jc w:val="both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本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行情况，</w:t>
      </w:r>
      <w:r>
        <w:rPr/>
        <w:t>公司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务的</w:t>
      </w:r>
      <w:r>
        <w:rPr>
          <w:rFonts w:ascii="宋体" w:hAnsi="宋体" w:cs="宋体" w:eastAsia="宋体" w:hint="default"/>
        </w:rPr>
        <w:t>情况以及</w:t>
      </w:r>
      <w:r>
        <w:rPr/>
        <w:t>公司的</w:t>
      </w:r>
      <w:r>
        <w:rPr>
          <w:rFonts w:ascii="宋体" w:hAnsi="宋体" w:cs="宋体" w:eastAsia="宋体" w:hint="default"/>
        </w:rPr>
        <w:t>管理制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。</w:t>
      </w:r>
      <w:r>
        <w:rPr/>
        <w:t>监</w:t>
      </w:r>
      <w:r>
        <w:rPr>
          <w:spacing w:val="-81"/>
        </w:rPr>
        <w:t> 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/>
        <w:t>合法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spacing w:val="-81"/>
        </w:rPr>
        <w:t> 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董事会的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程序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股东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行情况</w:t>
      </w:r>
      <w:r>
        <w:rPr>
          <w:spacing w:val="-2"/>
        </w:rPr>
        <w:t>合法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规；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pStyle w:val="BodyText"/>
        <w:spacing w:line="355" w:lineRule="auto" w:before="91"/>
        <w:ind w:right="143"/>
        <w:jc w:val="both"/>
        <w:rPr>
          <w:rFonts w:ascii="宋体" w:hAnsi="宋体" w:cs="宋体" w:eastAsia="宋体" w:hint="default"/>
        </w:rPr>
      </w:pPr>
      <w:r>
        <w:rPr/>
        <w:t>公司董事会的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行；</w:t>
      </w:r>
      <w:r>
        <w:rPr/>
        <w:t>公司董事</w:t>
      </w:r>
      <w:r>
        <w:rPr>
          <w:rFonts w:ascii="宋体" w:hAnsi="宋体" w:cs="宋体" w:eastAsia="宋体" w:hint="default"/>
        </w:rPr>
        <w:t>、经</w:t>
      </w:r>
      <w:r>
        <w:rPr>
          <w:rFonts w:ascii="宋体" w:hAnsi="宋体" w:cs="宋体" w:eastAsia="宋体" w:hint="default"/>
        </w:rPr>
        <w:t>理在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职</w:t>
      </w:r>
      <w:r>
        <w:rPr/>
        <w:t>务时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违反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357" w:lineRule="auto" w:before="41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监事会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仔</w:t>
      </w:r>
      <w:r>
        <w:rPr>
          <w:rFonts w:ascii="宋体" w:hAnsi="宋体" w:cs="宋体" w:eastAsia="宋体" w:hint="default"/>
          <w:spacing w:val="-2"/>
        </w:rPr>
        <w:t>细</w:t>
      </w:r>
      <w:r>
        <w:rPr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况</w:t>
      </w:r>
      <w:r>
        <w:rPr>
          <w:rFonts w:ascii="宋体" w:hAnsi="宋体" w:cs="宋体" w:eastAsia="宋体" w:hint="default"/>
        </w:rPr>
        <w:t> 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全，内控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管理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则及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运作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9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95"/>
        </w:rPr>
        <w:t> </w:t>
      </w:r>
      <w:r>
        <w:rPr/>
        <w:t>年 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/>
        <w:t>：报告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产情况</w:t>
      </w:r>
      <w:r>
        <w:rPr>
          <w:spacing w:val="-2"/>
        </w:rPr>
        <w:t>：报告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监事会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，</w:t>
      </w: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序</w:t>
      </w:r>
      <w:r>
        <w:rPr/>
        <w:t>合法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程序</w:t>
      </w:r>
      <w:r>
        <w:rPr/>
        <w:t>合</w:t>
      </w:r>
      <w:r>
        <w:rPr>
          <w:rFonts w:ascii="宋体" w:hAnsi="宋体" w:cs="宋体" w:eastAsia="宋体" w:hint="default"/>
        </w:rPr>
        <w:t>规，未发现</w:t>
      </w:r>
      <w:r>
        <w:rPr/>
        <w:t>有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，未发现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其他</w:t>
      </w:r>
      <w:r>
        <w:rPr/>
        <w:t>股东的</w:t>
      </w:r>
      <w:r>
        <w:rPr>
          <w:rFonts w:ascii="宋体" w:hAnsi="宋体" w:cs="宋体" w:eastAsia="宋体" w:hint="default"/>
        </w:rPr>
        <w:t>权益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</w:t>
      </w:r>
      <w:r>
        <w:rPr/>
        <w:t>：报告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57" w:lineRule="auto"/>
        <w:ind w:right="137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关于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昆山开发</w:t>
      </w:r>
      <w:r>
        <w:rPr>
          <w:spacing w:val="-5"/>
        </w:rPr>
        <w:t>区国</w:t>
      </w:r>
      <w:r>
        <w:rPr>
          <w:rFonts w:ascii="宋体" w:hAnsi="宋体" w:cs="宋体" w:eastAsia="宋体" w:hint="default"/>
          <w:spacing w:val="-5"/>
        </w:rPr>
        <w:t>投控</w:t>
      </w:r>
      <w:r>
        <w:rPr>
          <w:spacing w:val="-5"/>
        </w:rPr>
        <w:t>股有限公司</w:t>
      </w:r>
      <w:r>
        <w:rPr>
          <w:rFonts w:ascii="宋体" w:hAnsi="宋体" w:cs="宋体" w:eastAsia="宋体" w:hint="default"/>
          <w:spacing w:val="-5"/>
        </w:rPr>
        <w:t>借款</w:t>
      </w:r>
      <w:r>
        <w:rPr>
          <w:rFonts w:ascii="宋体" w:hAnsi="宋体" w:cs="宋体" w:eastAsia="宋体" w:hint="default"/>
          <w:spacing w:val="-5"/>
        </w:rPr>
        <w:t>暨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监事会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期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按规</w:t>
      </w:r>
      <w:r>
        <w:rPr/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行，</w:t>
      </w:r>
      <w:r>
        <w:rPr/>
        <w:t>公司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程序</w:t>
      </w:r>
      <w:r>
        <w:rPr/>
        <w:t>合法</w:t>
      </w:r>
      <w:r>
        <w:rPr>
          <w:rFonts w:ascii="宋体" w:hAnsi="宋体" w:cs="宋体" w:eastAsia="宋体" w:hint="default"/>
        </w:rPr>
        <w:t>，未发现内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，未发现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其他</w:t>
      </w:r>
      <w:r>
        <w:rPr/>
        <w:t>股东的</w:t>
      </w:r>
      <w:r>
        <w:rPr>
          <w:rFonts w:ascii="宋体" w:hAnsi="宋体" w:cs="宋体" w:eastAsia="宋体" w:hint="default"/>
        </w:rPr>
        <w:t>权益，未发现</w:t>
      </w:r>
      <w:r>
        <w:rPr/>
        <w:t>有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/>
        <w:t>联股东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回避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规以及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磊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spacing w:val="-2"/>
        </w:rPr>
        <w:t>事务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有限</w:t>
      </w:r>
      <w:r>
        <w:rPr>
          <w:rFonts w:ascii="宋体" w:hAnsi="宋体" w:cs="宋体" w:eastAsia="宋体" w:hint="default"/>
          <w:spacing w:val="-2"/>
        </w:rPr>
        <w:t>责任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强调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段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留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见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  <w:r>
        <w:rPr/>
        <w:t>公司监事会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/>
        <w:t>监事会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合中国证监会</w:t>
      </w:r>
      <w:r>
        <w:rPr>
          <w:rFonts w:ascii="宋体" w:hAnsi="宋体" w:cs="宋体" w:eastAsia="宋体" w:hint="default"/>
        </w:rPr>
        <w:t>及</w:t>
      </w:r>
      <w:r>
        <w:rPr/>
        <w:t>深圳证券</w:t>
      </w:r>
      <w:r>
        <w:rPr>
          <w:rFonts w:ascii="宋体" w:hAnsi="宋体" w:cs="宋体" w:eastAsia="宋体" w:hint="default"/>
        </w:rPr>
        <w:t>交易所 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报告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left="4" w:right="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九、重要事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4"/>
        <w:spacing w:line="240" w:lineRule="auto"/>
        <w:ind w:left="642" w:right="0"/>
        <w:jc w:val="left"/>
        <w:rPr>
          <w:b w:val="0"/>
          <w:bCs w:val="0"/>
        </w:rPr>
      </w:pPr>
      <w:r>
        <w:rPr/>
        <w:t>（一）报告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74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748" w:right="26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仲</w:t>
      </w:r>
      <w:r>
        <w:rPr>
          <w:rFonts w:ascii="宋体" w:hAnsi="宋体" w:cs="宋体" w:eastAsia="宋体" w:hint="default"/>
        </w:rPr>
        <w:t>裁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43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/>
        <w:t>人</w:t>
      </w:r>
      <w:r>
        <w:rPr>
          <w:rFonts w:ascii="宋体" w:hAnsi="宋体" w:cs="宋体" w:eastAsia="宋体" w:hint="default"/>
        </w:rPr>
        <w:t>民企业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/>
        <w:t>电</w:t>
      </w:r>
      <w:r>
        <w:rPr>
          <w:rFonts w:ascii="宋体" w:hAnsi="宋体" w:cs="宋体" w:eastAsia="宋体" w:hint="default"/>
        </w:rPr>
        <w:t>器</w:t>
      </w:r>
      <w:r>
        <w:rPr/>
        <w:t>有限公司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/>
        <w:t>股份有限公司深圳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spacing w:val="-6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的《深圳市太光电信</w:t>
      </w:r>
      <w:r>
        <w:rPr/>
        <w:t> </w:t>
      </w:r>
      <w:r>
        <w:rPr>
          <w:spacing w:val="-9"/>
        </w:rPr>
        <w:t>股份有限公司</w:t>
      </w:r>
      <w:r>
        <w:rPr>
          <w:rFonts w:ascii="宋体" w:hAnsi="宋体" w:cs="宋体" w:eastAsia="宋体" w:hint="default"/>
          <w:spacing w:val="-9"/>
        </w:rPr>
        <w:t>重</w:t>
      </w:r>
      <w:r>
        <w:rPr>
          <w:rFonts w:ascii="宋体" w:hAnsi="宋体" w:cs="宋体" w:eastAsia="宋体" w:hint="default"/>
          <w:spacing w:val="-9"/>
        </w:rPr>
        <w:t>大</w:t>
      </w:r>
      <w:r>
        <w:rPr>
          <w:rFonts w:ascii="宋体" w:hAnsi="宋体" w:cs="宋体" w:eastAsia="宋体" w:hint="default"/>
          <w:spacing w:val="-9"/>
        </w:rPr>
        <w:t>诉讼</w:t>
      </w:r>
      <w:r>
        <w:rPr>
          <w:spacing w:val="-9"/>
        </w:rPr>
        <w:t>公告》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  <w:spacing w:val="-9"/>
        </w:rPr>
        <w:t> </w:t>
      </w:r>
    </w:p>
    <w:p>
      <w:pPr>
        <w:pStyle w:val="BodyText"/>
        <w:spacing w:line="360" w:lineRule="auto" w:before="34"/>
        <w:ind w:right="137" w:firstLine="494"/>
        <w:jc w:val="both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/>
        <w:t>人</w:t>
      </w:r>
      <w:r>
        <w:rPr>
          <w:rFonts w:ascii="宋体" w:hAnsi="宋体" w:cs="宋体" w:eastAsia="宋体" w:hint="default"/>
        </w:rPr>
        <w:t>民企业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/>
        <w:t>电</w:t>
      </w:r>
      <w:r>
        <w:rPr>
          <w:rFonts w:ascii="宋体" w:hAnsi="宋体" w:cs="宋体" w:eastAsia="宋体" w:hint="default"/>
        </w:rPr>
        <w:t>器</w:t>
      </w:r>
      <w:r>
        <w:rPr/>
        <w:t>有限公司</w:t>
      </w:r>
      <w:r>
        <w:rPr>
          <w:rFonts w:ascii="宋体" w:hAnsi="宋体" w:cs="宋体" w:eastAsia="宋体" w:hint="default"/>
        </w:rPr>
        <w:t>已向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 深圳</w:t>
      </w:r>
      <w:r>
        <w:rPr>
          <w:rFonts w:ascii="宋体" w:hAnsi="宋体" w:cs="宋体" w:eastAsia="宋体" w:hint="default"/>
        </w:rPr>
        <w:t>分行结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还款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获得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浦</w:t>
      </w:r>
      <w:r>
        <w:rPr/>
        <w:t>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股份有限公司深圳</w:t>
      </w:r>
    </w:p>
    <w:p>
      <w:pPr>
        <w:pStyle w:val="BodyText"/>
        <w:spacing w:line="357" w:lineRule="auto" w:before="31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</w:rPr>
        <w:t>分行</w:t>
      </w:r>
      <w:r>
        <w:rPr>
          <w:spacing w:val="-8"/>
        </w:rPr>
        <w:t>的《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rFonts w:ascii="宋体" w:hAnsi="宋体" w:cs="宋体" w:eastAsia="宋体" w:hint="default"/>
          <w:spacing w:val="-8"/>
        </w:rPr>
        <w:t>解</w:t>
      </w:r>
      <w:r>
        <w:rPr>
          <w:rFonts w:ascii="宋体" w:hAnsi="宋体" w:cs="宋体" w:eastAsia="宋体" w:hint="default"/>
          <w:spacing w:val="-8"/>
        </w:rPr>
        <w:t>除</w:t>
      </w:r>
      <w:r>
        <w:rPr>
          <w:rFonts w:ascii="宋体" w:hAnsi="宋体" w:cs="宋体" w:eastAsia="宋体" w:hint="default"/>
          <w:spacing w:val="-8"/>
        </w:rPr>
        <w:t>担</w:t>
      </w:r>
      <w:r>
        <w:rPr>
          <w:rFonts w:ascii="宋体" w:hAnsi="宋体" w:cs="宋体" w:eastAsia="宋体" w:hint="default"/>
          <w:spacing w:val="-8"/>
        </w:rPr>
        <w:t>保</w:t>
      </w:r>
      <w:r>
        <w:rPr>
          <w:rFonts w:ascii="宋体" w:hAnsi="宋体" w:cs="宋体" w:eastAsia="宋体" w:hint="default"/>
          <w:spacing w:val="-8"/>
        </w:rPr>
        <w:t>责任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函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根据</w:t>
      </w:r>
      <w:r>
        <w:rPr>
          <w:rFonts w:ascii="宋体" w:hAnsi="宋体" w:cs="宋体" w:eastAsia="宋体" w:hint="default"/>
          <w:spacing w:val="-8"/>
        </w:rPr>
        <w:t>该</w:t>
      </w:r>
      <w:r>
        <w:rPr>
          <w:rFonts w:ascii="宋体" w:hAnsi="宋体" w:cs="宋体" w:eastAsia="宋体" w:hint="default"/>
          <w:spacing w:val="-8"/>
        </w:rPr>
        <w:t>函显示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截至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spacing w:val="-2"/>
        </w:rPr>
        <w:t>人</w:t>
      </w:r>
      <w:r>
        <w:rPr/>
        <w:t> </w:t>
      </w:r>
      <w:r>
        <w:rPr>
          <w:rFonts w:ascii="宋体" w:hAnsi="宋体" w:cs="宋体" w:eastAsia="宋体" w:hint="default"/>
        </w:rPr>
        <w:t>民企业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/>
        <w:t>电</w:t>
      </w:r>
      <w:r>
        <w:rPr>
          <w:rFonts w:ascii="宋体" w:hAnsi="宋体" w:cs="宋体" w:eastAsia="宋体" w:hint="default"/>
        </w:rPr>
        <w:t>器</w:t>
      </w:r>
      <w:r>
        <w:rPr/>
        <w:t>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借款</w:t>
      </w:r>
      <w:r>
        <w:rPr/>
        <w:t>的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6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借款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被</w:t>
      </w:r>
      <w:r>
        <w:rPr/>
        <w:t>深圳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吉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、</w:t>
      </w:r>
      <w:r>
        <w:rPr/>
        <w:t>广东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股份有限公司深圳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支 </w:t>
      </w:r>
      <w:r>
        <w:rPr>
          <w:rFonts w:ascii="宋体" w:hAnsi="宋体" w:cs="宋体" w:eastAsia="宋体" w:hint="default"/>
        </w:rPr>
        <w:t>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诉讼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2009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半</w:t>
      </w:r>
      <w:r>
        <w:rPr>
          <w:spacing w:val="-3"/>
        </w:rPr>
        <w:t>年度报告》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2009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的《深圳市太光电信股份有限公司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rFonts w:ascii="宋体" w:hAnsi="宋体" w:cs="宋体" w:eastAsia="宋体" w:hint="default"/>
          <w:spacing w:val="-5"/>
        </w:rPr>
        <w:t>诉讼</w:t>
      </w:r>
      <w:r>
        <w:rPr>
          <w:rFonts w:ascii="宋体" w:hAnsi="宋体" w:cs="宋体" w:eastAsia="宋体" w:hint="default"/>
          <w:spacing w:val="-5"/>
        </w:rPr>
        <w:t>进展</w:t>
      </w:r>
      <w:r>
        <w:rPr>
          <w:spacing w:val="-5"/>
        </w:rPr>
        <w:t>公告》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 </w:t>
      </w:r>
    </w:p>
    <w:p>
      <w:pPr>
        <w:pStyle w:val="BodyText"/>
        <w:spacing w:line="357" w:lineRule="auto" w:before="34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公司与北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了和 </w:t>
      </w:r>
      <w:r>
        <w:rPr>
          <w:rFonts w:ascii="宋体" w:hAnsi="宋体" w:cs="宋体" w:eastAsia="宋体" w:hint="default"/>
          <w:spacing w:val="-6"/>
        </w:rPr>
        <w:t>解</w:t>
      </w:r>
      <w:r>
        <w:rPr>
          <w:rFonts w:ascii="宋体" w:hAnsi="宋体" w:cs="宋体" w:eastAsia="宋体" w:hint="default"/>
          <w:spacing w:val="-6"/>
        </w:rPr>
        <w:t>协议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深圳市中</w:t>
      </w:r>
      <w:r>
        <w:rPr>
          <w:rFonts w:ascii="宋体" w:hAnsi="宋体" w:cs="宋体" w:eastAsia="宋体" w:hint="default"/>
          <w:spacing w:val="-6"/>
        </w:rPr>
        <w:t>级</w:t>
      </w:r>
      <w:r>
        <w:rPr>
          <w:spacing w:val="-6"/>
        </w:rPr>
        <w:t>人</w:t>
      </w:r>
      <w:r>
        <w:rPr>
          <w:rFonts w:ascii="宋体" w:hAnsi="宋体" w:cs="宋体" w:eastAsia="宋体" w:hint="default"/>
          <w:spacing w:val="-6"/>
        </w:rPr>
        <w:t>民</w:t>
      </w:r>
      <w:r>
        <w:rPr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院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0"/>
        </w:rPr>
        <w:t>日</w:t>
      </w:r>
      <w:r>
        <w:rPr>
          <w:rFonts w:ascii="宋体" w:hAnsi="宋体" w:cs="宋体" w:eastAsia="宋体" w:hint="default"/>
          <w:spacing w:val="-10"/>
        </w:rPr>
        <w:t>出</w:t>
      </w:r>
      <w:r>
        <w:rPr>
          <w:rFonts w:ascii="宋体" w:hAnsi="宋体" w:cs="宋体" w:eastAsia="宋体" w:hint="default"/>
          <w:spacing w:val="-10"/>
        </w:rPr>
        <w:t>具</w:t>
      </w:r>
      <w:r>
        <w:rPr>
          <w:rFonts w:ascii="宋体" w:hAnsi="宋体" w:cs="宋体" w:eastAsia="宋体" w:hint="default"/>
          <w:spacing w:val="-10"/>
        </w:rPr>
        <w:t>了</w:t>
      </w:r>
      <w:r>
        <w:rPr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2009</w:t>
      </w:r>
      <w:r>
        <w:rPr>
          <w:spacing w:val="-10"/>
        </w:rPr>
        <w:t>）深中法</w:t>
      </w:r>
      <w:r>
        <w:rPr>
          <w:rFonts w:ascii="宋体" w:hAnsi="宋体" w:cs="宋体" w:eastAsia="宋体" w:hint="default"/>
          <w:spacing w:val="-10"/>
        </w:rPr>
        <w:t>执字</w:t>
      </w:r>
      <w:r>
        <w:rPr>
          <w:rFonts w:ascii="宋体" w:hAnsi="宋体" w:cs="宋体" w:eastAsia="宋体" w:hint="default"/>
          <w:spacing w:val="-10"/>
        </w:rPr>
        <w:t>第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486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26"/>
        </w:rPr>
        <w:t>号</w:t>
      </w:r>
      <w:r>
        <w:rPr>
          <w:spacing w:val="-26"/>
        </w:rPr>
        <w:t>《</w:t>
      </w:r>
      <w:r>
        <w:rPr>
          <w:rFonts w:ascii="宋体" w:hAnsi="宋体" w:cs="宋体" w:eastAsia="宋体" w:hint="default"/>
          <w:spacing w:val="-26"/>
        </w:rPr>
        <w:t>结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书》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以结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了</w:t>
      </w:r>
      <w:r>
        <w:rPr/>
        <w:t>（</w:t>
      </w:r>
      <w:r>
        <w:rPr>
          <w:rFonts w:ascii="宋体" w:hAnsi="宋体" w:cs="宋体" w:eastAsia="宋体" w:hint="default"/>
        </w:rPr>
        <w:t>2009</w:t>
      </w:r>
      <w:r>
        <w:rPr/>
        <w:t>）</w:t>
      </w:r>
      <w:r>
        <w:rPr>
          <w:rFonts w:ascii="宋体" w:hAnsi="宋体" w:cs="宋体" w:eastAsia="宋体" w:hint="default"/>
        </w:rPr>
        <w:t>以</w:t>
      </w:r>
      <w:r>
        <w:rPr/>
        <w:t>深中法</w:t>
      </w:r>
      <w:r>
        <w:rPr>
          <w:rFonts w:ascii="宋体" w:hAnsi="宋体" w:cs="宋体" w:eastAsia="宋体" w:hint="default"/>
        </w:rPr>
        <w:t>执字</w:t>
      </w:r>
      <w:r>
        <w:rPr>
          <w:rFonts w:ascii="宋体" w:hAnsi="宋体" w:cs="宋体" w:eastAsia="宋体" w:hint="default"/>
        </w:rPr>
        <w:t>第 </w:t>
      </w:r>
      <w:r>
        <w:rPr>
          <w:rFonts w:ascii="宋体" w:hAnsi="宋体" w:cs="宋体" w:eastAsia="宋体" w:hint="default"/>
        </w:rPr>
        <w:t>487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民</w:t>
      </w:r>
      <w:r>
        <w:rPr/>
        <w:t>事</w:t>
      </w:r>
      <w:r>
        <w:rPr>
          <w:rFonts w:ascii="宋体" w:hAnsi="宋体" w:cs="宋体" w:eastAsia="宋体" w:hint="default"/>
        </w:rPr>
        <w:t>裁</w:t>
      </w:r>
      <w:r>
        <w:rPr/>
        <w:t>定书》 </w:t>
      </w:r>
      <w:r>
        <w:rPr>
          <w:rFonts w:ascii="宋体" w:hAnsi="宋体" w:cs="宋体" w:eastAsia="宋体" w:hint="default"/>
        </w:rPr>
        <w:t>裁</w:t>
      </w:r>
      <w:r>
        <w:rPr/>
        <w:t>定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结本</w:t>
      </w:r>
      <w:r>
        <w:rPr>
          <w:rFonts w:ascii="宋体" w:hAnsi="宋体" w:cs="宋体" w:eastAsia="宋体" w:hint="default"/>
        </w:rPr>
        <w:t>次执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b w:val="0"/>
          <w:bCs w:val="0"/>
        </w:rPr>
      </w:pPr>
      <w:r>
        <w:rPr/>
        <w:t>（二）报告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内，公司无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266" w:lineRule="auto" w:before="0"/>
        <w:ind w:left="148" w:right="137" w:firstLine="480"/>
        <w:jc w:val="both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（三）报告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内公司没有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有其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市公司股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参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、证券公司、保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险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 司、信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等金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融企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。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line="314" w:lineRule="auto" w:before="0"/>
        <w:ind w:left="64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（四）报告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内公司重大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11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3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重</w:t>
      </w:r>
      <w:r>
        <w:rPr>
          <w:rFonts w:ascii="宋体" w:hAnsi="宋体" w:cs="宋体" w:eastAsia="宋体" w:hint="default"/>
          <w:sz w:val="24"/>
          <w:szCs w:val="24"/>
        </w:rPr>
        <w:t>大资</w:t>
      </w:r>
      <w:r>
        <w:rPr>
          <w:rFonts w:ascii="宋体" w:hAnsi="宋体" w:cs="宋体" w:eastAsia="宋体" w:hint="default"/>
          <w:sz w:val="24"/>
          <w:szCs w:val="24"/>
        </w:rPr>
        <w:t>产收</w:t>
      </w:r>
      <w:r>
        <w:rPr>
          <w:rFonts w:ascii="宋体" w:hAnsi="宋体" w:cs="宋体" w:eastAsia="宋体" w:hint="default"/>
          <w:sz w:val="24"/>
          <w:szCs w:val="24"/>
        </w:rPr>
        <w:t>购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 w:line="314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876" w:footer="840" w:top="1100" w:bottom="1020" w:left="1100" w:right="1100"/>
        </w:sectPr>
      </w:pPr>
    </w:p>
    <w:p>
      <w:pPr>
        <w:pStyle w:val="BodyText"/>
        <w:spacing w:line="355" w:lineRule="auto" w:before="91"/>
        <w:ind w:left="628" w:right="252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进程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2008</w:t>
      </w:r>
      <w:r>
        <w:rPr/>
        <w:t>年</w:t>
      </w:r>
      <w:r>
        <w:rPr>
          <w:rFonts w:ascii="宋体" w:hAnsi="宋体" w:cs="宋体" w:eastAsia="宋体" w:hint="default"/>
        </w:rPr>
        <w:t>启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向特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</w:p>
    <w:p>
      <w:pPr>
        <w:pStyle w:val="BodyText"/>
        <w:spacing w:line="240" w:lineRule="auto" w:before="41"/>
        <w:ind w:left="147" w:right="0"/>
        <w:jc w:val="left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参见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</w:t>
      </w:r>
      <w:r>
        <w:rPr>
          <w:rFonts w:ascii="宋体" w:hAnsi="宋体" w:cs="宋体" w:eastAsia="宋体" w:hint="default"/>
        </w:rPr>
        <w:t>节</w:t>
      </w:r>
      <w:r>
        <w:rPr/>
        <w:t>董事会报告</w:t>
      </w:r>
      <w:r>
        <w:rPr>
          <w:rFonts w:ascii="宋体" w:hAnsi="宋体" w:cs="宋体" w:eastAsia="宋体" w:hint="default"/>
        </w:rPr>
        <w:t>之</w:t>
      </w:r>
      <w:r>
        <w:rPr/>
        <w:t>（一）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连续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内，因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贡献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稳</w:t>
      </w:r>
      <w:r>
        <w:rPr/>
        <w:t>定</w:t>
      </w:r>
      <w:r>
        <w:rPr>
          <w:rFonts w:ascii="宋体" w:hAnsi="宋体" w:cs="宋体" w:eastAsia="宋体" w:hint="default"/>
        </w:rPr>
        <w:t>性</w:t>
      </w:r>
    </w:p>
    <w:p>
      <w:pPr>
        <w:pStyle w:val="BodyText"/>
        <w:spacing w:line="240" w:lineRule="auto" w:before="3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次资</w:t>
      </w:r>
      <w:r>
        <w:rPr>
          <w:rFonts w:ascii="宋体" w:hAnsi="宋体" w:cs="宋体" w:eastAsia="宋体" w:hint="default"/>
        </w:rPr>
        <w:t>产重</w:t>
      </w:r>
      <w:r>
        <w:rPr>
          <w:rFonts w:ascii="宋体" w:hAnsi="宋体" w:cs="宋体" w:eastAsia="宋体" w:hint="default"/>
        </w:rPr>
        <w:t>组工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，因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次交易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况和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影 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628" w:right="48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        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left="642" w:right="4093" w:hanging="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企业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内，公司无实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,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与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71" w:right="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left="628" w:right="0" w:firstLine="4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共同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167"/>
        <w:ind w:left="0" w:right="106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922"/>
        <w:gridCol w:w="1123"/>
        <w:gridCol w:w="1474"/>
        <w:gridCol w:w="1387"/>
        <w:gridCol w:w="1502"/>
      </w:tblGrid>
      <w:tr>
        <w:trPr>
          <w:trHeight w:val="432" w:hRule="exact"/>
        </w:trPr>
        <w:tc>
          <w:tcPr>
            <w:tcW w:w="30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5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27" w:hRule="exact"/>
        </w:trPr>
        <w:tc>
          <w:tcPr>
            <w:tcW w:w="30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3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4,519.00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4,519.00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纳伟仕投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707.56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922"/>
        <w:gridCol w:w="1123"/>
        <w:gridCol w:w="1474"/>
        <w:gridCol w:w="1387"/>
        <w:gridCol w:w="1502"/>
      </w:tblGrid>
      <w:tr>
        <w:trPr>
          <w:trHeight w:val="427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8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5,226.56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4519.00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127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之间不存在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4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/>
        <w:t>的重大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17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与中国信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公司深圳办事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签订</w:t>
      </w:r>
      <w:r>
        <w:rPr>
          <w:spacing w:val="-4"/>
        </w:rPr>
        <w:t>的《</w:t>
      </w:r>
      <w:r>
        <w:rPr>
          <w:rFonts w:ascii="宋体" w:hAnsi="宋体" w:cs="宋体" w:eastAsia="宋体" w:hint="default"/>
          <w:spacing w:val="-4"/>
        </w:rPr>
        <w:t>债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</w:rPr>
        <w:t> </w:t>
      </w:r>
      <w:r>
        <w:rPr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spacing w:val="-7"/>
        </w:rPr>
        <w:t>中国信</w:t>
      </w:r>
      <w:r>
        <w:rPr>
          <w:rFonts w:ascii="宋体" w:hAnsi="宋体" w:cs="宋体" w:eastAsia="宋体" w:hint="default"/>
          <w:spacing w:val="-7"/>
        </w:rPr>
        <w:t>达</w:t>
      </w:r>
      <w:r>
        <w:rPr>
          <w:rFonts w:ascii="宋体" w:hAnsi="宋体" w:cs="宋体" w:eastAsia="宋体" w:hint="default"/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spacing w:val="-7"/>
        </w:rPr>
        <w:t>公司深圳办事</w:t>
      </w:r>
      <w:r>
        <w:rPr>
          <w:rFonts w:ascii="宋体" w:hAnsi="宋体" w:cs="宋体" w:eastAsia="宋体" w:hint="default"/>
          <w:spacing w:val="-7"/>
        </w:rPr>
        <w:t>处</w:t>
      </w:r>
      <w:r>
        <w:rPr>
          <w:rFonts w:ascii="宋体" w:hAnsi="宋体" w:cs="宋体" w:eastAsia="宋体" w:hint="default"/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意</w:t>
      </w:r>
      <w:r>
        <w:rPr>
          <w:rFonts w:ascii="宋体" w:hAnsi="宋体" w:cs="宋体" w:eastAsia="宋体" w:hint="default"/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本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总</w:t>
      </w:r>
      <w:r>
        <w:rPr>
          <w:rFonts w:ascii="宋体" w:hAnsi="宋体" w:cs="宋体" w:eastAsia="宋体" w:hint="default"/>
          <w:spacing w:val="-7"/>
        </w:rPr>
        <w:t>债</w:t>
      </w:r>
      <w:r>
        <w:rPr>
          <w:spacing w:val="-7"/>
        </w:rPr>
        <w:t>务人</w:t>
      </w:r>
      <w:r>
        <w:rPr>
          <w:rFonts w:ascii="宋体" w:hAnsi="宋体" w:cs="宋体" w:eastAsia="宋体" w:hint="default"/>
          <w:spacing w:val="-7"/>
        </w:rPr>
        <w:t>民币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19,441,088.35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后</w:t>
      </w:r>
      <w:r>
        <w:rPr/>
        <w:t>公司的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1,260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40" w:lineRule="auto" w:before="34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</w:rPr>
        <w:t>债</w:t>
      </w:r>
      <w:r>
        <w:rPr>
          <w:spacing w:val="7"/>
        </w:rPr>
        <w:t>务</w:t>
      </w:r>
      <w:r>
        <w:rPr>
          <w:rFonts w:ascii="宋体" w:hAnsi="宋体" w:cs="宋体" w:eastAsia="宋体" w:hint="default"/>
          <w:spacing w:val="7"/>
        </w:rPr>
        <w:t>重</w:t>
      </w:r>
      <w:r>
        <w:rPr>
          <w:rFonts w:ascii="宋体" w:hAnsi="宋体" w:cs="宋体" w:eastAsia="宋体" w:hint="default"/>
          <w:spacing w:val="7"/>
        </w:rPr>
        <w:t>组</w:t>
      </w:r>
      <w:r>
        <w:rPr>
          <w:rFonts w:ascii="宋体" w:hAnsi="宋体" w:cs="宋体" w:eastAsia="宋体" w:hint="default"/>
          <w:spacing w:val="7"/>
        </w:rPr>
        <w:t>款</w:t>
      </w:r>
      <w:r>
        <w:rPr>
          <w:rFonts w:ascii="宋体" w:hAnsi="宋体" w:cs="宋体" w:eastAsia="宋体" w:hint="default"/>
          <w:spacing w:val="7"/>
        </w:rPr>
        <w:t>项</w:t>
      </w:r>
      <w:r>
        <w:rPr>
          <w:rFonts w:ascii="宋体" w:hAnsi="宋体" w:cs="宋体" w:eastAsia="宋体" w:hint="default"/>
          <w:spacing w:val="7"/>
        </w:rPr>
        <w:t>共</w:t>
      </w:r>
      <w:r>
        <w:rPr>
          <w:rFonts w:ascii="宋体" w:hAnsi="宋体" w:cs="宋体" w:eastAsia="宋体" w:hint="default"/>
          <w:spacing w:val="7"/>
        </w:rPr>
        <w:t>计</w:t>
      </w:r>
      <w:r>
        <w:rPr>
          <w:spacing w:val="7"/>
        </w:rPr>
        <w:t>人</w:t>
      </w:r>
      <w:r>
        <w:rPr>
          <w:rFonts w:ascii="宋体" w:hAnsi="宋体" w:cs="宋体" w:eastAsia="宋体" w:hint="default"/>
          <w:spacing w:val="7"/>
        </w:rPr>
        <w:t>民币 </w:t>
      </w:r>
      <w:r>
        <w:rPr>
          <w:rFonts w:ascii="宋体" w:hAnsi="宋体" w:cs="宋体" w:eastAsia="宋体" w:hint="default"/>
        </w:rPr>
        <w:t>1260</w:t>
      </w:r>
      <w:r>
        <w:rPr>
          <w:rFonts w:ascii="宋体" w:hAnsi="宋体" w:cs="宋体" w:eastAsia="宋体" w:hint="default"/>
          <w:spacing w:val="26"/>
        </w:rPr>
        <w:t> </w:t>
      </w:r>
      <w:r>
        <w:rPr>
          <w:rFonts w:ascii="宋体" w:hAnsi="宋体" w:cs="宋体" w:eastAsia="宋体" w:hint="default"/>
          <w:spacing w:val="7"/>
        </w:rPr>
        <w:t>万</w:t>
      </w:r>
      <w:r>
        <w:rPr>
          <w:rFonts w:ascii="宋体" w:hAnsi="宋体" w:cs="宋体" w:eastAsia="宋体" w:hint="default"/>
          <w:spacing w:val="7"/>
        </w:rPr>
        <w:t>元</w:t>
      </w:r>
      <w:r>
        <w:rPr>
          <w:rFonts w:ascii="宋体" w:hAnsi="宋体" w:cs="宋体" w:eastAsia="宋体" w:hint="default"/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并</w:t>
      </w:r>
      <w:r>
        <w:rPr>
          <w:rFonts w:ascii="宋体" w:hAnsi="宋体" w:cs="宋体" w:eastAsia="宋体" w:hint="default"/>
          <w:spacing w:val="7"/>
        </w:rPr>
        <w:t>取</w:t>
      </w:r>
      <w:r>
        <w:rPr>
          <w:rFonts w:ascii="宋体" w:hAnsi="宋体" w:cs="宋体" w:eastAsia="宋体" w:hint="default"/>
          <w:spacing w:val="7"/>
        </w:rPr>
        <w:t>得</w:t>
      </w:r>
      <w:r>
        <w:rPr>
          <w:spacing w:val="7"/>
        </w:rPr>
        <w:t>中国信</w:t>
      </w:r>
      <w:r>
        <w:rPr>
          <w:rFonts w:ascii="宋体" w:hAnsi="宋体" w:cs="宋体" w:eastAsia="宋体" w:hint="default"/>
          <w:spacing w:val="7"/>
        </w:rPr>
        <w:t>达</w:t>
      </w:r>
      <w:r>
        <w:rPr>
          <w:rFonts w:ascii="宋体" w:hAnsi="宋体" w:cs="宋体" w:eastAsia="宋体" w:hint="default"/>
          <w:spacing w:val="7"/>
        </w:rPr>
        <w:t>资</w:t>
      </w:r>
      <w:r>
        <w:rPr>
          <w:rFonts w:ascii="宋体" w:hAnsi="宋体" w:cs="宋体" w:eastAsia="宋体" w:hint="default"/>
          <w:spacing w:val="7"/>
        </w:rPr>
        <w:t>产</w:t>
      </w:r>
      <w:r>
        <w:rPr>
          <w:rFonts w:ascii="宋体" w:hAnsi="宋体" w:cs="宋体" w:eastAsia="宋体" w:hint="default"/>
          <w:spacing w:val="7"/>
        </w:rPr>
        <w:t>管理</w:t>
      </w:r>
      <w:r>
        <w:rPr>
          <w:spacing w:val="7"/>
        </w:rPr>
        <w:t>公司深圳办事</w:t>
      </w:r>
      <w:r>
        <w:rPr>
          <w:rFonts w:ascii="宋体" w:hAnsi="宋体" w:cs="宋体" w:eastAsia="宋体" w:hint="default"/>
          <w:spacing w:val="7"/>
        </w:rPr>
        <w:t>处</w:t>
      </w:r>
      <w:r>
        <w:rPr>
          <w:spacing w:val="7"/>
        </w:rPr>
        <w:t>人</w:t>
      </w:r>
      <w:r>
        <w:rPr>
          <w:rFonts w:ascii="宋体" w:hAnsi="宋体" w:cs="宋体" w:eastAsia="宋体" w:hint="default"/>
          <w:spacing w:val="7"/>
        </w:rPr>
        <w:t>民币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338.23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豁免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338.23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223" w:firstLine="4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偿还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分债权</w:t>
      </w:r>
      <w:r>
        <w:rPr/>
        <w:t>人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补充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昆山开发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 </w:t>
      </w:r>
      <w:r>
        <w:rPr>
          <w:spacing w:val="-5"/>
        </w:rPr>
        <w:t>司（</w:t>
      </w:r>
      <w:r>
        <w:rPr>
          <w:rFonts w:ascii="宋体" w:hAnsi="宋体" w:cs="宋体" w:eastAsia="宋体" w:hint="default"/>
          <w:spacing w:val="-5"/>
        </w:rPr>
        <w:t>昆山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经营</w:t>
      </w:r>
      <w:r>
        <w:rPr>
          <w:spacing w:val="-5"/>
        </w:rPr>
        <w:t>公司的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子公司）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借款</w:t>
      </w:r>
      <w:r>
        <w:rPr>
          <w:rFonts w:ascii="宋体" w:hAnsi="宋体" w:cs="宋体" w:eastAsia="宋体" w:hint="default"/>
          <w:spacing w:val="-5"/>
        </w:rPr>
        <w:t>协议</w:t>
      </w:r>
      <w:r>
        <w:rPr>
          <w:spacing w:val="-5"/>
        </w:rPr>
        <w:t>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借款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民币</w:t>
      </w:r>
      <w:r>
        <w:rPr>
          <w:rFonts w:ascii="宋体" w:hAnsi="宋体" w:cs="宋体" w:eastAsia="宋体" w:hint="default"/>
          <w:spacing w:val="-5"/>
        </w:rPr>
        <w:t>捌</w:t>
      </w:r>
      <w:r>
        <w:rPr>
          <w:rFonts w:ascii="宋体" w:hAnsi="宋体" w:cs="宋体" w:eastAsia="宋体" w:hint="default"/>
          <w:spacing w:val="-5"/>
        </w:rPr>
        <w:t>仟</w:t>
      </w:r>
      <w:r>
        <w:rPr>
          <w:rFonts w:ascii="宋体" w:hAnsi="宋体" w:cs="宋体" w:eastAsia="宋体" w:hint="default"/>
          <w:spacing w:val="-5"/>
        </w:rPr>
        <w:t>伍佰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</w:p>
    <w:p>
      <w:pPr>
        <w:pStyle w:val="BodyText"/>
        <w:spacing w:line="240" w:lineRule="auto" w:before="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42"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  <w:spacing w:val="-29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内发生或以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产或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42" w:right="7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发生重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4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46"/>
        <w:ind w:left="3305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55.209999pt;margin-top:-.868264pt;width:500.65pt;height:361.2pt;mso-position-horizontal-relative:page;mso-position-vertical-relative:paragraph;z-index:-296344" coordorigin="1104,-17" coordsize="10013,7224">
            <v:group style="position:absolute;left:1147;top:355;width:9927;height:2" coordorigin="1147,355" coordsize="9927,2">
              <v:shape style="position:absolute;left:1147;top:355;width:9927;height:2" coordorigin="1147,355" coordsize="9927,0" path="m1147,355l11074,355e" filled="false" stroked="true" strokeweight="4.1pt" strokecolor="#dcdcdc">
                <v:path arrowok="t"/>
              </v:shape>
            </v:group>
            <v:group style="position:absolute;left:1159;top:78;width:2;height:236" coordorigin="1159,78" coordsize="2,236">
              <v:shape style="position:absolute;left:1159;top:78;width:2;height:236" coordorigin="1159,78" coordsize="0,236" path="m1159,78l1159,314e" filled="false" stroked="true" strokeweight="1.2pt" strokecolor="#dcdcdc">
                <v:path arrowok="t"/>
              </v:shape>
            </v:group>
            <v:group style="position:absolute;left:1147;top:38;width:9927;height:2" coordorigin="1147,38" coordsize="9927,2">
              <v:shape style="position:absolute;left:1147;top:38;width:9927;height:2" coordorigin="1147,38" coordsize="9927,0" path="m1147,38l11074,38e" filled="false" stroked="true" strokeweight="4pt" strokecolor="#dcdcdc">
                <v:path arrowok="t"/>
              </v:shape>
            </v:group>
            <v:group style="position:absolute;left:11062;top:79;width:2;height:236" coordorigin="11062,79" coordsize="2,236">
              <v:shape style="position:absolute;left:11062;top:79;width:2;height:236" coordorigin="11062,79" coordsize="0,236" path="m11062,79l11062,314e" filled="false" stroked="true" strokeweight="1.2pt" strokecolor="#dcdcdc">
                <v:path arrowok="t"/>
              </v:shape>
            </v:group>
            <v:group style="position:absolute;left:1171;top:79;width:9879;height:236" coordorigin="1171,79" coordsize="9879,236">
              <v:shape style="position:absolute;left:1171;top:79;width:9879;height:236" coordorigin="1171,79" coordsize="9879,236" path="m1171,314l11050,314,11050,79,1171,79,1171,314xe" filled="true" fillcolor="#dcdcdc" stroked="false">
                <v:path arrowok="t"/>
                <v:fill type="solid"/>
              </v:shape>
            </v:group>
            <v:group style="position:absolute;left:1147;top:-8;width:9927;height:2" coordorigin="1147,-8" coordsize="9927,2">
              <v:shape style="position:absolute;left:1147;top:-8;width:9927;height:2" coordorigin="1147,-8" coordsize="9927,0" path="m1147,-8l11074,-8e" filled="false" stroked="true" strokeweight=".48pt" strokecolor="#000000">
                <v:path arrowok="t"/>
              </v:shape>
            </v:group>
            <v:group style="position:absolute;left:1147;top:750;width:1652;height:120" coordorigin="1147,750" coordsize="1652,120">
              <v:shape style="position:absolute;left:1147;top:750;width:1652;height:120" coordorigin="1147,750" coordsize="1652,120" path="m1147,870l2798,870,2798,750,1147,750,1147,870xe" filled="true" fillcolor="#dcdcdc" stroked="false">
                <v:path arrowok="t"/>
                <v:fill type="solid"/>
              </v:shape>
            </v:group>
            <v:group style="position:absolute;left:1159;top:520;width:2;height:230" coordorigin="1159,520" coordsize="2,230">
              <v:shape style="position:absolute;left:1159;top:520;width:2;height:230" coordorigin="1159,520" coordsize="0,230" path="m1159,520l1159,750e" filled="false" stroked="true" strokeweight="1.2pt" strokecolor="#dcdcdc">
                <v:path arrowok="t"/>
              </v:shape>
            </v:group>
            <v:group style="position:absolute;left:1147;top:406;width:1652;height:114" coordorigin="1147,406" coordsize="1652,114">
              <v:shape style="position:absolute;left:1147;top:406;width:1652;height:114" coordorigin="1147,406" coordsize="1652,114" path="m1147,520l2798,520,2798,406,1147,406,1147,520xe" filled="true" fillcolor="#dcdcdc" stroked="false">
                <v:path arrowok="t"/>
                <v:fill type="solid"/>
              </v:shape>
            </v:group>
            <v:group style="position:absolute;left:2786;top:520;width:2;height:231" coordorigin="2786,520" coordsize="2,231">
              <v:shape style="position:absolute;left:2786;top:520;width:2;height:231" coordorigin="2786,520" coordsize="0,231" path="m2786,520l2786,751e" filled="false" stroked="true" strokeweight="1.2pt" strokecolor="#dcdcdc">
                <v:path arrowok="t"/>
              </v:shape>
            </v:group>
            <v:group style="position:absolute;left:1171;top:520;width:1604;height:231" coordorigin="1171,520" coordsize="1604,231">
              <v:shape style="position:absolute;left:1171;top:520;width:1604;height:231" coordorigin="1171,520" coordsize="1604,231" path="m1171,751l2774,751,2774,520,1171,520,1171,751xe" filled="true" fillcolor="#dcdcdc" stroked="false">
                <v:path arrowok="t"/>
                <v:fill type="solid"/>
              </v:shape>
            </v:group>
            <v:group style="position:absolute;left:2820;top:405;width:2;height:466" coordorigin="2820,405" coordsize="2,466">
              <v:shape style="position:absolute;left:2820;top:405;width:2;height:466" coordorigin="2820,405" coordsize="0,466" path="m2820,405l2820,871e" filled="false" stroked="true" strokeweight="1.2pt" strokecolor="#dcdcdc">
                <v:path arrowok="t"/>
              </v:shape>
            </v:group>
            <v:group style="position:absolute;left:4606;top:405;width:2;height:466" coordorigin="4606,405" coordsize="2,466">
              <v:shape style="position:absolute;left:4606;top:405;width:2;height:466" coordorigin="4606,405" coordsize="0,466" path="m4606,405l4606,871e" filled="false" stroked="true" strokeweight="1.2pt" strokecolor="#dcdcdc">
                <v:path arrowok="t"/>
              </v:shape>
            </v:group>
            <v:group style="position:absolute;left:2832;top:405;width:1762;height:231" coordorigin="2832,405" coordsize="1762,231">
              <v:shape style="position:absolute;left:2832;top:405;width:1762;height:231" coordorigin="2832,405" coordsize="1762,231" path="m2832,635l4594,635,4594,405,2832,405,2832,635xe" filled="true" fillcolor="#dcdcdc" stroked="false">
                <v:path arrowok="t"/>
                <v:fill type="solid"/>
              </v:shape>
            </v:group>
            <v:group style="position:absolute;left:2832;top:635;width:1762;height:236" coordorigin="2832,635" coordsize="1762,236">
              <v:shape style="position:absolute;left:2832;top:635;width:1762;height:236" coordorigin="2832,635" coordsize="1762,236" path="m2832,871l4594,871,4594,635,2832,635,2832,871xe" filled="true" fillcolor="#dcdcdc" stroked="false">
                <v:path arrowok="t"/>
                <v:fill type="solid"/>
              </v:shape>
            </v:group>
            <v:group style="position:absolute;left:4639;top:405;width:2;height:466" coordorigin="4639,405" coordsize="2,466">
              <v:shape style="position:absolute;left:4639;top:405;width:2;height:466" coordorigin="4639,405" coordsize="0,466" path="m4639,405l4639,871e" filled="false" stroked="true" strokeweight="1.2pt" strokecolor="#dcdcdc">
                <v:path arrowok="t"/>
              </v:shape>
            </v:group>
            <v:group style="position:absolute;left:5642;top:405;width:2;height:466" coordorigin="5642,405" coordsize="2,466">
              <v:shape style="position:absolute;left:5642;top:405;width:2;height:466" coordorigin="5642,405" coordsize="0,466" path="m5642,405l5642,871e" filled="false" stroked="true" strokeweight="1.2pt" strokecolor="#dcdcdc">
                <v:path arrowok="t"/>
              </v:shape>
            </v:group>
            <v:group style="position:absolute;left:4651;top:405;width:980;height:231" coordorigin="4651,405" coordsize="980,231">
              <v:shape style="position:absolute;left:4651;top:405;width:980;height:231" coordorigin="4651,405" coordsize="980,231" path="m4651,635l5630,635,5630,405,4651,405,4651,635xe" filled="true" fillcolor="#dcdcdc" stroked="false">
                <v:path arrowok="t"/>
                <v:fill type="solid"/>
              </v:shape>
            </v:group>
            <v:group style="position:absolute;left:4651;top:635;width:980;height:236" coordorigin="4651,635" coordsize="980,236">
              <v:shape style="position:absolute;left:4651;top:635;width:980;height:236" coordorigin="4651,635" coordsize="980,236" path="m4651,871l5630,871,5630,635,4651,635,4651,871xe" filled="true" fillcolor="#dcdcdc" stroked="false">
                <v:path arrowok="t"/>
                <v:fill type="solid"/>
              </v:shape>
            </v:group>
            <v:group style="position:absolute;left:5664;top:750;width:1392;height:120" coordorigin="5664,750" coordsize="1392,120">
              <v:shape style="position:absolute;left:5664;top:750;width:1392;height:120" coordorigin="5664,750" coordsize="1392,120" path="m5664,870l7056,870,7056,750,5664,750,5664,870xe" filled="true" fillcolor="#dcdcdc" stroked="false">
                <v:path arrowok="t"/>
                <v:fill type="solid"/>
              </v:shape>
            </v:group>
            <v:group style="position:absolute;left:5676;top:520;width:2;height:230" coordorigin="5676,520" coordsize="2,230">
              <v:shape style="position:absolute;left:5676;top:520;width:2;height:230" coordorigin="5676,520" coordsize="0,230" path="m5676,520l5676,750e" filled="false" stroked="true" strokeweight="1.2pt" strokecolor="#dcdcdc">
                <v:path arrowok="t"/>
              </v:shape>
            </v:group>
            <v:group style="position:absolute;left:5664;top:406;width:1392;height:114" coordorigin="5664,406" coordsize="1392,114">
              <v:shape style="position:absolute;left:5664;top:406;width:1392;height:114" coordorigin="5664,406" coordsize="1392,114" path="m5664,520l7056,520,7056,406,5664,406,5664,520xe" filled="true" fillcolor="#dcdcdc" stroked="false">
                <v:path arrowok="t"/>
                <v:fill type="solid"/>
              </v:shape>
            </v:group>
            <v:group style="position:absolute;left:7044;top:520;width:2;height:231" coordorigin="7044,520" coordsize="2,231">
              <v:shape style="position:absolute;left:7044;top:520;width:2;height:231" coordorigin="7044,520" coordsize="0,231" path="m7044,520l7044,751e" filled="false" stroked="true" strokeweight="1.2pt" strokecolor="#dcdcdc">
                <v:path arrowok="t"/>
              </v:shape>
            </v:group>
            <v:group style="position:absolute;left:5688;top:520;width:1344;height:231" coordorigin="5688,520" coordsize="1344,231">
              <v:shape style="position:absolute;left:5688;top:520;width:1344;height:231" coordorigin="5688,520" coordsize="1344,231" path="m5688,751l7032,751,7032,520,5688,520,5688,751xe" filled="true" fillcolor="#dcdcdc" stroked="false">
                <v:path arrowok="t"/>
                <v:fill type="solid"/>
              </v:shape>
            </v:group>
            <v:group style="position:absolute;left:7066;top:750;width:1738;height:120" coordorigin="7066,750" coordsize="1738,120">
              <v:shape style="position:absolute;left:7066;top:750;width:1738;height:120" coordorigin="7066,750" coordsize="1738,120" path="m7066,870l8803,870,8803,750,7066,750,7066,870xe" filled="true" fillcolor="#dcdcdc" stroked="false">
                <v:path arrowok="t"/>
                <v:fill type="solid"/>
              </v:shape>
            </v:group>
            <v:group style="position:absolute;left:7078;top:520;width:2;height:230" coordorigin="7078,520" coordsize="2,230">
              <v:shape style="position:absolute;left:7078;top:520;width:2;height:230" coordorigin="7078,520" coordsize="0,230" path="m7078,520l7078,750e" filled="false" stroked="true" strokeweight="1.2pt" strokecolor="#dcdcdc">
                <v:path arrowok="t"/>
              </v:shape>
            </v:group>
            <v:group style="position:absolute;left:7066;top:406;width:1738;height:114" coordorigin="7066,406" coordsize="1738,114">
              <v:shape style="position:absolute;left:7066;top:406;width:1738;height:114" coordorigin="7066,406" coordsize="1738,114" path="m7066,520l8803,520,8803,406,7066,406,7066,520xe" filled="true" fillcolor="#dcdcdc" stroked="false">
                <v:path arrowok="t"/>
                <v:fill type="solid"/>
              </v:shape>
            </v:group>
            <v:group style="position:absolute;left:8791;top:520;width:2;height:231" coordorigin="8791,520" coordsize="2,231">
              <v:shape style="position:absolute;left:8791;top:520;width:2;height:231" coordorigin="8791,520" coordsize="0,231" path="m8791,520l8791,751e" filled="false" stroked="true" strokeweight="1.2pt" strokecolor="#dcdcdc">
                <v:path arrowok="t"/>
              </v:shape>
            </v:group>
            <v:group style="position:absolute;left:7090;top:520;width:1690;height:231" coordorigin="7090,520" coordsize="1690,231">
              <v:shape style="position:absolute;left:7090;top:520;width:1690;height:231" coordorigin="7090,520" coordsize="1690,231" path="m7090,751l8779,751,8779,520,7090,520,7090,751xe" filled="true" fillcolor="#dcdcdc" stroked="false">
                <v:path arrowok="t"/>
                <v:fill type="solid"/>
              </v:shape>
            </v:group>
            <v:group style="position:absolute;left:8825;top:405;width:2;height:466" coordorigin="8825,405" coordsize="2,466">
              <v:shape style="position:absolute;left:8825;top:405;width:2;height:466" coordorigin="8825,405" coordsize="0,466" path="m8825,405l8825,871e" filled="false" stroked="true" strokeweight="1.2pt" strokecolor="#dcdcdc">
                <v:path arrowok="t"/>
              </v:shape>
            </v:group>
            <v:group style="position:absolute;left:9631;top:405;width:2;height:466" coordorigin="9631,405" coordsize="2,466">
              <v:shape style="position:absolute;left:9631;top:405;width:2;height:466" coordorigin="9631,405" coordsize="0,466" path="m9631,405l9631,871e" filled="false" stroked="true" strokeweight="1.2pt" strokecolor="#dcdcdc">
                <v:path arrowok="t"/>
              </v:shape>
            </v:group>
            <v:group style="position:absolute;left:8837;top:405;width:783;height:231" coordorigin="8837,405" coordsize="783,231">
              <v:shape style="position:absolute;left:8837;top:405;width:783;height:231" coordorigin="8837,405" coordsize="783,231" path="m8837,635l9619,635,9619,405,8837,405,8837,635xe" filled="true" fillcolor="#dcdcdc" stroked="false">
                <v:path arrowok="t"/>
                <v:fill type="solid"/>
              </v:shape>
            </v:group>
            <v:group style="position:absolute;left:8837;top:635;width:783;height:236" coordorigin="8837,635" coordsize="783,236">
              <v:shape style="position:absolute;left:8837;top:635;width:783;height:236" coordorigin="8837,635" coordsize="783,236" path="m8837,871l9619,871,9619,635,8837,635,8837,871xe" filled="true" fillcolor="#dcdcdc" stroked="false">
                <v:path arrowok="t"/>
                <v:fill type="solid"/>
              </v:shape>
            </v:group>
            <v:group style="position:absolute;left:9665;top:405;width:2;height:466" coordorigin="9665,405" coordsize="2,466">
              <v:shape style="position:absolute;left:9665;top:405;width:2;height:466" coordorigin="9665,405" coordsize="0,466" path="m9665,405l9665,871e" filled="false" stroked="true" strokeweight="1.2pt" strokecolor="#dcdcdc">
                <v:path arrowok="t"/>
              </v:shape>
            </v:group>
            <v:group style="position:absolute;left:11062;top:405;width:2;height:466" coordorigin="11062,405" coordsize="2,466">
              <v:shape style="position:absolute;left:11062;top:405;width:2;height:466" coordorigin="11062,405" coordsize="0,466" path="m11062,405l11062,871e" filled="false" stroked="true" strokeweight="1.2pt" strokecolor="#dcdcdc">
                <v:path arrowok="t"/>
              </v:shape>
            </v:group>
            <v:group style="position:absolute;left:9677;top:405;width:1373;height:231" coordorigin="9677,405" coordsize="1373,231">
              <v:shape style="position:absolute;left:9677;top:405;width:1373;height:231" coordorigin="9677,405" coordsize="1373,231" path="m9677,635l11050,635,11050,405,9677,405,9677,635xe" filled="true" fillcolor="#dcdcdc" stroked="false">
                <v:path arrowok="t"/>
                <v:fill type="solid"/>
              </v:shape>
            </v:group>
            <v:group style="position:absolute;left:9677;top:635;width:1373;height:236" coordorigin="9677,635" coordsize="1373,236">
              <v:shape style="position:absolute;left:9677;top:635;width:1373;height:236" coordorigin="9677,635" coordsize="1373,236" path="m9677,871l11050,871,11050,635,9677,635,9677,871xe" filled="true" fillcolor="#dcdcdc" stroked="false">
                <v:path arrowok="t"/>
                <v:fill type="solid"/>
              </v:shape>
            </v:group>
            <v:group style="position:absolute;left:1147;top:400;width:1652;height:2" coordorigin="1147,400" coordsize="1652,2">
              <v:shape style="position:absolute;left:1147;top:400;width:1652;height:2" coordorigin="1147,400" coordsize="1652,0" path="m1147,400l2798,400e" filled="false" stroked="true" strokeweight=".48pt" strokecolor="#000000">
                <v:path arrowok="t"/>
              </v:shape>
            </v:group>
            <v:group style="position:absolute;left:2808;top:400;width:1810;height:2" coordorigin="2808,400" coordsize="1810,2">
              <v:shape style="position:absolute;left:2808;top:400;width:1810;height:2" coordorigin="2808,400" coordsize="1810,0" path="m2808,400l4618,400e" filled="false" stroked="true" strokeweight=".48pt" strokecolor="#000000">
                <v:path arrowok="t"/>
              </v:shape>
            </v:group>
            <v:group style="position:absolute;left:4627;top:400;width:1028;height:2" coordorigin="4627,400" coordsize="1028,2">
              <v:shape style="position:absolute;left:4627;top:400;width:1028;height:2" coordorigin="4627,400" coordsize="1028,0" path="m4627,400l5654,400e" filled="false" stroked="true" strokeweight=".48pt" strokecolor="#000000">
                <v:path arrowok="t"/>
              </v:shape>
            </v:group>
            <v:group style="position:absolute;left:5664;top:400;width:1392;height:2" coordorigin="5664,400" coordsize="1392,2">
              <v:shape style="position:absolute;left:5664;top:400;width:1392;height:2" coordorigin="5664,400" coordsize="1392,0" path="m5664,400l7056,400e" filled="false" stroked="true" strokeweight=".48pt" strokecolor="#000000">
                <v:path arrowok="t"/>
              </v:shape>
            </v:group>
            <v:group style="position:absolute;left:7066;top:400;width:1738;height:2" coordorigin="7066,400" coordsize="1738,2">
              <v:shape style="position:absolute;left:7066;top:400;width:1738;height:2" coordorigin="7066,400" coordsize="1738,0" path="m7066,400l8803,400e" filled="false" stroked="true" strokeweight=".48pt" strokecolor="#000000">
                <v:path arrowok="t"/>
              </v:shape>
            </v:group>
            <v:group style="position:absolute;left:8813;top:400;width:831;height:2" coordorigin="8813,400" coordsize="831,2">
              <v:shape style="position:absolute;left:8813;top:400;width:831;height:2" coordorigin="8813,400" coordsize="831,0" path="m8813,400l9643,400e" filled="false" stroked="true" strokeweight=".48pt" strokecolor="#000000">
                <v:path arrowok="t"/>
              </v:shape>
            </v:group>
            <v:group style="position:absolute;left:9653;top:400;width:1421;height:2" coordorigin="9653,400" coordsize="1421,2">
              <v:shape style="position:absolute;left:9653;top:400;width:1421;height:2" coordorigin="9653,400" coordsize="1421,0" path="m9653,400l11074,400e" filled="false" stroked="true" strokeweight=".48pt" strokecolor="#000000">
                <v:path arrowok="t"/>
              </v:shape>
            </v:group>
            <v:group style="position:absolute;left:1147;top:875;width:1652;height:2" coordorigin="1147,875" coordsize="1652,2">
              <v:shape style="position:absolute;left:1147;top:875;width:1652;height:2" coordorigin="1147,875" coordsize="1652,0" path="m1147,875l2798,875e" filled="false" stroked="true" strokeweight=".48pt" strokecolor="#000000">
                <v:path arrowok="t"/>
              </v:shape>
            </v:group>
            <v:group style="position:absolute;left:2808;top:875;width:1810;height:2" coordorigin="2808,875" coordsize="1810,2">
              <v:shape style="position:absolute;left:2808;top:875;width:1810;height:2" coordorigin="2808,875" coordsize="1810,0" path="m2808,875l4618,875e" filled="false" stroked="true" strokeweight=".48pt" strokecolor="#000000">
                <v:path arrowok="t"/>
              </v:shape>
            </v:group>
            <v:group style="position:absolute;left:4627;top:875;width:1028;height:2" coordorigin="4627,875" coordsize="1028,2">
              <v:shape style="position:absolute;left:4627;top:875;width:1028;height:2" coordorigin="4627,875" coordsize="1028,0" path="m4627,875l5654,875e" filled="false" stroked="true" strokeweight=".48pt" strokecolor="#000000">
                <v:path arrowok="t"/>
              </v:shape>
            </v:group>
            <v:group style="position:absolute;left:5664;top:875;width:1392;height:2" coordorigin="5664,875" coordsize="1392,2">
              <v:shape style="position:absolute;left:5664;top:875;width:1392;height:2" coordorigin="5664,875" coordsize="1392,0" path="m5664,875l7056,875e" filled="false" stroked="true" strokeweight=".48pt" strokecolor="#000000">
                <v:path arrowok="t"/>
              </v:shape>
            </v:group>
            <v:group style="position:absolute;left:7066;top:875;width:1738;height:2" coordorigin="7066,875" coordsize="1738,2">
              <v:shape style="position:absolute;left:7066;top:875;width:1738;height:2" coordorigin="7066,875" coordsize="1738,0" path="m7066,875l8803,875e" filled="false" stroked="true" strokeweight=".48pt" strokecolor="#000000">
                <v:path arrowok="t"/>
              </v:shape>
            </v:group>
            <v:group style="position:absolute;left:8813;top:875;width:831;height:2" coordorigin="8813,875" coordsize="831,2">
              <v:shape style="position:absolute;left:8813;top:875;width:831;height:2" coordorigin="8813,875" coordsize="831,0" path="m8813,875l9643,875e" filled="false" stroked="true" strokeweight=".48pt" strokecolor="#000000">
                <v:path arrowok="t"/>
              </v:shape>
            </v:group>
            <v:group style="position:absolute;left:9653;top:875;width:1421;height:2" coordorigin="9653,875" coordsize="1421,2">
              <v:shape style="position:absolute;left:9653;top:875;width:1421;height:2" coordorigin="9653,875" coordsize="1421,0" path="m9653,875l11074,875e" filled="false" stroked="true" strokeweight=".48pt" strokecolor="#000000">
                <v:path arrowok="t"/>
              </v:shape>
            </v:group>
            <v:group style="position:absolute;left:2803;top:395;width:2;height:965" coordorigin="2803,395" coordsize="2,965">
              <v:shape style="position:absolute;left:2803;top:395;width:2;height:965" coordorigin="2803,395" coordsize="0,965" path="m2803,395l2803,1360e" filled="false" stroked="true" strokeweight=".48pt" strokecolor="#000000">
                <v:path arrowok="t"/>
              </v:shape>
            </v:group>
            <v:group style="position:absolute;left:5659;top:395;width:2;height:965" coordorigin="5659,395" coordsize="2,965">
              <v:shape style="position:absolute;left:5659;top:395;width:2;height:965" coordorigin="5659,395" coordsize="0,965" path="m5659,395l5659,1360e" filled="false" stroked="true" strokeweight=".48pt" strokecolor="#000000">
                <v:path arrowok="t"/>
              </v:shape>
            </v:group>
            <v:group style="position:absolute;left:7061;top:395;width:2;height:965" coordorigin="7061,395" coordsize="2,965">
              <v:shape style="position:absolute;left:7061;top:395;width:2;height:965" coordorigin="7061,395" coordsize="0,965" path="m7061,395l7061,1360e" filled="false" stroked="true" strokeweight=".48pt" strokecolor="#000000">
                <v:path arrowok="t"/>
              </v:shape>
            </v:group>
            <v:group style="position:absolute;left:8808;top:395;width:2;height:965" coordorigin="8808,395" coordsize="2,965">
              <v:shape style="position:absolute;left:8808;top:395;width:2;height:965" coordorigin="8808,395" coordsize="0,965" path="m8808,395l8808,1360e" filled="false" stroked="true" strokeweight=".48pt" strokecolor="#000000">
                <v:path arrowok="t"/>
              </v:shape>
            </v:group>
            <v:group style="position:absolute;left:9648;top:395;width:2;height:965" coordorigin="9648,395" coordsize="2,965">
              <v:shape style="position:absolute;left:9648;top:395;width:2;height:965" coordorigin="9648,395" coordsize="0,965" path="m9648,395l9648,1360e" filled="false" stroked="true" strokeweight=".48pt" strokecolor="#000000">
                <v:path arrowok="t"/>
              </v:shape>
            </v:group>
            <v:group style="position:absolute;left:1147;top:1718;width:3471;height:2" coordorigin="1147,1718" coordsize="3471,2">
              <v:shape style="position:absolute;left:1147;top:1718;width:3471;height:2" coordorigin="1147,1718" coordsize="3471,0" path="m1147,1718l4618,1718e" filled="false" stroked="true" strokeweight="4pt" strokecolor="#dcdcdc">
                <v:path arrowok="t"/>
              </v:shape>
            </v:group>
            <v:group style="position:absolute;left:1159;top:1442;width:2;height:236" coordorigin="1159,1442" coordsize="2,236">
              <v:shape style="position:absolute;left:1159;top:1442;width:2;height:236" coordorigin="1159,1442" coordsize="0,236" path="m1159,1442l1159,1678e" filled="false" stroked="true" strokeweight="1.2pt" strokecolor="#dcdcdc">
                <v:path arrowok="t"/>
              </v:shape>
            </v:group>
            <v:group style="position:absolute;left:1147;top:1401;width:3471;height:2" coordorigin="1147,1401" coordsize="3471,2">
              <v:shape style="position:absolute;left:1147;top:1401;width:3471;height:2" coordorigin="1147,1401" coordsize="3471,0" path="m1147,1401l4618,1401e" filled="false" stroked="true" strokeweight="4.1pt" strokecolor="#dcdcdc">
                <v:path arrowok="t"/>
              </v:shape>
            </v:group>
            <v:group style="position:absolute;left:4606;top:1442;width:2;height:236" coordorigin="4606,1442" coordsize="2,236">
              <v:shape style="position:absolute;left:4606;top:1442;width:2;height:236" coordorigin="4606,1442" coordsize="0,236" path="m4606,1442l4606,1677e" filled="false" stroked="true" strokeweight="1.2pt" strokecolor="#dcdcdc">
                <v:path arrowok="t"/>
              </v:shape>
            </v:group>
            <v:group style="position:absolute;left:1171;top:1442;width:3423;height:236" coordorigin="1171,1442" coordsize="3423,236">
              <v:shape style="position:absolute;left:1171;top:1442;width:3423;height:236" coordorigin="1171,1442" coordsize="3423,236" path="m1171,1677l4594,1677,4594,1442,1171,1442,1171,1677xe" filled="true" fillcolor="#dcdcdc" stroked="false">
                <v:path arrowok="t"/>
                <v:fill type="solid"/>
              </v:shape>
            </v:group>
            <v:group style="position:absolute;left:1147;top:1355;width:1652;height:2" coordorigin="1147,1355" coordsize="1652,2">
              <v:shape style="position:absolute;left:1147;top:1355;width:1652;height:2" coordorigin="1147,1355" coordsize="1652,0" path="m1147,1355l2798,1355e" filled="false" stroked="true" strokeweight=".48pt" strokecolor="#000000">
                <v:path arrowok="t"/>
              </v:shape>
            </v:group>
            <v:group style="position:absolute;left:2808;top:1355;width:1810;height:2" coordorigin="2808,1355" coordsize="1810,2">
              <v:shape style="position:absolute;left:2808;top:1355;width:1810;height:2" coordorigin="2808,1355" coordsize="1810,0" path="m2808,1355l4618,1355e" filled="false" stroked="true" strokeweight=".48pt" strokecolor="#000000">
                <v:path arrowok="t"/>
              </v:shape>
            </v:group>
            <v:group style="position:absolute;left:4627;top:1355;width:1028;height:2" coordorigin="4627,1355" coordsize="1028,2">
              <v:shape style="position:absolute;left:4627;top:1355;width:1028;height:2" coordorigin="4627,1355" coordsize="1028,0" path="m4627,1355l5654,1355e" filled="false" stroked="true" strokeweight=".48pt" strokecolor="#000000">
                <v:path arrowok="t"/>
              </v:shape>
            </v:group>
            <v:group style="position:absolute;left:5664;top:1355;width:1392;height:2" coordorigin="5664,1355" coordsize="1392,2">
              <v:shape style="position:absolute;left:5664;top:1355;width:1392;height:2" coordorigin="5664,1355" coordsize="1392,0" path="m5664,1355l7056,1355e" filled="false" stroked="true" strokeweight=".48pt" strokecolor="#000000">
                <v:path arrowok="t"/>
              </v:shape>
            </v:group>
            <v:group style="position:absolute;left:7066;top:1355;width:1738;height:2" coordorigin="7066,1355" coordsize="1738,2">
              <v:shape style="position:absolute;left:7066;top:1355;width:1738;height:2" coordorigin="7066,1355" coordsize="1738,0" path="m7066,1355l8803,1355e" filled="false" stroked="true" strokeweight=".48pt" strokecolor="#000000">
                <v:path arrowok="t"/>
              </v:shape>
            </v:group>
            <v:group style="position:absolute;left:8813;top:1355;width:831;height:2" coordorigin="8813,1355" coordsize="831,2">
              <v:shape style="position:absolute;left:8813;top:1355;width:831;height:2" coordorigin="8813,1355" coordsize="831,0" path="m8813,1355l9643,1355e" filled="false" stroked="true" strokeweight=".48pt" strokecolor="#000000">
                <v:path arrowok="t"/>
              </v:shape>
            </v:group>
            <v:group style="position:absolute;left:9653;top:1355;width:1421;height:2" coordorigin="9653,1355" coordsize="1421,2">
              <v:shape style="position:absolute;left:9653;top:1355;width:1421;height:2" coordorigin="9653,1355" coordsize="1421,0" path="m9653,1355l11074,1355e" filled="false" stroked="true" strokeweight=".48pt" strokecolor="#000000">
                <v:path arrowok="t"/>
              </v:shape>
            </v:group>
            <v:group style="position:absolute;left:1147;top:1763;width:3471;height:2" coordorigin="1147,1763" coordsize="3471,2">
              <v:shape style="position:absolute;left:1147;top:1763;width:3471;height:2" coordorigin="1147,1763" coordsize="3471,0" path="m1147,1763l4618,1763e" filled="false" stroked="true" strokeweight=".48pt" strokecolor="#000000">
                <v:path arrowok="t"/>
              </v:shape>
            </v:group>
            <v:group style="position:absolute;left:4627;top:1763;width:6447;height:2" coordorigin="4627,1763" coordsize="6447,2">
              <v:shape style="position:absolute;left:4627;top:1763;width:6447;height:2" coordorigin="4627,1763" coordsize="6447,0" path="m4627,1763l11074,1763e" filled="false" stroked="true" strokeweight=".48pt" strokecolor="#000000">
                <v:path arrowok="t"/>
              </v:shape>
            </v:group>
            <v:group style="position:absolute;left:4622;top:395;width:2;height:1776" coordorigin="4622,395" coordsize="2,1776">
              <v:shape style="position:absolute;left:4622;top:395;width:2;height:1776" coordorigin="4622,395" coordsize="0,1776" path="m4622,395l4622,2171e" filled="false" stroked="true" strokeweight=".48pt" strokecolor="#000000">
                <v:path arrowok="t"/>
              </v:shape>
            </v:group>
            <v:group style="position:absolute;left:1147;top:2529;width:9927;height:2" coordorigin="1147,2529" coordsize="9927,2">
              <v:shape style="position:absolute;left:1147;top:2529;width:9927;height:2" coordorigin="1147,2529" coordsize="9927,0" path="m1147,2529l11074,2529e" filled="false" stroked="true" strokeweight="4.1pt" strokecolor="#dcdcdc">
                <v:path arrowok="t"/>
              </v:shape>
            </v:group>
            <v:group style="position:absolute;left:1159;top:2254;width:2;height:234" coordorigin="1159,2254" coordsize="2,234">
              <v:shape style="position:absolute;left:1159;top:2254;width:2;height:234" coordorigin="1159,2254" coordsize="0,234" path="m1159,2254l1159,2488e" filled="false" stroked="true" strokeweight="1.2pt" strokecolor="#dcdcdc">
                <v:path arrowok="t"/>
              </v:shape>
            </v:group>
            <v:group style="position:absolute;left:1147;top:2213;width:9927;height:2" coordorigin="1147,2213" coordsize="9927,2">
              <v:shape style="position:absolute;left:1147;top:2213;width:9927;height:2" coordorigin="1147,2213" coordsize="9927,0" path="m1147,2213l11074,2213e" filled="false" stroked="true" strokeweight="4.1pt" strokecolor="#dcdcdc">
                <v:path arrowok="t"/>
              </v:shape>
            </v:group>
            <v:group style="position:absolute;left:11062;top:2253;width:2;height:236" coordorigin="11062,2253" coordsize="2,236">
              <v:shape style="position:absolute;left:11062;top:2253;width:2;height:236" coordorigin="11062,2253" coordsize="0,236" path="m11062,2253l11062,2488e" filled="false" stroked="true" strokeweight="1.2pt" strokecolor="#dcdcdc">
                <v:path arrowok="t"/>
              </v:shape>
            </v:group>
            <v:group style="position:absolute;left:1171;top:2253;width:9879;height:236" coordorigin="1171,2253" coordsize="9879,236">
              <v:shape style="position:absolute;left:1171;top:2253;width:9879;height:236" coordorigin="1171,2253" coordsize="9879,236" path="m1171,2488l11050,2488,11050,2253,1171,2253,1171,2488xe" filled="true" fillcolor="#dcdcdc" stroked="false">
                <v:path arrowok="t"/>
                <v:fill type="solid"/>
              </v:shape>
            </v:group>
            <v:group style="position:absolute;left:1147;top:2167;width:3471;height:2" coordorigin="1147,2167" coordsize="3471,2">
              <v:shape style="position:absolute;left:1147;top:2167;width:3471;height:2" coordorigin="1147,2167" coordsize="3471,0" path="m1147,2167l4618,2167e" filled="false" stroked="true" strokeweight=".48pt" strokecolor="#000000">
                <v:path arrowok="t"/>
              </v:shape>
            </v:group>
            <v:group style="position:absolute;left:4627;top:2167;width:6447;height:2" coordorigin="4627,2167" coordsize="6447,2">
              <v:shape style="position:absolute;left:4627;top:2167;width:6447;height:2" coordorigin="4627,2167" coordsize="6447,0" path="m4627,2167l11074,2167e" filled="false" stroked="true" strokeweight=".48pt" strokecolor="#000000">
                <v:path arrowok="t"/>
              </v:shape>
            </v:group>
            <v:group style="position:absolute;left:1147;top:2937;width:3471;height:2" coordorigin="1147,2937" coordsize="3471,2">
              <v:shape style="position:absolute;left:1147;top:2937;width:3471;height:2" coordorigin="1147,2937" coordsize="3471,0" path="m1147,2937l4618,2937e" filled="false" stroked="true" strokeweight="4.1pt" strokecolor="#dcdcdc">
                <v:path arrowok="t"/>
              </v:shape>
            </v:group>
            <v:group style="position:absolute;left:1159;top:2662;width:2;height:234" coordorigin="1159,2662" coordsize="2,234">
              <v:shape style="position:absolute;left:1159;top:2662;width:2;height:234" coordorigin="1159,2662" coordsize="0,234" path="m1159,2662l1159,2896e" filled="false" stroked="true" strokeweight="1.2pt" strokecolor="#dcdcdc">
                <v:path arrowok="t"/>
              </v:shape>
            </v:group>
            <v:group style="position:absolute;left:1147;top:2621;width:3471;height:2" coordorigin="1147,2621" coordsize="3471,2">
              <v:shape style="position:absolute;left:1147;top:2621;width:3471;height:2" coordorigin="1147,2621" coordsize="3471,0" path="m1147,2621l4618,2621e" filled="false" stroked="true" strokeweight="4.1pt" strokecolor="#dcdcdc">
                <v:path arrowok="t"/>
              </v:shape>
            </v:group>
            <v:group style="position:absolute;left:4606;top:2661;width:2;height:236" coordorigin="4606,2661" coordsize="2,236">
              <v:shape style="position:absolute;left:4606;top:2661;width:2;height:236" coordorigin="4606,2661" coordsize="0,236" path="m4606,2661l4606,2896e" filled="false" stroked="true" strokeweight="1.2pt" strokecolor="#dcdcdc">
                <v:path arrowok="t"/>
              </v:shape>
            </v:group>
            <v:group style="position:absolute;left:1171;top:2661;width:3423;height:236" coordorigin="1171,2661" coordsize="3423,236">
              <v:shape style="position:absolute;left:1171;top:2661;width:3423;height:236" coordorigin="1171,2661" coordsize="3423,236" path="m1171,2896l4594,2896,4594,2661,1171,2661,1171,2896xe" filled="true" fillcolor="#dcdcdc" stroked="false">
                <v:path arrowok="t"/>
                <v:fill type="solid"/>
              </v:shape>
            </v:group>
            <v:group style="position:absolute;left:1147;top:2575;width:3471;height:2" coordorigin="1147,2575" coordsize="3471,2">
              <v:shape style="position:absolute;left:1147;top:2575;width:3471;height:2" coordorigin="1147,2575" coordsize="3471,0" path="m1147,2575l4618,2575e" filled="false" stroked="true" strokeweight=".48pt" strokecolor="#000000">
                <v:path arrowok="t"/>
              </v:shape>
            </v:group>
            <v:group style="position:absolute;left:4627;top:2575;width:6447;height:2" coordorigin="4627,2575" coordsize="6447,2">
              <v:shape style="position:absolute;left:4627;top:2575;width:6447;height:2" coordorigin="4627,2575" coordsize="6447,0" path="m4627,2575l11074,2575e" filled="false" stroked="true" strokeweight=".48pt" strokecolor="#000000">
                <v:path arrowok="t"/>
              </v:shape>
            </v:group>
            <v:group style="position:absolute;left:1147;top:3345;width:3471;height:2" coordorigin="1147,3345" coordsize="3471,2">
              <v:shape style="position:absolute;left:1147;top:3345;width:3471;height:2" coordorigin="1147,3345" coordsize="3471,0" path="m1147,3345l4618,3345e" filled="false" stroked="true" strokeweight="4.1pt" strokecolor="#dcdcdc">
                <v:path arrowok="t"/>
              </v:shape>
            </v:group>
            <v:group style="position:absolute;left:1159;top:3070;width:2;height:234" coordorigin="1159,3070" coordsize="2,234">
              <v:shape style="position:absolute;left:1159;top:3070;width:2;height:234" coordorigin="1159,3070" coordsize="0,234" path="m1159,3070l1159,3304e" filled="false" stroked="true" strokeweight="1.2pt" strokecolor="#dcdcdc">
                <v:path arrowok="t"/>
              </v:shape>
            </v:group>
            <v:group style="position:absolute;left:1147;top:3029;width:3471;height:2" coordorigin="1147,3029" coordsize="3471,2">
              <v:shape style="position:absolute;left:1147;top:3029;width:3471;height:2" coordorigin="1147,3029" coordsize="3471,0" path="m1147,3029l4618,3029e" filled="false" stroked="true" strokeweight="4.1pt" strokecolor="#dcdcdc">
                <v:path arrowok="t"/>
              </v:shape>
            </v:group>
            <v:group style="position:absolute;left:4606;top:3069;width:2;height:236" coordorigin="4606,3069" coordsize="2,236">
              <v:shape style="position:absolute;left:4606;top:3069;width:2;height:236" coordorigin="4606,3069" coordsize="0,236" path="m4606,3069l4606,3304e" filled="false" stroked="true" strokeweight="1.2pt" strokecolor="#dcdcdc">
                <v:path arrowok="t"/>
              </v:shape>
            </v:group>
            <v:group style="position:absolute;left:1171;top:3069;width:3423;height:236" coordorigin="1171,3069" coordsize="3423,236">
              <v:shape style="position:absolute;left:1171;top:3069;width:3423;height:236" coordorigin="1171,3069" coordsize="3423,236" path="m1171,3304l4594,3304,4594,3069,1171,3069,1171,3304xe" filled="true" fillcolor="#dcdcdc" stroked="false">
                <v:path arrowok="t"/>
                <v:fill type="solid"/>
              </v:shape>
            </v:group>
            <v:group style="position:absolute;left:1147;top:2983;width:3471;height:2" coordorigin="1147,2983" coordsize="3471,2">
              <v:shape style="position:absolute;left:1147;top:2983;width:3471;height:2" coordorigin="1147,2983" coordsize="3471,0" path="m1147,2983l4618,2983e" filled="false" stroked="true" strokeweight=".48pt" strokecolor="#000000">
                <v:path arrowok="t"/>
              </v:shape>
            </v:group>
            <v:group style="position:absolute;left:4627;top:2983;width:6447;height:2" coordorigin="4627,2983" coordsize="6447,2">
              <v:shape style="position:absolute;left:4627;top:2983;width:6447;height:2" coordorigin="4627,2983" coordsize="6447,0" path="m4627,2983l11074,2983e" filled="false" stroked="true" strokeweight=".48pt" strokecolor="#000000">
                <v:path arrowok="t"/>
              </v:shape>
            </v:group>
            <v:group style="position:absolute;left:4622;top:2570;width:2;height:826" coordorigin="4622,2570" coordsize="2,826">
              <v:shape style="position:absolute;left:4622;top:2570;width:2;height:826" coordorigin="4622,2570" coordsize="0,826" path="m4622,2570l4622,3395e" filled="false" stroked="true" strokeweight=".48pt" strokecolor="#000000">
                <v:path arrowok="t"/>
              </v:shape>
            </v:group>
            <v:group style="position:absolute;left:1147;top:3751;width:9927;height:2" coordorigin="1147,3751" coordsize="9927,2">
              <v:shape style="position:absolute;left:1147;top:3751;width:9927;height:2" coordorigin="1147,3751" coordsize="9927,0" path="m1147,3751l11074,3751e" filled="false" stroked="true" strokeweight="4.3pt" strokecolor="#dcdcdc">
                <v:path arrowok="t"/>
              </v:shape>
            </v:group>
            <v:group style="position:absolute;left:1159;top:3478;width:2;height:230" coordorigin="1159,3478" coordsize="2,230">
              <v:shape style="position:absolute;left:1159;top:3478;width:2;height:230" coordorigin="1159,3478" coordsize="0,230" path="m1159,3478l1159,3708e" filled="false" stroked="true" strokeweight="1.2pt" strokecolor="#dcdcdc">
                <v:path arrowok="t"/>
              </v:shape>
            </v:group>
            <v:group style="position:absolute;left:1147;top:3437;width:9927;height:2" coordorigin="1147,3437" coordsize="9927,2">
              <v:shape style="position:absolute;left:1147;top:3437;width:9927;height:2" coordorigin="1147,3437" coordsize="9927,0" path="m1147,3437l11074,3437e" filled="false" stroked="true" strokeweight="4.1pt" strokecolor="#dcdcdc">
                <v:path arrowok="t"/>
              </v:shape>
            </v:group>
            <v:group style="position:absolute;left:11062;top:3477;width:2;height:231" coordorigin="11062,3477" coordsize="2,231">
              <v:shape style="position:absolute;left:11062;top:3477;width:2;height:231" coordorigin="11062,3477" coordsize="0,231" path="m11062,3477l11062,3707e" filled="false" stroked="true" strokeweight="1.2pt" strokecolor="#dcdcdc">
                <v:path arrowok="t"/>
              </v:shape>
            </v:group>
            <v:group style="position:absolute;left:1171;top:3477;width:9879;height:231" coordorigin="1171,3477" coordsize="9879,231">
              <v:shape style="position:absolute;left:1171;top:3477;width:9879;height:231" coordorigin="1171,3477" coordsize="9879,231" path="m1171,3707l11050,3707,11050,3477,1171,3477,1171,3707xe" filled="true" fillcolor="#dcdcdc" stroked="false">
                <v:path arrowok="t"/>
                <v:fill type="solid"/>
              </v:shape>
            </v:group>
            <v:group style="position:absolute;left:1147;top:3391;width:3471;height:2" coordorigin="1147,3391" coordsize="3471,2">
              <v:shape style="position:absolute;left:1147;top:3391;width:3471;height:2" coordorigin="1147,3391" coordsize="3471,0" path="m1147,3391l4618,3391e" filled="false" stroked="true" strokeweight=".48pt" strokecolor="#000000">
                <v:path arrowok="t"/>
              </v:shape>
            </v:group>
            <v:group style="position:absolute;left:4627;top:3391;width:6447;height:2" coordorigin="4627,3391" coordsize="6447,2">
              <v:shape style="position:absolute;left:4627;top:3391;width:6447;height:2" coordorigin="4627,3391" coordsize="6447,0" path="m4627,3391l11074,3391e" filled="false" stroked="true" strokeweight=".48pt" strokecolor="#000000">
                <v:path arrowok="t"/>
              </v:shape>
            </v:group>
            <v:group style="position:absolute;left:1147;top:4116;width:3471;height:82" coordorigin="1147,4116" coordsize="3471,82">
              <v:shape style="position:absolute;left:1147;top:4116;width:3471;height:82" coordorigin="1147,4116" coordsize="3471,82" path="m1147,4198l4618,4198,4618,4116,1147,4116,1147,4198xe" filled="true" fillcolor="#dcdcdc" stroked="false">
                <v:path arrowok="t"/>
                <v:fill type="solid"/>
              </v:shape>
            </v:group>
            <v:group style="position:absolute;left:1159;top:3886;width:2;height:230" coordorigin="1159,3886" coordsize="2,230">
              <v:shape style="position:absolute;left:1159;top:3886;width:2;height:230" coordorigin="1159,3886" coordsize="0,230" path="m1159,3886l1159,4116e" filled="false" stroked="true" strokeweight="1.2pt" strokecolor="#dcdcdc">
                <v:path arrowok="t"/>
              </v:shape>
            </v:group>
            <v:group style="position:absolute;left:1147;top:3845;width:3471;height:2" coordorigin="1147,3845" coordsize="3471,2">
              <v:shape style="position:absolute;left:1147;top:3845;width:3471;height:2" coordorigin="1147,3845" coordsize="3471,0" path="m1147,3845l4618,3845e" filled="false" stroked="true" strokeweight="4.1pt" strokecolor="#dcdcdc">
                <v:path arrowok="t"/>
              </v:shape>
            </v:group>
            <v:group style="position:absolute;left:4606;top:3885;width:2;height:231" coordorigin="4606,3885" coordsize="2,231">
              <v:shape style="position:absolute;left:4606;top:3885;width:2;height:231" coordorigin="4606,3885" coordsize="0,231" path="m4606,3885l4606,4115e" filled="false" stroked="true" strokeweight="1.2pt" strokecolor="#dcdcdc">
                <v:path arrowok="t"/>
              </v:shape>
            </v:group>
            <v:group style="position:absolute;left:1171;top:3885;width:3423;height:231" coordorigin="1171,3885" coordsize="3423,231">
              <v:shape style="position:absolute;left:1171;top:3885;width:3423;height:231" coordorigin="1171,3885" coordsize="3423,231" path="m1171,4115l4594,4115,4594,3885,1171,3885,1171,4115xe" filled="true" fillcolor="#dcdcdc" stroked="false">
                <v:path arrowok="t"/>
                <v:fill type="solid"/>
              </v:shape>
            </v:group>
            <v:group style="position:absolute;left:1147;top:3799;width:3471;height:2" coordorigin="1147,3799" coordsize="3471,2">
              <v:shape style="position:absolute;left:1147;top:3799;width:3471;height:2" coordorigin="1147,3799" coordsize="3471,0" path="m1147,3799l4618,3799e" filled="false" stroked="true" strokeweight=".48pt" strokecolor="#000000">
                <v:path arrowok="t"/>
              </v:shape>
            </v:group>
            <v:group style="position:absolute;left:4627;top:3799;width:6447;height:2" coordorigin="4627,3799" coordsize="6447,2">
              <v:shape style="position:absolute;left:4627;top:3799;width:6447;height:2" coordorigin="4627,3799" coordsize="6447,0" path="m4627,3799l11074,3799e" filled="false" stroked="true" strokeweight=".48pt" strokecolor="#000000">
                <v:path arrowok="t"/>
              </v:shape>
            </v:group>
            <v:group style="position:absolute;left:1147;top:4565;width:3471;height:2" coordorigin="1147,4565" coordsize="3471,2">
              <v:shape style="position:absolute;left:1147;top:4565;width:3471;height:2" coordorigin="1147,4565" coordsize="3471,0" path="m1147,4565l4618,4565e" filled="false" stroked="true" strokeweight="4.1pt" strokecolor="#dcdcdc">
                <v:path arrowok="t"/>
              </v:shape>
            </v:group>
            <v:group style="position:absolute;left:1159;top:4288;width:2;height:236" coordorigin="1159,4288" coordsize="2,236">
              <v:shape style="position:absolute;left:1159;top:4288;width:2;height:236" coordorigin="1159,4288" coordsize="0,236" path="m1159,4288l1159,4524e" filled="false" stroked="true" strokeweight="1.2pt" strokecolor="#dcdcdc">
                <v:path arrowok="t"/>
              </v:shape>
            </v:group>
            <v:group style="position:absolute;left:1147;top:4206;width:3471;height:82" coordorigin="1147,4206" coordsize="3471,82">
              <v:shape style="position:absolute;left:1147;top:4206;width:3471;height:82" coordorigin="1147,4206" coordsize="3471,82" path="m1147,4288l4618,4288,4618,4206,1147,4206,1147,4288xe" filled="true" fillcolor="#dcdcdc" stroked="false">
                <v:path arrowok="t"/>
                <v:fill type="solid"/>
              </v:shape>
            </v:group>
            <v:group style="position:absolute;left:4606;top:4288;width:2;height:236" coordorigin="4606,4288" coordsize="2,236">
              <v:shape style="position:absolute;left:4606;top:4288;width:2;height:236" coordorigin="4606,4288" coordsize="0,236" path="m4606,4288l4606,4523e" filled="false" stroked="true" strokeweight="1.2pt" strokecolor="#dcdcdc">
                <v:path arrowok="t"/>
              </v:shape>
            </v:group>
            <v:group style="position:absolute;left:1171;top:4288;width:3423;height:236" coordorigin="1171,4288" coordsize="3423,236">
              <v:shape style="position:absolute;left:1171;top:4288;width:3423;height:236" coordorigin="1171,4288" coordsize="3423,236" path="m1171,4523l4594,4523,4594,4288,1171,4288,1171,4523xe" filled="true" fillcolor="#dcdcdc" stroked="false">
                <v:path arrowok="t"/>
                <v:fill type="solid"/>
              </v:shape>
            </v:group>
            <v:group style="position:absolute;left:1147;top:4202;width:3471;height:2" coordorigin="1147,4202" coordsize="3471,2">
              <v:shape style="position:absolute;left:1147;top:4202;width:3471;height:2" coordorigin="1147,4202" coordsize="3471,0" path="m1147,4202l4618,4202e" filled="false" stroked="true" strokeweight=".48pt" strokecolor="#000000">
                <v:path arrowok="t"/>
              </v:shape>
            </v:group>
            <v:group style="position:absolute;left:4627;top:4202;width:6447;height:2" coordorigin="4627,4202" coordsize="6447,2">
              <v:shape style="position:absolute;left:4627;top:4202;width:6447;height:2" coordorigin="4627,4202" coordsize="6447,0" path="m4627,4202l11074,4202e" filled="false" stroked="true" strokeweight=".48pt" strokecolor="#000000">
                <v:path arrowok="t"/>
              </v:shape>
            </v:group>
            <v:group style="position:absolute;left:4622;top:3794;width:2;height:821" coordorigin="4622,3794" coordsize="2,821">
              <v:shape style="position:absolute;left:4622;top:3794;width:2;height:821" coordorigin="4622,3794" coordsize="0,821" path="m4622,3794l4622,4615e" filled="false" stroked="true" strokeweight=".48pt" strokecolor="#000000">
                <v:path arrowok="t"/>
              </v:shape>
            </v:group>
            <v:group style="position:absolute;left:1147;top:4973;width:9927;height:2" coordorigin="1147,4973" coordsize="9927,2">
              <v:shape style="position:absolute;left:1147;top:4973;width:9927;height:2" coordorigin="1147,4973" coordsize="9927,0" path="m1147,4973l11074,4973e" filled="false" stroked="true" strokeweight="4.1pt" strokecolor="#dcdcdc">
                <v:path arrowok="t"/>
              </v:shape>
            </v:group>
            <v:group style="position:absolute;left:1159;top:4696;width:2;height:236" coordorigin="1159,4696" coordsize="2,236">
              <v:shape style="position:absolute;left:1159;top:4696;width:2;height:236" coordorigin="1159,4696" coordsize="0,236" path="m1159,4696l1159,4932e" filled="false" stroked="true" strokeweight="1.2pt" strokecolor="#dcdcdc">
                <v:path arrowok="t"/>
              </v:shape>
            </v:group>
            <v:group style="position:absolute;left:1147;top:4655;width:9927;height:2" coordorigin="1147,4655" coordsize="9927,2">
              <v:shape style="position:absolute;left:1147;top:4655;width:9927;height:2" coordorigin="1147,4655" coordsize="9927,0" path="m1147,4655l11074,4655e" filled="false" stroked="true" strokeweight="4.1pt" strokecolor="#dcdcdc">
                <v:path arrowok="t"/>
              </v:shape>
            </v:group>
            <v:group style="position:absolute;left:11062;top:4696;width:2;height:236" coordorigin="11062,4696" coordsize="2,236">
              <v:shape style="position:absolute;left:11062;top:4696;width:2;height:236" coordorigin="11062,4696" coordsize="0,236" path="m11062,4696l11062,4931e" filled="false" stroked="true" strokeweight="1.2pt" strokecolor="#dcdcdc">
                <v:path arrowok="t"/>
              </v:shape>
            </v:group>
            <v:group style="position:absolute;left:1171;top:4696;width:9879;height:236" coordorigin="1171,4696" coordsize="9879,236">
              <v:shape style="position:absolute;left:1171;top:4696;width:9879;height:236" coordorigin="1171,4696" coordsize="9879,236" path="m1171,4931l11050,4931,11050,4696,1171,4696,1171,4931xe" filled="true" fillcolor="#dcdcdc" stroked="false">
                <v:path arrowok="t"/>
                <v:fill type="solid"/>
              </v:shape>
            </v:group>
            <v:group style="position:absolute;left:1147;top:4610;width:3471;height:2" coordorigin="1147,4610" coordsize="3471,2">
              <v:shape style="position:absolute;left:1147;top:4610;width:3471;height:2" coordorigin="1147,4610" coordsize="3471,0" path="m1147,4610l4618,4610e" filled="false" stroked="true" strokeweight=".48pt" strokecolor="#000000">
                <v:path arrowok="t"/>
              </v:shape>
            </v:group>
            <v:group style="position:absolute;left:4627;top:4610;width:6447;height:2" coordorigin="4627,4610" coordsize="6447,2">
              <v:shape style="position:absolute;left:4627;top:4610;width:6447;height:2" coordorigin="4627,4610" coordsize="6447,0" path="m4627,4610l11074,4610e" filled="false" stroked="true" strokeweight=".48pt" strokecolor="#000000">
                <v:path arrowok="t"/>
              </v:shape>
            </v:group>
            <v:group style="position:absolute;left:1159;top:5023;width:2;height:466" coordorigin="1159,5023" coordsize="2,466">
              <v:shape style="position:absolute;left:1159;top:5023;width:2;height:466" coordorigin="1159,5023" coordsize="0,466" path="m1159,5023l1159,5488e" filled="false" stroked="true" strokeweight="1.2pt" strokecolor="#dcdcdc">
                <v:path arrowok="t"/>
              </v:shape>
            </v:group>
            <v:group style="position:absolute;left:4606;top:5023;width:2;height:466" coordorigin="4606,5023" coordsize="2,466">
              <v:shape style="position:absolute;left:4606;top:5023;width:2;height:466" coordorigin="4606,5023" coordsize="0,466" path="m4606,5023l4606,5488e" filled="false" stroked="true" strokeweight="1.2pt" strokecolor="#dcdcdc">
                <v:path arrowok="t"/>
              </v:shape>
            </v:group>
            <v:group style="position:absolute;left:1171;top:5023;width:3423;height:236" coordorigin="1171,5023" coordsize="3423,236">
              <v:shape style="position:absolute;left:1171;top:5023;width:3423;height:236" coordorigin="1171,5023" coordsize="3423,236" path="m1171,5258l4594,5258,4594,5023,1171,5023,1171,5258xe" filled="true" fillcolor="#dcdcdc" stroked="false">
                <v:path arrowok="t"/>
                <v:fill type="solid"/>
              </v:shape>
            </v:group>
            <v:group style="position:absolute;left:1171;top:5258;width:3423;height:231" coordorigin="1171,5258" coordsize="3423,231">
              <v:shape style="position:absolute;left:1171;top:5258;width:3423;height:231" coordorigin="1171,5258" coordsize="3423,231" path="m1171,5488l4594,5488,4594,5258,1171,5258,1171,5488xe" filled="true" fillcolor="#dcdcdc" stroked="false">
                <v:path arrowok="t"/>
                <v:fill type="solid"/>
              </v:shape>
            </v:group>
            <v:group style="position:absolute;left:1147;top:5018;width:3471;height:2" coordorigin="1147,5018" coordsize="3471,2">
              <v:shape style="position:absolute;left:1147;top:5018;width:3471;height:2" coordorigin="1147,5018" coordsize="3471,0" path="m1147,5018l4618,5018e" filled="false" stroked="true" strokeweight=".48pt" strokecolor="#000000">
                <v:path arrowok="t"/>
              </v:shape>
            </v:group>
            <v:group style="position:absolute;left:4627;top:5018;width:6447;height:2" coordorigin="4627,5018" coordsize="6447,2">
              <v:shape style="position:absolute;left:4627;top:5018;width:6447;height:2" coordorigin="4627,5018" coordsize="6447,0" path="m4627,5018l11074,5018e" filled="false" stroked="true" strokeweight=".48pt" strokecolor="#000000">
                <v:path arrowok="t"/>
              </v:shape>
            </v:group>
            <v:group style="position:absolute;left:1159;top:5503;width:2;height:466" coordorigin="1159,5503" coordsize="2,466">
              <v:shape style="position:absolute;left:1159;top:5503;width:2;height:466" coordorigin="1159,5503" coordsize="0,466" path="m1159,5503l1159,5968e" filled="false" stroked="true" strokeweight="1.2pt" strokecolor="#dcdcdc">
                <v:path arrowok="t"/>
              </v:shape>
            </v:group>
            <v:group style="position:absolute;left:4606;top:5503;width:2;height:466" coordorigin="4606,5503" coordsize="2,466">
              <v:shape style="position:absolute;left:4606;top:5503;width:2;height:466" coordorigin="4606,5503" coordsize="0,466" path="m4606,5503l4606,5968e" filled="false" stroked="true" strokeweight="1.2pt" strokecolor="#dcdcdc">
                <v:path arrowok="t"/>
              </v:shape>
            </v:group>
            <v:group style="position:absolute;left:1171;top:5498;width:3423;height:236" coordorigin="1171,5498" coordsize="3423,236">
              <v:shape style="position:absolute;left:1171;top:5498;width:3423;height:236" coordorigin="1171,5498" coordsize="3423,236" path="m1171,5733l4594,5733,4594,5498,1171,5498,1171,5733xe" filled="true" fillcolor="#dcdcdc" stroked="false">
                <v:path arrowok="t"/>
                <v:fill type="solid"/>
              </v:shape>
            </v:group>
            <v:group style="position:absolute;left:1171;top:5733;width:3423;height:236" coordorigin="1171,5733" coordsize="3423,236">
              <v:shape style="position:absolute;left:1171;top:5733;width:3423;height:236" coordorigin="1171,5733" coordsize="3423,236" path="m1171,5968l4594,5968,4594,5733,1171,5733,1171,5968xe" filled="true" fillcolor="#dcdcdc" stroked="false">
                <v:path arrowok="t"/>
                <v:fill type="solid"/>
              </v:shape>
            </v:group>
            <v:group style="position:absolute;left:1147;top:5493;width:3471;height:2" coordorigin="1147,5493" coordsize="3471,2">
              <v:shape style="position:absolute;left:1147;top:5493;width:3471;height:2" coordorigin="1147,5493" coordsize="3471,0" path="m1147,5493l4618,5493e" filled="false" stroked="true" strokeweight=".48pt" strokecolor="#000000">
                <v:path arrowok="t"/>
              </v:shape>
            </v:group>
            <v:group style="position:absolute;left:4627;top:5493;width:6447;height:2" coordorigin="4627,5493" coordsize="6447,2">
              <v:shape style="position:absolute;left:4627;top:5493;width:6447;height:2" coordorigin="4627,5493" coordsize="6447,0" path="m4627,5493l11074,5493e" filled="false" stroked="true" strokeweight=".48pt" strokecolor="#000000">
                <v:path arrowok="t"/>
              </v:shape>
            </v:group>
            <v:group style="position:absolute;left:1147;top:6335;width:3471;height:2" coordorigin="1147,6335" coordsize="3471,2">
              <v:shape style="position:absolute;left:1147;top:6335;width:3471;height:2" coordorigin="1147,6335" coordsize="3471,0" path="m1147,6335l4618,6335e" filled="false" stroked="true" strokeweight="4.1pt" strokecolor="#dcdcdc">
                <v:path arrowok="t"/>
              </v:shape>
            </v:group>
            <v:group style="position:absolute;left:1159;top:6060;width:2;height:234" coordorigin="1159,6060" coordsize="2,234">
              <v:shape style="position:absolute;left:1159;top:6060;width:2;height:234" coordorigin="1159,6060" coordsize="0,234" path="m1159,6060l1159,6294e" filled="false" stroked="true" strokeweight="1.2pt" strokecolor="#dcdcdc">
                <v:path arrowok="t"/>
              </v:shape>
            </v:group>
            <v:group style="position:absolute;left:1147;top:6019;width:3471;height:2" coordorigin="1147,6019" coordsize="3471,2">
              <v:shape style="position:absolute;left:1147;top:6019;width:3471;height:2" coordorigin="1147,6019" coordsize="3471,0" path="m1147,6019l4618,6019e" filled="false" stroked="true" strokeweight="4.1pt" strokecolor="#dcdcdc">
                <v:path arrowok="t"/>
              </v:shape>
            </v:group>
            <v:group style="position:absolute;left:4606;top:6059;width:2;height:236" coordorigin="4606,6059" coordsize="2,236">
              <v:shape style="position:absolute;left:4606;top:6059;width:2;height:236" coordorigin="4606,6059" coordsize="0,236" path="m4606,6059l4606,6295e" filled="false" stroked="true" strokeweight="1.2pt" strokecolor="#dcdcdc">
                <v:path arrowok="t"/>
              </v:shape>
            </v:group>
            <v:group style="position:absolute;left:1171;top:6059;width:3423;height:236" coordorigin="1171,6059" coordsize="3423,236">
              <v:shape style="position:absolute;left:1171;top:6059;width:3423;height:236" coordorigin="1171,6059" coordsize="3423,236" path="m1171,6295l4594,6295,4594,6059,1171,6059,1171,6295xe" filled="true" fillcolor="#dcdcdc" stroked="false">
                <v:path arrowok="t"/>
                <v:fill type="solid"/>
              </v:shape>
            </v:group>
            <v:group style="position:absolute;left:1147;top:5973;width:3471;height:2" coordorigin="1147,5973" coordsize="3471,2">
              <v:shape style="position:absolute;left:1147;top:5973;width:3471;height:2" coordorigin="1147,5973" coordsize="3471,0" path="m1147,5973l4618,5973e" filled="false" stroked="true" strokeweight=".48pt" strokecolor="#000000">
                <v:path arrowok="t"/>
              </v:shape>
            </v:group>
            <v:group style="position:absolute;left:4627;top:5973;width:6447;height:2" coordorigin="4627,5973" coordsize="6447,2">
              <v:shape style="position:absolute;left:4627;top:5973;width:6447;height:2" coordorigin="4627,5973" coordsize="6447,0" path="m4627,5973l11074,5973e" filled="false" stroked="true" strokeweight=".48pt" strokecolor="#000000">
                <v:path arrowok="t"/>
              </v:shape>
            </v:group>
            <v:group style="position:absolute;left:1147;top:6743;width:3471;height:2" coordorigin="1147,6743" coordsize="3471,2">
              <v:shape style="position:absolute;left:1147;top:6743;width:3471;height:2" coordorigin="1147,6743" coordsize="3471,0" path="m1147,6743l4618,6743e" filled="false" stroked="true" strokeweight="4.1pt" strokecolor="#dcdcdc">
                <v:path arrowok="t"/>
              </v:shape>
            </v:group>
            <v:group style="position:absolute;left:1159;top:6468;width:2;height:234" coordorigin="1159,6468" coordsize="2,234">
              <v:shape style="position:absolute;left:1159;top:6468;width:2;height:234" coordorigin="1159,6468" coordsize="0,234" path="m1159,6468l1159,6702e" filled="false" stroked="true" strokeweight="1.2pt" strokecolor="#dcdcdc">
                <v:path arrowok="t"/>
              </v:shape>
            </v:group>
            <v:group style="position:absolute;left:1147;top:6427;width:3471;height:2" coordorigin="1147,6427" coordsize="3471,2">
              <v:shape style="position:absolute;left:1147;top:6427;width:3471;height:2" coordorigin="1147,6427" coordsize="3471,0" path="m1147,6427l4618,6427e" filled="false" stroked="true" strokeweight="4.1pt" strokecolor="#dcdcdc">
                <v:path arrowok="t"/>
              </v:shape>
            </v:group>
            <v:group style="position:absolute;left:4606;top:6467;width:2;height:236" coordorigin="4606,6467" coordsize="2,236">
              <v:shape style="position:absolute;left:4606;top:6467;width:2;height:236" coordorigin="4606,6467" coordsize="0,236" path="m4606,6467l4606,6703e" filled="false" stroked="true" strokeweight="1.2pt" strokecolor="#dcdcdc">
                <v:path arrowok="t"/>
              </v:shape>
            </v:group>
            <v:group style="position:absolute;left:1171;top:6467;width:3423;height:236" coordorigin="1171,6467" coordsize="3423,236">
              <v:shape style="position:absolute;left:1171;top:6467;width:3423;height:236" coordorigin="1171,6467" coordsize="3423,236" path="m1171,6703l4594,6703,4594,6467,1171,6467,1171,6703xe" filled="true" fillcolor="#dcdcdc" stroked="false">
                <v:path arrowok="t"/>
                <v:fill type="solid"/>
              </v:shape>
            </v:group>
            <v:group style="position:absolute;left:1147;top:6381;width:3471;height:2" coordorigin="1147,6381" coordsize="3471,2">
              <v:shape style="position:absolute;left:1147;top:6381;width:3471;height:2" coordorigin="1147,6381" coordsize="3471,0" path="m1147,6381l4618,6381e" filled="false" stroked="true" strokeweight=".48pt" strokecolor="#000000">
                <v:path arrowok="t"/>
              </v:shape>
            </v:group>
            <v:group style="position:absolute;left:4627;top:6381;width:6447;height:2" coordorigin="4627,6381" coordsize="6447,2">
              <v:shape style="position:absolute;left:4627;top:6381;width:6447;height:2" coordorigin="4627,6381" coordsize="6447,0" path="m4627,6381l11074,6381e" filled="false" stroked="true" strokeweight=".48pt" strokecolor="#000000">
                <v:path arrowok="t"/>
              </v:shape>
            </v:group>
            <v:group style="position:absolute;left:1147;top:7147;width:3471;height:2" coordorigin="1147,7147" coordsize="3471,2">
              <v:shape style="position:absolute;left:1147;top:7147;width:3471;height:2" coordorigin="1147,7147" coordsize="3471,0" path="m1147,7147l4618,7147e" filled="false" stroked="true" strokeweight="4.1pt" strokecolor="#dcdcdc">
                <v:path arrowok="t"/>
              </v:shape>
            </v:group>
            <v:group style="position:absolute;left:1159;top:6876;width:2;height:230" coordorigin="1159,6876" coordsize="2,230">
              <v:shape style="position:absolute;left:1159;top:6876;width:2;height:230" coordorigin="1159,6876" coordsize="0,230" path="m1159,6876l1159,7106e" filled="false" stroked="true" strokeweight="1.2pt" strokecolor="#dcdcdc">
                <v:path arrowok="t"/>
              </v:shape>
            </v:group>
            <v:group style="position:absolute;left:1147;top:6835;width:3471;height:2" coordorigin="1147,6835" coordsize="3471,2">
              <v:shape style="position:absolute;left:1147;top:6835;width:3471;height:2" coordorigin="1147,6835" coordsize="3471,0" path="m1147,6835l4618,6835e" filled="false" stroked="true" strokeweight="4.1pt" strokecolor="#dcdcdc">
                <v:path arrowok="t"/>
              </v:shape>
            </v:group>
            <v:group style="position:absolute;left:4606;top:6875;width:2;height:231" coordorigin="4606,6875" coordsize="2,231">
              <v:shape style="position:absolute;left:4606;top:6875;width:2;height:231" coordorigin="4606,6875" coordsize="0,231" path="m4606,6875l4606,7106e" filled="false" stroked="true" strokeweight="1.2pt" strokecolor="#dcdcdc">
                <v:path arrowok="t"/>
              </v:shape>
            </v:group>
            <v:group style="position:absolute;left:1171;top:6875;width:3423;height:231" coordorigin="1171,6875" coordsize="3423,231">
              <v:shape style="position:absolute;left:1171;top:6875;width:3423;height:231" coordorigin="1171,6875" coordsize="3423,231" path="m1171,7106l4594,7106,4594,6875,1171,6875,1171,7106xe" filled="true" fillcolor="#dcdcdc" stroked="false">
                <v:path arrowok="t"/>
                <v:fill type="solid"/>
              </v:shape>
            </v:group>
            <v:group style="position:absolute;left:1147;top:6789;width:3471;height:2" coordorigin="1147,6789" coordsize="3471,2">
              <v:shape style="position:absolute;left:1147;top:6789;width:3471;height:2" coordorigin="1147,6789" coordsize="3471,0" path="m1147,6789l4618,6789e" filled="false" stroked="true" strokeweight=".48pt" strokecolor="#000000">
                <v:path arrowok="t"/>
              </v:shape>
            </v:group>
            <v:group style="position:absolute;left:4627;top:6789;width:6447;height:2" coordorigin="4627,6789" coordsize="6447,2">
              <v:shape style="position:absolute;left:4627;top:6789;width:6447;height:2" coordorigin="4627,6789" coordsize="6447,0" path="m4627,6789l11074,6789e" filled="false" stroked="true" strokeweight=".48pt" strokecolor="#000000">
                <v:path arrowok="t"/>
              </v:shape>
            </v:group>
            <v:group style="position:absolute;left:1142;top:-13;width:2;height:7215" coordorigin="1142,-13" coordsize="2,7215">
              <v:shape style="position:absolute;left:1142;top:-13;width:2;height:7215" coordorigin="1142,-13" coordsize="0,7215" path="m1142,-13l1142,7202e" filled="false" stroked="true" strokeweight=".48pt" strokecolor="#000000">
                <v:path arrowok="t"/>
              </v:shape>
            </v:group>
            <v:group style="position:absolute;left:1147;top:7197;width:3471;height:2" coordorigin="1147,7197" coordsize="3471,2">
              <v:shape style="position:absolute;left:1147;top:7197;width:3471;height:2" coordorigin="1147,7197" coordsize="3471,0" path="m1147,7197l4618,7197e" filled="false" stroked="true" strokeweight=".48pt" strokecolor="#000000">
                <v:path arrowok="t"/>
              </v:shape>
            </v:group>
            <v:group style="position:absolute;left:4622;top:5013;width:2;height:2189" coordorigin="4622,5013" coordsize="2,2189">
              <v:shape style="position:absolute;left:4622;top:5013;width:2;height:2189" coordorigin="4622,5013" coordsize="0,2189" path="m4622,5013l4622,7202e" filled="false" stroked="true" strokeweight=".48pt" strokecolor="#000000">
                <v:path arrowok="t"/>
              </v:shape>
            </v:group>
            <v:group style="position:absolute;left:4627;top:7197;width:6447;height:2" coordorigin="4627,7197" coordsize="6447,2">
              <v:shape style="position:absolute;left:4627;top:7197;width:6447;height:2" coordorigin="4627,7197" coordsize="6447,0" path="m4627,7197l11074,7197e" filled="false" stroked="true" strokeweight=".48pt" strokecolor="#000000">
                <v:path arrowok="t"/>
              </v:shape>
            </v:group>
            <v:group style="position:absolute;left:11078;top:-13;width:2;height:7215" coordorigin="11078,-13" coordsize="2,7215">
              <v:shape style="position:absolute;left:11078;top:-13;width:2;height:7215" coordorigin="11078,-13" coordsize="0,7215" path="m11078,-13l11078,7202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6"/>
          <w:pgSz w:w="11900" w:h="16840"/>
          <w:pgMar w:footer="840" w:header="876" w:top="1100" w:bottom="1020" w:left="1000" w:right="680"/>
        </w:sectPr>
      </w:pPr>
    </w:p>
    <w:p>
      <w:pPr>
        <w:tabs>
          <w:tab w:pos="2350" w:val="left" w:leader="none"/>
        </w:tabs>
        <w:spacing w:line="295" w:lineRule="exact" w:before="86"/>
        <w:ind w:left="43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名称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发生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日期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</w:r>
    </w:p>
    <w:p>
      <w:pPr>
        <w:spacing w:line="175" w:lineRule="exact" w:before="0"/>
        <w:ind w:left="208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33" w:lineRule="exact" w:before="91"/>
        <w:ind w:left="3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金额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33" w:lineRule="exact" w:before="0"/>
        <w:ind w:left="30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tabs>
          <w:tab w:pos="1670" w:val="left" w:leader="none"/>
          <w:tab w:pos="2961" w:val="left" w:leader="none"/>
        </w:tabs>
        <w:spacing w:line="295" w:lineRule="exact" w:before="86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型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履</w:t>
      </w:r>
      <w:r>
        <w:rPr>
          <w:rFonts w:ascii="宋体" w:hAnsi="宋体" w:cs="宋体" w:eastAsia="宋体" w:hint="default"/>
          <w:spacing w:val="-2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</w:r>
    </w:p>
    <w:p>
      <w:pPr>
        <w:spacing w:line="175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33" w:lineRule="exact" w:before="91"/>
        <w:ind w:left="19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是否为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33" w:lineRule="exact" w:before="0"/>
        <w:ind w:left="99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00" w:bottom="1020" w:left="1000" w:right="680"/>
          <w:cols w:num="4" w:equalWidth="0">
            <w:col w:w="3436" w:space="40"/>
            <w:col w:w="1117" w:space="40"/>
            <w:col w:w="3959" w:space="40"/>
            <w:col w:w="1588"/>
          </w:cols>
        </w:sectPr>
      </w:pPr>
    </w:p>
    <w:p>
      <w:pPr>
        <w:spacing w:line="175" w:lineRule="exact" w:before="9"/>
        <w:ind w:left="171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9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9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14"/>
          <w:sz w:val="18"/>
          <w:szCs w:val="18"/>
        </w:rPr>
        <w:t>民企业</w:t>
      </w:r>
      <w:r>
        <w:rPr>
          <w:rFonts w:ascii="宋体" w:hAnsi="宋体" w:cs="宋体" w:eastAsia="宋体" w:hint="default"/>
          <w:spacing w:val="1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5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团</w:t>
      </w:r>
    </w:p>
    <w:p>
      <w:pPr>
        <w:tabs>
          <w:tab w:pos="1966" w:val="left" w:leader="none"/>
          <w:tab w:pos="4087" w:val="left" w:leader="none"/>
          <w:tab w:pos="6089" w:val="left" w:leader="none"/>
          <w:tab w:pos="8134" w:val="left" w:leader="none"/>
          <w:tab w:pos="9271" w:val="left" w:leader="none"/>
        </w:tabs>
        <w:spacing w:line="295" w:lineRule="exact" w:before="0"/>
        <w:ind w:left="171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温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电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器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>有限公司</w:t>
      </w:r>
      <w:r>
        <w:rPr>
          <w:rFonts w:ascii="宋体" w:hAnsi="宋体" w:cs="宋体" w:eastAsia="宋体" w:hint="default"/>
          <w:spacing w:val="-2"/>
          <w:position w:val="-11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2005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821.79</w:t>
      </w:r>
      <w:r>
        <w:rPr>
          <w:rFonts w:ascii="宋体" w:hAnsi="宋体" w:cs="宋体" w:eastAsia="宋体" w:hint="default"/>
          <w:spacing w:val="-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  <w:t>2006.5.1-2008.4.30</w:t>
        <w:tab/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tabs>
          <w:tab w:pos="9684" w:val="left" w:leader="none"/>
        </w:tabs>
        <w:spacing w:before="91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A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3626" w:right="3539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B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3631" w:right="3539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A+B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171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中：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175" w:lineRule="exact" w:before="91"/>
        <w:ind w:left="171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</w:p>
    <w:p>
      <w:pPr>
        <w:tabs>
          <w:tab w:pos="9958" w:val="left" w:leader="none"/>
        </w:tabs>
        <w:spacing w:line="295" w:lineRule="exact" w:before="0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"/>
          <w:sz w:val="18"/>
          <w:szCs w:val="18"/>
        </w:rPr>
        <w:t>C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"/>
          <w:sz w:val="18"/>
          <w:szCs w:val="18"/>
        </w:rPr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-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4"/>
        <w:ind w:left="171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直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间接为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债率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70%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</w:p>
    <w:p>
      <w:pPr>
        <w:tabs>
          <w:tab w:pos="9958" w:val="left" w:leader="none"/>
        </w:tabs>
        <w:spacing w:line="295" w:lineRule="exact" w:before="0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D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position w:val="12"/>
          <w:sz w:val="18"/>
          <w:szCs w:val="18"/>
        </w:rPr>
        <w:t>-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9958" w:val="left" w:leader="none"/>
        </w:tabs>
        <w:spacing w:before="91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净资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50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E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-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684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*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C+D+E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2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0.00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9958" w:val="left" w:leader="none"/>
        </w:tabs>
        <w:spacing w:before="46"/>
        <w:ind w:left="171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-</w:t>
      </w:r>
    </w:p>
    <w:p>
      <w:pPr>
        <w:spacing w:before="95"/>
        <w:ind w:left="742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注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0</w:t>
      </w:r>
      <w:r>
        <w:rPr>
          <w:rFonts w:ascii="宋体" w:hAnsi="宋体" w:cs="宋体" w:eastAsia="宋体" w:hint="default"/>
          <w:w w:val="101"/>
          <w:sz w:val="18"/>
          <w:szCs w:val="18"/>
        </w:rPr>
        <w:t>9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8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6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已</w:t>
      </w:r>
      <w:r>
        <w:rPr>
          <w:rFonts w:ascii="宋体" w:hAnsi="宋体" w:cs="宋体" w:eastAsia="宋体" w:hint="default"/>
          <w:w w:val="101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得</w:t>
      </w:r>
      <w:r>
        <w:rPr>
          <w:rFonts w:ascii="宋体" w:hAnsi="宋体" w:cs="宋体" w:eastAsia="宋体" w:hint="default"/>
          <w:w w:val="101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海</w:t>
      </w:r>
      <w:r>
        <w:rPr>
          <w:rFonts w:ascii="宋体" w:hAnsi="宋体" w:cs="宋体" w:eastAsia="宋体" w:hint="default"/>
          <w:w w:val="101"/>
          <w:sz w:val="18"/>
          <w:szCs w:val="18"/>
        </w:rPr>
        <w:t>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东</w:t>
      </w:r>
      <w:r>
        <w:rPr>
          <w:rFonts w:ascii="宋体" w:hAnsi="宋体" w:cs="宋体" w:eastAsia="宋体" w:hint="default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展</w:t>
      </w:r>
      <w:r>
        <w:rPr>
          <w:rFonts w:ascii="宋体" w:hAnsi="宋体" w:cs="宋体" w:eastAsia="宋体" w:hint="default"/>
          <w:w w:val="101"/>
          <w:sz w:val="18"/>
          <w:szCs w:val="18"/>
        </w:rPr>
        <w:t>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w w:val="101"/>
          <w:sz w:val="18"/>
          <w:szCs w:val="18"/>
        </w:rPr>
        <w:t>深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圳</w:t>
      </w:r>
      <w:r>
        <w:rPr>
          <w:rFonts w:ascii="宋体" w:hAnsi="宋体" w:cs="宋体" w:eastAsia="宋体" w:hint="default"/>
          <w:w w:val="101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w w:val="101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除</w:t>
      </w:r>
      <w:r>
        <w:rPr>
          <w:rFonts w:ascii="宋体" w:hAnsi="宋体" w:cs="宋体" w:eastAsia="宋体" w:hint="default"/>
          <w:w w:val="101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保</w:t>
      </w:r>
      <w:r>
        <w:rPr>
          <w:rFonts w:ascii="宋体" w:hAnsi="宋体" w:cs="宋体" w:eastAsia="宋体" w:hint="default"/>
          <w:w w:val="10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任</w:t>
      </w:r>
      <w:r>
        <w:rPr>
          <w:rFonts w:ascii="宋体" w:hAnsi="宋体" w:cs="宋体" w:eastAsia="宋体" w:hint="default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w w:val="101"/>
          <w:sz w:val="18"/>
          <w:szCs w:val="18"/>
        </w:rPr>
        <w:t>函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根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248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函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截止至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1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24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民企业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</w:p>
    <w:p>
      <w:pPr>
        <w:spacing w:before="115"/>
        <w:ind w:left="248" w:right="1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pStyle w:val="BodyText"/>
        <w:spacing w:line="355" w:lineRule="auto" w:before="97"/>
        <w:ind w:left="742" w:right="15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行现</w:t>
      </w:r>
      <w:r>
        <w:rPr>
          <w:rFonts w:ascii="宋体" w:hAnsi="宋体" w:cs="宋体" w:eastAsia="宋体" w:hint="default"/>
        </w:rPr>
        <w:t>金资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管理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742" w:right="56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7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742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（</w:t>
      </w:r>
      <w:r>
        <w:rPr>
          <w:rFonts w:ascii="Microsoft JhengHei" w:hAnsi="Microsoft JhengHei" w:cs="Microsoft JhengHei" w:eastAsia="Microsoft JhengHei" w:hint="default"/>
          <w:w w:val="95"/>
        </w:rPr>
        <w:t>五</w:t>
      </w:r>
      <w:r>
        <w:rPr>
          <w:w w:val="95"/>
        </w:rPr>
        <w:t>）公司或</w:t>
      </w:r>
      <w:r>
        <w:rPr>
          <w:rFonts w:ascii="Microsoft JhengHei" w:hAnsi="Microsoft JhengHei" w:cs="Microsoft JhengHei" w:eastAsia="Microsoft JhengHei" w:hint="default"/>
          <w:w w:val="95"/>
        </w:rPr>
        <w:t>持</w:t>
      </w:r>
      <w:r>
        <w:rPr>
          <w:w w:val="95"/>
        </w:rPr>
        <w:t>股  </w:t>
      </w:r>
      <w:r>
        <w:rPr>
          <w:spacing w:val="28"/>
          <w:w w:val="95"/>
        </w:rPr>
        <w:t>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以上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的有</w:t>
      </w:r>
      <w:r>
        <w:rPr>
          <w:rFonts w:ascii="Microsoft JhengHei" w:hAnsi="Microsoft JhengHei" w:cs="Microsoft JhengHei" w:eastAsia="Microsoft JhengHei" w:hint="default"/>
          <w:w w:val="95"/>
        </w:rPr>
        <w:t>关</w:t>
      </w:r>
      <w:r>
        <w:rPr>
          <w:w w:val="95"/>
        </w:rPr>
        <w:t>承</w:t>
      </w:r>
      <w:r>
        <w:rPr>
          <w:rFonts w:ascii="Microsoft JhengHei" w:hAnsi="Microsoft JhengHei" w:cs="Microsoft JhengHei" w:eastAsia="Microsoft JhengHei" w:hint="default"/>
          <w:w w:val="95"/>
        </w:rPr>
        <w:t>诺</w:t>
      </w:r>
      <w:r>
        <w:rPr>
          <w:w w:val="95"/>
        </w:rPr>
        <w:t>事</w:t>
      </w:r>
      <w:r>
        <w:rPr>
          <w:rFonts w:ascii="Microsoft JhengHei" w:hAnsi="Microsoft JhengHei" w:cs="Microsoft JhengHei" w:eastAsia="Microsoft JhengHei" w:hint="default"/>
          <w:w w:val="95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BodyText"/>
        <w:spacing w:line="240" w:lineRule="auto" w:before="129"/>
        <w:ind w:left="728" w:right="14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承诺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</w:t>
      </w:r>
      <w:r>
        <w:rPr>
          <w:rFonts w:ascii="宋体" w:hAnsi="宋体" w:cs="宋体" w:eastAsia="宋体" w:hint="default"/>
        </w:rPr>
        <w:t>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承诺</w:t>
      </w:r>
    </w:p>
    <w:p>
      <w:pPr>
        <w:pStyle w:val="BodyText"/>
        <w:spacing w:line="240" w:lineRule="auto"/>
        <w:ind w:left="248" w:right="149"/>
        <w:jc w:val="left"/>
        <w:rPr>
          <w:rFonts w:ascii="宋体" w:hAnsi="宋体" w:cs="宋体" w:eastAsia="宋体" w:hint="default"/>
        </w:rPr>
      </w:pP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28" w:right="14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承诺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248" w:right="592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2006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/>
        <w:t>股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，持</w:t>
      </w:r>
      <w:r>
        <w:rPr/>
        <w:t>股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的股东深圳市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 司（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更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有限公司）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法定限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/>
        <w:t>限的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2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4"/>
        <w:spacing w:line="367" w:lineRule="exact"/>
        <w:ind w:left="728" w:right="14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367" w:lineRule="exact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100" w:bottom="1020" w:left="1000" w:right="680"/>
        </w:sectPr>
      </w:pPr>
    </w:p>
    <w:p>
      <w:pPr>
        <w:pStyle w:val="BodyText"/>
        <w:spacing w:line="357" w:lineRule="auto" w:before="91"/>
        <w:ind w:left="147"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2008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聘期</w:t>
      </w:r>
      <w:r>
        <w:rPr>
          <w:rFonts w:ascii="宋体" w:hAnsi="宋体" w:cs="宋体" w:eastAsia="宋体" w:hint="default"/>
        </w:rPr>
        <w:t>为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董事会公告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</w:t>
      </w:r>
      <w:r>
        <w:rPr>
          <w:rFonts w:ascii="宋体" w:hAnsi="宋体" w:cs="宋体" w:eastAsia="宋体" w:hint="default"/>
        </w:rPr>
        <w:t>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。本</w:t>
      </w:r>
      <w:r>
        <w:rPr/>
        <w:t>报告年度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给</w:t>
      </w:r>
      <w:r>
        <w:rPr/>
        <w:t>中 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 </w:t>
      </w:r>
      <w:r>
        <w:rPr/>
        <w:t>务的</w:t>
      </w:r>
      <w:r>
        <w:rPr>
          <w:rFonts w:ascii="宋体" w:hAnsi="宋体" w:cs="宋体" w:eastAsia="宋体" w:hint="default"/>
        </w:rPr>
        <w:t>连续</w:t>
      </w:r>
      <w:r>
        <w:rPr/>
        <w:t>年限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）公司及其董事、监事、高级管理人员、公司股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受处罚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8"/>
        <w:ind w:left="147" w:right="0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240" w:lineRule="auto" w:before="129"/>
        <w:ind w:left="62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监事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公司股东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权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left="147" w:right="23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调查</w:t>
      </w:r>
      <w:r>
        <w:rPr>
          <w:rFonts w:ascii="宋体" w:hAnsi="宋体" w:cs="宋体" w:eastAsia="宋体" w:hint="default"/>
        </w:rPr>
        <w:t>、</w:t>
      </w:r>
      <w:r>
        <w:rPr/>
        <w:t>司法</w:t>
      </w:r>
      <w:r>
        <w:rPr>
          <w:rFonts w:ascii="宋体" w:hAnsi="宋体" w:cs="宋体" w:eastAsia="宋体" w:hint="default"/>
        </w:rPr>
        <w:t>纪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送</w:t>
      </w:r>
      <w:r>
        <w:rPr/>
        <w:t>司法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刑</w:t>
      </w:r>
      <w:r>
        <w:rPr/>
        <w:t>事</w:t>
      </w:r>
      <w:r>
        <w:rPr>
          <w:rFonts w:ascii="宋体" w:hAnsi="宋体" w:cs="宋体" w:eastAsia="宋体" w:hint="default"/>
        </w:rPr>
        <w:t>责任、</w:t>
      </w:r>
      <w:r>
        <w:rPr/>
        <w:t>中国证监会</w:t>
      </w:r>
      <w:r>
        <w:rPr>
          <w:rFonts w:ascii="宋体" w:hAnsi="宋体" w:cs="宋体" w:eastAsia="宋体" w:hint="default"/>
        </w:rPr>
        <w:t>稽 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中国证监会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、</w:t>
      </w:r>
      <w:r>
        <w:rPr/>
        <w:t>证券市场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及</w:t>
      </w:r>
      <w:r>
        <w:rPr/>
        <w:t>证券</w:t>
      </w:r>
      <w:r>
        <w:rPr>
          <w:rFonts w:ascii="宋体" w:hAnsi="宋体" w:cs="宋体" w:eastAsia="宋体" w:hint="default"/>
        </w:rPr>
        <w:t>交 易所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left="147" w:right="21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续督导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正</w:t>
      </w:r>
      <w:r>
        <w:rPr/>
        <w:t>证券</w:t>
      </w:r>
      <w:r>
        <w:rPr>
          <w:rFonts w:ascii="宋体" w:hAnsi="宋体" w:cs="宋体" w:eastAsia="宋体" w:hint="default"/>
        </w:rPr>
        <w:t>变更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瑞</w:t>
      </w:r>
      <w:r>
        <w:rPr/>
        <w:t>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正</w:t>
      </w:r>
      <w:r>
        <w:rPr/>
        <w:t>证 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/>
        <w:t>办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7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有的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条件</w:t>
      </w:r>
      <w:r>
        <w:rPr/>
        <w:t>的</w:t>
      </w:r>
      <w:r>
        <w:rPr>
          <w:rFonts w:ascii="宋体" w:hAnsi="宋体" w:cs="宋体" w:eastAsia="宋体" w:hint="default"/>
        </w:rPr>
        <w:t>流通</w:t>
      </w:r>
      <w:r>
        <w:rPr/>
        <w:t>股</w:t>
      </w:r>
      <w:r>
        <w:rPr>
          <w:rFonts w:ascii="宋体" w:hAnsi="宋体" w:cs="宋体" w:eastAsia="宋体" w:hint="default"/>
        </w:rPr>
        <w:t>980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质押给</w:t>
      </w:r>
    </w:p>
    <w:p>
      <w:pPr>
        <w:pStyle w:val="BodyText"/>
        <w:spacing w:line="360" w:lineRule="auto" w:before="31"/>
        <w:ind w:left="147" w:right="23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质押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至质</w:t>
      </w:r>
      <w:r>
        <w:rPr>
          <w:rFonts w:ascii="宋体" w:hAnsi="宋体" w:cs="宋体" w:eastAsia="宋体" w:hint="default"/>
        </w:rPr>
        <w:t>权</w:t>
      </w:r>
      <w:r>
        <w:rPr/>
        <w:t>人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质押</w:t>
      </w:r>
      <w:r>
        <w:rPr/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为 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147"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2009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有限公司（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、 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有限公司（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”</w:t>
      </w:r>
      <w:r>
        <w:rPr/>
        <w:t>）与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爱博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/>
        <w:t>有限公司（</w:t>
      </w:r>
      <w:r>
        <w:rPr>
          <w:rFonts w:ascii="宋体" w:hAnsi="宋体" w:cs="宋体" w:eastAsia="宋体" w:hint="default"/>
        </w:rPr>
        <w:t>以 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爱博</w:t>
      </w:r>
      <w:r>
        <w:rPr>
          <w:rFonts w:ascii="宋体" w:hAnsi="宋体" w:cs="宋体" w:eastAsia="宋体" w:hint="default"/>
        </w:rPr>
        <w:t>”</w:t>
      </w:r>
      <w:r>
        <w:rPr/>
        <w:t>）联合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让</w:t>
      </w:r>
      <w:r>
        <w:rPr/>
        <w:t>与的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函</w:t>
      </w:r>
      <w:r>
        <w:rPr/>
        <w:t>》</w:t>
      </w:r>
      <w:r>
        <w:rPr>
          <w:rFonts w:ascii="宋体" w:hAnsi="宋体" w:cs="宋体" w:eastAsia="宋体" w:hint="default"/>
        </w:rPr>
        <w:t>，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和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 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8006.46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其利</w:t>
      </w:r>
      <w:r>
        <w:rPr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部转让给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与的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函</w:t>
      </w:r>
      <w:r>
        <w:rPr/>
        <w:t>》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，本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爱博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行债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2009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21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湖</w:t>
      </w:r>
      <w:r>
        <w:rPr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纳伟仕投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spacing w:val="-2"/>
        </w:rPr>
        <w:t>深圳市</w:t>
      </w:r>
      <w:r>
        <w:rPr>
          <w:rFonts w:ascii="宋体" w:hAnsi="宋体" w:cs="宋体" w:eastAsia="宋体" w:hint="default"/>
          <w:spacing w:val="-2"/>
        </w:rPr>
        <w:t>纳伟仕投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spacing w:val="-2"/>
        </w:rPr>
        <w:t>有限公</w:t>
      </w:r>
      <w:r>
        <w:rPr/>
        <w:t> 司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、金泰</w:t>
      </w:r>
      <w:r>
        <w:rPr>
          <w:rFonts w:ascii="宋体" w:hAnsi="宋体" w:cs="宋体" w:eastAsia="宋体" w:hint="default"/>
        </w:rPr>
        <w:t>克</w:t>
      </w:r>
      <w:r>
        <w:rPr/>
        <w:t>电子（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）有限公司的《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州</w:t>
      </w:r>
      <w:r>
        <w:rPr/>
        <w:t>市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</w:rPr>
        <w:t>盛</w:t>
      </w:r>
      <w:r>
        <w:rPr>
          <w:rFonts w:ascii="宋体" w:hAnsi="宋体" w:cs="宋体" w:eastAsia="宋体" w:hint="default"/>
        </w:rPr>
        <w:t>数</w:t>
      </w:r>
      <w:r>
        <w:rPr/>
        <w:t>码</w:t>
      </w:r>
      <w:r>
        <w:rPr>
          <w:rFonts w:ascii="宋体" w:hAnsi="宋体" w:cs="宋体" w:eastAsia="宋体" w:hint="default"/>
        </w:rPr>
        <w:t>科技 </w:t>
      </w:r>
      <w:r>
        <w:rPr>
          <w:spacing w:val="-2"/>
        </w:rPr>
        <w:t>有限公司的《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转让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本</w:t>
      </w:r>
      <w:r>
        <w:rPr>
          <w:spacing w:val="-2"/>
        </w:rPr>
        <w:t>公司的</w:t>
      </w:r>
      <w:r>
        <w:rPr>
          <w:rFonts w:ascii="宋体" w:hAnsi="宋体" w:cs="宋体" w:eastAsia="宋体" w:hint="default"/>
          <w:spacing w:val="-2"/>
        </w:rPr>
        <w:t>债权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4679.41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2"/>
        </w:rPr>
        <w:t>务人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185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转让给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，本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函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苏</w:t>
      </w:r>
      <w:r>
        <w:rPr>
          <w:rFonts w:ascii="宋体" w:hAnsi="宋体" w:cs="宋体" w:eastAsia="宋体" w:hint="default"/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爱博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让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840" w:header="876" w:top="1100" w:bottom="1020" w:left="1100" w:right="1060"/>
          <w:pgNumType w:start="1"/>
        </w:sectPr>
      </w:pPr>
    </w:p>
    <w:p>
      <w:pPr>
        <w:pStyle w:val="BodyText"/>
        <w:spacing w:line="240" w:lineRule="auto" w:before="91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债权</w:t>
      </w:r>
      <w:r>
        <w:rPr/>
        <w:t>与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8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8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（九）报告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等活</w:t>
      </w:r>
      <w:r>
        <w:rPr>
          <w:rFonts w:ascii="Microsoft JhengHei" w:hAnsi="Microsoft JhengHei" w:cs="Microsoft JhengHei" w:eastAsia="Microsoft JhengHei" w:hint="default"/>
        </w:rPr>
        <w:t>动情况表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363"/>
        <w:gridCol w:w="1574"/>
        <w:gridCol w:w="1469"/>
        <w:gridCol w:w="3115"/>
      </w:tblGrid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8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26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03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06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8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8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市场传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7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公司办公室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100" w:bottom="1020" w:left="860" w:right="102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line="436" w:lineRule="exact" w:before="0"/>
        <w:ind w:left="0" w:right="98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十、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30"/>
          <w:szCs w:val="30"/>
        </w:rPr>
        <w:t>报告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233" w:lineRule="exact" w:before="36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4"/>
        <w:spacing w:line="376" w:lineRule="exact"/>
        <w:ind w:left="148" w:right="113"/>
        <w:jc w:val="left"/>
        <w:rPr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10" w:lineRule="exact" w:before="0"/>
        <w:ind w:left="0" w:right="98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  计 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  告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before="36"/>
        <w:ind w:left="0" w:right="23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磊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[2010]</w:t>
      </w:r>
      <w:r>
        <w:rPr>
          <w:rFonts w:ascii="宋体" w:hAnsi="宋体" w:cs="宋体" w:eastAsia="宋体" w:hint="default"/>
          <w:sz w:val="21"/>
          <w:szCs w:val="21"/>
        </w:rPr>
        <w:t>第 </w:t>
      </w:r>
      <w:r>
        <w:rPr>
          <w:rFonts w:ascii="宋体" w:hAnsi="宋体" w:cs="宋体" w:eastAsia="宋体" w:hint="default"/>
          <w:sz w:val="21"/>
          <w:szCs w:val="21"/>
        </w:rPr>
        <w:t>0184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147" w:right="113"/>
        <w:jc w:val="left"/>
        <w:rPr>
          <w:rFonts w:ascii="宋体" w:hAnsi="宋体" w:cs="宋体" w:eastAsia="宋体" w:hint="default"/>
        </w:rPr>
      </w:pPr>
      <w:r>
        <w:rPr/>
        <w:t>深圳市太光电信股份有限公司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我们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计</w:t>
      </w:r>
      <w:r>
        <w:rPr>
          <w:rFonts w:ascii="宋体" w:hAnsi="宋体" w:cs="宋体" w:eastAsia="宋体" w:hint="default"/>
          <w:spacing w:val="-6"/>
        </w:rPr>
        <w:t>了后</w:t>
      </w:r>
      <w:r>
        <w:rPr>
          <w:rFonts w:ascii="宋体" w:hAnsi="宋体" w:cs="宋体" w:eastAsia="宋体" w:hint="default"/>
          <w:spacing w:val="-6"/>
        </w:rPr>
        <w:t>附</w:t>
      </w:r>
      <w:r>
        <w:rPr>
          <w:spacing w:val="-6"/>
        </w:rPr>
        <w:t>的深圳市太光电信股份有限公司（</w:t>
      </w:r>
      <w:r>
        <w:rPr>
          <w:rFonts w:ascii="宋体" w:hAnsi="宋体" w:cs="宋体" w:eastAsia="宋体" w:hint="default"/>
          <w:spacing w:val="-6"/>
        </w:rPr>
        <w:t>以下</w:t>
      </w:r>
      <w:r>
        <w:rPr>
          <w:rFonts w:ascii="宋体" w:hAnsi="宋体" w:cs="宋体" w:eastAsia="宋体" w:hint="default"/>
          <w:spacing w:val="-6"/>
        </w:rPr>
        <w:t>简</w:t>
      </w:r>
      <w:r>
        <w:rPr>
          <w:spacing w:val="-6"/>
        </w:rPr>
        <w:t>称太光电信公司）</w:t>
      </w:r>
      <w:r>
        <w:rPr>
          <w:rFonts w:ascii="宋体" w:hAnsi="宋体" w:cs="宋体" w:eastAsia="宋体" w:hint="default"/>
          <w:spacing w:val="-6"/>
        </w:rPr>
        <w:t>财</w:t>
      </w:r>
      <w:r>
        <w:rPr>
          <w:spacing w:val="-6"/>
        </w:rPr>
        <w:t>务报表</w:t>
      </w:r>
      <w:r>
        <w:rPr>
          <w:rFonts w:ascii="宋体" w:hAnsi="宋体" w:cs="宋体" w:eastAsia="宋体" w:hint="default"/>
          <w:spacing w:val="-6"/>
        </w:rPr>
        <w:t>，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3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表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4"/>
        </w:rPr>
        <w:t>0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</w:t>
      </w:r>
      <w:r>
        <w:rPr/>
        <w:t>表</w:t>
      </w:r>
      <w:r>
        <w:rPr>
          <w:rFonts w:ascii="宋体" w:hAnsi="宋体" w:cs="宋体" w:eastAsia="宋体" w:hint="default"/>
        </w:rPr>
        <w:t>以及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8" w:lineRule="exact" w:before="5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</w:t>
      </w:r>
    </w:p>
    <w:p>
      <w:pPr>
        <w:pStyle w:val="Heading4"/>
        <w:spacing w:line="352" w:lineRule="exact"/>
        <w:ind w:left="627" w:right="113"/>
        <w:jc w:val="left"/>
        <w:rPr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240" w:lineRule="auto" w:before="201"/>
        <w:ind w:left="627" w:right="0"/>
        <w:jc w:val="left"/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是</w:t>
      </w:r>
      <w:r>
        <w:rPr/>
        <w:t>太光电信公司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包括</w:t>
      </w:r>
      <w:r>
        <w:rPr/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11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维护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不存在由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147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运用</w:t>
      </w:r>
      <w:r>
        <w:rPr>
          <w:rFonts w:ascii="宋体" w:hAnsi="宋体" w:cs="宋体" w:eastAsia="宋体" w:hint="default"/>
        </w:rPr>
        <w:t>恰当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6" w:lineRule="exact" w:before="55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50" w:lineRule="exact"/>
        <w:ind w:left="627" w:right="113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415" w:lineRule="auto" w:before="20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是在实施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 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则要求</w:t>
      </w:r>
      <w:r>
        <w:rPr>
          <w:rFonts w:ascii="宋体" w:hAnsi="宋体" w:cs="宋体" w:eastAsia="宋体" w:hint="default"/>
        </w:rPr>
        <w:t>我们遵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是否不存在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417" w:lineRule="auto" w:before="58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和</w:t>
      </w:r>
      <w:r>
        <w:rPr/>
        <w:t>披露的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/>
        <w:t>选</w:t>
      </w:r>
      <w:r>
        <w:rPr>
          <w:rFonts w:ascii="宋体" w:hAnsi="宋体" w:cs="宋体" w:eastAsia="宋体" w:hint="default"/>
        </w:rPr>
        <w:t>择</w:t>
      </w:r>
      <w:r>
        <w:rPr/>
        <w:t>的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在进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恰当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制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层</w:t>
      </w:r>
      <w:r>
        <w:rPr/>
        <w:t>选</w:t>
      </w:r>
      <w:r>
        <w:rPr>
          <w:rFonts w:ascii="宋体" w:hAnsi="宋体" w:cs="宋体" w:eastAsia="宋体" w:hint="default"/>
        </w:rPr>
        <w:t>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恰当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的合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，以及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价财</w:t>
      </w:r>
      <w:r>
        <w:rPr/>
        <w:t>务报表的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相</w:t>
      </w:r>
      <w:r>
        <w:rPr/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113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审计意见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201"/>
        <w:ind w:left="628"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，</w:t>
      </w:r>
      <w:r>
        <w:rPr/>
        <w:t>太光电信公司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right="1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太光电信公司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况以及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100" w:bottom="1020" w:left="1100" w:right="1000"/>
        </w:sectPr>
      </w:pPr>
    </w:p>
    <w:p>
      <w:pPr>
        <w:pStyle w:val="BodyText"/>
        <w:spacing w:line="240" w:lineRule="auto" w:before="91"/>
        <w:ind w:left="188" w:right="855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6" w:lineRule="exact" w:before="55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5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417" w:lineRule="auto" w:before="206"/>
        <w:ind w:left="147" w:right="11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我们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，如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 </w:t>
      </w:r>
      <w:r>
        <w:rPr/>
        <w:t>太光电信公司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8,952.20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28,060.85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 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-13,352.20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太光电信公司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/>
        <w:t>披露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改 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1"/>
        <w:ind w:left="627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                 </w:t>
      </w:r>
      <w:r>
        <w:rPr>
          <w:rFonts w:ascii="宋体" w:hAnsi="宋体" w:cs="宋体" w:eastAsia="宋体" w:hint="default"/>
        </w:rPr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亮春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郭莉莉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中国</w:t>
      </w:r>
      <w:r>
        <w:rPr>
          <w:rFonts w:ascii="宋体" w:hAnsi="宋体" w:cs="宋体" w:eastAsia="宋体" w:hint="default"/>
        </w:rPr>
        <w:t>·</w:t>
      </w:r>
      <w:r>
        <w:rPr/>
        <w:t>北</w:t>
      </w:r>
      <w:r>
        <w:rPr>
          <w:rFonts w:ascii="宋体" w:hAnsi="宋体" w:cs="宋体" w:eastAsia="宋体" w:hint="default"/>
        </w:rPr>
        <w:t>京                                 </w:t>
      </w:r>
      <w:r>
        <w:rPr>
          <w:rFonts w:ascii="宋体" w:hAnsi="宋体" w:cs="宋体" w:eastAsia="宋体" w:hint="default"/>
        </w:rPr>
      </w:r>
      <w:r>
        <w:rPr/>
        <w:t>二</w:t>
      </w:r>
      <w:r>
        <w:rPr>
          <w:rFonts w:ascii="宋体" w:hAnsi="宋体" w:cs="宋体" w:eastAsia="宋体" w:hint="default"/>
        </w:rPr>
        <w:t>○</w:t>
      </w:r>
      <w:r>
        <w:rPr/>
        <w:t>一</w:t>
      </w:r>
      <w:r>
        <w:rPr>
          <w:rFonts w:ascii="宋体" w:hAnsi="宋体" w:cs="宋体" w:eastAsia="宋体" w:hint="default"/>
        </w:rPr>
        <w:t>○</w:t>
      </w:r>
      <w:r>
        <w:rPr/>
        <w:t>年四</w:t>
      </w:r>
      <w:r>
        <w:rPr>
          <w:rFonts w:ascii="宋体" w:hAnsi="宋体" w:cs="宋体" w:eastAsia="宋体" w:hint="default"/>
        </w:rPr>
        <w:t>月</w:t>
      </w:r>
      <w:r>
        <w:rPr/>
        <w:t>二</w:t>
      </w:r>
      <w:r>
        <w:rPr>
          <w:rFonts w:ascii="宋体" w:hAnsi="宋体" w:cs="宋体" w:eastAsia="宋体" w:hint="default"/>
        </w:rPr>
        <w:t>十</w:t>
      </w:r>
      <w:r>
        <w:rPr/>
        <w:t>三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1100" w:right="10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946"/>
        <w:gridCol w:w="2400"/>
        <w:gridCol w:w="2520"/>
      </w:tblGrid>
      <w:tr>
        <w:trPr>
          <w:trHeight w:val="523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6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2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币资金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17,253.60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5,588,635.61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17,882,920.21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27,276,638.97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22,956,615.14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32,882,528.18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31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2,825.77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8,355.62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4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22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302,825.77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308,355.62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  总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23,259,440.91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33,190,883.80 </w:t>
            </w:r>
          </w:p>
        </w:tc>
      </w:tr>
      <w:tr>
        <w:trPr>
          <w:trHeight w:val="346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5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008"/>
        <w:gridCol w:w="2731"/>
        <w:gridCol w:w="2635"/>
      </w:tblGrid>
      <w:tr>
        <w:trPr>
          <w:trHeight w:val="523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left="761" w:right="0"/>
              <w:jc w:val="center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Arial" w:hAnsi="Arial" w:cs="Arial" w:eastAsia="Arial" w:hint="default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39"/>
                <w:sz w:val="28"/>
                <w:szCs w:val="2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8"/>
                <w:szCs w:val="28"/>
              </w:rPr>
              <w:t>续</w:t>
            </w:r>
            <w:r>
              <w:rPr>
                <w:rFonts w:ascii="Arial" w:hAnsi="Arial" w:cs="Arial" w:eastAsia="Arial" w:hint="default"/>
                <w:b/>
                <w:bCs/>
                <w:spacing w:val="3"/>
                <w:sz w:val="28"/>
                <w:szCs w:val="28"/>
              </w:rPr>
              <w:t>)</w:t>
            </w:r>
            <w:r>
              <w:rPr>
                <w:rFonts w:ascii="Arial" w:hAnsi="Arial" w:cs="Arial" w:eastAsia="Arial" w:hint="default"/>
                <w:spacing w:val="3"/>
                <w:sz w:val="28"/>
                <w:szCs w:val="28"/>
              </w:rPr>
            </w:r>
          </w:p>
        </w:tc>
      </w:tr>
      <w:tr>
        <w:trPr>
          <w:trHeight w:val="346" w:hRule="exact"/>
        </w:trPr>
        <w:tc>
          <w:tcPr>
            <w:tcW w:w="4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（或股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53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4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5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1,641,090.99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9,158,698.47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6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993,965.79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1,644,360.64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7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255,704.63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414,692.43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8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290,738.28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311,738.23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9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109,599,976.89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147,230,608.76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112,781,476.58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158,760,098.53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10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1319" w:right="-1" w:firstLine="1305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left="1319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44,000,000.00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156,781,476.58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158,760,098.53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11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13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14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-280,608,461.14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-272,655,640.20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-133,522,035.67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-125,569,214.73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78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23,259,440.91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33,190,883.80 </w:t>
            </w:r>
          </w:p>
        </w:tc>
      </w:tr>
      <w:tr>
        <w:trPr>
          <w:trHeight w:val="346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417" w:val="left" w:leader="none"/>
                <w:tab w:pos="7123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1109"/>
        <w:gridCol w:w="2218"/>
        <w:gridCol w:w="2611"/>
      </w:tblGrid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2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利润表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1032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tabs>
                <w:tab w:pos="1007" w:val="left" w:leader="none"/>
              </w:tabs>
              <w:spacing w:line="240" w:lineRule="auto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15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4,909,038.90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20,616,013.42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15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4,166,924.76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18,472,727.65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营业税金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14,164.21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4,197,134.83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3,314,030.01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16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7,330,739.65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2,333,916.03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17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549,344.68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113,291.89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以“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-11,335,105.02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-3,632,116.37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3,382,284.08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3,819,971.28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8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亏损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8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-7,952,820.94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187,854.91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净亏损以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-7,952,820.94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187,854.91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（一）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-0.088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0.002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（二）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-0.088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  <w:p>
            <w:pPr>
              <w:pStyle w:val="TableParagraph"/>
              <w:spacing w:line="260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0.002 </w:t>
            </w:r>
          </w:p>
        </w:tc>
      </w:tr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019" w:val="left" w:leader="none"/>
                <w:tab w:pos="6719" w:val="left" w:leader="none"/>
              </w:tabs>
              <w:spacing w:line="240" w:lineRule="auto" w:before="29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898"/>
        <w:gridCol w:w="2333"/>
        <w:gridCol w:w="2242"/>
      </w:tblGrid>
      <w:tr>
        <w:trPr>
          <w:trHeight w:val="523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2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93" w:val="left" w:leader="none"/>
              </w:tabs>
              <w:spacing w:line="262" w:lineRule="exact"/>
              <w:ind w:left="108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3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696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0"/>
                <w:szCs w:val="20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0"/>
                <w:szCs w:val="20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10,719,643.51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27,759,998.77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费返还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3,882,002.07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8,265,626.28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3,165,566.72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22,867,271.86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30,925,565.49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  </w:t>
            </w:r>
            <w:r>
              <w:rPr>
                <w:rFonts w:ascii="宋体"/>
                <w:spacing w:val="-1"/>
                <w:sz w:val="20"/>
              </w:rPr>
              <w:t>12,392,909.48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27,148,263.58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给职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为职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1,132,872.96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925,642.33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204,552.03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50,000.00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48,080,496.06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2,795,219.16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61,810,830.53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30,919,125.07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-38,943,558.67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6,440.42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收益收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0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40" w:lineRule="auto" w:before="2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2,800.00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2,800.00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-2,800.00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偿还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利、利润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汇率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物净增加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5,056,441.33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3,640.42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17,253.60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13,613.18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金等价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17,253.60 </w:t>
            </w:r>
          </w:p>
        </w:tc>
      </w:tr>
      <w:tr>
        <w:trPr>
          <w:trHeight w:val="288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619" w:val="left" w:leader="none"/>
                <w:tab w:pos="7324" w:val="left" w:leader="none"/>
              </w:tabs>
              <w:spacing w:line="262" w:lineRule="exact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厉天福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龚伟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20"/>
                <w:szCs w:val="20"/>
              </w:rPr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100" w:bottom="102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624" w:hRule="exact"/>
        </w:trPr>
        <w:tc>
          <w:tcPr>
            <w:tcW w:w="15886" w:type="dxa"/>
            <w:gridSpan w:val="13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6"/>
              <w:ind w:right="65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权益变动情况表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</w:tc>
      </w:tr>
      <w:tr>
        <w:trPr>
          <w:trHeight w:val="470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72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514" w:hRule="exact"/>
        </w:trPr>
        <w:tc>
          <w:tcPr>
            <w:tcW w:w="2801" w:type="dxa"/>
            <w:vMerge w:val="restart"/>
            <w:tcBorders>
              <w:top w:val="single" w:sz="2" w:space="0" w:color="000000"/>
              <w:left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1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项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6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  <w:tc>
          <w:tcPr>
            <w:tcW w:w="64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12"/>
                <w:szCs w:val="1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"/>
                <w:w w:val="95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12"/>
                <w:szCs w:val="1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12"/>
                <w:szCs w:val="12"/>
              </w:rPr>
            </w:r>
          </w:p>
        </w:tc>
      </w:tr>
      <w:tr>
        <w:trPr>
          <w:trHeight w:val="619" w:hRule="exact"/>
        </w:trPr>
        <w:tc>
          <w:tcPr>
            <w:tcW w:w="2801" w:type="dxa"/>
            <w:vMerge/>
            <w:tcBorders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1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4" w:lineRule="exact" w:before="85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4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-272,843,495.11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-125,757,069.64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：会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差错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-272,843,495.11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-125,757,069.64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三、本年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减少以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号填列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187,854.91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187,854.91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失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值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资单位其他所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项目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240" w:lineRule="auto" w:before="1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-7,952,820.94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187,854.91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187,854.91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（三）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者投入和减少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1. </w:t>
            </w:r>
            <w:r>
              <w:rPr>
                <w:rFonts w:ascii="宋体" w:hAnsi="宋体" w:cs="宋体" w:eastAsia="宋体" w:hint="default"/>
                <w:spacing w:val="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者投入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2"/>
          <w:szCs w:val="12"/>
        </w:rPr>
        <w:sectPr>
          <w:headerReference w:type="default" r:id="rId18"/>
          <w:footerReference w:type="default" r:id="rId19"/>
          <w:pgSz w:w="16840" w:h="11900" w:orient="landscape"/>
          <w:pgMar w:header="870" w:footer="840" w:top="1120" w:bottom="1020" w:left="180" w:right="240"/>
          <w:pgNumType w:start="4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（四）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股东）的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（五）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者权益内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结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278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54,221,698.82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pacing w:val="-1"/>
                <w:sz w:val="12"/>
              </w:rPr>
              <w:t>2,237,046.65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-133,522,035.67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7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8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0</w:t>
            </w:r>
            <w:r>
              <w:rPr>
                <w:rFonts w:ascii="宋体"/>
                <w:spacing w:val="2"/>
                <w:sz w:val="12"/>
              </w:rPr>
              <w:t>0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05" w:right="-22" w:firstLine="78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5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2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1</w:t>
            </w:r>
            <w:r>
              <w:rPr>
                <w:rFonts w:ascii="宋体"/>
                <w:spacing w:val="2"/>
                <w:sz w:val="12"/>
              </w:rPr>
              <w:t>,</w:t>
            </w:r>
            <w:r>
              <w:rPr>
                <w:rFonts w:ascii="宋体"/>
                <w:spacing w:val="-3"/>
                <w:sz w:val="12"/>
              </w:rPr>
              <w:t>6</w:t>
            </w:r>
            <w:r>
              <w:rPr>
                <w:rFonts w:ascii="宋体"/>
                <w:spacing w:val="2"/>
                <w:sz w:val="12"/>
              </w:rPr>
              <w:t>9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.</w:t>
            </w:r>
            <w:r>
              <w:rPr>
                <w:rFonts w:ascii="宋体"/>
                <w:spacing w:val="-3"/>
                <w:sz w:val="12"/>
              </w:rPr>
              <w:t>8</w:t>
            </w:r>
            <w:r>
              <w:rPr>
                <w:rFonts w:ascii="宋体"/>
                <w:spacing w:val="2"/>
                <w:sz w:val="12"/>
              </w:rPr>
              <w:t>2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5" w:lineRule="exact" w:before="85"/>
              <w:ind w:right="-22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  <w:p>
            <w:pPr>
              <w:pStyle w:val="TableParagraph"/>
              <w:spacing w:line="155" w:lineRule="exact"/>
              <w:ind w:right="-17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</w:t>
            </w:r>
            <w:r>
              <w:rPr>
                <w:rFonts w:ascii="宋体"/>
                <w:spacing w:val="-3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4" w:lineRule="exact" w:before="102"/>
              <w:ind w:left="110" w:right="-22" w:firstLine="7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2</w:t>
            </w:r>
            <w:r>
              <w:rPr>
                <w:rFonts w:ascii="宋体"/>
                <w:spacing w:val="-3"/>
                <w:sz w:val="12"/>
              </w:rPr>
              <w:t>3</w:t>
            </w:r>
            <w:r>
              <w:rPr>
                <w:rFonts w:ascii="宋体"/>
                <w:spacing w:val="2"/>
                <w:sz w:val="12"/>
              </w:rPr>
              <w:t>7</w:t>
            </w:r>
            <w:r>
              <w:rPr>
                <w:rFonts w:ascii="宋体"/>
                <w:spacing w:val="-3"/>
                <w:sz w:val="12"/>
              </w:rPr>
              <w:t>,</w:t>
            </w:r>
            <w:r>
              <w:rPr>
                <w:rFonts w:ascii="宋体"/>
                <w:spacing w:val="2"/>
                <w:sz w:val="12"/>
              </w:rPr>
              <w:t>0</w:t>
            </w:r>
            <w:r>
              <w:rPr>
                <w:rFonts w:ascii="宋体"/>
                <w:spacing w:val="-3"/>
                <w:sz w:val="12"/>
              </w:rPr>
              <w:t>4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.</w:t>
            </w:r>
            <w:r>
              <w:rPr>
                <w:rFonts w:ascii="宋体"/>
                <w:spacing w:val="2"/>
                <w:sz w:val="12"/>
              </w:rPr>
              <w:t>6</w:t>
            </w:r>
            <w:r>
              <w:rPr>
                <w:rFonts w:ascii="宋体"/>
                <w:spacing w:val="-3"/>
                <w:sz w:val="12"/>
              </w:rPr>
              <w:t>5</w:t>
            </w:r>
            <w:r>
              <w:rPr>
                <w:rFonts w:ascii="宋体"/>
                <w:spacing w:val="2"/>
                <w:sz w:val="12"/>
              </w:rPr>
              <w:t> 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-272,655,640.20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-125,569,214.73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350" w:hRule="exact"/>
        </w:trPr>
        <w:tc>
          <w:tcPr>
            <w:tcW w:w="5930" w:type="dxa"/>
            <w:gridSpan w:val="4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厉天福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5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龚伟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44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</w:tbl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  <w:sz w:val="12"/>
          <w:szCs w:val="12"/>
        </w:rPr>
        <w:sectPr>
          <w:pgSz w:w="16840" w:h="11900" w:orient="landscape"/>
          <w:pgMar w:header="870" w:footer="840" w:top="1120" w:bottom="1020" w:left="180" w:right="240"/>
        </w:sectPr>
      </w:pPr>
    </w:p>
    <w:p>
      <w:pPr>
        <w:pStyle w:val="Heading4"/>
        <w:spacing w:line="310" w:lineRule="exact"/>
        <w:ind w:left="287" w:right="0"/>
        <w:jc w:val="left"/>
        <w:rPr>
          <w:rFonts w:ascii="宋体" w:hAnsi="宋体" w:cs="宋体" w:eastAsia="宋体" w:hint="default"/>
          <w:b w:val="0"/>
          <w:bCs w:val="0"/>
          <w:sz w:val="21"/>
          <w:szCs w:val="21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296320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/>
        <w:t>（三）会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表附注</w:t>
      </w:r>
      <w:r>
        <w:rPr>
          <w:rFonts w:ascii="宋体" w:hAnsi="宋体" w:cs="宋体" w:eastAsia="宋体" w:hint="default"/>
          <w:b w:val="0"/>
          <w:bCs w:val="0"/>
          <w:w w:val="100"/>
          <w:sz w:val="21"/>
          <w:szCs w:val="21"/>
        </w:rPr>
        <w:t> </w:t>
      </w:r>
    </w:p>
    <w:p>
      <w:pPr>
        <w:spacing w:line="263" w:lineRule="exact" w:before="0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387" w:lineRule="exact" w:before="0"/>
        <w:ind w:left="2121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32"/>
          <w:sz w:val="28"/>
          <w:szCs w:val="28"/>
        </w:rPr>
        <w:t>深圳市太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光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电信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8"/>
          <w:sz w:val="28"/>
          <w:szCs w:val="28"/>
        </w:rPr>
        <w:t>份有限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司财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-3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2"/>
          <w:sz w:val="28"/>
          <w:szCs w:val="28"/>
        </w:rPr>
        <w:t>报表附注</w:t>
      </w:r>
      <w:r>
        <w:rPr>
          <w:rFonts w:ascii="Microsoft JhengHei" w:hAnsi="Microsoft JhengHei" w:cs="Microsoft JhengHei" w:eastAsia="Microsoft JhengHei" w:hint="default"/>
          <w:b/>
          <w:bCs/>
          <w:spacing w:val="-2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2"/>
        <w:ind w:left="1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 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8860" w:val="left" w:leader="none"/>
        </w:tabs>
        <w:spacing w:line="272" w:lineRule="exact" w:before="26"/>
        <w:ind w:left="10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本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附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注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除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特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别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注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明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外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，均以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民币元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列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示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）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 </w:t>
        <w:tab/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2" w:lineRule="exact" w:before="0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4"/>
        <w:spacing w:line="240" w:lineRule="auto" w:before="156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357" w:lineRule="auto" w:before="0"/>
        <w:ind w:left="100" w:right="0" w:firstLine="32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深圳市太光电信股份有限公司（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“本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）系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经贵州省经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体制改革委员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黔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体改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1993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72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黔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函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174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贵州省凯里</w:t>
      </w:r>
      <w:r>
        <w:rPr>
          <w:rFonts w:ascii="宋体" w:hAnsi="宋体" w:cs="宋体" w:eastAsia="宋体" w:hint="default"/>
          <w:sz w:val="22"/>
          <w:szCs w:val="22"/>
        </w:rPr>
        <w:t>涤纶</w:t>
      </w:r>
      <w:r>
        <w:rPr>
          <w:rFonts w:ascii="宋体" w:hAnsi="宋体" w:cs="宋体" w:eastAsia="宋体" w:hint="default"/>
          <w:sz w:val="22"/>
          <w:szCs w:val="22"/>
        </w:rPr>
        <w:t>厂作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名称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74,388,800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7"/>
          <w:sz w:val="22"/>
          <w:szCs w:val="22"/>
        </w:rPr>
        <w:t>中国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证券监</w:t>
      </w:r>
      <w:r>
        <w:rPr>
          <w:rFonts w:ascii="宋体" w:hAnsi="宋体" w:cs="宋体" w:eastAsia="宋体" w:hint="default"/>
          <w:sz w:val="22"/>
          <w:szCs w:val="22"/>
        </w:rPr>
        <w:t>督</w:t>
      </w:r>
      <w:r>
        <w:rPr>
          <w:rFonts w:ascii="宋体" w:hAnsi="宋体" w:cs="宋体" w:eastAsia="宋体" w:hint="default"/>
          <w:sz w:val="22"/>
          <w:szCs w:val="22"/>
        </w:rPr>
        <w:t>管理委员</w:t>
      </w:r>
      <w:r>
        <w:rPr>
          <w:rFonts w:ascii="宋体" w:hAnsi="宋体" w:cs="宋体" w:eastAsia="宋体" w:hint="default"/>
          <w:sz w:val="22"/>
          <w:szCs w:val="22"/>
        </w:rPr>
        <w:t>会证监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100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20,000,000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深证市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挂牌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1995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送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本后，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81,827,680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1996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法人</w:t>
      </w:r>
      <w:r>
        <w:rPr>
          <w:rFonts w:ascii="宋体" w:hAnsi="宋体" w:cs="宋体" w:eastAsia="宋体" w:hint="default"/>
          <w:sz w:val="22"/>
          <w:szCs w:val="22"/>
        </w:rPr>
        <w:t>营业执照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公司注册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8182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21443093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6"/>
        <w:ind w:left="100" w:right="211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原发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涤纶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无力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35,653,670 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股法人股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8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8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8"/>
          <w:sz w:val="22"/>
          <w:szCs w:val="22"/>
        </w:rPr>
        <w:t>高级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8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8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8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8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8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8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8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行，分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8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8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8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8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8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8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8"/>
          <w:sz w:val="22"/>
          <w:szCs w:val="22"/>
        </w:rPr>
        <w:t>筑装饰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8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18,861,412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23.05%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德惠</w:t>
      </w:r>
      <w:r>
        <w:rPr>
          <w:rFonts w:ascii="宋体" w:hAnsi="宋体" w:cs="宋体" w:eastAsia="宋体" w:hint="default"/>
          <w:sz w:val="22"/>
          <w:szCs w:val="22"/>
        </w:rPr>
        <w:t>俱乐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13,052,258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15.95%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广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鹏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3,740,000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4.57%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深圳市太光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简</w:t>
      </w:r>
      <w:r>
        <w:rPr>
          <w:rFonts w:ascii="宋体" w:hAnsi="宋体" w:cs="宋体" w:eastAsia="宋体" w:hint="default"/>
          <w:sz w:val="22"/>
          <w:szCs w:val="22"/>
        </w:rPr>
        <w:t>称</w:t>
      </w:r>
      <w:r>
        <w:rPr>
          <w:rFonts w:ascii="宋体" w:hAnsi="宋体" w:cs="宋体" w:eastAsia="宋体" w:hint="default"/>
          <w:sz w:val="22"/>
          <w:szCs w:val="22"/>
        </w:rPr>
        <w:t>“</w:t>
      </w:r>
      <w:r>
        <w:rPr>
          <w:rFonts w:ascii="宋体" w:hAnsi="宋体" w:cs="宋体" w:eastAsia="宋体" w:hint="default"/>
          <w:sz w:val="22"/>
          <w:szCs w:val="22"/>
        </w:rPr>
        <w:t>太光</w:t>
      </w:r>
      <w:r>
        <w:rPr>
          <w:rFonts w:ascii="宋体" w:hAnsi="宋体" w:cs="宋体" w:eastAsia="宋体" w:hint="default"/>
          <w:sz w:val="22"/>
          <w:szCs w:val="22"/>
        </w:rPr>
        <w:t>科技”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原发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人股东广东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公司的股份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19,897,057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，占本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24.32%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8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2001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址深圳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并对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营业执照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行了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的注册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4403011059727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8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业、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含专</w:t>
      </w:r>
      <w:r>
        <w:rPr>
          <w:rFonts w:ascii="宋体" w:hAnsi="宋体" w:cs="宋体" w:eastAsia="宋体" w:hint="default"/>
          <w:sz w:val="22"/>
          <w:szCs w:val="22"/>
        </w:rPr>
        <w:t>营、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卖商品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公司注册名称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贵州凯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涤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深圳市太光电信股份有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”；本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公司注册地址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贵州省凯里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环城西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路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92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迁移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深圳市福田区天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安数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吉大厦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楼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A2</w:t>
      </w:r>
      <w:r>
        <w:rPr>
          <w:rFonts w:ascii="宋体" w:hAnsi="宋体" w:cs="宋体" w:eastAsia="宋体" w:hint="default"/>
          <w:spacing w:val="-10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00" w:right="102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2002</w:t>
      </w:r>
      <w:r>
        <w:rPr>
          <w:rFonts w:ascii="宋体" w:hAnsi="宋体" w:cs="宋体" w:eastAsia="宋体" w:hint="default"/>
          <w:spacing w:val="-3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3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(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)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筑装饰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9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9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德惠</w:t>
      </w:r>
      <w:r>
        <w:rPr>
          <w:rFonts w:ascii="宋体" w:hAnsi="宋体" w:cs="宋体" w:eastAsia="宋体" w:hint="default"/>
          <w:spacing w:val="9"/>
          <w:sz w:val="22"/>
          <w:szCs w:val="22"/>
        </w:rPr>
        <w:t>俱乐</w:t>
      </w:r>
      <w:r>
        <w:rPr>
          <w:rFonts w:ascii="宋体" w:hAnsi="宋体" w:cs="宋体" w:eastAsia="宋体" w:hint="default"/>
          <w:spacing w:val="9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9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9"/>
          <w:sz w:val="22"/>
          <w:szCs w:val="22"/>
        </w:rPr>
        <w:t>流通</w:t>
      </w:r>
      <w:r>
        <w:rPr>
          <w:rFonts w:ascii="宋体" w:hAnsi="宋体" w:cs="宋体" w:eastAsia="宋体" w:hint="default"/>
          <w:spacing w:val="9"/>
          <w:sz w:val="22"/>
          <w:szCs w:val="22"/>
        </w:rPr>
        <w:t>社</w:t>
      </w:r>
      <w:r>
        <w:rPr>
          <w:rFonts w:ascii="宋体" w:hAnsi="宋体" w:cs="宋体" w:eastAsia="宋体" w:hint="default"/>
          <w:spacing w:val="9"/>
          <w:sz w:val="22"/>
          <w:szCs w:val="22"/>
        </w:rPr>
        <w:t>会法人股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9"/>
          <w:sz w:val="22"/>
          <w:szCs w:val="22"/>
        </w:rPr>
        <w:t>计 </w:t>
      </w:r>
      <w:r>
        <w:rPr>
          <w:rFonts w:ascii="宋体" w:hAnsi="宋体" w:cs="宋体" w:eastAsia="宋体" w:hint="default"/>
          <w:sz w:val="22"/>
          <w:szCs w:val="22"/>
        </w:rPr>
        <w:t>19,833,670 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，占本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24.24%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00" w:right="219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公司的法人股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6,083,670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占本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7.44</w:t>
      </w:r>
      <w:r>
        <w:rPr>
          <w:rFonts w:ascii="宋体" w:hAnsi="宋体" w:cs="宋体" w:eastAsia="宋体" w:hint="default"/>
          <w:sz w:val="22"/>
          <w:szCs w:val="22"/>
        </w:rPr>
        <w:t>％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电子（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）有限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司法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headerReference w:type="default" r:id="rId20"/>
          <w:footerReference w:type="default" r:id="rId21"/>
          <w:pgSz w:w="11900" w:h="16840"/>
          <w:pgMar w:header="876" w:footer="840" w:top="1100" w:bottom="1020" w:left="960" w:right="480"/>
          <w:pgNumType w:start="1"/>
        </w:sectPr>
      </w:pPr>
    </w:p>
    <w:p>
      <w:pPr>
        <w:spacing w:line="277" w:lineRule="exact" w:before="0"/>
        <w:ind w:left="57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296296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w w:val="100"/>
          <w:sz w:val="22"/>
          <w:szCs w:val="22"/>
        </w:rPr>
        <w:t>股东深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圳</w:t>
      </w:r>
      <w:r>
        <w:rPr>
          <w:rFonts w:ascii="宋体" w:hAnsi="宋体" w:cs="宋体" w:eastAsia="宋体" w:hint="default"/>
          <w:w w:val="100"/>
          <w:sz w:val="22"/>
          <w:szCs w:val="22"/>
        </w:rPr>
        <w:t>市太光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深圳市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before="144"/>
        <w:ind w:left="14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w w:val="100"/>
          <w:sz w:val="22"/>
          <w:szCs w:val="22"/>
        </w:rPr>
        <w:t>“申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139"/>
        <w:ind w:left="14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8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信息名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8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1375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锯爱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麦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广告有限公司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陕</w:t>
      </w:r>
      <w:r>
        <w:rPr>
          <w:rFonts w:ascii="宋体" w:hAnsi="宋体" w:cs="宋体" w:eastAsia="宋体" w:hint="default"/>
          <w:sz w:val="22"/>
          <w:szCs w:val="22"/>
        </w:rPr>
        <w:t>西</w:t>
      </w:r>
      <w:r>
        <w:rPr>
          <w:rFonts w:ascii="宋体" w:hAnsi="宋体" w:cs="宋体" w:eastAsia="宋体" w:hint="default"/>
          <w:sz w:val="22"/>
          <w:szCs w:val="22"/>
        </w:rPr>
        <w:t>瑞</w:t>
      </w:r>
      <w:r>
        <w:rPr>
          <w:rFonts w:ascii="宋体" w:hAnsi="宋体" w:cs="宋体" w:eastAsia="宋体" w:hint="default"/>
          <w:sz w:val="22"/>
          <w:szCs w:val="22"/>
        </w:rPr>
        <w:t>发投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旺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175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公司股份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7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的股</w:t>
      </w:r>
      <w:r>
        <w:rPr>
          <w:rFonts w:ascii="宋体" w:hAnsi="宋体" w:cs="宋体" w:eastAsia="宋体" w:hint="default"/>
          <w:sz w:val="22"/>
          <w:szCs w:val="22"/>
        </w:rPr>
        <w:t>权分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改革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，及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召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2005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357" w:lineRule="auto" w:before="144"/>
        <w:ind w:left="140" w:right="214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年度股东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分配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流通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22,000,000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册的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本，流通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东</w:t>
      </w:r>
      <w:r>
        <w:rPr>
          <w:rFonts w:ascii="宋体" w:hAnsi="宋体" w:cs="宋体" w:eastAsia="宋体" w:hint="default"/>
          <w:w w:val="100"/>
          <w:sz w:val="22"/>
          <w:szCs w:val="22"/>
        </w:rPr>
        <w:t>获得</w:t>
      </w:r>
      <w:r>
        <w:rPr>
          <w:rFonts w:ascii="宋体" w:hAnsi="宋体" w:cs="宋体" w:eastAsia="宋体" w:hint="default"/>
          <w:w w:val="100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w w:val="100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股的股份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增后，本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总额、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情况下，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81,827,678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90,627,680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7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前实际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</w:p>
    <w:p>
      <w:pPr>
        <w:spacing w:before="139"/>
        <w:ind w:left="14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7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一</w:t>
      </w:r>
    </w:p>
    <w:p>
      <w:pPr>
        <w:spacing w:before="139"/>
        <w:ind w:left="14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深圳市滨河路北与彩田路东联合广场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3608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6"/>
        <w:ind w:left="529" w:right="10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: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TEC5200</w:t>
      </w:r>
      <w:r>
        <w:rPr>
          <w:rFonts w:ascii="Times New Roman" w:hAnsi="Times New Roman" w:cs="Times New Roman" w:eastAsia="Times New Roman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含专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17"/>
        <w:ind w:left="116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营、</w:t>
      </w:r>
      <w:r>
        <w:rPr>
          <w:rFonts w:ascii="宋体" w:hAnsi="宋体" w:cs="宋体" w:eastAsia="宋体" w:hint="default"/>
          <w:w w:val="100"/>
          <w:sz w:val="21"/>
          <w:szCs w:val="21"/>
        </w:rPr>
        <w:t>专</w:t>
      </w:r>
      <w:r>
        <w:rPr>
          <w:rFonts w:ascii="宋体" w:hAnsi="宋体" w:cs="宋体" w:eastAsia="宋体" w:hint="default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专卖商品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w w:val="100"/>
          <w:sz w:val="21"/>
          <w:szCs w:val="21"/>
        </w:rPr>
        <w:t>口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328" w:right="1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200"/>
        <w:ind w:left="140" w:right="104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8,952.20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28,060.85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者权益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-13,352.20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依</w:t>
      </w:r>
      <w:r>
        <w:rPr>
          <w:rFonts w:ascii="宋体" w:hAnsi="宋体" w:cs="宋体" w:eastAsia="宋体" w:hint="default"/>
          <w:sz w:val="22"/>
          <w:szCs w:val="22"/>
        </w:rPr>
        <w:t>赖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创造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流量及</w:t>
      </w:r>
      <w:r>
        <w:rPr>
          <w:rFonts w:ascii="宋体" w:hAnsi="宋体" w:cs="宋体" w:eastAsia="宋体" w:hint="default"/>
          <w:sz w:val="22"/>
          <w:szCs w:val="22"/>
        </w:rPr>
        <w:t>间接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股股东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进战略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如“本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这些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故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以持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假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8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pStyle w:val="Heading4"/>
        <w:spacing w:line="240" w:lineRule="auto" w:before="186"/>
        <w:ind w:left="328" w:right="1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遵循企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00"/>
        <w:ind w:left="582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</w:t>
      </w:r>
      <w:r>
        <w:rPr>
          <w:rFonts w:ascii="宋体" w:hAnsi="宋体" w:cs="宋体" w:eastAsia="宋体" w:hint="default"/>
          <w:sz w:val="22"/>
          <w:szCs w:val="22"/>
        </w:rPr>
        <w:t>真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反映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</w:t>
      </w:r>
      <w:r>
        <w:rPr>
          <w:rFonts w:ascii="宋体" w:hAnsi="宋体" w:cs="宋体" w:eastAsia="宋体" w:hint="default"/>
          <w:sz w:val="22"/>
          <w:szCs w:val="22"/>
        </w:rPr>
        <w:t>、经营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和现</w:t>
      </w:r>
    </w:p>
    <w:p>
      <w:pPr>
        <w:spacing w:before="139"/>
        <w:ind w:left="14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140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00"/>
        <w:ind w:left="769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769" w:right="4707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间为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360" w:lineRule="auto" w:before="33"/>
        <w:ind w:left="769" w:right="645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4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920" w:right="480"/>
        </w:sectPr>
      </w:pPr>
    </w:p>
    <w:p>
      <w:pPr>
        <w:spacing w:line="277" w:lineRule="exact"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296272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公司会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2"/>
          <w:sz w:val="22"/>
          <w:szCs w:val="22"/>
        </w:rPr>
        <w:t>算以权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责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制为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除交易性金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</w:p>
    <w:p>
      <w:pPr>
        <w:spacing w:line="355" w:lineRule="auto" w:before="144"/>
        <w:ind w:left="589" w:right="5613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，均以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z w:val="22"/>
          <w:szCs w:val="22"/>
        </w:rPr>
        <w:t>史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9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及现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价物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3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价物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般是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流动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、易于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换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91"/>
          <w:sz w:val="22"/>
          <w:szCs w:val="22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币交易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1"/>
        <w:ind w:left="148" w:right="132" w:firstLine="42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中国人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的市场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民币记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币性资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中国人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的市场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经营期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币性项</w:t>
      </w:r>
      <w:r>
        <w:rPr>
          <w:rFonts w:ascii="宋体" w:hAnsi="宋体" w:cs="宋体" w:eastAsia="宋体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6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期损</w:t>
      </w:r>
      <w:r>
        <w:rPr>
          <w:rFonts w:ascii="宋体" w:hAnsi="宋体" w:cs="宋体" w:eastAsia="宋体" w:hint="default"/>
          <w:sz w:val="21"/>
          <w:szCs w:val="21"/>
        </w:rPr>
        <w:t>益。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28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目除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未分配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，按比</w:t>
      </w:r>
      <w:r>
        <w:rPr>
          <w:rFonts w:ascii="宋体" w:hAnsi="宋体" w:cs="宋体" w:eastAsia="宋体" w:hint="default"/>
          <w:sz w:val="22"/>
          <w:szCs w:val="22"/>
        </w:rPr>
        <w:t>例转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流量以及</w:t>
      </w:r>
      <w:r>
        <w:rPr>
          <w:rFonts w:ascii="宋体" w:hAnsi="宋体" w:cs="宋体" w:eastAsia="宋体" w:hint="default"/>
          <w:sz w:val="22"/>
          <w:szCs w:val="22"/>
        </w:rPr>
        <w:t>境外</w:t>
      </w:r>
      <w:r>
        <w:rPr>
          <w:rFonts w:ascii="宋体" w:hAnsi="宋体" w:cs="宋体" w:eastAsia="宋体" w:hint="default"/>
          <w:sz w:val="22"/>
          <w:szCs w:val="22"/>
        </w:rPr>
        <w:t>子公司的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流量发生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汇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现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表中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91"/>
          <w:sz w:val="22"/>
          <w:szCs w:val="22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按投</w:t>
      </w:r>
      <w:r>
        <w:rPr>
          <w:rFonts w:ascii="宋体" w:hAnsi="宋体" w:cs="宋体" w:eastAsia="宋体" w:hint="default"/>
          <w:sz w:val="22"/>
          <w:szCs w:val="22"/>
        </w:rPr>
        <w:t>资目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实质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</w:p>
    <w:p>
      <w:pPr>
        <w:spacing w:line="360" w:lineRule="auto" w:before="139"/>
        <w:ind w:left="647" w:right="0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其变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</w:p>
    <w:p>
      <w:pPr>
        <w:spacing w:before="2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表中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交易性金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列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</w:p>
    <w:p>
      <w:pPr>
        <w:spacing w:line="360" w:lineRule="auto" w:before="139"/>
        <w:ind w:left="647" w:right="0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0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应</w:t>
      </w:r>
    </w:p>
    <w:p>
      <w:pPr>
        <w:spacing w:before="2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票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277" w:lineRule="exact" w:before="0"/>
        <w:ind w:left="6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296248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8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产及未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</w:p>
    <w:p>
      <w:pPr>
        <w:spacing w:before="144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9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78"/>
          <w:sz w:val="22"/>
          <w:szCs w:val="22"/>
        </w:rPr>
        <w:t> </w:t>
      </w:r>
      <w:r>
        <w:rPr>
          <w:rFonts w:ascii="宋体" w:hAnsi="宋体" w:cs="宋体" w:eastAsia="宋体" w:hint="default"/>
          <w:spacing w:val="7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1"/>
        <w:ind w:left="147" w:right="178" w:firstLine="42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其他金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5" w:lineRule="auto" w:before="33"/>
        <w:ind w:left="147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行后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以及持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实际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，以摊余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40"/>
        <w:ind w:left="147" w:right="212" w:firstLine="42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收益；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资损</w:t>
      </w:r>
      <w:r>
        <w:rPr>
          <w:rFonts w:ascii="宋体" w:hAnsi="宋体" w:cs="宋体" w:eastAsia="宋体" w:hint="default"/>
          <w:sz w:val="21"/>
          <w:szCs w:val="21"/>
        </w:rPr>
        <w:t>益，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益。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35"/>
        <w:ind w:left="1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权益；持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收益；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售权益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宣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放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入投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收益；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扣除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7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产发生减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售权益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后发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7.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115"/>
        <w:ind w:left="148" w:right="223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，以摊余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本减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48" w:lineRule="auto" w:before="31"/>
        <w:ind w:left="148" w:right="169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单项金额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Arial" w:hAnsi="Arial" w:cs="Arial" w:eastAsia="Arial" w:hint="default"/>
          <w:spacing w:val="-1"/>
          <w:w w:val="100"/>
          <w:sz w:val="22"/>
          <w:szCs w:val="22"/>
        </w:rPr>
        <w:t>500</w:t>
      </w:r>
      <w:r>
        <w:rPr>
          <w:rFonts w:ascii="Arial" w:hAnsi="Arial" w:cs="Arial" w:eastAsia="Arial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明本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将无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流量现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测试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48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357" w:lineRule="auto" w:before="0"/>
        <w:ind w:left="248" w:right="237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888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于单项金额非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后未减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分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坏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66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542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0"/>
          <w:sz w:val="20"/>
          <w:szCs w:val="20"/>
        </w:rPr>
        <w:pict>
          <v:group style="width:483.6pt;height:177.15pt;mso-position-horizontal-relative:char;mso-position-vertical-relative:line" coordorigin="0,0" coordsize="9672,3543">
            <v:group style="position:absolute;left:29;top:14;width:4805;height:2" coordorigin="29,14" coordsize="4805,2">
              <v:shape style="position:absolute;left:29;top:14;width:4805;height:2" coordorigin="29,14" coordsize="4805,0" path="m29,14l4834,14e" filled="false" stroked="true" strokeweight="1.44pt" strokecolor="#000000">
                <v:path arrowok="t"/>
              </v:shape>
            </v:group>
            <v:group style="position:absolute;left:4834;top:14;width:29;height:2" coordorigin="4834,14" coordsize="29,2">
              <v:shape style="position:absolute;left:4834;top:14;width:29;height:2" coordorigin="4834,14" coordsize="29,0" path="m4834,14l4862,14e" filled="false" stroked="true" strokeweight="1.44pt" strokecolor="#000000">
                <v:path arrowok="t"/>
              </v:shape>
            </v:group>
            <v:group style="position:absolute;left:4862;top:14;width:4786;height:2" coordorigin="4862,14" coordsize="4786,2">
              <v:shape style="position:absolute;left:4862;top:14;width:4786;height:2" coordorigin="4862,14" coordsize="4786,0" path="m4862,14l9648,14e" filled="false" stroked="true" strokeweight="1.44pt" strokecolor="#000000">
                <v:path arrowok="t"/>
              </v:shape>
            </v:group>
            <v:group style="position:absolute;left:14;top:3528;width:4820;height:2" coordorigin="14,3528" coordsize="4820,2">
              <v:shape style="position:absolute;left:14;top:3528;width:4820;height:2" coordorigin="14,3528" coordsize="4820,0" path="m14,3528l4834,3528e" filled="false" stroked="true" strokeweight="1.44pt" strokecolor="#000000">
                <v:path arrowok="t"/>
              </v:shape>
              <v:shape style="position:absolute;left:29;top:29;width:9619;height:3485" type="#_x0000_t75" stroked="false">
                <v:imagedata r:id="rId22" o:title=""/>
              </v:shape>
            </v:group>
            <v:group style="position:absolute;left:4834;top:3528;width:29;height:2" coordorigin="4834,3528" coordsize="29,2">
              <v:shape style="position:absolute;left:4834;top:3528;width:29;height:2" coordorigin="4834,3528" coordsize="29,0" path="m4834,3528l4862,3528e" filled="false" stroked="true" strokeweight="1.44pt" strokecolor="#000000">
                <v:path arrowok="t"/>
              </v:shape>
            </v:group>
            <v:group style="position:absolute;left:4862;top:3528;width:4796;height:2" coordorigin="4862,3528" coordsize="4796,2">
              <v:shape style="position:absolute;left:4862;top:3528;width:4796;height:2" coordorigin="4862,3528" coordsize="4796,0" path="m4862,3528l9658,3528e" filled="false" stroked="true" strokeweight="1.44pt" strokecolor="#000000">
                <v:path arrowok="t"/>
              </v:shape>
              <v:shape style="position:absolute;left:139;top:60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811;top:60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569;width:9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42;top:569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1% </w:t>
                      </w:r>
                    </w:p>
                  </w:txbxContent>
                </v:textbox>
                <w10:wrap type="none"/>
              </v:shape>
              <v:shape style="position:absolute;left:139;top:1077;width:71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1-2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42;top:1077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3% </w:t>
                      </w:r>
                    </w:p>
                  </w:txbxContent>
                </v:textbox>
                <w10:wrap type="none"/>
              </v:shape>
              <v:shape style="position:absolute;left:139;top:1586;width:71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2-3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42;top:1586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5% </w:t>
                      </w:r>
                    </w:p>
                  </w:txbxContent>
                </v:textbox>
                <w10:wrap type="none"/>
              </v:shape>
              <v:shape style="position:absolute;left:139;top:2095;width:71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3-4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085;top:2095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30% </w:t>
                      </w:r>
                    </w:p>
                  </w:txbxContent>
                </v:textbox>
                <w10:wrap type="none"/>
              </v:shape>
              <v:shape style="position:absolute;left:139;top:2604;width:936;height:67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4-5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6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085;top:2604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50% </w:t>
                      </w:r>
                    </w:p>
                  </w:txbxContent>
                </v:textbox>
                <w10:wrap type="none"/>
              </v:shape>
              <v:shape style="position:absolute;left:7032;top:3113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100%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0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4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Times New Roman" w:hAnsi="Times New Roman" w:cs="Times New Roman" w:eastAsia="Times New Roman" w:hint="default"/>
          <w:sz w:val="21"/>
          <w:szCs w:val="21"/>
        </w:rPr>
        <w:t>8.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15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低值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和发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永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盘</w:t>
      </w:r>
      <w:r>
        <w:rPr>
          <w:rFonts w:ascii="宋体" w:hAnsi="宋体" w:cs="宋体" w:eastAsia="宋体" w:hint="default"/>
          <w:sz w:val="22"/>
          <w:szCs w:val="22"/>
        </w:rPr>
        <w:t>存制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入和入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实际成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低值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48" w:right="2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原则及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行全面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繁多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辅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务合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算；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79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7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者权益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</w:p>
    <w:p>
      <w:pPr>
        <w:spacing w:before="144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本。通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00"/>
        </w:sectPr>
      </w:pPr>
    </w:p>
    <w:p>
      <w:pPr>
        <w:spacing w:line="357" w:lineRule="auto" w:before="0"/>
        <w:ind w:left="148" w:right="1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864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债以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产或发行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有股份的公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务人的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者投入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，则以投入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调整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算，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务报表时</w:t>
      </w:r>
      <w:r>
        <w:rPr>
          <w:rFonts w:ascii="宋体" w:hAnsi="宋体" w:cs="宋体" w:eastAsia="宋体" w:hint="default"/>
          <w:sz w:val="22"/>
          <w:szCs w:val="22"/>
        </w:rPr>
        <w:t>按权益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权益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3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权益。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出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租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管理而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筑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、机</w:t>
      </w:r>
      <w:r>
        <w:rPr>
          <w:rFonts w:ascii="宋体" w:hAnsi="宋体" w:cs="宋体" w:eastAsia="宋体" w:hint="default"/>
          <w:sz w:val="22"/>
          <w:szCs w:val="22"/>
        </w:rPr>
        <w:t>器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输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办公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由建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者投入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产，按投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低租赁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两</w:t>
      </w:r>
      <w:r>
        <w:rPr>
          <w:rFonts w:ascii="宋体" w:hAnsi="宋体" w:cs="宋体" w:eastAsia="宋体" w:hint="default"/>
          <w:sz w:val="22"/>
          <w:szCs w:val="22"/>
        </w:rPr>
        <w:t>者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者，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100"/>
        </w:sectPr>
      </w:pPr>
    </w:p>
    <w:p>
      <w:pPr>
        <w:spacing w:line="357" w:lineRule="auto" w:before="0"/>
        <w:ind w:left="22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840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56.880001pt;margin-top:67.567657pt;width:480.96pt;height:111.36pt;mso-position-horizontal-relative:page;mso-position-vertical-relative:paragraph;z-index:-295816" type="#_x0000_t75" stroked="false">
            <v:imagedata r:id="rId23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提足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继续使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并根据用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本或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率如下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602"/>
        <w:gridCol w:w="2938"/>
      </w:tblGrid>
      <w:tr>
        <w:trPr>
          <w:trHeight w:val="833" w:hRule="exact"/>
        </w:trPr>
        <w:tc>
          <w:tcPr>
            <w:tcW w:w="30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68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年限（年）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679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40 </w:t>
            </w:r>
          </w:p>
        </w:tc>
        <w:tc>
          <w:tcPr>
            <w:tcW w:w="2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2.425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19.40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1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12.125 </w:t>
            </w:r>
          </w:p>
        </w:tc>
      </w:tr>
      <w:tr>
        <w:trPr>
          <w:trHeight w:val="526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办公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3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5-8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12.125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19.40 </w:t>
            </w:r>
          </w:p>
        </w:tc>
      </w:tr>
      <w:tr>
        <w:trPr>
          <w:trHeight w:val="366" w:hRule="exact"/>
        </w:trPr>
        <w:tc>
          <w:tcPr>
            <w:tcW w:w="30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6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357" w:lineRule="auto" w:before="44"/>
        <w:ind w:left="22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包括修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、更</w:t>
      </w:r>
      <w:r>
        <w:rPr>
          <w:rFonts w:ascii="宋体" w:hAnsi="宋体" w:cs="宋体" w:eastAsia="宋体" w:hint="default"/>
          <w:sz w:val="22"/>
          <w:szCs w:val="22"/>
        </w:rPr>
        <w:t>新改</w:t>
      </w:r>
      <w:r>
        <w:rPr>
          <w:rFonts w:ascii="宋体" w:hAnsi="宋体" w:cs="宋体" w:eastAsia="宋体" w:hint="default"/>
          <w:sz w:val="22"/>
          <w:szCs w:val="22"/>
        </w:rPr>
        <w:t>良支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本；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分，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1"/>
        <w:ind w:left="228" w:right="223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计净</w:t>
      </w:r>
      <w:r>
        <w:rPr>
          <w:rFonts w:ascii="宋体" w:hAnsi="宋体" w:cs="宋体" w:eastAsia="宋体" w:hint="default"/>
          <w:sz w:val="22"/>
          <w:szCs w:val="22"/>
        </w:rPr>
        <w:t>残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并作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调整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228" w:right="223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扣除其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11.</w:t>
      </w:r>
      <w:r>
        <w:rPr>
          <w:rFonts w:ascii="宋体" w:hAnsi="宋体" w:cs="宋体" w:eastAsia="宋体" w:hint="default"/>
          <w:sz w:val="22"/>
          <w:szCs w:val="22"/>
        </w:rPr>
        <w:t>在建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28" w:right="16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实际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营工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接施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22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程实际成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次月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待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竣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产原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差异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调整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9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2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过相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停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22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活动发生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连续超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停借款费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本化，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</w:p>
    <w:p>
      <w:pPr>
        <w:spacing w:before="38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活动重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可销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停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借款费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77" w:lineRule="exact" w:before="0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.92069pt;width:473.55pt;height:.1pt;mso-position-horizontal-relative:page;mso-position-vertical-relative:paragraph;z-index:-295792" coordorigin="1219,18" coordsize="9471,2">
            <v:shape style="position:absolute;left:1219;top:18;width:9471;height:2" coordorigin="1219,18" coordsize="9471,0" path="m1219,18l10690,18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本化，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后发生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借款费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或者生产开发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收入或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收益后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0" w:firstLine="45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技术和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为实际成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本。投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者投入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产，按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2"/>
          <w:sz w:val="22"/>
          <w:szCs w:val="22"/>
        </w:rPr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实际成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48" w:right="10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产摊</w:t>
      </w:r>
      <w:r>
        <w:rPr>
          <w:rFonts w:ascii="宋体" w:hAnsi="宋体" w:cs="宋体" w:eastAsia="宋体" w:hint="default"/>
          <w:sz w:val="22"/>
          <w:szCs w:val="22"/>
        </w:rPr>
        <w:t>销方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土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从出让</w:t>
      </w:r>
      <w:r>
        <w:rPr>
          <w:rFonts w:ascii="宋体" w:hAnsi="宋体" w:cs="宋体" w:eastAsia="宋体" w:hint="default"/>
          <w:sz w:val="22"/>
          <w:szCs w:val="22"/>
        </w:rPr>
        <w:t>起始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出让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平均摊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技术和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8"/>
        <w:ind w:left="148" w:right="212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及摊</w:t>
      </w:r>
      <w:r>
        <w:rPr>
          <w:rFonts w:ascii="宋体" w:hAnsi="宋体" w:cs="宋体" w:eastAsia="宋体" w:hint="default"/>
          <w:sz w:val="22"/>
          <w:szCs w:val="22"/>
        </w:rPr>
        <w:t>销方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核并作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，则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计其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内摊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其性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研</w:t>
      </w:r>
      <w:r>
        <w:rPr>
          <w:rFonts w:ascii="宋体" w:hAnsi="宋体" w:cs="宋体" w:eastAsia="宋体" w:hint="default"/>
          <w:sz w:val="22"/>
          <w:szCs w:val="22"/>
        </w:rPr>
        <w:t>发活动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形成无形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是否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确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，分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和开发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益；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列条件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产以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能够使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技术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图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运用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产生产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身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技术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其他资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持，以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产开发</w:t>
      </w:r>
      <w:r>
        <w:rPr>
          <w:rFonts w:ascii="宋体" w:hAnsi="宋体" w:cs="宋体" w:eastAsia="宋体" w:hint="default"/>
          <w:sz w:val="22"/>
          <w:szCs w:val="22"/>
        </w:rPr>
        <w:t>阶段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出不在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转为无形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产。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45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Arial" w:hAnsi="Arial" w:cs="Arial" w:eastAsia="Arial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共同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Arial" w:hAnsi="Arial" w:cs="Arial" w:eastAsia="Arial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检</w:t>
      </w:r>
      <w:r>
        <w:rPr>
          <w:rFonts w:ascii="宋体" w:hAnsi="宋体" w:cs="宋体" w:eastAsia="宋体" w:hint="default"/>
          <w:sz w:val="22"/>
          <w:szCs w:val="22"/>
        </w:rPr>
        <w:t>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发生了减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</w:p>
    <w:p>
      <w:pPr>
        <w:spacing w:after="0" w:line="345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24"/>
          <w:pgSz w:w="11900" w:h="16840"/>
          <w:pgMar w:footer="840" w:header="876" w:top="1100" w:bottom="1020" w:left="1100" w:right="1020"/>
          <w:pgNumType w:start="8"/>
        </w:sectPr>
      </w:pPr>
    </w:p>
    <w:p>
      <w:pPr>
        <w:spacing w:line="360" w:lineRule="auto" w:before="0"/>
        <w:ind w:left="603" w:right="0" w:hanging="456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768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组组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测试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回</w:t>
      </w:r>
    </w:p>
    <w:p>
      <w:pPr>
        <w:spacing w:before="2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净额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高</w:t>
      </w:r>
    </w:p>
    <w:p>
      <w:pPr>
        <w:spacing w:before="139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者。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现减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的市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w w:val="100"/>
          <w:sz w:val="22"/>
          <w:szCs w:val="22"/>
        </w:rPr>
        <w:t>期大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度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3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明</w:t>
      </w:r>
      <w:r>
        <w:rPr>
          <w:rFonts w:ascii="宋体" w:hAnsi="宋体" w:cs="宋体" w:eastAsia="宋体" w:hint="default"/>
          <w:w w:val="100"/>
          <w:sz w:val="22"/>
          <w:szCs w:val="22"/>
        </w:rPr>
        <w:t>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w w:val="100"/>
          <w:sz w:val="22"/>
          <w:szCs w:val="22"/>
        </w:rPr>
        <w:t>时</w:t>
      </w:r>
      <w:r>
        <w:rPr>
          <w:rFonts w:ascii="宋体" w:hAnsi="宋体" w:cs="宋体" w:eastAsia="宋体" w:hint="default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推</w:t>
      </w:r>
      <w:r>
        <w:rPr>
          <w:rFonts w:ascii="宋体" w:hAnsi="宋体" w:cs="宋体" w:eastAsia="宋体" w:hint="default"/>
          <w:w w:val="100"/>
          <w:sz w:val="22"/>
          <w:szCs w:val="22"/>
        </w:rPr>
        <w:t>移</w:t>
      </w:r>
      <w:r>
        <w:rPr>
          <w:rFonts w:ascii="宋体" w:hAnsi="宋体" w:cs="宋体" w:eastAsia="宋体" w:hint="default"/>
          <w:w w:val="100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者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使</w:t>
      </w:r>
      <w:r>
        <w:rPr>
          <w:rFonts w:ascii="宋体" w:hAnsi="宋体" w:cs="宋体" w:eastAsia="宋体" w:hint="default"/>
          <w:w w:val="100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5" w:lineRule="auto" w:before="144"/>
        <w:ind w:left="148" w:right="0" w:firstLine="45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企业经营所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技术或者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律等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境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的市场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将在</w:t>
      </w:r>
      <w:r>
        <w:rPr>
          <w:rFonts w:ascii="宋体" w:hAnsi="宋体" w:cs="宋体" w:eastAsia="宋体" w:hint="default"/>
          <w:sz w:val="22"/>
          <w:szCs w:val="22"/>
        </w:rPr>
        <w:t>近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生重</w:t>
      </w:r>
      <w:r>
        <w:rPr>
          <w:rFonts w:ascii="宋体" w:hAnsi="宋体" w:cs="宋体" w:eastAsia="宋体" w:hint="default"/>
          <w:sz w:val="22"/>
          <w:szCs w:val="22"/>
        </w:rPr>
        <w:t>大变</w:t>
      </w:r>
      <w:r>
        <w:rPr>
          <w:rFonts w:ascii="宋体" w:hAnsi="宋体" w:cs="宋体" w:eastAsia="宋体" w:hint="default"/>
          <w:sz w:val="22"/>
          <w:szCs w:val="22"/>
        </w:rPr>
        <w:t>化，</w:t>
      </w:r>
      <w:r>
        <w:rPr>
          <w:rFonts w:ascii="宋体" w:hAnsi="宋体" w:cs="宋体" w:eastAsia="宋体" w:hint="default"/>
          <w:sz w:val="22"/>
          <w:szCs w:val="22"/>
        </w:rPr>
        <w:t>从而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）市场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率或者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从而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企业计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现率，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金额大</w:t>
      </w:r>
      <w:r>
        <w:rPr>
          <w:rFonts w:ascii="宋体" w:hAnsi="宋体" w:cs="宋体" w:eastAsia="宋体" w:hint="default"/>
          <w:sz w:val="22"/>
          <w:szCs w:val="22"/>
        </w:rPr>
        <w:t>幅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降低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陈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实体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经损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闲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报告的证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绩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，如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创造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流量或者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营业利润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远远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计金额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36" w:lineRule="auto" w:before="146"/>
        <w:ind w:left="868" w:right="4812" w:hanging="284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发生减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5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工资、</w:t>
      </w:r>
      <w:r>
        <w:rPr>
          <w:rFonts w:ascii="宋体" w:hAnsi="宋体" w:cs="宋体" w:eastAsia="宋体" w:hint="default"/>
          <w:sz w:val="22"/>
          <w:szCs w:val="22"/>
        </w:rPr>
        <w:t>奖</w:t>
      </w:r>
      <w:r>
        <w:rPr>
          <w:rFonts w:ascii="宋体" w:hAnsi="宋体" w:cs="宋体" w:eastAsia="宋体" w:hint="default"/>
          <w:sz w:val="22"/>
          <w:szCs w:val="22"/>
        </w:rPr>
        <w:t>金、</w:t>
      </w:r>
      <w:r>
        <w:rPr>
          <w:rFonts w:ascii="宋体" w:hAnsi="宋体" w:cs="宋体" w:eastAsia="宋体" w:hint="default"/>
          <w:sz w:val="22"/>
          <w:szCs w:val="22"/>
        </w:rPr>
        <w:t>津贴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贴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福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险费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住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金、工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获得职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139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薪酬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本和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。因解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动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而给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仲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36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39"/>
        <w:ind w:left="86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益流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39"/>
        <w:ind w:left="863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需支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最佳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计数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过对相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反映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100" w:right="1020"/>
        </w:sectPr>
      </w:pPr>
    </w:p>
    <w:p>
      <w:pPr>
        <w:spacing w:line="357" w:lineRule="auto" w:before="0"/>
        <w:ind w:left="147" w:right="217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744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移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留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联系的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收入及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量，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成程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能够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流入</w:t>
      </w:r>
      <w:r>
        <w:rPr>
          <w:rFonts w:ascii="宋体" w:hAnsi="宋体" w:cs="宋体" w:eastAsia="宋体" w:hint="default"/>
          <w:sz w:val="22"/>
          <w:szCs w:val="22"/>
        </w:rPr>
        <w:t>）时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现。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能够补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确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账户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收入和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before="139"/>
        <w:ind w:left="575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利</w:t>
      </w:r>
    </w:p>
    <w:p>
      <w:pPr>
        <w:spacing w:line="355" w:lineRule="auto" w:before="144"/>
        <w:ind w:left="868" w:right="1842" w:hanging="72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收入，按</w:t>
      </w:r>
      <w:r>
        <w:rPr>
          <w:rFonts w:ascii="宋体" w:hAnsi="宋体" w:cs="宋体" w:eastAsia="宋体" w:hint="default"/>
          <w:sz w:val="22"/>
          <w:szCs w:val="22"/>
        </w:rPr>
        <w:t>协议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3"/>
        <w:ind w:left="148" w:right="0" w:firstLine="49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果能够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收入和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本加以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868" w:right="1842" w:hanging="22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106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量；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(1</w:t>
      </w: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量。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38"/>
        <w:ind w:left="148" w:right="164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收益，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内平均分配，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收益，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产和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计税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以后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减，</w:t>
      </w:r>
      <w:r>
        <w:rPr>
          <w:rFonts w:ascii="宋体" w:hAnsi="宋体" w:cs="宋体" w:eastAsia="宋体" w:hint="default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计利润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(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25"/>
          <w:pgSz w:w="11900" w:h="16840"/>
          <w:pgMar w:footer="840" w:header="876" w:top="1100" w:bottom="1020" w:left="1100" w:right="1020"/>
        </w:sectPr>
      </w:pPr>
    </w:p>
    <w:p>
      <w:pPr>
        <w:spacing w:line="357" w:lineRule="auto" w:before="0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5720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以本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用来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差异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采用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</w:p>
    <w:p>
      <w:pPr>
        <w:spacing w:before="33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</w:t>
      </w:r>
      <w:r>
        <w:rPr>
          <w:rFonts w:ascii="宋体" w:hAnsi="宋体" w:cs="宋体" w:eastAsia="宋体" w:hint="default"/>
          <w:sz w:val="22"/>
          <w:szCs w:val="22"/>
        </w:rPr>
        <w:t>产，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则第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33</w:t>
      </w:r>
      <w:r>
        <w:rPr>
          <w:rFonts w:ascii="宋体" w:hAnsi="宋体" w:cs="宋体" w:eastAsia="宋体" w:hint="default"/>
          <w:spacing w:val="-8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－</w:t>
      </w:r>
    </w:p>
    <w:p>
      <w:pPr>
        <w:spacing w:line="360" w:lineRule="auto" w:before="139"/>
        <w:ind w:left="868" w:right="0" w:hanging="72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往来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3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27.</w:t>
      </w:r>
      <w:r>
        <w:rPr>
          <w:rFonts w:ascii="宋体" w:hAnsi="宋体" w:cs="宋体" w:eastAsia="宋体" w:hint="default"/>
          <w:spacing w:val="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2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大于资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产。本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获得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税项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91"/>
        <w:ind w:left="546" w:right="4812" w:firstLine="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种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8"/>
        <w:ind w:left="148" w:right="21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国务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关于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，原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在新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行后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逐步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故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销商品销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项税额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为出</w:t>
      </w:r>
      <w:r>
        <w:rPr>
          <w:rFonts w:ascii="宋体" w:hAnsi="宋体" w:cs="宋体" w:eastAsia="宋体" w:hint="default"/>
          <w:sz w:val="22"/>
          <w:szCs w:val="22"/>
        </w:rPr>
        <w:t>口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支</w:t>
      </w:r>
    </w:p>
    <w:p>
      <w:pPr>
        <w:spacing w:before="13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以申</w:t>
      </w: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退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税额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6"/>
          <w:pgSz w:w="11900" w:h="16840"/>
          <w:pgMar w:footer="840" w:header="876" w:top="1100" w:bottom="1020" w:left="1100" w:right="1020"/>
          <w:pgNumType w:start="1"/>
        </w:sectPr>
      </w:pPr>
    </w:p>
    <w:p>
      <w:pPr>
        <w:spacing w:line="357" w:lineRule="auto" w:before="0"/>
        <w:ind w:left="689" w:right="412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4856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加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w w:val="100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教育</w:t>
      </w:r>
      <w:r>
        <w:rPr>
          <w:rFonts w:ascii="宋体" w:hAnsi="宋体" w:cs="宋体" w:eastAsia="宋体" w:hint="default"/>
          <w:w w:val="100"/>
          <w:sz w:val="22"/>
          <w:szCs w:val="22"/>
        </w:rPr>
        <w:t>费</w:t>
      </w:r>
      <w:r>
        <w:rPr>
          <w:rFonts w:ascii="宋体" w:hAnsi="宋体" w:cs="宋体" w:eastAsia="宋体" w:hint="default"/>
          <w:w w:val="100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加</w:t>
      </w:r>
      <w:r>
        <w:rPr>
          <w:rFonts w:ascii="宋体" w:hAnsi="宋体" w:cs="宋体" w:eastAsia="宋体" w:hint="default"/>
          <w:w w:val="100"/>
          <w:sz w:val="22"/>
          <w:szCs w:val="22"/>
        </w:rPr>
        <w:t>均以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纳增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w w:val="100"/>
          <w:sz w:val="22"/>
          <w:szCs w:val="22"/>
        </w:rPr>
        <w:t>税额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计税</w:t>
      </w:r>
      <w:r>
        <w:rPr>
          <w:rFonts w:ascii="宋体" w:hAnsi="宋体" w:cs="宋体" w:eastAsia="宋体" w:hint="default"/>
          <w:w w:val="100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适</w:t>
      </w:r>
      <w:r>
        <w:rPr>
          <w:rFonts w:ascii="宋体" w:hAnsi="宋体" w:cs="宋体" w:eastAsia="宋体" w:hint="default"/>
          <w:w w:val="100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分</w:t>
      </w:r>
      <w:r>
        <w:rPr>
          <w:rFonts w:ascii="宋体" w:hAnsi="宋体" w:cs="宋体" w:eastAsia="宋体" w:hint="default"/>
          <w:w w:val="100"/>
          <w:sz w:val="22"/>
          <w:szCs w:val="22"/>
        </w:rPr>
        <w:t>别为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1%</w:t>
      </w:r>
      <w:r>
        <w:rPr>
          <w:rFonts w:ascii="宋体" w:hAnsi="宋体" w:cs="宋体" w:eastAsia="宋体" w:hint="default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3%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46" w:lineRule="exact" w:before="0"/>
        <w:ind w:left="69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表主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项目注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释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币资金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291" w:lineRule="exact"/>
        <w:ind w:left="22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5"/>
          <w:sz w:val="20"/>
          <w:szCs w:val="20"/>
        </w:rPr>
        <w:pict>
          <v:group style="width:463.95pt;height:64.6pt;mso-position-horizontal-relative:char;mso-position-vertical-relative:line" coordorigin="0,0" coordsize="9279,1292">
            <v:group style="position:absolute;left:19;top:14;width:3058;height:2" coordorigin="19,14" coordsize="3058,2">
              <v:shape style="position:absolute;left:19;top:14;width:3058;height:2" coordorigin="19,14" coordsize="3058,0" path="m19,14l3077,14e" filled="false" stroked="true" strokeweight="1.44pt" strokecolor="#000000">
                <v:path arrowok="t"/>
              </v:shape>
            </v:group>
            <v:group style="position:absolute;left:3077;top:14;width:29;height:2" coordorigin="3077,14" coordsize="29,2">
              <v:shape style="position:absolute;left:3077;top:14;width:29;height:2" coordorigin="3077,14" coordsize="29,0" path="m3077,14l3106,14e" filled="false" stroked="true" strokeweight="1.44pt" strokecolor="#000000">
                <v:path arrowok="t"/>
              </v:shape>
            </v:group>
            <v:group style="position:absolute;left:3106;top:14;width:3000;height:2" coordorigin="3106,14" coordsize="3000,2">
              <v:shape style="position:absolute;left:3106;top:14;width:3000;height:2" coordorigin="3106,14" coordsize="3000,0" path="m3106,14l6106,14e" filled="false" stroked="true" strokeweight="1.44pt" strokecolor="#000000">
                <v:path arrowok="t"/>
              </v:shape>
            </v:group>
            <v:group style="position:absolute;left:6106;top:14;width:29;height:2" coordorigin="6106,14" coordsize="29,2">
              <v:shape style="position:absolute;left:6106;top:14;width:29;height:2" coordorigin="6106,14" coordsize="29,0" path="m6106,14l6134,14e" filled="false" stroked="true" strokeweight="1.44pt" strokecolor="#000000">
                <v:path arrowok="t"/>
              </v:shape>
            </v:group>
            <v:group style="position:absolute;left:6134;top:14;width:3116;height:2" coordorigin="6134,14" coordsize="3116,2">
              <v:shape style="position:absolute;left:6134;top:14;width:3116;height:2" coordorigin="6134,14" coordsize="3116,0" path="m6134,14l9250,14e" filled="false" stroked="true" strokeweight="1.44pt" strokecolor="#000000">
                <v:path arrowok="t"/>
              </v:shape>
              <v:shape style="position:absolute;left:14;top:29;width:6101;height:312" type="#_x0000_t75" stroked="false">
                <v:imagedata r:id="rId27" o:title=""/>
              </v:shape>
            </v:group>
            <v:group style="position:absolute;left:6101;top:336;width:5;height:2" coordorigin="6101,336" coordsize="5,2">
              <v:shape style="position:absolute;left:6101;top:336;width:5;height:2" coordorigin="6101,336" coordsize="5,0" path="m6101,336l6106,336e" filled="false" stroked="true" strokeweight=".48pt" strokecolor="#000000">
                <v:path arrowok="t"/>
              </v:shape>
            </v:group>
            <v:group style="position:absolute;left:6106;top:336;width:10;height:2" coordorigin="6106,336" coordsize="10,2">
              <v:shape style="position:absolute;left:6106;top:336;width:10;height:2" coordorigin="6106,336" coordsize="10,0" path="m6106,336l6115,336e" filled="false" stroked="true" strokeweight=".48pt" strokecolor="#fefefe">
                <v:path arrowok="t"/>
              </v:shape>
            </v:group>
            <v:group style="position:absolute;left:6115;top:336;width:20;height:2" coordorigin="6115,336" coordsize="20,2">
              <v:shape style="position:absolute;left:6115;top:336;width:20;height:2" coordorigin="6115,336" coordsize="20,0" path="m6115,336l6134,336e" filled="false" stroked="true" strokeweight=".48pt" strokecolor="#fefefe">
                <v:path arrowok="t"/>
              </v:shape>
            </v:group>
            <v:group style="position:absolute;left:6134;top:336;width:20;height:2" coordorigin="6134,336" coordsize="20,2">
              <v:shape style="position:absolute;left:6134;top:336;width:20;height:2" coordorigin="6134,336" coordsize="20,0" path="m6134,336l6154,336e" filled="false" stroked="true" strokeweight=".48pt" strokecolor="#fefefe">
                <v:path arrowok="t"/>
              </v:shape>
            </v:group>
            <v:group style="position:absolute;left:6154;top:336;width:20;height:2" coordorigin="6154,336" coordsize="20,2">
              <v:shape style="position:absolute;left:6154;top:336;width:20;height:2" coordorigin="6154,336" coordsize="20,0" path="m6154,336l6173,336e" filled="false" stroked="true" strokeweight=".48pt" strokecolor="#fefefe">
                <v:path arrowok="t"/>
              </v:shape>
            </v:group>
            <v:group style="position:absolute;left:6173;top:336;width:20;height:2" coordorigin="6173,336" coordsize="20,2">
              <v:shape style="position:absolute;left:6173;top:336;width:20;height:2" coordorigin="6173,336" coordsize="20,0" path="m6173,336l6192,336e" filled="false" stroked="true" strokeweight=".48pt" strokecolor="#fefefe">
                <v:path arrowok="t"/>
              </v:shape>
            </v:group>
            <v:group style="position:absolute;left:6192;top:336;width:20;height:2" coordorigin="6192,336" coordsize="20,2">
              <v:shape style="position:absolute;left:6192;top:336;width:20;height:2" coordorigin="6192,336" coordsize="20,0" path="m6192,336l6211,336e" filled="false" stroked="true" strokeweight=".48pt" strokecolor="#fefefe">
                <v:path arrowok="t"/>
              </v:shape>
            </v:group>
            <v:group style="position:absolute;left:6211;top:336;width:20;height:2" coordorigin="6211,336" coordsize="20,2">
              <v:shape style="position:absolute;left:6211;top:336;width:20;height:2" coordorigin="6211,336" coordsize="20,0" path="m6211,336l6230,336e" filled="false" stroked="true" strokeweight=".48pt" strokecolor="#fefefe">
                <v:path arrowok="t"/>
              </v:shape>
            </v:group>
            <v:group style="position:absolute;left:6230;top:336;width:20;height:2" coordorigin="6230,336" coordsize="20,2">
              <v:shape style="position:absolute;left:6230;top:336;width:20;height:2" coordorigin="6230,336" coordsize="20,0" path="m6230,336l6250,336e" filled="false" stroked="true" strokeweight=".48pt" strokecolor="#fefefe">
                <v:path arrowok="t"/>
              </v:shape>
            </v:group>
            <v:group style="position:absolute;left:6250;top:336;width:20;height:2" coordorigin="6250,336" coordsize="20,2">
              <v:shape style="position:absolute;left:6250;top:336;width:20;height:2" coordorigin="6250,336" coordsize="20,0" path="m6250,336l6269,336e" filled="false" stroked="true" strokeweight=".48pt" strokecolor="#fefefe">
                <v:path arrowok="t"/>
              </v:shape>
            </v:group>
            <v:group style="position:absolute;left:6269;top:336;width:20;height:2" coordorigin="6269,336" coordsize="20,2">
              <v:shape style="position:absolute;left:6269;top:336;width:20;height:2" coordorigin="6269,336" coordsize="20,0" path="m6269,336l6288,336e" filled="false" stroked="true" strokeweight=".48pt" strokecolor="#fefefe">
                <v:path arrowok="t"/>
              </v:shape>
            </v:group>
            <v:group style="position:absolute;left:6288;top:336;width:20;height:2" coordorigin="6288,336" coordsize="20,2">
              <v:shape style="position:absolute;left:6288;top:336;width:20;height:2" coordorigin="6288,336" coordsize="20,0" path="m6288,336l6307,336e" filled="false" stroked="true" strokeweight=".48pt" strokecolor="#fefefe">
                <v:path arrowok="t"/>
              </v:shape>
            </v:group>
            <v:group style="position:absolute;left:6307;top:336;width:20;height:2" coordorigin="6307,336" coordsize="20,2">
              <v:shape style="position:absolute;left:6307;top:336;width:20;height:2" coordorigin="6307,336" coordsize="20,0" path="m6307,336l6326,336e" filled="false" stroked="true" strokeweight=".48pt" strokecolor="#fefefe">
                <v:path arrowok="t"/>
              </v:shape>
            </v:group>
            <v:group style="position:absolute;left:6326;top:336;width:20;height:2" coordorigin="6326,336" coordsize="20,2">
              <v:shape style="position:absolute;left:6326;top:336;width:20;height:2" coordorigin="6326,336" coordsize="20,0" path="m6326,336l6346,336e" filled="false" stroked="true" strokeweight=".48pt" strokecolor="#fefefe">
                <v:path arrowok="t"/>
              </v:shape>
            </v:group>
            <v:group style="position:absolute;left:6346;top:336;width:20;height:2" coordorigin="6346,336" coordsize="20,2">
              <v:shape style="position:absolute;left:6346;top:336;width:20;height:2" coordorigin="6346,336" coordsize="20,0" path="m6346,336l6365,336e" filled="false" stroked="true" strokeweight=".48pt" strokecolor="#fefefe">
                <v:path arrowok="t"/>
              </v:shape>
            </v:group>
            <v:group style="position:absolute;left:6365;top:336;width:20;height:2" coordorigin="6365,336" coordsize="20,2">
              <v:shape style="position:absolute;left:6365;top:336;width:20;height:2" coordorigin="6365,336" coordsize="20,0" path="m6365,336l6384,336e" filled="false" stroked="true" strokeweight=".48pt" strokecolor="#fefefe">
                <v:path arrowok="t"/>
              </v:shape>
            </v:group>
            <v:group style="position:absolute;left:6384;top:336;width:20;height:2" coordorigin="6384,336" coordsize="20,2">
              <v:shape style="position:absolute;left:6384;top:336;width:20;height:2" coordorigin="6384,336" coordsize="20,0" path="m6384,336l6403,336e" filled="false" stroked="true" strokeweight=".48pt" strokecolor="#fefefe">
                <v:path arrowok="t"/>
              </v:shape>
            </v:group>
            <v:group style="position:absolute;left:6403;top:336;width:20;height:2" coordorigin="6403,336" coordsize="20,2">
              <v:shape style="position:absolute;left:6403;top:336;width:20;height:2" coordorigin="6403,336" coordsize="20,0" path="m6403,336l6422,336e" filled="false" stroked="true" strokeweight=".48pt" strokecolor="#fefefe">
                <v:path arrowok="t"/>
              </v:shape>
            </v:group>
            <v:group style="position:absolute;left:6422;top:336;width:20;height:2" coordorigin="6422,336" coordsize="20,2">
              <v:shape style="position:absolute;left:6422;top:336;width:20;height:2" coordorigin="6422,336" coordsize="20,0" path="m6422,336l6442,336e" filled="false" stroked="true" strokeweight=".48pt" strokecolor="#fefefe">
                <v:path arrowok="t"/>
              </v:shape>
            </v:group>
            <v:group style="position:absolute;left:6442;top:336;width:20;height:2" coordorigin="6442,336" coordsize="20,2">
              <v:shape style="position:absolute;left:6442;top:336;width:20;height:2" coordorigin="6442,336" coordsize="20,0" path="m6442,336l6461,336e" filled="false" stroked="true" strokeweight=".48pt" strokecolor="#fefefe">
                <v:path arrowok="t"/>
              </v:shape>
            </v:group>
            <v:group style="position:absolute;left:6461;top:336;width:20;height:2" coordorigin="6461,336" coordsize="20,2">
              <v:shape style="position:absolute;left:6461;top:336;width:20;height:2" coordorigin="6461,336" coordsize="20,0" path="m6461,336l6480,336e" filled="false" stroked="true" strokeweight=".48pt" strokecolor="#fefefe">
                <v:path arrowok="t"/>
              </v:shape>
            </v:group>
            <v:group style="position:absolute;left:6480;top:336;width:20;height:2" coordorigin="6480,336" coordsize="20,2">
              <v:shape style="position:absolute;left:6480;top:336;width:20;height:2" coordorigin="6480,336" coordsize="20,0" path="m6480,336l6499,336e" filled="false" stroked="true" strokeweight=".48pt" strokecolor="#fefefe">
                <v:path arrowok="t"/>
              </v:shape>
            </v:group>
            <v:group style="position:absolute;left:6499;top:336;width:20;height:2" coordorigin="6499,336" coordsize="20,2">
              <v:shape style="position:absolute;left:6499;top:336;width:20;height:2" coordorigin="6499,336" coordsize="20,0" path="m6499,336l6518,336e" filled="false" stroked="true" strokeweight=".48pt" strokecolor="#fefefe">
                <v:path arrowok="t"/>
              </v:shape>
            </v:group>
            <v:group style="position:absolute;left:6518;top:336;width:20;height:2" coordorigin="6518,336" coordsize="20,2">
              <v:shape style="position:absolute;left:6518;top:336;width:20;height:2" coordorigin="6518,336" coordsize="20,0" path="m6518,336l6538,336e" filled="false" stroked="true" strokeweight=".48pt" strokecolor="#fefefe">
                <v:path arrowok="t"/>
              </v:shape>
            </v:group>
            <v:group style="position:absolute;left:6538;top:336;width:20;height:2" coordorigin="6538,336" coordsize="20,2">
              <v:shape style="position:absolute;left:6538;top:336;width:20;height:2" coordorigin="6538,336" coordsize="20,0" path="m6538,336l6557,336e" filled="false" stroked="true" strokeweight=".48pt" strokecolor="#fefefe">
                <v:path arrowok="t"/>
              </v:shape>
            </v:group>
            <v:group style="position:absolute;left:6557;top:336;width:20;height:2" coordorigin="6557,336" coordsize="20,2">
              <v:shape style="position:absolute;left:6557;top:336;width:20;height:2" coordorigin="6557,336" coordsize="20,0" path="m6557,336l6576,336e" filled="false" stroked="true" strokeweight=".48pt" strokecolor="#fefefe">
                <v:path arrowok="t"/>
              </v:shape>
            </v:group>
            <v:group style="position:absolute;left:6576;top:336;width:20;height:2" coordorigin="6576,336" coordsize="20,2">
              <v:shape style="position:absolute;left:6576;top:336;width:20;height:2" coordorigin="6576,336" coordsize="20,0" path="m6576,336l6595,336e" filled="false" stroked="true" strokeweight=".48pt" strokecolor="#fefefe">
                <v:path arrowok="t"/>
              </v:shape>
            </v:group>
            <v:group style="position:absolute;left:6595;top:336;width:20;height:2" coordorigin="6595,336" coordsize="20,2">
              <v:shape style="position:absolute;left:6595;top:336;width:20;height:2" coordorigin="6595,336" coordsize="20,0" path="m6595,336l6614,336e" filled="false" stroked="true" strokeweight=".48pt" strokecolor="#fefefe">
                <v:path arrowok="t"/>
              </v:shape>
            </v:group>
            <v:group style="position:absolute;left:6614;top:336;width:20;height:2" coordorigin="6614,336" coordsize="20,2">
              <v:shape style="position:absolute;left:6614;top:336;width:20;height:2" coordorigin="6614,336" coordsize="20,0" path="m6614,336l6634,336e" filled="false" stroked="true" strokeweight=".48pt" strokecolor="#fefefe">
                <v:path arrowok="t"/>
              </v:shape>
            </v:group>
            <v:group style="position:absolute;left:6634;top:336;width:20;height:2" coordorigin="6634,336" coordsize="20,2">
              <v:shape style="position:absolute;left:6634;top:336;width:20;height:2" coordorigin="6634,336" coordsize="20,0" path="m6634,336l6653,336e" filled="false" stroked="true" strokeweight=".48pt" strokecolor="#fefefe">
                <v:path arrowok="t"/>
              </v:shape>
            </v:group>
            <v:group style="position:absolute;left:6653;top:336;width:20;height:2" coordorigin="6653,336" coordsize="20,2">
              <v:shape style="position:absolute;left:6653;top:336;width:20;height:2" coordorigin="6653,336" coordsize="20,0" path="m6653,336l6672,336e" filled="false" stroked="true" strokeweight=".48pt" strokecolor="#fefefe">
                <v:path arrowok="t"/>
              </v:shape>
            </v:group>
            <v:group style="position:absolute;left:6672;top:336;width:20;height:2" coordorigin="6672,336" coordsize="20,2">
              <v:shape style="position:absolute;left:6672;top:336;width:20;height:2" coordorigin="6672,336" coordsize="20,0" path="m6672,336l6691,336e" filled="false" stroked="true" strokeweight=".48pt" strokecolor="#fefefe">
                <v:path arrowok="t"/>
              </v:shape>
            </v:group>
            <v:group style="position:absolute;left:6691;top:336;width:20;height:2" coordorigin="6691,336" coordsize="20,2">
              <v:shape style="position:absolute;left:6691;top:336;width:20;height:2" coordorigin="6691,336" coordsize="20,0" path="m6691,336l6710,336e" filled="false" stroked="true" strokeweight=".48pt" strokecolor="#fefefe">
                <v:path arrowok="t"/>
              </v:shape>
            </v:group>
            <v:group style="position:absolute;left:6710;top:336;width:20;height:2" coordorigin="6710,336" coordsize="20,2">
              <v:shape style="position:absolute;left:6710;top:336;width:20;height:2" coordorigin="6710,336" coordsize="20,0" path="m6710,336l6730,336e" filled="false" stroked="true" strokeweight=".48pt" strokecolor="#fefefe">
                <v:path arrowok="t"/>
              </v:shape>
            </v:group>
            <v:group style="position:absolute;left:6730;top:336;width:20;height:2" coordorigin="6730,336" coordsize="20,2">
              <v:shape style="position:absolute;left:6730;top:336;width:20;height:2" coordorigin="6730,336" coordsize="20,0" path="m6730,336l6749,336e" filled="false" stroked="true" strokeweight=".48pt" strokecolor="#fefefe">
                <v:path arrowok="t"/>
              </v:shape>
            </v:group>
            <v:group style="position:absolute;left:6749;top:336;width:20;height:2" coordorigin="6749,336" coordsize="20,2">
              <v:shape style="position:absolute;left:6749;top:336;width:20;height:2" coordorigin="6749,336" coordsize="20,0" path="m6749,336l6768,336e" filled="false" stroked="true" strokeweight=".48pt" strokecolor="#fefefe">
                <v:path arrowok="t"/>
              </v:shape>
            </v:group>
            <v:group style="position:absolute;left:6768;top:336;width:20;height:2" coordorigin="6768,336" coordsize="20,2">
              <v:shape style="position:absolute;left:6768;top:336;width:20;height:2" coordorigin="6768,336" coordsize="20,0" path="m6768,336l6787,336e" filled="false" stroked="true" strokeweight=".48pt" strokecolor="#fefefe">
                <v:path arrowok="t"/>
              </v:shape>
            </v:group>
            <v:group style="position:absolute;left:6787;top:336;width:20;height:2" coordorigin="6787,336" coordsize="20,2">
              <v:shape style="position:absolute;left:6787;top:336;width:20;height:2" coordorigin="6787,336" coordsize="20,0" path="m6787,336l6806,336e" filled="false" stroked="true" strokeweight=".48pt" strokecolor="#fefefe">
                <v:path arrowok="t"/>
              </v:shape>
            </v:group>
            <v:group style="position:absolute;left:6806;top:336;width:20;height:2" coordorigin="6806,336" coordsize="20,2">
              <v:shape style="position:absolute;left:6806;top:336;width:20;height:2" coordorigin="6806,336" coordsize="20,0" path="m6806,336l6826,336e" filled="false" stroked="true" strokeweight=".48pt" strokecolor="#fefefe">
                <v:path arrowok="t"/>
              </v:shape>
            </v:group>
            <v:group style="position:absolute;left:6826;top:336;width:20;height:2" coordorigin="6826,336" coordsize="20,2">
              <v:shape style="position:absolute;left:6826;top:336;width:20;height:2" coordorigin="6826,336" coordsize="20,0" path="m6826,336l6845,336e" filled="false" stroked="true" strokeweight=".48pt" strokecolor="#fefefe">
                <v:path arrowok="t"/>
              </v:shape>
            </v:group>
            <v:group style="position:absolute;left:6845;top:336;width:20;height:2" coordorigin="6845,336" coordsize="20,2">
              <v:shape style="position:absolute;left:6845;top:336;width:20;height:2" coordorigin="6845,336" coordsize="20,0" path="m6845,336l6864,336e" filled="false" stroked="true" strokeweight=".48pt" strokecolor="#fefefe">
                <v:path arrowok="t"/>
              </v:shape>
            </v:group>
            <v:group style="position:absolute;left:6864;top:336;width:20;height:2" coordorigin="6864,336" coordsize="20,2">
              <v:shape style="position:absolute;left:6864;top:336;width:20;height:2" coordorigin="6864,336" coordsize="20,0" path="m6864,336l6883,336e" filled="false" stroked="true" strokeweight=".48pt" strokecolor="#fefefe">
                <v:path arrowok="t"/>
              </v:shape>
            </v:group>
            <v:group style="position:absolute;left:6883;top:336;width:20;height:2" coordorigin="6883,336" coordsize="20,2">
              <v:shape style="position:absolute;left:6883;top:336;width:20;height:2" coordorigin="6883,336" coordsize="20,0" path="m6883,336l6902,336e" filled="false" stroked="true" strokeweight=".48pt" strokecolor="#fefefe">
                <v:path arrowok="t"/>
              </v:shape>
            </v:group>
            <v:group style="position:absolute;left:6902;top:336;width:20;height:2" coordorigin="6902,336" coordsize="20,2">
              <v:shape style="position:absolute;left:6902;top:336;width:20;height:2" coordorigin="6902,336" coordsize="20,0" path="m6902,336l6922,336e" filled="false" stroked="true" strokeweight=".48pt" strokecolor="#fefefe">
                <v:path arrowok="t"/>
              </v:shape>
            </v:group>
            <v:group style="position:absolute;left:6922;top:336;width:20;height:2" coordorigin="6922,336" coordsize="20,2">
              <v:shape style="position:absolute;left:6922;top:336;width:20;height:2" coordorigin="6922,336" coordsize="20,0" path="m6922,336l6941,336e" filled="false" stroked="true" strokeweight=".48pt" strokecolor="#fefefe">
                <v:path arrowok="t"/>
              </v:shape>
            </v:group>
            <v:group style="position:absolute;left:6941;top:336;width:20;height:2" coordorigin="6941,336" coordsize="20,2">
              <v:shape style="position:absolute;left:6941;top:336;width:20;height:2" coordorigin="6941,336" coordsize="20,0" path="m6941,336l6960,336e" filled="false" stroked="true" strokeweight=".48pt" strokecolor="#fefefe">
                <v:path arrowok="t"/>
              </v:shape>
            </v:group>
            <v:group style="position:absolute;left:6960;top:336;width:20;height:2" coordorigin="6960,336" coordsize="20,2">
              <v:shape style="position:absolute;left:6960;top:336;width:20;height:2" coordorigin="6960,336" coordsize="20,0" path="m6960,336l6979,336e" filled="false" stroked="true" strokeweight=".48pt" strokecolor="#fefefe">
                <v:path arrowok="t"/>
              </v:shape>
            </v:group>
            <v:group style="position:absolute;left:6979;top:336;width:20;height:2" coordorigin="6979,336" coordsize="20,2">
              <v:shape style="position:absolute;left:6979;top:336;width:20;height:2" coordorigin="6979,336" coordsize="20,0" path="m6979,336l6998,336e" filled="false" stroked="true" strokeweight=".48pt" strokecolor="#fefefe">
                <v:path arrowok="t"/>
              </v:shape>
            </v:group>
            <v:group style="position:absolute;left:6998;top:336;width:20;height:2" coordorigin="6998,336" coordsize="20,2">
              <v:shape style="position:absolute;left:6998;top:336;width:20;height:2" coordorigin="6998,336" coordsize="20,0" path="m6998,336l7018,336e" filled="false" stroked="true" strokeweight=".48pt" strokecolor="#fefefe">
                <v:path arrowok="t"/>
              </v:shape>
            </v:group>
            <v:group style="position:absolute;left:7018;top:336;width:20;height:2" coordorigin="7018,336" coordsize="20,2">
              <v:shape style="position:absolute;left:7018;top:336;width:20;height:2" coordorigin="7018,336" coordsize="20,0" path="m7018,336l7037,336e" filled="false" stroked="true" strokeweight=".48pt" strokecolor="#fefefe">
                <v:path arrowok="t"/>
              </v:shape>
            </v:group>
            <v:group style="position:absolute;left:7037;top:336;width:20;height:2" coordorigin="7037,336" coordsize="20,2">
              <v:shape style="position:absolute;left:7037;top:336;width:20;height:2" coordorigin="7037,336" coordsize="20,0" path="m7037,336l7056,336e" filled="false" stroked="true" strokeweight=".48pt" strokecolor="#fefefe">
                <v:path arrowok="t"/>
              </v:shape>
            </v:group>
            <v:group style="position:absolute;left:7056;top:336;width:20;height:2" coordorigin="7056,336" coordsize="20,2">
              <v:shape style="position:absolute;left:7056;top:336;width:20;height:2" coordorigin="7056,336" coordsize="20,0" path="m7056,336l7075,336e" filled="false" stroked="true" strokeweight=".48pt" strokecolor="#fefefe">
                <v:path arrowok="t"/>
              </v:shape>
            </v:group>
            <v:group style="position:absolute;left:7075;top:336;width:20;height:2" coordorigin="7075,336" coordsize="20,2">
              <v:shape style="position:absolute;left:7075;top:336;width:20;height:2" coordorigin="7075,336" coordsize="20,0" path="m7075,336l7094,336e" filled="false" stroked="true" strokeweight=".48pt" strokecolor="#fefefe">
                <v:path arrowok="t"/>
              </v:shape>
            </v:group>
            <v:group style="position:absolute;left:7094;top:336;width:20;height:2" coordorigin="7094,336" coordsize="20,2">
              <v:shape style="position:absolute;left:7094;top:336;width:20;height:2" coordorigin="7094,336" coordsize="20,0" path="m7094,336l7114,336e" filled="false" stroked="true" strokeweight=".48pt" strokecolor="#fefefe">
                <v:path arrowok="t"/>
              </v:shape>
            </v:group>
            <v:group style="position:absolute;left:7114;top:336;width:20;height:2" coordorigin="7114,336" coordsize="20,2">
              <v:shape style="position:absolute;left:7114;top:336;width:20;height:2" coordorigin="7114,336" coordsize="20,0" path="m7114,336l7133,336e" filled="false" stroked="true" strokeweight=".48pt" strokecolor="#fefefe">
                <v:path arrowok="t"/>
              </v:shape>
            </v:group>
            <v:group style="position:absolute;left:7133;top:336;width:20;height:2" coordorigin="7133,336" coordsize="20,2">
              <v:shape style="position:absolute;left:7133;top:336;width:20;height:2" coordorigin="7133,336" coordsize="20,0" path="m7133,336l7152,336e" filled="false" stroked="true" strokeweight=".48pt" strokecolor="#fefefe">
                <v:path arrowok="t"/>
              </v:shape>
            </v:group>
            <v:group style="position:absolute;left:7152;top:336;width:20;height:2" coordorigin="7152,336" coordsize="20,2">
              <v:shape style="position:absolute;left:7152;top:336;width:20;height:2" coordorigin="7152,336" coordsize="20,0" path="m7152,336l7171,336e" filled="false" stroked="true" strokeweight=".48pt" strokecolor="#fefefe">
                <v:path arrowok="t"/>
              </v:shape>
            </v:group>
            <v:group style="position:absolute;left:7171;top:336;width:20;height:2" coordorigin="7171,336" coordsize="20,2">
              <v:shape style="position:absolute;left:7171;top:336;width:20;height:2" coordorigin="7171,336" coordsize="20,0" path="m7171,336l7190,336e" filled="false" stroked="true" strokeweight=".48pt" strokecolor="#fefefe">
                <v:path arrowok="t"/>
              </v:shape>
            </v:group>
            <v:group style="position:absolute;left:7190;top:336;width:20;height:2" coordorigin="7190,336" coordsize="20,2">
              <v:shape style="position:absolute;left:7190;top:336;width:20;height:2" coordorigin="7190,336" coordsize="20,0" path="m7190,336l7210,336e" filled="false" stroked="true" strokeweight=".48pt" strokecolor="#fefefe">
                <v:path arrowok="t"/>
              </v:shape>
            </v:group>
            <v:group style="position:absolute;left:7210;top:336;width:20;height:2" coordorigin="7210,336" coordsize="20,2">
              <v:shape style="position:absolute;left:7210;top:336;width:20;height:2" coordorigin="7210,336" coordsize="20,0" path="m7210,336l7229,336e" filled="false" stroked="true" strokeweight=".48pt" strokecolor="#fefefe">
                <v:path arrowok="t"/>
              </v:shape>
            </v:group>
            <v:group style="position:absolute;left:7229;top:336;width:20;height:2" coordorigin="7229,336" coordsize="20,2">
              <v:shape style="position:absolute;left:7229;top:336;width:20;height:2" coordorigin="7229,336" coordsize="20,0" path="m7229,336l7248,336e" filled="false" stroked="true" strokeweight=".48pt" strokecolor="#fefefe">
                <v:path arrowok="t"/>
              </v:shape>
            </v:group>
            <v:group style="position:absolute;left:7248;top:336;width:20;height:2" coordorigin="7248,336" coordsize="20,2">
              <v:shape style="position:absolute;left:7248;top:336;width:20;height:2" coordorigin="7248,336" coordsize="20,0" path="m7248,336l7267,336e" filled="false" stroked="true" strokeweight=".48pt" strokecolor="#fefefe">
                <v:path arrowok="t"/>
              </v:shape>
            </v:group>
            <v:group style="position:absolute;left:7267;top:336;width:20;height:2" coordorigin="7267,336" coordsize="20,2">
              <v:shape style="position:absolute;left:7267;top:336;width:20;height:2" coordorigin="7267,336" coordsize="20,0" path="m7267,336l7286,336e" filled="false" stroked="true" strokeweight=".48pt" strokecolor="#fefefe">
                <v:path arrowok="t"/>
              </v:shape>
            </v:group>
            <v:group style="position:absolute;left:7286;top:336;width:20;height:2" coordorigin="7286,336" coordsize="20,2">
              <v:shape style="position:absolute;left:7286;top:336;width:20;height:2" coordorigin="7286,336" coordsize="20,0" path="m7286,336l7306,336e" filled="false" stroked="true" strokeweight=".48pt" strokecolor="#fefefe">
                <v:path arrowok="t"/>
              </v:shape>
            </v:group>
            <v:group style="position:absolute;left:7306;top:336;width:20;height:2" coordorigin="7306,336" coordsize="20,2">
              <v:shape style="position:absolute;left:7306;top:336;width:20;height:2" coordorigin="7306,336" coordsize="20,0" path="m7306,336l7325,336e" filled="false" stroked="true" strokeweight=".48pt" strokecolor="#fefefe">
                <v:path arrowok="t"/>
              </v:shape>
            </v:group>
            <v:group style="position:absolute;left:7325;top:336;width:20;height:2" coordorigin="7325,336" coordsize="20,2">
              <v:shape style="position:absolute;left:7325;top:336;width:20;height:2" coordorigin="7325,336" coordsize="20,0" path="m7325,336l7344,336e" filled="false" stroked="true" strokeweight=".48pt" strokecolor="#fefefe">
                <v:path arrowok="t"/>
              </v:shape>
            </v:group>
            <v:group style="position:absolute;left:7344;top:336;width:20;height:2" coordorigin="7344,336" coordsize="20,2">
              <v:shape style="position:absolute;left:7344;top:336;width:20;height:2" coordorigin="7344,336" coordsize="20,0" path="m7344,336l7363,336e" filled="false" stroked="true" strokeweight=".48pt" strokecolor="#fefefe">
                <v:path arrowok="t"/>
              </v:shape>
            </v:group>
            <v:group style="position:absolute;left:7363;top:336;width:20;height:2" coordorigin="7363,336" coordsize="20,2">
              <v:shape style="position:absolute;left:7363;top:336;width:20;height:2" coordorigin="7363,336" coordsize="20,0" path="m7363,336l7382,336e" filled="false" stroked="true" strokeweight=".48pt" strokecolor="#fefefe">
                <v:path arrowok="t"/>
              </v:shape>
            </v:group>
            <v:group style="position:absolute;left:7382;top:336;width:20;height:2" coordorigin="7382,336" coordsize="20,2">
              <v:shape style="position:absolute;left:7382;top:336;width:20;height:2" coordorigin="7382,336" coordsize="20,0" path="m7382,336l7402,336e" filled="false" stroked="true" strokeweight=".48pt" strokecolor="#fefefe">
                <v:path arrowok="t"/>
              </v:shape>
            </v:group>
            <v:group style="position:absolute;left:7402;top:336;width:20;height:2" coordorigin="7402,336" coordsize="20,2">
              <v:shape style="position:absolute;left:7402;top:336;width:20;height:2" coordorigin="7402,336" coordsize="20,0" path="m7402,336l7421,336e" filled="false" stroked="true" strokeweight=".48pt" strokecolor="#fefefe">
                <v:path arrowok="t"/>
              </v:shape>
            </v:group>
            <v:group style="position:absolute;left:7421;top:336;width:20;height:2" coordorigin="7421,336" coordsize="20,2">
              <v:shape style="position:absolute;left:7421;top:336;width:20;height:2" coordorigin="7421,336" coordsize="20,0" path="m7421,336l7440,336e" filled="false" stroked="true" strokeweight=".48pt" strokecolor="#fefefe">
                <v:path arrowok="t"/>
              </v:shape>
            </v:group>
            <v:group style="position:absolute;left:7440;top:336;width:20;height:2" coordorigin="7440,336" coordsize="20,2">
              <v:shape style="position:absolute;left:7440;top:336;width:20;height:2" coordorigin="7440,336" coordsize="20,0" path="m7440,336l7459,336e" filled="false" stroked="true" strokeweight=".48pt" strokecolor="#fefefe">
                <v:path arrowok="t"/>
              </v:shape>
            </v:group>
            <v:group style="position:absolute;left:7459;top:336;width:20;height:2" coordorigin="7459,336" coordsize="20,2">
              <v:shape style="position:absolute;left:7459;top:336;width:20;height:2" coordorigin="7459,336" coordsize="20,0" path="m7459,336l7478,336e" filled="false" stroked="true" strokeweight=".48pt" strokecolor="#fefefe">
                <v:path arrowok="t"/>
              </v:shape>
            </v:group>
            <v:group style="position:absolute;left:7478;top:336;width:20;height:2" coordorigin="7478,336" coordsize="20,2">
              <v:shape style="position:absolute;left:7478;top:336;width:20;height:2" coordorigin="7478,336" coordsize="20,0" path="m7478,336l7498,336e" filled="false" stroked="true" strokeweight=".48pt" strokecolor="#fefefe">
                <v:path arrowok="t"/>
              </v:shape>
            </v:group>
            <v:group style="position:absolute;left:7498;top:336;width:20;height:2" coordorigin="7498,336" coordsize="20,2">
              <v:shape style="position:absolute;left:7498;top:336;width:20;height:2" coordorigin="7498,336" coordsize="20,0" path="m7498,336l7517,336e" filled="false" stroked="true" strokeweight=".48pt" strokecolor="#fefefe">
                <v:path arrowok="t"/>
              </v:shape>
            </v:group>
            <v:group style="position:absolute;left:7517;top:336;width:20;height:2" coordorigin="7517,336" coordsize="20,2">
              <v:shape style="position:absolute;left:7517;top:336;width:20;height:2" coordorigin="7517,336" coordsize="20,0" path="m7517,336l7536,336e" filled="false" stroked="true" strokeweight=".48pt" strokecolor="#fefefe">
                <v:path arrowok="t"/>
              </v:shape>
            </v:group>
            <v:group style="position:absolute;left:7536;top:336;width:20;height:2" coordorigin="7536,336" coordsize="20,2">
              <v:shape style="position:absolute;left:7536;top:336;width:20;height:2" coordorigin="7536,336" coordsize="20,0" path="m7536,336l7555,336e" filled="false" stroked="true" strokeweight=".48pt" strokecolor="#fefefe">
                <v:path arrowok="t"/>
              </v:shape>
            </v:group>
            <v:group style="position:absolute;left:7555;top:336;width:20;height:2" coordorigin="7555,336" coordsize="20,2">
              <v:shape style="position:absolute;left:7555;top:336;width:20;height:2" coordorigin="7555,336" coordsize="20,0" path="m7555,336l7574,336e" filled="false" stroked="true" strokeweight=".48pt" strokecolor="#fefefe">
                <v:path arrowok="t"/>
              </v:shape>
            </v:group>
            <v:group style="position:absolute;left:7574;top:336;width:20;height:2" coordorigin="7574,336" coordsize="20,2">
              <v:shape style="position:absolute;left:7574;top:336;width:20;height:2" coordorigin="7574,336" coordsize="20,0" path="m7574,336l7594,336e" filled="false" stroked="true" strokeweight=".48pt" strokecolor="#fefefe">
                <v:path arrowok="t"/>
              </v:shape>
            </v:group>
            <v:group style="position:absolute;left:7594;top:336;width:20;height:2" coordorigin="7594,336" coordsize="20,2">
              <v:shape style="position:absolute;left:7594;top:336;width:20;height:2" coordorigin="7594,336" coordsize="20,0" path="m7594,336l7613,336e" filled="false" stroked="true" strokeweight=".48pt" strokecolor="#fefefe">
                <v:path arrowok="t"/>
              </v:shape>
            </v:group>
            <v:group style="position:absolute;left:7613;top:336;width:20;height:2" coordorigin="7613,336" coordsize="20,2">
              <v:shape style="position:absolute;left:7613;top:336;width:20;height:2" coordorigin="7613,336" coordsize="20,0" path="m7613,336l7632,336e" filled="false" stroked="true" strokeweight=".48pt" strokecolor="#fefefe">
                <v:path arrowok="t"/>
              </v:shape>
            </v:group>
            <v:group style="position:absolute;left:7632;top:336;width:20;height:2" coordorigin="7632,336" coordsize="20,2">
              <v:shape style="position:absolute;left:7632;top:336;width:20;height:2" coordorigin="7632,336" coordsize="20,0" path="m7632,336l7651,336e" filled="false" stroked="true" strokeweight=".48pt" strokecolor="#fefefe">
                <v:path arrowok="t"/>
              </v:shape>
            </v:group>
            <v:group style="position:absolute;left:7651;top:336;width:20;height:2" coordorigin="7651,336" coordsize="20,2">
              <v:shape style="position:absolute;left:7651;top:336;width:20;height:2" coordorigin="7651,336" coordsize="20,0" path="m7651,336l7670,336e" filled="false" stroked="true" strokeweight=".48pt" strokecolor="#fefefe">
                <v:path arrowok="t"/>
              </v:shape>
            </v:group>
            <v:group style="position:absolute;left:7670;top:336;width:20;height:2" coordorigin="7670,336" coordsize="20,2">
              <v:shape style="position:absolute;left:7670;top:336;width:20;height:2" coordorigin="7670,336" coordsize="20,0" path="m7670,336l7690,336e" filled="false" stroked="true" strokeweight=".48pt" strokecolor="#fefefe">
                <v:path arrowok="t"/>
              </v:shape>
            </v:group>
            <v:group style="position:absolute;left:7690;top:336;width:20;height:2" coordorigin="7690,336" coordsize="20,2">
              <v:shape style="position:absolute;left:7690;top:336;width:20;height:2" coordorigin="7690,336" coordsize="20,0" path="m7690,336l7709,336e" filled="false" stroked="true" strokeweight=".48pt" strokecolor="#fefefe">
                <v:path arrowok="t"/>
              </v:shape>
            </v:group>
            <v:group style="position:absolute;left:7709;top:336;width:20;height:2" coordorigin="7709,336" coordsize="20,2">
              <v:shape style="position:absolute;left:7709;top:336;width:20;height:2" coordorigin="7709,336" coordsize="20,0" path="m7709,336l7728,336e" filled="false" stroked="true" strokeweight=".48pt" strokecolor="#fefefe">
                <v:path arrowok="t"/>
              </v:shape>
            </v:group>
            <v:group style="position:absolute;left:7728;top:336;width:20;height:2" coordorigin="7728,336" coordsize="20,2">
              <v:shape style="position:absolute;left:7728;top:336;width:20;height:2" coordorigin="7728,336" coordsize="20,0" path="m7728,336l7747,336e" filled="false" stroked="true" strokeweight=".48pt" strokecolor="#fefefe">
                <v:path arrowok="t"/>
              </v:shape>
            </v:group>
            <v:group style="position:absolute;left:7747;top:336;width:20;height:2" coordorigin="7747,336" coordsize="20,2">
              <v:shape style="position:absolute;left:7747;top:336;width:20;height:2" coordorigin="7747,336" coordsize="20,0" path="m7747,336l7766,336e" filled="false" stroked="true" strokeweight=".48pt" strokecolor="#fefefe">
                <v:path arrowok="t"/>
              </v:shape>
            </v:group>
            <v:group style="position:absolute;left:7766;top:336;width:20;height:2" coordorigin="7766,336" coordsize="20,2">
              <v:shape style="position:absolute;left:7766;top:336;width:20;height:2" coordorigin="7766,336" coordsize="20,0" path="m7766,336l7786,336e" filled="false" stroked="true" strokeweight=".48pt" strokecolor="#fefefe">
                <v:path arrowok="t"/>
              </v:shape>
            </v:group>
            <v:group style="position:absolute;left:7786;top:336;width:20;height:2" coordorigin="7786,336" coordsize="20,2">
              <v:shape style="position:absolute;left:7786;top:336;width:20;height:2" coordorigin="7786,336" coordsize="20,0" path="m7786,336l7805,336e" filled="false" stroked="true" strokeweight=".48pt" strokecolor="#fefefe">
                <v:path arrowok="t"/>
              </v:shape>
            </v:group>
            <v:group style="position:absolute;left:7805;top:336;width:20;height:2" coordorigin="7805,336" coordsize="20,2">
              <v:shape style="position:absolute;left:7805;top:336;width:20;height:2" coordorigin="7805,336" coordsize="20,0" path="m7805,336l7824,336e" filled="false" stroked="true" strokeweight=".48pt" strokecolor="#fefefe">
                <v:path arrowok="t"/>
              </v:shape>
            </v:group>
            <v:group style="position:absolute;left:7824;top:336;width:20;height:2" coordorigin="7824,336" coordsize="20,2">
              <v:shape style="position:absolute;left:7824;top:336;width:20;height:2" coordorigin="7824,336" coordsize="20,0" path="m7824,336l7843,336e" filled="false" stroked="true" strokeweight=".48pt" strokecolor="#fefefe">
                <v:path arrowok="t"/>
              </v:shape>
            </v:group>
            <v:group style="position:absolute;left:7843;top:336;width:20;height:2" coordorigin="7843,336" coordsize="20,2">
              <v:shape style="position:absolute;left:7843;top:336;width:20;height:2" coordorigin="7843,336" coordsize="20,0" path="m7843,336l7862,336e" filled="false" stroked="true" strokeweight=".48pt" strokecolor="#fefefe">
                <v:path arrowok="t"/>
              </v:shape>
            </v:group>
            <v:group style="position:absolute;left:7862;top:336;width:20;height:2" coordorigin="7862,336" coordsize="20,2">
              <v:shape style="position:absolute;left:7862;top:336;width:20;height:2" coordorigin="7862,336" coordsize="20,0" path="m7862,336l7882,336e" filled="false" stroked="true" strokeweight=".48pt" strokecolor="#fefefe">
                <v:path arrowok="t"/>
              </v:shape>
            </v:group>
            <v:group style="position:absolute;left:7882;top:336;width:20;height:2" coordorigin="7882,336" coordsize="20,2">
              <v:shape style="position:absolute;left:7882;top:336;width:20;height:2" coordorigin="7882,336" coordsize="20,0" path="m7882,336l7901,336e" filled="false" stroked="true" strokeweight=".48pt" strokecolor="#fefefe">
                <v:path arrowok="t"/>
              </v:shape>
            </v:group>
            <v:group style="position:absolute;left:7901;top:336;width:20;height:2" coordorigin="7901,336" coordsize="20,2">
              <v:shape style="position:absolute;left:7901;top:336;width:20;height:2" coordorigin="7901,336" coordsize="20,0" path="m7901,336l7920,336e" filled="false" stroked="true" strokeweight=".48pt" strokecolor="#fefefe">
                <v:path arrowok="t"/>
              </v:shape>
            </v:group>
            <v:group style="position:absolute;left:7920;top:336;width:20;height:2" coordorigin="7920,336" coordsize="20,2">
              <v:shape style="position:absolute;left:7920;top:336;width:20;height:2" coordorigin="7920,336" coordsize="20,0" path="m7920,336l7939,336e" filled="false" stroked="true" strokeweight=".48pt" strokecolor="#fefefe">
                <v:path arrowok="t"/>
              </v:shape>
            </v:group>
            <v:group style="position:absolute;left:7939;top:336;width:20;height:2" coordorigin="7939,336" coordsize="20,2">
              <v:shape style="position:absolute;left:7939;top:336;width:20;height:2" coordorigin="7939,336" coordsize="20,0" path="m7939,336l7958,336e" filled="false" stroked="true" strokeweight=".48pt" strokecolor="#fefefe">
                <v:path arrowok="t"/>
              </v:shape>
            </v:group>
            <v:group style="position:absolute;left:7958;top:336;width:20;height:2" coordorigin="7958,336" coordsize="20,2">
              <v:shape style="position:absolute;left:7958;top:336;width:20;height:2" coordorigin="7958,336" coordsize="20,0" path="m7958,336l7978,336e" filled="false" stroked="true" strokeweight=".48pt" strokecolor="#fefefe">
                <v:path arrowok="t"/>
              </v:shape>
            </v:group>
            <v:group style="position:absolute;left:7978;top:336;width:20;height:2" coordorigin="7978,336" coordsize="20,2">
              <v:shape style="position:absolute;left:7978;top:336;width:20;height:2" coordorigin="7978,336" coordsize="20,0" path="m7978,336l7997,336e" filled="false" stroked="true" strokeweight=".48pt" strokecolor="#fefefe">
                <v:path arrowok="t"/>
              </v:shape>
            </v:group>
            <v:group style="position:absolute;left:7997;top:336;width:20;height:2" coordorigin="7997,336" coordsize="20,2">
              <v:shape style="position:absolute;left:7997;top:336;width:20;height:2" coordorigin="7997,336" coordsize="20,0" path="m7997,336l8016,336e" filled="false" stroked="true" strokeweight=".48pt" strokecolor="#fefefe">
                <v:path arrowok="t"/>
              </v:shape>
            </v:group>
            <v:group style="position:absolute;left:8016;top:336;width:20;height:2" coordorigin="8016,336" coordsize="20,2">
              <v:shape style="position:absolute;left:8016;top:336;width:20;height:2" coordorigin="8016,336" coordsize="20,0" path="m8016,336l8035,336e" filled="false" stroked="true" strokeweight=".48pt" strokecolor="#fefefe">
                <v:path arrowok="t"/>
              </v:shape>
            </v:group>
            <v:group style="position:absolute;left:8035;top:336;width:20;height:2" coordorigin="8035,336" coordsize="20,2">
              <v:shape style="position:absolute;left:8035;top:336;width:20;height:2" coordorigin="8035,336" coordsize="20,0" path="m8035,336l8054,336e" filled="false" stroked="true" strokeweight=".48pt" strokecolor="#fefefe">
                <v:path arrowok="t"/>
              </v:shape>
            </v:group>
            <v:group style="position:absolute;left:8054;top:336;width:20;height:2" coordorigin="8054,336" coordsize="20,2">
              <v:shape style="position:absolute;left:8054;top:336;width:20;height:2" coordorigin="8054,336" coordsize="20,0" path="m8054,336l8074,336e" filled="false" stroked="true" strokeweight=".48pt" strokecolor="#fefefe">
                <v:path arrowok="t"/>
              </v:shape>
            </v:group>
            <v:group style="position:absolute;left:8074;top:336;width:20;height:2" coordorigin="8074,336" coordsize="20,2">
              <v:shape style="position:absolute;left:8074;top:336;width:20;height:2" coordorigin="8074,336" coordsize="20,0" path="m8074,336l8093,336e" filled="false" stroked="true" strokeweight=".48pt" strokecolor="#fefefe">
                <v:path arrowok="t"/>
              </v:shape>
            </v:group>
            <v:group style="position:absolute;left:8093;top:336;width:20;height:2" coordorigin="8093,336" coordsize="20,2">
              <v:shape style="position:absolute;left:8093;top:336;width:20;height:2" coordorigin="8093,336" coordsize="20,0" path="m8093,336l8112,336e" filled="false" stroked="true" strokeweight=".48pt" strokecolor="#fefefe">
                <v:path arrowok="t"/>
              </v:shape>
            </v:group>
            <v:group style="position:absolute;left:8112;top:336;width:20;height:2" coordorigin="8112,336" coordsize="20,2">
              <v:shape style="position:absolute;left:8112;top:336;width:20;height:2" coordorigin="8112,336" coordsize="20,0" path="m8112,336l8131,336e" filled="false" stroked="true" strokeweight=".48pt" strokecolor="#fefefe">
                <v:path arrowok="t"/>
              </v:shape>
            </v:group>
            <v:group style="position:absolute;left:8131;top:336;width:20;height:2" coordorigin="8131,336" coordsize="20,2">
              <v:shape style="position:absolute;left:8131;top:336;width:20;height:2" coordorigin="8131,336" coordsize="20,0" path="m8131,336l8150,336e" filled="false" stroked="true" strokeweight=".48pt" strokecolor="#fefefe">
                <v:path arrowok="t"/>
              </v:shape>
            </v:group>
            <v:group style="position:absolute;left:8150;top:336;width:20;height:2" coordorigin="8150,336" coordsize="20,2">
              <v:shape style="position:absolute;left:8150;top:336;width:20;height:2" coordorigin="8150,336" coordsize="20,0" path="m8150,336l8170,336e" filled="false" stroked="true" strokeweight=".48pt" strokecolor="#fefefe">
                <v:path arrowok="t"/>
              </v:shape>
            </v:group>
            <v:group style="position:absolute;left:8170;top:336;width:20;height:2" coordorigin="8170,336" coordsize="20,2">
              <v:shape style="position:absolute;left:8170;top:336;width:20;height:2" coordorigin="8170,336" coordsize="20,0" path="m8170,336l8189,336e" filled="false" stroked="true" strokeweight=".48pt" strokecolor="#fefefe">
                <v:path arrowok="t"/>
              </v:shape>
            </v:group>
            <v:group style="position:absolute;left:8189;top:336;width:20;height:2" coordorigin="8189,336" coordsize="20,2">
              <v:shape style="position:absolute;left:8189;top:336;width:20;height:2" coordorigin="8189,336" coordsize="20,0" path="m8189,336l8208,336e" filled="false" stroked="true" strokeweight=".48pt" strokecolor="#fefefe">
                <v:path arrowok="t"/>
              </v:shape>
            </v:group>
            <v:group style="position:absolute;left:8208;top:336;width:20;height:2" coordorigin="8208,336" coordsize="20,2">
              <v:shape style="position:absolute;left:8208;top:336;width:20;height:2" coordorigin="8208,336" coordsize="20,0" path="m8208,336l8227,336e" filled="false" stroked="true" strokeweight=".48pt" strokecolor="#fefefe">
                <v:path arrowok="t"/>
              </v:shape>
            </v:group>
            <v:group style="position:absolute;left:8227;top:336;width:20;height:2" coordorigin="8227,336" coordsize="20,2">
              <v:shape style="position:absolute;left:8227;top:336;width:20;height:2" coordorigin="8227,336" coordsize="20,0" path="m8227,336l8246,336e" filled="false" stroked="true" strokeweight=".48pt" strokecolor="#fefefe">
                <v:path arrowok="t"/>
              </v:shape>
            </v:group>
            <v:group style="position:absolute;left:8246;top:336;width:20;height:2" coordorigin="8246,336" coordsize="20,2">
              <v:shape style="position:absolute;left:8246;top:336;width:20;height:2" coordorigin="8246,336" coordsize="20,0" path="m8246,336l8266,336e" filled="false" stroked="true" strokeweight=".48pt" strokecolor="#fefefe">
                <v:path arrowok="t"/>
              </v:shape>
            </v:group>
            <v:group style="position:absolute;left:8266;top:336;width:20;height:2" coordorigin="8266,336" coordsize="20,2">
              <v:shape style="position:absolute;left:8266;top:336;width:20;height:2" coordorigin="8266,336" coordsize="20,0" path="m8266,336l8285,336e" filled="false" stroked="true" strokeweight=".48pt" strokecolor="#fefefe">
                <v:path arrowok="t"/>
              </v:shape>
            </v:group>
            <v:group style="position:absolute;left:8285;top:336;width:20;height:2" coordorigin="8285,336" coordsize="20,2">
              <v:shape style="position:absolute;left:8285;top:336;width:20;height:2" coordorigin="8285,336" coordsize="20,0" path="m8285,336l8304,336e" filled="false" stroked="true" strokeweight=".48pt" strokecolor="#fefefe">
                <v:path arrowok="t"/>
              </v:shape>
            </v:group>
            <v:group style="position:absolute;left:8304;top:336;width:20;height:2" coordorigin="8304,336" coordsize="20,2">
              <v:shape style="position:absolute;left:8304;top:336;width:20;height:2" coordorigin="8304,336" coordsize="20,0" path="m8304,336l8323,336e" filled="false" stroked="true" strokeweight=".48pt" strokecolor="#fefefe">
                <v:path arrowok="t"/>
              </v:shape>
            </v:group>
            <v:group style="position:absolute;left:8323;top:336;width:20;height:2" coordorigin="8323,336" coordsize="20,2">
              <v:shape style="position:absolute;left:8323;top:336;width:20;height:2" coordorigin="8323,336" coordsize="20,0" path="m8323,336l8342,336e" filled="false" stroked="true" strokeweight=".48pt" strokecolor="#fefefe">
                <v:path arrowok="t"/>
              </v:shape>
            </v:group>
            <v:group style="position:absolute;left:8342;top:336;width:20;height:2" coordorigin="8342,336" coordsize="20,2">
              <v:shape style="position:absolute;left:8342;top:336;width:20;height:2" coordorigin="8342,336" coordsize="20,0" path="m8342,336l8362,336e" filled="false" stroked="true" strokeweight=".48pt" strokecolor="#fefefe">
                <v:path arrowok="t"/>
              </v:shape>
            </v:group>
            <v:group style="position:absolute;left:8362;top:336;width:20;height:2" coordorigin="8362,336" coordsize="20,2">
              <v:shape style="position:absolute;left:8362;top:336;width:20;height:2" coordorigin="8362,336" coordsize="20,0" path="m8362,336l8381,336e" filled="false" stroked="true" strokeweight=".48pt" strokecolor="#fefefe">
                <v:path arrowok="t"/>
              </v:shape>
            </v:group>
            <v:group style="position:absolute;left:8381;top:336;width:20;height:2" coordorigin="8381,336" coordsize="20,2">
              <v:shape style="position:absolute;left:8381;top:336;width:20;height:2" coordorigin="8381,336" coordsize="20,0" path="m8381,336l8400,336e" filled="false" stroked="true" strokeweight=".48pt" strokecolor="#fefefe">
                <v:path arrowok="t"/>
              </v:shape>
            </v:group>
            <v:group style="position:absolute;left:8400;top:336;width:20;height:2" coordorigin="8400,336" coordsize="20,2">
              <v:shape style="position:absolute;left:8400;top:336;width:20;height:2" coordorigin="8400,336" coordsize="20,0" path="m8400,336l8419,336e" filled="false" stroked="true" strokeweight=".48pt" strokecolor="#fefefe">
                <v:path arrowok="t"/>
              </v:shape>
            </v:group>
            <v:group style="position:absolute;left:8419;top:336;width:20;height:2" coordorigin="8419,336" coordsize="20,2">
              <v:shape style="position:absolute;left:8419;top:336;width:20;height:2" coordorigin="8419,336" coordsize="20,0" path="m8419,336l8438,336e" filled="false" stroked="true" strokeweight=".48pt" strokecolor="#fefefe">
                <v:path arrowok="t"/>
              </v:shape>
            </v:group>
            <v:group style="position:absolute;left:8438;top:336;width:20;height:2" coordorigin="8438,336" coordsize="20,2">
              <v:shape style="position:absolute;left:8438;top:336;width:20;height:2" coordorigin="8438,336" coordsize="20,0" path="m8438,336l8458,336e" filled="false" stroked="true" strokeweight=".48pt" strokecolor="#fefefe">
                <v:path arrowok="t"/>
              </v:shape>
            </v:group>
            <v:group style="position:absolute;left:8458;top:336;width:20;height:2" coordorigin="8458,336" coordsize="20,2">
              <v:shape style="position:absolute;left:8458;top:336;width:20;height:2" coordorigin="8458,336" coordsize="20,0" path="m8458,336l8477,336e" filled="false" stroked="true" strokeweight=".48pt" strokecolor="#fefefe">
                <v:path arrowok="t"/>
              </v:shape>
            </v:group>
            <v:group style="position:absolute;left:8477;top:336;width:20;height:2" coordorigin="8477,336" coordsize="20,2">
              <v:shape style="position:absolute;left:8477;top:336;width:20;height:2" coordorigin="8477,336" coordsize="20,0" path="m8477,336l8496,336e" filled="false" stroked="true" strokeweight=".48pt" strokecolor="#fefefe">
                <v:path arrowok="t"/>
              </v:shape>
            </v:group>
            <v:group style="position:absolute;left:8496;top:336;width:20;height:2" coordorigin="8496,336" coordsize="20,2">
              <v:shape style="position:absolute;left:8496;top:336;width:20;height:2" coordorigin="8496,336" coordsize="20,0" path="m8496,336l8515,336e" filled="false" stroked="true" strokeweight=".48pt" strokecolor="#fefefe">
                <v:path arrowok="t"/>
              </v:shape>
            </v:group>
            <v:group style="position:absolute;left:8515;top:336;width:20;height:2" coordorigin="8515,336" coordsize="20,2">
              <v:shape style="position:absolute;left:8515;top:336;width:20;height:2" coordorigin="8515,336" coordsize="20,0" path="m8515,336l8534,336e" filled="false" stroked="true" strokeweight=".48pt" strokecolor="#fefefe">
                <v:path arrowok="t"/>
              </v:shape>
            </v:group>
            <v:group style="position:absolute;left:8534;top:336;width:20;height:2" coordorigin="8534,336" coordsize="20,2">
              <v:shape style="position:absolute;left:8534;top:336;width:20;height:2" coordorigin="8534,336" coordsize="20,0" path="m8534,336l8554,336e" filled="false" stroked="true" strokeweight=".48pt" strokecolor="#fefefe">
                <v:path arrowok="t"/>
              </v:shape>
            </v:group>
            <v:group style="position:absolute;left:8554;top:336;width:20;height:2" coordorigin="8554,336" coordsize="20,2">
              <v:shape style="position:absolute;left:8554;top:336;width:20;height:2" coordorigin="8554,336" coordsize="20,0" path="m8554,336l8573,336e" filled="false" stroked="true" strokeweight=".48pt" strokecolor="#fefefe">
                <v:path arrowok="t"/>
              </v:shape>
            </v:group>
            <v:group style="position:absolute;left:8573;top:336;width:20;height:2" coordorigin="8573,336" coordsize="20,2">
              <v:shape style="position:absolute;left:8573;top:336;width:20;height:2" coordorigin="8573,336" coordsize="20,0" path="m8573,336l8592,336e" filled="false" stroked="true" strokeweight=".48pt" strokecolor="#fefefe">
                <v:path arrowok="t"/>
              </v:shape>
            </v:group>
            <v:group style="position:absolute;left:8592;top:336;width:20;height:2" coordorigin="8592,336" coordsize="20,2">
              <v:shape style="position:absolute;left:8592;top:336;width:20;height:2" coordorigin="8592,336" coordsize="20,0" path="m8592,336l8611,336e" filled="false" stroked="true" strokeweight=".48pt" strokecolor="#fefefe">
                <v:path arrowok="t"/>
              </v:shape>
            </v:group>
            <v:group style="position:absolute;left:8611;top:336;width:20;height:2" coordorigin="8611,336" coordsize="20,2">
              <v:shape style="position:absolute;left:8611;top:336;width:20;height:2" coordorigin="8611,336" coordsize="20,0" path="m8611,336l8630,336e" filled="false" stroked="true" strokeweight=".48pt" strokecolor="#fefefe">
                <v:path arrowok="t"/>
              </v:shape>
            </v:group>
            <v:group style="position:absolute;left:8630;top:336;width:20;height:2" coordorigin="8630,336" coordsize="20,2">
              <v:shape style="position:absolute;left:8630;top:336;width:20;height:2" coordorigin="8630,336" coordsize="20,0" path="m8630,336l8650,336e" filled="false" stroked="true" strokeweight=".48pt" strokecolor="#fefefe">
                <v:path arrowok="t"/>
              </v:shape>
            </v:group>
            <v:group style="position:absolute;left:8650;top:336;width:20;height:2" coordorigin="8650,336" coordsize="20,2">
              <v:shape style="position:absolute;left:8650;top:336;width:20;height:2" coordorigin="8650,336" coordsize="20,0" path="m8650,336l8669,336e" filled="false" stroked="true" strokeweight=".48pt" strokecolor="#fefefe">
                <v:path arrowok="t"/>
              </v:shape>
            </v:group>
            <v:group style="position:absolute;left:8669;top:336;width:20;height:2" coordorigin="8669,336" coordsize="20,2">
              <v:shape style="position:absolute;left:8669;top:336;width:20;height:2" coordorigin="8669,336" coordsize="20,0" path="m8669,336l8688,336e" filled="false" stroked="true" strokeweight=".48pt" strokecolor="#fefefe">
                <v:path arrowok="t"/>
              </v:shape>
            </v:group>
            <v:group style="position:absolute;left:8688;top:336;width:20;height:2" coordorigin="8688,336" coordsize="20,2">
              <v:shape style="position:absolute;left:8688;top:336;width:20;height:2" coordorigin="8688,336" coordsize="20,0" path="m8688,336l8707,336e" filled="false" stroked="true" strokeweight=".48pt" strokecolor="#fefefe">
                <v:path arrowok="t"/>
              </v:shape>
            </v:group>
            <v:group style="position:absolute;left:8707;top:336;width:20;height:2" coordorigin="8707,336" coordsize="20,2">
              <v:shape style="position:absolute;left:8707;top:336;width:20;height:2" coordorigin="8707,336" coordsize="20,0" path="m8707,336l8726,336e" filled="false" stroked="true" strokeweight=".48pt" strokecolor="#fefefe">
                <v:path arrowok="t"/>
              </v:shape>
            </v:group>
            <v:group style="position:absolute;left:8726;top:336;width:20;height:2" coordorigin="8726,336" coordsize="20,2">
              <v:shape style="position:absolute;left:8726;top:336;width:20;height:2" coordorigin="8726,336" coordsize="20,0" path="m8726,336l8746,336e" filled="false" stroked="true" strokeweight=".48pt" strokecolor="#fefefe">
                <v:path arrowok="t"/>
              </v:shape>
            </v:group>
            <v:group style="position:absolute;left:8746;top:336;width:20;height:2" coordorigin="8746,336" coordsize="20,2">
              <v:shape style="position:absolute;left:8746;top:336;width:20;height:2" coordorigin="8746,336" coordsize="20,0" path="m8746,336l8765,336e" filled="false" stroked="true" strokeweight=".48pt" strokecolor="#fefefe">
                <v:path arrowok="t"/>
              </v:shape>
            </v:group>
            <v:group style="position:absolute;left:8765;top:336;width:20;height:2" coordorigin="8765,336" coordsize="20,2">
              <v:shape style="position:absolute;left:8765;top:336;width:20;height:2" coordorigin="8765,336" coordsize="20,0" path="m8765,336l8784,336e" filled="false" stroked="true" strokeweight=".48pt" strokecolor="#fefefe">
                <v:path arrowok="t"/>
              </v:shape>
            </v:group>
            <v:group style="position:absolute;left:8784;top:336;width:20;height:2" coordorigin="8784,336" coordsize="20,2">
              <v:shape style="position:absolute;left:8784;top:336;width:20;height:2" coordorigin="8784,336" coordsize="20,0" path="m8784,336l8803,336e" filled="false" stroked="true" strokeweight=".48pt" strokecolor="#fefefe">
                <v:path arrowok="t"/>
              </v:shape>
            </v:group>
            <v:group style="position:absolute;left:8803;top:336;width:20;height:2" coordorigin="8803,336" coordsize="20,2">
              <v:shape style="position:absolute;left:8803;top:336;width:20;height:2" coordorigin="8803,336" coordsize="20,0" path="m8803,336l8822,336e" filled="false" stroked="true" strokeweight=".48pt" strokecolor="#fefefe">
                <v:path arrowok="t"/>
              </v:shape>
            </v:group>
            <v:group style="position:absolute;left:8822;top:336;width:20;height:2" coordorigin="8822,336" coordsize="20,2">
              <v:shape style="position:absolute;left:8822;top:336;width:20;height:2" coordorigin="8822,336" coordsize="20,0" path="m8822,336l8842,336e" filled="false" stroked="true" strokeweight=".48pt" strokecolor="#fefefe">
                <v:path arrowok="t"/>
              </v:shape>
            </v:group>
            <v:group style="position:absolute;left:8842;top:336;width:20;height:2" coordorigin="8842,336" coordsize="20,2">
              <v:shape style="position:absolute;left:8842;top:336;width:20;height:2" coordorigin="8842,336" coordsize="20,0" path="m8842,336l8861,336e" filled="false" stroked="true" strokeweight=".48pt" strokecolor="#fefefe">
                <v:path arrowok="t"/>
              </v:shape>
            </v:group>
            <v:group style="position:absolute;left:8861;top:336;width:20;height:2" coordorigin="8861,336" coordsize="20,2">
              <v:shape style="position:absolute;left:8861;top:336;width:20;height:2" coordorigin="8861,336" coordsize="20,0" path="m8861,336l8880,336e" filled="false" stroked="true" strokeweight=".48pt" strokecolor="#fefefe">
                <v:path arrowok="t"/>
              </v:shape>
            </v:group>
            <v:group style="position:absolute;left:8880;top:336;width:20;height:2" coordorigin="8880,336" coordsize="20,2">
              <v:shape style="position:absolute;left:8880;top:336;width:20;height:2" coordorigin="8880,336" coordsize="20,0" path="m8880,336l8899,336e" filled="false" stroked="true" strokeweight=".48pt" strokecolor="#fefefe">
                <v:path arrowok="t"/>
              </v:shape>
            </v:group>
            <v:group style="position:absolute;left:8899;top:336;width:20;height:2" coordorigin="8899,336" coordsize="20,2">
              <v:shape style="position:absolute;left:8899;top:336;width:20;height:2" coordorigin="8899,336" coordsize="20,0" path="m8899,336l8918,336e" filled="false" stroked="true" strokeweight=".48pt" strokecolor="#fefefe">
                <v:path arrowok="t"/>
              </v:shape>
            </v:group>
            <v:group style="position:absolute;left:8918;top:336;width:20;height:2" coordorigin="8918,336" coordsize="20,2">
              <v:shape style="position:absolute;left:8918;top:336;width:20;height:2" coordorigin="8918,336" coordsize="20,0" path="m8918,336l8938,336e" filled="false" stroked="true" strokeweight=".48pt" strokecolor="#fefefe">
                <v:path arrowok="t"/>
              </v:shape>
            </v:group>
            <v:group style="position:absolute;left:8938;top:336;width:20;height:2" coordorigin="8938,336" coordsize="20,2">
              <v:shape style="position:absolute;left:8938;top:336;width:20;height:2" coordorigin="8938,336" coordsize="20,0" path="m8938,336l8957,336e" filled="false" stroked="true" strokeweight=".48pt" strokecolor="#fefefe">
                <v:path arrowok="t"/>
              </v:shape>
            </v:group>
            <v:group style="position:absolute;left:8957;top:336;width:20;height:2" coordorigin="8957,336" coordsize="20,2">
              <v:shape style="position:absolute;left:8957;top:336;width:20;height:2" coordorigin="8957,336" coordsize="20,0" path="m8957,336l8976,336e" filled="false" stroked="true" strokeweight=".48pt" strokecolor="#fefefe">
                <v:path arrowok="t"/>
              </v:shape>
            </v:group>
            <v:group style="position:absolute;left:8976;top:336;width:20;height:2" coordorigin="8976,336" coordsize="20,2">
              <v:shape style="position:absolute;left:8976;top:336;width:20;height:2" coordorigin="8976,336" coordsize="20,0" path="m8976,336l8995,336e" filled="false" stroked="true" strokeweight=".48pt" strokecolor="#fefefe">
                <v:path arrowok="t"/>
              </v:shape>
            </v:group>
            <v:group style="position:absolute;left:8995;top:336;width:20;height:2" coordorigin="8995,336" coordsize="20,2">
              <v:shape style="position:absolute;left:8995;top:336;width:20;height:2" coordorigin="8995,336" coordsize="20,0" path="m8995,336l9014,336e" filled="false" stroked="true" strokeweight=".48pt" strokecolor="#fefefe">
                <v:path arrowok="t"/>
              </v:shape>
            </v:group>
            <v:group style="position:absolute;left:9014;top:336;width:20;height:2" coordorigin="9014,336" coordsize="20,2">
              <v:shape style="position:absolute;left:9014;top:336;width:20;height:2" coordorigin="9014,336" coordsize="20,0" path="m9014,336l9034,336e" filled="false" stroked="true" strokeweight=".48pt" strokecolor="#fefefe">
                <v:path arrowok="t"/>
              </v:shape>
            </v:group>
            <v:group style="position:absolute;left:9034;top:336;width:20;height:2" coordorigin="9034,336" coordsize="20,2">
              <v:shape style="position:absolute;left:9034;top:336;width:20;height:2" coordorigin="9034,336" coordsize="20,0" path="m9034,336l9053,336e" filled="false" stroked="true" strokeweight=".48pt" strokecolor="#fefefe">
                <v:path arrowok="t"/>
              </v:shape>
            </v:group>
            <v:group style="position:absolute;left:9053;top:336;width:20;height:2" coordorigin="9053,336" coordsize="20,2">
              <v:shape style="position:absolute;left:9053;top:336;width:20;height:2" coordorigin="9053,336" coordsize="20,0" path="m9053,336l9072,336e" filled="false" stroked="true" strokeweight=".48pt" strokecolor="#fefefe">
                <v:path arrowok="t"/>
              </v:shape>
            </v:group>
            <v:group style="position:absolute;left:9072;top:336;width:20;height:2" coordorigin="9072,336" coordsize="20,2">
              <v:shape style="position:absolute;left:9072;top:336;width:20;height:2" coordorigin="9072,336" coordsize="20,0" path="m9072,336l9091,336e" filled="false" stroked="true" strokeweight=".48pt" strokecolor="#fefefe">
                <v:path arrowok="t"/>
              </v:shape>
            </v:group>
            <v:group style="position:absolute;left:9091;top:336;width:20;height:2" coordorigin="9091,336" coordsize="20,2">
              <v:shape style="position:absolute;left:9091;top:336;width:20;height:2" coordorigin="9091,336" coordsize="20,0" path="m9091,336l9110,336e" filled="false" stroked="true" strokeweight=".48pt" strokecolor="#fefefe">
                <v:path arrowok="t"/>
              </v:shape>
            </v:group>
            <v:group style="position:absolute;left:9110;top:336;width:20;height:2" coordorigin="9110,336" coordsize="20,2">
              <v:shape style="position:absolute;left:9110;top:336;width:20;height:2" coordorigin="9110,336" coordsize="20,0" path="m9110,336l9130,336e" filled="false" stroked="true" strokeweight=".48pt" strokecolor="#fefefe">
                <v:path arrowok="t"/>
              </v:shape>
            </v:group>
            <v:group style="position:absolute;left:9130;top:336;width:20;height:2" coordorigin="9130,336" coordsize="20,2">
              <v:shape style="position:absolute;left:9130;top:336;width:20;height:2" coordorigin="9130,336" coordsize="20,0" path="m9130,336l9149,336e" filled="false" stroked="true" strokeweight=".48pt" strokecolor="#fefefe">
                <v:path arrowok="t"/>
              </v:shape>
            </v:group>
            <v:group style="position:absolute;left:9149;top:336;width:20;height:2" coordorigin="9149,336" coordsize="20,2">
              <v:shape style="position:absolute;left:9149;top:336;width:20;height:2" coordorigin="9149,336" coordsize="20,0" path="m9149,336l9168,336e" filled="false" stroked="true" strokeweight=".48pt" strokecolor="#fefefe">
                <v:path arrowok="t"/>
              </v:shape>
            </v:group>
            <v:group style="position:absolute;left:9168;top:336;width:20;height:2" coordorigin="9168,336" coordsize="20,2">
              <v:shape style="position:absolute;left:9168;top:336;width:20;height:2" coordorigin="9168,336" coordsize="20,0" path="m9168,336l9187,336e" filled="false" stroked="true" strokeweight=".48pt" strokecolor="#fefefe">
                <v:path arrowok="t"/>
              </v:shape>
            </v:group>
            <v:group style="position:absolute;left:9187;top:336;width:20;height:2" coordorigin="9187,336" coordsize="20,2">
              <v:shape style="position:absolute;left:9187;top:336;width:20;height:2" coordorigin="9187,336" coordsize="20,0" path="m9187,336l9206,336e" filled="false" stroked="true" strokeweight=".48pt" strokecolor="#fefefe">
                <v:path arrowok="t"/>
              </v:shape>
            </v:group>
            <v:group style="position:absolute;left:9206;top:336;width:20;height:2" coordorigin="9206,336" coordsize="20,2">
              <v:shape style="position:absolute;left:9206;top:336;width:20;height:2" coordorigin="9206,336" coordsize="20,0" path="m9206,336l9226,336e" filled="false" stroked="true" strokeweight=".48pt" strokecolor="#fefefe">
                <v:path arrowok="t"/>
              </v:shape>
            </v:group>
            <v:group style="position:absolute;left:9226;top:336;width:20;height:2" coordorigin="9226,336" coordsize="20,2">
              <v:shape style="position:absolute;left:9226;top:336;width:20;height:2" coordorigin="9226,336" coordsize="20,0" path="m9226,336l9245,336e" filled="false" stroked="true" strokeweight=".48pt" strokecolor="#fefefe">
                <v:path arrowok="t"/>
              </v:shape>
            </v:group>
            <v:group style="position:absolute;left:9245;top:336;width:5;height:2" coordorigin="9245,336" coordsize="5,2">
              <v:shape style="position:absolute;left:9245;top:336;width:5;height:2" coordorigin="9245,336" coordsize="5,0" path="m9245,336l9250,336e" filled="false" stroked="true" strokeweight=".48pt" strokecolor="#fefefe">
                <v:path arrowok="t"/>
              </v:shape>
            </v:group>
            <v:group style="position:absolute;left:9250;top:336;width:10;height:2" coordorigin="9250,336" coordsize="10,2">
              <v:shape style="position:absolute;left:9250;top:336;width:10;height:2" coordorigin="9250,336" coordsize="10,0" path="m9250,336l9259,336e" filled="false" stroked="true" strokeweight=".48pt" strokecolor="#000000">
                <v:path arrowok="t"/>
              </v:shape>
              <v:shape style="position:absolute;left:9254;top:331;width:10;height:10" type="#_x0000_t75" stroked="false">
                <v:imagedata r:id="rId28" o:title=""/>
              </v:shape>
            </v:group>
            <v:group style="position:absolute;left:9254;top:336;width:10;height:2" coordorigin="9254,336" coordsize="10,2">
              <v:shape style="position:absolute;left:9254;top:336;width:10;height:2" coordorigin="9254,336" coordsize="10,0" path="m9254,336l9264,336e" filled="false" stroked="true" strokeweight=".48pt" strokecolor="#fefefe">
                <v:path arrowok="t"/>
              </v:shape>
            </v:group>
            <v:group style="position:absolute;left:14;top:1277;width:3063;height:2" coordorigin="14,1277" coordsize="3063,2">
              <v:shape style="position:absolute;left:14;top:1277;width:3063;height:2" coordorigin="14,1277" coordsize="3063,0" path="m14,1277l3077,1277e" filled="false" stroked="true" strokeweight="1.44pt" strokecolor="#000000">
                <v:path arrowok="t"/>
              </v:shape>
            </v:group>
            <v:group style="position:absolute;left:3077;top:1277;width:29;height:2" coordorigin="3077,1277" coordsize="29,2">
              <v:shape style="position:absolute;left:3077;top:1277;width:29;height:2" coordorigin="3077,1277" coordsize="29,0" path="m3077,1277l3106,1277e" filled="false" stroked="true" strokeweight="1.44pt" strokecolor="#000000">
                <v:path arrowok="t"/>
              </v:shape>
            </v:group>
            <v:group style="position:absolute;left:3106;top:1277;width:3000;height:2" coordorigin="3106,1277" coordsize="3000,2">
              <v:shape style="position:absolute;left:3106;top:1277;width:3000;height:2" coordorigin="3106,1277" coordsize="3000,0" path="m3106,1277l6106,1277e" filled="false" stroked="true" strokeweight="1.44pt" strokecolor="#000000">
                <v:path arrowok="t"/>
              </v:shape>
            </v:group>
            <v:group style="position:absolute;left:6106;top:1277;width:29;height:2" coordorigin="6106,1277" coordsize="29,2">
              <v:shape style="position:absolute;left:6106;top:1277;width:29;height:2" coordorigin="6106,1277" coordsize="29,0" path="m6106,1277l6134,1277e" filled="false" stroked="true" strokeweight="1.44pt" strokecolor="#000000">
                <v:path arrowok="t"/>
              </v:shape>
            </v:group>
            <v:group style="position:absolute;left:6134;top:1277;width:3120;height:2" coordorigin="6134,1277" coordsize="3120,2">
              <v:shape style="position:absolute;left:6134;top:1277;width:3120;height:2" coordorigin="6134,1277" coordsize="3120,0" path="m6134,1277l9254,1277e" filled="false" stroked="true" strokeweight="1.44pt" strokecolor="#000000">
                <v:path arrowok="t"/>
              </v:shape>
              <v:shape style="position:absolute;left:14;top:341;width:9250;height:922" type="#_x0000_t75" stroked="false">
                <v:imagedata r:id="rId29" o:title=""/>
              </v:shape>
            </v:group>
            <v:group style="position:absolute;left:9254;top:1277;width:10;height:2" coordorigin="9254,1277" coordsize="10,2">
              <v:shape style="position:absolute;left:9254;top:1277;width:10;height:2" coordorigin="9254,1277" coordsize="10,0" path="m9254,1277l9264,1277e" filled="false" stroked="true" strokeweight="1.44pt" strokecolor="#000000">
                <v:path arrowok="t"/>
              </v:shape>
              <v:shape style="position:absolute;left:1162;top:7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14;top:7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0;top:386;width:994;height:528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162;top:1005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714;top:1005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76;top:74;width:1935;height:1163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38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  </w:t>
                      </w:r>
                      <w:r>
                        <w:rPr>
                          <w:rFonts w:ascii="宋体"/>
                          <w:sz w:val="22"/>
                        </w:rPr>
                        <w:t>29,855.24 </w:t>
                      </w:r>
                    </w:p>
                    <w:p>
                      <w:pPr>
                        <w:spacing w:before="19"/>
                        <w:ind w:left="278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</w:t>
                      </w:r>
                      <w:r>
                        <w:rPr>
                          <w:rFonts w:ascii="宋体"/>
                          <w:sz w:val="22"/>
                        </w:rPr>
                        <w:t>5,043,839.69 </w:t>
                      </w:r>
                    </w:p>
                    <w:p>
                      <w:pPr>
                        <w:spacing w:line="248" w:lineRule="exact" w:before="74"/>
                        <w:ind w:left="388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5,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073,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694.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93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25;top:74;width:1935;height:1163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49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    </w:t>
                      </w:r>
                      <w:r>
                        <w:rPr>
                          <w:rFonts w:ascii="宋体"/>
                          <w:sz w:val="22"/>
                        </w:rPr>
                        <w:t>266.31 </w:t>
                      </w:r>
                    </w:p>
                    <w:p>
                      <w:pPr>
                        <w:spacing w:before="19"/>
                        <w:ind w:left="49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 </w:t>
                      </w:r>
                      <w:r>
                        <w:rPr>
                          <w:rFonts w:ascii="宋体"/>
                          <w:sz w:val="22"/>
                        </w:rPr>
                        <w:t>16,987.29 </w:t>
                      </w:r>
                    </w:p>
                    <w:p>
                      <w:pPr>
                        <w:spacing w:line="248" w:lineRule="exact" w:before="74"/>
                        <w:ind w:left="825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17,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253.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5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3398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7"/>
          <w:sz w:val="20"/>
          <w:szCs w:val="20"/>
        </w:rPr>
        <w:pict>
          <v:group style="width:487pt;height:169.95pt;mso-position-horizontal-relative:char;mso-position-vertical-relative:line" coordorigin="0,0" coordsize="9740,3399">
            <v:group style="position:absolute;left:34;top:14;width:2151;height:2" coordorigin="34,14" coordsize="2151,2">
              <v:shape style="position:absolute;left:34;top:14;width:2151;height:2" coordorigin="34,14" coordsize="2151,0" path="m34,14l2184,14e" filled="false" stroked="true" strokeweight="1.44pt" strokecolor="#000000">
                <v:path arrowok="t"/>
              </v:shape>
            </v:group>
            <v:group style="position:absolute;left:2184;top:14;width:29;height:2" coordorigin="2184,14" coordsize="29,2">
              <v:shape style="position:absolute;left:2184;top:14;width:29;height:2" coordorigin="2184,14" coordsize="29,0" path="m2184,14l2213,14e" filled="false" stroked="true" strokeweight="1.44pt" strokecolor="#000000">
                <v:path arrowok="t"/>
              </v:shape>
            </v:group>
            <v:group style="position:absolute;left:2213;top:14;width:3485;height:2" coordorigin="2213,14" coordsize="3485,2">
              <v:shape style="position:absolute;left:2213;top:14;width:3485;height:2" coordorigin="2213,14" coordsize="3485,0" path="m2213,14l5698,14e" filled="false" stroked="true" strokeweight="1.44pt" strokecolor="#000000">
                <v:path arrowok="t"/>
              </v:shape>
            </v:group>
            <v:group style="position:absolute;left:5698;top:14;width:29;height:2" coordorigin="5698,14" coordsize="29,2">
              <v:shape style="position:absolute;left:5698;top:14;width:29;height:2" coordorigin="5698,14" coordsize="29,0" path="m5698,14l5726,14e" filled="false" stroked="true" strokeweight="1.44pt" strokecolor="#000000">
                <v:path arrowok="t"/>
              </v:shape>
            </v:group>
            <v:group style="position:absolute;left:5726;top:14;width:3989;height:2" coordorigin="5726,14" coordsize="3989,2">
              <v:shape style="position:absolute;left:5726;top:14;width:3989;height:2" coordorigin="5726,14" coordsize="3989,0" path="m5726,14l9715,14e" filled="false" stroked="true" strokeweight="1.44pt" strokecolor="#000000">
                <v:path arrowok="t"/>
              </v:shape>
            </v:group>
            <v:group style="position:absolute;left:14;top:3384;width:2170;height:2" coordorigin="14,3384" coordsize="2170,2">
              <v:shape style="position:absolute;left:14;top:3384;width:2170;height:2" coordorigin="14,3384" coordsize="2170,0" path="m14,3384l2184,3384e" filled="false" stroked="true" strokeweight="1.44pt" strokecolor="#000000">
                <v:path arrowok="t"/>
              </v:shape>
            </v:group>
            <v:group style="position:absolute;left:2184;top:3384;width:29;height:2" coordorigin="2184,3384" coordsize="29,2">
              <v:shape style="position:absolute;left:2184;top:3384;width:29;height:2" coordorigin="2184,3384" coordsize="29,0" path="m2184,3384l2213,3384e" filled="false" stroked="true" strokeweight="1.44pt" strokecolor="#000000">
                <v:path arrowok="t"/>
              </v:shape>
            </v:group>
            <v:group style="position:absolute;left:2213;top:3384;width:1282;height:2" coordorigin="2213,3384" coordsize="1282,2">
              <v:shape style="position:absolute;left:2213;top:3384;width:1282;height:2" coordorigin="2213,3384" coordsize="1282,0" path="m2213,3384l3494,3384e" filled="false" stroked="true" strokeweight="1.44pt" strokecolor="#000000">
                <v:path arrowok="t"/>
              </v:shape>
            </v:group>
            <v:group style="position:absolute;left:3494;top:3384;width:29;height:2" coordorigin="3494,3384" coordsize="29,2">
              <v:shape style="position:absolute;left:3494;top:3384;width:29;height:2" coordorigin="3494,3384" coordsize="29,0" path="m3494,3384l3523,3384e" filled="false" stroked="true" strokeweight="1.44pt" strokecolor="#000000">
                <v:path arrowok="t"/>
              </v:shape>
            </v:group>
            <v:group style="position:absolute;left:3523;top:3384;width:812;height:2" coordorigin="3523,3384" coordsize="812,2">
              <v:shape style="position:absolute;left:3523;top:3384;width:812;height:2" coordorigin="3523,3384" coordsize="812,0" path="m3523,3384l4334,3384e" filled="false" stroked="true" strokeweight="1.44pt" strokecolor="#000000">
                <v:path arrowok="t"/>
              </v:shape>
            </v:group>
            <v:group style="position:absolute;left:4334;top:3384;width:29;height:2" coordorigin="4334,3384" coordsize="29,2">
              <v:shape style="position:absolute;left:4334;top:3384;width:29;height:2" coordorigin="4334,3384" coordsize="29,0" path="m4334,3384l4363,3384e" filled="false" stroked="true" strokeweight="1.44pt" strokecolor="#000000">
                <v:path arrowok="t"/>
              </v:shape>
            </v:group>
            <v:group style="position:absolute;left:4363;top:3384;width:1335;height:2" coordorigin="4363,3384" coordsize="1335,2">
              <v:shape style="position:absolute;left:4363;top:3384;width:1335;height:2" coordorigin="4363,3384" coordsize="1335,0" path="m4363,3384l5698,3384e" filled="false" stroked="true" strokeweight="1.44pt" strokecolor="#000000">
                <v:path arrowok="t"/>
              </v:shape>
            </v:group>
            <v:group style="position:absolute;left:5698;top:3384;width:29;height:2" coordorigin="5698,3384" coordsize="29,2">
              <v:shape style="position:absolute;left:5698;top:3384;width:29;height:2" coordorigin="5698,3384" coordsize="29,0" path="m5698,3384l5726,3384e" filled="false" stroked="true" strokeweight="1.44pt" strokecolor="#000000">
                <v:path arrowok="t"/>
              </v:shape>
            </v:group>
            <v:group style="position:absolute;left:5726;top:3384;width:1445;height:2" coordorigin="5726,3384" coordsize="1445,2">
              <v:shape style="position:absolute;left:5726;top:3384;width:1445;height:2" coordorigin="5726,3384" coordsize="1445,0" path="m5726,3384l7171,3384e" filled="false" stroked="true" strokeweight="1.44pt" strokecolor="#000000">
                <v:path arrowok="t"/>
              </v:shape>
            </v:group>
            <v:group style="position:absolute;left:7171;top:3384;width:29;height:2" coordorigin="7171,3384" coordsize="29,2">
              <v:shape style="position:absolute;left:7171;top:3384;width:29;height:2" coordorigin="7171,3384" coordsize="29,0" path="m7171,3384l7200,3384e" filled="false" stroked="true" strokeweight="1.44pt" strokecolor="#000000">
                <v:path arrowok="t"/>
              </v:shape>
            </v:group>
            <v:group style="position:absolute;left:7200;top:3384;width:946;height:2" coordorigin="7200,3384" coordsize="946,2">
              <v:shape style="position:absolute;left:7200;top:3384;width:946;height:2" coordorigin="7200,3384" coordsize="946,0" path="m7200,3384l8146,3384e" filled="false" stroked="true" strokeweight="1.44pt" strokecolor="#000000">
                <v:path arrowok="t"/>
              </v:shape>
              <v:shape style="position:absolute;left:29;top:29;width:9686;height:3341" type="#_x0000_t75" stroked="false">
                <v:imagedata r:id="rId30" o:title=""/>
              </v:shape>
            </v:group>
            <v:group style="position:absolute;left:8146;top:3384;width:29;height:2" coordorigin="8146,3384" coordsize="29,2">
              <v:shape style="position:absolute;left:8146;top:3384;width:29;height:2" coordorigin="8146,3384" coordsize="29,0" path="m8146,3384l8174,3384e" filled="false" stroked="true" strokeweight="1.44pt" strokecolor="#000000">
                <v:path arrowok="t"/>
              </v:shape>
            </v:group>
            <v:group style="position:absolute;left:8174;top:3384;width:1551;height:2" coordorigin="8174,3384" coordsize="1551,2">
              <v:shape style="position:absolute;left:8174;top:3384;width:1551;height:2" coordorigin="8174,3384" coordsize="1551,0" path="m8174,3384l9725,3384e" filled="false" stroked="true" strokeweight="1.44pt" strokecolor="#000000">
                <v:path arrowok="t"/>
              </v:shape>
              <v:shape style="position:absolute;left:139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038;top:127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802;top:127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918;width:1954;height:2406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372" w:lineRule="auto" w:before="14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信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征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风险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其他单项金额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5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626;top:506;width:1613;height:547" type="#_x0000_t202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</w:tabs>
                        <w:spacing w:line="246" w:lineRule="exact" w:before="0"/>
                        <w:ind w:left="408" w:right="0" w:hanging="408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47" w:val="left" w:leader="none"/>
                        </w:tabs>
                        <w:spacing w:before="65"/>
                        <w:ind w:left="40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  <w:tab/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584;top:506;width:1018;height:547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5"/>
                        <w:ind w:left="65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5986;top:506;width:2156;height:547" type="#_x0000_t202" filled="false" stroked="false">
                <v:textbox inset="0,0,0,0">
                  <w:txbxContent>
                    <w:p>
                      <w:pPr>
                        <w:tabs>
                          <w:tab w:pos="1175" w:val="left" w:leader="none"/>
                        </w:tabs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607" w:val="left" w:leader="none"/>
                        </w:tabs>
                        <w:spacing w:before="65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1"/>
                          <w:sz w:val="18"/>
                        </w:rPr>
                        <w:t>5,626,462.87</w:t>
                        <w:tab/>
                      </w:r>
                      <w:r>
                        <w:rPr>
                          <w:rFonts w:ascii="宋体"/>
                          <w:sz w:val="18"/>
                        </w:rPr>
                        <w:t>42.02 </w:t>
                      </w:r>
                    </w:p>
                  </w:txbxContent>
                </v:textbox>
                <w10:wrap type="none"/>
              </v:shape>
              <v:shape style="position:absolute;left:8496;top:506;width:1210;height:547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5"/>
                        <w:ind w:left="30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56,264.63 </w:t>
                      </w:r>
                    </w:p>
                  </w:txbxContent>
                </v:textbox>
                <w10:wrap type="none"/>
              </v:shape>
              <v:shape style="position:absolute;left:2314;top:1610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3696;top:1610;width:63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4517;top:1610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5986;top:1610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7,743,355.74 </w:t>
                      </w:r>
                    </w:p>
                  </w:txbxContent>
                </v:textbox>
                <w10:wrap type="none"/>
              </v:shape>
              <v:shape style="position:absolute;left:7594;top:1610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57.84 </w:t>
                      </w:r>
                    </w:p>
                  </w:txbxContent>
                </v:textbox>
                <w10:wrap type="none"/>
              </v:shape>
              <v:shape style="position:absolute;left:8530;top:1610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7,743,355.74 </w:t>
                      </w:r>
                    </w:p>
                  </w:txbxContent>
                </v:textbox>
                <w10:wrap type="none"/>
              </v:shape>
              <v:shape style="position:absolute;left:3034;top:25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3874;top:25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5237;top:2526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259;top:2411;width:903;height:418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811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19,007.60 </w:t>
                      </w:r>
                    </w:p>
                  </w:txbxContent>
                </v:textbox>
                <w10:wrap type="none"/>
              </v:shape>
              <v:shape style="position:absolute;left:7685;top:2411;width:456;height:418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364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0.14 </w:t>
                      </w:r>
                    </w:p>
                  </w:txbxContent>
                </v:textbox>
                <w10:wrap type="none"/>
              </v:shape>
              <v:shape style="position:absolute;left:9072;top:2411;width:634;height:418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542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570.23 </w:t>
                      </w:r>
                    </w:p>
                  </w:txbxContent>
                </v:textbox>
                <w10:wrap type="none"/>
              </v:shape>
              <v:shape style="position:absolute;left:2314;top:3097;width:108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>27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691;top:3097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517;top:3097;width:108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>27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894;top:3145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388,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826.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21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02;top:3145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530;top:3145;width:108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800,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190.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>60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7"/>
          <w:sz w:val="20"/>
          <w:szCs w:val="20"/>
        </w:rPr>
      </w:r>
    </w:p>
    <w:p>
      <w:pPr>
        <w:spacing w:before="3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tabs>
          <w:tab w:pos="675" w:val="left" w:leader="none"/>
        </w:tabs>
        <w:spacing w:before="7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策参见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46pt;width:483.6pt;height:145.7pt;mso-position-horizontal-relative:page;mso-position-vertical-relative:paragraph;z-index:-294256" coordorigin="1109,401" coordsize="9672,2914">
            <v:group style="position:absolute;left:1142;top:415;width:1148;height:2" coordorigin="1142,415" coordsize="1148,2">
              <v:shape style="position:absolute;left:1142;top:415;width:1148;height:2" coordorigin="1142,415" coordsize="1148,0" path="m1142,415l2290,415e" filled="false" stroked="true" strokeweight="1.44pt" strokecolor="#000000">
                <v:path arrowok="t"/>
              </v:shape>
            </v:group>
            <v:group style="position:absolute;left:2290;top:415;width:29;height:2" coordorigin="2290,415" coordsize="29,2">
              <v:shape style="position:absolute;left:2290;top:415;width:29;height:2" coordorigin="2290,415" coordsize="29,0" path="m2290,415l2318,415e" filled="false" stroked="true" strokeweight="1.44pt" strokecolor="#000000">
                <v:path arrowok="t"/>
              </v:shape>
            </v:group>
            <v:group style="position:absolute;left:2318;top:415;width:4152;height:2" coordorigin="2318,415" coordsize="4152,2">
              <v:shape style="position:absolute;left:2318;top:415;width:4152;height:2" coordorigin="2318,415" coordsize="4152,0" path="m2318,415l6470,415e" filled="false" stroked="true" strokeweight="1.44pt" strokecolor="#000000">
                <v:path arrowok="t"/>
              </v:shape>
            </v:group>
            <v:group style="position:absolute;left:6470;top:415;width:29;height:2" coordorigin="6470,415" coordsize="29,2">
              <v:shape style="position:absolute;left:6470;top:415;width:29;height:2" coordorigin="6470,415" coordsize="29,0" path="m6470,415l6499,415e" filled="false" stroked="true" strokeweight="1.44pt" strokecolor="#000000">
                <v:path arrowok="t"/>
              </v:shape>
            </v:group>
            <v:group style="position:absolute;left:6499;top:415;width:4258;height:2" coordorigin="6499,415" coordsize="4258,2">
              <v:shape style="position:absolute;left:6499;top:415;width:4258;height:2" coordorigin="6499,415" coordsize="4258,0" path="m6499,415l10757,415e" filled="false" stroked="true" strokeweight="1.44pt" strokecolor="#000000">
                <v:path arrowok="t"/>
              </v:shape>
            </v:group>
            <v:group style="position:absolute;left:1123;top:3300;width:1167;height:2" coordorigin="1123,3300" coordsize="1167,2">
              <v:shape style="position:absolute;left:1123;top:3300;width:1167;height:2" coordorigin="1123,3300" coordsize="1167,0" path="m1123,3300l2290,3300e" filled="false" stroked="true" strokeweight="1.44pt" strokecolor="#000000">
                <v:path arrowok="t"/>
              </v:shape>
            </v:group>
            <v:group style="position:absolute;left:2290;top:3300;width:29;height:2" coordorigin="2290,3300" coordsize="29,2">
              <v:shape style="position:absolute;left:2290;top:3300;width:29;height:2" coordorigin="2290,3300" coordsize="29,0" path="m2290,3300l2318,3300e" filled="false" stroked="true" strokeweight="1.44pt" strokecolor="#000000">
                <v:path arrowok="t"/>
              </v:shape>
            </v:group>
            <v:group style="position:absolute;left:2318;top:3300;width:1618;height:2" coordorigin="2318,3300" coordsize="1618,2">
              <v:shape style="position:absolute;left:2318;top:3300;width:1618;height:2" coordorigin="2318,3300" coordsize="1618,0" path="m2318,3300l3936,3300e" filled="false" stroked="true" strokeweight="1.44pt" strokecolor="#000000">
                <v:path arrowok="t"/>
              </v:shape>
            </v:group>
            <v:group style="position:absolute;left:3936;top:3300;width:29;height:2" coordorigin="3936,3300" coordsize="29,2">
              <v:shape style="position:absolute;left:3936;top:3300;width:29;height:2" coordorigin="3936,3300" coordsize="29,0" path="m3936,3300l3965,3300e" filled="false" stroked="true" strokeweight="1.44pt" strokecolor="#000000">
                <v:path arrowok="t"/>
              </v:shape>
            </v:group>
            <v:group style="position:absolute;left:3965;top:3300;width:941;height:2" coordorigin="3965,3300" coordsize="941,2">
              <v:shape style="position:absolute;left:3965;top:3300;width:941;height:2" coordorigin="3965,3300" coordsize="941,0" path="m3965,3300l4906,3300e" filled="false" stroked="true" strokeweight="1.44pt" strokecolor="#000000">
                <v:path arrowok="t"/>
              </v:shape>
            </v:group>
            <v:group style="position:absolute;left:4906;top:3300;width:29;height:2" coordorigin="4906,3300" coordsize="29,2">
              <v:shape style="position:absolute;left:4906;top:3300;width:29;height:2" coordorigin="4906,3300" coordsize="29,0" path="m4906,3300l4934,3300e" filled="false" stroked="true" strokeweight="1.44pt" strokecolor="#000000">
                <v:path arrowok="t"/>
              </v:shape>
            </v:group>
            <v:group style="position:absolute;left:4934;top:3300;width:1536;height:2" coordorigin="4934,3300" coordsize="1536,2">
              <v:shape style="position:absolute;left:4934;top:3300;width:1536;height:2" coordorigin="4934,3300" coordsize="1536,0" path="m4934,3300l6470,3300e" filled="false" stroked="true" strokeweight="1.44pt" strokecolor="#000000">
                <v:path arrowok="t"/>
              </v:shape>
            </v:group>
            <v:group style="position:absolute;left:6470;top:3300;width:29;height:2" coordorigin="6470,3300" coordsize="29,2">
              <v:shape style="position:absolute;left:6470;top:3300;width:29;height:2" coordorigin="6470,3300" coordsize="29,0" path="m6470,3300l6499,3300e" filled="false" stroked="true" strokeweight="1.44pt" strokecolor="#000000">
                <v:path arrowok="t"/>
              </v:shape>
            </v:group>
            <v:group style="position:absolute;left:6499;top:3300;width:1618;height:2" coordorigin="6499,3300" coordsize="1618,2">
              <v:shape style="position:absolute;left:6499;top:3300;width:1618;height:2" coordorigin="6499,3300" coordsize="1618,0" path="m6499,3300l8117,3300e" filled="false" stroked="true" strokeweight="1.44pt" strokecolor="#000000">
                <v:path arrowok="t"/>
              </v:shape>
            </v:group>
            <v:group style="position:absolute;left:8117;top:3300;width:29;height:2" coordorigin="8117,3300" coordsize="29,2">
              <v:shape style="position:absolute;left:8117;top:3300;width:29;height:2" coordorigin="8117,3300" coordsize="29,0" path="m8117,3300l8146,3300e" filled="false" stroked="true" strokeweight="1.44pt" strokecolor="#000000">
                <v:path arrowok="t"/>
              </v:shape>
            </v:group>
            <v:group style="position:absolute;left:8146;top:3300;width:970;height:2" coordorigin="8146,3300" coordsize="970,2">
              <v:shape style="position:absolute;left:8146;top:3300;width:970;height:2" coordorigin="8146,3300" coordsize="970,0" path="m8146,3300l9115,3300e" filled="false" stroked="true" strokeweight="1.44pt" strokecolor="#000000">
                <v:path arrowok="t"/>
              </v:shape>
              <v:shape style="position:absolute;left:1138;top:430;width:9619;height:2856" type="#_x0000_t75" stroked="false">
                <v:imagedata r:id="rId31" o:title=""/>
              </v:shape>
            </v:group>
            <v:group style="position:absolute;left:9115;top:3300;width:29;height:2" coordorigin="9115,3300" coordsize="29,2">
              <v:shape style="position:absolute;left:9115;top:3300;width:29;height:2" coordorigin="9115,3300" coordsize="29,0" path="m9115,3300l9144,3300e" filled="false" stroked="true" strokeweight="1.44pt" strokecolor="#000000">
                <v:path arrowok="t"/>
              </v:shape>
            </v:group>
            <v:group style="position:absolute;left:9144;top:3300;width:1623;height:2" coordorigin="9144,3300" coordsize="1623,2">
              <v:shape style="position:absolute;left:9144;top:3300;width:1623;height:2" coordorigin="9144,3300" coordsize="1623,0" path="m9144,3300l10766,3300e" filled="false" stroked="true" strokeweight="1.44pt" strokecolor="#000000">
                <v:path arrowok="t"/>
              </v:shape>
              <v:shape style="position:absolute;left:1248;top:528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75;top:528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528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94;top:90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248;top:1286;width:936;height:98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1-2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2-3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70;top:1334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152;top:907;width:658;height:60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27"/>
                        <w:ind w:left="29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5251;top:907;width:1119;height:60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27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3470;top:1713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445;top:1713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005;top:1713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931;top:907;width:1176;height:86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4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5,626,462.87 </w:t>
                      </w:r>
                    </w:p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  </w:t>
                      </w:r>
                      <w:r>
                        <w:rPr>
                          <w:rFonts w:ascii="宋体"/>
                          <w:sz w:val="18"/>
                        </w:rPr>
                        <w:t>19,007.60 </w:t>
                      </w:r>
                    </w:p>
                  </w:txbxContent>
                </v:textbox>
                <w10:wrap type="none"/>
              </v:shape>
              <v:shape style="position:absolute;left:8347;top:907;width:764;height:926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27"/>
                        <w:ind w:left="216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42.02 </w:t>
                      </w:r>
                    </w:p>
                    <w:p>
                      <w:pPr>
                        <w:spacing w:before="81"/>
                        <w:ind w:left="30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0.14 </w:t>
                      </w:r>
                    </w:p>
                  </w:txbxContent>
                </v:textbox>
                <w10:wrap type="none"/>
              </v:shape>
              <v:shape style="position:absolute;left:9499;top:907;width:1162;height:88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46"/>
                        <w:ind w:left="312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56,264.63</w:t>
                      </w:r>
                    </w:p>
                    <w:p>
                      <w:pPr>
                        <w:spacing w:line="237" w:lineRule="exact" w:before="17"/>
                        <w:ind w:left="58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570.23</w:t>
                      </w:r>
                    </w:p>
                  </w:txbxContent>
                </v:textbox>
                <w10:wrap type="none"/>
              </v:shape>
              <v:shape style="position:absolute;left:7651;top:1972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3470;top:22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445;top:22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005;top:22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931;top:2534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7,743,355.74 </w:t>
                      </w:r>
                    </w:p>
                  </w:txbxContent>
                </v:textbox>
                <w10:wrap type="none"/>
              </v:shape>
              <v:shape style="position:absolute;left:8563;top:2209;width:548;height:570" type="#_x0000_t20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86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0.00</w:t>
                      </w:r>
                    </w:p>
                    <w:p>
                      <w:pPr>
                        <w:spacing w:before="11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57.84 </w:t>
                      </w:r>
                    </w:p>
                  </w:txbxContent>
                </v:textbox>
                <w10:wrap type="none"/>
              </v:shape>
              <v:shape style="position:absolute;left:9547;top:2525;width:1109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/>
                          <w:sz w:val="21"/>
                        </w:rPr>
                        <w:t>7,743,355.74</w:t>
                      </w:r>
                    </w:p>
                  </w:txbxContent>
                </v:textbox>
                <w10:wrap type="none"/>
              </v:shape>
              <v:shape style="position:absolute;left:6754;top:3076;width:117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13,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388,</w:t>
                      </w:r>
                      <w:r>
                        <w:rPr>
                          <w:rFonts w:ascii="Arial"/>
                          <w:b/>
                          <w:spacing w:val="-19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826.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21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472;top:3076;width:549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3"/>
                          <w:w w:val="9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8"/>
                        </w:rPr>
                        <w:t>00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571;top:3076;width:108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800,</w:t>
                      </w:r>
                      <w:r>
                        <w:rPr>
                          <w:rFonts w:ascii="Arial"/>
                          <w:b/>
                          <w:spacing w:val="-3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190.</w:t>
                      </w:r>
                      <w:r>
                        <w:rPr>
                          <w:rFonts w:ascii="Arial"/>
                          <w:b/>
                          <w:spacing w:val="-3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6"/>
                          <w:sz w:val="18"/>
                        </w:rPr>
                        <w:t>60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4"/>
        <w:gridCol w:w="1627"/>
        <w:gridCol w:w="998"/>
        <w:gridCol w:w="1403"/>
      </w:tblGrid>
      <w:tr>
        <w:trPr>
          <w:trHeight w:val="315" w:hRule="exact"/>
        </w:trPr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100.00 </w:t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7,762,363.27 </w:t>
            </w:r>
          </w:p>
        </w:tc>
      </w:tr>
      <w:tr>
        <w:trPr>
          <w:trHeight w:val="384" w:hRule="exact"/>
        </w:trPr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6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9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7,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762,</w:t>
            </w:r>
            <w:r>
              <w:rPr>
                <w:rFonts w:ascii="Arial"/>
                <w:b/>
                <w:spacing w:val="-38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363.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pacing w:val="-6"/>
                <w:sz w:val="18"/>
              </w:rPr>
              <w:t>27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before="46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及比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参见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7,762,363.27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五年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</w:p>
    <w:p>
      <w:pPr>
        <w:spacing w:before="139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该款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940"/>
        </w:sectPr>
      </w:pP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324" w:right="7354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375" w:right="7354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400002pt;margin-top:20.04767pt;width:478.35pt;height:156.25pt;mso-position-horizontal-relative:page;mso-position-vertical-relative:paragraph;z-index:-294016" coordorigin="1128,401" coordsize="9567,3125">
            <v:group style="position:absolute;left:1142;top:415;width:1210;height:2" coordorigin="1142,415" coordsize="1210,2">
              <v:shape style="position:absolute;left:1142;top:415;width:1210;height:2" coordorigin="1142,415" coordsize="1210,0" path="m1142,415l2352,415e" filled="false" stroked="true" strokeweight="1.44pt" strokecolor="#000000">
                <v:path arrowok="t"/>
              </v:shape>
            </v:group>
            <v:group style="position:absolute;left:2352;top:415;width:29;height:2" coordorigin="2352,415" coordsize="29,2">
              <v:shape style="position:absolute;left:2352;top:415;width:29;height:2" coordorigin="2352,415" coordsize="29,0" path="m2352,415l2381,415e" filled="false" stroked="true" strokeweight="1.44pt" strokecolor="#000000">
                <v:path arrowok="t"/>
              </v:shape>
            </v:group>
            <v:group style="position:absolute;left:2381;top:415;width:4133;height:2" coordorigin="2381,415" coordsize="4133,2">
              <v:shape style="position:absolute;left:2381;top:415;width:4133;height:2" coordorigin="2381,415" coordsize="4133,0" path="m2381,415l6514,415e" filled="false" stroked="true" strokeweight="1.44pt" strokecolor="#000000">
                <v:path arrowok="t"/>
              </v:shape>
            </v:group>
            <v:group style="position:absolute;left:6514;top:415;width:29;height:2" coordorigin="6514,415" coordsize="29,2">
              <v:shape style="position:absolute;left:6514;top:415;width:29;height:2" coordorigin="6514,415" coordsize="29,0" path="m6514,415l6542,415e" filled="false" stroked="true" strokeweight="1.44pt" strokecolor="#000000">
                <v:path arrowok="t"/>
              </v:shape>
            </v:group>
            <v:group style="position:absolute;left:6542;top:415;width:4138;height:2" coordorigin="6542,415" coordsize="4138,2">
              <v:shape style="position:absolute;left:6542;top:415;width:4138;height:2" coordorigin="6542,415" coordsize="4138,0" path="m6542,415l10680,415e" filled="false" stroked="true" strokeweight="1.44pt" strokecolor="#000000">
                <v:path arrowok="t"/>
              </v:shape>
              <v:shape style="position:absolute;left:1138;top:430;width:9542;height:3096" type="#_x0000_t75" stroked="false">
                <v:imagedata r:id="rId32" o:title=""/>
              </v:shape>
              <v:shape style="position:absolute;left:1248;top:528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28;top:528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694;top:528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618"/>
        <w:gridCol w:w="924"/>
        <w:gridCol w:w="1685"/>
        <w:gridCol w:w="1565"/>
        <w:gridCol w:w="989"/>
        <w:gridCol w:w="1438"/>
      </w:tblGrid>
      <w:tr>
        <w:trPr>
          <w:trHeight w:val="923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50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9,900.00 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62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0.01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1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99.00 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2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3,928,758.59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0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4.55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0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39,287.59 </w:t>
            </w:r>
          </w:p>
        </w:tc>
      </w:tr>
      <w:tr>
        <w:trPr>
          <w:trHeight w:val="470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1-2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6,756.52 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0.01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202.70 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3,010,000.00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3.49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90,300.00 </w:t>
            </w:r>
          </w:p>
        </w:tc>
      </w:tr>
      <w:tr>
        <w:trPr>
          <w:trHeight w:val="468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2-3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3,010,000.00 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3.89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1,354,500.00 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52,583.09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0.06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2,629.15 </w:t>
            </w:r>
          </w:p>
        </w:tc>
      </w:tr>
      <w:tr>
        <w:trPr>
          <w:trHeight w:val="468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74,300,139.74 </w:t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2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96.09 </w:t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58,089,074.35 </w:t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79,268,827.45 </w:t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4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91.90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58,851,313.42 </w:t>
            </w:r>
          </w:p>
        </w:tc>
      </w:tr>
      <w:tr>
        <w:trPr>
          <w:trHeight w:val="399" w:hRule="exact"/>
        </w:trPr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68" w:lineRule="exact"/>
              <w:ind w:left="40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77,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326,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796.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26</w:t>
            </w:r>
            <w:r>
              <w:rPr>
                <w:rFonts w:ascii="Arial"/>
                <w:sz w:val="18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4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6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2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59,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443,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876.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05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19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86,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260,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169.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13</w:t>
            </w:r>
            <w:r>
              <w:rPr>
                <w:rFonts w:ascii="Arial"/>
                <w:sz w:val="18"/>
              </w:rPr>
            </w:r>
          </w:p>
        </w:tc>
        <w:tc>
          <w:tcPr>
            <w:tcW w:w="9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0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15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58,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983,</w:t>
            </w:r>
            <w:r>
              <w:rPr>
                <w:rFonts w:ascii="Arial"/>
                <w:b/>
                <w:spacing w:val="-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530.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16</w:t>
            </w:r>
            <w:r>
              <w:rPr>
                <w:rFonts w:ascii="Arial"/>
                <w:sz w:val="18"/>
              </w:rPr>
            </w:r>
          </w:p>
        </w:tc>
      </w:tr>
    </w:tbl>
    <w:p>
      <w:pPr>
        <w:spacing w:line="237" w:lineRule="exact" w:before="0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及比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参见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注四</w:t>
      </w:r>
      <w:r>
        <w:rPr>
          <w:rFonts w:ascii="宋体" w:hAnsi="宋体" w:cs="宋体" w:eastAsia="宋体" w:hint="default"/>
          <w:sz w:val="22"/>
          <w:szCs w:val="22"/>
        </w:rPr>
        <w:t>.7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2"/>
        <w:ind w:left="4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其他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前</w:t>
      </w:r>
      <w:r>
        <w:rPr>
          <w:rFonts w:ascii="宋体" w:hAnsi="宋体" w:cs="宋体" w:eastAsia="宋体" w:hint="default"/>
          <w:w w:val="100"/>
          <w:sz w:val="22"/>
          <w:szCs w:val="22"/>
        </w:rPr>
        <w:t>五名的</w:t>
      </w:r>
      <w:r>
        <w:rPr>
          <w:rFonts w:ascii="宋体" w:hAnsi="宋体" w:cs="宋体" w:eastAsia="宋体" w:hint="default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合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73,391,5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w w:val="100"/>
          <w:sz w:val="22"/>
          <w:szCs w:val="22"/>
        </w:rPr>
        <w:t>5.97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占</w:t>
      </w:r>
      <w:r>
        <w:rPr>
          <w:rFonts w:ascii="宋体" w:hAnsi="宋体" w:cs="宋体" w:eastAsia="宋体" w:hint="default"/>
          <w:w w:val="100"/>
          <w:sz w:val="22"/>
          <w:szCs w:val="22"/>
        </w:rPr>
        <w:t>其他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w w:val="100"/>
          <w:sz w:val="22"/>
          <w:szCs w:val="22"/>
        </w:rPr>
        <w:t>例为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94.91%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4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tabs>
          <w:tab w:pos="5330" w:val="left" w:leader="none"/>
        </w:tabs>
        <w:spacing w:before="134"/>
        <w:ind w:left="4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2.400002pt;margin-top:22.667658pt;width:449.8pt;height:171.6pt;mso-position-horizontal-relative:page;mso-position-vertical-relative:paragraph;z-index:-293872" coordorigin="1248,453" coordsize="8996,3432">
            <v:shape style="position:absolute;left:1248;top:453;width:6298;height:10" type="#_x0000_t75" stroked="false">
              <v:imagedata r:id="rId33" o:title=""/>
            </v:shape>
            <v:group style="position:absolute;left:7546;top:458;width:10;height:2" coordorigin="7546,458" coordsize="10,2">
              <v:shape style="position:absolute;left:7546;top:458;width:10;height:2" coordorigin="7546,458" coordsize="10,0" path="m7546,458l7555,458e" filled="false" stroked="true" strokeweight=".48pt" strokecolor="#000000">
                <v:path arrowok="t"/>
              </v:shape>
            </v:group>
            <v:group style="position:absolute;left:7555;top:458;width:20;height:2" coordorigin="7555,458" coordsize="20,2">
              <v:shape style="position:absolute;left:7555;top:458;width:20;height:2" coordorigin="7555,458" coordsize="20,0" path="m7555,458l7574,458e" filled="false" stroked="true" strokeweight=".48pt" strokecolor="#fefefe">
                <v:path arrowok="t"/>
              </v:shape>
            </v:group>
            <v:group style="position:absolute;left:7574;top:458;width:20;height:2" coordorigin="7574,458" coordsize="20,2">
              <v:shape style="position:absolute;left:7574;top:458;width:20;height:2" coordorigin="7574,458" coordsize="20,0" path="m7574,458l7594,458e" filled="false" stroked="true" strokeweight=".48pt" strokecolor="#fefefe">
                <v:path arrowok="t"/>
              </v:shape>
            </v:group>
            <v:group style="position:absolute;left:7594;top:458;width:20;height:2" coordorigin="7594,458" coordsize="20,2">
              <v:shape style="position:absolute;left:7594;top:458;width:20;height:2" coordorigin="7594,458" coordsize="20,0" path="m7594,458l7613,458e" filled="false" stroked="true" strokeweight=".48pt" strokecolor="#fefefe">
                <v:path arrowok="t"/>
              </v:shape>
            </v:group>
            <v:group style="position:absolute;left:7613;top:458;width:20;height:2" coordorigin="7613,458" coordsize="20,2">
              <v:shape style="position:absolute;left:7613;top:458;width:20;height:2" coordorigin="7613,458" coordsize="20,0" path="m7613,458l7632,458e" filled="false" stroked="true" strokeweight=".48pt" strokecolor="#fefefe">
                <v:path arrowok="t"/>
              </v:shape>
            </v:group>
            <v:group style="position:absolute;left:7632;top:458;width:20;height:2" coordorigin="7632,458" coordsize="20,2">
              <v:shape style="position:absolute;left:7632;top:458;width:20;height:2" coordorigin="7632,458" coordsize="20,0" path="m7632,458l7651,458e" filled="false" stroked="true" strokeweight=".48pt" strokecolor="#fefefe">
                <v:path arrowok="t"/>
              </v:shape>
            </v:group>
            <v:group style="position:absolute;left:7651;top:458;width:20;height:2" coordorigin="7651,458" coordsize="20,2">
              <v:shape style="position:absolute;left:7651;top:458;width:20;height:2" coordorigin="7651,458" coordsize="20,0" path="m7651,458l7670,458e" filled="false" stroked="true" strokeweight=".48pt" strokecolor="#fefefe">
                <v:path arrowok="t"/>
              </v:shape>
            </v:group>
            <v:group style="position:absolute;left:7670;top:458;width:20;height:2" coordorigin="7670,458" coordsize="20,2">
              <v:shape style="position:absolute;left:7670;top:458;width:20;height:2" coordorigin="7670,458" coordsize="20,0" path="m7670,458l7690,458e" filled="false" stroked="true" strokeweight=".48pt" strokecolor="#fefefe">
                <v:path arrowok="t"/>
              </v:shape>
            </v:group>
            <v:group style="position:absolute;left:7690;top:458;width:20;height:2" coordorigin="7690,458" coordsize="20,2">
              <v:shape style="position:absolute;left:7690;top:458;width:20;height:2" coordorigin="7690,458" coordsize="20,0" path="m7690,458l7709,458e" filled="false" stroked="true" strokeweight=".48pt" strokecolor="#fefefe">
                <v:path arrowok="t"/>
              </v:shape>
            </v:group>
            <v:group style="position:absolute;left:7709;top:458;width:20;height:2" coordorigin="7709,458" coordsize="20,2">
              <v:shape style="position:absolute;left:7709;top:458;width:20;height:2" coordorigin="7709,458" coordsize="20,0" path="m7709,458l7728,458e" filled="false" stroked="true" strokeweight=".48pt" strokecolor="#fefefe">
                <v:path arrowok="t"/>
              </v:shape>
            </v:group>
            <v:group style="position:absolute;left:7728;top:458;width:20;height:2" coordorigin="7728,458" coordsize="20,2">
              <v:shape style="position:absolute;left:7728;top:458;width:20;height:2" coordorigin="7728,458" coordsize="20,0" path="m7728,458l7747,458e" filled="false" stroked="true" strokeweight=".48pt" strokecolor="#fefefe">
                <v:path arrowok="t"/>
              </v:shape>
            </v:group>
            <v:group style="position:absolute;left:7747;top:458;width:20;height:2" coordorigin="7747,458" coordsize="20,2">
              <v:shape style="position:absolute;left:7747;top:458;width:20;height:2" coordorigin="7747,458" coordsize="20,0" path="m7747,458l7766,458e" filled="false" stroked="true" strokeweight=".48pt" strokecolor="#fefefe">
                <v:path arrowok="t"/>
              </v:shape>
            </v:group>
            <v:group style="position:absolute;left:7766;top:458;width:20;height:2" coordorigin="7766,458" coordsize="20,2">
              <v:shape style="position:absolute;left:7766;top:458;width:20;height:2" coordorigin="7766,458" coordsize="20,0" path="m7766,458l7786,458e" filled="false" stroked="true" strokeweight=".48pt" strokecolor="#fefefe">
                <v:path arrowok="t"/>
              </v:shape>
            </v:group>
            <v:group style="position:absolute;left:7786;top:458;width:20;height:2" coordorigin="7786,458" coordsize="20,2">
              <v:shape style="position:absolute;left:7786;top:458;width:20;height:2" coordorigin="7786,458" coordsize="20,0" path="m7786,458l7805,458e" filled="false" stroked="true" strokeweight=".48pt" strokecolor="#fefefe">
                <v:path arrowok="t"/>
              </v:shape>
            </v:group>
            <v:group style="position:absolute;left:7805;top:458;width:20;height:2" coordorigin="7805,458" coordsize="20,2">
              <v:shape style="position:absolute;left:7805;top:458;width:20;height:2" coordorigin="7805,458" coordsize="20,0" path="m7805,458l7824,458e" filled="false" stroked="true" strokeweight=".48pt" strokecolor="#fefefe">
                <v:path arrowok="t"/>
              </v:shape>
            </v:group>
            <v:group style="position:absolute;left:7824;top:458;width:20;height:2" coordorigin="7824,458" coordsize="20,2">
              <v:shape style="position:absolute;left:7824;top:458;width:20;height:2" coordorigin="7824,458" coordsize="20,0" path="m7824,458l7843,458e" filled="false" stroked="true" strokeweight=".48pt" strokecolor="#fefefe">
                <v:path arrowok="t"/>
              </v:shape>
            </v:group>
            <v:group style="position:absolute;left:7843;top:458;width:20;height:2" coordorigin="7843,458" coordsize="20,2">
              <v:shape style="position:absolute;left:7843;top:458;width:20;height:2" coordorigin="7843,458" coordsize="20,0" path="m7843,458l7862,458e" filled="false" stroked="true" strokeweight=".48pt" strokecolor="#fefefe">
                <v:path arrowok="t"/>
              </v:shape>
            </v:group>
            <v:group style="position:absolute;left:7862;top:458;width:20;height:2" coordorigin="7862,458" coordsize="20,2">
              <v:shape style="position:absolute;left:7862;top:458;width:20;height:2" coordorigin="7862,458" coordsize="20,0" path="m7862,458l7882,458e" filled="false" stroked="true" strokeweight=".48pt" strokecolor="#fefefe">
                <v:path arrowok="t"/>
              </v:shape>
            </v:group>
            <v:group style="position:absolute;left:7882;top:458;width:20;height:2" coordorigin="7882,458" coordsize="20,2">
              <v:shape style="position:absolute;left:7882;top:458;width:20;height:2" coordorigin="7882,458" coordsize="20,0" path="m7882,458l7901,458e" filled="false" stroked="true" strokeweight=".48pt" strokecolor="#fefefe">
                <v:path arrowok="t"/>
              </v:shape>
            </v:group>
            <v:group style="position:absolute;left:7901;top:458;width:20;height:2" coordorigin="7901,458" coordsize="20,2">
              <v:shape style="position:absolute;left:7901;top:458;width:20;height:2" coordorigin="7901,458" coordsize="20,0" path="m7901,458l7920,458e" filled="false" stroked="true" strokeweight=".48pt" strokecolor="#fefefe">
                <v:path arrowok="t"/>
              </v:shape>
            </v:group>
            <v:group style="position:absolute;left:7920;top:458;width:20;height:2" coordorigin="7920,458" coordsize="20,2">
              <v:shape style="position:absolute;left:7920;top:458;width:20;height:2" coordorigin="7920,458" coordsize="20,0" path="m7920,458l7939,458e" filled="false" stroked="true" strokeweight=".48pt" strokecolor="#fefefe">
                <v:path arrowok="t"/>
              </v:shape>
            </v:group>
            <v:group style="position:absolute;left:7939;top:458;width:20;height:2" coordorigin="7939,458" coordsize="20,2">
              <v:shape style="position:absolute;left:7939;top:458;width:20;height:2" coordorigin="7939,458" coordsize="20,0" path="m7939,458l7958,458e" filled="false" stroked="true" strokeweight=".48pt" strokecolor="#fefefe">
                <v:path arrowok="t"/>
              </v:shape>
            </v:group>
            <v:group style="position:absolute;left:7958;top:458;width:20;height:2" coordorigin="7958,458" coordsize="20,2">
              <v:shape style="position:absolute;left:7958;top:458;width:20;height:2" coordorigin="7958,458" coordsize="20,0" path="m7958,458l7978,458e" filled="false" stroked="true" strokeweight=".48pt" strokecolor="#fefefe">
                <v:path arrowok="t"/>
              </v:shape>
            </v:group>
            <v:group style="position:absolute;left:7978;top:458;width:20;height:2" coordorigin="7978,458" coordsize="20,2">
              <v:shape style="position:absolute;left:7978;top:458;width:20;height:2" coordorigin="7978,458" coordsize="20,0" path="m7978,458l7997,458e" filled="false" stroked="true" strokeweight=".48pt" strokecolor="#fefefe">
                <v:path arrowok="t"/>
              </v:shape>
            </v:group>
            <v:group style="position:absolute;left:7997;top:458;width:20;height:2" coordorigin="7997,458" coordsize="20,2">
              <v:shape style="position:absolute;left:7997;top:458;width:20;height:2" coordorigin="7997,458" coordsize="20,0" path="m7997,458l8016,458e" filled="false" stroked="true" strokeweight=".48pt" strokecolor="#fefefe">
                <v:path arrowok="t"/>
              </v:shape>
            </v:group>
            <v:group style="position:absolute;left:8016;top:458;width:20;height:2" coordorigin="8016,458" coordsize="20,2">
              <v:shape style="position:absolute;left:8016;top:458;width:20;height:2" coordorigin="8016,458" coordsize="20,0" path="m8016,458l8035,458e" filled="false" stroked="true" strokeweight=".48pt" strokecolor="#fefefe">
                <v:path arrowok="t"/>
              </v:shape>
            </v:group>
            <v:group style="position:absolute;left:8035;top:458;width:20;height:2" coordorigin="8035,458" coordsize="20,2">
              <v:shape style="position:absolute;left:8035;top:458;width:20;height:2" coordorigin="8035,458" coordsize="20,0" path="m8035,458l8054,458e" filled="false" stroked="true" strokeweight=".48pt" strokecolor="#fefefe">
                <v:path arrowok="t"/>
              </v:shape>
            </v:group>
            <v:group style="position:absolute;left:8054;top:458;width:20;height:2" coordorigin="8054,458" coordsize="20,2">
              <v:shape style="position:absolute;left:8054;top:458;width:20;height:2" coordorigin="8054,458" coordsize="20,0" path="m8054,458l8074,458e" filled="false" stroked="true" strokeweight=".48pt" strokecolor="#fefefe">
                <v:path arrowok="t"/>
              </v:shape>
            </v:group>
            <v:group style="position:absolute;left:8074;top:458;width:20;height:2" coordorigin="8074,458" coordsize="20,2">
              <v:shape style="position:absolute;left:8074;top:458;width:20;height:2" coordorigin="8074,458" coordsize="20,0" path="m8074,458l8093,458e" filled="false" stroked="true" strokeweight=".48pt" strokecolor="#fefefe">
                <v:path arrowok="t"/>
              </v:shape>
            </v:group>
            <v:group style="position:absolute;left:8093;top:458;width:20;height:2" coordorigin="8093,458" coordsize="20,2">
              <v:shape style="position:absolute;left:8093;top:458;width:20;height:2" coordorigin="8093,458" coordsize="20,0" path="m8093,458l8112,458e" filled="false" stroked="true" strokeweight=".48pt" strokecolor="#fefefe">
                <v:path arrowok="t"/>
              </v:shape>
            </v:group>
            <v:group style="position:absolute;left:8112;top:458;width:20;height:2" coordorigin="8112,458" coordsize="20,2">
              <v:shape style="position:absolute;left:8112;top:458;width:20;height:2" coordorigin="8112,458" coordsize="20,0" path="m8112,458l8131,458e" filled="false" stroked="true" strokeweight=".48pt" strokecolor="#fefefe">
                <v:path arrowok="t"/>
              </v:shape>
            </v:group>
            <v:group style="position:absolute;left:8131;top:458;width:20;height:2" coordorigin="8131,458" coordsize="20,2">
              <v:shape style="position:absolute;left:8131;top:458;width:20;height:2" coordorigin="8131,458" coordsize="20,0" path="m8131,458l8150,458e" filled="false" stroked="true" strokeweight=".48pt" strokecolor="#fefefe">
                <v:path arrowok="t"/>
              </v:shape>
            </v:group>
            <v:group style="position:absolute;left:8150;top:458;width:20;height:2" coordorigin="8150,458" coordsize="20,2">
              <v:shape style="position:absolute;left:8150;top:458;width:20;height:2" coordorigin="8150,458" coordsize="20,0" path="m8150,458l8170,458e" filled="false" stroked="true" strokeweight=".48pt" strokecolor="#fefefe">
                <v:path arrowok="t"/>
              </v:shape>
            </v:group>
            <v:group style="position:absolute;left:8170;top:458;width:20;height:2" coordorigin="8170,458" coordsize="20,2">
              <v:shape style="position:absolute;left:8170;top:458;width:20;height:2" coordorigin="8170,458" coordsize="20,0" path="m8170,458l8189,458e" filled="false" stroked="true" strokeweight=".48pt" strokecolor="#fefefe">
                <v:path arrowok="t"/>
              </v:shape>
            </v:group>
            <v:group style="position:absolute;left:8189;top:458;width:20;height:2" coordorigin="8189,458" coordsize="20,2">
              <v:shape style="position:absolute;left:8189;top:458;width:20;height:2" coordorigin="8189,458" coordsize="20,0" path="m8189,458l8208,458e" filled="false" stroked="true" strokeweight=".48pt" strokecolor="#fefefe">
                <v:path arrowok="t"/>
              </v:shape>
            </v:group>
            <v:group style="position:absolute;left:8208;top:458;width:20;height:2" coordorigin="8208,458" coordsize="20,2">
              <v:shape style="position:absolute;left:8208;top:458;width:20;height:2" coordorigin="8208,458" coordsize="20,0" path="m8208,458l8227,458e" filled="false" stroked="true" strokeweight=".48pt" strokecolor="#fefefe">
                <v:path arrowok="t"/>
              </v:shape>
            </v:group>
            <v:group style="position:absolute;left:8227;top:458;width:20;height:2" coordorigin="8227,458" coordsize="20,2">
              <v:shape style="position:absolute;left:8227;top:458;width:20;height:2" coordorigin="8227,458" coordsize="20,0" path="m8227,458l8246,458e" filled="false" stroked="true" strokeweight=".48pt" strokecolor="#fefefe">
                <v:path arrowok="t"/>
              </v:shape>
            </v:group>
            <v:group style="position:absolute;left:8246;top:458;width:20;height:2" coordorigin="8246,458" coordsize="20,2">
              <v:shape style="position:absolute;left:8246;top:458;width:20;height:2" coordorigin="8246,458" coordsize="20,0" path="m8246,458l8266,458e" filled="false" stroked="true" strokeweight=".48pt" strokecolor="#fefefe">
                <v:path arrowok="t"/>
              </v:shape>
            </v:group>
            <v:group style="position:absolute;left:8266;top:458;width:20;height:2" coordorigin="8266,458" coordsize="20,2">
              <v:shape style="position:absolute;left:8266;top:458;width:20;height:2" coordorigin="8266,458" coordsize="20,0" path="m8266,458l8285,458e" filled="false" stroked="true" strokeweight=".48pt" strokecolor="#fefefe">
                <v:path arrowok="t"/>
              </v:shape>
            </v:group>
            <v:group style="position:absolute;left:8285;top:458;width:20;height:2" coordorigin="8285,458" coordsize="20,2">
              <v:shape style="position:absolute;left:8285;top:458;width:20;height:2" coordorigin="8285,458" coordsize="20,0" path="m8285,458l8304,458e" filled="false" stroked="true" strokeweight=".48pt" strokecolor="#fefefe">
                <v:path arrowok="t"/>
              </v:shape>
            </v:group>
            <v:group style="position:absolute;left:8304;top:458;width:20;height:2" coordorigin="8304,458" coordsize="20,2">
              <v:shape style="position:absolute;left:8304;top:458;width:20;height:2" coordorigin="8304,458" coordsize="20,0" path="m8304,458l8323,458e" filled="false" stroked="true" strokeweight=".48pt" strokecolor="#fefefe">
                <v:path arrowok="t"/>
              </v:shape>
            </v:group>
            <v:group style="position:absolute;left:8323;top:458;width:20;height:2" coordorigin="8323,458" coordsize="20,2">
              <v:shape style="position:absolute;left:8323;top:458;width:20;height:2" coordorigin="8323,458" coordsize="20,0" path="m8323,458l8342,458e" filled="false" stroked="true" strokeweight=".48pt" strokecolor="#fefefe">
                <v:path arrowok="t"/>
              </v:shape>
            </v:group>
            <v:group style="position:absolute;left:8342;top:458;width:20;height:2" coordorigin="8342,458" coordsize="20,2">
              <v:shape style="position:absolute;left:8342;top:458;width:20;height:2" coordorigin="8342,458" coordsize="20,0" path="m8342,458l8362,458e" filled="false" stroked="true" strokeweight=".48pt" strokecolor="#fefefe">
                <v:path arrowok="t"/>
              </v:shape>
            </v:group>
            <v:group style="position:absolute;left:8362;top:458;width:20;height:2" coordorigin="8362,458" coordsize="20,2">
              <v:shape style="position:absolute;left:8362;top:458;width:20;height:2" coordorigin="8362,458" coordsize="20,0" path="m8362,458l8381,458e" filled="false" stroked="true" strokeweight=".48pt" strokecolor="#fefefe">
                <v:path arrowok="t"/>
              </v:shape>
            </v:group>
            <v:group style="position:absolute;left:8381;top:458;width:20;height:2" coordorigin="8381,458" coordsize="20,2">
              <v:shape style="position:absolute;left:8381;top:458;width:20;height:2" coordorigin="8381,458" coordsize="20,0" path="m8381,458l8400,458e" filled="false" stroked="true" strokeweight=".48pt" strokecolor="#fefefe">
                <v:path arrowok="t"/>
              </v:shape>
            </v:group>
            <v:group style="position:absolute;left:8400;top:458;width:20;height:2" coordorigin="8400,458" coordsize="20,2">
              <v:shape style="position:absolute;left:8400;top:458;width:20;height:2" coordorigin="8400,458" coordsize="20,0" path="m8400,458l8419,458e" filled="false" stroked="true" strokeweight=".48pt" strokecolor="#fefefe">
                <v:path arrowok="t"/>
              </v:shape>
            </v:group>
            <v:group style="position:absolute;left:8419;top:458;width:20;height:2" coordorigin="8419,458" coordsize="20,2">
              <v:shape style="position:absolute;left:8419;top:458;width:20;height:2" coordorigin="8419,458" coordsize="20,0" path="m8419,458l8438,458e" filled="false" stroked="true" strokeweight=".48pt" strokecolor="#fefefe">
                <v:path arrowok="t"/>
              </v:shape>
            </v:group>
            <v:group style="position:absolute;left:8438;top:458;width:5;height:2" coordorigin="8438,458" coordsize="5,2">
              <v:shape style="position:absolute;left:8438;top:458;width:5;height:2" coordorigin="8438,458" coordsize="5,0" path="m8438,458l8443,458e" filled="false" stroked="true" strokeweight=".48pt" strokecolor="#fefefe">
                <v:path arrowok="t"/>
              </v:shape>
            </v:group>
            <v:group style="position:absolute;left:8443;top:458;width:10;height:2" coordorigin="8443,458" coordsize="10,2">
              <v:shape style="position:absolute;left:8443;top:458;width:10;height:2" coordorigin="8443,458" coordsize="10,0" path="m8443,458l8453,458e" filled="false" stroked="true" strokeweight=".48pt" strokecolor="#000000">
                <v:path arrowok="t"/>
              </v:shape>
            </v:group>
            <v:group style="position:absolute;left:8453;top:458;width:20;height:2" coordorigin="8453,458" coordsize="20,2">
              <v:shape style="position:absolute;left:8453;top:458;width:20;height:2" coordorigin="8453,458" coordsize="20,0" path="m8453,458l8472,458e" filled="false" stroked="true" strokeweight=".48pt" strokecolor="#fefefe">
                <v:path arrowok="t"/>
              </v:shape>
            </v:group>
            <v:group style="position:absolute;left:8472;top:458;width:20;height:2" coordorigin="8472,458" coordsize="20,2">
              <v:shape style="position:absolute;left:8472;top:458;width:20;height:2" coordorigin="8472,458" coordsize="20,0" path="m8472,458l8491,458e" filled="false" stroked="true" strokeweight=".48pt" strokecolor="#fefefe">
                <v:path arrowok="t"/>
              </v:shape>
            </v:group>
            <v:group style="position:absolute;left:8491;top:458;width:20;height:2" coordorigin="8491,458" coordsize="20,2">
              <v:shape style="position:absolute;left:8491;top:458;width:20;height:2" coordorigin="8491,458" coordsize="20,0" path="m8491,458l8510,458e" filled="false" stroked="true" strokeweight=".48pt" strokecolor="#fefefe">
                <v:path arrowok="t"/>
              </v:shape>
            </v:group>
            <v:group style="position:absolute;left:8510;top:458;width:20;height:2" coordorigin="8510,458" coordsize="20,2">
              <v:shape style="position:absolute;left:8510;top:458;width:20;height:2" coordorigin="8510,458" coordsize="20,0" path="m8510,458l8530,458e" filled="false" stroked="true" strokeweight=".48pt" strokecolor="#fefefe">
                <v:path arrowok="t"/>
              </v:shape>
            </v:group>
            <v:group style="position:absolute;left:8530;top:458;width:20;height:2" coordorigin="8530,458" coordsize="20,2">
              <v:shape style="position:absolute;left:8530;top:458;width:20;height:2" coordorigin="8530,458" coordsize="20,0" path="m8530,458l8549,458e" filled="false" stroked="true" strokeweight=".48pt" strokecolor="#fefefe">
                <v:path arrowok="t"/>
              </v:shape>
            </v:group>
            <v:group style="position:absolute;left:8549;top:458;width:20;height:2" coordorigin="8549,458" coordsize="20,2">
              <v:shape style="position:absolute;left:8549;top:458;width:20;height:2" coordorigin="8549,458" coordsize="20,0" path="m8549,458l8568,458e" filled="false" stroked="true" strokeweight=".48pt" strokecolor="#fefefe">
                <v:path arrowok="t"/>
              </v:shape>
            </v:group>
            <v:group style="position:absolute;left:8568;top:458;width:20;height:2" coordorigin="8568,458" coordsize="20,2">
              <v:shape style="position:absolute;left:8568;top:458;width:20;height:2" coordorigin="8568,458" coordsize="20,0" path="m8568,458l8587,458e" filled="false" stroked="true" strokeweight=".48pt" strokecolor="#fefefe">
                <v:path arrowok="t"/>
              </v:shape>
            </v:group>
            <v:group style="position:absolute;left:8587;top:458;width:20;height:2" coordorigin="8587,458" coordsize="20,2">
              <v:shape style="position:absolute;left:8587;top:458;width:20;height:2" coordorigin="8587,458" coordsize="20,0" path="m8587,458l8606,458e" filled="false" stroked="true" strokeweight=".48pt" strokecolor="#fefefe">
                <v:path arrowok="t"/>
              </v:shape>
            </v:group>
            <v:group style="position:absolute;left:8606;top:458;width:20;height:2" coordorigin="8606,458" coordsize="20,2">
              <v:shape style="position:absolute;left:8606;top:458;width:20;height:2" coordorigin="8606,458" coordsize="20,0" path="m8606,458l8626,458e" filled="false" stroked="true" strokeweight=".48pt" strokecolor="#fefefe">
                <v:path arrowok="t"/>
              </v:shape>
            </v:group>
            <v:group style="position:absolute;left:8626;top:458;width:20;height:2" coordorigin="8626,458" coordsize="20,2">
              <v:shape style="position:absolute;left:8626;top:458;width:20;height:2" coordorigin="8626,458" coordsize="20,0" path="m8626,458l8645,458e" filled="false" stroked="true" strokeweight=".48pt" strokecolor="#fefefe">
                <v:path arrowok="t"/>
              </v:shape>
            </v:group>
            <v:group style="position:absolute;left:8645;top:458;width:20;height:2" coordorigin="8645,458" coordsize="20,2">
              <v:shape style="position:absolute;left:8645;top:458;width:20;height:2" coordorigin="8645,458" coordsize="20,0" path="m8645,458l8664,458e" filled="false" stroked="true" strokeweight=".48pt" strokecolor="#fefefe">
                <v:path arrowok="t"/>
              </v:shape>
            </v:group>
            <v:group style="position:absolute;left:8664;top:458;width:20;height:2" coordorigin="8664,458" coordsize="20,2">
              <v:shape style="position:absolute;left:8664;top:458;width:20;height:2" coordorigin="8664,458" coordsize="20,0" path="m8664,458l8683,458e" filled="false" stroked="true" strokeweight=".48pt" strokecolor="#fefefe">
                <v:path arrowok="t"/>
              </v:shape>
            </v:group>
            <v:group style="position:absolute;left:8683;top:458;width:20;height:2" coordorigin="8683,458" coordsize="20,2">
              <v:shape style="position:absolute;left:8683;top:458;width:20;height:2" coordorigin="8683,458" coordsize="20,0" path="m8683,458l8702,458e" filled="false" stroked="true" strokeweight=".48pt" strokecolor="#fefefe">
                <v:path arrowok="t"/>
              </v:shape>
            </v:group>
            <v:group style="position:absolute;left:8702;top:458;width:20;height:2" coordorigin="8702,458" coordsize="20,2">
              <v:shape style="position:absolute;left:8702;top:458;width:20;height:2" coordorigin="8702,458" coordsize="20,0" path="m8702,458l8722,458e" filled="false" stroked="true" strokeweight=".48pt" strokecolor="#fefefe">
                <v:path arrowok="t"/>
              </v:shape>
            </v:group>
            <v:group style="position:absolute;left:8722;top:458;width:20;height:2" coordorigin="8722,458" coordsize="20,2">
              <v:shape style="position:absolute;left:8722;top:458;width:20;height:2" coordorigin="8722,458" coordsize="20,0" path="m8722,458l8741,458e" filled="false" stroked="true" strokeweight=".48pt" strokecolor="#fefefe">
                <v:path arrowok="t"/>
              </v:shape>
            </v:group>
            <v:group style="position:absolute;left:8741;top:458;width:20;height:2" coordorigin="8741,458" coordsize="20,2">
              <v:shape style="position:absolute;left:8741;top:458;width:20;height:2" coordorigin="8741,458" coordsize="20,0" path="m8741,458l8760,458e" filled="false" stroked="true" strokeweight=".48pt" strokecolor="#fefefe">
                <v:path arrowok="t"/>
              </v:shape>
            </v:group>
            <v:group style="position:absolute;left:8760;top:458;width:20;height:2" coordorigin="8760,458" coordsize="20,2">
              <v:shape style="position:absolute;left:8760;top:458;width:20;height:2" coordorigin="8760,458" coordsize="20,0" path="m8760,458l8779,458e" filled="false" stroked="true" strokeweight=".48pt" strokecolor="#fefefe">
                <v:path arrowok="t"/>
              </v:shape>
            </v:group>
            <v:group style="position:absolute;left:8779;top:458;width:20;height:2" coordorigin="8779,458" coordsize="20,2">
              <v:shape style="position:absolute;left:8779;top:458;width:20;height:2" coordorigin="8779,458" coordsize="20,0" path="m8779,458l8798,458e" filled="false" stroked="true" strokeweight=".48pt" strokecolor="#fefefe">
                <v:path arrowok="t"/>
              </v:shape>
            </v:group>
            <v:group style="position:absolute;left:8798;top:458;width:20;height:2" coordorigin="8798,458" coordsize="20,2">
              <v:shape style="position:absolute;left:8798;top:458;width:20;height:2" coordorigin="8798,458" coordsize="20,0" path="m8798,458l8818,458e" filled="false" stroked="true" strokeweight=".48pt" strokecolor="#fefefe">
                <v:path arrowok="t"/>
              </v:shape>
            </v:group>
            <v:group style="position:absolute;left:8818;top:458;width:20;height:2" coordorigin="8818,458" coordsize="20,2">
              <v:shape style="position:absolute;left:8818;top:458;width:20;height:2" coordorigin="8818,458" coordsize="20,0" path="m8818,458l8837,458e" filled="false" stroked="true" strokeweight=".48pt" strokecolor="#fefefe">
                <v:path arrowok="t"/>
              </v:shape>
            </v:group>
            <v:group style="position:absolute;left:8837;top:458;width:20;height:2" coordorigin="8837,458" coordsize="20,2">
              <v:shape style="position:absolute;left:8837;top:458;width:20;height:2" coordorigin="8837,458" coordsize="20,0" path="m8837,458l8856,458e" filled="false" stroked="true" strokeweight=".48pt" strokecolor="#fefefe">
                <v:path arrowok="t"/>
              </v:shape>
            </v:group>
            <v:group style="position:absolute;left:8856;top:458;width:20;height:2" coordorigin="8856,458" coordsize="20,2">
              <v:shape style="position:absolute;left:8856;top:458;width:20;height:2" coordorigin="8856,458" coordsize="20,0" path="m8856,458l8875,458e" filled="false" stroked="true" strokeweight=".48pt" strokecolor="#fefefe">
                <v:path arrowok="t"/>
              </v:shape>
            </v:group>
            <v:group style="position:absolute;left:8875;top:458;width:20;height:2" coordorigin="8875,458" coordsize="20,2">
              <v:shape style="position:absolute;left:8875;top:458;width:20;height:2" coordorigin="8875,458" coordsize="20,0" path="m8875,458l8894,458e" filled="false" stroked="true" strokeweight=".48pt" strokecolor="#fefefe">
                <v:path arrowok="t"/>
              </v:shape>
            </v:group>
            <v:group style="position:absolute;left:8894;top:458;width:20;height:2" coordorigin="8894,458" coordsize="20,2">
              <v:shape style="position:absolute;left:8894;top:458;width:20;height:2" coordorigin="8894,458" coordsize="20,0" path="m8894,458l8914,458e" filled="false" stroked="true" strokeweight=".48pt" strokecolor="#fefefe">
                <v:path arrowok="t"/>
              </v:shape>
            </v:group>
            <v:group style="position:absolute;left:8914;top:458;width:20;height:2" coordorigin="8914,458" coordsize="20,2">
              <v:shape style="position:absolute;left:8914;top:458;width:20;height:2" coordorigin="8914,458" coordsize="20,0" path="m8914,458l8933,458e" filled="false" stroked="true" strokeweight=".48pt" strokecolor="#fefefe">
                <v:path arrowok="t"/>
              </v:shape>
            </v:group>
            <v:group style="position:absolute;left:8933;top:458;width:20;height:2" coordorigin="8933,458" coordsize="20,2">
              <v:shape style="position:absolute;left:8933;top:458;width:20;height:2" coordorigin="8933,458" coordsize="20,0" path="m8933,458l8952,458e" filled="false" stroked="true" strokeweight=".48pt" strokecolor="#fefefe">
                <v:path arrowok="t"/>
              </v:shape>
            </v:group>
            <v:group style="position:absolute;left:8952;top:458;width:20;height:2" coordorigin="8952,458" coordsize="20,2">
              <v:shape style="position:absolute;left:8952;top:458;width:20;height:2" coordorigin="8952,458" coordsize="20,0" path="m8952,458l8971,458e" filled="false" stroked="true" strokeweight=".48pt" strokecolor="#fefefe">
                <v:path arrowok="t"/>
              </v:shape>
            </v:group>
            <v:group style="position:absolute;left:8971;top:458;width:20;height:2" coordorigin="8971,458" coordsize="20,2">
              <v:shape style="position:absolute;left:8971;top:458;width:20;height:2" coordorigin="8971,458" coordsize="20,0" path="m8971,458l8990,458e" filled="false" stroked="true" strokeweight=".48pt" strokecolor="#fefefe">
                <v:path arrowok="t"/>
              </v:shape>
            </v:group>
            <v:group style="position:absolute;left:8990;top:458;width:20;height:2" coordorigin="8990,458" coordsize="20,2">
              <v:shape style="position:absolute;left:8990;top:458;width:20;height:2" coordorigin="8990,458" coordsize="20,0" path="m8990,458l9010,458e" filled="false" stroked="true" strokeweight=".48pt" strokecolor="#fefefe">
                <v:path arrowok="t"/>
              </v:shape>
            </v:group>
            <v:group style="position:absolute;left:9010;top:458;width:20;height:2" coordorigin="9010,458" coordsize="20,2">
              <v:shape style="position:absolute;left:9010;top:458;width:20;height:2" coordorigin="9010,458" coordsize="20,0" path="m9010,458l9029,458e" filled="false" stroked="true" strokeweight=".48pt" strokecolor="#fefefe">
                <v:path arrowok="t"/>
              </v:shape>
            </v:group>
            <v:group style="position:absolute;left:9029;top:458;width:20;height:2" coordorigin="9029,458" coordsize="20,2">
              <v:shape style="position:absolute;left:9029;top:458;width:20;height:2" coordorigin="9029,458" coordsize="20,0" path="m9029,458l9048,458e" filled="false" stroked="true" strokeweight=".48pt" strokecolor="#fefefe">
                <v:path arrowok="t"/>
              </v:shape>
            </v:group>
            <v:group style="position:absolute;left:9048;top:458;width:20;height:2" coordorigin="9048,458" coordsize="20,2">
              <v:shape style="position:absolute;left:9048;top:458;width:20;height:2" coordorigin="9048,458" coordsize="20,0" path="m9048,458l9067,458e" filled="false" stroked="true" strokeweight=".48pt" strokecolor="#fefefe">
                <v:path arrowok="t"/>
              </v:shape>
            </v:group>
            <v:group style="position:absolute;left:9067;top:458;width:20;height:2" coordorigin="9067,458" coordsize="20,2">
              <v:shape style="position:absolute;left:9067;top:458;width:20;height:2" coordorigin="9067,458" coordsize="20,0" path="m9067,458l9086,458e" filled="false" stroked="true" strokeweight=".48pt" strokecolor="#fefefe">
                <v:path arrowok="t"/>
              </v:shape>
            </v:group>
            <v:group style="position:absolute;left:9086;top:458;width:20;height:2" coordorigin="9086,458" coordsize="20,2">
              <v:shape style="position:absolute;left:9086;top:458;width:20;height:2" coordorigin="9086,458" coordsize="20,0" path="m9086,458l9106,458e" filled="false" stroked="true" strokeweight=".48pt" strokecolor="#fefefe">
                <v:path arrowok="t"/>
              </v:shape>
            </v:group>
            <v:group style="position:absolute;left:9106;top:458;width:20;height:2" coordorigin="9106,458" coordsize="20,2">
              <v:shape style="position:absolute;left:9106;top:458;width:20;height:2" coordorigin="9106,458" coordsize="20,0" path="m9106,458l9125,458e" filled="false" stroked="true" strokeweight=".48pt" strokecolor="#fefefe">
                <v:path arrowok="t"/>
              </v:shape>
            </v:group>
            <v:group style="position:absolute;left:9125;top:458;width:20;height:2" coordorigin="9125,458" coordsize="20,2">
              <v:shape style="position:absolute;left:9125;top:458;width:20;height:2" coordorigin="9125,458" coordsize="20,0" path="m9125,458l9144,458e" filled="false" stroked="true" strokeweight=".48pt" strokecolor="#fefefe">
                <v:path arrowok="t"/>
              </v:shape>
            </v:group>
            <v:group style="position:absolute;left:9144;top:458;width:20;height:2" coordorigin="9144,458" coordsize="20,2">
              <v:shape style="position:absolute;left:9144;top:458;width:20;height:2" coordorigin="9144,458" coordsize="20,0" path="m9144,458l9163,458e" filled="false" stroked="true" strokeweight=".48pt" strokecolor="#fefefe">
                <v:path arrowok="t"/>
              </v:shape>
            </v:group>
            <v:group style="position:absolute;left:9163;top:458;width:20;height:2" coordorigin="9163,458" coordsize="20,2">
              <v:shape style="position:absolute;left:9163;top:458;width:20;height:2" coordorigin="9163,458" coordsize="20,0" path="m9163,458l9182,458e" filled="false" stroked="true" strokeweight=".48pt" strokecolor="#fefefe">
                <v:path arrowok="t"/>
              </v:shape>
            </v:group>
            <v:group style="position:absolute;left:9182;top:458;width:20;height:2" coordorigin="9182,458" coordsize="20,2">
              <v:shape style="position:absolute;left:9182;top:458;width:20;height:2" coordorigin="9182,458" coordsize="20,0" path="m9182,458l9202,458e" filled="false" stroked="true" strokeweight=".48pt" strokecolor="#fefefe">
                <v:path arrowok="t"/>
              </v:shape>
            </v:group>
            <v:group style="position:absolute;left:9202;top:458;width:20;height:2" coordorigin="9202,458" coordsize="20,2">
              <v:shape style="position:absolute;left:9202;top:458;width:20;height:2" coordorigin="9202,458" coordsize="20,0" path="m9202,458l9221,458e" filled="false" stroked="true" strokeweight=".48pt" strokecolor="#fefefe">
                <v:path arrowok="t"/>
              </v:shape>
            </v:group>
            <v:group style="position:absolute;left:9221;top:458;width:20;height:2" coordorigin="9221,458" coordsize="20,2">
              <v:shape style="position:absolute;left:9221;top:458;width:20;height:2" coordorigin="9221,458" coordsize="20,0" path="m9221,458l9240,458e" filled="false" stroked="true" strokeweight=".48pt" strokecolor="#fefefe">
                <v:path arrowok="t"/>
              </v:shape>
            </v:group>
            <v:group style="position:absolute;left:9240;top:458;width:20;height:2" coordorigin="9240,458" coordsize="20,2">
              <v:shape style="position:absolute;left:9240;top:458;width:20;height:2" coordorigin="9240,458" coordsize="20,0" path="m9240,458l9259,458e" filled="false" stroked="true" strokeweight=".48pt" strokecolor="#fefefe">
                <v:path arrowok="t"/>
              </v:shape>
            </v:group>
            <v:group style="position:absolute;left:9259;top:458;width:20;height:2" coordorigin="9259,458" coordsize="20,2">
              <v:shape style="position:absolute;left:9259;top:458;width:20;height:2" coordorigin="9259,458" coordsize="20,0" path="m9259,458l9278,458e" filled="false" stroked="true" strokeweight=".48pt" strokecolor="#fefefe">
                <v:path arrowok="t"/>
              </v:shape>
            </v:group>
            <v:group style="position:absolute;left:9278;top:458;width:20;height:2" coordorigin="9278,458" coordsize="20,2">
              <v:shape style="position:absolute;left:9278;top:458;width:20;height:2" coordorigin="9278,458" coordsize="20,0" path="m9278,458l9298,458e" filled="false" stroked="true" strokeweight=".48pt" strokecolor="#fefefe">
                <v:path arrowok="t"/>
              </v:shape>
            </v:group>
            <v:group style="position:absolute;left:9298;top:458;width:20;height:2" coordorigin="9298,458" coordsize="20,2">
              <v:shape style="position:absolute;left:9298;top:458;width:20;height:2" coordorigin="9298,458" coordsize="20,0" path="m9298,458l9317,458e" filled="false" stroked="true" strokeweight=".48pt" strokecolor="#fefefe">
                <v:path arrowok="t"/>
              </v:shape>
            </v:group>
            <v:group style="position:absolute;left:9317;top:458;width:20;height:2" coordorigin="9317,458" coordsize="20,2">
              <v:shape style="position:absolute;left:9317;top:458;width:20;height:2" coordorigin="9317,458" coordsize="20,0" path="m9317,458l9336,458e" filled="false" stroked="true" strokeweight=".48pt" strokecolor="#fefefe">
                <v:path arrowok="t"/>
              </v:shape>
            </v:group>
            <v:group style="position:absolute;left:9336;top:458;width:20;height:2" coordorigin="9336,458" coordsize="20,2">
              <v:shape style="position:absolute;left:9336;top:458;width:20;height:2" coordorigin="9336,458" coordsize="20,0" path="m9336,458l9355,458e" filled="false" stroked="true" strokeweight=".48pt" strokecolor="#fefefe">
                <v:path arrowok="t"/>
              </v:shape>
            </v:group>
            <v:group style="position:absolute;left:9355;top:458;width:20;height:2" coordorigin="9355,458" coordsize="20,2">
              <v:shape style="position:absolute;left:9355;top:458;width:20;height:2" coordorigin="9355,458" coordsize="20,0" path="m9355,458l9374,458e" filled="false" stroked="true" strokeweight=".48pt" strokecolor="#fefefe">
                <v:path arrowok="t"/>
              </v:shape>
            </v:group>
            <v:group style="position:absolute;left:9374;top:458;width:20;height:2" coordorigin="9374,458" coordsize="20,2">
              <v:shape style="position:absolute;left:9374;top:458;width:20;height:2" coordorigin="9374,458" coordsize="20,0" path="m9374,458l9394,458e" filled="false" stroked="true" strokeweight=".48pt" strokecolor="#fefefe">
                <v:path arrowok="t"/>
              </v:shape>
            </v:group>
            <v:group style="position:absolute;left:9394;top:458;width:20;height:2" coordorigin="9394,458" coordsize="20,2">
              <v:shape style="position:absolute;left:9394;top:458;width:20;height:2" coordorigin="9394,458" coordsize="20,0" path="m9394,458l9413,458e" filled="false" stroked="true" strokeweight=".48pt" strokecolor="#fefefe">
                <v:path arrowok="t"/>
              </v:shape>
            </v:group>
            <v:group style="position:absolute;left:9413;top:458;width:20;height:2" coordorigin="9413,458" coordsize="20,2">
              <v:shape style="position:absolute;left:9413;top:458;width:20;height:2" coordorigin="9413,458" coordsize="20,0" path="m9413,458l9432,458e" filled="false" stroked="true" strokeweight=".48pt" strokecolor="#fefefe">
                <v:path arrowok="t"/>
              </v:shape>
            </v:group>
            <v:group style="position:absolute;left:9432;top:458;width:20;height:2" coordorigin="9432,458" coordsize="20,2">
              <v:shape style="position:absolute;left:9432;top:458;width:20;height:2" coordorigin="9432,458" coordsize="20,0" path="m9432,458l9451,458e" filled="false" stroked="true" strokeweight=".48pt" strokecolor="#fefefe">
                <v:path arrowok="t"/>
              </v:shape>
            </v:group>
            <v:group style="position:absolute;left:9451;top:458;width:20;height:2" coordorigin="9451,458" coordsize="20,2">
              <v:shape style="position:absolute;left:9451;top:458;width:20;height:2" coordorigin="9451,458" coordsize="20,0" path="m9451,458l9470,458e" filled="false" stroked="true" strokeweight=".48pt" strokecolor="#fefefe">
                <v:path arrowok="t"/>
              </v:shape>
            </v:group>
            <v:group style="position:absolute;left:9470;top:458;width:20;height:2" coordorigin="9470,458" coordsize="20,2">
              <v:shape style="position:absolute;left:9470;top:458;width:20;height:2" coordorigin="9470,458" coordsize="20,0" path="m9470,458l9490,458e" filled="false" stroked="true" strokeweight=".48pt" strokecolor="#fefefe">
                <v:path arrowok="t"/>
              </v:shape>
            </v:group>
            <v:group style="position:absolute;left:9490;top:458;width:20;height:2" coordorigin="9490,458" coordsize="20,2">
              <v:shape style="position:absolute;left:9490;top:458;width:20;height:2" coordorigin="9490,458" coordsize="20,0" path="m9490,458l9509,458e" filled="false" stroked="true" strokeweight=".48pt" strokecolor="#fefefe">
                <v:path arrowok="t"/>
              </v:shape>
            </v:group>
            <v:group style="position:absolute;left:9509;top:458;width:20;height:2" coordorigin="9509,458" coordsize="20,2">
              <v:shape style="position:absolute;left:9509;top:458;width:20;height:2" coordorigin="9509,458" coordsize="20,0" path="m9509,458l9528,458e" filled="false" stroked="true" strokeweight=".48pt" strokecolor="#fefefe">
                <v:path arrowok="t"/>
              </v:shape>
            </v:group>
            <v:group style="position:absolute;left:9528;top:458;width:20;height:2" coordorigin="9528,458" coordsize="20,2">
              <v:shape style="position:absolute;left:9528;top:458;width:20;height:2" coordorigin="9528,458" coordsize="20,0" path="m9528,458l9547,458e" filled="false" stroked="true" strokeweight=".48pt" strokecolor="#fefefe">
                <v:path arrowok="t"/>
              </v:shape>
            </v:group>
            <v:group style="position:absolute;left:9547;top:458;width:20;height:2" coordorigin="9547,458" coordsize="20,2">
              <v:shape style="position:absolute;left:9547;top:458;width:20;height:2" coordorigin="9547,458" coordsize="20,0" path="m9547,458l9566,458e" filled="false" stroked="true" strokeweight=".48pt" strokecolor="#fefefe">
                <v:path arrowok="t"/>
              </v:shape>
            </v:group>
            <v:group style="position:absolute;left:9566;top:458;width:20;height:2" coordorigin="9566,458" coordsize="20,2">
              <v:shape style="position:absolute;left:9566;top:458;width:20;height:2" coordorigin="9566,458" coordsize="20,0" path="m9566,458l9586,458e" filled="false" stroked="true" strokeweight=".48pt" strokecolor="#fefefe">
                <v:path arrowok="t"/>
              </v:shape>
            </v:group>
            <v:group style="position:absolute;left:9586;top:458;width:20;height:2" coordorigin="9586,458" coordsize="20,2">
              <v:shape style="position:absolute;left:9586;top:458;width:20;height:2" coordorigin="9586,458" coordsize="20,0" path="m9586,458l9605,458e" filled="false" stroked="true" strokeweight=".48pt" strokecolor="#fefefe">
                <v:path arrowok="t"/>
              </v:shape>
            </v:group>
            <v:group style="position:absolute;left:9605;top:458;width:20;height:2" coordorigin="9605,458" coordsize="20,2">
              <v:shape style="position:absolute;left:9605;top:458;width:20;height:2" coordorigin="9605,458" coordsize="20,0" path="m9605,458l9624,458e" filled="false" stroked="true" strokeweight=".48pt" strokecolor="#fefefe">
                <v:path arrowok="t"/>
              </v:shape>
            </v:group>
            <v:group style="position:absolute;left:9624;top:458;width:20;height:2" coordorigin="9624,458" coordsize="20,2">
              <v:shape style="position:absolute;left:9624;top:458;width:20;height:2" coordorigin="9624,458" coordsize="20,0" path="m9624,458l9643,458e" filled="false" stroked="true" strokeweight=".48pt" strokecolor="#fefefe">
                <v:path arrowok="t"/>
              </v:shape>
            </v:group>
            <v:group style="position:absolute;left:9643;top:458;width:20;height:2" coordorigin="9643,458" coordsize="20,2">
              <v:shape style="position:absolute;left:9643;top:458;width:20;height:2" coordorigin="9643,458" coordsize="20,0" path="m9643,458l9662,458e" filled="false" stroked="true" strokeweight=".48pt" strokecolor="#fefefe">
                <v:path arrowok="t"/>
              </v:shape>
            </v:group>
            <v:group style="position:absolute;left:9662;top:458;width:20;height:2" coordorigin="9662,458" coordsize="20,2">
              <v:shape style="position:absolute;left:9662;top:458;width:20;height:2" coordorigin="9662,458" coordsize="20,0" path="m9662,458l9682,458e" filled="false" stroked="true" strokeweight=".48pt" strokecolor="#fefefe">
                <v:path arrowok="t"/>
              </v:shape>
            </v:group>
            <v:group style="position:absolute;left:9682;top:458;width:20;height:2" coordorigin="9682,458" coordsize="20,2">
              <v:shape style="position:absolute;left:9682;top:458;width:20;height:2" coordorigin="9682,458" coordsize="20,0" path="m9682,458l9701,458e" filled="false" stroked="true" strokeweight=".48pt" strokecolor="#fefefe">
                <v:path arrowok="t"/>
              </v:shape>
            </v:group>
            <v:group style="position:absolute;left:9701;top:458;width:20;height:2" coordorigin="9701,458" coordsize="20,2">
              <v:shape style="position:absolute;left:9701;top:458;width:20;height:2" coordorigin="9701,458" coordsize="20,0" path="m9701,458l9720,458e" filled="false" stroked="true" strokeweight=".48pt" strokecolor="#fefefe">
                <v:path arrowok="t"/>
              </v:shape>
            </v:group>
            <v:group style="position:absolute;left:9720;top:458;width:20;height:2" coordorigin="9720,458" coordsize="20,2">
              <v:shape style="position:absolute;left:9720;top:458;width:20;height:2" coordorigin="9720,458" coordsize="20,0" path="m9720,458l9739,458e" filled="false" stroked="true" strokeweight=".48pt" strokecolor="#fefefe">
                <v:path arrowok="t"/>
              </v:shape>
            </v:group>
            <v:group style="position:absolute;left:9739;top:458;width:20;height:2" coordorigin="9739,458" coordsize="20,2">
              <v:shape style="position:absolute;left:9739;top:458;width:20;height:2" coordorigin="9739,458" coordsize="20,0" path="m9739,458l9758,458e" filled="false" stroked="true" strokeweight=".48pt" strokecolor="#fefefe">
                <v:path arrowok="t"/>
              </v:shape>
            </v:group>
            <v:group style="position:absolute;left:9758;top:458;width:20;height:2" coordorigin="9758,458" coordsize="20,2">
              <v:shape style="position:absolute;left:9758;top:458;width:20;height:2" coordorigin="9758,458" coordsize="20,0" path="m9758,458l9778,458e" filled="false" stroked="true" strokeweight=".48pt" strokecolor="#fefefe">
                <v:path arrowok="t"/>
              </v:shape>
            </v:group>
            <v:group style="position:absolute;left:9778;top:458;width:20;height:2" coordorigin="9778,458" coordsize="20,2">
              <v:shape style="position:absolute;left:9778;top:458;width:20;height:2" coordorigin="9778,458" coordsize="20,0" path="m9778,458l9797,458e" filled="false" stroked="true" strokeweight=".48pt" strokecolor="#fefefe">
                <v:path arrowok="t"/>
              </v:shape>
            </v:group>
            <v:group style="position:absolute;left:9797;top:458;width:20;height:2" coordorigin="9797,458" coordsize="20,2">
              <v:shape style="position:absolute;left:9797;top:458;width:20;height:2" coordorigin="9797,458" coordsize="20,0" path="m9797,458l9816,458e" filled="false" stroked="true" strokeweight=".48pt" strokecolor="#fefefe">
                <v:path arrowok="t"/>
              </v:shape>
            </v:group>
            <v:group style="position:absolute;left:9816;top:458;width:20;height:2" coordorigin="9816,458" coordsize="20,2">
              <v:shape style="position:absolute;left:9816;top:458;width:20;height:2" coordorigin="9816,458" coordsize="20,0" path="m9816,458l9835,458e" filled="false" stroked="true" strokeweight=".48pt" strokecolor="#fefefe">
                <v:path arrowok="t"/>
              </v:shape>
            </v:group>
            <v:group style="position:absolute;left:9835;top:458;width:20;height:2" coordorigin="9835,458" coordsize="20,2">
              <v:shape style="position:absolute;left:9835;top:458;width:20;height:2" coordorigin="9835,458" coordsize="20,0" path="m9835,458l9854,458e" filled="false" stroked="true" strokeweight=".48pt" strokecolor="#fefefe">
                <v:path arrowok="t"/>
              </v:shape>
            </v:group>
            <v:group style="position:absolute;left:9854;top:458;width:20;height:2" coordorigin="9854,458" coordsize="20,2">
              <v:shape style="position:absolute;left:9854;top:458;width:20;height:2" coordorigin="9854,458" coordsize="20,0" path="m9854,458l9874,458e" filled="false" stroked="true" strokeweight=".48pt" strokecolor="#fefefe">
                <v:path arrowok="t"/>
              </v:shape>
            </v:group>
            <v:group style="position:absolute;left:9874;top:458;width:20;height:2" coordorigin="9874,458" coordsize="20,2">
              <v:shape style="position:absolute;left:9874;top:458;width:20;height:2" coordorigin="9874,458" coordsize="20,0" path="m9874,458l9893,458e" filled="false" stroked="true" strokeweight=".48pt" strokecolor="#fefefe">
                <v:path arrowok="t"/>
              </v:shape>
            </v:group>
            <v:group style="position:absolute;left:9893;top:458;width:20;height:2" coordorigin="9893,458" coordsize="20,2">
              <v:shape style="position:absolute;left:9893;top:458;width:20;height:2" coordorigin="9893,458" coordsize="20,0" path="m9893,458l9912,458e" filled="false" stroked="true" strokeweight=".48pt" strokecolor="#fefefe">
                <v:path arrowok="t"/>
              </v:shape>
            </v:group>
            <v:group style="position:absolute;left:9912;top:458;width:20;height:2" coordorigin="9912,458" coordsize="20,2">
              <v:shape style="position:absolute;left:9912;top:458;width:20;height:2" coordorigin="9912,458" coordsize="20,0" path="m9912,458l9931,458e" filled="false" stroked="true" strokeweight=".48pt" strokecolor="#fefefe">
                <v:path arrowok="t"/>
              </v:shape>
            </v:group>
            <v:group style="position:absolute;left:9931;top:458;width:20;height:2" coordorigin="9931,458" coordsize="20,2">
              <v:shape style="position:absolute;left:9931;top:458;width:20;height:2" coordorigin="9931,458" coordsize="20,0" path="m9931,458l9950,458e" filled="false" stroked="true" strokeweight=".48pt" strokecolor="#fefefe">
                <v:path arrowok="t"/>
              </v:shape>
            </v:group>
            <v:group style="position:absolute;left:9950;top:458;width:20;height:2" coordorigin="9950,458" coordsize="20,2">
              <v:shape style="position:absolute;left:9950;top:458;width:20;height:2" coordorigin="9950,458" coordsize="20,0" path="m9950,458l9970,458e" filled="false" stroked="true" strokeweight=".48pt" strokecolor="#fefefe">
                <v:path arrowok="t"/>
              </v:shape>
            </v:group>
            <v:group style="position:absolute;left:9970;top:458;width:20;height:2" coordorigin="9970,458" coordsize="20,2">
              <v:shape style="position:absolute;left:9970;top:458;width:20;height:2" coordorigin="9970,458" coordsize="20,0" path="m9970,458l9989,458e" filled="false" stroked="true" strokeweight=".48pt" strokecolor="#fefefe">
                <v:path arrowok="t"/>
              </v:shape>
            </v:group>
            <v:group style="position:absolute;left:9989;top:458;width:20;height:2" coordorigin="9989,458" coordsize="20,2">
              <v:shape style="position:absolute;left:9989;top:458;width:20;height:2" coordorigin="9989,458" coordsize="20,0" path="m9989,458l10008,458e" filled="false" stroked="true" strokeweight=".48pt" strokecolor="#fefefe">
                <v:path arrowok="t"/>
              </v:shape>
            </v:group>
            <v:group style="position:absolute;left:10008;top:458;width:20;height:2" coordorigin="10008,458" coordsize="20,2">
              <v:shape style="position:absolute;left:10008;top:458;width:20;height:2" coordorigin="10008,458" coordsize="20,0" path="m10008,458l10027,458e" filled="false" stroked="true" strokeweight=".48pt" strokecolor="#fefefe">
                <v:path arrowok="t"/>
              </v:shape>
            </v:group>
            <v:group style="position:absolute;left:10027;top:458;width:20;height:2" coordorigin="10027,458" coordsize="20,2">
              <v:shape style="position:absolute;left:10027;top:458;width:20;height:2" coordorigin="10027,458" coordsize="20,0" path="m10027,458l10046,458e" filled="false" stroked="true" strokeweight=".48pt" strokecolor="#fefefe">
                <v:path arrowok="t"/>
              </v:shape>
            </v:group>
            <v:group style="position:absolute;left:10046;top:458;width:20;height:2" coordorigin="10046,458" coordsize="20,2">
              <v:shape style="position:absolute;left:10046;top:458;width:20;height:2" coordorigin="10046,458" coordsize="20,0" path="m10046,458l10066,458e" filled="false" stroked="true" strokeweight=".48pt" strokecolor="#fefefe">
                <v:path arrowok="t"/>
              </v:shape>
            </v:group>
            <v:group style="position:absolute;left:10066;top:458;width:20;height:2" coordorigin="10066,458" coordsize="20,2">
              <v:shape style="position:absolute;left:10066;top:458;width:20;height:2" coordorigin="10066,458" coordsize="20,0" path="m10066,458l10085,458e" filled="false" stroked="true" strokeweight=".48pt" strokecolor="#fefefe">
                <v:path arrowok="t"/>
              </v:shape>
            </v:group>
            <v:group style="position:absolute;left:10085;top:458;width:20;height:2" coordorigin="10085,458" coordsize="20,2">
              <v:shape style="position:absolute;left:10085;top:458;width:20;height:2" coordorigin="10085,458" coordsize="20,0" path="m10085,458l10104,458e" filled="false" stroked="true" strokeweight=".48pt" strokecolor="#fefefe">
                <v:path arrowok="t"/>
              </v:shape>
            </v:group>
            <v:group style="position:absolute;left:10104;top:458;width:20;height:2" coordorigin="10104,458" coordsize="20,2">
              <v:shape style="position:absolute;left:10104;top:458;width:20;height:2" coordorigin="10104,458" coordsize="20,0" path="m10104,458l10123,458e" filled="false" stroked="true" strokeweight=".48pt" strokecolor="#fefefe">
                <v:path arrowok="t"/>
              </v:shape>
            </v:group>
            <v:group style="position:absolute;left:10123;top:458;width:20;height:2" coordorigin="10123,458" coordsize="20,2">
              <v:shape style="position:absolute;left:10123;top:458;width:20;height:2" coordorigin="10123,458" coordsize="20,0" path="m10123,458l10142,458e" filled="false" stroked="true" strokeweight=".48pt" strokecolor="#fefefe">
                <v:path arrowok="t"/>
              </v:shape>
            </v:group>
            <v:group style="position:absolute;left:10142;top:458;width:20;height:2" coordorigin="10142,458" coordsize="20,2">
              <v:shape style="position:absolute;left:10142;top:458;width:20;height:2" coordorigin="10142,458" coordsize="20,0" path="m10142,458l10162,458e" filled="false" stroked="true" strokeweight=".48pt" strokecolor="#fefefe">
                <v:path arrowok="t"/>
              </v:shape>
            </v:group>
            <v:group style="position:absolute;left:10162;top:458;width:20;height:2" coordorigin="10162,458" coordsize="20,2">
              <v:shape style="position:absolute;left:10162;top:458;width:20;height:2" coordorigin="10162,458" coordsize="20,0" path="m10162,458l10181,458e" filled="false" stroked="true" strokeweight=".48pt" strokecolor="#fefefe">
                <v:path arrowok="t"/>
              </v:shape>
            </v:group>
            <v:group style="position:absolute;left:10181;top:458;width:20;height:2" coordorigin="10181,458" coordsize="20,2">
              <v:shape style="position:absolute;left:10181;top:458;width:20;height:2" coordorigin="10181,458" coordsize="20,0" path="m10181,458l10200,458e" filled="false" stroked="true" strokeweight=".48pt" strokecolor="#fefefe">
                <v:path arrowok="t"/>
              </v:shape>
            </v:group>
            <v:group style="position:absolute;left:10200;top:458;width:20;height:2" coordorigin="10200,458" coordsize="20,2">
              <v:shape style="position:absolute;left:10200;top:458;width:20;height:2" coordorigin="10200,458" coordsize="20,0" path="m10200,458l10219,458e" filled="false" stroked="true" strokeweight=".48pt" strokecolor="#fefefe">
                <v:path arrowok="t"/>
              </v:shape>
            </v:group>
            <v:group style="position:absolute;left:10219;top:458;width:20;height:2" coordorigin="10219,458" coordsize="20,2">
              <v:shape style="position:absolute;left:10219;top:458;width:20;height:2" coordorigin="10219,458" coordsize="20,0" path="m10219,458l10238,458e" filled="false" stroked="true" strokeweight=".48pt" strokecolor="#fefefe">
                <v:path arrowok="t"/>
              </v:shape>
              <v:shape style="position:absolute;left:1248;top:463;width:6307;height:854" type="#_x0000_t75" stroked="false">
                <v:imagedata r:id="rId34" o:title=""/>
              </v:shape>
            </v:group>
            <v:group style="position:absolute;left:7546;top:1313;width:10;height:2" coordorigin="7546,1313" coordsize="10,2">
              <v:shape style="position:absolute;left:7546;top:1313;width:10;height:2" coordorigin="7546,1313" coordsize="10,0" path="m7546,1313l7555,1313e" filled="false" stroked="true" strokeweight=".48pt" strokecolor="#000000">
                <v:path arrowok="t"/>
              </v:shape>
            </v:group>
            <v:group style="position:absolute;left:7555;top:1313;width:20;height:2" coordorigin="7555,1313" coordsize="20,2">
              <v:shape style="position:absolute;left:7555;top:1313;width:20;height:2" coordorigin="7555,1313" coordsize="20,0" path="m7555,1313l7574,1313e" filled="false" stroked="true" strokeweight=".48pt" strokecolor="#fefefe">
                <v:path arrowok="t"/>
              </v:shape>
            </v:group>
            <v:group style="position:absolute;left:7574;top:1313;width:20;height:2" coordorigin="7574,1313" coordsize="20,2">
              <v:shape style="position:absolute;left:7574;top:1313;width:20;height:2" coordorigin="7574,1313" coordsize="20,0" path="m7574,1313l7594,1313e" filled="false" stroked="true" strokeweight=".48pt" strokecolor="#fefefe">
                <v:path arrowok="t"/>
              </v:shape>
            </v:group>
            <v:group style="position:absolute;left:7594;top:1313;width:20;height:2" coordorigin="7594,1313" coordsize="20,2">
              <v:shape style="position:absolute;left:7594;top:1313;width:20;height:2" coordorigin="7594,1313" coordsize="20,0" path="m7594,1313l7613,1313e" filled="false" stroked="true" strokeweight=".48pt" strokecolor="#fefefe">
                <v:path arrowok="t"/>
              </v:shape>
            </v:group>
            <v:group style="position:absolute;left:7613;top:1313;width:20;height:2" coordorigin="7613,1313" coordsize="20,2">
              <v:shape style="position:absolute;left:7613;top:1313;width:20;height:2" coordorigin="7613,1313" coordsize="20,0" path="m7613,1313l7632,1313e" filled="false" stroked="true" strokeweight=".48pt" strokecolor="#fefefe">
                <v:path arrowok="t"/>
              </v:shape>
            </v:group>
            <v:group style="position:absolute;left:7632;top:1313;width:20;height:2" coordorigin="7632,1313" coordsize="20,2">
              <v:shape style="position:absolute;left:7632;top:1313;width:20;height:2" coordorigin="7632,1313" coordsize="20,0" path="m7632,1313l7651,1313e" filled="false" stroked="true" strokeweight=".48pt" strokecolor="#fefefe">
                <v:path arrowok="t"/>
              </v:shape>
            </v:group>
            <v:group style="position:absolute;left:7651;top:1313;width:20;height:2" coordorigin="7651,1313" coordsize="20,2">
              <v:shape style="position:absolute;left:7651;top:1313;width:20;height:2" coordorigin="7651,1313" coordsize="20,0" path="m7651,1313l7670,1313e" filled="false" stroked="true" strokeweight=".48pt" strokecolor="#fefefe">
                <v:path arrowok="t"/>
              </v:shape>
            </v:group>
            <v:group style="position:absolute;left:7670;top:1313;width:20;height:2" coordorigin="7670,1313" coordsize="20,2">
              <v:shape style="position:absolute;left:7670;top:1313;width:20;height:2" coordorigin="7670,1313" coordsize="20,0" path="m7670,1313l7690,1313e" filled="false" stroked="true" strokeweight=".48pt" strokecolor="#fefefe">
                <v:path arrowok="t"/>
              </v:shape>
            </v:group>
            <v:group style="position:absolute;left:7690;top:1313;width:20;height:2" coordorigin="7690,1313" coordsize="20,2">
              <v:shape style="position:absolute;left:7690;top:1313;width:20;height:2" coordorigin="7690,1313" coordsize="20,0" path="m7690,1313l7709,1313e" filled="false" stroked="true" strokeweight=".48pt" strokecolor="#fefefe">
                <v:path arrowok="t"/>
              </v:shape>
            </v:group>
            <v:group style="position:absolute;left:7709;top:1313;width:20;height:2" coordorigin="7709,1313" coordsize="20,2">
              <v:shape style="position:absolute;left:7709;top:1313;width:20;height:2" coordorigin="7709,1313" coordsize="20,0" path="m7709,1313l7728,1313e" filled="false" stroked="true" strokeweight=".48pt" strokecolor="#fefefe">
                <v:path arrowok="t"/>
              </v:shape>
            </v:group>
            <v:group style="position:absolute;left:7728;top:1313;width:20;height:2" coordorigin="7728,1313" coordsize="20,2">
              <v:shape style="position:absolute;left:7728;top:1313;width:20;height:2" coordorigin="7728,1313" coordsize="20,0" path="m7728,1313l7747,1313e" filled="false" stroked="true" strokeweight=".48pt" strokecolor="#fefefe">
                <v:path arrowok="t"/>
              </v:shape>
            </v:group>
            <v:group style="position:absolute;left:7747;top:1313;width:20;height:2" coordorigin="7747,1313" coordsize="20,2">
              <v:shape style="position:absolute;left:7747;top:1313;width:20;height:2" coordorigin="7747,1313" coordsize="20,0" path="m7747,1313l7766,1313e" filled="false" stroked="true" strokeweight=".48pt" strokecolor="#fefefe">
                <v:path arrowok="t"/>
              </v:shape>
            </v:group>
            <v:group style="position:absolute;left:7766;top:1313;width:20;height:2" coordorigin="7766,1313" coordsize="20,2">
              <v:shape style="position:absolute;left:7766;top:1313;width:20;height:2" coordorigin="7766,1313" coordsize="20,0" path="m7766,1313l7786,1313e" filled="false" stroked="true" strokeweight=".48pt" strokecolor="#fefefe">
                <v:path arrowok="t"/>
              </v:shape>
            </v:group>
            <v:group style="position:absolute;left:7786;top:1313;width:20;height:2" coordorigin="7786,1313" coordsize="20,2">
              <v:shape style="position:absolute;left:7786;top:1313;width:20;height:2" coordorigin="7786,1313" coordsize="20,0" path="m7786,1313l7805,1313e" filled="false" stroked="true" strokeweight=".48pt" strokecolor="#fefefe">
                <v:path arrowok="t"/>
              </v:shape>
            </v:group>
            <v:group style="position:absolute;left:7805;top:1313;width:20;height:2" coordorigin="7805,1313" coordsize="20,2">
              <v:shape style="position:absolute;left:7805;top:1313;width:20;height:2" coordorigin="7805,1313" coordsize="20,0" path="m7805,1313l7824,1313e" filled="false" stroked="true" strokeweight=".48pt" strokecolor="#fefefe">
                <v:path arrowok="t"/>
              </v:shape>
            </v:group>
            <v:group style="position:absolute;left:7824;top:1313;width:20;height:2" coordorigin="7824,1313" coordsize="20,2">
              <v:shape style="position:absolute;left:7824;top:1313;width:20;height:2" coordorigin="7824,1313" coordsize="20,0" path="m7824,1313l7843,1313e" filled="false" stroked="true" strokeweight=".48pt" strokecolor="#fefefe">
                <v:path arrowok="t"/>
              </v:shape>
            </v:group>
            <v:group style="position:absolute;left:7843;top:1313;width:20;height:2" coordorigin="7843,1313" coordsize="20,2">
              <v:shape style="position:absolute;left:7843;top:1313;width:20;height:2" coordorigin="7843,1313" coordsize="20,0" path="m7843,1313l7862,1313e" filled="false" stroked="true" strokeweight=".48pt" strokecolor="#fefefe">
                <v:path arrowok="t"/>
              </v:shape>
            </v:group>
            <v:group style="position:absolute;left:7862;top:1313;width:20;height:2" coordorigin="7862,1313" coordsize="20,2">
              <v:shape style="position:absolute;left:7862;top:1313;width:20;height:2" coordorigin="7862,1313" coordsize="20,0" path="m7862,1313l7882,1313e" filled="false" stroked="true" strokeweight=".48pt" strokecolor="#fefefe">
                <v:path arrowok="t"/>
              </v:shape>
            </v:group>
            <v:group style="position:absolute;left:7882;top:1313;width:20;height:2" coordorigin="7882,1313" coordsize="20,2">
              <v:shape style="position:absolute;left:7882;top:1313;width:20;height:2" coordorigin="7882,1313" coordsize="20,0" path="m7882,1313l7901,1313e" filled="false" stroked="true" strokeweight=".48pt" strokecolor="#fefefe">
                <v:path arrowok="t"/>
              </v:shape>
            </v:group>
            <v:group style="position:absolute;left:7901;top:1313;width:20;height:2" coordorigin="7901,1313" coordsize="20,2">
              <v:shape style="position:absolute;left:7901;top:1313;width:20;height:2" coordorigin="7901,1313" coordsize="20,0" path="m7901,1313l7920,1313e" filled="false" stroked="true" strokeweight=".48pt" strokecolor="#fefefe">
                <v:path arrowok="t"/>
              </v:shape>
            </v:group>
            <v:group style="position:absolute;left:7920;top:1313;width:20;height:2" coordorigin="7920,1313" coordsize="20,2">
              <v:shape style="position:absolute;left:7920;top:1313;width:20;height:2" coordorigin="7920,1313" coordsize="20,0" path="m7920,1313l7939,1313e" filled="false" stroked="true" strokeweight=".48pt" strokecolor="#fefefe">
                <v:path arrowok="t"/>
              </v:shape>
            </v:group>
            <v:group style="position:absolute;left:7939;top:1313;width:20;height:2" coordorigin="7939,1313" coordsize="20,2">
              <v:shape style="position:absolute;left:7939;top:1313;width:20;height:2" coordorigin="7939,1313" coordsize="20,0" path="m7939,1313l7958,1313e" filled="false" stroked="true" strokeweight=".48pt" strokecolor="#fefefe">
                <v:path arrowok="t"/>
              </v:shape>
            </v:group>
            <v:group style="position:absolute;left:7958;top:1313;width:20;height:2" coordorigin="7958,1313" coordsize="20,2">
              <v:shape style="position:absolute;left:7958;top:1313;width:20;height:2" coordorigin="7958,1313" coordsize="20,0" path="m7958,1313l7978,1313e" filled="false" stroked="true" strokeweight=".48pt" strokecolor="#fefefe">
                <v:path arrowok="t"/>
              </v:shape>
            </v:group>
            <v:group style="position:absolute;left:7978;top:1313;width:20;height:2" coordorigin="7978,1313" coordsize="20,2">
              <v:shape style="position:absolute;left:7978;top:1313;width:20;height:2" coordorigin="7978,1313" coordsize="20,0" path="m7978,1313l7997,1313e" filled="false" stroked="true" strokeweight=".48pt" strokecolor="#fefefe">
                <v:path arrowok="t"/>
              </v:shape>
            </v:group>
            <v:group style="position:absolute;left:7997;top:1313;width:20;height:2" coordorigin="7997,1313" coordsize="20,2">
              <v:shape style="position:absolute;left:7997;top:1313;width:20;height:2" coordorigin="7997,1313" coordsize="20,0" path="m7997,1313l8016,1313e" filled="false" stroked="true" strokeweight=".48pt" strokecolor="#fefefe">
                <v:path arrowok="t"/>
              </v:shape>
            </v:group>
            <v:group style="position:absolute;left:8016;top:1313;width:20;height:2" coordorigin="8016,1313" coordsize="20,2">
              <v:shape style="position:absolute;left:8016;top:1313;width:20;height:2" coordorigin="8016,1313" coordsize="20,0" path="m8016,1313l8035,1313e" filled="false" stroked="true" strokeweight=".48pt" strokecolor="#fefefe">
                <v:path arrowok="t"/>
              </v:shape>
            </v:group>
            <v:group style="position:absolute;left:8035;top:1313;width:20;height:2" coordorigin="8035,1313" coordsize="20,2">
              <v:shape style="position:absolute;left:8035;top:1313;width:20;height:2" coordorigin="8035,1313" coordsize="20,0" path="m8035,1313l8054,1313e" filled="false" stroked="true" strokeweight=".48pt" strokecolor="#fefefe">
                <v:path arrowok="t"/>
              </v:shape>
            </v:group>
            <v:group style="position:absolute;left:8054;top:1313;width:20;height:2" coordorigin="8054,1313" coordsize="20,2">
              <v:shape style="position:absolute;left:8054;top:1313;width:20;height:2" coordorigin="8054,1313" coordsize="20,0" path="m8054,1313l8074,1313e" filled="false" stroked="true" strokeweight=".48pt" strokecolor="#fefefe">
                <v:path arrowok="t"/>
              </v:shape>
            </v:group>
            <v:group style="position:absolute;left:8074;top:1313;width:20;height:2" coordorigin="8074,1313" coordsize="20,2">
              <v:shape style="position:absolute;left:8074;top:1313;width:20;height:2" coordorigin="8074,1313" coordsize="20,0" path="m8074,1313l8093,1313e" filled="false" stroked="true" strokeweight=".48pt" strokecolor="#fefefe">
                <v:path arrowok="t"/>
              </v:shape>
            </v:group>
            <v:group style="position:absolute;left:8093;top:1313;width:20;height:2" coordorigin="8093,1313" coordsize="20,2">
              <v:shape style="position:absolute;left:8093;top:1313;width:20;height:2" coordorigin="8093,1313" coordsize="20,0" path="m8093,1313l8112,1313e" filled="false" stroked="true" strokeweight=".48pt" strokecolor="#fefefe">
                <v:path arrowok="t"/>
              </v:shape>
            </v:group>
            <v:group style="position:absolute;left:8112;top:1313;width:20;height:2" coordorigin="8112,1313" coordsize="20,2">
              <v:shape style="position:absolute;left:8112;top:1313;width:20;height:2" coordorigin="8112,1313" coordsize="20,0" path="m8112,1313l8131,1313e" filled="false" stroked="true" strokeweight=".48pt" strokecolor="#fefefe">
                <v:path arrowok="t"/>
              </v:shape>
            </v:group>
            <v:group style="position:absolute;left:8131;top:1313;width:20;height:2" coordorigin="8131,1313" coordsize="20,2">
              <v:shape style="position:absolute;left:8131;top:1313;width:20;height:2" coordorigin="8131,1313" coordsize="20,0" path="m8131,1313l8150,1313e" filled="false" stroked="true" strokeweight=".48pt" strokecolor="#fefefe">
                <v:path arrowok="t"/>
              </v:shape>
            </v:group>
            <v:group style="position:absolute;left:8150;top:1313;width:20;height:2" coordorigin="8150,1313" coordsize="20,2">
              <v:shape style="position:absolute;left:8150;top:1313;width:20;height:2" coordorigin="8150,1313" coordsize="20,0" path="m8150,1313l8170,1313e" filled="false" stroked="true" strokeweight=".48pt" strokecolor="#fefefe">
                <v:path arrowok="t"/>
              </v:shape>
            </v:group>
            <v:group style="position:absolute;left:8170;top:1313;width:20;height:2" coordorigin="8170,1313" coordsize="20,2">
              <v:shape style="position:absolute;left:8170;top:1313;width:20;height:2" coordorigin="8170,1313" coordsize="20,0" path="m8170,1313l8189,1313e" filled="false" stroked="true" strokeweight=".48pt" strokecolor="#fefefe">
                <v:path arrowok="t"/>
              </v:shape>
            </v:group>
            <v:group style="position:absolute;left:8189;top:1313;width:20;height:2" coordorigin="8189,1313" coordsize="20,2">
              <v:shape style="position:absolute;left:8189;top:1313;width:20;height:2" coordorigin="8189,1313" coordsize="20,0" path="m8189,1313l8208,1313e" filled="false" stroked="true" strokeweight=".48pt" strokecolor="#fefefe">
                <v:path arrowok="t"/>
              </v:shape>
            </v:group>
            <v:group style="position:absolute;left:8208;top:1313;width:20;height:2" coordorigin="8208,1313" coordsize="20,2">
              <v:shape style="position:absolute;left:8208;top:1313;width:20;height:2" coordorigin="8208,1313" coordsize="20,0" path="m8208,1313l8227,1313e" filled="false" stroked="true" strokeweight=".48pt" strokecolor="#fefefe">
                <v:path arrowok="t"/>
              </v:shape>
            </v:group>
            <v:group style="position:absolute;left:8227;top:1313;width:20;height:2" coordorigin="8227,1313" coordsize="20,2">
              <v:shape style="position:absolute;left:8227;top:1313;width:20;height:2" coordorigin="8227,1313" coordsize="20,0" path="m8227,1313l8246,1313e" filled="false" stroked="true" strokeweight=".48pt" strokecolor="#fefefe">
                <v:path arrowok="t"/>
              </v:shape>
            </v:group>
            <v:group style="position:absolute;left:8246;top:1313;width:20;height:2" coordorigin="8246,1313" coordsize="20,2">
              <v:shape style="position:absolute;left:8246;top:1313;width:20;height:2" coordorigin="8246,1313" coordsize="20,0" path="m8246,1313l8266,1313e" filled="false" stroked="true" strokeweight=".48pt" strokecolor="#fefefe">
                <v:path arrowok="t"/>
              </v:shape>
            </v:group>
            <v:group style="position:absolute;left:8266;top:1313;width:20;height:2" coordorigin="8266,1313" coordsize="20,2">
              <v:shape style="position:absolute;left:8266;top:1313;width:20;height:2" coordorigin="8266,1313" coordsize="20,0" path="m8266,1313l8285,1313e" filled="false" stroked="true" strokeweight=".48pt" strokecolor="#fefefe">
                <v:path arrowok="t"/>
              </v:shape>
            </v:group>
            <v:group style="position:absolute;left:8285;top:1313;width:20;height:2" coordorigin="8285,1313" coordsize="20,2">
              <v:shape style="position:absolute;left:8285;top:1313;width:20;height:2" coordorigin="8285,1313" coordsize="20,0" path="m8285,1313l8304,1313e" filled="false" stroked="true" strokeweight=".48pt" strokecolor="#fefefe">
                <v:path arrowok="t"/>
              </v:shape>
            </v:group>
            <v:group style="position:absolute;left:8304;top:1313;width:20;height:2" coordorigin="8304,1313" coordsize="20,2">
              <v:shape style="position:absolute;left:8304;top:1313;width:20;height:2" coordorigin="8304,1313" coordsize="20,0" path="m8304,1313l8323,1313e" filled="false" stroked="true" strokeweight=".48pt" strokecolor="#fefefe">
                <v:path arrowok="t"/>
              </v:shape>
            </v:group>
            <v:group style="position:absolute;left:8323;top:1313;width:20;height:2" coordorigin="8323,1313" coordsize="20,2">
              <v:shape style="position:absolute;left:8323;top:1313;width:20;height:2" coordorigin="8323,1313" coordsize="20,0" path="m8323,1313l8342,1313e" filled="false" stroked="true" strokeweight=".48pt" strokecolor="#fefefe">
                <v:path arrowok="t"/>
              </v:shape>
            </v:group>
            <v:group style="position:absolute;left:8342;top:1313;width:20;height:2" coordorigin="8342,1313" coordsize="20,2">
              <v:shape style="position:absolute;left:8342;top:1313;width:20;height:2" coordorigin="8342,1313" coordsize="20,0" path="m8342,1313l8362,1313e" filled="false" stroked="true" strokeweight=".48pt" strokecolor="#fefefe">
                <v:path arrowok="t"/>
              </v:shape>
            </v:group>
            <v:group style="position:absolute;left:8362;top:1313;width:20;height:2" coordorigin="8362,1313" coordsize="20,2">
              <v:shape style="position:absolute;left:8362;top:1313;width:20;height:2" coordorigin="8362,1313" coordsize="20,0" path="m8362,1313l8381,1313e" filled="false" stroked="true" strokeweight=".48pt" strokecolor="#fefefe">
                <v:path arrowok="t"/>
              </v:shape>
            </v:group>
            <v:group style="position:absolute;left:8381;top:1313;width:20;height:2" coordorigin="8381,1313" coordsize="20,2">
              <v:shape style="position:absolute;left:8381;top:1313;width:20;height:2" coordorigin="8381,1313" coordsize="20,0" path="m8381,1313l8400,1313e" filled="false" stroked="true" strokeweight=".48pt" strokecolor="#fefefe">
                <v:path arrowok="t"/>
              </v:shape>
            </v:group>
            <v:group style="position:absolute;left:8400;top:1313;width:20;height:2" coordorigin="8400,1313" coordsize="20,2">
              <v:shape style="position:absolute;left:8400;top:1313;width:20;height:2" coordorigin="8400,1313" coordsize="20,0" path="m8400,1313l8419,1313e" filled="false" stroked="true" strokeweight=".48pt" strokecolor="#fefefe">
                <v:path arrowok="t"/>
              </v:shape>
            </v:group>
            <v:group style="position:absolute;left:8419;top:1313;width:20;height:2" coordorigin="8419,1313" coordsize="20,2">
              <v:shape style="position:absolute;left:8419;top:1313;width:20;height:2" coordorigin="8419,1313" coordsize="20,0" path="m8419,1313l8438,1313e" filled="false" stroked="true" strokeweight=".48pt" strokecolor="#fefefe">
                <v:path arrowok="t"/>
              </v:shape>
            </v:group>
            <v:group style="position:absolute;left:8438;top:1313;width:5;height:2" coordorigin="8438,1313" coordsize="5,2">
              <v:shape style="position:absolute;left:8438;top:1313;width:5;height:2" coordorigin="8438,1313" coordsize="5,0" path="m8438,1313l8443,1313e" filled="false" stroked="true" strokeweight=".48pt" strokecolor="#fefefe">
                <v:path arrowok="t"/>
              </v:shape>
            </v:group>
            <v:group style="position:absolute;left:8443;top:1313;width:10;height:2" coordorigin="8443,1313" coordsize="10,2">
              <v:shape style="position:absolute;left:8443;top:1313;width:10;height:2" coordorigin="8443,1313" coordsize="10,0" path="m8443,1313l8453,1313e" filled="false" stroked="true" strokeweight=".48pt" strokecolor="#000000">
                <v:path arrowok="t"/>
              </v:shape>
            </v:group>
            <v:group style="position:absolute;left:8453;top:1313;width:20;height:2" coordorigin="8453,1313" coordsize="20,2">
              <v:shape style="position:absolute;left:8453;top:1313;width:20;height:2" coordorigin="8453,1313" coordsize="20,0" path="m8453,1313l8472,1313e" filled="false" stroked="true" strokeweight=".48pt" strokecolor="#fefefe">
                <v:path arrowok="t"/>
              </v:shape>
            </v:group>
            <v:group style="position:absolute;left:8472;top:1313;width:20;height:2" coordorigin="8472,1313" coordsize="20,2">
              <v:shape style="position:absolute;left:8472;top:1313;width:20;height:2" coordorigin="8472,1313" coordsize="20,0" path="m8472,1313l8491,1313e" filled="false" stroked="true" strokeweight=".48pt" strokecolor="#fefefe">
                <v:path arrowok="t"/>
              </v:shape>
            </v:group>
            <v:group style="position:absolute;left:8491;top:1313;width:20;height:2" coordorigin="8491,1313" coordsize="20,2">
              <v:shape style="position:absolute;left:8491;top:1313;width:20;height:2" coordorigin="8491,1313" coordsize="20,0" path="m8491,1313l8510,1313e" filled="false" stroked="true" strokeweight=".48pt" strokecolor="#fefefe">
                <v:path arrowok="t"/>
              </v:shape>
            </v:group>
            <v:group style="position:absolute;left:8510;top:1313;width:20;height:2" coordorigin="8510,1313" coordsize="20,2">
              <v:shape style="position:absolute;left:8510;top:1313;width:20;height:2" coordorigin="8510,1313" coordsize="20,0" path="m8510,1313l8530,1313e" filled="false" stroked="true" strokeweight=".48pt" strokecolor="#fefefe">
                <v:path arrowok="t"/>
              </v:shape>
            </v:group>
            <v:group style="position:absolute;left:8530;top:1313;width:20;height:2" coordorigin="8530,1313" coordsize="20,2">
              <v:shape style="position:absolute;left:8530;top:1313;width:20;height:2" coordorigin="8530,1313" coordsize="20,0" path="m8530,1313l8549,1313e" filled="false" stroked="true" strokeweight=".48pt" strokecolor="#fefefe">
                <v:path arrowok="t"/>
              </v:shape>
            </v:group>
            <v:group style="position:absolute;left:8549;top:1313;width:20;height:2" coordorigin="8549,1313" coordsize="20,2">
              <v:shape style="position:absolute;left:8549;top:1313;width:20;height:2" coordorigin="8549,1313" coordsize="20,0" path="m8549,1313l8568,1313e" filled="false" stroked="true" strokeweight=".48pt" strokecolor="#fefefe">
                <v:path arrowok="t"/>
              </v:shape>
            </v:group>
            <v:group style="position:absolute;left:8568;top:1313;width:20;height:2" coordorigin="8568,1313" coordsize="20,2">
              <v:shape style="position:absolute;left:8568;top:1313;width:20;height:2" coordorigin="8568,1313" coordsize="20,0" path="m8568,1313l8587,1313e" filled="false" stroked="true" strokeweight=".48pt" strokecolor="#fefefe">
                <v:path arrowok="t"/>
              </v:shape>
            </v:group>
            <v:group style="position:absolute;left:8587;top:1313;width:20;height:2" coordorigin="8587,1313" coordsize="20,2">
              <v:shape style="position:absolute;left:8587;top:1313;width:20;height:2" coordorigin="8587,1313" coordsize="20,0" path="m8587,1313l8606,1313e" filled="false" stroked="true" strokeweight=".48pt" strokecolor="#fefefe">
                <v:path arrowok="t"/>
              </v:shape>
            </v:group>
            <v:group style="position:absolute;left:8606;top:1313;width:20;height:2" coordorigin="8606,1313" coordsize="20,2">
              <v:shape style="position:absolute;left:8606;top:1313;width:20;height:2" coordorigin="8606,1313" coordsize="20,0" path="m8606,1313l8626,1313e" filled="false" stroked="true" strokeweight=".48pt" strokecolor="#fefefe">
                <v:path arrowok="t"/>
              </v:shape>
            </v:group>
            <v:group style="position:absolute;left:8626;top:1313;width:20;height:2" coordorigin="8626,1313" coordsize="20,2">
              <v:shape style="position:absolute;left:8626;top:1313;width:20;height:2" coordorigin="8626,1313" coordsize="20,0" path="m8626,1313l8645,1313e" filled="false" stroked="true" strokeweight=".48pt" strokecolor="#fefefe">
                <v:path arrowok="t"/>
              </v:shape>
            </v:group>
            <v:group style="position:absolute;left:8645;top:1313;width:20;height:2" coordorigin="8645,1313" coordsize="20,2">
              <v:shape style="position:absolute;left:8645;top:1313;width:20;height:2" coordorigin="8645,1313" coordsize="20,0" path="m8645,1313l8664,1313e" filled="false" stroked="true" strokeweight=".48pt" strokecolor="#fefefe">
                <v:path arrowok="t"/>
              </v:shape>
            </v:group>
            <v:group style="position:absolute;left:8664;top:1313;width:20;height:2" coordorigin="8664,1313" coordsize="20,2">
              <v:shape style="position:absolute;left:8664;top:1313;width:20;height:2" coordorigin="8664,1313" coordsize="20,0" path="m8664,1313l8683,1313e" filled="false" stroked="true" strokeweight=".48pt" strokecolor="#fefefe">
                <v:path arrowok="t"/>
              </v:shape>
            </v:group>
            <v:group style="position:absolute;left:8683;top:1313;width:20;height:2" coordorigin="8683,1313" coordsize="20,2">
              <v:shape style="position:absolute;left:8683;top:1313;width:20;height:2" coordorigin="8683,1313" coordsize="20,0" path="m8683,1313l8702,1313e" filled="false" stroked="true" strokeweight=".48pt" strokecolor="#fefefe">
                <v:path arrowok="t"/>
              </v:shape>
            </v:group>
            <v:group style="position:absolute;left:8702;top:1313;width:20;height:2" coordorigin="8702,1313" coordsize="20,2">
              <v:shape style="position:absolute;left:8702;top:1313;width:20;height:2" coordorigin="8702,1313" coordsize="20,0" path="m8702,1313l8722,1313e" filled="false" stroked="true" strokeweight=".48pt" strokecolor="#fefefe">
                <v:path arrowok="t"/>
              </v:shape>
            </v:group>
            <v:group style="position:absolute;left:8722;top:1313;width:20;height:2" coordorigin="8722,1313" coordsize="20,2">
              <v:shape style="position:absolute;left:8722;top:1313;width:20;height:2" coordorigin="8722,1313" coordsize="20,0" path="m8722,1313l8741,1313e" filled="false" stroked="true" strokeweight=".48pt" strokecolor="#fefefe">
                <v:path arrowok="t"/>
              </v:shape>
            </v:group>
            <v:group style="position:absolute;left:8741;top:1313;width:20;height:2" coordorigin="8741,1313" coordsize="20,2">
              <v:shape style="position:absolute;left:8741;top:1313;width:20;height:2" coordorigin="8741,1313" coordsize="20,0" path="m8741,1313l8760,1313e" filled="false" stroked="true" strokeweight=".48pt" strokecolor="#fefefe">
                <v:path arrowok="t"/>
              </v:shape>
            </v:group>
            <v:group style="position:absolute;left:8760;top:1313;width:20;height:2" coordorigin="8760,1313" coordsize="20,2">
              <v:shape style="position:absolute;left:8760;top:1313;width:20;height:2" coordorigin="8760,1313" coordsize="20,0" path="m8760,1313l8779,1313e" filled="false" stroked="true" strokeweight=".48pt" strokecolor="#fefefe">
                <v:path arrowok="t"/>
              </v:shape>
            </v:group>
            <v:group style="position:absolute;left:8779;top:1313;width:20;height:2" coordorigin="8779,1313" coordsize="20,2">
              <v:shape style="position:absolute;left:8779;top:1313;width:20;height:2" coordorigin="8779,1313" coordsize="20,0" path="m8779,1313l8798,1313e" filled="false" stroked="true" strokeweight=".48pt" strokecolor="#fefefe">
                <v:path arrowok="t"/>
              </v:shape>
            </v:group>
            <v:group style="position:absolute;left:8798;top:1313;width:20;height:2" coordorigin="8798,1313" coordsize="20,2">
              <v:shape style="position:absolute;left:8798;top:1313;width:20;height:2" coordorigin="8798,1313" coordsize="20,0" path="m8798,1313l8818,1313e" filled="false" stroked="true" strokeweight=".48pt" strokecolor="#fefefe">
                <v:path arrowok="t"/>
              </v:shape>
            </v:group>
            <v:group style="position:absolute;left:8818;top:1313;width:20;height:2" coordorigin="8818,1313" coordsize="20,2">
              <v:shape style="position:absolute;left:8818;top:1313;width:20;height:2" coordorigin="8818,1313" coordsize="20,0" path="m8818,1313l8837,1313e" filled="false" stroked="true" strokeweight=".48pt" strokecolor="#fefefe">
                <v:path arrowok="t"/>
              </v:shape>
            </v:group>
            <v:group style="position:absolute;left:8837;top:1313;width:20;height:2" coordorigin="8837,1313" coordsize="20,2">
              <v:shape style="position:absolute;left:8837;top:1313;width:20;height:2" coordorigin="8837,1313" coordsize="20,0" path="m8837,1313l8856,1313e" filled="false" stroked="true" strokeweight=".48pt" strokecolor="#fefefe">
                <v:path arrowok="t"/>
              </v:shape>
            </v:group>
            <v:group style="position:absolute;left:8856;top:1313;width:20;height:2" coordorigin="8856,1313" coordsize="20,2">
              <v:shape style="position:absolute;left:8856;top:1313;width:20;height:2" coordorigin="8856,1313" coordsize="20,0" path="m8856,1313l8875,1313e" filled="false" stroked="true" strokeweight=".48pt" strokecolor="#fefefe">
                <v:path arrowok="t"/>
              </v:shape>
            </v:group>
            <v:group style="position:absolute;left:8875;top:1313;width:20;height:2" coordorigin="8875,1313" coordsize="20,2">
              <v:shape style="position:absolute;left:8875;top:1313;width:20;height:2" coordorigin="8875,1313" coordsize="20,0" path="m8875,1313l8894,1313e" filled="false" stroked="true" strokeweight=".48pt" strokecolor="#fefefe">
                <v:path arrowok="t"/>
              </v:shape>
            </v:group>
            <v:group style="position:absolute;left:8894;top:1313;width:20;height:2" coordorigin="8894,1313" coordsize="20,2">
              <v:shape style="position:absolute;left:8894;top:1313;width:20;height:2" coordorigin="8894,1313" coordsize="20,0" path="m8894,1313l8914,1313e" filled="false" stroked="true" strokeweight=".48pt" strokecolor="#fefefe">
                <v:path arrowok="t"/>
              </v:shape>
            </v:group>
            <v:group style="position:absolute;left:8914;top:1313;width:20;height:2" coordorigin="8914,1313" coordsize="20,2">
              <v:shape style="position:absolute;left:8914;top:1313;width:20;height:2" coordorigin="8914,1313" coordsize="20,0" path="m8914,1313l8933,1313e" filled="false" stroked="true" strokeweight=".48pt" strokecolor="#fefefe">
                <v:path arrowok="t"/>
              </v:shape>
            </v:group>
            <v:group style="position:absolute;left:8933;top:1313;width:20;height:2" coordorigin="8933,1313" coordsize="20,2">
              <v:shape style="position:absolute;left:8933;top:1313;width:20;height:2" coordorigin="8933,1313" coordsize="20,0" path="m8933,1313l8952,1313e" filled="false" stroked="true" strokeweight=".48pt" strokecolor="#fefefe">
                <v:path arrowok="t"/>
              </v:shape>
            </v:group>
            <v:group style="position:absolute;left:8952;top:1313;width:20;height:2" coordorigin="8952,1313" coordsize="20,2">
              <v:shape style="position:absolute;left:8952;top:1313;width:20;height:2" coordorigin="8952,1313" coordsize="20,0" path="m8952,1313l8971,1313e" filled="false" stroked="true" strokeweight=".48pt" strokecolor="#fefefe">
                <v:path arrowok="t"/>
              </v:shape>
            </v:group>
            <v:group style="position:absolute;left:8971;top:1313;width:20;height:2" coordorigin="8971,1313" coordsize="20,2">
              <v:shape style="position:absolute;left:8971;top:1313;width:20;height:2" coordorigin="8971,1313" coordsize="20,0" path="m8971,1313l8990,1313e" filled="false" stroked="true" strokeweight=".48pt" strokecolor="#fefefe">
                <v:path arrowok="t"/>
              </v:shape>
            </v:group>
            <v:group style="position:absolute;left:8990;top:1313;width:20;height:2" coordorigin="8990,1313" coordsize="20,2">
              <v:shape style="position:absolute;left:8990;top:1313;width:20;height:2" coordorigin="8990,1313" coordsize="20,0" path="m8990,1313l9010,1313e" filled="false" stroked="true" strokeweight=".48pt" strokecolor="#fefefe">
                <v:path arrowok="t"/>
              </v:shape>
            </v:group>
            <v:group style="position:absolute;left:9010;top:1313;width:20;height:2" coordorigin="9010,1313" coordsize="20,2">
              <v:shape style="position:absolute;left:9010;top:1313;width:20;height:2" coordorigin="9010,1313" coordsize="20,0" path="m9010,1313l9029,1313e" filled="false" stroked="true" strokeweight=".48pt" strokecolor="#fefefe">
                <v:path arrowok="t"/>
              </v:shape>
            </v:group>
            <v:group style="position:absolute;left:9029;top:1313;width:20;height:2" coordorigin="9029,1313" coordsize="20,2">
              <v:shape style="position:absolute;left:9029;top:1313;width:20;height:2" coordorigin="9029,1313" coordsize="20,0" path="m9029,1313l9048,1313e" filled="false" stroked="true" strokeweight=".48pt" strokecolor="#fefefe">
                <v:path arrowok="t"/>
              </v:shape>
            </v:group>
            <v:group style="position:absolute;left:9048;top:1313;width:20;height:2" coordorigin="9048,1313" coordsize="20,2">
              <v:shape style="position:absolute;left:9048;top:1313;width:20;height:2" coordorigin="9048,1313" coordsize="20,0" path="m9048,1313l9067,1313e" filled="false" stroked="true" strokeweight=".48pt" strokecolor="#fefefe">
                <v:path arrowok="t"/>
              </v:shape>
            </v:group>
            <v:group style="position:absolute;left:9067;top:1313;width:20;height:2" coordorigin="9067,1313" coordsize="20,2">
              <v:shape style="position:absolute;left:9067;top:1313;width:20;height:2" coordorigin="9067,1313" coordsize="20,0" path="m9067,1313l9086,1313e" filled="false" stroked="true" strokeweight=".48pt" strokecolor="#fefefe">
                <v:path arrowok="t"/>
              </v:shape>
            </v:group>
            <v:group style="position:absolute;left:9086;top:1313;width:20;height:2" coordorigin="9086,1313" coordsize="20,2">
              <v:shape style="position:absolute;left:9086;top:1313;width:20;height:2" coordorigin="9086,1313" coordsize="20,0" path="m9086,1313l9106,1313e" filled="false" stroked="true" strokeweight=".48pt" strokecolor="#fefefe">
                <v:path arrowok="t"/>
              </v:shape>
            </v:group>
            <v:group style="position:absolute;left:9106;top:1313;width:20;height:2" coordorigin="9106,1313" coordsize="20,2">
              <v:shape style="position:absolute;left:9106;top:1313;width:20;height:2" coordorigin="9106,1313" coordsize="20,0" path="m9106,1313l9125,1313e" filled="false" stroked="true" strokeweight=".48pt" strokecolor="#fefefe">
                <v:path arrowok="t"/>
              </v:shape>
            </v:group>
            <v:group style="position:absolute;left:9125;top:1313;width:20;height:2" coordorigin="9125,1313" coordsize="20,2">
              <v:shape style="position:absolute;left:9125;top:1313;width:20;height:2" coordorigin="9125,1313" coordsize="20,0" path="m9125,1313l9144,1313e" filled="false" stroked="true" strokeweight=".48pt" strokecolor="#fefefe">
                <v:path arrowok="t"/>
              </v:shape>
            </v:group>
            <v:group style="position:absolute;left:9144;top:1313;width:20;height:2" coordorigin="9144,1313" coordsize="20,2">
              <v:shape style="position:absolute;left:9144;top:1313;width:20;height:2" coordorigin="9144,1313" coordsize="20,0" path="m9144,1313l9163,1313e" filled="false" stroked="true" strokeweight=".48pt" strokecolor="#fefefe">
                <v:path arrowok="t"/>
              </v:shape>
            </v:group>
            <v:group style="position:absolute;left:9163;top:1313;width:20;height:2" coordorigin="9163,1313" coordsize="20,2">
              <v:shape style="position:absolute;left:9163;top:1313;width:20;height:2" coordorigin="9163,1313" coordsize="20,0" path="m9163,1313l9182,1313e" filled="false" stroked="true" strokeweight=".48pt" strokecolor="#fefefe">
                <v:path arrowok="t"/>
              </v:shape>
            </v:group>
            <v:group style="position:absolute;left:9182;top:1313;width:20;height:2" coordorigin="9182,1313" coordsize="20,2">
              <v:shape style="position:absolute;left:9182;top:1313;width:20;height:2" coordorigin="9182,1313" coordsize="20,0" path="m9182,1313l9202,1313e" filled="false" stroked="true" strokeweight=".48pt" strokecolor="#fefefe">
                <v:path arrowok="t"/>
              </v:shape>
            </v:group>
            <v:group style="position:absolute;left:9202;top:1313;width:20;height:2" coordorigin="9202,1313" coordsize="20,2">
              <v:shape style="position:absolute;left:9202;top:1313;width:20;height:2" coordorigin="9202,1313" coordsize="20,0" path="m9202,1313l9221,1313e" filled="false" stroked="true" strokeweight=".48pt" strokecolor="#fefefe">
                <v:path arrowok="t"/>
              </v:shape>
            </v:group>
            <v:group style="position:absolute;left:9221;top:1313;width:20;height:2" coordorigin="9221,1313" coordsize="20,2">
              <v:shape style="position:absolute;left:9221;top:1313;width:20;height:2" coordorigin="9221,1313" coordsize="20,0" path="m9221,1313l9240,1313e" filled="false" stroked="true" strokeweight=".48pt" strokecolor="#fefefe">
                <v:path arrowok="t"/>
              </v:shape>
            </v:group>
            <v:group style="position:absolute;left:9240;top:1313;width:20;height:2" coordorigin="9240,1313" coordsize="20,2">
              <v:shape style="position:absolute;left:9240;top:1313;width:20;height:2" coordorigin="9240,1313" coordsize="20,0" path="m9240,1313l9259,1313e" filled="false" stroked="true" strokeweight=".48pt" strokecolor="#fefefe">
                <v:path arrowok="t"/>
              </v:shape>
            </v:group>
            <v:group style="position:absolute;left:9259;top:1313;width:20;height:2" coordorigin="9259,1313" coordsize="20,2">
              <v:shape style="position:absolute;left:9259;top:1313;width:20;height:2" coordorigin="9259,1313" coordsize="20,0" path="m9259,1313l9278,1313e" filled="false" stroked="true" strokeweight=".48pt" strokecolor="#fefefe">
                <v:path arrowok="t"/>
              </v:shape>
            </v:group>
            <v:group style="position:absolute;left:9278;top:1313;width:20;height:2" coordorigin="9278,1313" coordsize="20,2">
              <v:shape style="position:absolute;left:9278;top:1313;width:20;height:2" coordorigin="9278,1313" coordsize="20,0" path="m9278,1313l9298,1313e" filled="false" stroked="true" strokeweight=".48pt" strokecolor="#fefefe">
                <v:path arrowok="t"/>
              </v:shape>
            </v:group>
            <v:group style="position:absolute;left:9298;top:1313;width:20;height:2" coordorigin="9298,1313" coordsize="20,2">
              <v:shape style="position:absolute;left:9298;top:1313;width:20;height:2" coordorigin="9298,1313" coordsize="20,0" path="m9298,1313l9317,1313e" filled="false" stroked="true" strokeweight=".48pt" strokecolor="#fefefe">
                <v:path arrowok="t"/>
              </v:shape>
            </v:group>
            <v:group style="position:absolute;left:9317;top:1313;width:20;height:2" coordorigin="9317,1313" coordsize="20,2">
              <v:shape style="position:absolute;left:9317;top:1313;width:20;height:2" coordorigin="9317,1313" coordsize="20,0" path="m9317,1313l9336,1313e" filled="false" stroked="true" strokeweight=".48pt" strokecolor="#fefefe">
                <v:path arrowok="t"/>
              </v:shape>
            </v:group>
            <v:group style="position:absolute;left:9336;top:1313;width:20;height:2" coordorigin="9336,1313" coordsize="20,2">
              <v:shape style="position:absolute;left:9336;top:1313;width:20;height:2" coordorigin="9336,1313" coordsize="20,0" path="m9336,1313l9355,1313e" filled="false" stroked="true" strokeweight=".48pt" strokecolor="#fefefe">
                <v:path arrowok="t"/>
              </v:shape>
            </v:group>
            <v:group style="position:absolute;left:9355;top:1313;width:20;height:2" coordorigin="9355,1313" coordsize="20,2">
              <v:shape style="position:absolute;left:9355;top:1313;width:20;height:2" coordorigin="9355,1313" coordsize="20,0" path="m9355,1313l9374,1313e" filled="false" stroked="true" strokeweight=".48pt" strokecolor="#fefefe">
                <v:path arrowok="t"/>
              </v:shape>
            </v:group>
            <v:group style="position:absolute;left:9374;top:1313;width:20;height:2" coordorigin="9374,1313" coordsize="20,2">
              <v:shape style="position:absolute;left:9374;top:1313;width:20;height:2" coordorigin="9374,1313" coordsize="20,0" path="m9374,1313l9394,1313e" filled="false" stroked="true" strokeweight=".48pt" strokecolor="#fefefe">
                <v:path arrowok="t"/>
              </v:shape>
            </v:group>
            <v:group style="position:absolute;left:9394;top:1313;width:20;height:2" coordorigin="9394,1313" coordsize="20,2">
              <v:shape style="position:absolute;left:9394;top:1313;width:20;height:2" coordorigin="9394,1313" coordsize="20,0" path="m9394,1313l9413,1313e" filled="false" stroked="true" strokeweight=".48pt" strokecolor="#fefefe">
                <v:path arrowok="t"/>
              </v:shape>
            </v:group>
            <v:group style="position:absolute;left:9413;top:1313;width:20;height:2" coordorigin="9413,1313" coordsize="20,2">
              <v:shape style="position:absolute;left:9413;top:1313;width:20;height:2" coordorigin="9413,1313" coordsize="20,0" path="m9413,1313l9432,1313e" filled="false" stroked="true" strokeweight=".48pt" strokecolor="#fefefe">
                <v:path arrowok="t"/>
              </v:shape>
            </v:group>
            <v:group style="position:absolute;left:9432;top:1313;width:20;height:2" coordorigin="9432,1313" coordsize="20,2">
              <v:shape style="position:absolute;left:9432;top:1313;width:20;height:2" coordorigin="9432,1313" coordsize="20,0" path="m9432,1313l9451,1313e" filled="false" stroked="true" strokeweight=".48pt" strokecolor="#fefefe">
                <v:path arrowok="t"/>
              </v:shape>
            </v:group>
            <v:group style="position:absolute;left:9451;top:1313;width:20;height:2" coordorigin="9451,1313" coordsize="20,2">
              <v:shape style="position:absolute;left:9451;top:1313;width:20;height:2" coordorigin="9451,1313" coordsize="20,0" path="m9451,1313l9470,1313e" filled="false" stroked="true" strokeweight=".48pt" strokecolor="#fefefe">
                <v:path arrowok="t"/>
              </v:shape>
            </v:group>
            <v:group style="position:absolute;left:9470;top:1313;width:20;height:2" coordorigin="9470,1313" coordsize="20,2">
              <v:shape style="position:absolute;left:9470;top:1313;width:20;height:2" coordorigin="9470,1313" coordsize="20,0" path="m9470,1313l9490,1313e" filled="false" stroked="true" strokeweight=".48pt" strokecolor="#fefefe">
                <v:path arrowok="t"/>
              </v:shape>
            </v:group>
            <v:group style="position:absolute;left:9490;top:1313;width:20;height:2" coordorigin="9490,1313" coordsize="20,2">
              <v:shape style="position:absolute;left:9490;top:1313;width:20;height:2" coordorigin="9490,1313" coordsize="20,0" path="m9490,1313l9509,1313e" filled="false" stroked="true" strokeweight=".48pt" strokecolor="#fefefe">
                <v:path arrowok="t"/>
              </v:shape>
            </v:group>
            <v:group style="position:absolute;left:9509;top:1313;width:20;height:2" coordorigin="9509,1313" coordsize="20,2">
              <v:shape style="position:absolute;left:9509;top:1313;width:20;height:2" coordorigin="9509,1313" coordsize="20,0" path="m9509,1313l9528,1313e" filled="false" stroked="true" strokeweight=".48pt" strokecolor="#fefefe">
                <v:path arrowok="t"/>
              </v:shape>
            </v:group>
            <v:group style="position:absolute;left:9528;top:1313;width:20;height:2" coordorigin="9528,1313" coordsize="20,2">
              <v:shape style="position:absolute;left:9528;top:1313;width:20;height:2" coordorigin="9528,1313" coordsize="20,0" path="m9528,1313l9547,1313e" filled="false" stroked="true" strokeweight=".48pt" strokecolor="#fefefe">
                <v:path arrowok="t"/>
              </v:shape>
            </v:group>
            <v:group style="position:absolute;left:9547;top:1313;width:20;height:2" coordorigin="9547,1313" coordsize="20,2">
              <v:shape style="position:absolute;left:9547;top:1313;width:20;height:2" coordorigin="9547,1313" coordsize="20,0" path="m9547,1313l9566,1313e" filled="false" stroked="true" strokeweight=".48pt" strokecolor="#fefefe">
                <v:path arrowok="t"/>
              </v:shape>
            </v:group>
            <v:group style="position:absolute;left:9566;top:1313;width:20;height:2" coordorigin="9566,1313" coordsize="20,2">
              <v:shape style="position:absolute;left:9566;top:1313;width:20;height:2" coordorigin="9566,1313" coordsize="20,0" path="m9566,1313l9586,1313e" filled="false" stroked="true" strokeweight=".48pt" strokecolor="#fefefe">
                <v:path arrowok="t"/>
              </v:shape>
            </v:group>
            <v:group style="position:absolute;left:9586;top:1313;width:20;height:2" coordorigin="9586,1313" coordsize="20,2">
              <v:shape style="position:absolute;left:9586;top:1313;width:20;height:2" coordorigin="9586,1313" coordsize="20,0" path="m9586,1313l9605,1313e" filled="false" stroked="true" strokeweight=".48pt" strokecolor="#fefefe">
                <v:path arrowok="t"/>
              </v:shape>
            </v:group>
            <v:group style="position:absolute;left:9605;top:1313;width:20;height:2" coordorigin="9605,1313" coordsize="20,2">
              <v:shape style="position:absolute;left:9605;top:1313;width:20;height:2" coordorigin="9605,1313" coordsize="20,0" path="m9605,1313l9624,1313e" filled="false" stroked="true" strokeweight=".48pt" strokecolor="#fefefe">
                <v:path arrowok="t"/>
              </v:shape>
            </v:group>
            <v:group style="position:absolute;left:9624;top:1313;width:20;height:2" coordorigin="9624,1313" coordsize="20,2">
              <v:shape style="position:absolute;left:9624;top:1313;width:20;height:2" coordorigin="9624,1313" coordsize="20,0" path="m9624,1313l9643,1313e" filled="false" stroked="true" strokeweight=".48pt" strokecolor="#fefefe">
                <v:path arrowok="t"/>
              </v:shape>
            </v:group>
            <v:group style="position:absolute;left:9643;top:1313;width:20;height:2" coordorigin="9643,1313" coordsize="20,2">
              <v:shape style="position:absolute;left:9643;top:1313;width:20;height:2" coordorigin="9643,1313" coordsize="20,0" path="m9643,1313l9662,1313e" filled="false" stroked="true" strokeweight=".48pt" strokecolor="#fefefe">
                <v:path arrowok="t"/>
              </v:shape>
            </v:group>
            <v:group style="position:absolute;left:9662;top:1313;width:20;height:2" coordorigin="9662,1313" coordsize="20,2">
              <v:shape style="position:absolute;left:9662;top:1313;width:20;height:2" coordorigin="9662,1313" coordsize="20,0" path="m9662,1313l9682,1313e" filled="false" stroked="true" strokeweight=".48pt" strokecolor="#fefefe">
                <v:path arrowok="t"/>
              </v:shape>
            </v:group>
            <v:group style="position:absolute;left:9682;top:1313;width:20;height:2" coordorigin="9682,1313" coordsize="20,2">
              <v:shape style="position:absolute;left:9682;top:1313;width:20;height:2" coordorigin="9682,1313" coordsize="20,0" path="m9682,1313l9701,1313e" filled="false" stroked="true" strokeweight=".48pt" strokecolor="#fefefe">
                <v:path arrowok="t"/>
              </v:shape>
            </v:group>
            <v:group style="position:absolute;left:9701;top:1313;width:20;height:2" coordorigin="9701,1313" coordsize="20,2">
              <v:shape style="position:absolute;left:9701;top:1313;width:20;height:2" coordorigin="9701,1313" coordsize="20,0" path="m9701,1313l9720,1313e" filled="false" stroked="true" strokeweight=".48pt" strokecolor="#fefefe">
                <v:path arrowok="t"/>
              </v:shape>
            </v:group>
            <v:group style="position:absolute;left:9720;top:1313;width:20;height:2" coordorigin="9720,1313" coordsize="20,2">
              <v:shape style="position:absolute;left:9720;top:1313;width:20;height:2" coordorigin="9720,1313" coordsize="20,0" path="m9720,1313l9739,1313e" filled="false" stroked="true" strokeweight=".48pt" strokecolor="#fefefe">
                <v:path arrowok="t"/>
              </v:shape>
            </v:group>
            <v:group style="position:absolute;left:9739;top:1313;width:20;height:2" coordorigin="9739,1313" coordsize="20,2">
              <v:shape style="position:absolute;left:9739;top:1313;width:20;height:2" coordorigin="9739,1313" coordsize="20,0" path="m9739,1313l9758,1313e" filled="false" stroked="true" strokeweight=".48pt" strokecolor="#fefefe">
                <v:path arrowok="t"/>
              </v:shape>
            </v:group>
            <v:group style="position:absolute;left:9758;top:1313;width:20;height:2" coordorigin="9758,1313" coordsize="20,2">
              <v:shape style="position:absolute;left:9758;top:1313;width:20;height:2" coordorigin="9758,1313" coordsize="20,0" path="m9758,1313l9778,1313e" filled="false" stroked="true" strokeweight=".48pt" strokecolor="#fefefe">
                <v:path arrowok="t"/>
              </v:shape>
            </v:group>
            <v:group style="position:absolute;left:9778;top:1313;width:20;height:2" coordorigin="9778,1313" coordsize="20,2">
              <v:shape style="position:absolute;left:9778;top:1313;width:20;height:2" coordorigin="9778,1313" coordsize="20,0" path="m9778,1313l9797,1313e" filled="false" stroked="true" strokeweight=".48pt" strokecolor="#fefefe">
                <v:path arrowok="t"/>
              </v:shape>
            </v:group>
            <v:group style="position:absolute;left:9797;top:1313;width:20;height:2" coordorigin="9797,1313" coordsize="20,2">
              <v:shape style="position:absolute;left:9797;top:1313;width:20;height:2" coordorigin="9797,1313" coordsize="20,0" path="m9797,1313l9816,1313e" filled="false" stroked="true" strokeweight=".48pt" strokecolor="#fefefe">
                <v:path arrowok="t"/>
              </v:shape>
            </v:group>
            <v:group style="position:absolute;left:9816;top:1313;width:20;height:2" coordorigin="9816,1313" coordsize="20,2">
              <v:shape style="position:absolute;left:9816;top:1313;width:20;height:2" coordorigin="9816,1313" coordsize="20,0" path="m9816,1313l9835,1313e" filled="false" stroked="true" strokeweight=".48pt" strokecolor="#fefefe">
                <v:path arrowok="t"/>
              </v:shape>
            </v:group>
            <v:group style="position:absolute;left:9835;top:1313;width:20;height:2" coordorigin="9835,1313" coordsize="20,2">
              <v:shape style="position:absolute;left:9835;top:1313;width:20;height:2" coordorigin="9835,1313" coordsize="20,0" path="m9835,1313l9854,1313e" filled="false" stroked="true" strokeweight=".48pt" strokecolor="#fefefe">
                <v:path arrowok="t"/>
              </v:shape>
            </v:group>
            <v:group style="position:absolute;left:9854;top:1313;width:20;height:2" coordorigin="9854,1313" coordsize="20,2">
              <v:shape style="position:absolute;left:9854;top:1313;width:20;height:2" coordorigin="9854,1313" coordsize="20,0" path="m9854,1313l9874,1313e" filled="false" stroked="true" strokeweight=".48pt" strokecolor="#fefefe">
                <v:path arrowok="t"/>
              </v:shape>
            </v:group>
            <v:group style="position:absolute;left:9874;top:1313;width:20;height:2" coordorigin="9874,1313" coordsize="20,2">
              <v:shape style="position:absolute;left:9874;top:1313;width:20;height:2" coordorigin="9874,1313" coordsize="20,0" path="m9874,1313l9893,1313e" filled="false" stroked="true" strokeweight=".48pt" strokecolor="#fefefe">
                <v:path arrowok="t"/>
              </v:shape>
            </v:group>
            <v:group style="position:absolute;left:9893;top:1313;width:20;height:2" coordorigin="9893,1313" coordsize="20,2">
              <v:shape style="position:absolute;left:9893;top:1313;width:20;height:2" coordorigin="9893,1313" coordsize="20,0" path="m9893,1313l9912,1313e" filled="false" stroked="true" strokeweight=".48pt" strokecolor="#fefefe">
                <v:path arrowok="t"/>
              </v:shape>
            </v:group>
            <v:group style="position:absolute;left:9912;top:1313;width:20;height:2" coordorigin="9912,1313" coordsize="20,2">
              <v:shape style="position:absolute;left:9912;top:1313;width:20;height:2" coordorigin="9912,1313" coordsize="20,0" path="m9912,1313l9931,1313e" filled="false" stroked="true" strokeweight=".48pt" strokecolor="#fefefe">
                <v:path arrowok="t"/>
              </v:shape>
            </v:group>
            <v:group style="position:absolute;left:9931;top:1313;width:20;height:2" coordorigin="9931,1313" coordsize="20,2">
              <v:shape style="position:absolute;left:9931;top:1313;width:20;height:2" coordorigin="9931,1313" coordsize="20,0" path="m9931,1313l9950,1313e" filled="false" stroked="true" strokeweight=".48pt" strokecolor="#fefefe">
                <v:path arrowok="t"/>
              </v:shape>
            </v:group>
            <v:group style="position:absolute;left:9950;top:1313;width:20;height:2" coordorigin="9950,1313" coordsize="20,2">
              <v:shape style="position:absolute;left:9950;top:1313;width:20;height:2" coordorigin="9950,1313" coordsize="20,0" path="m9950,1313l9970,1313e" filled="false" stroked="true" strokeweight=".48pt" strokecolor="#fefefe">
                <v:path arrowok="t"/>
              </v:shape>
            </v:group>
            <v:group style="position:absolute;left:9970;top:1313;width:20;height:2" coordorigin="9970,1313" coordsize="20,2">
              <v:shape style="position:absolute;left:9970;top:1313;width:20;height:2" coordorigin="9970,1313" coordsize="20,0" path="m9970,1313l9989,1313e" filled="false" stroked="true" strokeweight=".48pt" strokecolor="#fefefe">
                <v:path arrowok="t"/>
              </v:shape>
            </v:group>
            <v:group style="position:absolute;left:9989;top:1313;width:20;height:2" coordorigin="9989,1313" coordsize="20,2">
              <v:shape style="position:absolute;left:9989;top:1313;width:20;height:2" coordorigin="9989,1313" coordsize="20,0" path="m9989,1313l10008,1313e" filled="false" stroked="true" strokeweight=".48pt" strokecolor="#fefefe">
                <v:path arrowok="t"/>
              </v:shape>
            </v:group>
            <v:group style="position:absolute;left:10008;top:1313;width:20;height:2" coordorigin="10008,1313" coordsize="20,2">
              <v:shape style="position:absolute;left:10008;top:1313;width:20;height:2" coordorigin="10008,1313" coordsize="20,0" path="m10008,1313l10027,1313e" filled="false" stroked="true" strokeweight=".48pt" strokecolor="#fefefe">
                <v:path arrowok="t"/>
              </v:shape>
            </v:group>
            <v:group style="position:absolute;left:10027;top:1313;width:20;height:2" coordorigin="10027,1313" coordsize="20,2">
              <v:shape style="position:absolute;left:10027;top:1313;width:20;height:2" coordorigin="10027,1313" coordsize="20,0" path="m10027,1313l10046,1313e" filled="false" stroked="true" strokeweight=".48pt" strokecolor="#fefefe">
                <v:path arrowok="t"/>
              </v:shape>
            </v:group>
            <v:group style="position:absolute;left:10046;top:1313;width:20;height:2" coordorigin="10046,1313" coordsize="20,2">
              <v:shape style="position:absolute;left:10046;top:1313;width:20;height:2" coordorigin="10046,1313" coordsize="20,0" path="m10046,1313l10066,1313e" filled="false" stroked="true" strokeweight=".48pt" strokecolor="#fefefe">
                <v:path arrowok="t"/>
              </v:shape>
            </v:group>
            <v:group style="position:absolute;left:10066;top:1313;width:20;height:2" coordorigin="10066,1313" coordsize="20,2">
              <v:shape style="position:absolute;left:10066;top:1313;width:20;height:2" coordorigin="10066,1313" coordsize="20,0" path="m10066,1313l10085,1313e" filled="false" stroked="true" strokeweight=".48pt" strokecolor="#fefefe">
                <v:path arrowok="t"/>
              </v:shape>
            </v:group>
            <v:group style="position:absolute;left:10085;top:1313;width:20;height:2" coordorigin="10085,1313" coordsize="20,2">
              <v:shape style="position:absolute;left:10085;top:1313;width:20;height:2" coordorigin="10085,1313" coordsize="20,0" path="m10085,1313l10104,1313e" filled="false" stroked="true" strokeweight=".48pt" strokecolor="#fefefe">
                <v:path arrowok="t"/>
              </v:shape>
            </v:group>
            <v:group style="position:absolute;left:10104;top:1313;width:20;height:2" coordorigin="10104,1313" coordsize="20,2">
              <v:shape style="position:absolute;left:10104;top:1313;width:20;height:2" coordorigin="10104,1313" coordsize="20,0" path="m10104,1313l10123,1313e" filled="false" stroked="true" strokeweight=".48pt" strokecolor="#fefefe">
                <v:path arrowok="t"/>
              </v:shape>
            </v:group>
            <v:group style="position:absolute;left:10123;top:1313;width:20;height:2" coordorigin="10123,1313" coordsize="20,2">
              <v:shape style="position:absolute;left:10123;top:1313;width:20;height:2" coordorigin="10123,1313" coordsize="20,0" path="m10123,1313l10142,1313e" filled="false" stroked="true" strokeweight=".48pt" strokecolor="#fefefe">
                <v:path arrowok="t"/>
              </v:shape>
            </v:group>
            <v:group style="position:absolute;left:10142;top:1313;width:20;height:2" coordorigin="10142,1313" coordsize="20,2">
              <v:shape style="position:absolute;left:10142;top:1313;width:20;height:2" coordorigin="10142,1313" coordsize="20,0" path="m10142,1313l10162,1313e" filled="false" stroked="true" strokeweight=".48pt" strokecolor="#fefefe">
                <v:path arrowok="t"/>
              </v:shape>
            </v:group>
            <v:group style="position:absolute;left:10162;top:1313;width:20;height:2" coordorigin="10162,1313" coordsize="20,2">
              <v:shape style="position:absolute;left:10162;top:1313;width:20;height:2" coordorigin="10162,1313" coordsize="20,0" path="m10162,1313l10181,1313e" filled="false" stroked="true" strokeweight=".48pt" strokecolor="#fefefe">
                <v:path arrowok="t"/>
              </v:shape>
            </v:group>
            <v:group style="position:absolute;left:10181;top:1313;width:20;height:2" coordorigin="10181,1313" coordsize="20,2">
              <v:shape style="position:absolute;left:10181;top:1313;width:20;height:2" coordorigin="10181,1313" coordsize="20,0" path="m10181,1313l10200,1313e" filled="false" stroked="true" strokeweight=".48pt" strokecolor="#fefefe">
                <v:path arrowok="t"/>
              </v:shape>
            </v:group>
            <v:group style="position:absolute;left:10200;top:1313;width:20;height:2" coordorigin="10200,1313" coordsize="20,2">
              <v:shape style="position:absolute;left:10200;top:1313;width:20;height:2" coordorigin="10200,1313" coordsize="20,0" path="m10200,1313l10219,1313e" filled="false" stroked="true" strokeweight=".48pt" strokecolor="#fefefe">
                <v:path arrowok="t"/>
              </v:shape>
            </v:group>
            <v:group style="position:absolute;left:10219;top:1313;width:20;height:2" coordorigin="10219,1313" coordsize="20,2">
              <v:shape style="position:absolute;left:10219;top:1313;width:20;height:2" coordorigin="10219,1313" coordsize="20,0" path="m10219,1313l10238,1313e" filled="false" stroked="true" strokeweight=".48pt" strokecolor="#fefefe">
                <v:path arrowok="t"/>
              </v:shape>
              <v:shape style="position:absolute;left:1248;top:463;width:8990;height:1714" type="#_x0000_t75" stroked="false">
                <v:imagedata r:id="rId35" o:title=""/>
              </v:shape>
              <v:shape style="position:absolute;left:1248;top:2177;width:8990;height:859" type="#_x0000_t75" stroked="false">
                <v:imagedata r:id="rId36" o:title=""/>
              </v:shape>
              <v:shape style="position:absolute;left:1248;top:3036;width:8990;height:850" type="#_x0000_t75" stroked="false">
                <v:imagedata r:id="rId37" o:title=""/>
              </v:shape>
              <v:shape style="position:absolute;left:2381;top:6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896;top:628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398;top:6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021;top:494;width:2112;height:520" type="#_x0000_t202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position w:val="-12"/>
                          <w:sz w:val="22"/>
                          <w:szCs w:val="22"/>
                        </w:rPr>
                        <w:t>内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应收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56" w:lineRule="exact" w:before="0"/>
                        <w:ind w:left="456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总额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579;top:105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它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或内</w:t>
      </w:r>
      <w:r>
        <w:rPr>
          <w:rFonts w:ascii="宋体" w:hAnsi="宋体" w:cs="宋体" w:eastAsia="宋体" w:hint="default"/>
          <w:sz w:val="22"/>
          <w:szCs w:val="22"/>
        </w:rPr>
        <w:t>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9"/>
        <w:gridCol w:w="1768"/>
        <w:gridCol w:w="1405"/>
        <w:gridCol w:w="1210"/>
        <w:gridCol w:w="1483"/>
      </w:tblGrid>
      <w:tr>
        <w:trPr>
          <w:trHeight w:val="424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19,984,760.00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8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25.84 </w:t>
            </w:r>
          </w:p>
        </w:tc>
      </w:tr>
      <w:tr>
        <w:trPr>
          <w:trHeight w:val="365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慧峰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信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源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科技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（北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pacing w:val="-7"/>
                <w:sz w:val="22"/>
                <w:szCs w:val="22"/>
              </w:rPr>
              <w:t>）有限公司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39,234,805.97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2004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8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50.74 </w:t>
            </w:r>
          </w:p>
        </w:tc>
      </w:tr>
      <w:tr>
        <w:trPr>
          <w:trHeight w:val="494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5,800,000.00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2005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210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83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91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7.50 </w:t>
            </w:r>
          </w:p>
        </w:tc>
      </w:tr>
      <w:tr>
        <w:trPr>
          <w:trHeight w:val="365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5,020,000.00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1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6.49 </w:t>
            </w:r>
          </w:p>
        </w:tc>
      </w:tr>
      <w:tr>
        <w:trPr>
          <w:trHeight w:val="494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3,352,000.00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210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83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91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4.33 </w:t>
            </w:r>
          </w:p>
        </w:tc>
      </w:tr>
      <w:tr>
        <w:trPr>
          <w:trHeight w:val="375" w:hRule="exact"/>
        </w:trPr>
        <w:tc>
          <w:tcPr>
            <w:tcW w:w="313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49" w:lineRule="exact"/>
              <w:ind w:right="55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76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36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73,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391,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565.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97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21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9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8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94.90 </w:t>
            </w:r>
          </w:p>
        </w:tc>
      </w:tr>
    </w:tbl>
    <w:p>
      <w:pPr>
        <w:spacing w:line="237" w:lineRule="exact"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慧峰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（北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说明。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2" w:lineRule="auto" w:before="144"/>
        <w:ind w:left="626" w:right="966" w:hanging="6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⑴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</w:p>
    <w:p>
      <w:pPr>
        <w:tabs>
          <w:tab w:pos="6904" w:val="left" w:leader="none"/>
        </w:tabs>
        <w:spacing w:before="83"/>
        <w:ind w:left="3141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Arial" w:hAnsi="Arial" w:cs="Arial" w:eastAsia="Arial" w:hint="default"/>
          <w:b/>
          <w:bCs/>
          <w:sz w:val="22"/>
          <w:szCs w:val="22"/>
        </w:rPr>
        <w:t>2009</w:t>
      </w:r>
      <w:r>
        <w:rPr>
          <w:rFonts w:ascii="Arial" w:hAnsi="Arial" w:cs="Arial" w:eastAsia="Arial" w:hint="default"/>
          <w:b/>
          <w:bCs/>
          <w:spacing w:val="-24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12</w:t>
      </w:r>
      <w:r>
        <w:rPr>
          <w:rFonts w:ascii="Arial" w:hAnsi="Arial" w:cs="Arial" w:eastAsia="Arial" w:hint="default"/>
          <w:b/>
          <w:bCs/>
          <w:spacing w:val="-2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31</w:t>
      </w:r>
      <w:r>
        <w:rPr>
          <w:rFonts w:ascii="Arial" w:hAnsi="Arial" w:cs="Arial" w:eastAsia="Arial" w:hint="default"/>
          <w:b/>
          <w:bCs/>
          <w:spacing w:val="-2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日</w:t>
        <w:tab/>
      </w:r>
      <w:r>
        <w:rPr>
          <w:rFonts w:ascii="Arial" w:hAnsi="Arial" w:cs="Arial" w:eastAsia="Arial" w:hint="default"/>
          <w:b/>
          <w:bCs/>
          <w:sz w:val="22"/>
          <w:szCs w:val="22"/>
        </w:rPr>
        <w:t>2008</w:t>
      </w:r>
      <w:r>
        <w:rPr>
          <w:rFonts w:ascii="Arial" w:hAnsi="Arial" w:cs="Arial" w:eastAsia="Arial" w:hint="default"/>
          <w:b/>
          <w:bCs/>
          <w:spacing w:val="-24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12</w:t>
      </w:r>
      <w:r>
        <w:rPr>
          <w:rFonts w:ascii="Arial" w:hAnsi="Arial" w:cs="Arial" w:eastAsia="Arial" w:hint="default"/>
          <w:b/>
          <w:bCs/>
          <w:spacing w:val="-2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月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31</w:t>
      </w:r>
      <w:r>
        <w:rPr>
          <w:rFonts w:ascii="Arial" w:hAnsi="Arial" w:cs="Arial" w:eastAsia="Arial" w:hint="default"/>
          <w:b/>
          <w:bCs/>
          <w:spacing w:val="-27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日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0" w:lineRule="exact"/>
        <w:ind w:left="2210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183.6pt;height:.5pt;mso-position-horizontal-relative:char;mso-position-vertical-relative:line" coordorigin="0,0" coordsize="3672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  <v:group style="position:absolute;left:1166;top:5;width:10;height:2" coordorigin="1166,5" coordsize="10,2">
              <v:shape style="position:absolute;left:1166;top:5;width:10;height:2" coordorigin="1166,5" coordsize="10,0" path="m1166,5l1176,5e" filled="false" stroked="true" strokeweight=".48pt" strokecolor="#000000">
                <v:path arrowok="t"/>
              </v:shape>
            </v:group>
            <v:group style="position:absolute;left:1176;top:5;width:72;height:2" coordorigin="1176,5" coordsize="72,2">
              <v:shape style="position:absolute;left:1176;top:5;width:72;height:2" coordorigin="1176,5" coordsize="72,0" path="m1176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1071;height:2" coordorigin="1258,5" coordsize="1071,2">
              <v:shape style="position:absolute;left:1258;top:5;width:1071;height:2" coordorigin="1258,5" coordsize="1071,0" path="m1258,5l2328,5e" filled="false" stroked="true" strokeweight=".48pt" strokecolor="#000000">
                <v:path arrowok="t"/>
              </v:shape>
            </v:group>
            <v:group style="position:absolute;left:2328;top:5;width:10;height:2" coordorigin="2328,5" coordsize="10,2">
              <v:shape style="position:absolute;left:2328;top:5;width:10;height:2" coordorigin="2328,5" coordsize="10,0" path="m2328,5l2338,5e" filled="false" stroked="true" strokeweight=".48pt" strokecolor="#000000">
                <v:path arrowok="t"/>
              </v:shape>
            </v:group>
            <v:group style="position:absolute;left:2338;top:5;width:72;height:2" coordorigin="2338,5" coordsize="72,2">
              <v:shape style="position:absolute;left:2338;top:5;width:72;height:2" coordorigin="2338,5" coordsize="72,0" path="m2338,5l2410,5e" filled="false" stroked="true" strokeweight=".48pt" strokecolor="#000000">
                <v:path arrowok="t"/>
              </v:shape>
            </v:group>
            <v:group style="position:absolute;left:2410;top:5;width:10;height:2" coordorigin="2410,5" coordsize="10,2">
              <v:shape style="position:absolute;left:2410;top:5;width:10;height:2" coordorigin="2410,5" coordsize="10,0" path="m2410,5l2419,5e" filled="false" stroked="true" strokeweight=".48pt" strokecolor="#000000">
                <v:path arrowok="t"/>
              </v:shape>
            </v:group>
            <v:group style="position:absolute;left:2419;top:5;width:1248;height:2" coordorigin="2419,5" coordsize="1248,2">
              <v:shape style="position:absolute;left:2419;top:5;width:1248;height:2" coordorigin="2419,5" coordsize="1248,0" path="m2419,5l3667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Times New Roman"/>
          <w:spacing w:val="62"/>
          <w:sz w:val="2"/>
        </w:rPr>
        <w:t> </w:t>
      </w:r>
      <w:r>
        <w:rPr>
          <w:rFonts w:ascii="Microsoft JhengHei"/>
          <w:spacing w:val="62"/>
          <w:sz w:val="2"/>
        </w:rPr>
        <w:pict>
          <v:group style="width:185.55pt;height:.5pt;mso-position-horizontal-relative:char;mso-position-vertical-relative:line" coordorigin="0,0" coordsize="3711,10">
            <v:group style="position:absolute;left:5;top:5;width:1181;height:2" coordorigin="5,5" coordsize="1181,2">
              <v:shape style="position:absolute;left:5;top:5;width:1181;height:2" coordorigin="5,5" coordsize="1181,0" path="m5,5l1186,5e" filled="false" stroked="true" strokeweight=".48pt" strokecolor="#000000">
                <v:path arrowok="t"/>
              </v:shape>
            </v:group>
            <v:group style="position:absolute;left:1186;top:5;width:10;height:2" coordorigin="1186,5" coordsize="10,2">
              <v:shape style="position:absolute;left:1186;top:5;width:10;height:2" coordorigin="1186,5" coordsize="10,0" path="m1186,5l1195,5e" filled="false" stroked="true" strokeweight=".48pt" strokecolor="#000000">
                <v:path arrowok="t"/>
              </v:shape>
            </v:group>
            <v:group style="position:absolute;left:1195;top:5;width:68;height:2" coordorigin="1195,5" coordsize="68,2">
              <v:shape style="position:absolute;left:1195;top:5;width:68;height:2" coordorigin="1195,5" coordsize="68,0" path="m1195,5l1262,5e" filled="false" stroked="true" strokeweight=".48pt" strokecolor="#000000">
                <v:path arrowok="t"/>
              </v:shape>
            </v:group>
            <v:group style="position:absolute;left:1262;top:5;width:10;height:2" coordorigin="1262,5" coordsize="10,2">
              <v:shape style="position:absolute;left:1262;top:5;width:10;height:2" coordorigin="1262,5" coordsize="10,0" path="m1262,5l1272,5e" filled="false" stroked="true" strokeweight=".48pt" strokecolor="#000000">
                <v:path arrowok="t"/>
              </v:shape>
            </v:group>
            <v:group style="position:absolute;left:1272;top:5;width:1172;height:2" coordorigin="1272,5" coordsize="1172,2">
              <v:shape style="position:absolute;left:1272;top:5;width:1172;height:2" coordorigin="1272,5" coordsize="1172,0" path="m1272,5l2443,5e" filled="false" stroked="true" strokeweight=".48pt" strokecolor="#000000">
                <v:path arrowok="t"/>
              </v:shape>
            </v:group>
            <v:group style="position:absolute;left:2443;top:5;width:10;height:2" coordorigin="2443,5" coordsize="10,2">
              <v:shape style="position:absolute;left:2443;top:5;width:10;height:2" coordorigin="2443,5" coordsize="10,0" path="m2443,5l2453,5e" filled="false" stroked="true" strokeweight=".48pt" strokecolor="#000000">
                <v:path arrowok="t"/>
              </v:shape>
            </v:group>
            <v:group style="position:absolute;left:2453;top:5;width:72;height:2" coordorigin="2453,5" coordsize="72,2">
              <v:shape style="position:absolute;left:2453;top:5;width:72;height:2" coordorigin="2453,5" coordsize="72,0" path="m2453,5l2525,5e" filled="false" stroked="true" strokeweight=".48pt" strokecolor="#000000">
                <v:path arrowok="t"/>
              </v:shape>
            </v:group>
            <v:group style="position:absolute;left:2525;top:5;width:10;height:2" coordorigin="2525,5" coordsize="10,2">
              <v:shape style="position:absolute;left:2525;top:5;width:10;height:2" coordorigin="2525,5" coordsize="10,0" path="m2525,5l2534,5e" filled="false" stroked="true" strokeweight=".48pt" strokecolor="#000000">
                <v:path arrowok="t"/>
              </v:shape>
            </v:group>
            <v:group style="position:absolute;left:2534;top:5;width:1172;height:2" coordorigin="2534,5" coordsize="1172,2">
              <v:shape style="position:absolute;left:2534;top:5;width:1172;height:2" coordorigin="2534,5" coordsize="1172,0" path="m2534,5l3706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pacing w:val="62"/>
          <w:sz w:val="2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4"/>
          <w:szCs w:val="4"/>
        </w:rPr>
      </w:pPr>
    </w:p>
    <w:p>
      <w:pPr>
        <w:tabs>
          <w:tab w:pos="2474" w:val="left" w:leader="none"/>
          <w:tab w:pos="3607" w:val="left" w:leader="none"/>
          <w:tab w:pos="4879" w:val="left" w:leader="none"/>
          <w:tab w:pos="6218" w:val="left" w:leader="none"/>
          <w:tab w:pos="7370" w:val="left" w:leader="none"/>
          <w:tab w:pos="8738" w:val="left" w:leader="none"/>
        </w:tabs>
        <w:spacing w:line="346" w:lineRule="exact" w:before="0"/>
        <w:ind w:left="933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项目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额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备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值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额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备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值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0" w:lineRule="exact"/>
        <w:ind w:left="194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/>
          <w:sz w:val="2"/>
        </w:rPr>
        <w:pict>
          <v:group style="width:96pt;height:.5pt;mso-position-horizontal-relative:char;mso-position-vertical-relative:line" coordorigin="0,0" coordsize="1920,10">
            <v:group style="position:absolute;left:5;top:5;width:1911;height:2" coordorigin="5,5" coordsize="1911,2">
              <v:shape style="position:absolute;left:5;top:5;width:1911;height:2" coordorigin="5,5" coordsize="1911,0" path="m5,5l1915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Microsoft JhengHei"/>
          <w:spacing w:val="86"/>
          <w:sz w:val="2"/>
        </w:rPr>
        <w:pict>
          <v:group style="width:372.75pt;height:.5pt;mso-position-horizontal-relative:char;mso-position-vertical-relative:line" coordorigin="0,0" coordsize="7455,10">
            <v:group style="position:absolute;left:5;top:5;width:1162;height:2" coordorigin="5,5" coordsize="1162,2">
              <v:shape style="position:absolute;left:5;top:5;width:1162;height:2" coordorigin="5,5" coordsize="1162,0" path="m5,5l1166,5e" filled="false" stroked="true" strokeweight=".48pt" strokecolor="#000000">
                <v:path arrowok="t"/>
              </v:shape>
            </v:group>
            <v:group style="position:absolute;left:1166;top:5;width:10;height:2" coordorigin="1166,5" coordsize="10,2">
              <v:shape style="position:absolute;left:1166;top:5;width:10;height:2" coordorigin="1166,5" coordsize="10,0" path="m1166,5l1176,5e" filled="false" stroked="true" strokeweight=".48pt" strokecolor="#000000">
                <v:path arrowok="t"/>
              </v:shape>
            </v:group>
            <v:group style="position:absolute;left:1176;top:5;width:72;height:2" coordorigin="1176,5" coordsize="72,2">
              <v:shape style="position:absolute;left:1176;top:5;width:72;height:2" coordorigin="1176,5" coordsize="72,0" path="m1176,5l1248,5e" filled="false" stroked="true" strokeweight=".48pt" strokecolor="#000000">
                <v:path arrowok="t"/>
              </v:shape>
            </v:group>
            <v:group style="position:absolute;left:1248;top:5;width:10;height:2" coordorigin="1248,5" coordsize="10,2">
              <v:shape style="position:absolute;left:1248;top:5;width:10;height:2" coordorigin="1248,5" coordsize="10,0" path="m1248,5l1258,5e" filled="false" stroked="true" strokeweight=".48pt" strokecolor="#000000">
                <v:path arrowok="t"/>
              </v:shape>
            </v:group>
            <v:group style="position:absolute;left:1258;top:5;width:1071;height:2" coordorigin="1258,5" coordsize="1071,2">
              <v:shape style="position:absolute;left:1258;top:5;width:1071;height:2" coordorigin="1258,5" coordsize="1071,0" path="m1258,5l2328,5e" filled="false" stroked="true" strokeweight=".48pt" strokecolor="#000000">
                <v:path arrowok="t"/>
              </v:shape>
            </v:group>
            <v:group style="position:absolute;left:2328;top:5;width:10;height:2" coordorigin="2328,5" coordsize="10,2">
              <v:shape style="position:absolute;left:2328;top:5;width:10;height:2" coordorigin="2328,5" coordsize="10,0" path="m2328,5l2338,5e" filled="false" stroked="true" strokeweight=".48pt" strokecolor="#000000">
                <v:path arrowok="t"/>
              </v:shape>
            </v:group>
            <v:group style="position:absolute;left:2338;top:5;width:72;height:2" coordorigin="2338,5" coordsize="72,2">
              <v:shape style="position:absolute;left:2338;top:5;width:72;height:2" coordorigin="2338,5" coordsize="72,0" path="m2338,5l2410,5e" filled="false" stroked="true" strokeweight=".48pt" strokecolor="#000000">
                <v:path arrowok="t"/>
              </v:shape>
            </v:group>
            <v:group style="position:absolute;left:2410;top:5;width:10;height:2" coordorigin="2410,5" coordsize="10,2">
              <v:shape style="position:absolute;left:2410;top:5;width:10;height:2" coordorigin="2410,5" coordsize="10,0" path="m2410,5l2419,5e" filled="false" stroked="true" strokeweight=".48pt" strokecolor="#000000">
                <v:path arrowok="t"/>
              </v:shape>
            </v:group>
            <v:group style="position:absolute;left:2419;top:5;width:1248;height:2" coordorigin="2419,5" coordsize="1248,2">
              <v:shape style="position:absolute;left:2419;top:5;width:1248;height:2" coordorigin="2419,5" coordsize="1248,0" path="m2419,5l3667,5e" filled="false" stroked="true" strokeweight=".48pt" strokecolor="#000000">
                <v:path arrowok="t"/>
              </v:shape>
            </v:group>
            <v:group style="position:absolute;left:3667;top:5;width:10;height:2" coordorigin="3667,5" coordsize="10,2">
              <v:shape style="position:absolute;left:3667;top:5;width:10;height:2" coordorigin="3667,5" coordsize="10,0" path="m3667,5l3677,5e" filled="false" stroked="true" strokeweight=".48pt" strokecolor="#000000">
                <v:path arrowok="t"/>
              </v:shape>
            </v:group>
            <v:group style="position:absolute;left:3677;top:5;width:72;height:2" coordorigin="3677,5" coordsize="72,2">
              <v:shape style="position:absolute;left:3677;top:5;width:72;height:2" coordorigin="3677,5" coordsize="72,0" path="m3677,5l3749,5e" filled="false" stroked="true" strokeweight=".48pt" strokecolor="#000000">
                <v:path arrowok="t"/>
              </v:shape>
            </v:group>
            <v:group style="position:absolute;left:3749;top:5;width:10;height:2" coordorigin="3749,5" coordsize="10,2">
              <v:shape style="position:absolute;left:3749;top:5;width:10;height:2" coordorigin="3749,5" coordsize="10,0" path="m3749,5l3758,5e" filled="false" stroked="true" strokeweight=".48pt" strokecolor="#000000">
                <v:path arrowok="t"/>
              </v:shape>
            </v:group>
            <v:group style="position:absolute;left:3758;top:5;width:1172;height:2" coordorigin="3758,5" coordsize="1172,2">
              <v:shape style="position:absolute;left:3758;top:5;width:1172;height:2" coordorigin="3758,5" coordsize="1172,0" path="m3758,5l4930,5e" filled="false" stroked="true" strokeweight=".48pt" strokecolor="#000000">
                <v:path arrowok="t"/>
              </v:shape>
            </v:group>
            <v:group style="position:absolute;left:4930;top:5;width:10;height:2" coordorigin="4930,5" coordsize="10,2">
              <v:shape style="position:absolute;left:4930;top:5;width:10;height:2" coordorigin="4930,5" coordsize="10,0" path="m4930,5l4939,5e" filled="false" stroked="true" strokeweight=".48pt" strokecolor="#000000">
                <v:path arrowok="t"/>
              </v:shape>
            </v:group>
            <v:group style="position:absolute;left:4939;top:5;width:68;height:2" coordorigin="4939,5" coordsize="68,2">
              <v:shape style="position:absolute;left:4939;top:5;width:68;height:2" coordorigin="4939,5" coordsize="68,0" path="m4939,5l5006,5e" filled="false" stroked="true" strokeweight=".48pt" strokecolor="#000000">
                <v:path arrowok="t"/>
              </v:shape>
            </v:group>
            <v:group style="position:absolute;left:5006;top:5;width:10;height:2" coordorigin="5006,5" coordsize="10,2">
              <v:shape style="position:absolute;left:5006;top:5;width:10;height:2" coordorigin="5006,5" coordsize="10,0" path="m5006,5l5016,5e" filled="false" stroked="true" strokeweight=".48pt" strokecolor="#000000">
                <v:path arrowok="t"/>
              </v:shape>
            </v:group>
            <v:group style="position:absolute;left:5016;top:5;width:1172;height:2" coordorigin="5016,5" coordsize="1172,2">
              <v:shape style="position:absolute;left:5016;top:5;width:1172;height:2" coordorigin="5016,5" coordsize="1172,0" path="m5016,5l6187,5e" filled="false" stroked="true" strokeweight=".48pt" strokecolor="#000000">
                <v:path arrowok="t"/>
              </v:shape>
            </v:group>
            <v:group style="position:absolute;left:6187;top:5;width:10;height:2" coordorigin="6187,5" coordsize="10,2">
              <v:shape style="position:absolute;left:6187;top:5;width:10;height:2" coordorigin="6187,5" coordsize="10,0" path="m6187,5l6197,5e" filled="false" stroked="true" strokeweight=".48pt" strokecolor="#000000">
                <v:path arrowok="t"/>
              </v:shape>
            </v:group>
            <v:group style="position:absolute;left:6197;top:5;width:72;height:2" coordorigin="6197,5" coordsize="72,2">
              <v:shape style="position:absolute;left:6197;top:5;width:72;height:2" coordorigin="6197,5" coordsize="72,0" path="m6197,5l6269,5e" filled="false" stroked="true" strokeweight=".48pt" strokecolor="#000000">
                <v:path arrowok="t"/>
              </v:shape>
            </v:group>
            <v:group style="position:absolute;left:6269;top:5;width:10;height:2" coordorigin="6269,5" coordsize="10,2">
              <v:shape style="position:absolute;left:6269;top:5;width:10;height:2" coordorigin="6269,5" coordsize="10,0" path="m6269,5l6278,5e" filled="false" stroked="true" strokeweight=".48pt" strokecolor="#000000">
                <v:path arrowok="t"/>
              </v:shape>
            </v:group>
            <v:group style="position:absolute;left:6278;top:5;width:1172;height:2" coordorigin="6278,5" coordsize="1172,2">
              <v:shape style="position:absolute;left:6278;top:5;width:1172;height:2" coordorigin="6278,5" coordsize="1172,0" path="m6278,5l7450,5e" filled="false" stroked="true" strokeweight=".48pt" strokecolor="#000000">
                <v:path arrowok="t"/>
              </v:shape>
            </v:group>
          </v:group>
        </w:pict>
      </w:r>
      <w:r>
        <w:rPr>
          <w:rFonts w:ascii="Microsoft JhengHei"/>
          <w:spacing w:val="86"/>
          <w:sz w:val="2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before="46"/>
        <w:ind w:left="22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权投</w:t>
      </w:r>
      <w:r>
        <w:rPr>
          <w:rFonts w:ascii="宋体" w:hAnsi="宋体" w:cs="宋体" w:eastAsia="宋体" w:hint="default"/>
          <w:sz w:val="18"/>
          <w:szCs w:val="18"/>
        </w:rPr>
        <w:t>资</w:t>
      </w:r>
    </w:p>
    <w:p>
      <w:pPr>
        <w:spacing w:line="240" w:lineRule="auto" w:before="3"/>
        <w:rPr>
          <w:rFonts w:ascii="宋体" w:hAnsi="宋体" w:cs="宋体" w:eastAsia="宋体" w:hint="default"/>
          <w:sz w:val="12"/>
          <w:szCs w:val="12"/>
        </w:rPr>
      </w:pPr>
    </w:p>
    <w:p>
      <w:pPr>
        <w:tabs>
          <w:tab w:pos="2215" w:val="left" w:leader="none"/>
          <w:tab w:pos="2541" w:val="left" w:leader="none"/>
          <w:tab w:pos="4197" w:val="left" w:leader="none"/>
          <w:tab w:pos="4975" w:val="left" w:leader="none"/>
          <w:tab w:pos="6299" w:val="left" w:leader="none"/>
          <w:tab w:pos="8056" w:val="left" w:leader="none"/>
          <w:tab w:pos="8819" w:val="left" w:leader="none"/>
        </w:tabs>
        <w:spacing w:before="46"/>
        <w:ind w:left="770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其他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权投</w:t>
      </w:r>
      <w:r>
        <w:rPr>
          <w:rFonts w:ascii="宋体" w:hAnsi="宋体" w:cs="宋体" w:eastAsia="宋体" w:hint="default"/>
          <w:spacing w:val="-3"/>
          <w:position w:val="1"/>
          <w:sz w:val="18"/>
          <w:szCs w:val="18"/>
        </w:rPr>
        <w:t>资</w:t>
        <w:tab/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0.00</w:t>
      </w:r>
      <w:r>
        <w:rPr>
          <w:rFonts w:ascii="Times New Roman" w:hAnsi="Times New Roman" w:cs="Times New Roman" w:eastAsia="Times New Roman" w:hint="default"/>
          <w:sz w:val="18"/>
          <w:szCs w:val="18"/>
        </w:rPr>
      </w:r>
      <w:r>
        <w:rPr>
          <w:rFonts w:ascii="Times New Roman" w:hAnsi="Times New Roman" w:cs="Times New Roman" w:eastAsia="Times New Roman" w:hint="default"/>
          <w:sz w:val="18"/>
          <w:szCs w:val="18"/>
          <w:u w:val="single" w:color="000000"/>
        </w:rPr>
        <w:t> 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  <w:u w:val="single" w:color="000000"/>
        </w:rPr>
        <w:t>300,000.00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tabs>
          <w:tab w:pos="2541" w:val="left" w:leader="none"/>
          <w:tab w:pos="4197" w:val="left" w:leader="none"/>
          <w:tab w:pos="4975" w:val="left" w:leader="none"/>
          <w:tab w:pos="6299" w:val="left" w:leader="none"/>
          <w:tab w:pos="8056" w:val="left" w:leader="none"/>
          <w:tab w:pos="8819" w:val="left" w:leader="none"/>
        </w:tabs>
        <w:spacing w:before="0"/>
        <w:ind w:left="976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position w:val="1"/>
          <w:sz w:val="18"/>
          <w:szCs w:val="18"/>
        </w:rPr>
        <w:t>合</w:t>
      </w:r>
      <w:r>
        <w:rPr>
          <w:rFonts w:ascii="宋体" w:hAnsi="宋体" w:cs="宋体" w:eastAsia="宋体" w:hint="default"/>
          <w:position w:val="1"/>
          <w:sz w:val="18"/>
          <w:szCs w:val="18"/>
        </w:rPr>
        <w:t>计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</w:r>
    </w:p>
    <w:p>
      <w:pPr>
        <w:spacing w:line="28" w:lineRule="exact"/>
        <w:ind w:left="2205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  <w:pict>
          <v:group style="width:373.45pt;height:1.45pt;mso-position-horizontal-relative:char;mso-position-vertical-relative:line" coordorigin="0,0" coordsize="7469,29">
            <v:group style="position:absolute;left:5;top:24;width:1176;height:2" coordorigin="5,24" coordsize="1176,2">
              <v:shape style="position:absolute;left:5;top:24;width:1176;height:2" coordorigin="5,24" coordsize="1176,0" path="m5,24l1181,24e" filled="false" stroked="true" strokeweight=".48pt" strokecolor="#000000">
                <v:path arrowok="t"/>
              </v:shape>
            </v:group>
            <v:group style="position:absolute;left:5;top:5;width:1176;height:2" coordorigin="5,5" coordsize="1176,2">
              <v:shape style="position:absolute;left:5;top:5;width:1176;height:2" coordorigin="5,5" coordsize="1176,0" path="m5,5l1181,5e" filled="false" stroked="true" strokeweight=".48pt" strokecolor="#000000">
                <v:path arrowok="t"/>
              </v:shape>
            </v:group>
            <v:group style="position:absolute;left:1248;top:24;width:1095;height:2" coordorigin="1248,24" coordsize="1095,2">
              <v:shape style="position:absolute;left:1248;top:24;width:1095;height:2" coordorigin="1248,24" coordsize="1095,0" path="m1248,24l2342,24e" filled="false" stroked="true" strokeweight=".48pt" strokecolor="#000000">
                <v:path arrowok="t"/>
              </v:shape>
            </v:group>
            <v:group style="position:absolute;left:1248;top:5;width:1095;height:2" coordorigin="1248,5" coordsize="1095,2">
              <v:shape style="position:absolute;left:1248;top:5;width:1095;height:2" coordorigin="1248,5" coordsize="1095,0" path="m1248,5l2342,5e" filled="false" stroked="true" strokeweight=".48pt" strokecolor="#000000">
                <v:path arrowok="t"/>
              </v:shape>
            </v:group>
            <v:group style="position:absolute;left:2410;top:24;width:1272;height:2" coordorigin="2410,24" coordsize="1272,2">
              <v:shape style="position:absolute;left:2410;top:24;width:1272;height:2" coordorigin="2410,24" coordsize="1272,0" path="m2410,24l3682,24e" filled="false" stroked="true" strokeweight=".48pt" strokecolor="#000000">
                <v:path arrowok="t"/>
              </v:shape>
            </v:group>
            <v:group style="position:absolute;left:2410;top:5;width:1272;height:2" coordorigin="2410,5" coordsize="1272,2">
              <v:shape style="position:absolute;left:2410;top:5;width:1272;height:2" coordorigin="2410,5" coordsize="1272,0" path="m2410,5l3682,5e" filled="false" stroked="true" strokeweight=".48pt" strokecolor="#000000">
                <v:path arrowok="t"/>
              </v:shape>
            </v:group>
            <v:group style="position:absolute;left:3749;top:24;width:1196;height:2" coordorigin="3749,24" coordsize="1196,2">
              <v:shape style="position:absolute;left:3749;top:24;width:1196;height:2" coordorigin="3749,24" coordsize="1196,0" path="m3749,24l4944,24e" filled="false" stroked="true" strokeweight=".48pt" strokecolor="#000000">
                <v:path arrowok="t"/>
              </v:shape>
            </v:group>
            <v:group style="position:absolute;left:3749;top:5;width:1196;height:2" coordorigin="3749,5" coordsize="1196,2">
              <v:shape style="position:absolute;left:3749;top:5;width:1196;height:2" coordorigin="3749,5" coordsize="1196,0" path="m3749,5l4944,5e" filled="false" stroked="true" strokeweight=".48pt" strokecolor="#000000">
                <v:path arrowok="t"/>
              </v:shape>
            </v:group>
            <v:group style="position:absolute;left:5006;top:24;width:1196;height:2" coordorigin="5006,24" coordsize="1196,2">
              <v:shape style="position:absolute;left:5006;top:24;width:1196;height:2" coordorigin="5006,24" coordsize="1196,0" path="m5006,24l6202,24e" filled="false" stroked="true" strokeweight=".48pt" strokecolor="#000000">
                <v:path arrowok="t"/>
              </v:shape>
            </v:group>
            <v:group style="position:absolute;left:5006;top:5;width:1196;height:2" coordorigin="5006,5" coordsize="1196,2">
              <v:shape style="position:absolute;left:5006;top:5;width:1196;height:2" coordorigin="5006,5" coordsize="1196,0" path="m5006,5l6202,5e" filled="false" stroked="true" strokeweight=".48pt" strokecolor="#000000">
                <v:path arrowok="t"/>
              </v:shape>
            </v:group>
            <v:group style="position:absolute;left:6269;top:24;width:1196;height:2" coordorigin="6269,24" coordsize="1196,2">
              <v:shape style="position:absolute;left:6269;top:24;width:1196;height:2" coordorigin="6269,24" coordsize="1196,0" path="m6269,24l7464,24e" filled="false" stroked="true" strokeweight=".48pt" strokecolor="#000000">
                <v:path arrowok="t"/>
              </v:shape>
            </v:group>
            <v:group style="position:absolute;left:6269;top:5;width:1196;height:2" coordorigin="6269,5" coordsize="1196,2">
              <v:shape style="position:absolute;left:6269;top:5;width:1196;height:2" coordorigin="6269,5" coordsize="1196,0" path="m6269,5l7464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0"/>
          <w:sz w:val="2"/>
          <w:szCs w:val="2"/>
        </w:rPr>
      </w:r>
    </w:p>
    <w:p>
      <w:pPr>
        <w:spacing w:after="0" w:line="28" w:lineRule="exact"/>
        <w:rPr>
          <w:rFonts w:ascii="Times New Roman" w:hAnsi="Times New Roman" w:cs="Times New Roman" w:eastAsia="Times New Roman" w:hint="default"/>
          <w:sz w:val="2"/>
          <w:szCs w:val="2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0" w:lineRule="exact"/>
        <w:ind w:left="212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before="32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2"/>
          <w:szCs w:val="12"/>
        </w:rPr>
        <w:sectPr>
          <w:pgSz w:w="11900" w:h="16840"/>
          <w:pgMar w:header="876" w:footer="840" w:top="1100" w:bottom="1020" w:left="100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tabs>
          <w:tab w:pos="2091" w:val="left" w:leader="none"/>
        </w:tabs>
        <w:spacing w:before="0"/>
        <w:ind w:left="459" w:right="-7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名称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18"/>
          <w:szCs w:val="18"/>
        </w:rPr>
        <w:t>限</w:t>
      </w:r>
      <w:r>
        <w:rPr>
          <w:rFonts w:ascii="Microsoft JhengHei" w:hAnsi="Microsoft JhengHei" w:cs="Microsoft JhengHei" w:eastAsia="Microsoft JhengHei" w:hint="default"/>
          <w:spacing w:val="-2"/>
          <w:sz w:val="18"/>
          <w:szCs w:val="18"/>
        </w:rPr>
      </w:r>
    </w:p>
    <w:p>
      <w:pPr>
        <w:spacing w:line="338" w:lineRule="auto" w:before="0"/>
        <w:ind w:left="137" w:right="-1" w:firstLine="4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spacing w:val="-3"/>
        </w:rPr>
        <w:br w:type="column"/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占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单位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册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  <w:sz w:val="18"/>
          <w:szCs w:val="18"/>
        </w:rPr>
        <w:t>比例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  <w:r>
        <w:rPr/>
        <w:br w:type="column"/>
      </w:r>
      <w:r>
        <w:rPr>
          <w:rFonts w:ascii="Microsoft JhengHei"/>
          <w:b/>
          <w:sz w:val="12"/>
        </w:rPr>
      </w:r>
    </w:p>
    <w:p>
      <w:pPr>
        <w:tabs>
          <w:tab w:pos="1428" w:val="left" w:leader="none"/>
          <w:tab w:pos="2518" w:val="left" w:leader="none"/>
          <w:tab w:pos="3454" w:val="left" w:leader="none"/>
          <w:tab w:pos="4471" w:val="left" w:leader="none"/>
        </w:tabs>
        <w:spacing w:before="0"/>
        <w:ind w:left="132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初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始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2008-12-31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增加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position w:val="1"/>
          <w:sz w:val="18"/>
          <w:szCs w:val="18"/>
        </w:rPr>
        <w:t>减少</w:t>
        <w:tab/>
      </w:r>
      <w:r>
        <w:rPr>
          <w:rFonts w:ascii="Times New Roman" w:hAnsi="Times New Roman" w:cs="Times New Roman" w:eastAsia="Times New Roman" w:hint="default"/>
          <w:b/>
          <w:bCs/>
          <w:spacing w:val="-1"/>
          <w:sz w:val="18"/>
          <w:szCs w:val="18"/>
        </w:rPr>
        <w:t>2009-12-31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00" w:bottom="1020" w:left="1000" w:right="1100"/>
          <w:cols w:num="3" w:equalWidth="0">
            <w:col w:w="2817" w:space="40"/>
            <w:col w:w="1223" w:space="40"/>
            <w:col w:w="5680"/>
          </w:cols>
        </w:sectPr>
      </w:pPr>
    </w:p>
    <w:p>
      <w:pPr>
        <w:spacing w:before="92"/>
        <w:ind w:left="2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60.959999pt;margin-top:-4.328296pt;width:86.9pt;height:.1pt;mso-position-horizontal-relative:page;mso-position-vertical-relative:paragraph;z-index:3952" coordorigin="1219,-87" coordsize="1738,2">
            <v:shape style="position:absolute;left:1219;top:-87;width:1738;height:2" coordorigin="1219,-87" coordsize="1738,0" path="m1219,-87l2957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51.919998pt;margin-top:-4.328296pt;width:41.05pt;height:.1pt;mso-position-horizontal-relative:page;mso-position-vertical-relative:paragraph;z-index:3976" coordorigin="3038,-87" coordsize="821,2">
            <v:shape style="position:absolute;left:3038;top:-87;width:821;height:2" coordorigin="3038,-87" coordsize="821,0" path="m3038,-87l3859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97.039993pt;margin-top:-4.328296pt;width:58.8pt;height:.1pt;mso-position-horizontal-relative:page;mso-position-vertical-relative:paragraph;z-index:-293680" coordorigin="3941,-87" coordsize="1176,2">
            <v:shape style="position:absolute;left:3941;top:-87;width:1176;height:2" coordorigin="3941,-87" coordsize="1176,0" path="m3941,-87l5117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920013pt;margin-top:-4.328296pt;width:59.05pt;height:.1pt;mso-position-horizontal-relative:page;mso-position-vertical-relative:paragraph;z-index:4024" coordorigin="5198,-87" coordsize="1181,2">
            <v:shape style="position:absolute;left:5198;top:-87;width:1181;height:2" coordorigin="5198,-87" coordsize="1181,0" path="m5198,-87l6379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23.040009pt;margin-top:-4.328296pt;width:49.95pt;height:.1pt;mso-position-horizontal-relative:page;mso-position-vertical-relative:paragraph;z-index:4048" coordorigin="6461,-87" coordsize="999,2">
            <v:shape style="position:absolute;left:6461;top:-87;width:999;height:2" coordorigin="6461,-87" coordsize="999,0" path="m6461,-87l7459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377.040009pt;margin-top:-4.328296pt;width:44.9pt;height:.1pt;mso-position-horizontal-relative:page;mso-position-vertical-relative:paragraph;z-index:4072" coordorigin="7541,-87" coordsize="898,2">
            <v:shape style="position:absolute;left:7541;top:-87;width:898;height:2" coordorigin="7541,-87" coordsize="898,0" path="m7541,-87l8438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26pt;margin-top:-4.328296pt;width:41.05pt;height:.1pt;mso-position-horizontal-relative:page;mso-position-vertical-relative:paragraph;z-index:4096" coordorigin="8520,-87" coordsize="821,2">
            <v:shape style="position:absolute;left:8520;top:-87;width:821;height:2" coordorigin="8520,-87" coordsize="821,0" path="m8520,-87l9341,-87e" filled="false" stroked="true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470.880005pt;margin-top:-4.328296pt;width:59.05pt;height:.1pt;mso-position-horizontal-relative:page;mso-position-vertical-relative:paragraph;z-index:4120" coordorigin="9418,-87" coordsize="1181,2">
            <v:shape style="position:absolute;left:9418;top:-87;width:1181;height:2" coordorigin="9418,-87" coordsize="1181,0" path="m9418,-87l10598,-87e" filled="false" stroked="true" strokeweight=".48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4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4"/>
          <w:sz w:val="18"/>
          <w:szCs w:val="18"/>
        </w:rPr>
        <w:t>京</w:t>
      </w:r>
      <w:r>
        <w:rPr>
          <w:rFonts w:ascii="宋体" w:hAnsi="宋体" w:cs="宋体" w:eastAsia="宋体" w:hint="default"/>
          <w:spacing w:val="4"/>
          <w:sz w:val="18"/>
          <w:szCs w:val="18"/>
        </w:rPr>
        <w:t>巨</w:t>
      </w:r>
      <w:r>
        <w:rPr>
          <w:rFonts w:ascii="宋体" w:hAnsi="宋体" w:cs="宋体" w:eastAsia="宋体" w:hint="default"/>
          <w:spacing w:val="4"/>
          <w:sz w:val="18"/>
          <w:szCs w:val="18"/>
        </w:rPr>
        <w:t>龙</w:t>
      </w:r>
      <w:r>
        <w:rPr>
          <w:rFonts w:ascii="宋体" w:hAnsi="宋体" w:cs="宋体" w:eastAsia="宋体" w:hint="default"/>
          <w:spacing w:val="4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4"/>
          <w:sz w:val="18"/>
          <w:szCs w:val="18"/>
        </w:rPr>
        <w:t>信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2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5"/>
        <w:ind w:left="0" w:right="450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tabs>
          <w:tab w:pos="1414" w:val="left" w:leader="none"/>
          <w:tab w:pos="2532" w:val="left" w:leader="none"/>
          <w:tab w:pos="3622" w:val="left" w:leader="none"/>
          <w:tab w:pos="5211" w:val="left" w:leader="none"/>
          <w:tab w:pos="6108" w:val="left" w:leader="none"/>
          <w:tab w:pos="6751" w:val="left" w:leader="none"/>
        </w:tabs>
        <w:spacing w:before="0"/>
        <w:ind w:left="247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322.559998pt;margin-top:24.691736pt;width:208.1pt;height:1.45pt;mso-position-horizontal-relative:page;mso-position-vertical-relative:paragraph;z-index:4144" coordorigin="6451,494" coordsize="4162,29">
            <v:group style="position:absolute;left:6456;top:518;width:1013;height:2" coordorigin="6456,518" coordsize="1013,2">
              <v:shape style="position:absolute;left:6456;top:518;width:1013;height:2" coordorigin="6456,518" coordsize="1013,0" path="m6456,518l7469,518e" filled="false" stroked="true" strokeweight=".48pt" strokecolor="#000000">
                <v:path arrowok="t"/>
              </v:shape>
            </v:group>
            <v:group style="position:absolute;left:6456;top:499;width:1013;height:2" coordorigin="6456,499" coordsize="1013,2">
              <v:shape style="position:absolute;left:6456;top:499;width:1013;height:2" coordorigin="6456,499" coordsize="1013,0" path="m6456,499l7469,499e" filled="false" stroked="true" strokeweight=".48pt" strokecolor="#000000">
                <v:path arrowok="t"/>
              </v:shape>
            </v:group>
            <v:group style="position:absolute;left:7536;top:518;width:912;height:2" coordorigin="7536,518" coordsize="912,2">
              <v:shape style="position:absolute;left:7536;top:518;width:912;height:2" coordorigin="7536,518" coordsize="912,0" path="m7536,518l8448,518e" filled="false" stroked="true" strokeweight=".48pt" strokecolor="#000000">
                <v:path arrowok="t"/>
              </v:shape>
            </v:group>
            <v:group style="position:absolute;left:7536;top:499;width:912;height:2" coordorigin="7536,499" coordsize="912,2">
              <v:shape style="position:absolute;left:7536;top:499;width:912;height:2" coordorigin="7536,499" coordsize="912,0" path="m7536,499l8448,499e" filled="false" stroked="true" strokeweight=".48pt" strokecolor="#000000">
                <v:path arrowok="t"/>
              </v:shape>
            </v:group>
            <v:group style="position:absolute;left:8515;top:518;width:836;height:2" coordorigin="8515,518" coordsize="836,2">
              <v:shape style="position:absolute;left:8515;top:518;width:836;height:2" coordorigin="8515,518" coordsize="836,0" path="m8515,518l9350,518e" filled="false" stroked="true" strokeweight=".48pt" strokecolor="#000000">
                <v:path arrowok="t"/>
              </v:shape>
            </v:group>
            <v:group style="position:absolute;left:8515;top:499;width:836;height:2" coordorigin="8515,499" coordsize="836,2">
              <v:shape style="position:absolute;left:8515;top:499;width:836;height:2" coordorigin="8515,499" coordsize="836,0" path="m8515,499l9350,499e" filled="false" stroked="true" strokeweight=".48pt" strokecolor="#000000">
                <v:path arrowok="t"/>
              </v:shape>
            </v:group>
            <v:group style="position:absolute;left:9413;top:518;width:1196;height:2" coordorigin="9413,518" coordsize="1196,2">
              <v:shape style="position:absolute;left:9413;top:518;width:1196;height:2" coordorigin="9413,518" coordsize="1196,0" path="m9413,518l10608,518e" filled="false" stroked="true" strokeweight=".48pt" strokecolor="#000000">
                <v:path arrowok="t"/>
              </v:shape>
            </v:group>
            <v:group style="position:absolute;left:9413;top:499;width:1196;height:2" coordorigin="9413,499" coordsize="1196,2">
              <v:shape style="position:absolute;left:9413;top:499;width:1196;height:2" coordorigin="9413,499" coordsize="1196,0" path="m9413,499l10608,499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position w:val="1"/>
          <w:sz w:val="18"/>
          <w:szCs w:val="18"/>
        </w:rPr>
        <w:t>20</w:t>
      </w:r>
      <w:r>
        <w:rPr>
          <w:rFonts w:ascii="Times New Roman" w:hAnsi="Times New Roman" w:cs="Times New Roman" w:eastAsia="Times New Roman" w:hint="default"/>
          <w:spacing w:val="2"/>
          <w:position w:val="1"/>
          <w:sz w:val="18"/>
          <w:szCs w:val="18"/>
        </w:rPr>
        <w:t> </w:t>
      </w:r>
      <w:r>
        <w:rPr>
          <w:rFonts w:ascii="宋体" w:hAnsi="宋体" w:cs="宋体" w:eastAsia="宋体" w:hint="default"/>
          <w:position w:val="1"/>
          <w:sz w:val="18"/>
          <w:szCs w:val="18"/>
        </w:rPr>
        <w:t>年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  <w:tab/>
        <w:t>300,000.00</w:t>
        <w:tab/>
      </w:r>
      <w:r>
        <w:rPr>
          <w:rFonts w:ascii="Times New Roman" w:hAnsi="Times New Roman" w:cs="Times New Roman" w:eastAsia="Times New Roman" w:hint="default"/>
          <w:sz w:val="18"/>
          <w:szCs w:val="18"/>
        </w:rPr>
        <w:t>-</w:t>
        <w:tab/>
        <w:t>-</w:t>
        <w:tab/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300,000.00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00" w:bottom="1020" w:left="1000" w:right="1100"/>
          <w:cols w:num="2" w:equalWidth="0">
            <w:col w:w="1943" w:space="59"/>
            <w:col w:w="7798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32"/>
        <w:ind w:left="646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248" w:lineRule="exact"/>
        <w:ind w:left="65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4"/>
          <w:sz w:val="20"/>
          <w:szCs w:val="20"/>
        </w:rPr>
        <w:pict>
          <v:group style="width:428.9pt;height:62.4pt;mso-position-horizontal-relative:char;mso-position-vertical-relative:line" coordorigin="0,0" coordsize="8578,1248">
            <v:group style="position:absolute;left:29;top:14;width:2981;height:2" coordorigin="29,14" coordsize="2981,2">
              <v:shape style="position:absolute;left:29;top:14;width:2981;height:2" coordorigin="29,14" coordsize="2981,0" path="m29,14l3010,14e" filled="false" stroked="true" strokeweight="1.44pt" strokecolor="#000000">
                <v:path arrowok="t"/>
              </v:shape>
            </v:group>
            <v:group style="position:absolute;left:3010;top:14;width:29;height:2" coordorigin="3010,14" coordsize="29,2">
              <v:shape style="position:absolute;left:3010;top:14;width:29;height:2" coordorigin="3010,14" coordsize="29,0" path="m3010,14l3038,14e" filled="false" stroked="true" strokeweight="1.44pt" strokecolor="#000000">
                <v:path arrowok="t"/>
              </v:shape>
            </v:group>
            <v:group style="position:absolute;left:3038;top:14;width:2568;height:2" coordorigin="3038,14" coordsize="2568,2">
              <v:shape style="position:absolute;left:3038;top:14;width:2568;height:2" coordorigin="3038,14" coordsize="2568,0" path="m3038,14l5606,14e" filled="false" stroked="true" strokeweight="1.44pt" strokecolor="#000000">
                <v:path arrowok="t"/>
              </v:shape>
            </v:group>
            <v:group style="position:absolute;left:5606;top:14;width:29;height:2" coordorigin="5606,14" coordsize="29,2">
              <v:shape style="position:absolute;left:5606;top:14;width:29;height:2" coordorigin="5606,14" coordsize="29,0" path="m5606,14l5635,14e" filled="false" stroked="true" strokeweight="1.44pt" strokecolor="#000000">
                <v:path arrowok="t"/>
              </v:shape>
            </v:group>
            <v:group style="position:absolute;left:5635;top:14;width:2919;height:2" coordorigin="5635,14" coordsize="2919,2">
              <v:shape style="position:absolute;left:5635;top:14;width:2919;height:2" coordorigin="5635,14" coordsize="2919,0" path="m5635,14l8554,14e" filled="false" stroked="true" strokeweight="1.44pt" strokecolor="#000000">
                <v:path arrowok="t"/>
              </v:shape>
              <v:shape style="position:absolute;left:29;top:29;width:2990;height:451" type="#_x0000_t75" stroked="false">
                <v:imagedata r:id="rId38" o:title=""/>
              </v:shape>
            </v:group>
            <v:group style="position:absolute;left:3005;top:475;width:5;height:2" coordorigin="3005,475" coordsize="5,2">
              <v:shape style="position:absolute;left:3005;top:475;width:5;height:2" coordorigin="3005,475" coordsize="5,0" path="m3005,475l3010,475e" filled="false" stroked="true" strokeweight=".48pt" strokecolor="#000000">
                <v:path arrowok="t"/>
              </v:shape>
            </v:group>
            <v:group style="position:absolute;left:3010;top:475;width:10;height:2" coordorigin="3010,475" coordsize="10,2">
              <v:shape style="position:absolute;left:3010;top:475;width:10;height:2" coordorigin="3010,475" coordsize="10,0" path="m3010,475l3019,475e" filled="false" stroked="true" strokeweight=".48pt" strokecolor="#fefefe">
                <v:path arrowok="t"/>
              </v:shape>
            </v:group>
            <v:group style="position:absolute;left:3019;top:475;width:20;height:2" coordorigin="3019,475" coordsize="20,2">
              <v:shape style="position:absolute;left:3019;top:475;width:20;height:2" coordorigin="3019,475" coordsize="20,0" path="m3019,475l3038,475e" filled="false" stroked="true" strokeweight=".48pt" strokecolor="#fefefe">
                <v:path arrowok="t"/>
              </v:shape>
            </v:group>
            <v:group style="position:absolute;left:3038;top:475;width:20;height:2" coordorigin="3038,475" coordsize="20,2">
              <v:shape style="position:absolute;left:3038;top:475;width:20;height:2" coordorigin="3038,475" coordsize="20,0" path="m3038,475l3058,475e" filled="false" stroked="true" strokeweight=".48pt" strokecolor="#fefefe">
                <v:path arrowok="t"/>
              </v:shape>
            </v:group>
            <v:group style="position:absolute;left:3058;top:475;width:20;height:2" coordorigin="3058,475" coordsize="20,2">
              <v:shape style="position:absolute;left:3058;top:475;width:20;height:2" coordorigin="3058,475" coordsize="20,0" path="m3058,475l3077,475e" filled="false" stroked="true" strokeweight=".48pt" strokecolor="#fefefe">
                <v:path arrowok="t"/>
              </v:shape>
            </v:group>
            <v:group style="position:absolute;left:3077;top:475;width:20;height:2" coordorigin="3077,475" coordsize="20,2">
              <v:shape style="position:absolute;left:3077;top:475;width:20;height:2" coordorigin="3077,475" coordsize="20,0" path="m3077,475l3096,475e" filled="false" stroked="true" strokeweight=".48pt" strokecolor="#fefefe">
                <v:path arrowok="t"/>
              </v:shape>
            </v:group>
            <v:group style="position:absolute;left:3096;top:475;width:20;height:2" coordorigin="3096,475" coordsize="20,2">
              <v:shape style="position:absolute;left:3096;top:475;width:20;height:2" coordorigin="3096,475" coordsize="20,0" path="m3096,475l3115,475e" filled="false" stroked="true" strokeweight=".48pt" strokecolor="#fefefe">
                <v:path arrowok="t"/>
              </v:shape>
            </v:group>
            <v:group style="position:absolute;left:3115;top:475;width:20;height:2" coordorigin="3115,475" coordsize="20,2">
              <v:shape style="position:absolute;left:3115;top:475;width:20;height:2" coordorigin="3115,475" coordsize="20,0" path="m3115,475l3134,475e" filled="false" stroked="true" strokeweight=".48pt" strokecolor="#fefefe">
                <v:path arrowok="t"/>
              </v:shape>
            </v:group>
            <v:group style="position:absolute;left:3134;top:475;width:20;height:2" coordorigin="3134,475" coordsize="20,2">
              <v:shape style="position:absolute;left:3134;top:475;width:20;height:2" coordorigin="3134,475" coordsize="20,0" path="m3134,475l3154,475e" filled="false" stroked="true" strokeweight=".48pt" strokecolor="#fefefe">
                <v:path arrowok="t"/>
              </v:shape>
            </v:group>
            <v:group style="position:absolute;left:3154;top:475;width:20;height:2" coordorigin="3154,475" coordsize="20,2">
              <v:shape style="position:absolute;left:3154;top:475;width:20;height:2" coordorigin="3154,475" coordsize="20,0" path="m3154,475l3173,475e" filled="false" stroked="true" strokeweight=".48pt" strokecolor="#fefefe">
                <v:path arrowok="t"/>
              </v:shape>
            </v:group>
            <v:group style="position:absolute;left:3173;top:475;width:20;height:2" coordorigin="3173,475" coordsize="20,2">
              <v:shape style="position:absolute;left:3173;top:475;width:20;height:2" coordorigin="3173,475" coordsize="20,0" path="m3173,475l3192,475e" filled="false" stroked="true" strokeweight=".48pt" strokecolor="#fefefe">
                <v:path arrowok="t"/>
              </v:shape>
            </v:group>
            <v:group style="position:absolute;left:3192;top:475;width:20;height:2" coordorigin="3192,475" coordsize="20,2">
              <v:shape style="position:absolute;left:3192;top:475;width:20;height:2" coordorigin="3192,475" coordsize="20,0" path="m3192,475l3211,475e" filled="false" stroked="true" strokeweight=".48pt" strokecolor="#fefefe">
                <v:path arrowok="t"/>
              </v:shape>
            </v:group>
            <v:group style="position:absolute;left:3211;top:475;width:20;height:2" coordorigin="3211,475" coordsize="20,2">
              <v:shape style="position:absolute;left:3211;top:475;width:20;height:2" coordorigin="3211,475" coordsize="20,0" path="m3211,475l3230,475e" filled="false" stroked="true" strokeweight=".48pt" strokecolor="#fefefe">
                <v:path arrowok="t"/>
              </v:shape>
            </v:group>
            <v:group style="position:absolute;left:3230;top:475;width:20;height:2" coordorigin="3230,475" coordsize="20,2">
              <v:shape style="position:absolute;left:3230;top:475;width:20;height:2" coordorigin="3230,475" coordsize="20,0" path="m3230,475l3250,475e" filled="false" stroked="true" strokeweight=".48pt" strokecolor="#fefefe">
                <v:path arrowok="t"/>
              </v:shape>
            </v:group>
            <v:group style="position:absolute;left:3250;top:475;width:20;height:2" coordorigin="3250,475" coordsize="20,2">
              <v:shape style="position:absolute;left:3250;top:475;width:20;height:2" coordorigin="3250,475" coordsize="20,0" path="m3250,475l3269,475e" filled="false" stroked="true" strokeweight=".48pt" strokecolor="#fefefe">
                <v:path arrowok="t"/>
              </v:shape>
            </v:group>
            <v:group style="position:absolute;left:3269;top:475;width:20;height:2" coordorigin="3269,475" coordsize="20,2">
              <v:shape style="position:absolute;left:3269;top:475;width:20;height:2" coordorigin="3269,475" coordsize="20,0" path="m3269,475l3288,475e" filled="false" stroked="true" strokeweight=".48pt" strokecolor="#fefefe">
                <v:path arrowok="t"/>
              </v:shape>
            </v:group>
            <v:group style="position:absolute;left:3288;top:475;width:20;height:2" coordorigin="3288,475" coordsize="20,2">
              <v:shape style="position:absolute;left:3288;top:475;width:20;height:2" coordorigin="3288,475" coordsize="20,0" path="m3288,475l3307,475e" filled="false" stroked="true" strokeweight=".48pt" strokecolor="#fefefe">
                <v:path arrowok="t"/>
              </v:shape>
            </v:group>
            <v:group style="position:absolute;left:3307;top:475;width:20;height:2" coordorigin="3307,475" coordsize="20,2">
              <v:shape style="position:absolute;left:3307;top:475;width:20;height:2" coordorigin="3307,475" coordsize="20,0" path="m3307,475l3326,475e" filled="false" stroked="true" strokeweight=".48pt" strokecolor="#fefefe">
                <v:path arrowok="t"/>
              </v:shape>
            </v:group>
            <v:group style="position:absolute;left:3326;top:475;width:20;height:2" coordorigin="3326,475" coordsize="20,2">
              <v:shape style="position:absolute;left:3326;top:475;width:20;height:2" coordorigin="3326,475" coordsize="20,0" path="m3326,475l3346,475e" filled="false" stroked="true" strokeweight=".48pt" strokecolor="#fefefe">
                <v:path arrowok="t"/>
              </v:shape>
            </v:group>
            <v:group style="position:absolute;left:3346;top:475;width:20;height:2" coordorigin="3346,475" coordsize="20,2">
              <v:shape style="position:absolute;left:3346;top:475;width:20;height:2" coordorigin="3346,475" coordsize="20,0" path="m3346,475l3365,475e" filled="false" stroked="true" strokeweight=".48pt" strokecolor="#fefefe">
                <v:path arrowok="t"/>
              </v:shape>
            </v:group>
            <v:group style="position:absolute;left:3365;top:475;width:20;height:2" coordorigin="3365,475" coordsize="20,2">
              <v:shape style="position:absolute;left:3365;top:475;width:20;height:2" coordorigin="3365,475" coordsize="20,0" path="m3365,475l3384,475e" filled="false" stroked="true" strokeweight=".48pt" strokecolor="#fefefe">
                <v:path arrowok="t"/>
              </v:shape>
            </v:group>
            <v:group style="position:absolute;left:3384;top:475;width:20;height:2" coordorigin="3384,475" coordsize="20,2">
              <v:shape style="position:absolute;left:3384;top:475;width:20;height:2" coordorigin="3384,475" coordsize="20,0" path="m3384,475l3403,475e" filled="false" stroked="true" strokeweight=".48pt" strokecolor="#fefefe">
                <v:path arrowok="t"/>
              </v:shape>
            </v:group>
            <v:group style="position:absolute;left:3403;top:475;width:20;height:2" coordorigin="3403,475" coordsize="20,2">
              <v:shape style="position:absolute;left:3403;top:475;width:20;height:2" coordorigin="3403,475" coordsize="20,0" path="m3403,475l3422,475e" filled="false" stroked="true" strokeweight=".48pt" strokecolor="#fefefe">
                <v:path arrowok="t"/>
              </v:shape>
            </v:group>
            <v:group style="position:absolute;left:3422;top:475;width:20;height:2" coordorigin="3422,475" coordsize="20,2">
              <v:shape style="position:absolute;left:3422;top:475;width:20;height:2" coordorigin="3422,475" coordsize="20,0" path="m3422,475l3442,475e" filled="false" stroked="true" strokeweight=".48pt" strokecolor="#fefefe">
                <v:path arrowok="t"/>
              </v:shape>
            </v:group>
            <v:group style="position:absolute;left:3442;top:475;width:20;height:2" coordorigin="3442,475" coordsize="20,2">
              <v:shape style="position:absolute;left:3442;top:475;width:20;height:2" coordorigin="3442,475" coordsize="20,0" path="m3442,475l3461,475e" filled="false" stroked="true" strokeweight=".48pt" strokecolor="#fefefe">
                <v:path arrowok="t"/>
              </v:shape>
            </v:group>
            <v:group style="position:absolute;left:3461;top:475;width:20;height:2" coordorigin="3461,475" coordsize="20,2">
              <v:shape style="position:absolute;left:3461;top:475;width:20;height:2" coordorigin="3461,475" coordsize="20,0" path="m3461,475l3480,475e" filled="false" stroked="true" strokeweight=".48pt" strokecolor="#fefefe">
                <v:path arrowok="t"/>
              </v:shape>
            </v:group>
            <v:group style="position:absolute;left:3480;top:475;width:20;height:2" coordorigin="3480,475" coordsize="20,2">
              <v:shape style="position:absolute;left:3480;top:475;width:20;height:2" coordorigin="3480,475" coordsize="20,0" path="m3480,475l3499,475e" filled="false" stroked="true" strokeweight=".48pt" strokecolor="#fefefe">
                <v:path arrowok="t"/>
              </v:shape>
            </v:group>
            <v:group style="position:absolute;left:3499;top:475;width:20;height:2" coordorigin="3499,475" coordsize="20,2">
              <v:shape style="position:absolute;left:3499;top:475;width:20;height:2" coordorigin="3499,475" coordsize="20,0" path="m3499,475l3518,475e" filled="false" stroked="true" strokeweight=".48pt" strokecolor="#fefefe">
                <v:path arrowok="t"/>
              </v:shape>
            </v:group>
            <v:group style="position:absolute;left:3518;top:475;width:20;height:2" coordorigin="3518,475" coordsize="20,2">
              <v:shape style="position:absolute;left:3518;top:475;width:20;height:2" coordorigin="3518,475" coordsize="20,0" path="m3518,475l3538,475e" filled="false" stroked="true" strokeweight=".48pt" strokecolor="#fefefe">
                <v:path arrowok="t"/>
              </v:shape>
            </v:group>
            <v:group style="position:absolute;left:3538;top:475;width:20;height:2" coordorigin="3538,475" coordsize="20,2">
              <v:shape style="position:absolute;left:3538;top:475;width:20;height:2" coordorigin="3538,475" coordsize="20,0" path="m3538,475l3557,475e" filled="false" stroked="true" strokeweight=".48pt" strokecolor="#fefefe">
                <v:path arrowok="t"/>
              </v:shape>
            </v:group>
            <v:group style="position:absolute;left:3557;top:475;width:20;height:2" coordorigin="3557,475" coordsize="20,2">
              <v:shape style="position:absolute;left:3557;top:475;width:20;height:2" coordorigin="3557,475" coordsize="20,0" path="m3557,475l3576,475e" filled="false" stroked="true" strokeweight=".48pt" strokecolor="#fefefe">
                <v:path arrowok="t"/>
              </v:shape>
            </v:group>
            <v:group style="position:absolute;left:3576;top:475;width:20;height:2" coordorigin="3576,475" coordsize="20,2">
              <v:shape style="position:absolute;left:3576;top:475;width:20;height:2" coordorigin="3576,475" coordsize="20,0" path="m3576,475l3595,475e" filled="false" stroked="true" strokeweight=".48pt" strokecolor="#fefefe">
                <v:path arrowok="t"/>
              </v:shape>
            </v:group>
            <v:group style="position:absolute;left:3595;top:475;width:20;height:2" coordorigin="3595,475" coordsize="20,2">
              <v:shape style="position:absolute;left:3595;top:475;width:20;height:2" coordorigin="3595,475" coordsize="20,0" path="m3595,475l3614,475e" filled="false" stroked="true" strokeweight=".48pt" strokecolor="#fefefe">
                <v:path arrowok="t"/>
              </v:shape>
            </v:group>
            <v:group style="position:absolute;left:3614;top:475;width:20;height:2" coordorigin="3614,475" coordsize="20,2">
              <v:shape style="position:absolute;left:3614;top:475;width:20;height:2" coordorigin="3614,475" coordsize="20,0" path="m3614,475l3634,475e" filled="false" stroked="true" strokeweight=".48pt" strokecolor="#fefefe">
                <v:path arrowok="t"/>
              </v:shape>
            </v:group>
            <v:group style="position:absolute;left:3634;top:475;width:20;height:2" coordorigin="3634,475" coordsize="20,2">
              <v:shape style="position:absolute;left:3634;top:475;width:20;height:2" coordorigin="3634,475" coordsize="20,0" path="m3634,475l3653,475e" filled="false" stroked="true" strokeweight=".48pt" strokecolor="#fefefe">
                <v:path arrowok="t"/>
              </v:shape>
            </v:group>
            <v:group style="position:absolute;left:3653;top:475;width:20;height:2" coordorigin="3653,475" coordsize="20,2">
              <v:shape style="position:absolute;left:3653;top:475;width:20;height:2" coordorigin="3653,475" coordsize="20,0" path="m3653,475l3672,475e" filled="false" stroked="true" strokeweight=".48pt" strokecolor="#fefefe">
                <v:path arrowok="t"/>
              </v:shape>
            </v:group>
            <v:group style="position:absolute;left:3672;top:475;width:20;height:2" coordorigin="3672,475" coordsize="20,2">
              <v:shape style="position:absolute;left:3672;top:475;width:20;height:2" coordorigin="3672,475" coordsize="20,0" path="m3672,475l3691,475e" filled="false" stroked="true" strokeweight=".48pt" strokecolor="#fefefe">
                <v:path arrowok="t"/>
              </v:shape>
            </v:group>
            <v:group style="position:absolute;left:3691;top:475;width:20;height:2" coordorigin="3691,475" coordsize="20,2">
              <v:shape style="position:absolute;left:3691;top:475;width:20;height:2" coordorigin="3691,475" coordsize="20,0" path="m3691,475l3710,475e" filled="false" stroked="true" strokeweight=".48pt" strokecolor="#fefefe">
                <v:path arrowok="t"/>
              </v:shape>
            </v:group>
            <v:group style="position:absolute;left:3710;top:475;width:20;height:2" coordorigin="3710,475" coordsize="20,2">
              <v:shape style="position:absolute;left:3710;top:475;width:20;height:2" coordorigin="3710,475" coordsize="20,0" path="m3710,475l3730,475e" filled="false" stroked="true" strokeweight=".48pt" strokecolor="#fefefe">
                <v:path arrowok="t"/>
              </v:shape>
            </v:group>
            <v:group style="position:absolute;left:3730;top:475;width:20;height:2" coordorigin="3730,475" coordsize="20,2">
              <v:shape style="position:absolute;left:3730;top:475;width:20;height:2" coordorigin="3730,475" coordsize="20,0" path="m3730,475l3749,475e" filled="false" stroked="true" strokeweight=".48pt" strokecolor="#fefefe">
                <v:path arrowok="t"/>
              </v:shape>
            </v:group>
            <v:group style="position:absolute;left:3749;top:475;width:20;height:2" coordorigin="3749,475" coordsize="20,2">
              <v:shape style="position:absolute;left:3749;top:475;width:20;height:2" coordorigin="3749,475" coordsize="20,0" path="m3749,475l3768,475e" filled="false" stroked="true" strokeweight=".48pt" strokecolor="#fefefe">
                <v:path arrowok="t"/>
              </v:shape>
            </v:group>
            <v:group style="position:absolute;left:3768;top:475;width:20;height:2" coordorigin="3768,475" coordsize="20,2">
              <v:shape style="position:absolute;left:3768;top:475;width:20;height:2" coordorigin="3768,475" coordsize="20,0" path="m3768,475l3787,475e" filled="false" stroked="true" strokeweight=".48pt" strokecolor="#fefefe">
                <v:path arrowok="t"/>
              </v:shape>
            </v:group>
            <v:group style="position:absolute;left:3787;top:475;width:20;height:2" coordorigin="3787,475" coordsize="20,2">
              <v:shape style="position:absolute;left:3787;top:475;width:20;height:2" coordorigin="3787,475" coordsize="20,0" path="m3787,475l3806,475e" filled="false" stroked="true" strokeweight=".48pt" strokecolor="#fefefe">
                <v:path arrowok="t"/>
              </v:shape>
            </v:group>
            <v:group style="position:absolute;left:3806;top:475;width:20;height:2" coordorigin="3806,475" coordsize="20,2">
              <v:shape style="position:absolute;left:3806;top:475;width:20;height:2" coordorigin="3806,475" coordsize="20,0" path="m3806,475l3826,475e" filled="false" stroked="true" strokeweight=".48pt" strokecolor="#fefefe">
                <v:path arrowok="t"/>
              </v:shape>
            </v:group>
            <v:group style="position:absolute;left:3826;top:475;width:20;height:2" coordorigin="3826,475" coordsize="20,2">
              <v:shape style="position:absolute;left:3826;top:475;width:20;height:2" coordorigin="3826,475" coordsize="20,0" path="m3826,475l3845,475e" filled="false" stroked="true" strokeweight=".48pt" strokecolor="#fefefe">
                <v:path arrowok="t"/>
              </v:shape>
            </v:group>
            <v:group style="position:absolute;left:3845;top:475;width:20;height:2" coordorigin="3845,475" coordsize="20,2">
              <v:shape style="position:absolute;left:3845;top:475;width:20;height:2" coordorigin="3845,475" coordsize="20,0" path="m3845,475l3864,475e" filled="false" stroked="true" strokeweight=".48pt" strokecolor="#fefefe">
                <v:path arrowok="t"/>
              </v:shape>
            </v:group>
            <v:group style="position:absolute;left:3864;top:475;width:20;height:2" coordorigin="3864,475" coordsize="20,2">
              <v:shape style="position:absolute;left:3864;top:475;width:20;height:2" coordorigin="3864,475" coordsize="20,0" path="m3864,475l3883,475e" filled="false" stroked="true" strokeweight=".48pt" strokecolor="#fefefe">
                <v:path arrowok="t"/>
              </v:shape>
            </v:group>
            <v:group style="position:absolute;left:3883;top:475;width:20;height:2" coordorigin="3883,475" coordsize="20,2">
              <v:shape style="position:absolute;left:3883;top:475;width:20;height:2" coordorigin="3883,475" coordsize="20,0" path="m3883,475l3902,475e" filled="false" stroked="true" strokeweight=".48pt" strokecolor="#fefefe">
                <v:path arrowok="t"/>
              </v:shape>
            </v:group>
            <v:group style="position:absolute;left:3902;top:475;width:20;height:2" coordorigin="3902,475" coordsize="20,2">
              <v:shape style="position:absolute;left:3902;top:475;width:20;height:2" coordorigin="3902,475" coordsize="20,0" path="m3902,475l3922,475e" filled="false" stroked="true" strokeweight=".48pt" strokecolor="#fefefe">
                <v:path arrowok="t"/>
              </v:shape>
            </v:group>
            <v:group style="position:absolute;left:3922;top:475;width:20;height:2" coordorigin="3922,475" coordsize="20,2">
              <v:shape style="position:absolute;left:3922;top:475;width:20;height:2" coordorigin="3922,475" coordsize="20,0" path="m3922,475l3941,475e" filled="false" stroked="true" strokeweight=".48pt" strokecolor="#fefefe">
                <v:path arrowok="t"/>
              </v:shape>
            </v:group>
            <v:group style="position:absolute;left:3941;top:475;width:20;height:2" coordorigin="3941,475" coordsize="20,2">
              <v:shape style="position:absolute;left:3941;top:475;width:20;height:2" coordorigin="3941,475" coordsize="20,0" path="m3941,475l3960,475e" filled="false" stroked="true" strokeweight=".48pt" strokecolor="#fefefe">
                <v:path arrowok="t"/>
              </v:shape>
            </v:group>
            <v:group style="position:absolute;left:3960;top:475;width:20;height:2" coordorigin="3960,475" coordsize="20,2">
              <v:shape style="position:absolute;left:3960;top:475;width:20;height:2" coordorigin="3960,475" coordsize="20,0" path="m3960,475l3979,475e" filled="false" stroked="true" strokeweight=".48pt" strokecolor="#fefefe">
                <v:path arrowok="t"/>
              </v:shape>
            </v:group>
            <v:group style="position:absolute;left:3979;top:475;width:20;height:2" coordorigin="3979,475" coordsize="20,2">
              <v:shape style="position:absolute;left:3979;top:475;width:20;height:2" coordorigin="3979,475" coordsize="20,0" path="m3979,475l3998,475e" filled="false" stroked="true" strokeweight=".48pt" strokecolor="#fefefe">
                <v:path arrowok="t"/>
              </v:shape>
            </v:group>
            <v:group style="position:absolute;left:3998;top:475;width:20;height:2" coordorigin="3998,475" coordsize="20,2">
              <v:shape style="position:absolute;left:3998;top:475;width:20;height:2" coordorigin="3998,475" coordsize="20,0" path="m3998,475l4018,475e" filled="false" stroked="true" strokeweight=".48pt" strokecolor="#fefefe">
                <v:path arrowok="t"/>
              </v:shape>
            </v:group>
            <v:group style="position:absolute;left:4018;top:475;width:20;height:2" coordorigin="4018,475" coordsize="20,2">
              <v:shape style="position:absolute;left:4018;top:475;width:20;height:2" coordorigin="4018,475" coordsize="20,0" path="m4018,475l4037,475e" filled="false" stroked="true" strokeweight=".48pt" strokecolor="#fefefe">
                <v:path arrowok="t"/>
              </v:shape>
            </v:group>
            <v:group style="position:absolute;left:4037;top:475;width:20;height:2" coordorigin="4037,475" coordsize="20,2">
              <v:shape style="position:absolute;left:4037;top:475;width:20;height:2" coordorigin="4037,475" coordsize="20,0" path="m4037,475l4056,475e" filled="false" stroked="true" strokeweight=".48pt" strokecolor="#fefefe">
                <v:path arrowok="t"/>
              </v:shape>
            </v:group>
            <v:group style="position:absolute;left:4056;top:475;width:20;height:2" coordorigin="4056,475" coordsize="20,2">
              <v:shape style="position:absolute;left:4056;top:475;width:20;height:2" coordorigin="4056,475" coordsize="20,0" path="m4056,475l4075,475e" filled="false" stroked="true" strokeweight=".48pt" strokecolor="#fefefe">
                <v:path arrowok="t"/>
              </v:shape>
            </v:group>
            <v:group style="position:absolute;left:4075;top:475;width:20;height:2" coordorigin="4075,475" coordsize="20,2">
              <v:shape style="position:absolute;left:4075;top:475;width:20;height:2" coordorigin="4075,475" coordsize="20,0" path="m4075,475l4094,475e" filled="false" stroked="true" strokeweight=".48pt" strokecolor="#fefefe">
                <v:path arrowok="t"/>
              </v:shape>
            </v:group>
            <v:group style="position:absolute;left:4094;top:475;width:20;height:2" coordorigin="4094,475" coordsize="20,2">
              <v:shape style="position:absolute;left:4094;top:475;width:20;height:2" coordorigin="4094,475" coordsize="20,0" path="m4094,475l4114,475e" filled="false" stroked="true" strokeweight=".48pt" strokecolor="#fefefe">
                <v:path arrowok="t"/>
              </v:shape>
            </v:group>
            <v:group style="position:absolute;left:4114;top:475;width:20;height:2" coordorigin="4114,475" coordsize="20,2">
              <v:shape style="position:absolute;left:4114;top:475;width:20;height:2" coordorigin="4114,475" coordsize="20,0" path="m4114,475l4133,475e" filled="false" stroked="true" strokeweight=".48pt" strokecolor="#fefefe">
                <v:path arrowok="t"/>
              </v:shape>
            </v:group>
            <v:group style="position:absolute;left:4133;top:475;width:20;height:2" coordorigin="4133,475" coordsize="20,2">
              <v:shape style="position:absolute;left:4133;top:475;width:20;height:2" coordorigin="4133,475" coordsize="20,0" path="m4133,475l4152,475e" filled="false" stroked="true" strokeweight=".48pt" strokecolor="#fefefe">
                <v:path arrowok="t"/>
              </v:shape>
            </v:group>
            <v:group style="position:absolute;left:4152;top:475;width:20;height:2" coordorigin="4152,475" coordsize="20,2">
              <v:shape style="position:absolute;left:4152;top:475;width:20;height:2" coordorigin="4152,475" coordsize="20,0" path="m4152,475l4171,475e" filled="false" stroked="true" strokeweight=".48pt" strokecolor="#fefefe">
                <v:path arrowok="t"/>
              </v:shape>
            </v:group>
            <v:group style="position:absolute;left:4171;top:475;width:20;height:2" coordorigin="4171,475" coordsize="20,2">
              <v:shape style="position:absolute;left:4171;top:475;width:20;height:2" coordorigin="4171,475" coordsize="20,0" path="m4171,475l4190,475e" filled="false" stroked="true" strokeweight=".48pt" strokecolor="#fefefe">
                <v:path arrowok="t"/>
              </v:shape>
            </v:group>
            <v:group style="position:absolute;left:4190;top:475;width:20;height:2" coordorigin="4190,475" coordsize="20,2">
              <v:shape style="position:absolute;left:4190;top:475;width:20;height:2" coordorigin="4190,475" coordsize="20,0" path="m4190,475l4210,475e" filled="false" stroked="true" strokeweight=".48pt" strokecolor="#fefefe">
                <v:path arrowok="t"/>
              </v:shape>
            </v:group>
            <v:group style="position:absolute;left:4210;top:475;width:20;height:2" coordorigin="4210,475" coordsize="20,2">
              <v:shape style="position:absolute;left:4210;top:475;width:20;height:2" coordorigin="4210,475" coordsize="20,0" path="m4210,475l4229,475e" filled="false" stroked="true" strokeweight=".48pt" strokecolor="#fefefe">
                <v:path arrowok="t"/>
              </v:shape>
            </v:group>
            <v:group style="position:absolute;left:4229;top:475;width:20;height:2" coordorigin="4229,475" coordsize="20,2">
              <v:shape style="position:absolute;left:4229;top:475;width:20;height:2" coordorigin="4229,475" coordsize="20,0" path="m4229,475l4248,475e" filled="false" stroked="true" strokeweight=".48pt" strokecolor="#fefefe">
                <v:path arrowok="t"/>
              </v:shape>
            </v:group>
            <v:group style="position:absolute;left:4248;top:475;width:20;height:2" coordorigin="4248,475" coordsize="20,2">
              <v:shape style="position:absolute;left:4248;top:475;width:20;height:2" coordorigin="4248,475" coordsize="20,0" path="m4248,475l4267,475e" filled="false" stroked="true" strokeweight=".48pt" strokecolor="#fefefe">
                <v:path arrowok="t"/>
              </v:shape>
            </v:group>
            <v:group style="position:absolute;left:4267;top:475;width:20;height:2" coordorigin="4267,475" coordsize="20,2">
              <v:shape style="position:absolute;left:4267;top:475;width:20;height:2" coordorigin="4267,475" coordsize="20,0" path="m4267,475l4286,475e" filled="false" stroked="true" strokeweight=".48pt" strokecolor="#fefefe">
                <v:path arrowok="t"/>
              </v:shape>
            </v:group>
            <v:group style="position:absolute;left:4286;top:475;width:20;height:2" coordorigin="4286,475" coordsize="20,2">
              <v:shape style="position:absolute;left:4286;top:475;width:20;height:2" coordorigin="4286,475" coordsize="20,0" path="m4286,475l4306,475e" filled="false" stroked="true" strokeweight=".48pt" strokecolor="#fefefe">
                <v:path arrowok="t"/>
              </v:shape>
            </v:group>
            <v:group style="position:absolute;left:4306;top:475;width:20;height:2" coordorigin="4306,475" coordsize="20,2">
              <v:shape style="position:absolute;left:4306;top:475;width:20;height:2" coordorigin="4306,475" coordsize="20,0" path="m4306,475l4325,475e" filled="false" stroked="true" strokeweight=".48pt" strokecolor="#fefefe">
                <v:path arrowok="t"/>
              </v:shape>
            </v:group>
            <v:group style="position:absolute;left:4325;top:475;width:20;height:2" coordorigin="4325,475" coordsize="20,2">
              <v:shape style="position:absolute;left:4325;top:475;width:20;height:2" coordorigin="4325,475" coordsize="20,0" path="m4325,475l4344,475e" filled="false" stroked="true" strokeweight=".48pt" strokecolor="#fefefe">
                <v:path arrowok="t"/>
              </v:shape>
            </v:group>
            <v:group style="position:absolute;left:4344;top:475;width:20;height:2" coordorigin="4344,475" coordsize="20,2">
              <v:shape style="position:absolute;left:4344;top:475;width:20;height:2" coordorigin="4344,475" coordsize="20,0" path="m4344,475l4363,475e" filled="false" stroked="true" strokeweight=".48pt" strokecolor="#fefefe">
                <v:path arrowok="t"/>
              </v:shape>
            </v:group>
            <v:group style="position:absolute;left:4363;top:475;width:20;height:2" coordorigin="4363,475" coordsize="20,2">
              <v:shape style="position:absolute;left:4363;top:475;width:20;height:2" coordorigin="4363,475" coordsize="20,0" path="m4363,475l4382,475e" filled="false" stroked="true" strokeweight=".48pt" strokecolor="#fefefe">
                <v:path arrowok="t"/>
              </v:shape>
            </v:group>
            <v:group style="position:absolute;left:4382;top:475;width:20;height:2" coordorigin="4382,475" coordsize="20,2">
              <v:shape style="position:absolute;left:4382;top:475;width:20;height:2" coordorigin="4382,475" coordsize="20,0" path="m4382,475l4402,475e" filled="false" stroked="true" strokeweight=".48pt" strokecolor="#fefefe">
                <v:path arrowok="t"/>
              </v:shape>
            </v:group>
            <v:group style="position:absolute;left:4402;top:475;width:20;height:2" coordorigin="4402,475" coordsize="20,2">
              <v:shape style="position:absolute;left:4402;top:475;width:20;height:2" coordorigin="4402,475" coordsize="20,0" path="m4402,475l4421,475e" filled="false" stroked="true" strokeweight=".48pt" strokecolor="#fefefe">
                <v:path arrowok="t"/>
              </v:shape>
            </v:group>
            <v:group style="position:absolute;left:4421;top:475;width:20;height:2" coordorigin="4421,475" coordsize="20,2">
              <v:shape style="position:absolute;left:4421;top:475;width:20;height:2" coordorigin="4421,475" coordsize="20,0" path="m4421,475l4440,475e" filled="false" stroked="true" strokeweight=".48pt" strokecolor="#fefefe">
                <v:path arrowok="t"/>
              </v:shape>
            </v:group>
            <v:group style="position:absolute;left:4440;top:475;width:20;height:2" coordorigin="4440,475" coordsize="20,2">
              <v:shape style="position:absolute;left:4440;top:475;width:20;height:2" coordorigin="4440,475" coordsize="20,0" path="m4440,475l4459,475e" filled="false" stroked="true" strokeweight=".48pt" strokecolor="#fefefe">
                <v:path arrowok="t"/>
              </v:shape>
            </v:group>
            <v:group style="position:absolute;left:4459;top:475;width:20;height:2" coordorigin="4459,475" coordsize="20,2">
              <v:shape style="position:absolute;left:4459;top:475;width:20;height:2" coordorigin="4459,475" coordsize="20,0" path="m4459,475l4478,475e" filled="false" stroked="true" strokeweight=".48pt" strokecolor="#fefefe">
                <v:path arrowok="t"/>
              </v:shape>
            </v:group>
            <v:group style="position:absolute;left:4478;top:475;width:20;height:2" coordorigin="4478,475" coordsize="20,2">
              <v:shape style="position:absolute;left:4478;top:475;width:20;height:2" coordorigin="4478,475" coordsize="20,0" path="m4478,475l4498,475e" filled="false" stroked="true" strokeweight=".48pt" strokecolor="#fefefe">
                <v:path arrowok="t"/>
              </v:shape>
            </v:group>
            <v:group style="position:absolute;left:4498;top:475;width:20;height:2" coordorigin="4498,475" coordsize="20,2">
              <v:shape style="position:absolute;left:4498;top:475;width:20;height:2" coordorigin="4498,475" coordsize="20,0" path="m4498,475l4517,475e" filled="false" stroked="true" strokeweight=".48pt" strokecolor="#fefefe">
                <v:path arrowok="t"/>
              </v:shape>
            </v:group>
            <v:group style="position:absolute;left:4517;top:475;width:20;height:2" coordorigin="4517,475" coordsize="20,2">
              <v:shape style="position:absolute;left:4517;top:475;width:20;height:2" coordorigin="4517,475" coordsize="20,0" path="m4517,475l4536,475e" filled="false" stroked="true" strokeweight=".48pt" strokecolor="#fefefe">
                <v:path arrowok="t"/>
              </v:shape>
            </v:group>
            <v:group style="position:absolute;left:4536;top:475;width:20;height:2" coordorigin="4536,475" coordsize="20,2">
              <v:shape style="position:absolute;left:4536;top:475;width:20;height:2" coordorigin="4536,475" coordsize="20,0" path="m4536,475l4555,475e" filled="false" stroked="true" strokeweight=".48pt" strokecolor="#fefefe">
                <v:path arrowok="t"/>
              </v:shape>
            </v:group>
            <v:group style="position:absolute;left:4555;top:475;width:20;height:2" coordorigin="4555,475" coordsize="20,2">
              <v:shape style="position:absolute;left:4555;top:475;width:20;height:2" coordorigin="4555,475" coordsize="20,0" path="m4555,475l4574,475e" filled="false" stroked="true" strokeweight=".48pt" strokecolor="#fefefe">
                <v:path arrowok="t"/>
              </v:shape>
            </v:group>
            <v:group style="position:absolute;left:4574;top:475;width:20;height:2" coordorigin="4574,475" coordsize="20,2">
              <v:shape style="position:absolute;left:4574;top:475;width:20;height:2" coordorigin="4574,475" coordsize="20,0" path="m4574,475l4594,475e" filled="false" stroked="true" strokeweight=".48pt" strokecolor="#fefefe">
                <v:path arrowok="t"/>
              </v:shape>
            </v:group>
            <v:group style="position:absolute;left:4594;top:475;width:20;height:2" coordorigin="4594,475" coordsize="20,2">
              <v:shape style="position:absolute;left:4594;top:475;width:20;height:2" coordorigin="4594,475" coordsize="20,0" path="m4594,475l4613,475e" filled="false" stroked="true" strokeweight=".48pt" strokecolor="#fefefe">
                <v:path arrowok="t"/>
              </v:shape>
            </v:group>
            <v:group style="position:absolute;left:4613;top:475;width:20;height:2" coordorigin="4613,475" coordsize="20,2">
              <v:shape style="position:absolute;left:4613;top:475;width:20;height:2" coordorigin="4613,475" coordsize="20,0" path="m4613,475l4632,475e" filled="false" stroked="true" strokeweight=".48pt" strokecolor="#fefefe">
                <v:path arrowok="t"/>
              </v:shape>
            </v:group>
            <v:group style="position:absolute;left:4632;top:475;width:20;height:2" coordorigin="4632,475" coordsize="20,2">
              <v:shape style="position:absolute;left:4632;top:475;width:20;height:2" coordorigin="4632,475" coordsize="20,0" path="m4632,475l4651,475e" filled="false" stroked="true" strokeweight=".48pt" strokecolor="#fefefe">
                <v:path arrowok="t"/>
              </v:shape>
            </v:group>
            <v:group style="position:absolute;left:4651;top:475;width:20;height:2" coordorigin="4651,475" coordsize="20,2">
              <v:shape style="position:absolute;left:4651;top:475;width:20;height:2" coordorigin="4651,475" coordsize="20,0" path="m4651,475l4670,475e" filled="false" stroked="true" strokeweight=".48pt" strokecolor="#fefefe">
                <v:path arrowok="t"/>
              </v:shape>
            </v:group>
            <v:group style="position:absolute;left:4670;top:475;width:20;height:2" coordorigin="4670,475" coordsize="20,2">
              <v:shape style="position:absolute;left:4670;top:475;width:20;height:2" coordorigin="4670,475" coordsize="20,0" path="m4670,475l4690,475e" filled="false" stroked="true" strokeweight=".48pt" strokecolor="#fefefe">
                <v:path arrowok="t"/>
              </v:shape>
            </v:group>
            <v:group style="position:absolute;left:4690;top:475;width:20;height:2" coordorigin="4690,475" coordsize="20,2">
              <v:shape style="position:absolute;left:4690;top:475;width:20;height:2" coordorigin="4690,475" coordsize="20,0" path="m4690,475l4709,475e" filled="false" stroked="true" strokeweight=".48pt" strokecolor="#fefefe">
                <v:path arrowok="t"/>
              </v:shape>
            </v:group>
            <v:group style="position:absolute;left:4709;top:475;width:20;height:2" coordorigin="4709,475" coordsize="20,2">
              <v:shape style="position:absolute;left:4709;top:475;width:20;height:2" coordorigin="4709,475" coordsize="20,0" path="m4709,475l4728,475e" filled="false" stroked="true" strokeweight=".48pt" strokecolor="#fefefe">
                <v:path arrowok="t"/>
              </v:shape>
            </v:group>
            <v:group style="position:absolute;left:4728;top:475;width:20;height:2" coordorigin="4728,475" coordsize="20,2">
              <v:shape style="position:absolute;left:4728;top:475;width:20;height:2" coordorigin="4728,475" coordsize="20,0" path="m4728,475l4747,475e" filled="false" stroked="true" strokeweight=".48pt" strokecolor="#fefefe">
                <v:path arrowok="t"/>
              </v:shape>
            </v:group>
            <v:group style="position:absolute;left:4747;top:475;width:20;height:2" coordorigin="4747,475" coordsize="20,2">
              <v:shape style="position:absolute;left:4747;top:475;width:20;height:2" coordorigin="4747,475" coordsize="20,0" path="m4747,475l4766,475e" filled="false" stroked="true" strokeweight=".48pt" strokecolor="#fefefe">
                <v:path arrowok="t"/>
              </v:shape>
            </v:group>
            <v:group style="position:absolute;left:4766;top:475;width:20;height:2" coordorigin="4766,475" coordsize="20,2">
              <v:shape style="position:absolute;left:4766;top:475;width:20;height:2" coordorigin="4766,475" coordsize="20,0" path="m4766,475l4786,475e" filled="false" stroked="true" strokeweight=".48pt" strokecolor="#fefefe">
                <v:path arrowok="t"/>
              </v:shape>
            </v:group>
            <v:group style="position:absolute;left:4786;top:475;width:20;height:2" coordorigin="4786,475" coordsize="20,2">
              <v:shape style="position:absolute;left:4786;top:475;width:20;height:2" coordorigin="4786,475" coordsize="20,0" path="m4786,475l4805,475e" filled="false" stroked="true" strokeweight=".48pt" strokecolor="#fefefe">
                <v:path arrowok="t"/>
              </v:shape>
            </v:group>
            <v:group style="position:absolute;left:4805;top:475;width:20;height:2" coordorigin="4805,475" coordsize="20,2">
              <v:shape style="position:absolute;left:4805;top:475;width:20;height:2" coordorigin="4805,475" coordsize="20,0" path="m4805,475l4824,475e" filled="false" stroked="true" strokeweight=".48pt" strokecolor="#fefefe">
                <v:path arrowok="t"/>
              </v:shape>
            </v:group>
            <v:group style="position:absolute;left:4824;top:475;width:20;height:2" coordorigin="4824,475" coordsize="20,2">
              <v:shape style="position:absolute;left:4824;top:475;width:20;height:2" coordorigin="4824,475" coordsize="20,0" path="m4824,475l4843,475e" filled="false" stroked="true" strokeweight=".48pt" strokecolor="#fefefe">
                <v:path arrowok="t"/>
              </v:shape>
            </v:group>
            <v:group style="position:absolute;left:4843;top:475;width:20;height:2" coordorigin="4843,475" coordsize="20,2">
              <v:shape style="position:absolute;left:4843;top:475;width:20;height:2" coordorigin="4843,475" coordsize="20,0" path="m4843,475l4862,475e" filled="false" stroked="true" strokeweight=".48pt" strokecolor="#fefefe">
                <v:path arrowok="t"/>
              </v:shape>
            </v:group>
            <v:group style="position:absolute;left:4862;top:475;width:20;height:2" coordorigin="4862,475" coordsize="20,2">
              <v:shape style="position:absolute;left:4862;top:475;width:20;height:2" coordorigin="4862,475" coordsize="20,0" path="m4862,475l4882,475e" filled="false" stroked="true" strokeweight=".48pt" strokecolor="#fefefe">
                <v:path arrowok="t"/>
              </v:shape>
            </v:group>
            <v:group style="position:absolute;left:4882;top:475;width:20;height:2" coordorigin="4882,475" coordsize="20,2">
              <v:shape style="position:absolute;left:4882;top:475;width:20;height:2" coordorigin="4882,475" coordsize="20,0" path="m4882,475l4901,475e" filled="false" stroked="true" strokeweight=".48pt" strokecolor="#fefefe">
                <v:path arrowok="t"/>
              </v:shape>
            </v:group>
            <v:group style="position:absolute;left:4901;top:475;width:20;height:2" coordorigin="4901,475" coordsize="20,2">
              <v:shape style="position:absolute;left:4901;top:475;width:20;height:2" coordorigin="4901,475" coordsize="20,0" path="m4901,475l4920,475e" filled="false" stroked="true" strokeweight=".48pt" strokecolor="#fefefe">
                <v:path arrowok="t"/>
              </v:shape>
            </v:group>
            <v:group style="position:absolute;left:4920;top:475;width:20;height:2" coordorigin="4920,475" coordsize="20,2">
              <v:shape style="position:absolute;left:4920;top:475;width:20;height:2" coordorigin="4920,475" coordsize="20,0" path="m4920,475l4939,475e" filled="false" stroked="true" strokeweight=".48pt" strokecolor="#fefefe">
                <v:path arrowok="t"/>
              </v:shape>
            </v:group>
            <v:group style="position:absolute;left:4939;top:475;width:20;height:2" coordorigin="4939,475" coordsize="20,2">
              <v:shape style="position:absolute;left:4939;top:475;width:20;height:2" coordorigin="4939,475" coordsize="20,0" path="m4939,475l4958,475e" filled="false" stroked="true" strokeweight=".48pt" strokecolor="#fefefe">
                <v:path arrowok="t"/>
              </v:shape>
            </v:group>
            <v:group style="position:absolute;left:4958;top:475;width:20;height:2" coordorigin="4958,475" coordsize="20,2">
              <v:shape style="position:absolute;left:4958;top:475;width:20;height:2" coordorigin="4958,475" coordsize="20,0" path="m4958,475l4978,475e" filled="false" stroked="true" strokeweight=".48pt" strokecolor="#fefefe">
                <v:path arrowok="t"/>
              </v:shape>
            </v:group>
            <v:group style="position:absolute;left:4978;top:475;width:20;height:2" coordorigin="4978,475" coordsize="20,2">
              <v:shape style="position:absolute;left:4978;top:475;width:20;height:2" coordorigin="4978,475" coordsize="20,0" path="m4978,475l4997,475e" filled="false" stroked="true" strokeweight=".48pt" strokecolor="#fefefe">
                <v:path arrowok="t"/>
              </v:shape>
            </v:group>
            <v:group style="position:absolute;left:4997;top:475;width:20;height:2" coordorigin="4997,475" coordsize="20,2">
              <v:shape style="position:absolute;left:4997;top:475;width:20;height:2" coordorigin="4997,475" coordsize="20,0" path="m4997,475l5016,475e" filled="false" stroked="true" strokeweight=".48pt" strokecolor="#fefefe">
                <v:path arrowok="t"/>
              </v:shape>
            </v:group>
            <v:group style="position:absolute;left:5016;top:475;width:20;height:2" coordorigin="5016,475" coordsize="20,2">
              <v:shape style="position:absolute;left:5016;top:475;width:20;height:2" coordorigin="5016,475" coordsize="20,0" path="m5016,475l5035,475e" filled="false" stroked="true" strokeweight=".48pt" strokecolor="#fefefe">
                <v:path arrowok="t"/>
              </v:shape>
            </v:group>
            <v:group style="position:absolute;left:5035;top:475;width:20;height:2" coordorigin="5035,475" coordsize="20,2">
              <v:shape style="position:absolute;left:5035;top:475;width:20;height:2" coordorigin="5035,475" coordsize="20,0" path="m5035,475l5054,475e" filled="false" stroked="true" strokeweight=".48pt" strokecolor="#fefefe">
                <v:path arrowok="t"/>
              </v:shape>
            </v:group>
            <v:group style="position:absolute;left:5054;top:475;width:20;height:2" coordorigin="5054,475" coordsize="20,2">
              <v:shape style="position:absolute;left:5054;top:475;width:20;height:2" coordorigin="5054,475" coordsize="20,0" path="m5054,475l5074,475e" filled="false" stroked="true" strokeweight=".48pt" strokecolor="#fefefe">
                <v:path arrowok="t"/>
              </v:shape>
            </v:group>
            <v:group style="position:absolute;left:5074;top:475;width:20;height:2" coordorigin="5074,475" coordsize="20,2">
              <v:shape style="position:absolute;left:5074;top:475;width:20;height:2" coordorigin="5074,475" coordsize="20,0" path="m5074,475l5093,475e" filled="false" stroked="true" strokeweight=".48pt" strokecolor="#fefefe">
                <v:path arrowok="t"/>
              </v:shape>
            </v:group>
            <v:group style="position:absolute;left:5093;top:475;width:20;height:2" coordorigin="5093,475" coordsize="20,2">
              <v:shape style="position:absolute;left:5093;top:475;width:20;height:2" coordorigin="5093,475" coordsize="20,0" path="m5093,475l5112,475e" filled="false" stroked="true" strokeweight=".48pt" strokecolor="#fefefe">
                <v:path arrowok="t"/>
              </v:shape>
            </v:group>
            <v:group style="position:absolute;left:5112;top:475;width:20;height:2" coordorigin="5112,475" coordsize="20,2">
              <v:shape style="position:absolute;left:5112;top:475;width:20;height:2" coordorigin="5112,475" coordsize="20,0" path="m5112,475l5131,475e" filled="false" stroked="true" strokeweight=".48pt" strokecolor="#fefefe">
                <v:path arrowok="t"/>
              </v:shape>
            </v:group>
            <v:group style="position:absolute;left:5131;top:475;width:20;height:2" coordorigin="5131,475" coordsize="20,2">
              <v:shape style="position:absolute;left:5131;top:475;width:20;height:2" coordorigin="5131,475" coordsize="20,0" path="m5131,475l5150,475e" filled="false" stroked="true" strokeweight=".48pt" strokecolor="#fefefe">
                <v:path arrowok="t"/>
              </v:shape>
            </v:group>
            <v:group style="position:absolute;left:5150;top:475;width:20;height:2" coordorigin="5150,475" coordsize="20,2">
              <v:shape style="position:absolute;left:5150;top:475;width:20;height:2" coordorigin="5150,475" coordsize="20,0" path="m5150,475l5170,475e" filled="false" stroked="true" strokeweight=".48pt" strokecolor="#fefefe">
                <v:path arrowok="t"/>
              </v:shape>
            </v:group>
            <v:group style="position:absolute;left:5170;top:475;width:20;height:2" coordorigin="5170,475" coordsize="20,2">
              <v:shape style="position:absolute;left:5170;top:475;width:20;height:2" coordorigin="5170,475" coordsize="20,0" path="m5170,475l5189,475e" filled="false" stroked="true" strokeweight=".48pt" strokecolor="#fefefe">
                <v:path arrowok="t"/>
              </v:shape>
            </v:group>
            <v:group style="position:absolute;left:5189;top:475;width:20;height:2" coordorigin="5189,475" coordsize="20,2">
              <v:shape style="position:absolute;left:5189;top:475;width:20;height:2" coordorigin="5189,475" coordsize="20,0" path="m5189,475l5208,475e" filled="false" stroked="true" strokeweight=".48pt" strokecolor="#fefefe">
                <v:path arrowok="t"/>
              </v:shape>
            </v:group>
            <v:group style="position:absolute;left:5208;top:475;width:20;height:2" coordorigin="5208,475" coordsize="20,2">
              <v:shape style="position:absolute;left:5208;top:475;width:20;height:2" coordorigin="5208,475" coordsize="20,0" path="m5208,475l5227,475e" filled="false" stroked="true" strokeweight=".48pt" strokecolor="#fefefe">
                <v:path arrowok="t"/>
              </v:shape>
            </v:group>
            <v:group style="position:absolute;left:5227;top:475;width:20;height:2" coordorigin="5227,475" coordsize="20,2">
              <v:shape style="position:absolute;left:5227;top:475;width:20;height:2" coordorigin="5227,475" coordsize="20,0" path="m5227,475l5246,475e" filled="false" stroked="true" strokeweight=".48pt" strokecolor="#fefefe">
                <v:path arrowok="t"/>
              </v:shape>
            </v:group>
            <v:group style="position:absolute;left:5246;top:475;width:20;height:2" coordorigin="5246,475" coordsize="20,2">
              <v:shape style="position:absolute;left:5246;top:475;width:20;height:2" coordorigin="5246,475" coordsize="20,0" path="m5246,475l5266,475e" filled="false" stroked="true" strokeweight=".48pt" strokecolor="#fefefe">
                <v:path arrowok="t"/>
              </v:shape>
            </v:group>
            <v:group style="position:absolute;left:5266;top:475;width:20;height:2" coordorigin="5266,475" coordsize="20,2">
              <v:shape style="position:absolute;left:5266;top:475;width:20;height:2" coordorigin="5266,475" coordsize="20,0" path="m5266,475l5285,475e" filled="false" stroked="true" strokeweight=".48pt" strokecolor="#fefefe">
                <v:path arrowok="t"/>
              </v:shape>
            </v:group>
            <v:group style="position:absolute;left:5285;top:475;width:20;height:2" coordorigin="5285,475" coordsize="20,2">
              <v:shape style="position:absolute;left:5285;top:475;width:20;height:2" coordorigin="5285,475" coordsize="20,0" path="m5285,475l5304,475e" filled="false" stroked="true" strokeweight=".48pt" strokecolor="#fefefe">
                <v:path arrowok="t"/>
              </v:shape>
            </v:group>
            <v:group style="position:absolute;left:5304;top:475;width:20;height:2" coordorigin="5304,475" coordsize="20,2">
              <v:shape style="position:absolute;left:5304;top:475;width:20;height:2" coordorigin="5304,475" coordsize="20,0" path="m5304,475l5323,475e" filled="false" stroked="true" strokeweight=".48pt" strokecolor="#fefefe">
                <v:path arrowok="t"/>
              </v:shape>
            </v:group>
            <v:group style="position:absolute;left:5323;top:475;width:20;height:2" coordorigin="5323,475" coordsize="20,2">
              <v:shape style="position:absolute;left:5323;top:475;width:20;height:2" coordorigin="5323,475" coordsize="20,0" path="m5323,475l5342,475e" filled="false" stroked="true" strokeweight=".48pt" strokecolor="#fefefe">
                <v:path arrowok="t"/>
              </v:shape>
            </v:group>
            <v:group style="position:absolute;left:5342;top:475;width:20;height:2" coordorigin="5342,475" coordsize="20,2">
              <v:shape style="position:absolute;left:5342;top:475;width:20;height:2" coordorigin="5342,475" coordsize="20,0" path="m5342,475l5362,475e" filled="false" stroked="true" strokeweight=".48pt" strokecolor="#fefefe">
                <v:path arrowok="t"/>
              </v:shape>
            </v:group>
            <v:group style="position:absolute;left:5362;top:475;width:20;height:2" coordorigin="5362,475" coordsize="20,2">
              <v:shape style="position:absolute;left:5362;top:475;width:20;height:2" coordorigin="5362,475" coordsize="20,0" path="m5362,475l5381,475e" filled="false" stroked="true" strokeweight=".48pt" strokecolor="#fefefe">
                <v:path arrowok="t"/>
              </v:shape>
            </v:group>
            <v:group style="position:absolute;left:5381;top:475;width:20;height:2" coordorigin="5381,475" coordsize="20,2">
              <v:shape style="position:absolute;left:5381;top:475;width:20;height:2" coordorigin="5381,475" coordsize="20,0" path="m5381,475l5400,475e" filled="false" stroked="true" strokeweight=".48pt" strokecolor="#fefefe">
                <v:path arrowok="t"/>
              </v:shape>
            </v:group>
            <v:group style="position:absolute;left:5400;top:475;width:20;height:2" coordorigin="5400,475" coordsize="20,2">
              <v:shape style="position:absolute;left:5400;top:475;width:20;height:2" coordorigin="5400,475" coordsize="20,0" path="m5400,475l5419,475e" filled="false" stroked="true" strokeweight=".48pt" strokecolor="#fefefe">
                <v:path arrowok="t"/>
              </v:shape>
            </v:group>
            <v:group style="position:absolute;left:5419;top:475;width:20;height:2" coordorigin="5419,475" coordsize="20,2">
              <v:shape style="position:absolute;left:5419;top:475;width:20;height:2" coordorigin="5419,475" coordsize="20,0" path="m5419,475l5438,475e" filled="false" stroked="true" strokeweight=".48pt" strokecolor="#fefefe">
                <v:path arrowok="t"/>
              </v:shape>
            </v:group>
            <v:group style="position:absolute;left:5438;top:475;width:20;height:2" coordorigin="5438,475" coordsize="20,2">
              <v:shape style="position:absolute;left:5438;top:475;width:20;height:2" coordorigin="5438,475" coordsize="20,0" path="m5438,475l5458,475e" filled="false" stroked="true" strokeweight=".48pt" strokecolor="#fefefe">
                <v:path arrowok="t"/>
              </v:shape>
            </v:group>
            <v:group style="position:absolute;left:5458;top:475;width:20;height:2" coordorigin="5458,475" coordsize="20,2">
              <v:shape style="position:absolute;left:5458;top:475;width:20;height:2" coordorigin="5458,475" coordsize="20,0" path="m5458,475l5477,475e" filled="false" stroked="true" strokeweight=".48pt" strokecolor="#fefefe">
                <v:path arrowok="t"/>
              </v:shape>
            </v:group>
            <v:group style="position:absolute;left:5477;top:475;width:20;height:2" coordorigin="5477,475" coordsize="20,2">
              <v:shape style="position:absolute;left:5477;top:475;width:20;height:2" coordorigin="5477,475" coordsize="20,0" path="m5477,475l5496,475e" filled="false" stroked="true" strokeweight=".48pt" strokecolor="#fefefe">
                <v:path arrowok="t"/>
              </v:shape>
            </v:group>
            <v:group style="position:absolute;left:5496;top:475;width:20;height:2" coordorigin="5496,475" coordsize="20,2">
              <v:shape style="position:absolute;left:5496;top:475;width:20;height:2" coordorigin="5496,475" coordsize="20,0" path="m5496,475l5515,475e" filled="false" stroked="true" strokeweight=".48pt" strokecolor="#fefefe">
                <v:path arrowok="t"/>
              </v:shape>
            </v:group>
            <v:group style="position:absolute;left:5515;top:475;width:20;height:2" coordorigin="5515,475" coordsize="20,2">
              <v:shape style="position:absolute;left:5515;top:475;width:20;height:2" coordorigin="5515,475" coordsize="20,0" path="m5515,475l5534,475e" filled="false" stroked="true" strokeweight=".48pt" strokecolor="#fefefe">
                <v:path arrowok="t"/>
              </v:shape>
            </v:group>
            <v:group style="position:absolute;left:5534;top:475;width:20;height:2" coordorigin="5534,475" coordsize="20,2">
              <v:shape style="position:absolute;left:5534;top:475;width:20;height:2" coordorigin="5534,475" coordsize="20,0" path="m5534,475l5554,475e" filled="false" stroked="true" strokeweight=".48pt" strokecolor="#fefefe">
                <v:path arrowok="t"/>
              </v:shape>
            </v:group>
            <v:group style="position:absolute;left:5554;top:475;width:20;height:2" coordorigin="5554,475" coordsize="20,2">
              <v:shape style="position:absolute;left:5554;top:475;width:20;height:2" coordorigin="5554,475" coordsize="20,0" path="m5554,475l5573,475e" filled="false" stroked="true" strokeweight=".48pt" strokecolor="#fefefe">
                <v:path arrowok="t"/>
              </v:shape>
            </v:group>
            <v:group style="position:absolute;left:5573;top:475;width:20;height:2" coordorigin="5573,475" coordsize="20,2">
              <v:shape style="position:absolute;left:5573;top:475;width:20;height:2" coordorigin="5573,475" coordsize="20,0" path="m5573,475l5592,475e" filled="false" stroked="true" strokeweight=".48pt" strokecolor="#fefefe">
                <v:path arrowok="t"/>
              </v:shape>
            </v:group>
            <v:group style="position:absolute;left:5592;top:475;width:15;height:2" coordorigin="5592,475" coordsize="15,2">
              <v:shape style="position:absolute;left:5592;top:475;width:15;height:2" coordorigin="5592,475" coordsize="15,0" path="m5592,475l5606,475e" filled="false" stroked="true" strokeweight=".48pt" strokecolor="#fefefe">
                <v:path arrowok="t"/>
              </v:shape>
            </v:group>
            <v:group style="position:absolute;left:5606;top:475;width:10;height:2" coordorigin="5606,475" coordsize="10,2">
              <v:shape style="position:absolute;left:5606;top:475;width:10;height:2" coordorigin="5606,475" coordsize="10,0" path="m5606,475l5616,475e" filled="false" stroked="true" strokeweight=".48pt" strokecolor="#fefefe">
                <v:path arrowok="t"/>
              </v:shape>
            </v:group>
            <v:group style="position:absolute;left:14;top:1234;width:2996;height:2" coordorigin="14,1234" coordsize="2996,2">
              <v:shape style="position:absolute;left:14;top:1234;width:2996;height:2" coordorigin="14,1234" coordsize="2996,0" path="m14,1234l3010,1234e" filled="false" stroked="true" strokeweight="1.44pt" strokecolor="#000000">
                <v:path arrowok="t"/>
              </v:shape>
            </v:group>
            <v:group style="position:absolute;left:3010;top:1234;width:29;height:2" coordorigin="3010,1234" coordsize="29,2">
              <v:shape style="position:absolute;left:3010;top:1234;width:29;height:2" coordorigin="3010,1234" coordsize="29,0" path="m3010,1234l3038,1234e" filled="false" stroked="true" strokeweight="1.44pt" strokecolor="#000000">
                <v:path arrowok="t"/>
              </v:shape>
            </v:group>
            <v:group style="position:absolute;left:3038;top:1234;width:2568;height:2" coordorigin="3038,1234" coordsize="2568,2">
              <v:shape style="position:absolute;left:3038;top:1234;width:2568;height:2" coordorigin="3038,1234" coordsize="2568,0" path="m3038,1234l5606,1234e" filled="false" stroked="true" strokeweight="1.44pt" strokecolor="#000000">
                <v:path arrowok="t"/>
              </v:shape>
              <v:shape style="position:absolute;left:29;top:29;width:8525;height:1190" type="#_x0000_t75" stroked="false">
                <v:imagedata r:id="rId39" o:title=""/>
              </v:shape>
            </v:group>
            <v:group style="position:absolute;left:5606;top:1234;width:29;height:2" coordorigin="5606,1234" coordsize="29,2">
              <v:shape style="position:absolute;left:5606;top:1234;width:29;height:2" coordorigin="5606,1234" coordsize="29,0" path="m5606,1234l5635,1234e" filled="false" stroked="true" strokeweight="1.44pt" strokecolor="#000000">
                <v:path arrowok="t"/>
              </v:shape>
            </v:group>
            <v:group style="position:absolute;left:5635;top:1234;width:2928;height:2" coordorigin="5635,1234" coordsize="2928,2">
              <v:shape style="position:absolute;left:5635;top:1234;width:2928;height:2" coordorigin="5635,1234" coordsize="2928,0" path="m5635,1234l8563,1234e" filled="false" stroked="true" strokeweight="1.44pt" strokecolor="#000000">
                <v:path arrowok="t"/>
              </v:shape>
              <v:shape style="position:absolute;left:139;top:165;width:1599;height:101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中：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398;top:213;width:2213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77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1,641,090.99 </w:t>
                      </w:r>
                    </w:p>
                    <w:p>
                      <w:pPr>
                        <w:spacing w:before="86"/>
                        <w:ind w:left="77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1,641,090.99 </w:t>
                      </w:r>
                    </w:p>
                  </w:txbxContent>
                </v:textbox>
                <w10:wrap type="none"/>
              </v:shape>
              <v:shape style="position:absolute;left:6173;top:213;width:2396;height:96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96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9,158,698.47 </w:t>
                      </w:r>
                    </w:p>
                    <w:p>
                      <w:pPr>
                        <w:spacing w:before="86"/>
                        <w:ind w:left="96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1,169,344.16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4"/>
          <w:sz w:val="20"/>
          <w:szCs w:val="20"/>
        </w:rPr>
      </w:r>
    </w:p>
    <w:p>
      <w:pPr>
        <w:spacing w:line="252" w:lineRule="exact"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账款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1,641,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w w:val="100"/>
          <w:sz w:val="22"/>
          <w:szCs w:val="22"/>
        </w:rPr>
        <w:t>90.99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9,158,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w w:val="100"/>
          <w:sz w:val="22"/>
          <w:szCs w:val="22"/>
        </w:rPr>
        <w:t>98.47</w:t>
      </w:r>
    </w:p>
    <w:p>
      <w:pPr>
        <w:spacing w:before="139"/>
        <w:ind w:left="247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账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额</w:t>
      </w:r>
      <w:r>
        <w:rPr>
          <w:rFonts w:ascii="宋体" w:hAnsi="宋体" w:cs="宋体" w:eastAsia="宋体" w:hint="default"/>
          <w:w w:val="100"/>
          <w:sz w:val="22"/>
          <w:szCs w:val="22"/>
        </w:rPr>
        <w:t>减少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原因</w:t>
      </w:r>
      <w:r>
        <w:rPr>
          <w:rFonts w:ascii="宋体" w:hAnsi="宋体" w:cs="宋体" w:eastAsia="宋体" w:hint="default"/>
          <w:w w:val="100"/>
          <w:sz w:val="22"/>
          <w:szCs w:val="22"/>
        </w:rPr>
        <w:t>系</w:t>
      </w:r>
      <w:r>
        <w:rPr>
          <w:rFonts w:ascii="宋体" w:hAnsi="宋体" w:cs="宋体" w:eastAsia="宋体" w:hint="default"/>
          <w:w w:val="100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所</w:t>
      </w:r>
      <w:r>
        <w:rPr>
          <w:rFonts w:ascii="宋体" w:hAnsi="宋体" w:cs="宋体" w:eastAsia="宋体" w:hint="default"/>
          <w:w w:val="100"/>
          <w:sz w:val="22"/>
          <w:szCs w:val="22"/>
        </w:rPr>
        <w:t>致。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39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Arial" w:hAnsi="Arial" w:cs="Arial" w:eastAsia="Arial" w:hint="default"/>
          <w:b/>
          <w:bCs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大额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1,641,090.99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无力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所</w:t>
      </w:r>
    </w:p>
    <w:p>
      <w:pPr>
        <w:spacing w:line="660" w:lineRule="auto" w:before="123"/>
        <w:ind w:left="646" w:right="4293" w:hanging="399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82.800003pt;margin-top:61.957668pt;width:428.9pt;height:62.4pt;mso-position-horizontal-relative:page;mso-position-vertical-relative:paragraph;z-index:-293512" coordorigin="1656,1239" coordsize="8578,1248">
            <v:group style="position:absolute;left:1685;top:1254;width:2981;height:2" coordorigin="1685,1254" coordsize="2981,2">
              <v:shape style="position:absolute;left:1685;top:1254;width:2981;height:2" coordorigin="1685,1254" coordsize="2981,0" path="m1685,1254l4666,1254e" filled="false" stroked="true" strokeweight="1.44pt" strokecolor="#000000">
                <v:path arrowok="t"/>
              </v:shape>
            </v:group>
            <v:group style="position:absolute;left:4666;top:1254;width:29;height:2" coordorigin="4666,1254" coordsize="29,2">
              <v:shape style="position:absolute;left:4666;top:1254;width:29;height:2" coordorigin="4666,1254" coordsize="29,0" path="m4666,1254l4694,1254e" filled="false" stroked="true" strokeweight="1.44pt" strokecolor="#000000">
                <v:path arrowok="t"/>
              </v:shape>
            </v:group>
            <v:group style="position:absolute;left:4694;top:1254;width:2568;height:2" coordorigin="4694,1254" coordsize="2568,2">
              <v:shape style="position:absolute;left:4694;top:1254;width:2568;height:2" coordorigin="4694,1254" coordsize="2568,0" path="m4694,1254l7262,1254e" filled="false" stroked="true" strokeweight="1.44pt" strokecolor="#000000">
                <v:path arrowok="t"/>
              </v:shape>
            </v:group>
            <v:group style="position:absolute;left:7262;top:1254;width:29;height:2" coordorigin="7262,1254" coordsize="29,2">
              <v:shape style="position:absolute;left:7262;top:1254;width:29;height:2" coordorigin="7262,1254" coordsize="29,0" path="m7262,1254l7291,1254e" filled="false" stroked="true" strokeweight="1.44pt" strokecolor="#000000">
                <v:path arrowok="t"/>
              </v:shape>
            </v:group>
            <v:group style="position:absolute;left:7291;top:1254;width:2919;height:2" coordorigin="7291,1254" coordsize="2919,2">
              <v:shape style="position:absolute;left:7291;top:1254;width:2919;height:2" coordorigin="7291,1254" coordsize="2919,0" path="m7291,1254l10210,1254e" filled="false" stroked="true" strokeweight="1.44pt" strokecolor="#000000">
                <v:path arrowok="t"/>
              </v:shape>
            </v:group>
            <v:group style="position:absolute;left:1670;top:2473;width:2996;height:2" coordorigin="1670,2473" coordsize="2996,2">
              <v:shape style="position:absolute;left:1670;top:2473;width:2996;height:2" coordorigin="1670,2473" coordsize="2996,0" path="m1670,2473l4666,2473e" filled="false" stroked="true" strokeweight="1.44pt" strokecolor="#000000">
                <v:path arrowok="t"/>
              </v:shape>
            </v:group>
            <v:group style="position:absolute;left:4666;top:2473;width:29;height:2" coordorigin="4666,2473" coordsize="29,2">
              <v:shape style="position:absolute;left:4666;top:2473;width:29;height:2" coordorigin="4666,2473" coordsize="29,0" path="m4666,2473l4694,2473e" filled="false" stroked="true" strokeweight="1.44pt" strokecolor="#000000">
                <v:path arrowok="t"/>
              </v:shape>
            </v:group>
            <v:group style="position:absolute;left:4694;top:2473;width:2568;height:2" coordorigin="4694,2473" coordsize="2568,2">
              <v:shape style="position:absolute;left:4694;top:2473;width:2568;height:2" coordorigin="4694,2473" coordsize="2568,0" path="m4694,2473l7262,2473e" filled="false" stroked="true" strokeweight="1.44pt" strokecolor="#000000">
                <v:path arrowok="t"/>
              </v:shape>
              <v:shape style="position:absolute;left:1685;top:1268;width:8525;height:1190" type="#_x0000_t75" stroked="false">
                <v:imagedata r:id="rId40" o:title=""/>
              </v:shape>
            </v:group>
            <v:group style="position:absolute;left:7262;top:2473;width:29;height:2" coordorigin="7262,2473" coordsize="29,2">
              <v:shape style="position:absolute;left:7262;top:2473;width:29;height:2" coordorigin="7262,2473" coordsize="29,0" path="m7262,2473l7291,2473e" filled="false" stroked="true" strokeweight="1.44pt" strokecolor="#000000">
                <v:path arrowok="t"/>
              </v:shape>
            </v:group>
            <v:group style="position:absolute;left:7291;top:2473;width:2928;height:2" coordorigin="7291,2473" coordsize="2928,2">
              <v:shape style="position:absolute;left:7291;top:2473;width:2928;height:2" coordorigin="7291,2473" coordsize="2928,0" path="m7291,2473l10219,2473e" filled="false" stroked="true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86.260002pt;margin-top:65.230164pt;width:426.7pt;height:58.45pt;mso-position-horizontal-relative:page;mso-position-vertical-relative:paragraph;z-index:4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9"/>
                    <w:gridCol w:w="3324"/>
                    <w:gridCol w:w="2711"/>
                  </w:tblGrid>
                  <w:tr>
                    <w:trPr>
                      <w:trHeight w:val="813" w:hRule="exact"/>
                    </w:trPr>
                    <w:tc>
                      <w:tcPr>
                        <w:tcW w:w="2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46" w:lineRule="exact"/>
                          <w:ind w:left="7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项目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0"/>
                          <w:ind w:left="7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3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83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2009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1828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/>
                            <w:sz w:val="22"/>
                          </w:rPr>
                          <w:t>993,965.79 </w:t>
                        </w:r>
                      </w:p>
                    </w:tc>
                    <w:tc>
                      <w:tcPr>
                        <w:tcW w:w="2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8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2008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4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12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月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21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z w:val="22"/>
                            <w:szCs w:val="22"/>
                          </w:rPr>
                          <w:t>31</w:t>
                        </w:r>
                        <w:r>
                          <w:rPr>
                            <w:rFonts w:ascii="Arial" w:hAnsi="Arial" w:cs="Arial" w:eastAsia="Arial" w:hint="default"/>
                            <w:b/>
                            <w:bCs/>
                            <w:spacing w:val="-27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22"/>
                            <w:szCs w:val="22"/>
                          </w:rPr>
                          <w:t>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1240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/>
                            <w:sz w:val="22"/>
                          </w:rPr>
                          <w:t>1,644,360.64 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4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70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中：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  <w:t> </w:t>
                        </w:r>
                      </w:p>
                    </w:tc>
                    <w:tc>
                      <w:tcPr>
                        <w:tcW w:w="33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828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/>
                            <w:sz w:val="22"/>
                          </w:rPr>
                          <w:t>993,965.79 </w:t>
                        </w:r>
                      </w:p>
                    </w:tc>
                    <w:tc>
                      <w:tcPr>
                        <w:tcW w:w="27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240"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宋体"/>
                            <w:sz w:val="22"/>
                          </w:rPr>
                          <w:t>1,644,360.64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致。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签发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尚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993,965.79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，未结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尾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69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账款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646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19.797668pt;width:467.3pt;height:133pt;mso-position-horizontal-relative:page;mso-position-vertical-relative:paragraph;z-index:-293272" coordorigin="1109,396" coordsize="9346,2660">
            <v:group style="position:absolute;left:1138;top:410;width:2108;height:2" coordorigin="1138,410" coordsize="2108,2">
              <v:shape style="position:absolute;left:1138;top:410;width:2108;height:2" coordorigin="1138,410" coordsize="2108,0" path="m1138,410l3245,410e" filled="false" stroked="true" strokeweight="1.44pt" strokecolor="#000000">
                <v:path arrowok="t"/>
              </v:shape>
            </v:group>
            <v:group style="position:absolute;left:3245;top:410;width:29;height:2" coordorigin="3245,410" coordsize="29,2">
              <v:shape style="position:absolute;left:3245;top:410;width:29;height:2" coordorigin="3245,410" coordsize="29,0" path="m3245,410l3274,410e" filled="false" stroked="true" strokeweight="1.44pt" strokecolor="#000000">
                <v:path arrowok="t"/>
              </v:shape>
            </v:group>
            <v:group style="position:absolute;left:3274;top:410;width:1954;height:2" coordorigin="3274,410" coordsize="1954,2">
              <v:shape style="position:absolute;left:3274;top:410;width:1954;height:2" coordorigin="3274,410" coordsize="1954,0" path="m3274,410l5227,410e" filled="false" stroked="true" strokeweight="1.44pt" strokecolor="#000000">
                <v:path arrowok="t"/>
              </v:shape>
            </v:group>
            <v:group style="position:absolute;left:5227;top:410;width:29;height:2" coordorigin="5227,410" coordsize="29,2">
              <v:shape style="position:absolute;left:5227;top:410;width:29;height:2" coordorigin="5227,410" coordsize="29,0" path="m5227,410l5256,410e" filled="false" stroked="true" strokeweight="1.44pt" strokecolor="#000000">
                <v:path arrowok="t"/>
              </v:shape>
            </v:group>
            <v:group style="position:absolute;left:5256;top:410;width:1508;height:2" coordorigin="5256,410" coordsize="1508,2">
              <v:shape style="position:absolute;left:5256;top:410;width:1508;height:2" coordorigin="5256,410" coordsize="1508,0" path="m5256,410l6763,410e" filled="false" stroked="true" strokeweight="1.44pt" strokecolor="#000000">
                <v:path arrowok="t"/>
              </v:shape>
            </v:group>
            <v:group style="position:absolute;left:6763;top:410;width:29;height:2" coordorigin="6763,410" coordsize="29,2">
              <v:shape style="position:absolute;left:6763;top:410;width:29;height:2" coordorigin="6763,410" coordsize="29,0" path="m6763,410l6792,410e" filled="false" stroked="true" strokeweight="1.44pt" strokecolor="#000000">
                <v:path arrowok="t"/>
              </v:shape>
            </v:group>
            <v:group style="position:absolute;left:6792;top:410;width:1512;height:2" coordorigin="6792,410" coordsize="1512,2">
              <v:shape style="position:absolute;left:6792;top:410;width:1512;height:2" coordorigin="6792,410" coordsize="1512,0" path="m6792,410l8304,410e" filled="false" stroked="true" strokeweight="1.44pt" strokecolor="#000000">
                <v:path arrowok="t"/>
              </v:shape>
            </v:group>
            <v:group style="position:absolute;left:8304;top:410;width:29;height:2" coordorigin="8304,410" coordsize="29,2">
              <v:shape style="position:absolute;left:8304;top:410;width:29;height:2" coordorigin="8304,410" coordsize="29,0" path="m8304,410l8333,410e" filled="false" stroked="true" strokeweight="1.44pt" strokecolor="#000000">
                <v:path arrowok="t"/>
              </v:shape>
            </v:group>
            <v:group style="position:absolute;left:8333;top:410;width:2098;height:2" coordorigin="8333,410" coordsize="2098,2">
              <v:shape style="position:absolute;left:8333;top:410;width:2098;height:2" coordorigin="8333,410" coordsize="2098,0" path="m8333,410l10430,410e" filled="false" stroked="true" strokeweight="1.44pt" strokecolor="#000000">
                <v:path arrowok="t"/>
              </v:shape>
            </v:group>
            <v:group style="position:absolute;left:1123;top:3041;width:2122;height:2" coordorigin="1123,3041" coordsize="2122,2">
              <v:shape style="position:absolute;left:1123;top:3041;width:2122;height:2" coordorigin="1123,3041" coordsize="2122,0" path="m1123,3041l3245,3041e" filled="false" stroked="true" strokeweight="1.44pt" strokecolor="#000000">
                <v:path arrowok="t"/>
              </v:shape>
            </v:group>
            <v:group style="position:absolute;left:3245;top:3041;width:29;height:2" coordorigin="3245,3041" coordsize="29,2">
              <v:shape style="position:absolute;left:3245;top:3041;width:29;height:2" coordorigin="3245,3041" coordsize="29,0" path="m3245,3041l3274,3041e" filled="false" stroked="true" strokeweight="1.44pt" strokecolor="#000000">
                <v:path arrowok="t"/>
              </v:shape>
            </v:group>
            <v:group style="position:absolute;left:3274;top:3041;width:1954;height:2" coordorigin="3274,3041" coordsize="1954,2">
              <v:shape style="position:absolute;left:3274;top:3041;width:1954;height:2" coordorigin="3274,3041" coordsize="1954,0" path="m3274,3041l5227,3041e" filled="false" stroked="true" strokeweight="1.44pt" strokecolor="#000000">
                <v:path arrowok="t"/>
              </v:shape>
            </v:group>
            <v:group style="position:absolute;left:5227;top:3041;width:29;height:2" coordorigin="5227,3041" coordsize="29,2">
              <v:shape style="position:absolute;left:5227;top:3041;width:29;height:2" coordorigin="5227,3041" coordsize="29,0" path="m5227,3041l5256,3041e" filled="false" stroked="true" strokeweight="1.44pt" strokecolor="#000000">
                <v:path arrowok="t"/>
              </v:shape>
            </v:group>
            <v:group style="position:absolute;left:5256;top:3041;width:1508;height:2" coordorigin="5256,3041" coordsize="1508,2">
              <v:shape style="position:absolute;left:5256;top:3041;width:1508;height:2" coordorigin="5256,3041" coordsize="1508,0" path="m5256,3041l6763,3041e" filled="false" stroked="true" strokeweight="1.44pt" strokecolor="#000000">
                <v:path arrowok="t"/>
              </v:shape>
            </v:group>
            <v:group style="position:absolute;left:6763;top:3041;width:29;height:2" coordorigin="6763,3041" coordsize="29,2">
              <v:shape style="position:absolute;left:6763;top:3041;width:29;height:2" coordorigin="6763,3041" coordsize="29,0" path="m6763,3041l6792,3041e" filled="false" stroked="true" strokeweight="1.44pt" strokecolor="#000000">
                <v:path arrowok="t"/>
              </v:shape>
            </v:group>
            <v:group style="position:absolute;left:6792;top:3041;width:1512;height:2" coordorigin="6792,3041" coordsize="1512,2">
              <v:shape style="position:absolute;left:6792;top:3041;width:1512;height:2" coordorigin="6792,3041" coordsize="1512,0" path="m6792,3041l8304,3041e" filled="false" stroked="true" strokeweight="1.44pt" strokecolor="#000000">
                <v:path arrowok="t"/>
              </v:shape>
              <v:shape style="position:absolute;left:1138;top:425;width:9293;height:2602" type="#_x0000_t75" stroked="false">
                <v:imagedata r:id="rId41" o:title=""/>
              </v:shape>
            </v:group>
            <v:group style="position:absolute;left:8304;top:3041;width:29;height:2" coordorigin="8304,3041" coordsize="29,2">
              <v:shape style="position:absolute;left:8304;top:3041;width:29;height:2" coordorigin="8304,3041" coordsize="29,0" path="m8304,3041l8333,3041e" filled="false" stroked="true" strokeweight="1.44pt" strokecolor="#000000">
                <v:path arrowok="t"/>
              </v:shape>
            </v:group>
            <v:group style="position:absolute;left:8333;top:3041;width:2108;height:2" coordorigin="8333,3041" coordsize="2108,2">
              <v:shape style="position:absolute;left:8333;top:3041;width:2108;height:2" coordorigin="8333,3041" coordsize="2108,0" path="m8333,3041l10440,3041e" filled="false" stroked="true" strokeweight="1.44pt" strokecolor="#000000">
                <v:path arrowok="t"/>
              </v:shape>
              <v:shape style="position:absolute;left:1248;top:523;width:1901;height:246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07" w:lineRule="auto"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工资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津贴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险费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职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工</w:t>
                      </w:r>
                      <w:r>
                        <w:rPr>
                          <w:rFonts w:ascii="宋体" w:hAnsi="宋体" w:cs="宋体" w:eastAsia="宋体" w:hint="default"/>
                          <w:spacing w:val="15"/>
                          <w:sz w:val="22"/>
                          <w:szCs w:val="22"/>
                        </w:rPr>
                        <w:t>教</w:t>
                      </w:r>
                      <w:r>
                        <w:rPr>
                          <w:rFonts w:ascii="宋体" w:hAnsi="宋体" w:cs="宋体" w:eastAsia="宋体" w:hint="default"/>
                          <w:spacing w:val="-9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育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23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70;top:523;width:154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453;top:523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994;top:523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支付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602;top:523;width:154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070;top:2783;width:1059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414,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692.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43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5611;top:2783;width:1059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973,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885.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16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6941;top:2745;width:1270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1,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132,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872.</w:t>
                      </w:r>
                      <w:r>
                        <w:rPr>
                          <w:rFonts w:ascii="Arial"/>
                          <w:b/>
                          <w:spacing w:val="-22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96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9274;top:2783;width:1059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255,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704.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1"/>
                        </w:rPr>
                        <w:t>63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7.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30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1438"/>
        <w:gridCol w:w="1934"/>
        <w:gridCol w:w="1677"/>
      </w:tblGrid>
      <w:tr>
        <w:trPr>
          <w:trHeight w:val="506" w:hRule="exact"/>
        </w:trPr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158,987.80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960,865.20 </w:t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1,119,853.00 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559" w:hRule="exact"/>
        </w:trPr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13,019.96 </w:t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13,019.96 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503" w:hRule="exact"/>
        </w:trPr>
        <w:tc>
          <w:tcPr>
            <w:tcW w:w="13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18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255,704.63 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8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255,704.63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100"/>
        </w:sectPr>
      </w:pP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18.247671pt;width:470.2pt;height:172.6pt;mso-position-horizontal-relative:page;mso-position-vertical-relative:paragraph;z-index:-293008" coordorigin="1123,365" coordsize="9404,3452">
            <v:group style="position:absolute;left:1138;top:379;width:3068;height:2" coordorigin="1138,379" coordsize="3068,2">
              <v:shape style="position:absolute;left:1138;top:379;width:3068;height:2" coordorigin="1138,379" coordsize="3068,0" path="m1138,379l4205,379e" filled="false" stroked="true" strokeweight="1.44pt" strokecolor="#000000">
                <v:path arrowok="t"/>
              </v:shape>
            </v:group>
            <v:group style="position:absolute;left:4205;top:379;width:29;height:2" coordorigin="4205,379" coordsize="29,2">
              <v:shape style="position:absolute;left:4205;top:379;width:29;height:2" coordorigin="4205,379" coordsize="29,0" path="m4205,379l4234,379e" filled="false" stroked="true" strokeweight="1.44pt" strokecolor="#000000">
                <v:path arrowok="t"/>
              </v:shape>
            </v:group>
            <v:group style="position:absolute;left:4234;top:379;width:1608;height:2" coordorigin="4234,379" coordsize="1608,2">
              <v:shape style="position:absolute;left:4234;top:379;width:1608;height:2" coordorigin="4234,379" coordsize="1608,0" path="m4234,379l5842,379e" filled="false" stroked="true" strokeweight="1.44pt" strokecolor="#000000">
                <v:path arrowok="t"/>
              </v:shape>
            </v:group>
            <v:group style="position:absolute;left:5842;top:379;width:29;height:2" coordorigin="5842,379" coordsize="29,2">
              <v:shape style="position:absolute;left:5842;top:379;width:29;height:2" coordorigin="5842,379" coordsize="29,0" path="m5842,379l5870,379e" filled="false" stroked="true" strokeweight="1.44pt" strokecolor="#000000">
                <v:path arrowok="t"/>
              </v:shape>
            </v:group>
            <v:group style="position:absolute;left:5870;top:379;width:2376;height:2" coordorigin="5870,379" coordsize="2376,2">
              <v:shape style="position:absolute;left:5870;top:379;width:2376;height:2" coordorigin="5870,379" coordsize="2376,0" path="m5870,379l8246,379e" filled="false" stroked="true" strokeweight="1.44pt" strokecolor="#000000">
                <v:path arrowok="t"/>
              </v:shape>
            </v:group>
            <v:group style="position:absolute;left:8246;top:379;width:29;height:2" coordorigin="8246,379" coordsize="29,2">
              <v:shape style="position:absolute;left:8246;top:379;width:29;height:2" coordorigin="8246,379" coordsize="29,0" path="m8246,379l8275,379e" filled="false" stroked="true" strokeweight="1.44pt" strokecolor="#000000">
                <v:path arrowok="t"/>
              </v:shape>
            </v:group>
            <v:group style="position:absolute;left:8275;top:379;width:2237;height:2" coordorigin="8275,379" coordsize="2237,2">
              <v:shape style="position:absolute;left:8275;top:379;width:2237;height:2" coordorigin="8275,379" coordsize="2237,0" path="m8275,379l10512,379e" filled="false" stroked="true" strokeweight="1.44pt" strokecolor="#000000">
                <v:path arrowok="t"/>
              </v:shape>
              <v:shape style="position:absolute;left:1138;top:394;width:9374;height:3422" type="#_x0000_t75" stroked="false">
                <v:imagedata r:id="rId42" o:title=""/>
              </v:shape>
              <v:shape style="position:absolute;left:1248;top:492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89;top:492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适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用税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139;top:492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72;top:492;width:1820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交税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1456"/>
        <w:gridCol w:w="3222"/>
        <w:gridCol w:w="1996"/>
      </w:tblGrid>
      <w:tr>
        <w:trPr>
          <w:trHeight w:val="405" w:hRule="exact"/>
        </w:trPr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17% </w:t>
            </w:r>
          </w:p>
        </w:tc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37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-1,326,497.22 </w:t>
            </w:r>
          </w:p>
        </w:tc>
        <w:tc>
          <w:tcPr>
            <w:tcW w:w="1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30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z w:val="22"/>
              </w:rPr>
              <w:t>-1,352,656.57 </w:t>
            </w:r>
          </w:p>
        </w:tc>
      </w:tr>
      <w:tr>
        <w:trPr>
          <w:trHeight w:val="425" w:hRule="exact"/>
        </w:trPr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营业税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37" w:val="left" w:leader="none"/>
                <w:tab w:pos="5203" w:val="left" w:leader="none"/>
              </w:tabs>
              <w:spacing w:line="240" w:lineRule="auto" w:before="2"/>
              <w:ind w:left="103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position w:val="11"/>
                <w:sz w:val="22"/>
              </w:rPr>
              <w:t>5%</w:t>
              <w:tab/>
            </w:r>
            <w:r>
              <w:rPr>
                <w:rFonts w:ascii="宋体"/>
                <w:sz w:val="22"/>
              </w:rPr>
              <w:t>1,243,476.63</w:t>
              <w:tab/>
              <w:t>1,252,767.99 </w:t>
            </w:r>
          </w:p>
        </w:tc>
      </w:tr>
      <w:tr>
        <w:trPr>
          <w:trHeight w:val="480" w:hRule="exact"/>
        </w:trPr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维护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68" w:val="left" w:leader="none"/>
                <w:tab w:pos="5534" w:val="left" w:leader="none"/>
              </w:tabs>
              <w:spacing w:line="240" w:lineRule="auto" w:before="58"/>
              <w:ind w:left="103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position w:val="11"/>
                <w:sz w:val="22"/>
              </w:rPr>
              <w:t>1%</w:t>
              <w:tab/>
            </w:r>
            <w:r>
              <w:rPr>
                <w:rFonts w:ascii="宋体"/>
                <w:sz w:val="22"/>
              </w:rPr>
              <w:t>95,311.00</w:t>
              <w:tab/>
              <w:t>95,403.92 </w:t>
            </w:r>
          </w:p>
        </w:tc>
      </w:tr>
      <w:tr>
        <w:trPr>
          <w:trHeight w:val="480" w:hRule="exact"/>
        </w:trPr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58" w:val="left" w:leader="none"/>
                <w:tab w:pos="5423" w:val="left" w:leader="none"/>
              </w:tabs>
              <w:spacing w:line="240" w:lineRule="auto" w:before="58"/>
              <w:ind w:left="97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position w:val="11"/>
                <w:sz w:val="22"/>
              </w:rPr>
              <w:t>12%</w:t>
              <w:tab/>
            </w:r>
            <w:r>
              <w:rPr>
                <w:rFonts w:ascii="宋体"/>
                <w:sz w:val="22"/>
              </w:rPr>
              <w:t>106,381.70</w:t>
              <w:tab/>
              <w:t>106,381.70 </w:t>
            </w:r>
          </w:p>
        </w:tc>
      </w:tr>
      <w:tr>
        <w:trPr>
          <w:trHeight w:val="350" w:hRule="exact"/>
        </w:trPr>
        <w:tc>
          <w:tcPr>
            <w:tcW w:w="2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67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68" w:val="left" w:leader="none"/>
                <w:tab w:pos="4761" w:val="left" w:leader="none"/>
              </w:tabs>
              <w:spacing w:line="222" w:lineRule="exact" w:before="168"/>
              <w:ind w:left="114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position w:val="11"/>
                <w:sz w:val="22"/>
              </w:rPr>
              <w:t> </w:t>
            </w:r>
            <w:r>
              <w:rPr>
                <w:rFonts w:ascii="宋体"/>
                <w:position w:val="11"/>
                <w:sz w:val="22"/>
              </w:rPr>
              <w:tab/>
            </w:r>
            <w:r>
              <w:rPr>
                <w:rFonts w:ascii="宋体"/>
                <w:sz w:val="22"/>
              </w:rPr>
              <w:t>41,459.64</w:t>
              <w:tab/>
              <w:t>78,955.92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4"/>
        <w:gridCol w:w="6400"/>
      </w:tblGrid>
      <w:tr>
        <w:trPr>
          <w:trHeight w:val="400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84" w:val="left" w:leader="none"/>
                <w:tab w:pos="5150" w:val="left" w:leader="none"/>
              </w:tabs>
              <w:spacing w:line="240" w:lineRule="auto" w:before="32"/>
              <w:ind w:left="76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3%</w:t>
              <w:tab/>
              <w:t>130,606.53</w:t>
              <w:tab/>
              <w:t>130,885.27 </w:t>
            </w:r>
          </w:p>
        </w:tc>
      </w:tr>
      <w:tr>
        <w:trPr>
          <w:trHeight w:val="355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640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879" w:val="left" w:leader="none"/>
                <w:tab w:pos="5145" w:val="left" w:leader="none"/>
              </w:tabs>
              <w:spacing w:line="240" w:lineRule="auto" w:before="62"/>
              <w:ind w:left="87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z w:val="22"/>
              </w:rPr>
              <w:tab/>
            </w:r>
            <w:r>
              <w:rPr>
                <w:rFonts w:ascii="Arial"/>
                <w:b/>
                <w:w w:val="95"/>
                <w:sz w:val="22"/>
              </w:rPr>
              <w:t>290,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738.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28</w:t>
              <w:tab/>
              <w:t>311,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738.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49" w:hRule="exact"/>
        </w:trPr>
        <w:tc>
          <w:tcPr>
            <w:tcW w:w="3034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9.</w:t>
            </w:r>
            <w:r>
              <w:rPr>
                <w:rFonts w:ascii="宋体" w:hAnsi="宋体" w:cs="宋体" w:eastAsia="宋体" w:hint="default"/>
                <w:spacing w:val="3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40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30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2" w:lineRule="exact"/>
              <w:ind w:left="67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6400" w:type="dxa"/>
            <w:tcBorders>
              <w:top w:val="single" w:sz="12" w:space="0" w:color="000000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tabs>
                <w:tab w:pos="3729" w:val="left" w:leader="none"/>
              </w:tabs>
              <w:spacing w:line="240" w:lineRule="auto" w:before="47"/>
              <w:ind w:left="89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22"/>
                <w:szCs w:val="2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7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22"/>
                <w:szCs w:val="2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7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  <w:tab/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24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22"/>
                <w:szCs w:val="2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Arial" w:hAnsi="Arial" w:cs="Arial" w:eastAsia="Arial" w:hint="default"/>
                <w:b/>
                <w:bCs/>
                <w:spacing w:val="-27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1"/>
                <w:sz w:val="22"/>
                <w:szCs w:val="22"/>
              </w:rPr>
              <w:t> 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Arial" w:hAnsi="Arial" w:cs="Arial" w:eastAsia="Arial" w:hint="default"/>
                <w:b/>
                <w:bCs/>
                <w:spacing w:val="-27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4" w:lineRule="exact"/>
              <w:ind w:left="672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6400" w:type="dxa"/>
            <w:tcBorders>
              <w:top w:val="single" w:sz="4" w:space="0" w:color="FEFEFE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tabs>
                <w:tab w:pos="4411" w:val="left" w:leader="none"/>
              </w:tabs>
              <w:spacing w:line="240" w:lineRule="auto" w:before="36"/>
              <w:ind w:left="15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109,599,976.89</w:t>
              <w:tab/>
              <w:t>147,230,608.76 </w:t>
            </w:r>
          </w:p>
        </w:tc>
      </w:tr>
      <w:tr>
        <w:trPr>
          <w:trHeight w:val="384" w:hRule="exact"/>
        </w:trPr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7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400" w:type="dxa"/>
            <w:tcBorders>
              <w:top w:val="single" w:sz="4" w:space="0" w:color="FEFEFE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411" w:val="left" w:leader="none"/>
              </w:tabs>
              <w:spacing w:line="240" w:lineRule="auto" w:before="31"/>
              <w:ind w:left="15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104,230,608.76</w:t>
              <w:tab/>
              <w:t>128,336,107.47 </w:t>
            </w:r>
          </w:p>
        </w:tc>
      </w:tr>
    </w:tbl>
    <w:p>
      <w:pPr>
        <w:spacing w:before="16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84.239998pt;margin-top:-61.952343pt;width:284.650pt;height:59.8pt;mso-position-horizontal-relative:page;mso-position-vertical-relative:paragraph;z-index:-292984" coordorigin="1685,-1239" coordsize="5693,1196">
            <v:shape style="position:absolute;left:1685;top:-1239;width:5693;height:451" type="#_x0000_t75" stroked="false">
              <v:imagedata r:id="rId43" o:title=""/>
            </v:shape>
            <v:shape style="position:absolute;left:1685;top:-788;width:5693;height:379" type="#_x0000_t75" stroked="false">
              <v:imagedata r:id="rId44" o:title=""/>
            </v:shape>
            <v:shape style="position:absolute;left:4555;top:-409;width:10;height:365" type="#_x0000_t75" stroked="false">
              <v:imagedata r:id="rId45" o:title=""/>
            </v:shape>
            <v:shape style="position:absolute;left:7368;top:-409;width:10;height:365" type="#_x0000_t75" stroked="false">
              <v:imagedata r:id="rId45" o:title=""/>
            </v:shape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before="5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109,599,976.89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147,230,608.76</w:t>
      </w:r>
    </w:p>
    <w:p>
      <w:pPr>
        <w:spacing w:before="139"/>
        <w:ind w:left="2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，减少</w:t>
      </w:r>
      <w:r>
        <w:rPr>
          <w:rFonts w:ascii="宋体" w:hAnsi="宋体" w:cs="宋体" w:eastAsia="宋体" w:hint="default"/>
          <w:w w:val="100"/>
          <w:sz w:val="22"/>
          <w:szCs w:val="22"/>
        </w:rPr>
        <w:t>主</w:t>
      </w:r>
      <w:r>
        <w:rPr>
          <w:rFonts w:ascii="宋体" w:hAnsi="宋体" w:cs="宋体" w:eastAsia="宋体" w:hint="default"/>
          <w:w w:val="100"/>
          <w:sz w:val="22"/>
          <w:szCs w:val="22"/>
        </w:rPr>
        <w:t>要</w:t>
      </w:r>
      <w:r>
        <w:rPr>
          <w:rFonts w:ascii="宋体" w:hAnsi="宋体" w:cs="宋体" w:eastAsia="宋体" w:hint="default"/>
          <w:w w:val="100"/>
          <w:sz w:val="22"/>
          <w:szCs w:val="22"/>
        </w:rPr>
        <w:t>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归</w:t>
      </w:r>
      <w:r>
        <w:rPr>
          <w:rFonts w:ascii="宋体" w:hAnsi="宋体" w:cs="宋体" w:eastAsia="宋体" w:hint="default"/>
          <w:w w:val="100"/>
          <w:sz w:val="22"/>
          <w:szCs w:val="22"/>
        </w:rPr>
        <w:t>还</w:t>
      </w:r>
      <w:r>
        <w:rPr>
          <w:rFonts w:ascii="宋体" w:hAnsi="宋体" w:cs="宋体" w:eastAsia="宋体" w:hint="default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w w:val="100"/>
          <w:sz w:val="22"/>
          <w:szCs w:val="22"/>
        </w:rPr>
        <w:t>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博</w:t>
      </w:r>
      <w:r>
        <w:rPr>
          <w:rFonts w:ascii="宋体" w:hAnsi="宋体" w:cs="宋体" w:eastAsia="宋体" w:hint="default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司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4300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元所</w:t>
      </w:r>
      <w:r>
        <w:rPr>
          <w:rFonts w:ascii="宋体" w:hAnsi="宋体" w:cs="宋体" w:eastAsia="宋体" w:hint="default"/>
          <w:w w:val="100"/>
          <w:sz w:val="22"/>
          <w:szCs w:val="22"/>
        </w:rPr>
        <w:t>致。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679" w:right="376" w:hanging="1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</w:t>
      </w:r>
      <w:r>
        <w:rPr>
          <w:rFonts w:ascii="宋体" w:hAnsi="宋体" w:cs="宋体" w:eastAsia="宋体" w:hint="default"/>
          <w:spacing w:val="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(3)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Arial" w:hAnsi="Arial" w:cs="Arial" w:eastAsia="Arial" w:hint="default"/>
          <w:b/>
          <w:bCs/>
          <w:spacing w:val="-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104,230,608.76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无力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28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888" w:lineRule="exact"/>
        <w:ind w:left="19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"/>
          <w:sz w:val="20"/>
          <w:szCs w:val="20"/>
        </w:rPr>
        <w:pict>
          <v:group style="width:450pt;height:44.4pt;mso-position-horizontal-relative:char;mso-position-vertical-relative:line" coordorigin="0,0" coordsize="9000,888">
            <v:shape style="position:absolute;left:29;top:0;width:3763;height:10" type="#_x0000_t75" stroked="false">
              <v:imagedata r:id="rId46" o:title=""/>
            </v:shape>
            <v:group style="position:absolute;left:3792;top:5;width:15;height:2" coordorigin="3792,5" coordsize="15,2">
              <v:shape style="position:absolute;left:3792;top:5;width:15;height:2" coordorigin="3792,5" coordsize="15,0" path="m3792,5l3806,5e" filled="false" stroked="true" strokeweight=".48pt" strokecolor="#000000">
                <v:path arrowok="t"/>
              </v:shape>
            </v:group>
            <v:group style="position:absolute;left:3806;top:5;width:10;height:2" coordorigin="3806,5" coordsize="10,2">
              <v:shape style="position:absolute;left:3806;top:5;width:10;height:2" coordorigin="3806,5" coordsize="10,0" path="m3806,5l3816,5e" filled="false" stroked="true" strokeweight=".48pt" strokecolor="#000000">
                <v:path arrowok="t"/>
              </v:shape>
            </v:group>
            <v:group style="position:absolute;left:3816;top:5;width:20;height:2" coordorigin="3816,5" coordsize="20,2">
              <v:shape style="position:absolute;left:3816;top:5;width:20;height:2" coordorigin="3816,5" coordsize="20,0" path="m3816,5l3835,5e" filled="false" stroked="true" strokeweight=".48pt" strokecolor="#fefefe">
                <v:path arrowok="t"/>
              </v:shape>
            </v:group>
            <v:group style="position:absolute;left:3835;top:5;width:20;height:2" coordorigin="3835,5" coordsize="20,2">
              <v:shape style="position:absolute;left:3835;top:5;width:20;height:2" coordorigin="3835,5" coordsize="20,0" path="m3835,5l3854,5e" filled="false" stroked="true" strokeweight=".48pt" strokecolor="#fefefe">
                <v:path arrowok="t"/>
              </v:shape>
            </v:group>
            <v:group style="position:absolute;left:3854;top:5;width:20;height:2" coordorigin="3854,5" coordsize="20,2">
              <v:shape style="position:absolute;left:3854;top:5;width:20;height:2" coordorigin="3854,5" coordsize="20,0" path="m3854,5l3874,5e" filled="false" stroked="true" strokeweight=".48pt" strokecolor="#fefefe">
                <v:path arrowok="t"/>
              </v:shape>
            </v:group>
            <v:group style="position:absolute;left:3874;top:5;width:20;height:2" coordorigin="3874,5" coordsize="20,2">
              <v:shape style="position:absolute;left:3874;top:5;width:20;height:2" coordorigin="3874,5" coordsize="20,0" path="m3874,5l3893,5e" filled="false" stroked="true" strokeweight=".48pt" strokecolor="#fefefe">
                <v:path arrowok="t"/>
              </v:shape>
            </v:group>
            <v:group style="position:absolute;left:3893;top:5;width:20;height:2" coordorigin="3893,5" coordsize="20,2">
              <v:shape style="position:absolute;left:3893;top:5;width:20;height:2" coordorigin="3893,5" coordsize="20,0" path="m3893,5l3912,5e" filled="false" stroked="true" strokeweight=".48pt" strokecolor="#fefefe">
                <v:path arrowok="t"/>
              </v:shape>
            </v:group>
            <v:group style="position:absolute;left:3912;top:5;width:20;height:2" coordorigin="3912,5" coordsize="20,2">
              <v:shape style="position:absolute;left:3912;top:5;width:20;height:2" coordorigin="3912,5" coordsize="20,0" path="m3912,5l3931,5e" filled="false" stroked="true" strokeweight=".48pt" strokecolor="#fefefe">
                <v:path arrowok="t"/>
              </v:shape>
            </v:group>
            <v:group style="position:absolute;left:3931;top:5;width:20;height:2" coordorigin="3931,5" coordsize="20,2">
              <v:shape style="position:absolute;left:3931;top:5;width:20;height:2" coordorigin="3931,5" coordsize="20,0" path="m3931,5l3950,5e" filled="false" stroked="true" strokeweight=".48pt" strokecolor="#fefefe">
                <v:path arrowok="t"/>
              </v:shape>
            </v:group>
            <v:group style="position:absolute;left:3950;top:5;width:20;height:2" coordorigin="3950,5" coordsize="20,2">
              <v:shape style="position:absolute;left:3950;top:5;width:20;height:2" coordorigin="3950,5" coordsize="20,0" path="m3950,5l3970,5e" filled="false" stroked="true" strokeweight=".48pt" strokecolor="#fefefe">
                <v:path arrowok="t"/>
              </v:shape>
            </v:group>
            <v:group style="position:absolute;left:3970;top:5;width:20;height:2" coordorigin="3970,5" coordsize="20,2">
              <v:shape style="position:absolute;left:3970;top:5;width:20;height:2" coordorigin="3970,5" coordsize="20,0" path="m3970,5l3989,5e" filled="false" stroked="true" strokeweight=".48pt" strokecolor="#fefefe">
                <v:path arrowok="t"/>
              </v:shape>
            </v:group>
            <v:group style="position:absolute;left:3989;top:5;width:20;height:2" coordorigin="3989,5" coordsize="20,2">
              <v:shape style="position:absolute;left:3989;top:5;width:20;height:2" coordorigin="3989,5" coordsize="20,0" path="m3989,5l4008,5e" filled="false" stroked="true" strokeweight=".48pt" strokecolor="#fefefe">
                <v:path arrowok="t"/>
              </v:shape>
            </v:group>
            <v:group style="position:absolute;left:4008;top:5;width:20;height:2" coordorigin="4008,5" coordsize="20,2">
              <v:shape style="position:absolute;left:4008;top:5;width:20;height:2" coordorigin="4008,5" coordsize="20,0" path="m4008,5l4027,5e" filled="false" stroked="true" strokeweight=".48pt" strokecolor="#fefefe">
                <v:path arrowok="t"/>
              </v:shape>
            </v:group>
            <v:group style="position:absolute;left:4027;top:5;width:20;height:2" coordorigin="4027,5" coordsize="20,2">
              <v:shape style="position:absolute;left:4027;top:5;width:20;height:2" coordorigin="4027,5" coordsize="20,0" path="m4027,5l4046,5e" filled="false" stroked="true" strokeweight=".48pt" strokecolor="#fefefe">
                <v:path arrowok="t"/>
              </v:shape>
            </v:group>
            <v:group style="position:absolute;left:4046;top:5;width:20;height:2" coordorigin="4046,5" coordsize="20,2">
              <v:shape style="position:absolute;left:4046;top:5;width:20;height:2" coordorigin="4046,5" coordsize="20,0" path="m4046,5l4066,5e" filled="false" stroked="true" strokeweight=".48pt" strokecolor="#fefefe">
                <v:path arrowok="t"/>
              </v:shape>
            </v:group>
            <v:group style="position:absolute;left:4066;top:5;width:20;height:2" coordorigin="4066,5" coordsize="20,2">
              <v:shape style="position:absolute;left:4066;top:5;width:20;height:2" coordorigin="4066,5" coordsize="20,0" path="m4066,5l4085,5e" filled="false" stroked="true" strokeweight=".48pt" strokecolor="#fefefe">
                <v:path arrowok="t"/>
              </v:shape>
            </v:group>
            <v:group style="position:absolute;left:4085;top:5;width:20;height:2" coordorigin="4085,5" coordsize="20,2">
              <v:shape style="position:absolute;left:4085;top:5;width:20;height:2" coordorigin="4085,5" coordsize="20,0" path="m4085,5l4104,5e" filled="false" stroked="true" strokeweight=".48pt" strokecolor="#fefefe">
                <v:path arrowok="t"/>
              </v:shape>
            </v:group>
            <v:group style="position:absolute;left:4104;top:5;width:20;height:2" coordorigin="4104,5" coordsize="20,2">
              <v:shape style="position:absolute;left:4104;top:5;width:20;height:2" coordorigin="4104,5" coordsize="20,0" path="m4104,5l4123,5e" filled="false" stroked="true" strokeweight=".48pt" strokecolor="#fefefe">
                <v:path arrowok="t"/>
              </v:shape>
            </v:group>
            <v:group style="position:absolute;left:4123;top:5;width:20;height:2" coordorigin="4123,5" coordsize="20,2">
              <v:shape style="position:absolute;left:4123;top:5;width:20;height:2" coordorigin="4123,5" coordsize="20,0" path="m4123,5l4142,5e" filled="false" stroked="true" strokeweight=".48pt" strokecolor="#fefefe">
                <v:path arrowok="t"/>
              </v:shape>
            </v:group>
            <v:group style="position:absolute;left:4142;top:5;width:20;height:2" coordorigin="4142,5" coordsize="20,2">
              <v:shape style="position:absolute;left:4142;top:5;width:20;height:2" coordorigin="4142,5" coordsize="20,0" path="m4142,5l4162,5e" filled="false" stroked="true" strokeweight=".48pt" strokecolor="#fefefe">
                <v:path arrowok="t"/>
              </v:shape>
            </v:group>
            <v:group style="position:absolute;left:4162;top:5;width:20;height:2" coordorigin="4162,5" coordsize="20,2">
              <v:shape style="position:absolute;left:4162;top:5;width:20;height:2" coordorigin="4162,5" coordsize="20,0" path="m4162,5l4181,5e" filled="false" stroked="true" strokeweight=".48pt" strokecolor="#fefefe">
                <v:path arrowok="t"/>
              </v:shape>
            </v:group>
            <v:group style="position:absolute;left:4181;top:5;width:20;height:2" coordorigin="4181,5" coordsize="20,2">
              <v:shape style="position:absolute;left:4181;top:5;width:20;height:2" coordorigin="4181,5" coordsize="20,0" path="m4181,5l4200,5e" filled="false" stroked="true" strokeweight=".48pt" strokecolor="#fefefe">
                <v:path arrowok="t"/>
              </v:shape>
            </v:group>
            <v:group style="position:absolute;left:4200;top:5;width:20;height:2" coordorigin="4200,5" coordsize="20,2">
              <v:shape style="position:absolute;left:4200;top:5;width:20;height:2" coordorigin="4200,5" coordsize="20,0" path="m4200,5l4219,5e" filled="false" stroked="true" strokeweight=".48pt" strokecolor="#fefefe">
                <v:path arrowok="t"/>
              </v:shape>
            </v:group>
            <v:group style="position:absolute;left:4219;top:5;width:20;height:2" coordorigin="4219,5" coordsize="20,2">
              <v:shape style="position:absolute;left:4219;top:5;width:20;height:2" coordorigin="4219,5" coordsize="20,0" path="m4219,5l4238,5e" filled="false" stroked="true" strokeweight=".48pt" strokecolor="#fefefe">
                <v:path arrowok="t"/>
              </v:shape>
            </v:group>
            <v:group style="position:absolute;left:4238;top:5;width:20;height:2" coordorigin="4238,5" coordsize="20,2">
              <v:shape style="position:absolute;left:4238;top:5;width:20;height:2" coordorigin="4238,5" coordsize="20,0" path="m4238,5l4258,5e" filled="false" stroked="true" strokeweight=".48pt" strokecolor="#fefefe">
                <v:path arrowok="t"/>
              </v:shape>
            </v:group>
            <v:group style="position:absolute;left:4258;top:5;width:20;height:2" coordorigin="4258,5" coordsize="20,2">
              <v:shape style="position:absolute;left:4258;top:5;width:20;height:2" coordorigin="4258,5" coordsize="20,0" path="m4258,5l4277,5e" filled="false" stroked="true" strokeweight=".48pt" strokecolor="#fefefe">
                <v:path arrowok="t"/>
              </v:shape>
            </v:group>
            <v:group style="position:absolute;left:4277;top:5;width:20;height:2" coordorigin="4277,5" coordsize="20,2">
              <v:shape style="position:absolute;left:4277;top:5;width:20;height:2" coordorigin="4277,5" coordsize="20,0" path="m4277,5l4296,5e" filled="false" stroked="true" strokeweight=".48pt" strokecolor="#fefefe">
                <v:path arrowok="t"/>
              </v:shape>
            </v:group>
            <v:group style="position:absolute;left:4296;top:5;width:20;height:2" coordorigin="4296,5" coordsize="20,2">
              <v:shape style="position:absolute;left:4296;top:5;width:20;height:2" coordorigin="4296,5" coordsize="20,0" path="m4296,5l4315,5e" filled="false" stroked="true" strokeweight=".48pt" strokecolor="#fefefe">
                <v:path arrowok="t"/>
              </v:shape>
            </v:group>
            <v:group style="position:absolute;left:4315;top:5;width:20;height:2" coordorigin="4315,5" coordsize="20,2">
              <v:shape style="position:absolute;left:4315;top:5;width:20;height:2" coordorigin="4315,5" coordsize="20,0" path="m4315,5l4334,5e" filled="false" stroked="true" strokeweight=".48pt" strokecolor="#fefefe">
                <v:path arrowok="t"/>
              </v:shape>
            </v:group>
            <v:group style="position:absolute;left:4334;top:5;width:20;height:2" coordorigin="4334,5" coordsize="20,2">
              <v:shape style="position:absolute;left:4334;top:5;width:20;height:2" coordorigin="4334,5" coordsize="20,0" path="m4334,5l4354,5e" filled="false" stroked="true" strokeweight=".48pt" strokecolor="#fefefe">
                <v:path arrowok="t"/>
              </v:shape>
            </v:group>
            <v:group style="position:absolute;left:4354;top:5;width:20;height:2" coordorigin="4354,5" coordsize="20,2">
              <v:shape style="position:absolute;left:4354;top:5;width:20;height:2" coordorigin="4354,5" coordsize="20,0" path="m4354,5l4373,5e" filled="false" stroked="true" strokeweight=".48pt" strokecolor="#fefefe">
                <v:path arrowok="t"/>
              </v:shape>
            </v:group>
            <v:group style="position:absolute;left:4373;top:5;width:20;height:2" coordorigin="4373,5" coordsize="20,2">
              <v:shape style="position:absolute;left:4373;top:5;width:20;height:2" coordorigin="4373,5" coordsize="20,0" path="m4373,5l4392,5e" filled="false" stroked="true" strokeweight=".48pt" strokecolor="#fefefe">
                <v:path arrowok="t"/>
              </v:shape>
            </v:group>
            <v:group style="position:absolute;left:4392;top:5;width:20;height:2" coordorigin="4392,5" coordsize="20,2">
              <v:shape style="position:absolute;left:4392;top:5;width:20;height:2" coordorigin="4392,5" coordsize="20,0" path="m4392,5l4411,5e" filled="false" stroked="true" strokeweight=".48pt" strokecolor="#fefefe">
                <v:path arrowok="t"/>
              </v:shape>
            </v:group>
            <v:group style="position:absolute;left:4411;top:5;width:20;height:2" coordorigin="4411,5" coordsize="20,2">
              <v:shape style="position:absolute;left:4411;top:5;width:20;height:2" coordorigin="4411,5" coordsize="20,0" path="m4411,5l4430,5e" filled="false" stroked="true" strokeweight=".48pt" strokecolor="#fefefe">
                <v:path arrowok="t"/>
              </v:shape>
            </v:group>
            <v:group style="position:absolute;left:4430;top:5;width:20;height:2" coordorigin="4430,5" coordsize="20,2">
              <v:shape style="position:absolute;left:4430;top:5;width:20;height:2" coordorigin="4430,5" coordsize="20,0" path="m4430,5l4450,5e" filled="false" stroked="true" strokeweight=".48pt" strokecolor="#fefefe">
                <v:path arrowok="t"/>
              </v:shape>
            </v:group>
            <v:group style="position:absolute;left:4450;top:5;width:20;height:2" coordorigin="4450,5" coordsize="20,2">
              <v:shape style="position:absolute;left:4450;top:5;width:20;height:2" coordorigin="4450,5" coordsize="20,0" path="m4450,5l4469,5e" filled="false" stroked="true" strokeweight=".48pt" strokecolor="#fefefe">
                <v:path arrowok="t"/>
              </v:shape>
            </v:group>
            <v:group style="position:absolute;left:4469;top:5;width:20;height:2" coordorigin="4469,5" coordsize="20,2">
              <v:shape style="position:absolute;left:4469;top:5;width:20;height:2" coordorigin="4469,5" coordsize="20,0" path="m4469,5l4488,5e" filled="false" stroked="true" strokeweight=".48pt" strokecolor="#fefefe">
                <v:path arrowok="t"/>
              </v:shape>
            </v:group>
            <v:group style="position:absolute;left:4488;top:5;width:20;height:2" coordorigin="4488,5" coordsize="20,2">
              <v:shape style="position:absolute;left:4488;top:5;width:20;height:2" coordorigin="4488,5" coordsize="20,0" path="m4488,5l4507,5e" filled="false" stroked="true" strokeweight=".48pt" strokecolor="#fefefe">
                <v:path arrowok="t"/>
              </v:shape>
            </v:group>
            <v:group style="position:absolute;left:4507;top:5;width:20;height:2" coordorigin="4507,5" coordsize="20,2">
              <v:shape style="position:absolute;left:4507;top:5;width:20;height:2" coordorigin="4507,5" coordsize="20,0" path="m4507,5l4526,5e" filled="false" stroked="true" strokeweight=".48pt" strokecolor="#fefefe">
                <v:path arrowok="t"/>
              </v:shape>
            </v:group>
            <v:group style="position:absolute;left:4526;top:5;width:20;height:2" coordorigin="4526,5" coordsize="20,2">
              <v:shape style="position:absolute;left:4526;top:5;width:20;height:2" coordorigin="4526,5" coordsize="20,0" path="m4526,5l4546,5e" filled="false" stroked="true" strokeweight=".48pt" strokecolor="#fefefe">
                <v:path arrowok="t"/>
              </v:shape>
            </v:group>
            <v:group style="position:absolute;left:4546;top:5;width:20;height:2" coordorigin="4546,5" coordsize="20,2">
              <v:shape style="position:absolute;left:4546;top:5;width:20;height:2" coordorigin="4546,5" coordsize="20,0" path="m4546,5l4565,5e" filled="false" stroked="true" strokeweight=".48pt" strokecolor="#fefefe">
                <v:path arrowok="t"/>
              </v:shape>
            </v:group>
            <v:group style="position:absolute;left:4565;top:5;width:20;height:2" coordorigin="4565,5" coordsize="20,2">
              <v:shape style="position:absolute;left:4565;top:5;width:20;height:2" coordorigin="4565,5" coordsize="20,0" path="m4565,5l4584,5e" filled="false" stroked="true" strokeweight=".48pt" strokecolor="#fefefe">
                <v:path arrowok="t"/>
              </v:shape>
            </v:group>
            <v:group style="position:absolute;left:4584;top:5;width:20;height:2" coordorigin="4584,5" coordsize="20,2">
              <v:shape style="position:absolute;left:4584;top:5;width:20;height:2" coordorigin="4584,5" coordsize="20,0" path="m4584,5l4603,5e" filled="false" stroked="true" strokeweight=".48pt" strokecolor="#fefefe">
                <v:path arrowok="t"/>
              </v:shape>
            </v:group>
            <v:group style="position:absolute;left:4603;top:5;width:20;height:2" coordorigin="4603,5" coordsize="20,2">
              <v:shape style="position:absolute;left:4603;top:5;width:20;height:2" coordorigin="4603,5" coordsize="20,0" path="m4603,5l4622,5e" filled="false" stroked="true" strokeweight=".48pt" strokecolor="#fefefe">
                <v:path arrowok="t"/>
              </v:shape>
            </v:group>
            <v:group style="position:absolute;left:4622;top:5;width:20;height:2" coordorigin="4622,5" coordsize="20,2">
              <v:shape style="position:absolute;left:4622;top:5;width:20;height:2" coordorigin="4622,5" coordsize="20,0" path="m4622,5l4642,5e" filled="false" stroked="true" strokeweight=".48pt" strokecolor="#fefefe">
                <v:path arrowok="t"/>
              </v:shape>
            </v:group>
            <v:group style="position:absolute;left:4642;top:5;width:20;height:2" coordorigin="4642,5" coordsize="20,2">
              <v:shape style="position:absolute;left:4642;top:5;width:20;height:2" coordorigin="4642,5" coordsize="20,0" path="m4642,5l4661,5e" filled="false" stroked="true" strokeweight=".48pt" strokecolor="#fefefe">
                <v:path arrowok="t"/>
              </v:shape>
            </v:group>
            <v:group style="position:absolute;left:4661;top:5;width:20;height:2" coordorigin="4661,5" coordsize="20,2">
              <v:shape style="position:absolute;left:4661;top:5;width:20;height:2" coordorigin="4661,5" coordsize="20,0" path="m4661,5l4680,5e" filled="false" stroked="true" strokeweight=".48pt" strokecolor="#fefefe">
                <v:path arrowok="t"/>
              </v:shape>
            </v:group>
            <v:group style="position:absolute;left:4680;top:5;width:20;height:2" coordorigin="4680,5" coordsize="20,2">
              <v:shape style="position:absolute;left:4680;top:5;width:20;height:2" coordorigin="4680,5" coordsize="20,0" path="m4680,5l4699,5e" filled="false" stroked="true" strokeweight=".48pt" strokecolor="#fefefe">
                <v:path arrowok="t"/>
              </v:shape>
            </v:group>
            <v:group style="position:absolute;left:4699;top:5;width:20;height:2" coordorigin="4699,5" coordsize="20,2">
              <v:shape style="position:absolute;left:4699;top:5;width:20;height:2" coordorigin="4699,5" coordsize="20,0" path="m4699,5l4718,5e" filled="false" stroked="true" strokeweight=".48pt" strokecolor="#fefefe">
                <v:path arrowok="t"/>
              </v:shape>
            </v:group>
            <v:group style="position:absolute;left:4718;top:5;width:20;height:2" coordorigin="4718,5" coordsize="20,2">
              <v:shape style="position:absolute;left:4718;top:5;width:20;height:2" coordorigin="4718,5" coordsize="20,0" path="m4718,5l4738,5e" filled="false" stroked="true" strokeweight=".48pt" strokecolor="#fefefe">
                <v:path arrowok="t"/>
              </v:shape>
            </v:group>
            <v:group style="position:absolute;left:4738;top:5;width:20;height:2" coordorigin="4738,5" coordsize="20,2">
              <v:shape style="position:absolute;left:4738;top:5;width:20;height:2" coordorigin="4738,5" coordsize="20,0" path="m4738,5l4757,5e" filled="false" stroked="true" strokeweight=".48pt" strokecolor="#fefefe">
                <v:path arrowok="t"/>
              </v:shape>
            </v:group>
            <v:group style="position:absolute;left:4757;top:5;width:20;height:2" coordorigin="4757,5" coordsize="20,2">
              <v:shape style="position:absolute;left:4757;top:5;width:20;height:2" coordorigin="4757,5" coordsize="20,0" path="m4757,5l4776,5e" filled="false" stroked="true" strokeweight=".48pt" strokecolor="#fefefe">
                <v:path arrowok="t"/>
              </v:shape>
            </v:group>
            <v:group style="position:absolute;left:4776;top:5;width:20;height:2" coordorigin="4776,5" coordsize="20,2">
              <v:shape style="position:absolute;left:4776;top:5;width:20;height:2" coordorigin="4776,5" coordsize="20,0" path="m4776,5l4795,5e" filled="false" stroked="true" strokeweight=".48pt" strokecolor="#fefefe">
                <v:path arrowok="t"/>
              </v:shape>
            </v:group>
            <v:group style="position:absolute;left:4795;top:5;width:20;height:2" coordorigin="4795,5" coordsize="20,2">
              <v:shape style="position:absolute;left:4795;top:5;width:20;height:2" coordorigin="4795,5" coordsize="20,0" path="m4795,5l4814,5e" filled="false" stroked="true" strokeweight=".48pt" strokecolor="#fefefe">
                <v:path arrowok="t"/>
              </v:shape>
            </v:group>
            <v:group style="position:absolute;left:4814;top:5;width:20;height:2" coordorigin="4814,5" coordsize="20,2">
              <v:shape style="position:absolute;left:4814;top:5;width:20;height:2" coordorigin="4814,5" coordsize="20,0" path="m4814,5l4834,5e" filled="false" stroked="true" strokeweight=".48pt" strokecolor="#fefefe">
                <v:path arrowok="t"/>
              </v:shape>
            </v:group>
            <v:group style="position:absolute;left:4834;top:5;width:20;height:2" coordorigin="4834,5" coordsize="20,2">
              <v:shape style="position:absolute;left:4834;top:5;width:20;height:2" coordorigin="4834,5" coordsize="20,0" path="m4834,5l4853,5e" filled="false" stroked="true" strokeweight=".48pt" strokecolor="#fefefe">
                <v:path arrowok="t"/>
              </v:shape>
            </v:group>
            <v:group style="position:absolute;left:4853;top:5;width:20;height:2" coordorigin="4853,5" coordsize="20,2">
              <v:shape style="position:absolute;left:4853;top:5;width:20;height:2" coordorigin="4853,5" coordsize="20,0" path="m4853,5l4872,5e" filled="false" stroked="true" strokeweight=".48pt" strokecolor="#fefefe">
                <v:path arrowok="t"/>
              </v:shape>
            </v:group>
            <v:group style="position:absolute;left:4872;top:5;width:20;height:2" coordorigin="4872,5" coordsize="20,2">
              <v:shape style="position:absolute;left:4872;top:5;width:20;height:2" coordorigin="4872,5" coordsize="20,0" path="m4872,5l4891,5e" filled="false" stroked="true" strokeweight=".48pt" strokecolor="#fefefe">
                <v:path arrowok="t"/>
              </v:shape>
            </v:group>
            <v:group style="position:absolute;left:4891;top:5;width:20;height:2" coordorigin="4891,5" coordsize="20,2">
              <v:shape style="position:absolute;left:4891;top:5;width:20;height:2" coordorigin="4891,5" coordsize="20,0" path="m4891,5l4910,5e" filled="false" stroked="true" strokeweight=".48pt" strokecolor="#fefefe">
                <v:path arrowok="t"/>
              </v:shape>
            </v:group>
            <v:group style="position:absolute;left:4910;top:5;width:20;height:2" coordorigin="4910,5" coordsize="20,2">
              <v:shape style="position:absolute;left:4910;top:5;width:20;height:2" coordorigin="4910,5" coordsize="20,0" path="m4910,5l4930,5e" filled="false" stroked="true" strokeweight=".48pt" strokecolor="#fefefe">
                <v:path arrowok="t"/>
              </v:shape>
            </v:group>
            <v:group style="position:absolute;left:4930;top:5;width:20;height:2" coordorigin="4930,5" coordsize="20,2">
              <v:shape style="position:absolute;left:4930;top:5;width:20;height:2" coordorigin="4930,5" coordsize="20,0" path="m4930,5l4949,5e" filled="false" stroked="true" strokeweight=".48pt" strokecolor="#fefefe">
                <v:path arrowok="t"/>
              </v:shape>
            </v:group>
            <v:group style="position:absolute;left:4949;top:5;width:20;height:2" coordorigin="4949,5" coordsize="20,2">
              <v:shape style="position:absolute;left:4949;top:5;width:20;height:2" coordorigin="4949,5" coordsize="20,0" path="m4949,5l4968,5e" filled="false" stroked="true" strokeweight=".48pt" strokecolor="#fefefe">
                <v:path arrowok="t"/>
              </v:shape>
            </v:group>
            <v:group style="position:absolute;left:4968;top:5;width:20;height:2" coordorigin="4968,5" coordsize="20,2">
              <v:shape style="position:absolute;left:4968;top:5;width:20;height:2" coordorigin="4968,5" coordsize="20,0" path="m4968,5l4987,5e" filled="false" stroked="true" strokeweight=".48pt" strokecolor="#fefefe">
                <v:path arrowok="t"/>
              </v:shape>
            </v:group>
            <v:group style="position:absolute;left:4987;top:5;width:20;height:2" coordorigin="4987,5" coordsize="20,2">
              <v:shape style="position:absolute;left:4987;top:5;width:20;height:2" coordorigin="4987,5" coordsize="20,0" path="m4987,5l5006,5e" filled="false" stroked="true" strokeweight=".48pt" strokecolor="#fefefe">
                <v:path arrowok="t"/>
              </v:shape>
            </v:group>
            <v:group style="position:absolute;left:5006;top:5;width:20;height:2" coordorigin="5006,5" coordsize="20,2">
              <v:shape style="position:absolute;left:5006;top:5;width:20;height:2" coordorigin="5006,5" coordsize="20,0" path="m5006,5l5026,5e" filled="false" stroked="true" strokeweight=".48pt" strokecolor="#fefefe">
                <v:path arrowok="t"/>
              </v:shape>
            </v:group>
            <v:group style="position:absolute;left:5026;top:5;width:20;height:2" coordorigin="5026,5" coordsize="20,2">
              <v:shape style="position:absolute;left:5026;top:5;width:20;height:2" coordorigin="5026,5" coordsize="20,0" path="m5026,5l5045,5e" filled="false" stroked="true" strokeweight=".48pt" strokecolor="#fefefe">
                <v:path arrowok="t"/>
              </v:shape>
            </v:group>
            <v:group style="position:absolute;left:5045;top:5;width:20;height:2" coordorigin="5045,5" coordsize="20,2">
              <v:shape style="position:absolute;left:5045;top:5;width:20;height:2" coordorigin="5045,5" coordsize="20,0" path="m5045,5l5064,5e" filled="false" stroked="true" strokeweight=".48pt" strokecolor="#fefefe">
                <v:path arrowok="t"/>
              </v:shape>
            </v:group>
            <v:group style="position:absolute;left:5064;top:5;width:20;height:2" coordorigin="5064,5" coordsize="20,2">
              <v:shape style="position:absolute;left:5064;top:5;width:20;height:2" coordorigin="5064,5" coordsize="20,0" path="m5064,5l5083,5e" filled="false" stroked="true" strokeweight=".48pt" strokecolor="#fefefe">
                <v:path arrowok="t"/>
              </v:shape>
            </v:group>
            <v:group style="position:absolute;left:5083;top:5;width:20;height:2" coordorigin="5083,5" coordsize="20,2">
              <v:shape style="position:absolute;left:5083;top:5;width:20;height:2" coordorigin="5083,5" coordsize="20,0" path="m5083,5l5102,5e" filled="false" stroked="true" strokeweight=".48pt" strokecolor="#fefefe">
                <v:path arrowok="t"/>
              </v:shape>
            </v:group>
            <v:group style="position:absolute;left:5102;top:5;width:20;height:2" coordorigin="5102,5" coordsize="20,2">
              <v:shape style="position:absolute;left:5102;top:5;width:20;height:2" coordorigin="5102,5" coordsize="20,0" path="m5102,5l5122,5e" filled="false" stroked="true" strokeweight=".48pt" strokecolor="#fefefe">
                <v:path arrowok="t"/>
              </v:shape>
            </v:group>
            <v:group style="position:absolute;left:5122;top:5;width:20;height:2" coordorigin="5122,5" coordsize="20,2">
              <v:shape style="position:absolute;left:5122;top:5;width:20;height:2" coordorigin="5122,5" coordsize="20,0" path="m5122,5l5141,5e" filled="false" stroked="true" strokeweight=".48pt" strokecolor="#fefefe">
                <v:path arrowok="t"/>
              </v:shape>
            </v:group>
            <v:group style="position:absolute;left:5141;top:5;width:20;height:2" coordorigin="5141,5" coordsize="20,2">
              <v:shape style="position:absolute;left:5141;top:5;width:20;height:2" coordorigin="5141,5" coordsize="20,0" path="m5141,5l5160,5e" filled="false" stroked="true" strokeweight=".48pt" strokecolor="#fefefe">
                <v:path arrowok="t"/>
              </v:shape>
            </v:group>
            <v:group style="position:absolute;left:5160;top:5;width:20;height:2" coordorigin="5160,5" coordsize="20,2">
              <v:shape style="position:absolute;left:5160;top:5;width:20;height:2" coordorigin="5160,5" coordsize="20,0" path="m5160,5l5179,5e" filled="false" stroked="true" strokeweight=".48pt" strokecolor="#fefefe">
                <v:path arrowok="t"/>
              </v:shape>
            </v:group>
            <v:group style="position:absolute;left:5179;top:5;width:20;height:2" coordorigin="5179,5" coordsize="20,2">
              <v:shape style="position:absolute;left:5179;top:5;width:20;height:2" coordorigin="5179,5" coordsize="20,0" path="m5179,5l5198,5e" filled="false" stroked="true" strokeweight=".48pt" strokecolor="#fefefe">
                <v:path arrowok="t"/>
              </v:shape>
            </v:group>
            <v:group style="position:absolute;left:5198;top:5;width:20;height:2" coordorigin="5198,5" coordsize="20,2">
              <v:shape style="position:absolute;left:5198;top:5;width:20;height:2" coordorigin="5198,5" coordsize="20,0" path="m5198,5l5218,5e" filled="false" stroked="true" strokeweight=".48pt" strokecolor="#fefefe">
                <v:path arrowok="t"/>
              </v:shape>
            </v:group>
            <v:group style="position:absolute;left:5218;top:5;width:20;height:2" coordorigin="5218,5" coordsize="20,2">
              <v:shape style="position:absolute;left:5218;top:5;width:20;height:2" coordorigin="5218,5" coordsize="20,0" path="m5218,5l5237,5e" filled="false" stroked="true" strokeweight=".48pt" strokecolor="#fefefe">
                <v:path arrowok="t"/>
              </v:shape>
            </v:group>
            <v:group style="position:absolute;left:5237;top:5;width:20;height:2" coordorigin="5237,5" coordsize="20,2">
              <v:shape style="position:absolute;left:5237;top:5;width:20;height:2" coordorigin="5237,5" coordsize="20,0" path="m5237,5l5256,5e" filled="false" stroked="true" strokeweight=".48pt" strokecolor="#fefefe">
                <v:path arrowok="t"/>
              </v:shape>
            </v:group>
            <v:group style="position:absolute;left:5256;top:5;width:20;height:2" coordorigin="5256,5" coordsize="20,2">
              <v:shape style="position:absolute;left:5256;top:5;width:20;height:2" coordorigin="5256,5" coordsize="20,0" path="m5256,5l5275,5e" filled="false" stroked="true" strokeweight=".48pt" strokecolor="#fefefe">
                <v:path arrowok="t"/>
              </v:shape>
            </v:group>
            <v:group style="position:absolute;left:5275;top:5;width:20;height:2" coordorigin="5275,5" coordsize="20,2">
              <v:shape style="position:absolute;left:5275;top:5;width:20;height:2" coordorigin="5275,5" coordsize="20,0" path="m5275,5l5294,5e" filled="false" stroked="true" strokeweight=".48pt" strokecolor="#fefefe">
                <v:path arrowok="t"/>
              </v:shape>
            </v:group>
            <v:group style="position:absolute;left:5294;top:5;width:20;height:2" coordorigin="5294,5" coordsize="20,2">
              <v:shape style="position:absolute;left:5294;top:5;width:20;height:2" coordorigin="5294,5" coordsize="20,0" path="m5294,5l5314,5e" filled="false" stroked="true" strokeweight=".48pt" strokecolor="#fefefe">
                <v:path arrowok="t"/>
              </v:shape>
            </v:group>
            <v:group style="position:absolute;left:5314;top:5;width:20;height:2" coordorigin="5314,5" coordsize="20,2">
              <v:shape style="position:absolute;left:5314;top:5;width:20;height:2" coordorigin="5314,5" coordsize="20,0" path="m5314,5l5333,5e" filled="false" stroked="true" strokeweight=".48pt" strokecolor="#fefefe">
                <v:path arrowok="t"/>
              </v:shape>
            </v:group>
            <v:group style="position:absolute;left:5333;top:5;width:20;height:2" coordorigin="5333,5" coordsize="20,2">
              <v:shape style="position:absolute;left:5333;top:5;width:20;height:2" coordorigin="5333,5" coordsize="20,0" path="m5333,5l5352,5e" filled="false" stroked="true" strokeweight=".48pt" strokecolor="#fefefe">
                <v:path arrowok="t"/>
              </v:shape>
            </v:group>
            <v:group style="position:absolute;left:5352;top:5;width:20;height:2" coordorigin="5352,5" coordsize="20,2">
              <v:shape style="position:absolute;left:5352;top:5;width:20;height:2" coordorigin="5352,5" coordsize="20,0" path="m5352,5l5371,5e" filled="false" stroked="true" strokeweight=".48pt" strokecolor="#fefefe">
                <v:path arrowok="t"/>
              </v:shape>
            </v:group>
            <v:group style="position:absolute;left:5371;top:5;width:20;height:2" coordorigin="5371,5" coordsize="20,2">
              <v:shape style="position:absolute;left:5371;top:5;width:20;height:2" coordorigin="5371,5" coordsize="20,0" path="m5371,5l5390,5e" filled="false" stroked="true" strokeweight=".48pt" strokecolor="#fefefe">
                <v:path arrowok="t"/>
              </v:shape>
            </v:group>
            <v:group style="position:absolute;left:5390;top:5;width:20;height:2" coordorigin="5390,5" coordsize="20,2">
              <v:shape style="position:absolute;left:5390;top:5;width:20;height:2" coordorigin="5390,5" coordsize="20,0" path="m5390,5l5410,5e" filled="false" stroked="true" strokeweight=".48pt" strokecolor="#fefefe">
                <v:path arrowok="t"/>
              </v:shape>
            </v:group>
            <v:group style="position:absolute;left:5410;top:5;width:20;height:2" coordorigin="5410,5" coordsize="20,2">
              <v:shape style="position:absolute;left:5410;top:5;width:20;height:2" coordorigin="5410,5" coordsize="20,0" path="m5410,5l5429,5e" filled="false" stroked="true" strokeweight=".48pt" strokecolor="#fefefe">
                <v:path arrowok="t"/>
              </v:shape>
            </v:group>
            <v:group style="position:absolute;left:5429;top:5;width:20;height:2" coordorigin="5429,5" coordsize="20,2">
              <v:shape style="position:absolute;left:5429;top:5;width:20;height:2" coordorigin="5429,5" coordsize="20,0" path="m5429,5l5448,5e" filled="false" stroked="true" strokeweight=".48pt" strokecolor="#fefefe">
                <v:path arrowok="t"/>
              </v:shape>
            </v:group>
            <v:group style="position:absolute;left:5448;top:5;width:20;height:2" coordorigin="5448,5" coordsize="20,2">
              <v:shape style="position:absolute;left:5448;top:5;width:20;height:2" coordorigin="5448,5" coordsize="20,0" path="m5448,5l5467,5e" filled="false" stroked="true" strokeweight=".48pt" strokecolor="#fefefe">
                <v:path arrowok="t"/>
              </v:shape>
            </v:group>
            <v:group style="position:absolute;left:5467;top:5;width:20;height:2" coordorigin="5467,5" coordsize="20,2">
              <v:shape style="position:absolute;left:5467;top:5;width:20;height:2" coordorigin="5467,5" coordsize="20,0" path="m5467,5l5486,5e" filled="false" stroked="true" strokeweight=".48pt" strokecolor="#fefefe">
                <v:path arrowok="t"/>
              </v:shape>
            </v:group>
            <v:group style="position:absolute;left:5486;top:5;width:20;height:2" coordorigin="5486,5" coordsize="20,2">
              <v:shape style="position:absolute;left:5486;top:5;width:20;height:2" coordorigin="5486,5" coordsize="20,0" path="m5486,5l5506,5e" filled="false" stroked="true" strokeweight=".48pt" strokecolor="#fefefe">
                <v:path arrowok="t"/>
              </v:shape>
            </v:group>
            <v:group style="position:absolute;left:5506;top:5;width:20;height:2" coordorigin="5506,5" coordsize="20,2">
              <v:shape style="position:absolute;left:5506;top:5;width:20;height:2" coordorigin="5506,5" coordsize="20,0" path="m5506,5l5525,5e" filled="false" stroked="true" strokeweight=".48pt" strokecolor="#fefefe">
                <v:path arrowok="t"/>
              </v:shape>
            </v:group>
            <v:group style="position:absolute;left:5525;top:5;width:20;height:2" coordorigin="5525,5" coordsize="20,2">
              <v:shape style="position:absolute;left:5525;top:5;width:20;height:2" coordorigin="5525,5" coordsize="20,0" path="m5525,5l5544,5e" filled="false" stroked="true" strokeweight=".48pt" strokecolor="#fefefe">
                <v:path arrowok="t"/>
              </v:shape>
            </v:group>
            <v:group style="position:absolute;left:5544;top:5;width:20;height:2" coordorigin="5544,5" coordsize="20,2">
              <v:shape style="position:absolute;left:5544;top:5;width:20;height:2" coordorigin="5544,5" coordsize="20,0" path="m5544,5l5563,5e" filled="false" stroked="true" strokeweight=".48pt" strokecolor="#fefefe">
                <v:path arrowok="t"/>
              </v:shape>
            </v:group>
            <v:group style="position:absolute;left:5563;top:5;width:20;height:2" coordorigin="5563,5" coordsize="20,2">
              <v:shape style="position:absolute;left:5563;top:5;width:20;height:2" coordorigin="5563,5" coordsize="20,0" path="m5563,5l5582,5e" filled="false" stroked="true" strokeweight=".48pt" strokecolor="#fefefe">
                <v:path arrowok="t"/>
              </v:shape>
            </v:group>
            <v:group style="position:absolute;left:5582;top:5;width:20;height:2" coordorigin="5582,5" coordsize="20,2">
              <v:shape style="position:absolute;left:5582;top:5;width:20;height:2" coordorigin="5582,5" coordsize="20,0" path="m5582,5l5602,5e" filled="false" stroked="true" strokeweight=".48pt" strokecolor="#fefefe">
                <v:path arrowok="t"/>
              </v:shape>
            </v:group>
            <v:group style="position:absolute;left:5602;top:5;width:20;height:2" coordorigin="5602,5" coordsize="20,2">
              <v:shape style="position:absolute;left:5602;top:5;width:20;height:2" coordorigin="5602,5" coordsize="20,0" path="m5602,5l5621,5e" filled="false" stroked="true" strokeweight=".48pt" strokecolor="#fefefe">
                <v:path arrowok="t"/>
              </v:shape>
            </v:group>
            <v:group style="position:absolute;left:5621;top:5;width:20;height:2" coordorigin="5621,5" coordsize="20,2">
              <v:shape style="position:absolute;left:5621;top:5;width:20;height:2" coordorigin="5621,5" coordsize="20,0" path="m5621,5l5640,5e" filled="false" stroked="true" strokeweight=".48pt" strokecolor="#fefefe">
                <v:path arrowok="t"/>
              </v:shape>
            </v:group>
            <v:group style="position:absolute;left:5640;top:5;width:20;height:2" coordorigin="5640,5" coordsize="20,2">
              <v:shape style="position:absolute;left:5640;top:5;width:20;height:2" coordorigin="5640,5" coordsize="20,0" path="m5640,5l5659,5e" filled="false" stroked="true" strokeweight=".48pt" strokecolor="#fefefe">
                <v:path arrowok="t"/>
              </v:shape>
            </v:group>
            <v:group style="position:absolute;left:5659;top:5;width:20;height:2" coordorigin="5659,5" coordsize="20,2">
              <v:shape style="position:absolute;left:5659;top:5;width:20;height:2" coordorigin="5659,5" coordsize="20,0" path="m5659,5l5678,5e" filled="false" stroked="true" strokeweight=".48pt" strokecolor="#fefefe">
                <v:path arrowok="t"/>
              </v:shape>
            </v:group>
            <v:group style="position:absolute;left:5678;top:5;width:20;height:2" coordorigin="5678,5" coordsize="20,2">
              <v:shape style="position:absolute;left:5678;top:5;width:20;height:2" coordorigin="5678,5" coordsize="20,0" path="m5678,5l5698,5e" filled="false" stroked="true" strokeweight=".48pt" strokecolor="#fefefe">
                <v:path arrowok="t"/>
              </v:shape>
            </v:group>
            <v:group style="position:absolute;left:5698;top:5;width:20;height:2" coordorigin="5698,5" coordsize="20,2">
              <v:shape style="position:absolute;left:5698;top:5;width:20;height:2" coordorigin="5698,5" coordsize="20,0" path="m5698,5l5717,5e" filled="false" stroked="true" strokeweight=".48pt" strokecolor="#fefefe">
                <v:path arrowok="t"/>
              </v:shape>
            </v:group>
            <v:group style="position:absolute;left:5717;top:5;width:20;height:2" coordorigin="5717,5" coordsize="20,2">
              <v:shape style="position:absolute;left:5717;top:5;width:20;height:2" coordorigin="5717,5" coordsize="20,0" path="m5717,5l5736,5e" filled="false" stroked="true" strokeweight=".48pt" strokecolor="#fefefe">
                <v:path arrowok="t"/>
              </v:shape>
            </v:group>
            <v:group style="position:absolute;left:5736;top:5;width:20;height:2" coordorigin="5736,5" coordsize="20,2">
              <v:shape style="position:absolute;left:5736;top:5;width:20;height:2" coordorigin="5736,5" coordsize="20,0" path="m5736,5l5755,5e" filled="false" stroked="true" strokeweight=".48pt" strokecolor="#fefefe">
                <v:path arrowok="t"/>
              </v:shape>
            </v:group>
            <v:group style="position:absolute;left:5755;top:5;width:20;height:2" coordorigin="5755,5" coordsize="20,2">
              <v:shape style="position:absolute;left:5755;top:5;width:20;height:2" coordorigin="5755,5" coordsize="20,0" path="m5755,5l5774,5e" filled="false" stroked="true" strokeweight=".48pt" strokecolor="#fefefe">
                <v:path arrowok="t"/>
              </v:shape>
            </v:group>
            <v:group style="position:absolute;left:5774;top:5;width:20;height:2" coordorigin="5774,5" coordsize="20,2">
              <v:shape style="position:absolute;left:5774;top:5;width:20;height:2" coordorigin="5774,5" coordsize="20,0" path="m5774,5l5794,5e" filled="false" stroked="true" strokeweight=".48pt" strokecolor="#fefefe">
                <v:path arrowok="t"/>
              </v:shape>
            </v:group>
            <v:group style="position:absolute;left:5794;top:5;width:20;height:2" coordorigin="5794,5" coordsize="20,2">
              <v:shape style="position:absolute;left:5794;top:5;width:20;height:2" coordorigin="5794,5" coordsize="20,0" path="m5794,5l5813,5e" filled="false" stroked="true" strokeweight=".48pt" strokecolor="#fefefe">
                <v:path arrowok="t"/>
              </v:shape>
            </v:group>
            <v:group style="position:absolute;left:5813;top:5;width:20;height:2" coordorigin="5813,5" coordsize="20,2">
              <v:shape style="position:absolute;left:5813;top:5;width:20;height:2" coordorigin="5813,5" coordsize="20,0" path="m5813,5l5832,5e" filled="false" stroked="true" strokeweight=".48pt" strokecolor="#fefefe">
                <v:path arrowok="t"/>
              </v:shape>
            </v:group>
            <v:group style="position:absolute;left:5832;top:5;width:20;height:2" coordorigin="5832,5" coordsize="20,2">
              <v:shape style="position:absolute;left:5832;top:5;width:20;height:2" coordorigin="5832,5" coordsize="20,0" path="m5832,5l5851,5e" filled="false" stroked="true" strokeweight=".48pt" strokecolor="#fefefe">
                <v:path arrowok="t"/>
              </v:shape>
            </v:group>
            <v:group style="position:absolute;left:5851;top:5;width:20;height:2" coordorigin="5851,5" coordsize="20,2">
              <v:shape style="position:absolute;left:5851;top:5;width:20;height:2" coordorigin="5851,5" coordsize="20,0" path="m5851,5l5870,5e" filled="false" stroked="true" strokeweight=".48pt" strokecolor="#fefefe">
                <v:path arrowok="t"/>
              </v:shape>
            </v:group>
            <v:group style="position:absolute;left:5870;top:5;width:20;height:2" coordorigin="5870,5" coordsize="20,2">
              <v:shape style="position:absolute;left:5870;top:5;width:20;height:2" coordorigin="5870,5" coordsize="20,0" path="m5870,5l5890,5e" filled="false" stroked="true" strokeweight=".48pt" strokecolor="#fefefe">
                <v:path arrowok="t"/>
              </v:shape>
            </v:group>
            <v:group style="position:absolute;left:5890;top:5;width:20;height:2" coordorigin="5890,5" coordsize="20,2">
              <v:shape style="position:absolute;left:5890;top:5;width:20;height:2" coordorigin="5890,5" coordsize="20,0" path="m5890,5l5909,5e" filled="false" stroked="true" strokeweight=".48pt" strokecolor="#fefefe">
                <v:path arrowok="t"/>
              </v:shape>
            </v:group>
            <v:group style="position:absolute;left:5909;top:5;width:20;height:2" coordorigin="5909,5" coordsize="20,2">
              <v:shape style="position:absolute;left:5909;top:5;width:20;height:2" coordorigin="5909,5" coordsize="20,0" path="m5909,5l5928,5e" filled="false" stroked="true" strokeweight=".48pt" strokecolor="#fefefe">
                <v:path arrowok="t"/>
              </v:shape>
            </v:group>
            <v:group style="position:absolute;left:5928;top:5;width:20;height:2" coordorigin="5928,5" coordsize="20,2">
              <v:shape style="position:absolute;left:5928;top:5;width:20;height:2" coordorigin="5928,5" coordsize="20,0" path="m5928,5l5947,5e" filled="false" stroked="true" strokeweight=".48pt" strokecolor="#fefefe">
                <v:path arrowok="t"/>
              </v:shape>
            </v:group>
            <v:group style="position:absolute;left:5947;top:5;width:20;height:2" coordorigin="5947,5" coordsize="20,2">
              <v:shape style="position:absolute;left:5947;top:5;width:20;height:2" coordorigin="5947,5" coordsize="20,0" path="m5947,5l5966,5e" filled="false" stroked="true" strokeweight=".48pt" strokecolor="#fefefe">
                <v:path arrowok="t"/>
              </v:shape>
            </v:group>
            <v:group style="position:absolute;left:5966;top:5;width:20;height:2" coordorigin="5966,5" coordsize="20,2">
              <v:shape style="position:absolute;left:5966;top:5;width:20;height:2" coordorigin="5966,5" coordsize="20,0" path="m5966,5l5986,5e" filled="false" stroked="true" strokeweight=".48pt" strokecolor="#fefefe">
                <v:path arrowok="t"/>
              </v:shape>
            </v:group>
            <v:group style="position:absolute;left:5986;top:5;width:20;height:2" coordorigin="5986,5" coordsize="20,2">
              <v:shape style="position:absolute;left:5986;top:5;width:20;height:2" coordorigin="5986,5" coordsize="20,0" path="m5986,5l6005,5e" filled="false" stroked="true" strokeweight=".48pt" strokecolor="#fefefe">
                <v:path arrowok="t"/>
              </v:shape>
            </v:group>
            <v:group style="position:absolute;left:6005;top:5;width:20;height:2" coordorigin="6005,5" coordsize="20,2">
              <v:shape style="position:absolute;left:6005;top:5;width:20;height:2" coordorigin="6005,5" coordsize="20,0" path="m6005,5l6024,5e" filled="false" stroked="true" strokeweight=".48pt" strokecolor="#fefefe">
                <v:path arrowok="t"/>
              </v:shape>
            </v:group>
            <v:group style="position:absolute;left:6024;top:5;width:20;height:2" coordorigin="6024,5" coordsize="20,2">
              <v:shape style="position:absolute;left:6024;top:5;width:20;height:2" coordorigin="6024,5" coordsize="20,0" path="m6024,5l6043,5e" filled="false" stroked="true" strokeweight=".48pt" strokecolor="#fefefe">
                <v:path arrowok="t"/>
              </v:shape>
            </v:group>
            <v:group style="position:absolute;left:6043;top:5;width:20;height:2" coordorigin="6043,5" coordsize="20,2">
              <v:shape style="position:absolute;left:6043;top:5;width:20;height:2" coordorigin="6043,5" coordsize="20,0" path="m6043,5l6062,5e" filled="false" stroked="true" strokeweight=".48pt" strokecolor="#fefefe">
                <v:path arrowok="t"/>
              </v:shape>
            </v:group>
            <v:group style="position:absolute;left:6062;top:5;width:20;height:2" coordorigin="6062,5" coordsize="20,2">
              <v:shape style="position:absolute;left:6062;top:5;width:20;height:2" coordorigin="6062,5" coordsize="20,0" path="m6062,5l6082,5e" filled="false" stroked="true" strokeweight=".48pt" strokecolor="#fefefe">
                <v:path arrowok="t"/>
              </v:shape>
            </v:group>
            <v:group style="position:absolute;left:6082;top:5;width:20;height:2" coordorigin="6082,5" coordsize="20,2">
              <v:shape style="position:absolute;left:6082;top:5;width:20;height:2" coordorigin="6082,5" coordsize="20,0" path="m6082,5l6101,5e" filled="false" stroked="true" strokeweight=".48pt" strokecolor="#fefefe">
                <v:path arrowok="t"/>
              </v:shape>
            </v:group>
            <v:group style="position:absolute;left:6101;top:5;width:20;height:2" coordorigin="6101,5" coordsize="20,2">
              <v:shape style="position:absolute;left:6101;top:5;width:20;height:2" coordorigin="6101,5" coordsize="20,0" path="m6101,5l6120,5e" filled="false" stroked="true" strokeweight=".48pt" strokecolor="#fefefe">
                <v:path arrowok="t"/>
              </v:shape>
            </v:group>
            <v:group style="position:absolute;left:6120;top:5;width:20;height:2" coordorigin="6120,5" coordsize="20,2">
              <v:shape style="position:absolute;left:6120;top:5;width:20;height:2" coordorigin="6120,5" coordsize="20,0" path="m6120,5l6139,5e" filled="false" stroked="true" strokeweight=".48pt" strokecolor="#fefefe">
                <v:path arrowok="t"/>
              </v:shape>
            </v:group>
            <v:group style="position:absolute;left:6139;top:5;width:20;height:2" coordorigin="6139,5" coordsize="20,2">
              <v:shape style="position:absolute;left:6139;top:5;width:20;height:2" coordorigin="6139,5" coordsize="20,0" path="m6139,5l6158,5e" filled="false" stroked="true" strokeweight=".48pt" strokecolor="#fefefe">
                <v:path arrowok="t"/>
              </v:shape>
            </v:group>
            <v:group style="position:absolute;left:6158;top:5;width:20;height:2" coordorigin="6158,5" coordsize="20,2">
              <v:shape style="position:absolute;left:6158;top:5;width:20;height:2" coordorigin="6158,5" coordsize="20,0" path="m6158,5l6178,5e" filled="false" stroked="true" strokeweight=".48pt" strokecolor="#fefefe">
                <v:path arrowok="t"/>
              </v:shape>
            </v:group>
            <v:group style="position:absolute;left:6178;top:5;width:20;height:2" coordorigin="6178,5" coordsize="20,2">
              <v:shape style="position:absolute;left:6178;top:5;width:20;height:2" coordorigin="6178,5" coordsize="20,0" path="m6178,5l6197,5e" filled="false" stroked="true" strokeweight=".48pt" strokecolor="#fefefe">
                <v:path arrowok="t"/>
              </v:shape>
            </v:group>
            <v:group style="position:absolute;left:6197;top:5;width:20;height:2" coordorigin="6197,5" coordsize="20,2">
              <v:shape style="position:absolute;left:6197;top:5;width:20;height:2" coordorigin="6197,5" coordsize="20,0" path="m6197,5l6216,5e" filled="false" stroked="true" strokeweight=".48pt" strokecolor="#fefefe">
                <v:path arrowok="t"/>
              </v:shape>
            </v:group>
            <v:group style="position:absolute;left:6216;top:5;width:20;height:2" coordorigin="6216,5" coordsize="20,2">
              <v:shape style="position:absolute;left:6216;top:5;width:20;height:2" coordorigin="6216,5" coordsize="20,0" path="m6216,5l6235,5e" filled="false" stroked="true" strokeweight=".48pt" strokecolor="#fefefe">
                <v:path arrowok="t"/>
              </v:shape>
            </v:group>
            <v:group style="position:absolute;left:6235;top:5;width:20;height:2" coordorigin="6235,5" coordsize="20,2">
              <v:shape style="position:absolute;left:6235;top:5;width:20;height:2" coordorigin="6235,5" coordsize="20,0" path="m6235,5l6254,5e" filled="false" stroked="true" strokeweight=".48pt" strokecolor="#fefefe">
                <v:path arrowok="t"/>
              </v:shape>
            </v:group>
            <v:group style="position:absolute;left:6254;top:5;width:20;height:2" coordorigin="6254,5" coordsize="20,2">
              <v:shape style="position:absolute;left:6254;top:5;width:20;height:2" coordorigin="6254,5" coordsize="20,0" path="m6254,5l6274,5e" filled="false" stroked="true" strokeweight=".48pt" strokecolor="#fefefe">
                <v:path arrowok="t"/>
              </v:shape>
            </v:group>
            <v:group style="position:absolute;left:6274;top:5;width:20;height:2" coordorigin="6274,5" coordsize="20,2">
              <v:shape style="position:absolute;left:6274;top:5;width:20;height:2" coordorigin="6274,5" coordsize="20,0" path="m6274,5l6293,5e" filled="false" stroked="true" strokeweight=".48pt" strokecolor="#fefefe">
                <v:path arrowok="t"/>
              </v:shape>
            </v:group>
            <v:group style="position:absolute;left:6293;top:5;width:20;height:2" coordorigin="6293,5" coordsize="20,2">
              <v:shape style="position:absolute;left:6293;top:5;width:20;height:2" coordorigin="6293,5" coordsize="20,0" path="m6293,5l6312,5e" filled="false" stroked="true" strokeweight=".48pt" strokecolor="#fefefe">
                <v:path arrowok="t"/>
              </v:shape>
            </v:group>
            <v:group style="position:absolute;left:6312;top:5;width:20;height:2" coordorigin="6312,5" coordsize="20,2">
              <v:shape style="position:absolute;left:6312;top:5;width:20;height:2" coordorigin="6312,5" coordsize="20,0" path="m6312,5l6331,5e" filled="false" stroked="true" strokeweight=".48pt" strokecolor="#fefefe">
                <v:path arrowok="t"/>
              </v:shape>
            </v:group>
            <v:group style="position:absolute;left:6331;top:5;width:20;height:2" coordorigin="6331,5" coordsize="20,2">
              <v:shape style="position:absolute;left:6331;top:5;width:20;height:2" coordorigin="6331,5" coordsize="20,0" path="m6331,5l6350,5e" filled="false" stroked="true" strokeweight=".48pt" strokecolor="#fefefe">
                <v:path arrowok="t"/>
              </v:shape>
            </v:group>
            <v:group style="position:absolute;left:6350;top:5;width:20;height:2" coordorigin="6350,5" coordsize="20,2">
              <v:shape style="position:absolute;left:6350;top:5;width:20;height:2" coordorigin="6350,5" coordsize="20,0" path="m6350,5l6370,5e" filled="false" stroked="true" strokeweight=".48pt" strokecolor="#fefefe">
                <v:path arrowok="t"/>
              </v:shape>
            </v:group>
            <v:group style="position:absolute;left:6370;top:5;width:20;height:2" coordorigin="6370,5" coordsize="20,2">
              <v:shape style="position:absolute;left:6370;top:5;width:20;height:2" coordorigin="6370,5" coordsize="20,0" path="m6370,5l6389,5e" filled="false" stroked="true" strokeweight=".48pt" strokecolor="#fefefe">
                <v:path arrowok="t"/>
              </v:shape>
            </v:group>
            <v:group style="position:absolute;left:6389;top:5;width:20;height:2" coordorigin="6389,5" coordsize="20,2">
              <v:shape style="position:absolute;left:6389;top:5;width:20;height:2" coordorigin="6389,5" coordsize="20,0" path="m6389,5l6408,5e" filled="false" stroked="true" strokeweight=".48pt" strokecolor="#fefefe">
                <v:path arrowok="t"/>
              </v:shape>
            </v:group>
            <v:group style="position:absolute;left:6408;top:5;width:20;height:2" coordorigin="6408,5" coordsize="20,2">
              <v:shape style="position:absolute;left:6408;top:5;width:20;height:2" coordorigin="6408,5" coordsize="20,0" path="m6408,5l6427,5e" filled="false" stroked="true" strokeweight=".48pt" strokecolor="#fefefe">
                <v:path arrowok="t"/>
              </v:shape>
            </v:group>
            <v:group style="position:absolute;left:6427;top:5;width:20;height:2" coordorigin="6427,5" coordsize="20,2">
              <v:shape style="position:absolute;left:6427;top:5;width:20;height:2" coordorigin="6427,5" coordsize="20,0" path="m6427,5l6446,5e" filled="false" stroked="true" strokeweight=".48pt" strokecolor="#fefefe">
                <v:path arrowok="t"/>
              </v:shape>
            </v:group>
            <v:group style="position:absolute;left:6446;top:5;width:20;height:2" coordorigin="6446,5" coordsize="20,2">
              <v:shape style="position:absolute;left:6446;top:5;width:20;height:2" coordorigin="6446,5" coordsize="20,0" path="m6446,5l6466,5e" filled="false" stroked="true" strokeweight=".48pt" strokecolor="#fefefe">
                <v:path arrowok="t"/>
              </v:shape>
            </v:group>
            <v:group style="position:absolute;left:6466;top:5;width:20;height:2" coordorigin="6466,5" coordsize="20,2">
              <v:shape style="position:absolute;left:6466;top:5;width:20;height:2" coordorigin="6466,5" coordsize="20,0" path="m6466,5l6485,5e" filled="false" stroked="true" strokeweight=".48pt" strokecolor="#fefefe">
                <v:path arrowok="t"/>
              </v:shape>
            </v:group>
            <v:group style="position:absolute;left:6485;top:5;width:20;height:2" coordorigin="6485,5" coordsize="20,2">
              <v:shape style="position:absolute;left:6485;top:5;width:20;height:2" coordorigin="6485,5" coordsize="20,0" path="m6485,5l6504,5e" filled="false" stroked="true" strokeweight=".48pt" strokecolor="#fefefe">
                <v:path arrowok="t"/>
              </v:shape>
            </v:group>
            <v:group style="position:absolute;left:6504;top:5;width:20;height:2" coordorigin="6504,5" coordsize="20,2">
              <v:shape style="position:absolute;left:6504;top:5;width:20;height:2" coordorigin="6504,5" coordsize="20,0" path="m6504,5l6523,5e" filled="false" stroked="true" strokeweight=".48pt" strokecolor="#fefefe">
                <v:path arrowok="t"/>
              </v:shape>
            </v:group>
            <v:group style="position:absolute;left:6523;top:5;width:20;height:2" coordorigin="6523,5" coordsize="20,2">
              <v:shape style="position:absolute;left:6523;top:5;width:20;height:2" coordorigin="6523,5" coordsize="20,0" path="m6523,5l6542,5e" filled="false" stroked="true" strokeweight=".48pt" strokecolor="#fefefe">
                <v:path arrowok="t"/>
              </v:shape>
            </v:group>
            <v:group style="position:absolute;left:6542;top:5;width:20;height:2" coordorigin="6542,5" coordsize="20,2">
              <v:shape style="position:absolute;left:6542;top:5;width:20;height:2" coordorigin="6542,5" coordsize="20,0" path="m6542,5l6562,5e" filled="false" stroked="true" strokeweight=".48pt" strokecolor="#fefefe">
                <v:path arrowok="t"/>
              </v:shape>
            </v:group>
            <v:group style="position:absolute;left:6562;top:5;width:20;height:2" coordorigin="6562,5" coordsize="20,2">
              <v:shape style="position:absolute;left:6562;top:5;width:20;height:2" coordorigin="6562,5" coordsize="20,0" path="m6562,5l6581,5e" filled="false" stroked="true" strokeweight=".48pt" strokecolor="#fefefe">
                <v:path arrowok="t"/>
              </v:shape>
            </v:group>
            <v:group style="position:absolute;left:6581;top:5;width:20;height:2" coordorigin="6581,5" coordsize="20,2">
              <v:shape style="position:absolute;left:6581;top:5;width:20;height:2" coordorigin="6581,5" coordsize="20,0" path="m6581,5l6600,5e" filled="false" stroked="true" strokeweight=".48pt" strokecolor="#fefefe">
                <v:path arrowok="t"/>
              </v:shape>
            </v:group>
            <v:group style="position:absolute;left:6600;top:5;width:20;height:2" coordorigin="6600,5" coordsize="20,2">
              <v:shape style="position:absolute;left:6600;top:5;width:20;height:2" coordorigin="6600,5" coordsize="20,0" path="m6600,5l6619,5e" filled="false" stroked="true" strokeweight=".48pt" strokecolor="#fefefe">
                <v:path arrowok="t"/>
              </v:shape>
            </v:group>
            <v:group style="position:absolute;left:6619;top:5;width:20;height:2" coordorigin="6619,5" coordsize="20,2">
              <v:shape style="position:absolute;left:6619;top:5;width:20;height:2" coordorigin="6619,5" coordsize="20,0" path="m6619,5l6638,5e" filled="false" stroked="true" strokeweight=".48pt" strokecolor="#fefefe">
                <v:path arrowok="t"/>
              </v:shape>
            </v:group>
            <v:group style="position:absolute;left:6638;top:5;width:10;height:2" coordorigin="6638,5" coordsize="10,2">
              <v:shape style="position:absolute;left:6638;top:5;width:10;height:2" coordorigin="6638,5" coordsize="10,0" path="m6638,5l6648,5e" filled="false" stroked="true" strokeweight=".48pt" strokecolor="#fefefe">
                <v:path arrowok="t"/>
              </v:shape>
            </v:group>
            <v:group style="position:absolute;left:14;top:874;width:3792;height:2" coordorigin="14,874" coordsize="3792,2">
              <v:shape style="position:absolute;left:14;top:874;width:3792;height:2" coordorigin="14,874" coordsize="3792,0" path="m14,874l3806,874e" filled="false" stroked="true" strokeweight="1.44pt" strokecolor="#000000">
                <v:path arrowok="t"/>
              </v:shape>
            </v:group>
            <v:group style="position:absolute;left:3806;top:874;width:29;height:2" coordorigin="3806,874" coordsize="29,2">
              <v:shape style="position:absolute;left:3806;top:874;width:29;height:2" coordorigin="3806,874" coordsize="29,0" path="m3806,874l3835,874e" filled="false" stroked="true" strokeweight="1.44pt" strokecolor="#000000">
                <v:path arrowok="t"/>
              </v:shape>
            </v:group>
            <v:group style="position:absolute;left:3835;top:874;width:2804;height:2" coordorigin="3835,874" coordsize="2804,2">
              <v:shape style="position:absolute;left:3835;top:874;width:2804;height:2" coordorigin="3835,874" coordsize="2804,0" path="m3835,874l6638,874e" filled="false" stroked="true" strokeweight="1.44pt" strokecolor="#000000">
                <v:path arrowok="t"/>
              </v:shape>
              <v:shape style="position:absolute;left:29;top:0;width:8947;height:859" type="#_x0000_t75" stroked="false">
                <v:imagedata r:id="rId47" o:title=""/>
              </v:shape>
            </v:group>
            <v:group style="position:absolute;left:6638;top:874;width:29;height:2" coordorigin="6638,874" coordsize="29,2">
              <v:shape style="position:absolute;left:6638;top:874;width:29;height:2" coordorigin="6638,874" coordsize="29,0" path="m6638,874l6667,874e" filled="false" stroked="true" strokeweight="1.44pt" strokecolor="#000000">
                <v:path arrowok="t"/>
              </v:shape>
            </v:group>
            <v:group style="position:absolute;left:6667;top:874;width:2319;height:2" coordorigin="6667,874" coordsize="2319,2">
              <v:shape style="position:absolute;left:6667;top:874;width:2319;height:2" coordorigin="6667,874" coordsize="2319,0" path="m6667,874l8986,874e" filled="false" stroked="true" strokeweight="1.44pt" strokecolor="#000000">
                <v:path arrowok="t"/>
              </v:shape>
              <v:shape style="position:absolute;left:58;top:175;width:2976;height:648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4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爱博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创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002;top:175;width:1613;height:648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4"/>
                        <w:ind w:left="17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99,775,787.35</w:t>
                      </w:r>
                    </w:p>
                  </w:txbxContent>
                </v:textbox>
                <w10:wrap type="none"/>
              </v:shape>
              <v:shape style="position:absolute;left:7478;top:175;width:773;height:648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331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7"/>
          <w:sz w:val="20"/>
          <w:szCs w:val="20"/>
        </w:rPr>
      </w:r>
    </w:p>
    <w:p>
      <w:pPr>
        <w:spacing w:line="252" w:lineRule="exact"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情况如下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0"/>
        <w:ind w:left="228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8"/>
          <w:sz w:val="22"/>
          <w:szCs w:val="22"/>
        </w:rPr>
        <w:t>1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人北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代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2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人代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代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23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486</w:t>
      </w:r>
    </w:p>
    <w:p>
      <w:pPr>
        <w:spacing w:line="357" w:lineRule="auto" w:before="31"/>
        <w:ind w:left="228" w:right="21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487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定书》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以结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6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转让给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3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金泰</w:t>
      </w:r>
      <w:r>
        <w:rPr>
          <w:rFonts w:ascii="宋体" w:hAnsi="宋体" w:cs="宋体" w:eastAsia="宋体" w:hint="default"/>
          <w:sz w:val="22"/>
          <w:szCs w:val="22"/>
        </w:rPr>
        <w:t>克</w:t>
      </w:r>
      <w:r>
        <w:rPr>
          <w:rFonts w:ascii="宋体" w:hAnsi="宋体" w:cs="宋体" w:eastAsia="宋体" w:hint="default"/>
          <w:sz w:val="22"/>
          <w:szCs w:val="22"/>
        </w:rPr>
        <w:t>电子（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纳伟仕投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盛</w:t>
      </w:r>
    </w:p>
    <w:p>
      <w:pPr>
        <w:spacing w:line="355" w:lineRule="auto" w:before="144"/>
        <w:ind w:left="66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码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4,494.41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转让给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代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还款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1,375.40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33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4)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29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4,300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年年</w:t>
      </w:r>
      <w:r>
        <w:rPr>
          <w:rFonts w:ascii="宋体" w:hAnsi="宋体" w:cs="宋体" w:eastAsia="宋体" w:hint="default"/>
          <w:sz w:val="22"/>
          <w:szCs w:val="22"/>
        </w:rPr>
        <w:t>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公司与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</w:p>
    <w:p>
      <w:pPr>
        <w:spacing w:before="139"/>
        <w:ind w:left="22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99,775,787.35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20" w:right="102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80.25pt;height:59.05pt;mso-position-horizontal-relative:char;mso-position-vertical-relative:line" coordorigin="0,0" coordsize="9605,1181">
            <v:group style="position:absolute;left:29;top:14;width:3672;height:2" coordorigin="29,14" coordsize="3672,2">
              <v:shape style="position:absolute;left:29;top:14;width:3672;height:2" coordorigin="29,14" coordsize="3672,0" path="m29,14l3701,14e" filled="false" stroked="true" strokeweight="1.44pt" strokecolor="#000000">
                <v:path arrowok="t"/>
              </v:shape>
            </v:group>
            <v:group style="position:absolute;left:3701;top:14;width:29;height:2" coordorigin="3701,14" coordsize="29,2">
              <v:shape style="position:absolute;left:3701;top:14;width:29;height:2" coordorigin="3701,14" coordsize="29,0" path="m3701,14l3730,14e" filled="false" stroked="true" strokeweight="1.44pt" strokecolor="#000000">
                <v:path arrowok="t"/>
              </v:shape>
            </v:group>
            <v:group style="position:absolute;left:3730;top:14;width:1608;height:2" coordorigin="3730,14" coordsize="1608,2">
              <v:shape style="position:absolute;left:3730;top:14;width:1608;height:2" coordorigin="3730,14" coordsize="1608,0" path="m3730,14l5338,14e" filled="false" stroked="true" strokeweight="1.44pt" strokecolor="#000000">
                <v:path arrowok="t"/>
              </v:shape>
            </v:group>
            <v:group style="position:absolute;left:5338;top:14;width:29;height:2" coordorigin="5338,14" coordsize="29,2">
              <v:shape style="position:absolute;left:5338;top:14;width:29;height:2" coordorigin="5338,14" coordsize="29,0" path="m5338,14l5366,14e" filled="false" stroked="true" strokeweight="1.44pt" strokecolor="#000000">
                <v:path arrowok="t"/>
              </v:shape>
            </v:group>
            <v:group style="position:absolute;left:5366;top:14;width:2324;height:2" coordorigin="5366,14" coordsize="2324,2">
              <v:shape style="position:absolute;left:5366;top:14;width:2324;height:2" coordorigin="5366,14" coordsize="2324,0" path="m5366,14l7690,14e" filled="false" stroked="true" strokeweight="1.44pt" strokecolor="#000000">
                <v:path arrowok="t"/>
              </v:shape>
            </v:group>
            <v:group style="position:absolute;left:7690;top:14;width:29;height:2" coordorigin="7690,14" coordsize="29,2">
              <v:shape style="position:absolute;left:7690;top:14;width:29;height:2" coordorigin="7690,14" coordsize="29,0" path="m7690,14l7718,14e" filled="false" stroked="true" strokeweight="1.44pt" strokecolor="#000000">
                <v:path arrowok="t"/>
              </v:shape>
            </v:group>
            <v:group style="position:absolute;left:7718;top:14;width:1863;height:2" coordorigin="7718,14" coordsize="1863,2">
              <v:shape style="position:absolute;left:7718;top:14;width:1863;height:2" coordorigin="7718,14" coordsize="1863,0" path="m7718,14l9581,14e" filled="false" stroked="true" strokeweight="1.44pt" strokecolor="#000000">
                <v:path arrowok="t"/>
              </v:shape>
            </v:group>
            <v:group style="position:absolute;left:14;top:1166;width:3687;height:2" coordorigin="14,1166" coordsize="3687,2">
              <v:shape style="position:absolute;left:14;top:1166;width:3687;height:2" coordorigin="14,1166" coordsize="3687,0" path="m14,1166l3701,1166e" filled="false" stroked="true" strokeweight="1.44pt" strokecolor="#000000">
                <v:path arrowok="t"/>
              </v:shape>
            </v:group>
            <v:group style="position:absolute;left:3701;top:1166;width:29;height:2" coordorigin="3701,1166" coordsize="29,2">
              <v:shape style="position:absolute;left:3701;top:1166;width:29;height:2" coordorigin="3701,1166" coordsize="29,0" path="m3701,1166l3730,1166e" filled="false" stroked="true" strokeweight="1.44pt" strokecolor="#000000">
                <v:path arrowok="t"/>
              </v:shape>
            </v:group>
            <v:group style="position:absolute;left:3730;top:1166;width:1608;height:2" coordorigin="3730,1166" coordsize="1608,2">
              <v:shape style="position:absolute;left:3730;top:1166;width:1608;height:2" coordorigin="3730,1166" coordsize="1608,0" path="m3730,1166l5338,1166e" filled="false" stroked="true" strokeweight="1.44pt" strokecolor="#000000">
                <v:path arrowok="t"/>
              </v:shape>
            </v:group>
            <v:group style="position:absolute;left:5338;top:1166;width:29;height:2" coordorigin="5338,1166" coordsize="29,2">
              <v:shape style="position:absolute;left:5338;top:1166;width:29;height:2" coordorigin="5338,1166" coordsize="29,0" path="m5338,1166l5366,1166e" filled="false" stroked="true" strokeweight="1.44pt" strokecolor="#000000">
                <v:path arrowok="t"/>
              </v:shape>
            </v:group>
            <v:group style="position:absolute;left:5366;top:1166;width:2324;height:2" coordorigin="5366,1166" coordsize="2324,2">
              <v:shape style="position:absolute;left:5366;top:1166;width:2324;height:2" coordorigin="5366,1166" coordsize="2324,0" path="m5366,1166l7690,1166e" filled="false" stroked="true" strokeweight="1.44pt" strokecolor="#000000">
                <v:path arrowok="t"/>
              </v:shape>
              <v:shape style="position:absolute;left:29;top:29;width:9552;height:1123" type="#_x0000_t75" stroked="false">
                <v:imagedata r:id="rId48" o:title=""/>
              </v:shape>
            </v:group>
            <v:group style="position:absolute;left:7690;top:1166;width:29;height:2" coordorigin="7690,1166" coordsize="29,2">
              <v:shape style="position:absolute;left:7690;top:1166;width:29;height:2" coordorigin="7690,1166" coordsize="29,0" path="m7690,1166l7718,1166e" filled="false" stroked="true" strokeweight="1.44pt" strokecolor="#000000">
                <v:path arrowok="t"/>
              </v:shape>
            </v:group>
            <v:group style="position:absolute;left:7718;top:1166;width:1872;height:2" coordorigin="7718,1166" coordsize="1872,2">
              <v:shape style="position:absolute;left:7718;top:1166;width:1872;height:2" coordorigin="7718,1166" coordsize="1872,0" path="m7718,1166l9590,1166e" filled="false" stroked="true" strokeweight="1.44pt" strokecolor="#000000">
                <v:path arrowok="t"/>
              </v:shape>
              <v:shape style="position:absolute;left:139;top:127;width:2976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01;top:127;width:528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3" w:right="0" w:hanging="34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5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237;top:88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750;top:127;width:3845;height:991" type="#_x0000_t202" filled="false" stroked="false">
                <v:textbox inset="0,0,0,0">
                  <w:txbxContent>
                    <w:p>
                      <w:pPr>
                        <w:tabs>
                          <w:tab w:pos="2121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0"/>
                          <w:sz w:val="22"/>
                          <w:szCs w:val="22"/>
                        </w:rPr>
                        <w:t>日</w:t>
                        <w:tab/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3292" w:val="left" w:leader="none"/>
                        </w:tabs>
                        <w:spacing w:before="66"/>
                        <w:ind w:left="40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44,000,000.00</w:t>
                        <w:tab/>
                        <w:t>0.00 </w:t>
                      </w:r>
                    </w:p>
                    <w:p>
                      <w:pPr>
                        <w:tabs>
                          <w:tab w:pos="3287" w:val="left" w:leader="none"/>
                        </w:tabs>
                        <w:spacing w:line="248" w:lineRule="exact" w:before="142"/>
                        <w:ind w:left="408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  <w:tab/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53" w:lineRule="exact" w:before="0"/>
        <w:ind w:left="2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为间接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之</w:t>
      </w:r>
    </w:p>
    <w:p>
      <w:pPr>
        <w:spacing w:line="357" w:lineRule="auto" w:before="139"/>
        <w:ind w:left="247" w:right="15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昆山开发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8,500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二年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中国人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率。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4,400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七</w:t>
      </w:r>
      <w:r>
        <w:rPr>
          <w:rFonts w:ascii="宋体" w:hAnsi="宋体" w:cs="宋体" w:eastAsia="宋体" w:hint="default"/>
          <w:sz w:val="22"/>
          <w:szCs w:val="22"/>
        </w:rPr>
        <w:t>.(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).3.(1)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4"/>
        <w:gridCol w:w="3298"/>
        <w:gridCol w:w="2550"/>
      </w:tblGrid>
      <w:tr>
        <w:trPr>
          <w:trHeight w:val="376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11.</w:t>
            </w:r>
            <w:r>
              <w:rPr>
                <w:rFonts w:ascii="宋体" w:hAnsi="宋体" w:cs="宋体" w:eastAsia="宋体" w:hint="default"/>
                <w:spacing w:val="-8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848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290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 w:eastAsia="Arial" w:hint="default"/>
                <w:b/>
                <w:bCs/>
                <w:spacing w:val="-8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80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6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会法人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10,834,291 </w:t>
            </w:r>
          </w:p>
        </w:tc>
      </w:tr>
      <w:tr>
        <w:trPr>
          <w:trHeight w:val="396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10,834,291 </w:t>
            </w:r>
          </w:p>
        </w:tc>
      </w:tr>
      <w:tr>
        <w:trPr>
          <w:trHeight w:val="379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民币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79,793,389 </w:t>
            </w:r>
          </w:p>
        </w:tc>
      </w:tr>
      <w:tr>
        <w:trPr>
          <w:trHeight w:val="382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79,793,389</w:t>
            </w:r>
          </w:p>
        </w:tc>
      </w:tr>
      <w:tr>
        <w:trPr>
          <w:trHeight w:val="355" w:hRule="exact"/>
        </w:trPr>
        <w:tc>
          <w:tcPr>
            <w:tcW w:w="290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总额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32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29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tabs>
          <w:tab w:pos="675" w:val="left" w:leader="none"/>
        </w:tabs>
        <w:spacing w:before="16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400002pt;margin-top:-172.352325pt;width:435.974048pt;height:170.4pt;mso-position-horizontal-relative:page;mso-position-vertical-relative:paragraph;z-index:-292672" type="#_x0000_t75" stroked="false">
            <v:imagedata r:id="rId49" o:title=""/>
          </v:shape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742" w:lineRule="exact"/>
        <w:ind w:left="2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4"/>
          <w:sz w:val="20"/>
          <w:szCs w:val="20"/>
        </w:rPr>
        <w:pict>
          <v:group style="width:462.5pt;height:87.15pt;mso-position-horizontal-relative:char;mso-position-vertical-relative:line" coordorigin="0,0" coordsize="9250,1743">
            <v:group style="position:absolute;left:29;top:14;width:2578;height:2" coordorigin="29,14" coordsize="2578,2">
              <v:shape style="position:absolute;left:29;top:14;width:2578;height:2" coordorigin="29,14" coordsize="2578,0" path="m29,14l2606,14e" filled="false" stroked="true" strokeweight="1.44pt" strokecolor="#000000">
                <v:path arrowok="t"/>
              </v:shape>
            </v:group>
            <v:group style="position:absolute;left:2606;top:14;width:29;height:2" coordorigin="2606,14" coordsize="29,2">
              <v:shape style="position:absolute;left:2606;top:14;width:29;height:2" coordorigin="2606,14" coordsize="29,0" path="m2606,14l2635,14e" filled="false" stroked="true" strokeweight="1.44pt" strokecolor="#000000">
                <v:path arrowok="t"/>
              </v:shape>
            </v:group>
            <v:group style="position:absolute;left:2635;top:14;width:1834;height:2" coordorigin="2635,14" coordsize="1834,2">
              <v:shape style="position:absolute;left:2635;top:14;width:1834;height:2" coordorigin="2635,14" coordsize="1834,0" path="m2635,14l4469,14e" filled="false" stroked="true" strokeweight="1.44pt" strokecolor="#000000">
                <v:path arrowok="t"/>
              </v:shape>
            </v:group>
            <v:group style="position:absolute;left:4469;top:14;width:29;height:2" coordorigin="4469,14" coordsize="29,2">
              <v:shape style="position:absolute;left:4469;top:14;width:29;height:2" coordorigin="4469,14" coordsize="29,0" path="m4469,14l4498,14e" filled="false" stroked="true" strokeweight="1.44pt" strokecolor="#000000">
                <v:path arrowok="t"/>
              </v:shape>
            </v:group>
            <v:group style="position:absolute;left:4498;top:14;width:1402;height:2" coordorigin="4498,14" coordsize="1402,2">
              <v:shape style="position:absolute;left:4498;top:14;width:1402;height:2" coordorigin="4498,14" coordsize="1402,0" path="m4498,14l5899,14e" filled="false" stroked="true" strokeweight="1.44pt" strokecolor="#000000">
                <v:path arrowok="t"/>
              </v:shape>
            </v:group>
            <v:group style="position:absolute;left:5899;top:14;width:29;height:2" coordorigin="5899,14" coordsize="29,2">
              <v:shape style="position:absolute;left:5899;top:14;width:29;height:2" coordorigin="5899,14" coordsize="29,0" path="m5899,14l5928,14e" filled="false" stroked="true" strokeweight="1.44pt" strokecolor="#000000">
                <v:path arrowok="t"/>
              </v:shape>
            </v:group>
            <v:group style="position:absolute;left:5928;top:14;width:1445;height:2" coordorigin="5928,14" coordsize="1445,2">
              <v:shape style="position:absolute;left:5928;top:14;width:1445;height:2" coordorigin="5928,14" coordsize="1445,0" path="m5928,14l7373,14e" filled="false" stroked="true" strokeweight="1.44pt" strokecolor="#000000">
                <v:path arrowok="t"/>
              </v:shape>
            </v:group>
            <v:group style="position:absolute;left:7373;top:14;width:29;height:2" coordorigin="7373,14" coordsize="29,2">
              <v:shape style="position:absolute;left:7373;top:14;width:29;height:2" coordorigin="7373,14" coordsize="29,0" path="m7373,14l7402,14e" filled="false" stroked="true" strokeweight="1.44pt" strokecolor="#000000">
                <v:path arrowok="t"/>
              </v:shape>
            </v:group>
            <v:group style="position:absolute;left:7402;top:14;width:1824;height:2" coordorigin="7402,14" coordsize="1824,2">
              <v:shape style="position:absolute;left:7402;top:14;width:1824;height:2" coordorigin="7402,14" coordsize="1824,0" path="m7402,14l9226,14e" filled="false" stroked="true" strokeweight="1.44pt" strokecolor="#000000">
                <v:path arrowok="t"/>
              </v:shape>
            </v:group>
            <v:group style="position:absolute;left:14;top:1728;width:2592;height:2" coordorigin="14,1728" coordsize="2592,2">
              <v:shape style="position:absolute;left:14;top:1728;width:2592;height:2" coordorigin="14,1728" coordsize="2592,0" path="m14,1728l2606,1728e" filled="false" stroked="true" strokeweight="1.44pt" strokecolor="#000000">
                <v:path arrowok="t"/>
              </v:shape>
            </v:group>
            <v:group style="position:absolute;left:2606;top:1728;width:29;height:2" coordorigin="2606,1728" coordsize="29,2">
              <v:shape style="position:absolute;left:2606;top:1728;width:29;height:2" coordorigin="2606,1728" coordsize="29,0" path="m2606,1728l2635,1728e" filled="false" stroked="true" strokeweight="1.44pt" strokecolor="#000000">
                <v:path arrowok="t"/>
              </v:shape>
            </v:group>
            <v:group style="position:absolute;left:2635;top:1728;width:1834;height:2" coordorigin="2635,1728" coordsize="1834,2">
              <v:shape style="position:absolute;left:2635;top:1728;width:1834;height:2" coordorigin="2635,1728" coordsize="1834,0" path="m2635,1728l4469,1728e" filled="false" stroked="true" strokeweight="1.44pt" strokecolor="#000000">
                <v:path arrowok="t"/>
              </v:shape>
            </v:group>
            <v:group style="position:absolute;left:4469;top:1728;width:29;height:2" coordorigin="4469,1728" coordsize="29,2">
              <v:shape style="position:absolute;left:4469;top:1728;width:29;height:2" coordorigin="4469,1728" coordsize="29,0" path="m4469,1728l4498,1728e" filled="false" stroked="true" strokeweight="1.44pt" strokecolor="#000000">
                <v:path arrowok="t"/>
              </v:shape>
            </v:group>
            <v:group style="position:absolute;left:4498;top:1728;width:1402;height:2" coordorigin="4498,1728" coordsize="1402,2">
              <v:shape style="position:absolute;left:4498;top:1728;width:1402;height:2" coordorigin="4498,1728" coordsize="1402,0" path="m4498,1728l5899,1728e" filled="false" stroked="true" strokeweight="1.44pt" strokecolor="#000000">
                <v:path arrowok="t"/>
              </v:shape>
            </v:group>
            <v:group style="position:absolute;left:5899;top:1728;width:29;height:2" coordorigin="5899,1728" coordsize="29,2">
              <v:shape style="position:absolute;left:5899;top:1728;width:29;height:2" coordorigin="5899,1728" coordsize="29,0" path="m5899,1728l5928,1728e" filled="false" stroked="true" strokeweight="1.44pt" strokecolor="#000000">
                <v:path arrowok="t"/>
              </v:shape>
            </v:group>
            <v:group style="position:absolute;left:5928;top:1728;width:1445;height:2" coordorigin="5928,1728" coordsize="1445,2">
              <v:shape style="position:absolute;left:5928;top:1728;width:1445;height:2" coordorigin="5928,1728" coordsize="1445,0" path="m5928,1728l7373,1728e" filled="false" stroked="true" strokeweight="1.44pt" strokecolor="#000000">
                <v:path arrowok="t"/>
              </v:shape>
              <v:shape style="position:absolute;left:29;top:29;width:9197;height:1685" type="#_x0000_t75" stroked="false">
                <v:imagedata r:id="rId50" o:title=""/>
              </v:shape>
            </v:group>
            <v:group style="position:absolute;left:7373;top:1728;width:29;height:2" coordorigin="7373,1728" coordsize="29,2">
              <v:shape style="position:absolute;left:7373;top:1728;width:29;height:2" coordorigin="7373,1728" coordsize="29,0" path="m7373,1728l7402,1728e" filled="false" stroked="true" strokeweight="1.44pt" strokecolor="#000000">
                <v:path arrowok="t"/>
              </v:shape>
            </v:group>
            <v:group style="position:absolute;left:7402;top:1728;width:1834;height:2" coordorigin="7402,1728" coordsize="1834,2">
              <v:shape style="position:absolute;left:7402;top:1728;width:1834;height:2" coordorigin="7402,1728" coordsize="1834,0" path="m7402,1728l9235,1728e" filled="false" stroked="true" strokeweight="1.44pt" strokecolor="#000000">
                <v:path arrowok="t"/>
              </v:shape>
              <v:shape style="position:absolute;left:139;top:127;width:1436;height:14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5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83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755;top:127;width:1724;height:155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33"/>
                        <w:ind w:left="177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49,031,340.46 </w:t>
                      </w:r>
                    </w:p>
                    <w:p>
                      <w:pPr>
                        <w:spacing w:before="153"/>
                        <w:ind w:left="288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5,190,358.36 </w:t>
                      </w:r>
                    </w:p>
                    <w:p>
                      <w:pPr>
                        <w:spacing w:before="153"/>
                        <w:ind w:left="177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54,221,698.82 </w:t>
                      </w:r>
                    </w:p>
                  </w:txbxContent>
                </v:textbox>
                <w10:wrap type="none"/>
              </v:shape>
              <v:shape style="position:absolute;left:4752;top:127;width:1162;height:1416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60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before="86"/>
                        <w:ind w:left="60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153"/>
                        <w:ind w:left="60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202;top:127;width:1071;height:1416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62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153"/>
                        <w:ind w:left="62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before="153"/>
                        <w:ind w:left="62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7538;top:127;width:1702;height:155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33"/>
                        <w:ind w:left="156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49,031,340.46 </w:t>
                      </w:r>
                    </w:p>
                    <w:p>
                      <w:pPr>
                        <w:spacing w:before="153"/>
                        <w:ind w:left="266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5,190,358.36 </w:t>
                      </w:r>
                    </w:p>
                    <w:p>
                      <w:pPr>
                        <w:spacing w:before="153"/>
                        <w:ind w:left="156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54,221,698.82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4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8.047659pt;width:464.2pt;height:78pt;mso-position-horizontal-relative:page;mso-position-vertical-relative:paragraph;z-index:-292648" coordorigin="1219,361" coordsize="9284,1560">
            <v:group style="position:absolute;left:1248;top:375;width:2645;height:2" coordorigin="1248,375" coordsize="2645,2">
              <v:shape style="position:absolute;left:1248;top:375;width:2645;height:2" coordorigin="1248,375" coordsize="2645,0" path="m1248,375l3893,375e" filled="false" stroked="true" strokeweight="1.44pt" strokecolor="#000000">
                <v:path arrowok="t"/>
              </v:shape>
            </v:group>
            <v:group style="position:absolute;left:3893;top:375;width:29;height:2" coordorigin="3893,375" coordsize="29,2">
              <v:shape style="position:absolute;left:3893;top:375;width:29;height:2" coordorigin="3893,375" coordsize="29,0" path="m3893,375l3922,375e" filled="false" stroked="true" strokeweight="1.44pt" strokecolor="#000000">
                <v:path arrowok="t"/>
              </v:shape>
            </v:group>
            <v:group style="position:absolute;left:3922;top:375;width:1743;height:2" coordorigin="3922,375" coordsize="1743,2">
              <v:shape style="position:absolute;left:3922;top:375;width:1743;height:2" coordorigin="3922,375" coordsize="1743,0" path="m3922,375l5664,375e" filled="false" stroked="true" strokeweight="1.44pt" strokecolor="#000000">
                <v:path arrowok="t"/>
              </v:shape>
            </v:group>
            <v:group style="position:absolute;left:5664;top:375;width:29;height:2" coordorigin="5664,375" coordsize="29,2">
              <v:shape style="position:absolute;left:5664;top:375;width:29;height:2" coordorigin="5664,375" coordsize="29,0" path="m5664,375l5693,375e" filled="false" stroked="true" strokeweight="1.44pt" strokecolor="#000000">
                <v:path arrowok="t"/>
              </v:shape>
            </v:group>
            <v:group style="position:absolute;left:5693;top:375;width:1431;height:2" coordorigin="5693,375" coordsize="1431,2">
              <v:shape style="position:absolute;left:5693;top:375;width:1431;height:2" coordorigin="5693,375" coordsize="1431,0" path="m5693,375l7123,375e" filled="false" stroked="true" strokeweight="1.44pt" strokecolor="#000000">
                <v:path arrowok="t"/>
              </v:shape>
            </v:group>
            <v:group style="position:absolute;left:7123;top:375;width:29;height:2" coordorigin="7123,375" coordsize="29,2">
              <v:shape style="position:absolute;left:7123;top:375;width:29;height:2" coordorigin="7123,375" coordsize="29,0" path="m7123,375l7152,375e" filled="false" stroked="true" strokeweight="1.44pt" strokecolor="#000000">
                <v:path arrowok="t"/>
              </v:shape>
            </v:group>
            <v:group style="position:absolute;left:7152;top:375;width:1440;height:2" coordorigin="7152,375" coordsize="1440,2">
              <v:shape style="position:absolute;left:7152;top:375;width:1440;height:2" coordorigin="7152,375" coordsize="1440,0" path="m7152,375l8592,375e" filled="false" stroked="true" strokeweight="1.44pt" strokecolor="#000000">
                <v:path arrowok="t"/>
              </v:shape>
            </v:group>
            <v:group style="position:absolute;left:8592;top:375;width:29;height:2" coordorigin="8592,375" coordsize="29,2">
              <v:shape style="position:absolute;left:8592;top:375;width:29;height:2" coordorigin="8592,375" coordsize="29,0" path="m8592,375l8621,375e" filled="false" stroked="true" strokeweight="1.44pt" strokecolor="#000000">
                <v:path arrowok="t"/>
              </v:shape>
            </v:group>
            <v:group style="position:absolute;left:8621;top:375;width:1858;height:2" coordorigin="8621,375" coordsize="1858,2">
              <v:shape style="position:absolute;left:8621;top:375;width:1858;height:2" coordorigin="8621,375" coordsize="1858,0" path="m8621,375l10478,375e" filled="false" stroked="true" strokeweight="1.44pt" strokecolor="#000000">
                <v:path arrowok="t"/>
              </v:shape>
            </v:group>
            <v:group style="position:absolute;left:1234;top:1907;width:2660;height:2" coordorigin="1234,1907" coordsize="2660,2">
              <v:shape style="position:absolute;left:1234;top:1907;width:2660;height:2" coordorigin="1234,1907" coordsize="2660,0" path="m1234,1907l3893,1907e" filled="false" stroked="true" strokeweight="1.44pt" strokecolor="#000000">
                <v:path arrowok="t"/>
              </v:shape>
            </v:group>
            <v:group style="position:absolute;left:3893;top:1907;width:29;height:2" coordorigin="3893,1907" coordsize="29,2">
              <v:shape style="position:absolute;left:3893;top:1907;width:29;height:2" coordorigin="3893,1907" coordsize="29,0" path="m3893,1907l3922,1907e" filled="false" stroked="true" strokeweight="1.44pt" strokecolor="#000000">
                <v:path arrowok="t"/>
              </v:shape>
            </v:group>
            <v:group style="position:absolute;left:3922;top:1907;width:1743;height:2" coordorigin="3922,1907" coordsize="1743,2">
              <v:shape style="position:absolute;left:3922;top:1907;width:1743;height:2" coordorigin="3922,1907" coordsize="1743,0" path="m3922,1907l5664,1907e" filled="false" stroked="true" strokeweight="1.44pt" strokecolor="#000000">
                <v:path arrowok="t"/>
              </v:shape>
            </v:group>
            <v:group style="position:absolute;left:5664;top:1907;width:29;height:2" coordorigin="5664,1907" coordsize="29,2">
              <v:shape style="position:absolute;left:5664;top:1907;width:29;height:2" coordorigin="5664,1907" coordsize="29,0" path="m5664,1907l5693,1907e" filled="false" stroked="true" strokeweight="1.44pt" strokecolor="#000000">
                <v:path arrowok="t"/>
              </v:shape>
            </v:group>
            <v:group style="position:absolute;left:5693;top:1907;width:1431;height:2" coordorigin="5693,1907" coordsize="1431,2">
              <v:shape style="position:absolute;left:5693;top:1907;width:1431;height:2" coordorigin="5693,1907" coordsize="1431,0" path="m5693,1907l7123,1907e" filled="false" stroked="true" strokeweight="1.44pt" strokecolor="#000000">
                <v:path arrowok="t"/>
              </v:shape>
            </v:group>
            <v:group style="position:absolute;left:7123;top:1907;width:29;height:2" coordorigin="7123,1907" coordsize="29,2">
              <v:shape style="position:absolute;left:7123;top:1907;width:29;height:2" coordorigin="7123,1907" coordsize="29,0" path="m7123,1907l7152,1907e" filled="false" stroked="true" strokeweight="1.44pt" strokecolor="#000000">
                <v:path arrowok="t"/>
              </v:shape>
            </v:group>
            <v:group style="position:absolute;left:7152;top:1907;width:1440;height:2" coordorigin="7152,1907" coordsize="1440,2">
              <v:shape style="position:absolute;left:7152;top:1907;width:1440;height:2" coordorigin="7152,1907" coordsize="1440,0" path="m7152,1907l8592,1907e" filled="false" stroked="true" strokeweight="1.44pt" strokecolor="#000000">
                <v:path arrowok="t"/>
              </v:shape>
              <v:shape style="position:absolute;left:1248;top:390;width:9230;height:1502" type="#_x0000_t75" stroked="false">
                <v:imagedata r:id="rId51" o:title=""/>
              </v:shape>
            </v:group>
            <v:group style="position:absolute;left:8592;top:1907;width:29;height:2" coordorigin="8592,1907" coordsize="29,2">
              <v:shape style="position:absolute;left:8592;top:1907;width:29;height:2" coordorigin="8592,1907" coordsize="29,0" path="m8592,1907l8621,1907e" filled="false" stroked="true" strokeweight="1.44pt" strokecolor="#000000">
                <v:path arrowok="t"/>
              </v:shape>
            </v:group>
            <v:group style="position:absolute;left:8621;top:1907;width:1868;height:2" coordorigin="8621,1907" coordsize="1868,2">
              <v:shape style="position:absolute;left:8621;top:1907;width:1868;height:2" coordorigin="8621,1907" coordsize="1868,0" path="m8621,1907l10488,1907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2414"/>
        <w:gridCol w:w="1464"/>
        <w:gridCol w:w="1405"/>
        <w:gridCol w:w="1841"/>
      </w:tblGrid>
      <w:tr>
        <w:trPr>
          <w:trHeight w:val="779" w:hRule="exact"/>
        </w:trPr>
        <w:tc>
          <w:tcPr>
            <w:tcW w:w="2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法定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60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2008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8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增加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76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4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76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8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2009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12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31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3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</w:tr>
      <w:tr>
        <w:trPr>
          <w:trHeight w:val="379" w:hRule="exact"/>
        </w:trPr>
        <w:tc>
          <w:tcPr>
            <w:tcW w:w="2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</w:tr>
      <w:tr>
        <w:trPr>
          <w:trHeight w:val="360" w:hRule="exact"/>
        </w:trPr>
        <w:tc>
          <w:tcPr>
            <w:tcW w:w="2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4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2,237,046.65 </w:t>
            </w:r>
          </w:p>
        </w:tc>
        <w:tc>
          <w:tcPr>
            <w:tcW w:w="14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2,237,046.65 </w:t>
            </w:r>
          </w:p>
        </w:tc>
      </w:tr>
    </w:tbl>
    <w:p>
      <w:pPr>
        <w:spacing w:before="45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8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18.04767pt;width:470.4pt;height:142.1pt;mso-position-horizontal-relative:page;mso-position-vertical-relative:paragraph;z-index:-292408" coordorigin="1123,361" coordsize="9408,2842">
            <v:group style="position:absolute;left:1138;top:375;width:3917;height:2" coordorigin="1138,375" coordsize="3917,2">
              <v:shape style="position:absolute;left:1138;top:375;width:3917;height:2" coordorigin="1138,375" coordsize="3917,0" path="m1138,375l5054,375e" filled="false" stroked="true" strokeweight="1.44pt" strokecolor="#000000">
                <v:path arrowok="t"/>
              </v:shape>
            </v:group>
            <v:group style="position:absolute;left:5054;top:375;width:29;height:2" coordorigin="5054,375" coordsize="29,2">
              <v:shape style="position:absolute;left:5054;top:375;width:29;height:2" coordorigin="5054,375" coordsize="29,0" path="m5054,375l5083,375e" filled="false" stroked="true" strokeweight="1.44pt" strokecolor="#000000">
                <v:path arrowok="t"/>
              </v:shape>
            </v:group>
            <v:group style="position:absolute;left:5083;top:375;width:2664;height:2" coordorigin="5083,375" coordsize="2664,2">
              <v:shape style="position:absolute;left:5083;top:375;width:2664;height:2" coordorigin="5083,375" coordsize="2664,0" path="m5083,375l7747,375e" filled="false" stroked="true" strokeweight="1.44pt" strokecolor="#000000">
                <v:path arrowok="t"/>
              </v:shape>
            </v:group>
            <v:group style="position:absolute;left:7747;top:375;width:29;height:2" coordorigin="7747,375" coordsize="29,2">
              <v:shape style="position:absolute;left:7747;top:375;width:29;height:2" coordorigin="7747,375" coordsize="29,0" path="m7747,375l7776,375e" filled="false" stroked="true" strokeweight="1.44pt" strokecolor="#000000">
                <v:path arrowok="t"/>
              </v:shape>
            </v:group>
            <v:group style="position:absolute;left:7776;top:375;width:2703;height:2" coordorigin="7776,375" coordsize="2703,2">
              <v:shape style="position:absolute;left:7776;top:375;width:2703;height:2" coordorigin="7776,375" coordsize="2703,0" path="m7776,375l10478,375e" filled="false" stroked="true" strokeweight="1.44pt" strokecolor="#000000">
                <v:path arrowok="t"/>
              </v:shape>
              <v:shape style="position:absolute;left:1138;top:390;width:9341;height:2813" type="#_x0000_t75" stroked="false">
                <v:imagedata r:id="rId52" o:title=""/>
              </v:shape>
              <v:shape style="position:absolute;left:1248;top:488;width:1546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未分配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42;top:488;width:93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654;top:488;width:93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928;top:98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-272,655,640.20 </w:t>
                      </w:r>
                    </w:p>
                  </w:txbxContent>
                </v:textbox>
                <w10:wrap type="none"/>
              </v:shape>
              <v:shape style="position:absolute;left:8765;top:98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-272,843,495.11 </w:t>
                      </w:r>
                    </w:p>
                  </w:txbxContent>
                </v:textbox>
                <w10:wrap type="none"/>
              </v:shape>
              <v:shape style="position:absolute;left:1248;top:1362;width:165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163;top:1477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-7,952,820.94 </w:t>
                      </w:r>
                    </w:p>
                  </w:txbxContent>
                </v:textbox>
                <w10:wrap type="none"/>
              </v:shape>
              <v:shape style="position:absolute;left:9274;top:1477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187,854.91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0"/>
        <w:gridCol w:w="3533"/>
        <w:gridCol w:w="2241"/>
      </w:tblGrid>
      <w:tr>
        <w:trPr>
          <w:trHeight w:val="1002" w:hRule="exact"/>
        </w:trPr>
        <w:tc>
          <w:tcPr>
            <w:tcW w:w="3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08" w:lineRule="auto" w:before="32"/>
              <w:ind w:left="566" w:right="1667" w:hanging="442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pacing w:val="-10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-108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3" w:hRule="exact"/>
        </w:trPr>
        <w:tc>
          <w:tcPr>
            <w:tcW w:w="38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未分配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91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-280,608,461.14 </w:t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21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-272,655,640.20 </w:t>
            </w:r>
          </w:p>
        </w:tc>
      </w:tr>
      <w:tr>
        <w:trPr>
          <w:trHeight w:val="1469" w:hRule="exact"/>
        </w:trPr>
        <w:tc>
          <w:tcPr>
            <w:tcW w:w="38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6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15.</w:t>
            </w:r>
            <w:r>
              <w:rPr>
                <w:rFonts w:ascii="宋体" w:hAnsi="宋体" w:cs="宋体" w:eastAsia="宋体" w:hint="default"/>
                <w:spacing w:val="-79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56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53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24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38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53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6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</w:tc>
        <w:tc>
          <w:tcPr>
            <w:tcW w:w="224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52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</w:tc>
      </w:tr>
      <w:tr>
        <w:trPr>
          <w:trHeight w:val="376" w:hRule="exact"/>
        </w:trPr>
        <w:tc>
          <w:tcPr>
            <w:tcW w:w="3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1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4,909,038.90 </w:t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20,616,013.42 </w:t>
            </w:r>
          </w:p>
        </w:tc>
      </w:tr>
      <w:tr>
        <w:trPr>
          <w:trHeight w:val="379" w:hRule="exact"/>
        </w:trPr>
        <w:tc>
          <w:tcPr>
            <w:tcW w:w="3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1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132.672348pt;width:482.65pt;height:114.75pt;mso-position-horizontal-relative:page;mso-position-vertical-relative:paragraph;z-index:-292312" coordorigin="1109,-2653" coordsize="9653,2295">
            <v:group style="position:absolute;left:1123;top:-373;width:4767;height:2" coordorigin="1123,-373" coordsize="4767,2">
              <v:shape style="position:absolute;left:1123;top:-373;width:4767;height:2" coordorigin="1123,-373" coordsize="4767,0" path="m1123,-373l5890,-373e" filled="false" stroked="true" strokeweight="1.44pt" strokecolor="#000000">
                <v:path arrowok="t"/>
              </v:shape>
            </v:group>
            <v:group style="position:absolute;left:5890;top:-373;width:29;height:2" coordorigin="5890,-373" coordsize="29,2">
              <v:shape style="position:absolute;left:5890;top:-373;width:29;height:2" coordorigin="5890,-373" coordsize="29,0" path="m5890,-373l5918,-373e" filled="false" stroked="true" strokeweight="1.44pt" strokecolor="#000000">
                <v:path arrowok="t"/>
              </v:shape>
            </v:group>
            <v:group style="position:absolute;left:5918;top:-373;width:2396;height:2" coordorigin="5918,-373" coordsize="2396,2">
              <v:shape style="position:absolute;left:5918;top:-373;width:2396;height:2" coordorigin="5918,-373" coordsize="2396,0" path="m5918,-373l8314,-373e" filled="false" stroked="true" strokeweight="1.44pt" strokecolor="#000000">
                <v:path arrowok="t"/>
              </v:shape>
              <v:shape style="position:absolute;left:1138;top:-2653;width:9600;height:2266" type="#_x0000_t75" stroked="false">
                <v:imagedata r:id="rId53" o:title=""/>
              </v:shape>
            </v:group>
            <v:group style="position:absolute;left:8314;top:-373;width:29;height:2" coordorigin="8314,-373" coordsize="29,2">
              <v:shape style="position:absolute;left:8314;top:-373;width:29;height:2" coordorigin="8314,-373" coordsize="29,0" path="m8314,-373l8342,-373e" filled="false" stroked="true" strokeweight="1.44pt" strokecolor="#000000">
                <v:path arrowok="t"/>
              </v:shape>
            </v:group>
            <v:group style="position:absolute;left:8342;top:-373;width:2405;height:2" coordorigin="8342,-373" coordsize="2405,2">
              <v:shape style="position:absolute;left:8342;top:-373;width:2405;height:2" coordorigin="8342,-373" coordsize="2405,0" path="m8342,-373l10747,-373e" filled="false" stroked="true" strokeweight="1.44pt" strokecolor="#000000">
                <v:path arrowok="t"/>
              </v:shape>
              <v:shape style="position:absolute;left:1248;top:-1413;width:1872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pacing w:val="-5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5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占比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893;top:-1469;width:1436;height:1036" type="#_x0000_t202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909,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038.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4,909,038.90 </w:t>
                      </w:r>
                    </w:p>
                    <w:p>
                      <w:pPr>
                        <w:spacing w:before="158"/>
                        <w:ind w:left="55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100.00% </w:t>
                      </w:r>
                    </w:p>
                  </w:txbxContent>
                </v:textbox>
                <w10:wrap type="none"/>
              </v:shape>
              <v:shape style="position:absolute;left:9206;top:-1469;width:1546;height:1036" type="#_x0000_t202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616,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013.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20,616,013.42 </w:t>
                      </w:r>
                    </w:p>
                    <w:p>
                      <w:pPr>
                        <w:spacing w:before="158"/>
                        <w:ind w:left="66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100.00%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6.16pt;margin-top:18.047647pt;width:481.7pt;height:76.6pt;mso-position-horizontal-relative:page;mso-position-vertical-relative:paragraph;z-index:-292288" coordorigin="1123,361" coordsize="9634,1532">
            <v:group style="position:absolute;left:1138;top:375;width:4748;height:2" coordorigin="1138,375" coordsize="4748,2">
              <v:shape style="position:absolute;left:1138;top:375;width:4748;height:2" coordorigin="1138,375" coordsize="4748,0" path="m1138,375l5885,375e" filled="false" stroked="true" strokeweight="1.44pt" strokecolor="#000000">
                <v:path arrowok="t"/>
              </v:shape>
            </v:group>
            <v:group style="position:absolute;left:5885;top:375;width:29;height:2" coordorigin="5885,375" coordsize="29,2">
              <v:shape style="position:absolute;left:5885;top:375;width:29;height:2" coordorigin="5885,375" coordsize="29,0" path="m5885,375l5914,375e" filled="false" stroked="true" strokeweight="1.44pt" strokecolor="#000000">
                <v:path arrowok="t"/>
              </v:shape>
            </v:group>
            <v:group style="position:absolute;left:5914;top:375;width:2400;height:2" coordorigin="5914,375" coordsize="2400,2">
              <v:shape style="position:absolute;left:5914;top:375;width:2400;height:2" coordorigin="5914,375" coordsize="2400,0" path="m5914,375l8314,375e" filled="false" stroked="true" strokeweight="1.44pt" strokecolor="#000000">
                <v:path arrowok="t"/>
              </v:shape>
            </v:group>
            <v:group style="position:absolute;left:8314;top:375;width:29;height:2" coordorigin="8314,375" coordsize="29,2">
              <v:shape style="position:absolute;left:8314;top:375;width:29;height:2" coordorigin="8314,375" coordsize="29,0" path="m8314,375l8342,375e" filled="false" stroked="true" strokeweight="1.44pt" strokecolor="#000000">
                <v:path arrowok="t"/>
              </v:shape>
            </v:group>
            <v:group style="position:absolute;left:8342;top:375;width:2400;height:2" coordorigin="8342,375" coordsize="2400,2">
              <v:shape style="position:absolute;left:8342;top:375;width:2400;height:2" coordorigin="8342,375" coordsize="2400,0" path="m8342,375l10742,375e" filled="false" stroked="true" strokeweight="1.44pt" strokecolor="#000000">
                <v:path arrowok="t"/>
              </v:shape>
              <v:shape style="position:absolute;left:1138;top:390;width:9605;height:1502" type="#_x0000_t75" stroked="false">
                <v:imagedata r:id="rId54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4034"/>
        <w:gridCol w:w="2092"/>
      </w:tblGrid>
      <w:tr>
        <w:trPr>
          <w:trHeight w:val="779" w:hRule="exact"/>
        </w:trPr>
        <w:tc>
          <w:tcPr>
            <w:tcW w:w="3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7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223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6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51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18,472,727.65 </w:t>
            </w:r>
          </w:p>
        </w:tc>
      </w:tr>
      <w:tr>
        <w:trPr>
          <w:trHeight w:val="379" w:hRule="exact"/>
        </w:trPr>
        <w:tc>
          <w:tcPr>
            <w:tcW w:w="3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35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72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4,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166,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924.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76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18,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472,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727.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65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before="1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47pt;width:481.7pt;height:190.6pt;mso-position-horizontal-relative:page;mso-position-vertical-relative:paragraph;z-index:-292264" coordorigin="1123,401" coordsize="9634,3812">
            <v:group style="position:absolute;left:1138;top:415;width:4748;height:2" coordorigin="1138,415" coordsize="4748,2">
              <v:shape style="position:absolute;left:1138;top:415;width:4748;height:2" coordorigin="1138,415" coordsize="4748,0" path="m1138,415l5885,415e" filled="false" stroked="true" strokeweight="1.44pt" strokecolor="#000000">
                <v:path arrowok="t"/>
              </v:shape>
            </v:group>
            <v:group style="position:absolute;left:5885;top:415;width:29;height:2" coordorigin="5885,415" coordsize="29,2">
              <v:shape style="position:absolute;left:5885;top:415;width:29;height:2" coordorigin="5885,415" coordsize="29,0" path="m5885,415l5914,415e" filled="false" stroked="true" strokeweight="1.44pt" strokecolor="#000000">
                <v:path arrowok="t"/>
              </v:shape>
            </v:group>
            <v:group style="position:absolute;left:5914;top:415;width:2400;height:2" coordorigin="5914,415" coordsize="2400,2">
              <v:shape style="position:absolute;left:5914;top:415;width:2400;height:2" coordorigin="5914,415" coordsize="2400,0" path="m5914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3782" type="#_x0000_t75" stroked="false">
                <v:imagedata r:id="rId55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—</w:t>
      </w:r>
      <w:r>
        <w:rPr>
          <w:rFonts w:ascii="宋体" w:hAnsi="宋体" w:cs="宋体" w:eastAsia="宋体" w:hint="default"/>
          <w:sz w:val="22"/>
          <w:szCs w:val="22"/>
        </w:rPr>
        <w:t>按产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/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类别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8"/>
        <w:gridCol w:w="3924"/>
        <w:gridCol w:w="2092"/>
      </w:tblGrid>
      <w:tr>
        <w:trPr>
          <w:trHeight w:val="7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86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6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4,909,038.90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20,616,013.42 </w:t>
            </w:r>
          </w:p>
        </w:tc>
      </w:tr>
      <w:tr>
        <w:trPr>
          <w:trHeight w:val="3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4,909,038.90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20,616,013.42 </w:t>
            </w:r>
          </w:p>
        </w:tc>
      </w:tr>
      <w:tr>
        <w:trPr>
          <w:trHeight w:val="3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18,472,727.65 </w:t>
            </w:r>
          </w:p>
        </w:tc>
      </w:tr>
      <w:tr>
        <w:trPr>
          <w:trHeight w:val="382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4,166,924.76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18,472,727.65 </w:t>
            </w:r>
          </w:p>
        </w:tc>
      </w:tr>
      <w:tr>
        <w:trPr>
          <w:trHeight w:val="3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742,114.14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2,143,285.77 </w:t>
            </w:r>
          </w:p>
        </w:tc>
      </w:tr>
      <w:tr>
        <w:trPr>
          <w:trHeight w:val="360" w:hRule="exact"/>
        </w:trPr>
        <w:tc>
          <w:tcPr>
            <w:tcW w:w="364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78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742,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114.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14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143,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285.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77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76" w:footer="840" w:top="1100" w:bottom="1020" w:left="1000" w:right="100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18.247671pt;width:482.9pt;height:123.15pt;mso-position-horizontal-relative:page;mso-position-vertical-relative:paragraph;z-index:-292048" coordorigin="1109,365" coordsize="9658,2463">
            <v:group style="position:absolute;left:1138;top:379;width:4637;height:2" coordorigin="1138,379" coordsize="4637,2">
              <v:shape style="position:absolute;left:1138;top:379;width:4637;height:2" coordorigin="1138,379" coordsize="4637,0" path="m1138,379l5774,379e" filled="false" stroked="true" strokeweight="1.44pt" strokecolor="#000000">
                <v:path arrowok="t"/>
              </v:shape>
            </v:group>
            <v:group style="position:absolute;left:5774;top:379;width:29;height:2" coordorigin="5774,379" coordsize="29,2">
              <v:shape style="position:absolute;left:5774;top:379;width:29;height:2" coordorigin="5774,379" coordsize="29,0" path="m5774,379l5803,379e" filled="false" stroked="true" strokeweight="1.44pt" strokecolor="#000000">
                <v:path arrowok="t"/>
              </v:shape>
            </v:group>
            <v:group style="position:absolute;left:5803;top:379;width:2511;height:2" coordorigin="5803,379" coordsize="2511,2">
              <v:shape style="position:absolute;left:5803;top:379;width:2511;height:2" coordorigin="5803,379" coordsize="2511,0" path="m5803,379l8314,379e" filled="false" stroked="true" strokeweight="1.44pt" strokecolor="#000000">
                <v:path arrowok="t"/>
              </v:shape>
            </v:group>
            <v:group style="position:absolute;left:8314;top:379;width:29;height:2" coordorigin="8314,379" coordsize="29,2">
              <v:shape style="position:absolute;left:8314;top:379;width:29;height:2" coordorigin="8314,379" coordsize="29,0" path="m8314,379l8342,379e" filled="false" stroked="true" strokeweight="1.44pt" strokecolor="#000000">
                <v:path arrowok="t"/>
              </v:shape>
            </v:group>
            <v:group style="position:absolute;left:8342;top:379;width:2400;height:2" coordorigin="8342,379" coordsize="2400,2">
              <v:shape style="position:absolute;left:8342;top:379;width:2400;height:2" coordorigin="8342,379" coordsize="2400,0" path="m8342,379l10742,379e" filled="false" stroked="true" strokeweight="1.44pt" strokecolor="#000000">
                <v:path arrowok="t"/>
              </v:shape>
            </v:group>
            <v:group style="position:absolute;left:1123;top:2813;width:4652;height:2" coordorigin="1123,2813" coordsize="4652,2">
              <v:shape style="position:absolute;left:1123;top:2813;width:4652;height:2" coordorigin="1123,2813" coordsize="4652,0" path="m1123,2813l5774,2813e" filled="false" stroked="true" strokeweight="1.44pt" strokecolor="#000000">
                <v:path arrowok="t"/>
              </v:shape>
            </v:group>
            <v:group style="position:absolute;left:5774;top:2813;width:29;height:2" coordorigin="5774,2813" coordsize="29,2">
              <v:shape style="position:absolute;left:5774;top:2813;width:29;height:2" coordorigin="5774,2813" coordsize="29,0" path="m5774,2813l5803,2813e" filled="false" stroked="true" strokeweight="1.44pt" strokecolor="#000000">
                <v:path arrowok="t"/>
              </v:shape>
            </v:group>
            <v:group style="position:absolute;left:5803;top:2813;width:2511;height:2" coordorigin="5803,2813" coordsize="2511,2">
              <v:shape style="position:absolute;left:5803;top:2813;width:2511;height:2" coordorigin="5803,2813" coordsize="2511,0" path="m5803,2813l8314,2813e" filled="false" stroked="true" strokeweight="1.44pt" strokecolor="#000000">
                <v:path arrowok="t"/>
              </v:shape>
              <v:shape style="position:absolute;left:1138;top:394;width:9605;height:2405" type="#_x0000_t75" stroked="false">
                <v:imagedata r:id="rId56" o:title=""/>
              </v:shape>
            </v:group>
            <v:group style="position:absolute;left:8314;top:2813;width:29;height:2" coordorigin="8314,2813" coordsize="29,2">
              <v:shape style="position:absolute;left:8314;top:2813;width:29;height:2" coordorigin="8314,2813" coordsize="29,0" path="m8314,2813l8342,2813e" filled="false" stroked="true" strokeweight="1.44pt" strokecolor="#000000">
                <v:path arrowok="t"/>
              </v:shape>
            </v:group>
            <v:group style="position:absolute;left:8342;top:2813;width:2410;height:2" coordorigin="8342,2813" coordsize="2410,2">
              <v:shape style="position:absolute;left:8342;top:2813;width:2410;height:2" coordorigin="8342,2813" coordsize="2410,0" path="m8342,2813l10752,2813e" filled="false" stroked="true" strokeweight="1.44pt" strokecolor="#000000">
                <v:path arrowok="t"/>
              </v:shape>
              <v:shape style="position:absolute;left:1248;top:2393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898;top:2552;width:132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330,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739.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65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322;top:2552;width:132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333,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916.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03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1"/>
        <w:gridCol w:w="3967"/>
        <w:gridCol w:w="2185"/>
      </w:tblGrid>
      <w:tr>
        <w:trPr>
          <w:trHeight w:val="789" w:hRule="exact"/>
        </w:trPr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5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80"/>
              <w:ind w:left="225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7,307,711.99 </w:t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80"/>
              <w:ind w:left="38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</w:t>
            </w:r>
            <w:r>
              <w:rPr>
                <w:rFonts w:ascii="宋体"/>
                <w:sz w:val="22"/>
              </w:rPr>
              <w:t>1,719,811.56 </w:t>
            </w:r>
          </w:p>
        </w:tc>
      </w:tr>
      <w:tr>
        <w:trPr>
          <w:trHeight w:val="374" w:hRule="exact"/>
        </w:trPr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27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76.11 </w:t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226.87 </w:t>
            </w:r>
          </w:p>
        </w:tc>
      </w:tr>
      <w:tr>
        <w:trPr>
          <w:trHeight w:val="384" w:hRule="exact"/>
        </w:trPr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27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611,379.79 </w:t>
            </w:r>
          </w:p>
        </w:tc>
      </w:tr>
      <w:tr>
        <w:trPr>
          <w:trHeight w:val="405" w:hRule="exact"/>
        </w:trPr>
        <w:tc>
          <w:tcPr>
            <w:tcW w:w="3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27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23,103.77 </w:t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2,951.55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  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76pt;width:481.7pt;height:57.6pt;mso-position-horizontal-relative:page;mso-position-vertical-relative:paragraph;z-index:-292024" coordorigin="1123,401" coordsize="9634,1152">
            <v:group style="position:absolute;left:1138;top:415;width:4637;height:2" coordorigin="1138,415" coordsize="4637,2">
              <v:shape style="position:absolute;left:1138;top:415;width:4637;height:2" coordorigin="1138,415" coordsize="4637,0" path="m1138,415l5774,415e" filled="false" stroked="true" strokeweight="1.44pt" strokecolor="#000000">
                <v:path arrowok="t"/>
              </v:shape>
            </v:group>
            <v:group style="position:absolute;left:5774;top:415;width:29;height:2" coordorigin="5774,415" coordsize="29,2">
              <v:shape style="position:absolute;left:5774;top:415;width:29;height:2" coordorigin="5774,415" coordsize="29,0" path="m5774,415l5803,415e" filled="false" stroked="true" strokeweight="1.44pt" strokecolor="#000000">
                <v:path arrowok="t"/>
              </v:shape>
            </v:group>
            <v:group style="position:absolute;left:5803;top:415;width:2511;height:2" coordorigin="5803,415" coordsize="2511,2">
              <v:shape style="position:absolute;left:5803;top:415;width:2511;height:2" coordorigin="5803,415" coordsize="2511,0" path="m5803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1123" type="#_x0000_t75" stroked="false">
                <v:imagedata r:id="rId57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4282"/>
        <w:gridCol w:w="2092"/>
      </w:tblGrid>
      <w:tr>
        <w:trPr>
          <w:trHeight w:val="779" w:hRule="exact"/>
        </w:trPr>
        <w:tc>
          <w:tcPr>
            <w:tcW w:w="3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17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269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549,344.68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6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84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113,291.89 </w:t>
            </w:r>
          </w:p>
        </w:tc>
      </w:tr>
      <w:tr>
        <w:trPr>
          <w:trHeight w:val="360" w:hRule="exact"/>
        </w:trPr>
        <w:tc>
          <w:tcPr>
            <w:tcW w:w="32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right="2723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269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549,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344.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837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113,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291.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89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33" w:hRule="exact"/>
        </w:trPr>
        <w:tc>
          <w:tcPr>
            <w:tcW w:w="329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265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428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60" w:lineRule="exact"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6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2.9pt;height:78pt;mso-position-horizontal-relative:char;mso-position-vertical-relative:line" coordorigin="0,0" coordsize="9658,1560">
            <v:group style="position:absolute;left:29;top:14;width:4637;height:2" coordorigin="29,14" coordsize="4637,2">
              <v:shape style="position:absolute;left:29;top:14;width:4637;height:2" coordorigin="29,14" coordsize="4637,0" path="m29,14l4666,14e" filled="false" stroked="true" strokeweight="1.44pt" strokecolor="#000000">
                <v:path arrowok="t"/>
              </v:shape>
            </v:group>
            <v:group style="position:absolute;left:4666;top:14;width:29;height:2" coordorigin="4666,14" coordsize="29,2">
              <v:shape style="position:absolute;left:4666;top:14;width:29;height:2" coordorigin="4666,14" coordsize="29,0" path="m4666,14l4694,14e" filled="false" stroked="true" strokeweight="1.44pt" strokecolor="#000000">
                <v:path arrowok="t"/>
              </v:shape>
            </v:group>
            <v:group style="position:absolute;left:4694;top:14;width:2511;height:2" coordorigin="4694,14" coordsize="2511,2">
              <v:shape style="position:absolute;left:4694;top:14;width:2511;height:2" coordorigin="4694,14" coordsize="2511,0" path="m4694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400;height:2" coordorigin="7234,14" coordsize="2400,2">
              <v:shape style="position:absolute;left:7234;top:14;width:2400;height:2" coordorigin="7234,14" coordsize="2400,0" path="m7234,14l9634,14e" filled="false" stroked="true" strokeweight="1.44pt" strokecolor="#000000">
                <v:path arrowok="t"/>
              </v:shape>
            </v:group>
            <v:group style="position:absolute;left:14;top:1546;width:4652;height:2" coordorigin="14,1546" coordsize="4652,2">
              <v:shape style="position:absolute;left:14;top:1546;width:4652;height:2" coordorigin="14,1546" coordsize="4652,0" path="m14,1546l4666,1546e" filled="false" stroked="true" strokeweight="1.44pt" strokecolor="#000000">
                <v:path arrowok="t"/>
              </v:shape>
            </v:group>
            <v:group style="position:absolute;left:4666;top:1546;width:29;height:2" coordorigin="4666,1546" coordsize="29,2">
              <v:shape style="position:absolute;left:4666;top:1546;width:29;height:2" coordorigin="4666,1546" coordsize="29,0" path="m4666,1546l4694,1546e" filled="false" stroked="true" strokeweight="1.44pt" strokecolor="#000000">
                <v:path arrowok="t"/>
              </v:shape>
            </v:group>
            <v:group style="position:absolute;left:4694;top:1546;width:2511;height:2" coordorigin="4694,1546" coordsize="2511,2">
              <v:shape style="position:absolute;left:4694;top:1546;width:2511;height:2" coordorigin="4694,1546" coordsize="2511,0" path="m4694,1546l7205,1546e" filled="false" stroked="true" strokeweight="1.44pt" strokecolor="#000000">
                <v:path arrowok="t"/>
              </v:shape>
              <v:shape style="position:absolute;left:29;top:29;width:9605;height:1502" type="#_x0000_t75" stroked="false">
                <v:imagedata r:id="rId58" o:title=""/>
              </v:shape>
            </v:group>
            <v:group style="position:absolute;left:7205;top:1546;width:29;height:2" coordorigin="7205,1546" coordsize="29,2">
              <v:shape style="position:absolute;left:7205;top:1546;width:29;height:2" coordorigin="7205,1546" coordsize="29,0" path="m7205,1546l7234,1546e" filled="false" stroked="true" strokeweight="1.44pt" strokecolor="#000000">
                <v:path arrowok="t"/>
              </v:shape>
            </v:group>
            <v:group style="position:absolute;left:7234;top:1546;width:2410;height:2" coordorigin="7234,1546" coordsize="2410,2">
              <v:shape style="position:absolute;left:7234;top:1546;width:2410;height:2" coordorigin="7234,1546" coordsize="2410,0" path="m7234,1546l9643,1546e" filled="false" stroked="true" strokeweight="1.44pt" strokecolor="#000000">
                <v:path arrowok="t"/>
              </v:shape>
              <v:shape style="position:absolute;left:139;top:127;width:1436;height:135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组利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477;top:127;width:1743;height:1370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2"/>
                        <w:ind w:left="307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382,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284.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54;top:127;width:1690;height:1370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25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3,500,000.00 </w:t>
                      </w:r>
                    </w:p>
                    <w:p>
                      <w:pPr>
                        <w:spacing w:before="158"/>
                        <w:ind w:left="475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319,971.28 </w:t>
                      </w:r>
                    </w:p>
                    <w:p>
                      <w:pPr>
                        <w:spacing w:line="248" w:lineRule="exact" w:before="142"/>
                        <w:ind w:left="254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819,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971.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252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组利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系信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免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338.23</w:t>
      </w:r>
      <w:r>
        <w:rPr>
          <w:rFonts w:ascii="宋体" w:hAnsi="宋体" w:cs="宋体" w:eastAsia="宋体" w:hint="default"/>
          <w:spacing w:val="1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致，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67pt;width:482.9pt;height:286.1pt;mso-position-horizontal-relative:page;mso-position-vertical-relative:paragraph;z-index:-292000" coordorigin="1109,401" coordsize="9658,5722">
            <v:group style="position:absolute;left:1138;top:415;width:4642;height:2" coordorigin="1138,415" coordsize="4642,2">
              <v:shape style="position:absolute;left:1138;top:415;width:4642;height:2" coordorigin="1138,415" coordsize="4642,0" path="m1138,415l5779,415e" filled="false" stroked="true" strokeweight="1.44pt" strokecolor="#000000">
                <v:path arrowok="t"/>
              </v:shape>
            </v:group>
            <v:group style="position:absolute;left:5779;top:415;width:29;height:2" coordorigin="5779,415" coordsize="29,2">
              <v:shape style="position:absolute;left:5779;top:415;width:29;height:2" coordorigin="5779,415" coordsize="29,0" path="m5779,415l5808,415e" filled="false" stroked="true" strokeweight="1.44pt" strokecolor="#000000">
                <v:path arrowok="t"/>
              </v:shape>
            </v:group>
            <v:group style="position:absolute;left:5808;top:415;width:2506;height:2" coordorigin="5808,415" coordsize="2506,2">
              <v:shape style="position:absolute;left:5808;top:415;width:2506;height:2" coordorigin="5808,415" coordsize="2506,0" path="m5808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</v:group>
            <v:group style="position:absolute;left:1123;top:6108;width:4656;height:2" coordorigin="1123,6108" coordsize="4656,2">
              <v:shape style="position:absolute;left:1123;top:6108;width:4656;height:2" coordorigin="1123,6108" coordsize="4656,0" path="m1123,6108l5779,6108e" filled="false" stroked="true" strokeweight="1.44pt" strokecolor="#000000">
                <v:path arrowok="t"/>
              </v:shape>
            </v:group>
            <v:group style="position:absolute;left:5779;top:6108;width:29;height:2" coordorigin="5779,6108" coordsize="29,2">
              <v:shape style="position:absolute;left:5779;top:6108;width:29;height:2" coordorigin="5779,6108" coordsize="29,0" path="m5779,6108l5808,6108e" filled="false" stroked="true" strokeweight="1.44pt" strokecolor="#000000">
                <v:path arrowok="t"/>
              </v:shape>
            </v:group>
            <v:group style="position:absolute;left:5808;top:6108;width:2506;height:2" coordorigin="5808,6108" coordsize="2506,2">
              <v:shape style="position:absolute;left:5808;top:6108;width:2506;height:2" coordorigin="5808,6108" coordsize="2506,0" path="m5808,6108l8314,6108e" filled="false" stroked="true" strokeweight="1.44pt" strokecolor="#000000">
                <v:path arrowok="t"/>
              </v:shape>
              <v:shape style="position:absolute;left:1138;top:430;width:9605;height:5664" type="#_x0000_t75" stroked="false">
                <v:imagedata r:id="rId59" o:title=""/>
              </v:shape>
            </v:group>
            <v:group style="position:absolute;left:8314;top:6108;width:29;height:2" coordorigin="8314,6108" coordsize="29,2">
              <v:shape style="position:absolute;left:8314;top:6108;width:29;height:2" coordorigin="8314,6108" coordsize="29,0" path="m8314,6108l8342,6108e" filled="false" stroked="true" strokeweight="1.44pt" strokecolor="#000000">
                <v:path arrowok="t"/>
              </v:shape>
            </v:group>
            <v:group style="position:absolute;left:8342;top:6108;width:2410;height:2" coordorigin="8342,6108" coordsize="2410,2">
              <v:shape style="position:absolute;left:8342;top:6108;width:2410;height:2" coordorigin="8342,6108" coordsize="2410,0" path="m8342,6108l10752,610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补充</w:t>
      </w:r>
      <w:r>
        <w:rPr>
          <w:rFonts w:ascii="宋体" w:hAnsi="宋体" w:cs="宋体" w:eastAsia="宋体" w:hint="default"/>
          <w:sz w:val="22"/>
          <w:szCs w:val="22"/>
        </w:rPr>
        <w:t>资料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6"/>
        <w:gridCol w:w="2561"/>
        <w:gridCol w:w="2092"/>
      </w:tblGrid>
      <w:tr>
        <w:trPr>
          <w:trHeight w:val="784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利润调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72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2009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right="60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right="419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2008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right="304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-7,952,820.94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</w:t>
            </w:r>
            <w:r>
              <w:rPr>
                <w:rFonts w:ascii="宋体"/>
                <w:sz w:val="22"/>
              </w:rPr>
              <w:t>187,854.91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549,344.68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113,291.89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2,483.88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2,296.80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742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3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</w:p>
          <w:p>
            <w:pPr>
              <w:pStyle w:val="TableParagraph"/>
              <w:spacing w:line="240" w:lineRule="auto" w:before="72"/>
              <w:ind w:left="53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7,330,739.65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2,333,916.03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58" w:hRule="exact"/>
        </w:trPr>
        <w:tc>
          <w:tcPr>
            <w:tcW w:w="4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6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4"/>
        <w:gridCol w:w="2770"/>
        <w:gridCol w:w="2020"/>
      </w:tblGrid>
      <w:tr>
        <w:trPr>
          <w:trHeight w:val="402" w:hRule="exact"/>
        </w:trPr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4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10,626,462.87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-7,078,547.43 </w:t>
            </w:r>
          </w:p>
        </w:tc>
      </w:tr>
      <w:tr>
        <w:trPr>
          <w:trHeight w:val="382" w:hRule="exact"/>
        </w:trPr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-49,499,768.81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4,447,628.22 </w:t>
            </w:r>
          </w:p>
        </w:tc>
      </w:tr>
      <w:tr>
        <w:trPr>
          <w:trHeight w:val="379" w:hRule="exact"/>
        </w:trPr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3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55" w:hRule="exact"/>
        </w:trPr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经营活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76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4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38,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943,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558.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67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6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440.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42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96" w:hRule="exact"/>
        </w:trPr>
        <w:tc>
          <w:tcPr>
            <w:tcW w:w="487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tabs>
                <w:tab w:pos="1401" w:val="left" w:leader="none"/>
              </w:tabs>
              <w:spacing w:line="404" w:lineRule="exact"/>
              <w:ind w:left="57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77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2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46" w:lineRule="exact" w:before="0"/>
        <w:ind w:left="69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56.16pt;margin-top:-126.872498pt;width:481.7pt;height:77.3pt;mso-position-horizontal-relative:page;mso-position-vertical-relative:paragraph;z-index:-291160" coordorigin="1123,-2537" coordsize="9634,1546">
            <v:group style="position:absolute;left:1219;top:-2530;width:9471;height:2" coordorigin="1219,-2530" coordsize="9471,2">
              <v:shape style="position:absolute;left:1219;top:-2530;width:9471;height:2" coordorigin="1219,-2530" coordsize="9471,0" path="m1219,-2530l10690,-2530e" filled="false" stroked="true" strokeweight=".72pt" strokecolor="#000000">
                <v:path arrowok="t"/>
              </v:shape>
            </v:group>
            <v:group style="position:absolute;left:1138;top:-2509;width:4642;height:2" coordorigin="1138,-2509" coordsize="4642,2">
              <v:shape style="position:absolute;left:1138;top:-2509;width:4642;height:2" coordorigin="1138,-2509" coordsize="4642,0" path="m1138,-2509l5779,-2509e" filled="false" stroked="true" strokeweight="1.44pt" strokecolor="#000000">
                <v:path arrowok="t"/>
              </v:shape>
            </v:group>
            <v:group style="position:absolute;left:5779;top:-2509;width:29;height:2" coordorigin="5779,-2509" coordsize="29,2">
              <v:shape style="position:absolute;left:5779;top:-2509;width:29;height:2" coordorigin="5779,-2509" coordsize="29,0" path="m5779,-2509l5808,-2509e" filled="false" stroked="true" strokeweight="1.44pt" strokecolor="#000000">
                <v:path arrowok="t"/>
              </v:shape>
            </v:group>
            <v:group style="position:absolute;left:5808;top:-2509;width:2506;height:2" coordorigin="5808,-2509" coordsize="2506,2">
              <v:shape style="position:absolute;left:5808;top:-2509;width:2506;height:2" coordorigin="5808,-2509" coordsize="2506,0" path="m5808,-2509l8314,-2509e" filled="false" stroked="true" strokeweight="1.44pt" strokecolor="#000000">
                <v:path arrowok="t"/>
              </v:shape>
            </v:group>
            <v:group style="position:absolute;left:8314;top:-2509;width:29;height:2" coordorigin="8314,-2509" coordsize="29,2">
              <v:shape style="position:absolute;left:8314;top:-2509;width:29;height:2" coordorigin="8314,-2509" coordsize="29,0" path="m8314,-2509l8342,-2509e" filled="false" stroked="true" strokeweight="1.44pt" strokecolor="#000000">
                <v:path arrowok="t"/>
              </v:shape>
            </v:group>
            <v:group style="position:absolute;left:8342;top:-2509;width:2400;height:2" coordorigin="8342,-2509" coordsize="2400,2">
              <v:shape style="position:absolute;left:8342;top:-2509;width:2400;height:2" coordorigin="8342,-2509" coordsize="2400,0" path="m8342,-2509l10742,-2509e" filled="false" stroked="true" strokeweight="1.44pt" strokecolor="#000000">
                <v:path arrowok="t"/>
              </v:shape>
              <v:shape style="position:absolute;left:1138;top:-2494;width:9605;height:1502" type="#_x0000_t75" stroked="false">
                <v:imagedata r:id="rId60" o:title="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7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加重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加重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个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共同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或重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68" w:lineRule="auto" w:before="0"/>
        <w:ind w:left="967" w:right="4877" w:hanging="26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系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0" w:right="126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)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46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3"/>
          <w:sz w:val="20"/>
          <w:szCs w:val="20"/>
        </w:rPr>
        <w:pict>
          <v:group style="width:479.55pt;height:234pt;mso-position-horizontal-relative:char;mso-position-vertical-relative:line" coordorigin="0,0" coordsize="9591,4680">
            <v:group style="position:absolute;left:29;top:14;width:1767;height:2" coordorigin="29,14" coordsize="1767,2">
              <v:shape style="position:absolute;left:29;top:14;width:1767;height:2" coordorigin="29,14" coordsize="1767,0" path="m29,14l1795,14e" filled="false" stroked="true" strokeweight="1.44pt" strokecolor="#000000">
                <v:path arrowok="t"/>
              </v:shape>
            </v:group>
            <v:group style="position:absolute;left:1795;top:14;width:29;height:2" coordorigin="1795,14" coordsize="29,2">
              <v:shape style="position:absolute;left:1795;top:14;width:29;height:2" coordorigin="1795,14" coordsize="29,0" path="m1795,14l1824,14e" filled="false" stroked="true" strokeweight="1.44pt" strokecolor="#000000">
                <v:path arrowok="t"/>
              </v:shape>
            </v:group>
            <v:group style="position:absolute;left:1824;top:14;width:1143;height:2" coordorigin="1824,14" coordsize="1143,2">
              <v:shape style="position:absolute;left:1824;top:14;width:1143;height:2" coordorigin="1824,14" coordsize="1143,0" path="m1824,14l2966,14e" filled="false" stroked="true" strokeweight="1.44pt" strokecolor="#000000">
                <v:path arrowok="t"/>
              </v:shape>
            </v:group>
            <v:group style="position:absolute;left:2966;top:14;width:29;height:2" coordorigin="2966,14" coordsize="29,2">
              <v:shape style="position:absolute;left:2966;top:14;width:29;height:2" coordorigin="2966,14" coordsize="29,0" path="m2966,14l2995,14e" filled="false" stroked="true" strokeweight="1.44pt" strokecolor="#000000">
                <v:path arrowok="t"/>
              </v:shape>
            </v:group>
            <v:group style="position:absolute;left:2995;top:14;width:1028;height:2" coordorigin="2995,14" coordsize="1028,2">
              <v:shape style="position:absolute;left:2995;top:14;width:1028;height:2" coordorigin="2995,14" coordsize="1028,0" path="m2995,14l4022,14e" filled="false" stroked="true" strokeweight="1.44pt" strokecolor="#000000">
                <v:path arrowok="t"/>
              </v:shape>
            </v:group>
            <v:group style="position:absolute;left:4022;top:14;width:29;height:2" coordorigin="4022,14" coordsize="29,2">
              <v:shape style="position:absolute;left:4022;top:14;width:29;height:2" coordorigin="4022,14" coordsize="29,0" path="m4022,14l4051,14e" filled="false" stroked="true" strokeweight="1.44pt" strokecolor="#000000">
                <v:path arrowok="t"/>
              </v:shape>
            </v:group>
            <v:group style="position:absolute;left:4051;top:14;width:1018;height:2" coordorigin="4051,14" coordsize="1018,2">
              <v:shape style="position:absolute;left:4051;top:14;width:1018;height:2" coordorigin="4051,14" coordsize="1018,0" path="m4051,14l5069,14e" filled="false" stroked="true" strokeweight="1.44pt" strokecolor="#000000">
                <v:path arrowok="t"/>
              </v:shape>
            </v:group>
            <v:group style="position:absolute;left:5069;top:14;width:29;height:2" coordorigin="5069,14" coordsize="29,2">
              <v:shape style="position:absolute;left:5069;top:14;width:29;height:2" coordorigin="5069,14" coordsize="29,0" path="m5069,14l5098,14e" filled="false" stroked="true" strokeweight="1.44pt" strokecolor="#000000">
                <v:path arrowok="t"/>
              </v:shape>
            </v:group>
            <v:group style="position:absolute;left:5098;top:14;width:1138;height:2" coordorigin="5098,14" coordsize="1138,2">
              <v:shape style="position:absolute;left:5098;top:14;width:1138;height:2" coordorigin="5098,14" coordsize="1138,0" path="m5098,14l6235,14e" filled="false" stroked="true" strokeweight="1.44pt" strokecolor="#000000">
                <v:path arrowok="t"/>
              </v:shape>
            </v:group>
            <v:group style="position:absolute;left:6235;top:14;width:29;height:2" coordorigin="6235,14" coordsize="29,2">
              <v:shape style="position:absolute;left:6235;top:14;width:29;height:2" coordorigin="6235,14" coordsize="29,0" path="m6235,14l6264,14e" filled="false" stroked="true" strokeweight="1.44pt" strokecolor="#000000">
                <v:path arrowok="t"/>
              </v:shape>
            </v:group>
            <v:group style="position:absolute;left:6264;top:14;width:2194;height:2" coordorigin="6264,14" coordsize="2194,2">
              <v:shape style="position:absolute;left:6264;top:14;width:2194;height:2" coordorigin="6264,14" coordsize="2194,0" path="m6264,14l8458,14e" filled="false" stroked="true" strokeweight="1.44pt" strokecolor="#000000">
                <v:path arrowok="t"/>
              </v:shape>
            </v:group>
            <v:group style="position:absolute;left:8458;top:14;width:29;height:2" coordorigin="8458,14" coordsize="29,2">
              <v:shape style="position:absolute;left:8458;top:14;width:29;height:2" coordorigin="8458,14" coordsize="29,0" path="m8458,14l8486,14e" filled="false" stroked="true" strokeweight="1.44pt" strokecolor="#000000">
                <v:path arrowok="t"/>
              </v:shape>
            </v:group>
            <v:group style="position:absolute;left:8486;top:14;width:1080;height:2" coordorigin="8486,14" coordsize="1080,2">
              <v:shape style="position:absolute;left:8486;top:14;width:1080;height:2" coordorigin="8486,14" coordsize="1080,0" path="m8486,14l9566,14e" filled="false" stroked="true" strokeweight="1.44pt" strokecolor="#000000">
                <v:path arrowok="t"/>
              </v:shape>
            </v:group>
            <v:group style="position:absolute;left:14;top:4666;width:1781;height:2" coordorigin="14,4666" coordsize="1781,2">
              <v:shape style="position:absolute;left:14;top:4666;width:1781;height:2" coordorigin="14,4666" coordsize="1781,0" path="m14,4666l1795,4666e" filled="false" stroked="true" strokeweight="1.44pt" strokecolor="#000000">
                <v:path arrowok="t"/>
              </v:shape>
            </v:group>
            <v:group style="position:absolute;left:1795;top:4666;width:29;height:2" coordorigin="1795,4666" coordsize="29,2">
              <v:shape style="position:absolute;left:1795;top:4666;width:29;height:2" coordorigin="1795,4666" coordsize="29,0" path="m1795,4666l1824,4666e" filled="false" stroked="true" strokeweight="1.44pt" strokecolor="#000000">
                <v:path arrowok="t"/>
              </v:shape>
            </v:group>
            <v:group style="position:absolute;left:1824;top:4666;width:1143;height:2" coordorigin="1824,4666" coordsize="1143,2">
              <v:shape style="position:absolute;left:1824;top:4666;width:1143;height:2" coordorigin="1824,4666" coordsize="1143,0" path="m1824,4666l2966,4666e" filled="false" stroked="true" strokeweight="1.44pt" strokecolor="#000000">
                <v:path arrowok="t"/>
              </v:shape>
            </v:group>
            <v:group style="position:absolute;left:2966;top:4666;width:29;height:2" coordorigin="2966,4666" coordsize="29,2">
              <v:shape style="position:absolute;left:2966;top:4666;width:29;height:2" coordorigin="2966,4666" coordsize="29,0" path="m2966,4666l2995,4666e" filled="false" stroked="true" strokeweight="1.44pt" strokecolor="#000000">
                <v:path arrowok="t"/>
              </v:shape>
            </v:group>
            <v:group style="position:absolute;left:2995;top:4666;width:1028;height:2" coordorigin="2995,4666" coordsize="1028,2">
              <v:shape style="position:absolute;left:2995;top:4666;width:1028;height:2" coordorigin="2995,4666" coordsize="1028,0" path="m2995,4666l4022,4666e" filled="false" stroked="true" strokeweight="1.44pt" strokecolor="#000000">
                <v:path arrowok="t"/>
              </v:shape>
            </v:group>
            <v:group style="position:absolute;left:4022;top:4666;width:29;height:2" coordorigin="4022,4666" coordsize="29,2">
              <v:shape style="position:absolute;left:4022;top:4666;width:29;height:2" coordorigin="4022,4666" coordsize="29,0" path="m4022,4666l4051,4666e" filled="false" stroked="true" strokeweight="1.44pt" strokecolor="#000000">
                <v:path arrowok="t"/>
              </v:shape>
            </v:group>
            <v:group style="position:absolute;left:4051;top:4666;width:1018;height:2" coordorigin="4051,4666" coordsize="1018,2">
              <v:shape style="position:absolute;left:4051;top:4666;width:1018;height:2" coordorigin="4051,4666" coordsize="1018,0" path="m4051,4666l5069,4666e" filled="false" stroked="true" strokeweight="1.44pt" strokecolor="#000000">
                <v:path arrowok="t"/>
              </v:shape>
            </v:group>
            <v:group style="position:absolute;left:5069;top:4666;width:29;height:2" coordorigin="5069,4666" coordsize="29,2">
              <v:shape style="position:absolute;left:5069;top:4666;width:29;height:2" coordorigin="5069,4666" coordsize="29,0" path="m5069,4666l5098,4666e" filled="false" stroked="true" strokeweight="1.44pt" strokecolor="#000000">
                <v:path arrowok="t"/>
              </v:shape>
            </v:group>
            <v:group style="position:absolute;left:5098;top:4666;width:1138;height:2" coordorigin="5098,4666" coordsize="1138,2">
              <v:shape style="position:absolute;left:5098;top:4666;width:1138;height:2" coordorigin="5098,4666" coordsize="1138,0" path="m5098,4666l6235,4666e" filled="false" stroked="true" strokeweight="1.44pt" strokecolor="#000000">
                <v:path arrowok="t"/>
              </v:shape>
            </v:group>
            <v:group style="position:absolute;left:6235;top:4666;width:29;height:2" coordorigin="6235,4666" coordsize="29,2">
              <v:shape style="position:absolute;left:6235;top:4666;width:29;height:2" coordorigin="6235,4666" coordsize="29,0" path="m6235,4666l6264,4666e" filled="false" stroked="true" strokeweight="1.44pt" strokecolor="#000000">
                <v:path arrowok="t"/>
              </v:shape>
            </v:group>
            <v:group style="position:absolute;left:6264;top:4666;width:2194;height:2" coordorigin="6264,4666" coordsize="2194,2">
              <v:shape style="position:absolute;left:6264;top:4666;width:2194;height:2" coordorigin="6264,4666" coordsize="2194,0" path="m6264,4666l8458,4666e" filled="false" stroked="true" strokeweight="1.44pt" strokecolor="#000000">
                <v:path arrowok="t"/>
              </v:shape>
              <v:shape style="position:absolute;left:29;top:29;width:9538;height:4622" type="#_x0000_t75" stroked="false">
                <v:imagedata r:id="rId61" o:title=""/>
              </v:shape>
            </v:group>
            <v:group style="position:absolute;left:8458;top:4666;width:29;height:2" coordorigin="8458,4666" coordsize="29,2">
              <v:shape style="position:absolute;left:8458;top:4666;width:29;height:2" coordorigin="8458,4666" coordsize="29,0" path="m8458,4666l8486,4666e" filled="false" stroked="true" strokeweight="1.44pt" strokecolor="#000000">
                <v:path arrowok="t"/>
              </v:shape>
            </v:group>
            <v:group style="position:absolute;left:8486;top:4666;width:1090;height:2" coordorigin="8486,4666" coordsize="1090,2">
              <v:shape style="position:absolute;left:8486;top:4666;width:1090;height:2" coordorigin="8486,4666" coordsize="1090,0" path="m8486,4666l9576,4666e" filled="false" stroked="true" strokeweight="1.44pt" strokecolor="#000000">
                <v:path arrowok="t"/>
              </v:shape>
              <v:shape style="position:absolute;left:139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949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173;top:127;width:663;height:581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47" w:lineRule="exact" w:before="0"/>
                        <w:ind w:left="0" w:right="7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224;top:127;width:663;height:581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47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100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218;top:290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912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582;top:127;width:884;height:581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47" w:lineRule="exact" w:before="0"/>
                        <w:ind w:left="0" w:right="7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379;top:914;width:194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购销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1072;width:156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申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昌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w w:val="95"/>
                          <w:sz w:val="15"/>
                          <w:szCs w:val="15"/>
                        </w:rPr>
                        <w:t>有限公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8875;top:1072;width:37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093;top:1231;width:2840;height:149" type="#_x0000_t202" filled="false" stroked="false">
                <v:textbox inset="0,0,0,0">
                  <w:txbxContent>
                    <w:p>
                      <w:pPr>
                        <w:tabs>
                          <w:tab w:pos="1185" w:val="left" w:leader="none"/>
                          <w:tab w:pos="216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6000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285;top:1164;width:3039;height:221" type="#_x0000_t202" filled="false" stroked="false">
                <v:textbox inset="0,0,0,0">
                  <w:txbxContent>
                    <w:p>
                      <w:pPr>
                        <w:tabs>
                          <w:tab w:pos="1094" w:val="left" w:leader="none"/>
                        </w:tabs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19,897,057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含专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营、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1389;width:9180;height:634" type="#_x0000_t202" filled="false" stroked="false">
                <v:textbox inset="0,0,0,0">
                  <w:txbxContent>
                    <w:p>
                      <w:pPr>
                        <w:tabs>
                          <w:tab w:pos="8659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"/>
                          <w:sz w:val="15"/>
                          <w:szCs w:val="15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*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line="180" w:lineRule="exact" w:before="0"/>
                        <w:ind w:left="6576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专卖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9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pacing w:val="-72"/>
                          <w:w w:val="99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125"/>
                        <w:ind w:left="612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产开发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兴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电子</w:t>
                      </w:r>
                    </w:p>
                  </w:txbxContent>
                </v:textbox>
                <w10:wrap type="none"/>
              </v:shape>
              <v:shape style="position:absolute;left:139;top:2042;width:5631;height:476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sz w:val="15"/>
                          <w:szCs w:val="15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15"/>
                          <w:szCs w:val="15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15"/>
                          <w:szCs w:val="15"/>
                        </w:rPr>
                        <w:t>纳伟仕投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15"/>
                          <w:szCs w:val="15"/>
                        </w:rPr>
                        <w:t>有限公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tabs>
                          <w:tab w:pos="1953" w:val="left" w:leader="none"/>
                          <w:tab w:pos="2990" w:val="left" w:leader="none"/>
                          <w:tab w:pos="4079" w:val="left" w:leader="none"/>
                          <w:tab w:pos="5519" w:val="left" w:leader="none"/>
                        </w:tabs>
                        <w:spacing w:before="12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司（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2009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12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14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w w:val="90"/>
                          <w:sz w:val="15"/>
                          <w:szCs w:val="15"/>
                        </w:rPr>
                        <w:t>之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仙桃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10000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274;top:2114;width:2093;height:86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both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线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网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络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讯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光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line="240" w:lineRule="atLeast" w:before="0"/>
                        <w:ind w:left="0" w:right="0" w:firstLine="0"/>
                        <w:jc w:val="both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、数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录音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录像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品设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9"/>
                          <w:w w:val="9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售；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进出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24"/>
                          <w:w w:val="9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术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口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650;top:2205;width:744;height:471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间接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125"/>
                        <w:ind w:left="74" w:right="0" w:firstLine="0"/>
                        <w:jc w:val="center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2680;width:4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3175;width:1565;height:466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济技术开发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经营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有限公司（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2009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093;top:3425;width:706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650;top:3333;width:74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间接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w w:val="95"/>
                          <w:sz w:val="15"/>
                          <w:szCs w:val="15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3278;top:3491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181;top:3491;width:82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173000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659;top:342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350;top:3482;width:187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资、经营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947;top:3650;width:22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3813;width:1556;height:490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12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14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之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line="240" w:lineRule="auto" w:before="1"/>
                        <w:rPr>
                          <w:rFonts w:ascii="宋体" w:hAnsi="宋体" w:cs="宋体" w:eastAsia="宋体" w:hint="default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sz w:val="15"/>
                          <w:szCs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390;top:424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278;top:4245;width:557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55;top:424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659;top:424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354;top:424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650;top:4312;width:819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实际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制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4471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管理委员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93"/>
          <w:sz w:val="20"/>
          <w:szCs w:val="20"/>
        </w:rPr>
      </w:r>
    </w:p>
    <w:p>
      <w:pPr>
        <w:spacing w:line="300" w:lineRule="auto" w:before="31"/>
        <w:ind w:left="248" w:right="221" w:firstLine="45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申</w:t>
      </w:r>
      <w:r>
        <w:rPr>
          <w:rFonts w:ascii="宋体" w:hAnsi="宋体" w:cs="宋体" w:eastAsia="宋体" w:hint="default"/>
          <w:sz w:val="22"/>
          <w:szCs w:val="22"/>
        </w:rPr>
        <w:t>昌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日更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申</w:t>
      </w:r>
      <w:r>
        <w:rPr>
          <w:rFonts w:ascii="宋体" w:hAnsi="宋体" w:cs="宋体" w:eastAsia="宋体" w:hint="default"/>
          <w:sz w:val="22"/>
          <w:szCs w:val="22"/>
        </w:rPr>
        <w:t>昌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71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68" w:lineRule="auto" w:before="29"/>
        <w:ind w:left="248" w:right="232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**</w:t>
      </w:r>
      <w:r>
        <w:rPr>
          <w:rFonts w:ascii="宋体" w:hAnsi="宋体" w:cs="宋体" w:eastAsia="宋体" w:hint="default"/>
          <w:spacing w:val="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纳伟仕投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15</w:t>
      </w:r>
      <w:r>
        <w:rPr>
          <w:rFonts w:ascii="宋体" w:hAnsi="宋体" w:cs="宋体" w:eastAsia="宋体" w:hint="default"/>
          <w:sz w:val="22"/>
          <w:szCs w:val="22"/>
        </w:rPr>
        <w:t>日更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纳伟仕投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62" w:lineRule="exact" w:before="0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***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间接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纳伟仕投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</w:p>
    <w:p>
      <w:pPr>
        <w:spacing w:line="357" w:lineRule="auto" w:before="139"/>
        <w:ind w:left="248" w:right="2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签订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100%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部转让给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</w:t>
      </w:r>
      <w:r>
        <w:rPr>
          <w:rFonts w:ascii="宋体" w:hAnsi="宋体" w:cs="宋体" w:eastAsia="宋体" w:hint="default"/>
          <w:spacing w:val="-7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4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14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6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市国有（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集体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管理委员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100%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权，因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，昆山</w:t>
      </w:r>
      <w:r>
        <w:rPr>
          <w:rFonts w:ascii="宋体" w:hAnsi="宋体" w:cs="宋体" w:eastAsia="宋体" w:hint="default"/>
          <w:sz w:val="22"/>
          <w:szCs w:val="22"/>
        </w:rPr>
        <w:t>市国有（</w:t>
      </w:r>
      <w:r>
        <w:rPr>
          <w:rFonts w:ascii="宋体" w:hAnsi="宋体" w:cs="宋体" w:eastAsia="宋体" w:hint="default"/>
          <w:sz w:val="22"/>
          <w:szCs w:val="22"/>
        </w:rPr>
        <w:t>集体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管理委员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成为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实际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0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3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18.247671pt;width:465.15pt;height:38.65pt;mso-position-horizontal-relative:page;mso-position-vertical-relative:paragraph;z-index:-290392" coordorigin="1123,365" coordsize="9303,773">
            <v:group style="position:absolute;left:1138;top:379;width:3144;height:2" coordorigin="1138,379" coordsize="3144,2">
              <v:shape style="position:absolute;left:1138;top:379;width:3144;height:2" coordorigin="1138,379" coordsize="3144,0" path="m1138,379l4282,379e" filled="false" stroked="true" strokeweight="1.44pt" strokecolor="#000000">
                <v:path arrowok="t"/>
              </v:shape>
            </v:group>
            <v:group style="position:absolute;left:4282;top:379;width:29;height:2" coordorigin="4282,379" coordsize="29,2">
              <v:shape style="position:absolute;left:4282;top:379;width:29;height:2" coordorigin="4282,379" coordsize="29,0" path="m4282,379l4310,379e" filled="false" stroked="true" strokeweight="1.44pt" strokecolor="#000000">
                <v:path arrowok="t"/>
              </v:shape>
            </v:group>
            <v:group style="position:absolute;left:4310;top:379;width:3648;height:2" coordorigin="4310,379" coordsize="3648,2">
              <v:shape style="position:absolute;left:4310;top:379;width:3648;height:2" coordorigin="4310,379" coordsize="3648,0" path="m4310,379l7958,379e" filled="false" stroked="true" strokeweight="1.44pt" strokecolor="#000000">
                <v:path arrowok="t"/>
              </v:shape>
            </v:group>
            <v:group style="position:absolute;left:7958;top:379;width:29;height:2" coordorigin="7958,379" coordsize="29,2">
              <v:shape style="position:absolute;left:7958;top:379;width:29;height:2" coordorigin="7958,379" coordsize="29,0" path="m7958,379l7987,379e" filled="false" stroked="true" strokeweight="1.44pt" strokecolor="#000000">
                <v:path arrowok="t"/>
              </v:shape>
            </v:group>
            <v:group style="position:absolute;left:7987;top:379;width:2424;height:2" coordorigin="7987,379" coordsize="2424,2">
              <v:shape style="position:absolute;left:7987;top:379;width:2424;height:2" coordorigin="7987,379" coordsize="2424,0" path="m7987,379l10411,379e" filled="false" stroked="true" strokeweight="1.44pt" strokecolor="#000000">
                <v:path arrowok="t"/>
              </v:shape>
              <v:shape style="position:absolute;left:1138;top:394;width:9274;height:744" type="#_x0000_t75" stroked="false">
                <v:imagedata r:id="rId63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不存在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2458"/>
        <w:gridCol w:w="3007"/>
      </w:tblGrid>
      <w:tr>
        <w:trPr>
          <w:trHeight w:val="760" w:hRule="exact"/>
        </w:trPr>
        <w:tc>
          <w:tcPr>
            <w:tcW w:w="6290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564" w:val="left" w:leader="none"/>
              </w:tabs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昆山开发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股有限公司 </w:t>
            </w:r>
            <w:r>
              <w:rPr>
                <w:rFonts w:ascii="宋体" w:hAnsi="宋体" w:cs="宋体" w:eastAsia="宋体" w:hint="default"/>
                <w:spacing w:val="78"/>
                <w:position w:val="-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78"/>
                <w:position w:val="-6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664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联交易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内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659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资金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往来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391" w:hRule="exact"/>
        </w:trPr>
        <w:tc>
          <w:tcPr>
            <w:tcW w:w="383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45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62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84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（三）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联交易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tabs>
                <w:tab w:pos="551" w:val="left" w:leader="none"/>
              </w:tabs>
              <w:spacing w:line="240" w:lineRule="auto" w:before="4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60" w:lineRule="exact"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价格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60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3.6pt;height:78pt;mso-position-horizontal-relative:char;mso-position-vertical-relative:line" coordorigin="0,0" coordsize="9672,1560">
            <v:group style="position:absolute;left:34;top:14;width:3855;height:2" coordorigin="34,14" coordsize="3855,2">
              <v:shape style="position:absolute;left:34;top:14;width:3855;height:2" coordorigin="34,14" coordsize="3855,0" path="m34,14l3888,14e" filled="false" stroked="true" strokeweight="1.44pt" strokecolor="#000000">
                <v:path arrowok="t"/>
              </v:shape>
            </v:group>
            <v:group style="position:absolute;left:3888;top:14;width:29;height:2" coordorigin="3888,14" coordsize="29,2">
              <v:shape style="position:absolute;left:3888;top:14;width:29;height:2" coordorigin="3888,14" coordsize="29,0" path="m3888,14l3917,14e" filled="false" stroked="true" strokeweight="1.44pt" strokecolor="#000000">
                <v:path arrowok="t"/>
              </v:shape>
            </v:group>
            <v:group style="position:absolute;left:3917;top:14;width:2804;height:2" coordorigin="3917,14" coordsize="2804,2">
              <v:shape style="position:absolute;left:3917;top:14;width:2804;height:2" coordorigin="3917,14" coordsize="2804,0" path="m3917,14l6720,14e" filled="false" stroked="true" strokeweight="1.44pt" strokecolor="#000000">
                <v:path arrowok="t"/>
              </v:shape>
            </v:group>
            <v:group style="position:absolute;left:6720;top:14;width:29;height:2" coordorigin="6720,14" coordsize="29,2">
              <v:shape style="position:absolute;left:6720;top:14;width:29;height:2" coordorigin="6720,14" coordsize="29,0" path="m6720,14l6749,14e" filled="false" stroked="true" strokeweight="1.44pt" strokecolor="#000000">
                <v:path arrowok="t"/>
              </v:shape>
            </v:group>
            <v:group style="position:absolute;left:6749;top:14;width:2900;height:2" coordorigin="6749,14" coordsize="2900,2">
              <v:shape style="position:absolute;left:6749;top:14;width:2900;height:2" coordorigin="6749,14" coordsize="2900,0" path="m6749,14l9648,14e" filled="false" stroked="true" strokeweight="1.44pt" strokecolor="#000000">
                <v:path arrowok="t"/>
              </v:shape>
            </v:group>
            <v:group style="position:absolute;left:14;top:1546;width:3874;height:2" coordorigin="14,1546" coordsize="3874,2">
              <v:shape style="position:absolute;left:14;top:1546;width:3874;height:2" coordorigin="14,1546" coordsize="3874,0" path="m14,1546l3888,1546e" filled="false" stroked="true" strokeweight="1.44pt" strokecolor="#000000">
                <v:path arrowok="t"/>
              </v:shape>
            </v:group>
            <v:group style="position:absolute;left:3888;top:1546;width:29;height:2" coordorigin="3888,1546" coordsize="29,2">
              <v:shape style="position:absolute;left:3888;top:1546;width:29;height:2" coordorigin="3888,1546" coordsize="29,0" path="m3888,1546l3917,1546e" filled="false" stroked="true" strokeweight="1.44pt" strokecolor="#000000">
                <v:path arrowok="t"/>
              </v:shape>
            </v:group>
            <v:group style="position:absolute;left:3917;top:1546;width:1690;height:2" coordorigin="3917,1546" coordsize="1690,2">
              <v:shape style="position:absolute;left:3917;top:1546;width:1690;height:2" coordorigin="3917,1546" coordsize="1690,0" path="m3917,1546l5606,1546e" filled="false" stroked="true" strokeweight="1.44pt" strokecolor="#000000">
                <v:path arrowok="t"/>
              </v:shape>
            </v:group>
            <v:group style="position:absolute;left:5606;top:1546;width:29;height:2" coordorigin="5606,1546" coordsize="29,2">
              <v:shape style="position:absolute;left:5606;top:1546;width:29;height:2" coordorigin="5606,1546" coordsize="29,0" path="m5606,1546l5635,1546e" filled="false" stroked="true" strokeweight="1.44pt" strokecolor="#000000">
                <v:path arrowok="t"/>
              </v:shape>
            </v:group>
            <v:group style="position:absolute;left:5635;top:1546;width:1085;height:2" coordorigin="5635,1546" coordsize="1085,2">
              <v:shape style="position:absolute;left:5635;top:1546;width:1085;height:2" coordorigin="5635,1546" coordsize="1085,0" path="m5635,1546l6720,1546e" filled="false" stroked="true" strokeweight="1.44pt" strokecolor="#000000">
                <v:path arrowok="t"/>
              </v:shape>
            </v:group>
            <v:group style="position:absolute;left:6720;top:1546;width:29;height:2" coordorigin="6720,1546" coordsize="29,2">
              <v:shape style="position:absolute;left:6720;top:1546;width:29;height:2" coordorigin="6720,1546" coordsize="29,0" path="m6720,1546l6749,1546e" filled="false" stroked="true" strokeweight="1.44pt" strokecolor="#000000">
                <v:path arrowok="t"/>
              </v:shape>
            </v:group>
            <v:group style="position:absolute;left:6749;top:1546;width:1690;height:2" coordorigin="6749,1546" coordsize="1690,2">
              <v:shape style="position:absolute;left:6749;top:1546;width:1690;height:2" coordorigin="6749,1546" coordsize="1690,0" path="m6749,1546l8438,1546e" filled="false" stroked="true" strokeweight="1.44pt" strokecolor="#000000">
                <v:path arrowok="t"/>
              </v:shape>
              <v:shape style="position:absolute;left:29;top:29;width:9619;height:1502" type="#_x0000_t75" stroked="false">
                <v:imagedata r:id="rId64" o:title=""/>
              </v:shape>
            </v:group>
            <v:group style="position:absolute;left:8438;top:1546;width:29;height:2" coordorigin="8438,1546" coordsize="29,2">
              <v:shape style="position:absolute;left:8438;top:1546;width:29;height:2" coordorigin="8438,1546" coordsize="29,0" path="m8438,1546l8467,1546e" filled="false" stroked="true" strokeweight="1.44pt" strokecolor="#000000">
                <v:path arrowok="t"/>
              </v:shape>
            </v:group>
            <v:group style="position:absolute;left:8467;top:1546;width:1191;height:2" coordorigin="8467,1546" coordsize="1191,2">
              <v:shape style="position:absolute;left:8467;top:1546;width:1191;height:2" coordorigin="8467,1546" coordsize="1191,0" path="m8467,1546l9658,1546e" filled="false" stroked="true" strokeweight="1.44pt" strokecolor="#000000">
                <v:path arrowok="t"/>
              </v:shape>
              <v:shape style="position:absolute;left:139;top:300;width:3197;height:119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272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宋体" w:hAnsi="宋体" w:cs="宋体" w:eastAsia="宋体"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纳伟仕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视听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6"/>
                        <w:ind w:left="451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36;top:127;width:2084;height:1296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30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411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641" w:val="left" w:leader="none"/>
                        </w:tabs>
                        <w:spacing w:line="287" w:lineRule="exact" w:before="0"/>
                        <w:ind w:left="53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  <w:tab/>
                        <w:t>0.00</w:t>
                      </w:r>
                    </w:p>
                    <w:p>
                      <w:pPr>
                        <w:tabs>
                          <w:tab w:pos="1641" w:val="left" w:leader="none"/>
                        </w:tabs>
                        <w:spacing w:before="96"/>
                        <w:ind w:left="53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  <w:tab/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7013;top:127;width:2477;height:1375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127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924" w:val="left" w:leader="none"/>
                        </w:tabs>
                        <w:spacing w:line="381" w:lineRule="exact" w:before="0"/>
                        <w:ind w:left="46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703" w:val="left" w:leader="none"/>
                        </w:tabs>
                        <w:spacing w:before="66"/>
                        <w:ind w:left="-1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2,485,217.94</w:t>
                        <w:tab/>
                        <w:t>13.45% </w:t>
                      </w:r>
                    </w:p>
                    <w:p>
                      <w:pPr>
                        <w:tabs>
                          <w:tab w:pos="1703" w:val="left" w:leader="none"/>
                        </w:tabs>
                        <w:spacing w:line="248" w:lineRule="exact" w:before="146"/>
                        <w:ind w:left="-1" w:right="107" w:firstLine="0"/>
                        <w:jc w:val="center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2,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485,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217.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94</w:t>
                        <w:tab/>
                      </w:r>
                      <w:r>
                        <w:rPr>
                          <w:rFonts w:ascii="Arial"/>
                          <w:b/>
                          <w:w w:val="85"/>
                          <w:sz w:val="22"/>
                        </w:rPr>
                        <w:t>13.</w:t>
                      </w:r>
                      <w:r>
                        <w:rPr>
                          <w:rFonts w:ascii="Arial"/>
                          <w:b/>
                          <w:spacing w:val="-2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85"/>
                          <w:sz w:val="22"/>
                        </w:rPr>
                        <w:t>45%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300" w:lineRule="auto" w:before="31"/>
        <w:ind w:left="968" w:right="2022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纳伟仕</w:t>
      </w:r>
      <w:r>
        <w:rPr>
          <w:rFonts w:ascii="宋体" w:hAnsi="宋体" w:cs="宋体" w:eastAsia="宋体" w:hint="default"/>
          <w:sz w:val="22"/>
          <w:szCs w:val="22"/>
        </w:rPr>
        <w:t>视听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实质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往来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659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2"/>
          <w:sz w:val="20"/>
          <w:szCs w:val="20"/>
        </w:rPr>
        <w:pict>
          <v:group style="width:483.6pt;height:133pt;mso-position-horizontal-relative:char;mso-position-vertical-relative:line" coordorigin="0,0" coordsize="9672,2660">
            <v:group style="position:absolute;left:34;top:14;width:2276;height:2" coordorigin="34,14" coordsize="2276,2">
              <v:shape style="position:absolute;left:34;top:14;width:2276;height:2" coordorigin="34,14" coordsize="2276,0" path="m34,14l2309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3567;height:2" coordorigin="2338,14" coordsize="3567,2">
              <v:shape style="position:absolute;left:2338;top:14;width:3567;height:2" coordorigin="2338,14" coordsize="3567,0" path="m2338,14l5904,14e" filled="false" stroked="true" strokeweight="1.44pt" strokecolor="#000000">
                <v:path arrowok="t"/>
              </v:shape>
            </v:group>
            <v:group style="position:absolute;left:5904;top:14;width:29;height:2" coordorigin="5904,14" coordsize="29,2">
              <v:shape style="position:absolute;left:5904;top:14;width:29;height:2" coordorigin="5904,14" coordsize="29,0" path="m5904,14l5933,14e" filled="false" stroked="true" strokeweight="1.44pt" strokecolor="#000000">
                <v:path arrowok="t"/>
              </v:shape>
            </v:group>
            <v:group style="position:absolute;left:5933;top:14;width:3716;height:2" coordorigin="5933,14" coordsize="3716,2">
              <v:shape style="position:absolute;left:5933;top:14;width:3716;height:2" coordorigin="5933,14" coordsize="3716,0" path="m5933,14l9648,14e" filled="false" stroked="true" strokeweight="1.44pt" strokecolor="#000000">
                <v:path arrowok="t"/>
              </v:shape>
            </v:group>
            <v:group style="position:absolute;left:14;top:2645;width:2295;height:2" coordorigin="14,2645" coordsize="2295,2">
              <v:shape style="position:absolute;left:14;top:2645;width:2295;height:2" coordorigin="14,2645" coordsize="2295,0" path="m14,2645l2309,2645e" filled="false" stroked="true" strokeweight="1.44pt" strokecolor="#000000">
                <v:path arrowok="t"/>
              </v:shape>
            </v:group>
            <v:group style="position:absolute;left:2309;top:2645;width:29;height:2" coordorigin="2309,2645" coordsize="29,2">
              <v:shape style="position:absolute;left:2309;top:2645;width:29;height:2" coordorigin="2309,2645" coordsize="29,0" path="m2309,2645l2338,2645e" filled="false" stroked="true" strokeweight="1.44pt" strokecolor="#000000">
                <v:path arrowok="t"/>
              </v:shape>
            </v:group>
            <v:group style="position:absolute;left:2338;top:2645;width:1767;height:2" coordorigin="2338,2645" coordsize="1767,2">
              <v:shape style="position:absolute;left:2338;top:2645;width:1767;height:2" coordorigin="2338,2645" coordsize="1767,0" path="m2338,2645l4104,2645e" filled="false" stroked="true" strokeweight="1.44pt" strokecolor="#000000">
                <v:path arrowok="t"/>
              </v:shape>
            </v:group>
            <v:group style="position:absolute;left:4104;top:2645;width:29;height:2" coordorigin="4104,2645" coordsize="29,2">
              <v:shape style="position:absolute;left:4104;top:2645;width:29;height:2" coordorigin="4104,2645" coordsize="29,0" path="m4104,2645l4133,2645e" filled="false" stroked="true" strokeweight="1.44pt" strokecolor="#000000">
                <v:path arrowok="t"/>
              </v:shape>
            </v:group>
            <v:group style="position:absolute;left:4133;top:2645;width:1772;height:2" coordorigin="4133,2645" coordsize="1772,2">
              <v:shape style="position:absolute;left:4133;top:2645;width:1772;height:2" coordorigin="4133,2645" coordsize="1772,0" path="m4133,2645l5904,2645e" filled="false" stroked="true" strokeweight="1.44pt" strokecolor="#000000">
                <v:path arrowok="t"/>
              </v:shape>
            </v:group>
            <v:group style="position:absolute;left:5904;top:2645;width:29;height:2" coordorigin="5904,2645" coordsize="29,2">
              <v:shape style="position:absolute;left:5904;top:2645;width:29;height:2" coordorigin="5904,2645" coordsize="29,0" path="m5904,2645l5933,2645e" filled="false" stroked="true" strokeweight="1.44pt" strokecolor="#000000">
                <v:path arrowok="t"/>
              </v:shape>
            </v:group>
            <v:group style="position:absolute;left:5933;top:2645;width:1844;height:2" coordorigin="5933,2645" coordsize="1844,2">
              <v:shape style="position:absolute;left:5933;top:2645;width:1844;height:2" coordorigin="5933,2645" coordsize="1844,0" path="m5933,2645l7776,2645e" filled="false" stroked="true" strokeweight="1.44pt" strokecolor="#000000">
                <v:path arrowok="t"/>
              </v:shape>
              <v:shape style="position:absolute;left:29;top:29;width:9619;height:2602" type="#_x0000_t75" stroked="false">
                <v:imagedata r:id="rId65" o:title=""/>
              </v:shape>
            </v:group>
            <v:group style="position:absolute;left:7776;top:2645;width:29;height:2" coordorigin="7776,2645" coordsize="29,2">
              <v:shape style="position:absolute;left:7776;top:2645;width:29;height:2" coordorigin="7776,2645" coordsize="29,0" path="m7776,2645l7805,2645e" filled="false" stroked="true" strokeweight="1.44pt" strokecolor="#000000">
                <v:path arrowok="t"/>
              </v:shape>
            </v:group>
            <v:group style="position:absolute;left:7805;top:2645;width:1853;height:2" coordorigin="7805,2645" coordsize="1853,2">
              <v:shape style="position:absolute;left:7805;top:2645;width:1853;height:2" coordorigin="7805,2645" coordsize="1853,0" path="m7805,2645l9658,2645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30;top:12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71;top:127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80;top:506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786;top:5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14;top:506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96;top:5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2079;height:170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昆山开发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股</w:t>
                      </w:r>
                    </w:p>
                    <w:p>
                      <w:pPr>
                        <w:spacing w:line="309" w:lineRule="auto"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纳伟仕投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8"/>
                          <w:sz w:val="22"/>
                          <w:szCs w:val="22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8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1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62;top:1245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362;top:1255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6240;top:1245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45,190,000.00 </w:t>
                      </w:r>
                    </w:p>
                  </w:txbxContent>
                </v:textbox>
                <w10:wrap type="none"/>
              </v:shape>
              <v:shape style="position:absolute;left:8112;top:1245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45,190,000.00 </w:t>
                      </w:r>
                    </w:p>
                  </w:txbxContent>
                </v:textbox>
                <w10:wrap type="none"/>
              </v:shape>
              <v:shape style="position:absolute;left:3557;top:1989;width:557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357;top:1999;width:447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40;top:1989;width:1546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7,075,626.28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52,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265,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626.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995;top:1989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2"/>
          <w:sz w:val="20"/>
          <w:szCs w:val="20"/>
        </w:rPr>
      </w:r>
    </w:p>
    <w:p>
      <w:pPr>
        <w:spacing w:line="252" w:lineRule="exact" w:before="0"/>
        <w:ind w:left="2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签</w:t>
      </w:r>
    </w:p>
    <w:p>
      <w:pPr>
        <w:spacing w:line="355" w:lineRule="auto" w:before="144"/>
        <w:ind w:left="247" w:right="23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昆山开发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伍佰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二年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4400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另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，昆山开发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119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156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0"/>
          <w:sz w:val="20"/>
          <w:szCs w:val="20"/>
        </w:rPr>
        <w:pict>
          <v:group style="width:483.6pt;height:78pt;mso-position-horizontal-relative:char;mso-position-vertical-relative:line" coordorigin="0,0" coordsize="9672,1560">
            <v:group style="position:absolute;left:34;top:14;width:3039;height:2" coordorigin="34,14" coordsize="3039,2">
              <v:shape style="position:absolute;left:34;top:14;width:3039;height:2" coordorigin="34,14" coordsize="3039,0" path="m34,14l3072,14e" filled="false" stroked="true" strokeweight="1.44pt" strokecolor="#000000">
                <v:path arrowok="t"/>
              </v:shape>
            </v:group>
            <v:group style="position:absolute;left:3072;top:14;width:29;height:2" coordorigin="3072,14" coordsize="29,2">
              <v:shape style="position:absolute;left:3072;top:14;width:29;height:2" coordorigin="3072,14" coordsize="29,0" path="m3072,14l3101,14e" filled="false" stroked="true" strokeweight="1.44pt" strokecolor="#000000">
                <v:path arrowok="t"/>
              </v:shape>
            </v:group>
            <v:group style="position:absolute;left:3101;top:14;width:2837;height:2" coordorigin="3101,14" coordsize="2837,2">
              <v:shape style="position:absolute;left:3101;top:14;width:2837;height:2" coordorigin="3101,14" coordsize="2837,0" path="m3101,14l5938,14e" filled="false" stroked="true" strokeweight="1.44pt" strokecolor="#000000">
                <v:path arrowok="t"/>
              </v:shape>
            </v:group>
            <v:group style="position:absolute;left:5938;top:14;width:29;height:2" coordorigin="5938,14" coordsize="29,2">
              <v:shape style="position:absolute;left:5938;top:14;width:29;height:2" coordorigin="5938,14" coordsize="29,0" path="m5938,14l5966,14e" filled="false" stroked="true" strokeweight="1.44pt" strokecolor="#000000">
                <v:path arrowok="t"/>
              </v:shape>
            </v:group>
            <v:group style="position:absolute;left:5966;top:14;width:3682;height:2" coordorigin="5966,14" coordsize="3682,2">
              <v:shape style="position:absolute;left:5966;top:14;width:3682;height:2" coordorigin="5966,14" coordsize="3682,0" path="m5966,14l9648,14e" filled="false" stroked="true" strokeweight="1.44pt" strokecolor="#000000">
                <v:path arrowok="t"/>
              </v:shape>
            </v:group>
            <v:group style="position:absolute;left:14;top:1546;width:3058;height:2" coordorigin="14,1546" coordsize="3058,2">
              <v:shape style="position:absolute;left:14;top:1546;width:3058;height:2" coordorigin="14,1546" coordsize="3058,0" path="m14,1546l3072,1546e" filled="false" stroked="true" strokeweight="1.44pt" strokecolor="#000000">
                <v:path arrowok="t"/>
              </v:shape>
            </v:group>
            <v:group style="position:absolute;left:3072;top:1546;width:29;height:2" coordorigin="3072,1546" coordsize="29,2">
              <v:shape style="position:absolute;left:3072;top:1546;width:29;height:2" coordorigin="3072,1546" coordsize="29,0" path="m3072,1546l3101,1546e" filled="false" stroked="true" strokeweight="1.44pt" strokecolor="#000000">
                <v:path arrowok="t"/>
              </v:shape>
            </v:group>
            <v:group style="position:absolute;left:3101;top:1546;width:1440;height:2" coordorigin="3101,1546" coordsize="1440,2">
              <v:shape style="position:absolute;left:3101;top:1546;width:1440;height:2" coordorigin="3101,1546" coordsize="1440,0" path="m3101,1546l4541,1546e" filled="false" stroked="true" strokeweight="1.44pt" strokecolor="#000000">
                <v:path arrowok="t"/>
              </v:shape>
            </v:group>
            <v:group style="position:absolute;left:4541;top:1546;width:29;height:2" coordorigin="4541,1546" coordsize="29,2">
              <v:shape style="position:absolute;left:4541;top:1546;width:29;height:2" coordorigin="4541,1546" coordsize="29,0" path="m4541,1546l4570,1546e" filled="false" stroked="true" strokeweight="1.44pt" strokecolor="#000000">
                <v:path arrowok="t"/>
              </v:shape>
            </v:group>
            <v:group style="position:absolute;left:4570;top:1546;width:1368;height:2" coordorigin="4570,1546" coordsize="1368,2">
              <v:shape style="position:absolute;left:4570;top:1546;width:1368;height:2" coordorigin="4570,1546" coordsize="1368,0" path="m4570,1546l5938,1546e" filled="false" stroked="true" strokeweight="1.44pt" strokecolor="#000000">
                <v:path arrowok="t"/>
              </v:shape>
            </v:group>
            <v:group style="position:absolute;left:5938;top:1546;width:29;height:2" coordorigin="5938,1546" coordsize="29,2">
              <v:shape style="position:absolute;left:5938;top:1546;width:29;height:2" coordorigin="5938,1546" coordsize="29,0" path="m5938,1546l5966,1546e" filled="false" stroked="true" strokeweight="1.44pt" strokecolor="#000000">
                <v:path arrowok="t"/>
              </v:shape>
            </v:group>
            <v:group style="position:absolute;left:5966;top:1546;width:1834;height:2" coordorigin="5966,1546" coordsize="1834,2">
              <v:shape style="position:absolute;left:5966;top:1546;width:1834;height:2" coordorigin="5966,1546" coordsize="1834,0" path="m5966,1546l7800,1546e" filled="false" stroked="true" strokeweight="1.44pt" strokecolor="#000000">
                <v:path arrowok="t"/>
              </v:shape>
              <v:shape style="position:absolute;left:29;top:29;width:9619;height:1502" type="#_x0000_t75" stroked="false">
                <v:imagedata r:id="rId66" o:title=""/>
              </v:shape>
            </v:group>
            <v:group style="position:absolute;left:7800;top:1546;width:29;height:2" coordorigin="7800,1546" coordsize="29,2">
              <v:shape style="position:absolute;left:7800;top:1546;width:29;height:2" coordorigin="7800,1546" coordsize="29,0" path="m7800,1546l7829,1546e" filled="false" stroked="true" strokeweight="1.44pt" strokecolor="#000000">
                <v:path arrowok="t"/>
              </v:shape>
            </v:group>
            <v:group style="position:absolute;left:7829;top:1546;width:1829;height:2" coordorigin="7829,1546" coordsize="1829,2">
              <v:shape style="position:absolute;left:7829;top:1546;width:1829;height:2" coordorigin="7829,1546" coordsize="1829,0" path="m7829,1546l9658,154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29;top:12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90;top:127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2535;height:60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纳伟仕投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6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80;top:506;width:1071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51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6"/>
                        <w:ind w:left="513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021;top:506;width:816;height:10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37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</w:p>
                    <w:p>
                      <w:pPr>
                        <w:spacing w:line="248" w:lineRule="exact" w:before="146"/>
                        <w:ind w:left="369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374;top:506;width:1436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6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2,915,566.72 </w:t>
                      </w:r>
                    </w:p>
                    <w:p>
                      <w:pPr>
                        <w:spacing w:line="248" w:lineRule="exact" w:before="146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2,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915,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566.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72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117;top:506;width:1546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93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37,984,805.69 </w:t>
                      </w:r>
                    </w:p>
                    <w:p>
                      <w:pPr>
                        <w:spacing w:line="248" w:lineRule="exact" w:before="146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37,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984,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805.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69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0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46" w:lineRule="exact" w:before="0"/>
        <w:ind w:left="68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60.959999pt;margin-top:18.0875pt;width:475.2pt;height:97pt;mso-position-horizontal-relative:page;mso-position-vertical-relative:paragraph;z-index:-290272" coordorigin="1219,362" coordsize="9504,1940">
            <v:group style="position:absolute;left:1248;top:376;width:3456;height:2" coordorigin="1248,376" coordsize="3456,2">
              <v:shape style="position:absolute;left:1248;top:376;width:3456;height:2" coordorigin="1248,376" coordsize="3456,0" path="m1248,376l4704,376e" filled="false" stroked="true" strokeweight="1.44pt" strokecolor="#000000">
                <v:path arrowok="t"/>
              </v:shape>
            </v:group>
            <v:group style="position:absolute;left:4704;top:376;width:29;height:2" coordorigin="4704,376" coordsize="29,2">
              <v:shape style="position:absolute;left:4704;top:376;width:29;height:2" coordorigin="4704,376" coordsize="29,0" path="m4704,376l4733,376e" filled="false" stroked="true" strokeweight="1.44pt" strokecolor="#000000">
                <v:path arrowok="t"/>
              </v:shape>
            </v:group>
            <v:group style="position:absolute;left:4733;top:376;width:1546;height:2" coordorigin="4733,376" coordsize="1546,2">
              <v:shape style="position:absolute;left:4733;top:376;width:1546;height:2" coordorigin="4733,376" coordsize="1546,0" path="m4733,376l6278,376e" filled="false" stroked="true" strokeweight="1.44pt" strokecolor="#000000">
                <v:path arrowok="t"/>
              </v:shape>
            </v:group>
            <v:group style="position:absolute;left:6278;top:376;width:29;height:2" coordorigin="6278,376" coordsize="29,2">
              <v:shape style="position:absolute;left:6278;top:376;width:29;height:2" coordorigin="6278,376" coordsize="29,0" path="m6278,376l6307,376e" filled="false" stroked="true" strokeweight="1.44pt" strokecolor="#000000">
                <v:path arrowok="t"/>
              </v:shape>
            </v:group>
            <v:group style="position:absolute;left:6307;top:376;width:2180;height:2" coordorigin="6307,376" coordsize="2180,2">
              <v:shape style="position:absolute;left:6307;top:376;width:2180;height:2" coordorigin="6307,376" coordsize="2180,0" path="m6307,376l8486,376e" filled="false" stroked="true" strokeweight="1.44pt" strokecolor="#000000">
                <v:path arrowok="t"/>
              </v:shape>
            </v:group>
            <v:group style="position:absolute;left:8486;top:376;width:29;height:2" coordorigin="8486,376" coordsize="29,2">
              <v:shape style="position:absolute;left:8486;top:376;width:29;height:2" coordorigin="8486,376" coordsize="29,0" path="m8486,376l8515,376e" filled="false" stroked="true" strokeweight="1.44pt" strokecolor="#000000">
                <v:path arrowok="t"/>
              </v:shape>
            </v:group>
            <v:group style="position:absolute;left:8515;top:376;width:2184;height:2" coordorigin="8515,376" coordsize="2184,2">
              <v:shape style="position:absolute;left:8515;top:376;width:2184;height:2" coordorigin="8515,376" coordsize="2184,0" path="m8515,376l10699,376e" filled="false" stroked="true" strokeweight="1.44pt" strokecolor="#000000">
                <v:path arrowok="t"/>
              </v:shape>
            </v:group>
            <v:group style="position:absolute;left:1234;top:2287;width:3471;height:2" coordorigin="1234,2287" coordsize="3471,2">
              <v:shape style="position:absolute;left:1234;top:2287;width:3471;height:2" coordorigin="1234,2287" coordsize="3471,0" path="m1234,2287l4704,2287e" filled="false" stroked="true" strokeweight="1.44pt" strokecolor="#000000">
                <v:path arrowok="t"/>
              </v:shape>
            </v:group>
            <v:group style="position:absolute;left:4704;top:2287;width:29;height:2" coordorigin="4704,2287" coordsize="29,2">
              <v:shape style="position:absolute;left:4704;top:2287;width:29;height:2" coordorigin="4704,2287" coordsize="29,0" path="m4704,2287l4733,2287e" filled="false" stroked="true" strokeweight="1.44pt" strokecolor="#000000">
                <v:path arrowok="t"/>
              </v:shape>
            </v:group>
            <v:group style="position:absolute;left:4733;top:2287;width:1546;height:2" coordorigin="4733,2287" coordsize="1546,2">
              <v:shape style="position:absolute;left:4733;top:2287;width:1546;height:2" coordorigin="4733,2287" coordsize="1546,0" path="m4733,2287l6278,2287e" filled="false" stroked="true" strokeweight="1.44pt" strokecolor="#000000">
                <v:path arrowok="t"/>
              </v:shape>
            </v:group>
            <v:group style="position:absolute;left:6278;top:2287;width:29;height:2" coordorigin="6278,2287" coordsize="29,2">
              <v:shape style="position:absolute;left:6278;top:2287;width:29;height:2" coordorigin="6278,2287" coordsize="29,0" path="m6278,2287l6307,2287e" filled="false" stroked="true" strokeweight="1.44pt" strokecolor="#000000">
                <v:path arrowok="t"/>
              </v:shape>
            </v:group>
            <v:group style="position:absolute;left:6307;top:2287;width:2180;height:2" coordorigin="6307,2287" coordsize="2180,2">
              <v:shape style="position:absolute;left:6307;top:2287;width:2180;height:2" coordorigin="6307,2287" coordsize="2180,0" path="m6307,2287l8486,2287e" filled="false" stroked="true" strokeweight="1.44pt" strokecolor="#000000">
                <v:path arrowok="t"/>
              </v:shape>
              <v:shape style="position:absolute;left:1248;top:391;width:9451;height:1882" type="#_x0000_t75" stroked="false">
                <v:imagedata r:id="rId67" o:title=""/>
              </v:shape>
            </v:group>
            <v:group style="position:absolute;left:8486;top:2287;width:29;height:2" coordorigin="8486,2287" coordsize="29,2">
              <v:shape style="position:absolute;left:8486;top:2287;width:29;height:2" coordorigin="8486,2287" coordsize="29,0" path="m8486,2287l8515,2287e" filled="false" stroked="true" strokeweight="1.44pt" strokecolor="#000000">
                <v:path arrowok="t"/>
              </v:shape>
            </v:group>
            <v:group style="position:absolute;left:8515;top:2287;width:2194;height:2" coordorigin="8515,2287" coordsize="2194,2">
              <v:shape style="position:absolute;left:8515;top:2287;width:2194;height:2" coordorigin="8515,2287" coordsize="2194,0" path="m8515,2287l10709,2287e" filled="false" stroked="true" strokeweight="1.44pt" strokecolor="#000000">
                <v:path arrowok="t"/>
              </v:shape>
              <v:shape style="position:absolute;left:1358;top:489;width:2424;height:533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湖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纳伟仕投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有限公司</w:t>
                      </w:r>
                    </w:p>
                  </w:txbxContent>
                </v:textbox>
                <w10:wrap type="none"/>
              </v:shape>
              <v:shape style="position:absolute;left:4824;top:489;width:1215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付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566;top:489;width:1935;height:60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774;top:489;width:1935;height:1676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2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37,984,805.69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1,169,344.16 </w:t>
                      </w:r>
                    </w:p>
                    <w:p>
                      <w:pPr>
                        <w:spacing w:before="29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额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1"/>
        <w:gridCol w:w="1918"/>
        <w:gridCol w:w="2039"/>
      </w:tblGrid>
      <w:tr>
        <w:trPr>
          <w:trHeight w:val="302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纳伟仕投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82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1,190,000.00 </w:t>
            </w:r>
          </w:p>
        </w:tc>
      </w:tr>
      <w:tr>
        <w:trPr>
          <w:trHeight w:val="355" w:hRule="exact"/>
        </w:trPr>
        <w:tc>
          <w:tcPr>
            <w:tcW w:w="32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44,000,000.00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2"/>
          <w:szCs w:val="22"/>
        </w:rPr>
        <w:sectPr>
          <w:footerReference w:type="default" r:id="rId62"/>
          <w:pgSz w:w="11900" w:h="16840"/>
          <w:pgMar w:footer="840" w:header="876" w:top="1100" w:bottom="1020" w:left="1000" w:right="1000"/>
        </w:sectPr>
      </w:pPr>
    </w:p>
    <w:p>
      <w:pPr>
        <w:spacing w:line="20" w:lineRule="exact"/>
        <w:ind w:left="112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pStyle w:val="Heading4"/>
        <w:tabs>
          <w:tab w:pos="1424" w:val="left" w:leader="none"/>
        </w:tabs>
        <w:spacing w:line="367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  <w:tab/>
        <w:t>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0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刘</w:t>
      </w:r>
      <w:r>
        <w:rPr>
          <w:rFonts w:ascii="宋体" w:hAnsi="宋体" w:cs="宋体" w:eastAsia="宋体" w:hint="default"/>
          <w:sz w:val="22"/>
          <w:szCs w:val="22"/>
        </w:rPr>
        <w:t>志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款纠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148" w:right="1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国与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诉讼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，要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求本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其工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</w:p>
    <w:p>
      <w:pPr>
        <w:spacing w:line="355" w:lineRule="auto" w:before="38"/>
        <w:ind w:left="5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1887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、除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74" w:lineRule="exact" w:before="10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tabs>
          <w:tab w:pos="1424" w:val="left" w:leader="none"/>
        </w:tabs>
        <w:spacing w:line="404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九、</w:t>
        <w:tab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90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74" w:lineRule="exact" w:before="67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tabs>
          <w:tab w:pos="1424" w:val="left" w:leader="none"/>
        </w:tabs>
        <w:spacing w:line="404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十、</w:t>
        <w:tab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214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4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公司与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腾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签订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日常经营关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 </w:t>
      </w:r>
      <w:r>
        <w:rPr>
          <w:rFonts w:ascii="宋体" w:hAnsi="宋体" w:cs="宋体" w:eastAsia="宋体" w:hint="default"/>
          <w:sz w:val="22"/>
          <w:szCs w:val="22"/>
        </w:rPr>
        <w:t>2010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液晶</w:t>
      </w:r>
      <w:r>
        <w:rPr>
          <w:rFonts w:ascii="宋体" w:hAnsi="宋体" w:cs="宋体" w:eastAsia="宋体" w:hint="default"/>
          <w:sz w:val="22"/>
          <w:szCs w:val="22"/>
        </w:rPr>
        <w:t>薄</w:t>
      </w:r>
      <w:r>
        <w:rPr>
          <w:rFonts w:ascii="宋体" w:hAnsi="宋体" w:cs="宋体" w:eastAsia="宋体" w:hint="default"/>
          <w:sz w:val="22"/>
          <w:szCs w:val="22"/>
        </w:rPr>
        <w:t>膜显示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6,000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项交易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、除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272" w:lineRule="exact" w:before="0"/>
        <w:ind w:left="82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402" w:lineRule="exact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十一、</w:t>
      </w:r>
      <w:r>
        <w:rPr>
          <w:spacing w:val="45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214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公司股份</w:t>
      </w:r>
      <w:r>
        <w:rPr>
          <w:rFonts w:ascii="宋体" w:hAnsi="宋体" w:cs="宋体" w:eastAsia="宋体" w:hint="default"/>
          <w:spacing w:val="-5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980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质押给</w:t>
      </w:r>
      <w:r>
        <w:rPr>
          <w:rFonts w:ascii="宋体" w:hAnsi="宋体" w:cs="宋体" w:eastAsia="宋体" w:hint="default"/>
          <w:sz w:val="22"/>
          <w:szCs w:val="22"/>
        </w:rPr>
        <w:t>昆山开发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质押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27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至质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申</w:t>
      </w: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质押</w:t>
      </w:r>
      <w:r>
        <w:rPr>
          <w:rFonts w:ascii="宋体" w:hAnsi="宋体" w:cs="宋体" w:eastAsia="宋体" w:hint="default"/>
          <w:sz w:val="22"/>
          <w:szCs w:val="22"/>
        </w:rPr>
        <w:t>登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为止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29</w:t>
      </w:r>
      <w:r>
        <w:rPr>
          <w:rFonts w:ascii="宋体" w:hAnsi="宋体" w:cs="宋体" w:eastAsia="宋体" w:hint="default"/>
          <w:spacing w:val="-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签订了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》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1944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，重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1,260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式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(1)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交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660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转为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该款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支</w:t>
      </w:r>
      <w:r>
        <w:rPr>
          <w:rFonts w:ascii="宋体" w:hAnsi="宋体" w:cs="宋体" w:eastAsia="宋体" w:hint="default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w w:val="100"/>
          <w:sz w:val="22"/>
          <w:szCs w:val="22"/>
        </w:rPr>
        <w:t>达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即</w:t>
      </w:r>
      <w:r>
        <w:rPr>
          <w:rFonts w:ascii="宋体" w:hAnsi="宋体" w:cs="宋体" w:eastAsia="宋体" w:hint="default"/>
          <w:w w:val="100"/>
          <w:sz w:val="22"/>
          <w:szCs w:val="22"/>
        </w:rPr>
        <w:t>同</w:t>
      </w:r>
      <w:r>
        <w:rPr>
          <w:rFonts w:ascii="宋体" w:hAnsi="宋体" w:cs="宋体" w:eastAsia="宋体" w:hint="default"/>
          <w:w w:val="100"/>
          <w:sz w:val="22"/>
          <w:szCs w:val="22"/>
        </w:rPr>
        <w:t>意</w:t>
      </w:r>
      <w:r>
        <w:rPr>
          <w:rFonts w:ascii="宋体" w:hAnsi="宋体" w:cs="宋体" w:eastAsia="宋体" w:hint="default"/>
          <w:w w:val="100"/>
          <w:sz w:val="22"/>
          <w:szCs w:val="22"/>
        </w:rPr>
        <w:t>减</w:t>
      </w:r>
      <w:r>
        <w:rPr>
          <w:rFonts w:ascii="宋体" w:hAnsi="宋体" w:cs="宋体" w:eastAsia="宋体" w:hint="default"/>
          <w:w w:val="100"/>
          <w:sz w:val="22"/>
          <w:szCs w:val="22"/>
        </w:rPr>
        <w:t>免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组</w:t>
      </w:r>
      <w:r>
        <w:rPr>
          <w:rFonts w:ascii="宋体" w:hAnsi="宋体" w:cs="宋体" w:eastAsia="宋体" w:hint="default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w w:val="100"/>
          <w:sz w:val="22"/>
          <w:szCs w:val="22"/>
        </w:rPr>
        <w:t>中的</w:t>
      </w:r>
      <w:r>
        <w:rPr>
          <w:rFonts w:ascii="宋体" w:hAnsi="宋体" w:cs="宋体" w:eastAsia="宋体" w:hint="default"/>
          <w:w w:val="100"/>
          <w:sz w:val="22"/>
          <w:szCs w:val="22"/>
        </w:rPr>
        <w:t>350 </w:t>
      </w:r>
      <w:r>
        <w:rPr>
          <w:rFonts w:ascii="宋体" w:hAnsi="宋体" w:cs="宋体" w:eastAsia="宋体" w:hint="default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利</w:t>
      </w:r>
      <w:r>
        <w:rPr>
          <w:rFonts w:ascii="宋体" w:hAnsi="宋体" w:cs="宋体" w:eastAsia="宋体" w:hint="default"/>
          <w:w w:val="100"/>
          <w:sz w:val="22"/>
          <w:szCs w:val="22"/>
        </w:rPr>
        <w:t>息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3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300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(3)2009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6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30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300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共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1260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免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剩</w:t>
      </w:r>
      <w:r>
        <w:rPr>
          <w:rFonts w:ascii="宋体" w:hAnsi="宋体" w:cs="宋体" w:eastAsia="宋体" w:hint="default"/>
          <w:sz w:val="22"/>
          <w:szCs w:val="22"/>
        </w:rPr>
        <w:t>余债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23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公司深圳办事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解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中国信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司深圳办事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产生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338.23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w w:val="100"/>
          <w:sz w:val="22"/>
          <w:szCs w:val="22"/>
        </w:rPr>
        <w:t>08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5</w:t>
      </w:r>
      <w:r>
        <w:rPr>
          <w:rFonts w:ascii="宋体" w:hAnsi="宋体" w:cs="宋体" w:eastAsia="宋体" w:hint="default"/>
          <w:spacing w:val="-3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慧</w:t>
      </w:r>
      <w:r>
        <w:rPr>
          <w:rFonts w:ascii="宋体" w:hAnsi="宋体" w:cs="宋体" w:eastAsia="宋体" w:hint="default"/>
          <w:w w:val="100"/>
          <w:sz w:val="22"/>
          <w:szCs w:val="22"/>
        </w:rPr>
        <w:t>峰</w:t>
      </w:r>
      <w:r>
        <w:rPr>
          <w:rFonts w:ascii="宋体" w:hAnsi="宋体" w:cs="宋体" w:eastAsia="宋体" w:hint="default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有限公司（</w:t>
      </w:r>
      <w:r>
        <w:rPr>
          <w:rFonts w:ascii="宋体" w:hAnsi="宋体" w:cs="宋体" w:eastAsia="宋体" w:hint="default"/>
          <w:w w:val="100"/>
          <w:sz w:val="22"/>
          <w:szCs w:val="22"/>
        </w:rPr>
        <w:t>以下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w w:val="100"/>
          <w:sz w:val="22"/>
          <w:szCs w:val="22"/>
        </w:rPr>
        <w:t>了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68"/>
          <w:pgSz w:w="11900" w:h="16840"/>
          <w:pgMar w:footer="840" w:header="876" w:top="1100" w:bottom="1020" w:left="1100" w:right="1100"/>
        </w:sectPr>
      </w:pPr>
    </w:p>
    <w:p>
      <w:pPr>
        <w:spacing w:line="360" w:lineRule="auto" w:before="0"/>
        <w:ind w:left="147" w:right="20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0224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转让协议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武汉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太光电信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有限公司的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13,058,524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技，</w:t>
      </w:r>
      <w:r>
        <w:rPr>
          <w:rFonts w:ascii="宋体" w:hAnsi="宋体" w:cs="宋体" w:eastAsia="宋体" w:hint="default"/>
          <w:sz w:val="22"/>
          <w:szCs w:val="22"/>
        </w:rPr>
        <w:t>另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机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诚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家</w:t>
      </w:r>
      <w:r>
        <w:rPr>
          <w:rFonts w:ascii="宋体" w:hAnsi="宋体" w:cs="宋体" w:eastAsia="宋体" w:hint="default"/>
          <w:sz w:val="22"/>
          <w:szCs w:val="22"/>
        </w:rPr>
        <w:t>企业于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与信</w:t>
      </w:r>
      <w:r>
        <w:rPr>
          <w:rFonts w:ascii="宋体" w:hAnsi="宋体" w:cs="宋体" w:eastAsia="宋体" w:hint="default"/>
          <w:sz w:val="22"/>
          <w:szCs w:val="22"/>
        </w:rPr>
        <w:t>源</w:t>
      </w:r>
    </w:p>
    <w:p>
      <w:pPr>
        <w:spacing w:before="2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科技签</w:t>
      </w:r>
      <w:r>
        <w:rPr>
          <w:rFonts w:ascii="宋体" w:hAnsi="宋体" w:cs="宋体" w:eastAsia="宋体" w:hint="default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w w:val="100"/>
          <w:sz w:val="22"/>
          <w:szCs w:val="22"/>
        </w:rPr>
        <w:t>转让协议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将</w:t>
      </w:r>
      <w:r>
        <w:rPr>
          <w:rFonts w:ascii="宋体" w:hAnsi="宋体" w:cs="宋体" w:eastAsia="宋体" w:hint="default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w w:val="100"/>
          <w:sz w:val="22"/>
          <w:szCs w:val="22"/>
        </w:rPr>
        <w:t>共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4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31,17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w w:val="100"/>
          <w:sz w:val="22"/>
          <w:szCs w:val="22"/>
        </w:rPr>
        <w:t>,281.74</w:t>
      </w:r>
      <w:r>
        <w:rPr>
          <w:rFonts w:ascii="宋体" w:hAnsi="宋体" w:cs="宋体" w:eastAsia="宋体" w:hint="default"/>
          <w:spacing w:val="-2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w w:val="100"/>
          <w:sz w:val="22"/>
          <w:szCs w:val="22"/>
        </w:rPr>
        <w:t>转让给</w:t>
      </w:r>
      <w:r>
        <w:rPr>
          <w:rFonts w:ascii="宋体" w:hAnsi="宋体" w:cs="宋体" w:eastAsia="宋体" w:hint="default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技；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就</w:t>
      </w:r>
      <w:r>
        <w:rPr>
          <w:rFonts w:ascii="宋体" w:hAnsi="宋体" w:cs="宋体" w:eastAsia="宋体" w:hint="default"/>
          <w:sz w:val="22"/>
          <w:szCs w:val="22"/>
        </w:rPr>
        <w:t>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转让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为进</w:t>
      </w:r>
      <w:r>
        <w:rPr>
          <w:rFonts w:ascii="宋体" w:hAnsi="宋体" w:cs="宋体" w:eastAsia="宋体" w:hint="default"/>
          <w:sz w:val="22"/>
          <w:szCs w:val="22"/>
        </w:rPr>
        <w:t>行了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针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27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承诺函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500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供连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科技未按规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定时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还款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承诺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无条件无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赔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笔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500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7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（一）深圳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2003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5000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被起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</w:p>
    <w:p>
      <w:pPr>
        <w:spacing w:before="33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深中法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w w:val="100"/>
          <w:sz w:val="22"/>
          <w:szCs w:val="22"/>
        </w:rPr>
        <w:t>二</w:t>
      </w:r>
      <w:r>
        <w:rPr>
          <w:rFonts w:ascii="宋体" w:hAnsi="宋体" w:cs="宋体" w:eastAsia="宋体" w:hint="default"/>
          <w:w w:val="100"/>
          <w:sz w:val="22"/>
          <w:szCs w:val="22"/>
        </w:rPr>
        <w:t>初</w:t>
      </w:r>
      <w:r>
        <w:rPr>
          <w:rFonts w:ascii="宋体" w:hAnsi="宋体" w:cs="宋体" w:eastAsia="宋体" w:hint="default"/>
          <w:w w:val="100"/>
          <w:sz w:val="22"/>
          <w:szCs w:val="22"/>
        </w:rPr>
        <w:t>字</w:t>
      </w:r>
      <w:r>
        <w:rPr>
          <w:rFonts w:ascii="宋体" w:hAnsi="宋体" w:cs="宋体" w:eastAsia="宋体" w:hint="default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26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0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w w:val="100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决</w:t>
      </w:r>
      <w:r>
        <w:rPr>
          <w:rFonts w:ascii="宋体" w:hAnsi="宋体" w:cs="宋体" w:eastAsia="宋体" w:hint="default"/>
          <w:w w:val="100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判</w:t>
      </w:r>
      <w:r>
        <w:rPr>
          <w:rFonts w:ascii="宋体" w:hAnsi="宋体" w:cs="宋体" w:eastAsia="宋体" w:hint="default"/>
          <w:w w:val="100"/>
          <w:sz w:val="22"/>
          <w:szCs w:val="22"/>
        </w:rPr>
        <w:t>决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新</w:t>
      </w:r>
      <w:r>
        <w:rPr>
          <w:rFonts w:ascii="宋体" w:hAnsi="宋体" w:cs="宋体" w:eastAsia="宋体" w:hint="default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华</w:t>
      </w:r>
      <w:r>
        <w:rPr>
          <w:rFonts w:ascii="宋体" w:hAnsi="宋体" w:cs="宋体" w:eastAsia="宋体" w:hint="default"/>
          <w:w w:val="100"/>
          <w:sz w:val="22"/>
          <w:szCs w:val="22"/>
        </w:rPr>
        <w:t>建</w:t>
      </w:r>
    </w:p>
    <w:p>
      <w:pPr>
        <w:spacing w:line="355" w:lineRule="auto" w:before="144"/>
        <w:ind w:left="810" w:right="0" w:hanging="663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连</w:t>
      </w:r>
      <w:r>
        <w:rPr>
          <w:rFonts w:ascii="宋体" w:hAnsi="宋体" w:cs="宋体" w:eastAsia="宋体" w:hint="default"/>
          <w:sz w:val="22"/>
          <w:szCs w:val="22"/>
        </w:rPr>
        <w:t>带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5000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申</w:t>
      </w:r>
    </w:p>
    <w:p>
      <w:pPr>
        <w:spacing w:line="357" w:lineRule="auto" w:before="33"/>
        <w:ind w:left="148" w:right="8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强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代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49,393,197.96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19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已向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还款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800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和解</w:t>
      </w:r>
      <w:r>
        <w:rPr>
          <w:rFonts w:ascii="宋体" w:hAnsi="宋体" w:cs="宋体" w:eastAsia="宋体" w:hint="default"/>
          <w:sz w:val="22"/>
          <w:szCs w:val="22"/>
        </w:rPr>
        <w:t>协议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代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行，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次执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程序无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行，因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23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486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知</w:t>
      </w:r>
      <w:r>
        <w:rPr>
          <w:rFonts w:ascii="宋体" w:hAnsi="宋体" w:cs="宋体" w:eastAsia="宋体" w:hint="default"/>
          <w:sz w:val="22"/>
          <w:szCs w:val="22"/>
        </w:rPr>
        <w:t>书》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（二）广东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股份有限公司深圳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集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同纠</w:t>
      </w:r>
      <w:r>
        <w:rPr>
          <w:rFonts w:ascii="宋体" w:hAnsi="宋体" w:cs="宋体" w:eastAsia="宋体" w:hint="default"/>
          <w:sz w:val="22"/>
          <w:szCs w:val="22"/>
        </w:rPr>
        <w:t>纷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3"/>
        <w:ind w:left="148" w:right="0" w:firstLine="66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广东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股份有限公司深圳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1150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被起</w:t>
      </w:r>
      <w:r>
        <w:rPr>
          <w:rFonts w:ascii="宋体" w:hAnsi="宋体" w:cs="宋体" w:eastAsia="宋体" w:hint="default"/>
          <w:sz w:val="22"/>
          <w:szCs w:val="22"/>
        </w:rPr>
        <w:t>诉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、上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民企业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集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连</w:t>
      </w:r>
      <w:r>
        <w:rPr>
          <w:rFonts w:ascii="宋体" w:hAnsi="宋体" w:cs="宋体" w:eastAsia="宋体" w:hint="default"/>
          <w:sz w:val="22"/>
          <w:szCs w:val="22"/>
        </w:rPr>
        <w:t>带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）深中法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广东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粤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309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书》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告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连</w:t>
      </w:r>
      <w:r>
        <w:rPr>
          <w:rFonts w:ascii="宋体" w:hAnsi="宋体" w:cs="宋体" w:eastAsia="宋体" w:hint="default"/>
          <w:sz w:val="22"/>
          <w:szCs w:val="22"/>
        </w:rPr>
        <w:t>带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1150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广东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转让给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广东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根据</w:t>
      </w:r>
    </w:p>
    <w:p>
      <w:pPr>
        <w:spacing w:line="360" w:lineRule="auto" w:before="31"/>
        <w:ind w:left="148" w:right="20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w w:val="100"/>
          <w:sz w:val="22"/>
          <w:szCs w:val="22"/>
        </w:rPr>
        <w:t>）深中法</w:t>
      </w:r>
      <w:r>
        <w:rPr>
          <w:rFonts w:ascii="宋体" w:hAnsi="宋体" w:cs="宋体" w:eastAsia="宋体" w:hint="default"/>
          <w:w w:val="100"/>
          <w:sz w:val="22"/>
          <w:szCs w:val="22"/>
        </w:rPr>
        <w:t>执字</w:t>
      </w:r>
      <w:r>
        <w:rPr>
          <w:rFonts w:ascii="宋体" w:hAnsi="宋体" w:cs="宋体" w:eastAsia="宋体" w:hint="default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175</w:t>
      </w:r>
      <w:r>
        <w:rPr>
          <w:rFonts w:ascii="宋体" w:hAnsi="宋体" w:cs="宋体" w:eastAsia="宋体" w:hint="default"/>
          <w:spacing w:val="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划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限公司人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1,567.81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</w:p>
    <w:p>
      <w:pPr>
        <w:spacing w:after="0" w:line="36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69"/>
          <w:pgSz w:w="11900" w:h="16840"/>
          <w:pgMar w:footer="840" w:header="876" w:top="1100" w:bottom="1020" w:left="1100" w:right="1020"/>
          <w:pgNumType w:start="2"/>
        </w:sectPr>
      </w:pPr>
    </w:p>
    <w:p>
      <w:pPr>
        <w:spacing w:line="357" w:lineRule="auto" w:before="0"/>
        <w:ind w:left="148" w:right="39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90200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23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487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定书》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结。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349" w:firstLine="55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5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捷诚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电子有限公司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深圳市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纷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《深圳市中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）深中法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1731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深圳市中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2007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深中法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五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1846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书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2007</w:t>
      </w:r>
      <w:r>
        <w:rPr>
          <w:rFonts w:ascii="宋体" w:hAnsi="宋体" w:cs="宋体" w:eastAsia="宋体" w:hint="default"/>
          <w:sz w:val="22"/>
          <w:szCs w:val="22"/>
        </w:rPr>
        <w:t>）深福法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685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已向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广东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省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深圳市福田区人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）深福法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恢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的《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知</w:t>
      </w:r>
      <w:r>
        <w:rPr>
          <w:rFonts w:ascii="宋体" w:hAnsi="宋体" w:cs="宋体" w:eastAsia="宋体" w:hint="default"/>
          <w:sz w:val="22"/>
          <w:szCs w:val="22"/>
        </w:rPr>
        <w:t>书》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件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392" w:firstLine="55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浦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东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股份有限公司深圳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分行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关于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解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先为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2"/>
          <w:sz w:val="22"/>
          <w:szCs w:val="22"/>
        </w:rPr>
        <w:t>民企业</w:t>
      </w:r>
      <w:r>
        <w:rPr>
          <w:rFonts w:ascii="宋体" w:hAnsi="宋体" w:cs="宋体" w:eastAsia="宋体" w:hint="default"/>
          <w:spacing w:val="2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2"/>
          <w:sz w:val="22"/>
          <w:szCs w:val="22"/>
        </w:rPr>
        <w:t>团</w:t>
      </w:r>
      <w:r>
        <w:rPr>
          <w:rFonts w:ascii="宋体" w:hAnsi="宋体" w:cs="宋体" w:eastAsia="宋体" w:hint="default"/>
          <w:spacing w:val="2"/>
          <w:sz w:val="22"/>
          <w:szCs w:val="22"/>
        </w:rPr>
        <w:t>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电</w:t>
      </w:r>
      <w:r>
        <w:rPr>
          <w:rFonts w:ascii="宋体" w:hAnsi="宋体" w:cs="宋体" w:eastAsia="宋体" w:hint="default"/>
          <w:spacing w:val="2"/>
          <w:sz w:val="22"/>
          <w:szCs w:val="22"/>
        </w:rPr>
        <w:t>器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浦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东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股份有限公司深圳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分行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连</w:t>
      </w:r>
      <w:r>
        <w:rPr>
          <w:rFonts w:ascii="宋体" w:hAnsi="宋体" w:cs="宋体" w:eastAsia="宋体" w:hint="default"/>
          <w:sz w:val="22"/>
          <w:szCs w:val="22"/>
        </w:rPr>
        <w:t>带</w:t>
      </w:r>
      <w:r>
        <w:rPr>
          <w:rFonts w:ascii="宋体" w:hAnsi="宋体" w:cs="宋体" w:eastAsia="宋体" w:hint="default"/>
          <w:sz w:val="22"/>
          <w:szCs w:val="22"/>
        </w:rPr>
        <w:t>责任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70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240" w:lineRule="auto" w:before="111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十二、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持续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214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疑</w:t>
      </w:r>
      <w:r>
        <w:rPr>
          <w:rFonts w:ascii="宋体" w:hAnsi="宋体" w:cs="宋体" w:eastAsia="宋体" w:hint="default"/>
          <w:sz w:val="22"/>
          <w:szCs w:val="22"/>
        </w:rPr>
        <w:t>虑</w:t>
      </w:r>
      <w:r>
        <w:rPr>
          <w:rFonts w:ascii="宋体" w:hAnsi="宋体" w:cs="宋体" w:eastAsia="宋体" w:hint="default"/>
          <w:sz w:val="22"/>
          <w:szCs w:val="22"/>
        </w:rPr>
        <w:t>的事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以及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99" w:firstLine="48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 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 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 </w:t>
      </w:r>
      <w:r>
        <w:rPr>
          <w:rFonts w:ascii="宋体" w:hAnsi="宋体" w:cs="宋体" w:eastAsia="宋体" w:hint="default"/>
          <w:sz w:val="22"/>
          <w:szCs w:val="22"/>
        </w:rPr>
        <w:t>31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总额 </w:t>
      </w:r>
      <w:r>
        <w:rPr>
          <w:rFonts w:ascii="宋体" w:hAnsi="宋体" w:cs="宋体" w:eastAsia="宋体" w:hint="default"/>
          <w:sz w:val="22"/>
          <w:szCs w:val="22"/>
        </w:rPr>
        <w:t>8,952.20</w:t>
      </w:r>
      <w:r>
        <w:rPr>
          <w:rFonts w:ascii="宋体" w:hAnsi="宋体" w:cs="宋体" w:eastAsia="宋体" w:hint="default"/>
          <w:spacing w:val="8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28,060.85</w:t>
      </w:r>
      <w:r>
        <w:rPr>
          <w:rFonts w:ascii="宋体" w:hAnsi="宋体" w:cs="宋体" w:eastAsia="宋体" w:hint="default"/>
          <w:spacing w:val="-2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者权益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-13,352.20</w:t>
      </w:r>
      <w:r>
        <w:rPr>
          <w:rFonts w:ascii="宋体" w:hAnsi="宋体" w:cs="宋体" w:eastAsia="宋体" w:hint="default"/>
          <w:spacing w:val="-2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实际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发生了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新实际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一定的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极作用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以下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0" w:firstLine="45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为改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况，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易业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品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售后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水</w:t>
      </w:r>
      <w:r>
        <w:rPr>
          <w:rFonts w:ascii="宋体" w:hAnsi="宋体" w:cs="宋体" w:eastAsia="宋体" w:hint="default"/>
          <w:sz w:val="22"/>
          <w:szCs w:val="22"/>
        </w:rPr>
        <w:t>平，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获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收益。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此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腾</w:t>
      </w:r>
      <w:r>
        <w:rPr>
          <w:rFonts w:ascii="宋体" w:hAnsi="宋体" w:cs="宋体" w:eastAsia="宋体" w:hint="default"/>
          <w:sz w:val="22"/>
          <w:szCs w:val="22"/>
        </w:rPr>
        <w:t>光电有限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签订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日常经营关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腾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液晶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薄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膜显示</w:t>
      </w:r>
      <w:r>
        <w:rPr>
          <w:rFonts w:ascii="宋体" w:hAnsi="宋体" w:cs="宋体" w:eastAsia="宋体" w:hint="default"/>
          <w:spacing w:val="-10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4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板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易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6,000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项交易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6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10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）公司</w:t>
      </w:r>
      <w:r>
        <w:rPr>
          <w:rFonts w:ascii="宋体" w:hAnsi="宋体" w:cs="宋体" w:eastAsia="宋体" w:hint="default"/>
          <w:sz w:val="22"/>
          <w:szCs w:val="22"/>
        </w:rPr>
        <w:t>间接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公司</w:t>
      </w:r>
    </w:p>
    <w:p>
      <w:pPr>
        <w:spacing w:before="144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创造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好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392" w:firstLine="552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间接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纳伟仕投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签订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100%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权全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部转让给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济技术开发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有限公</w:t>
      </w:r>
      <w:r>
        <w:rPr>
          <w:rFonts w:ascii="宋体" w:hAnsi="宋体" w:cs="宋体" w:eastAsia="宋体" w:hint="default"/>
          <w:spacing w:val="-10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2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4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14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昆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常经营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间接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济技术开发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355" w:lineRule="auto" w:before="36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子公司）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，昆山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提</w:t>
      </w:r>
    </w:p>
    <w:p>
      <w:pPr>
        <w:spacing w:before="38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捌</w:t>
      </w:r>
      <w:r>
        <w:rPr>
          <w:rFonts w:ascii="宋体" w:hAnsi="宋体" w:cs="宋体" w:eastAsia="宋体" w:hint="default"/>
          <w:sz w:val="22"/>
          <w:szCs w:val="22"/>
        </w:rPr>
        <w:t>仟</w:t>
      </w:r>
      <w:r>
        <w:rPr>
          <w:rFonts w:ascii="宋体" w:hAnsi="宋体" w:cs="宋体" w:eastAsia="宋体" w:hint="default"/>
          <w:sz w:val="22"/>
          <w:szCs w:val="22"/>
        </w:rPr>
        <w:t>伍佰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二年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借款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中国人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率。</w:t>
      </w:r>
    </w:p>
    <w:p>
      <w:pPr>
        <w:spacing w:after="0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70"/>
          <w:pgSz w:w="11900" w:h="16840"/>
          <w:pgMar w:footer="840" w:header="876" w:top="1100" w:bottom="1020" w:left="1100" w:right="840"/>
          <w:pgNumType w:start="3"/>
        </w:sectPr>
      </w:pPr>
    </w:p>
    <w:p>
      <w:pPr>
        <w:spacing w:line="357" w:lineRule="auto" w:before="0"/>
        <w:ind w:left="248" w:right="137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1.447656pt;width:473.55pt;height:.1pt;mso-position-horizontal-relative:page;mso-position-vertical-relative:paragraph;z-index:-289744" coordorigin="1219,29" coordsize="9471,2">
            <v:shape style="position:absolute;left:1219;top:29;width:9471;height:2" coordorigin="1219,29" coordsize="9471,0" path="m1219,29l10690,29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4400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7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承诺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2"/>
        <w:ind w:left="248" w:right="1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2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收益，本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8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过贸</w:t>
      </w:r>
      <w:r>
        <w:rPr>
          <w:rFonts w:ascii="宋体" w:hAnsi="宋体" w:cs="宋体" w:eastAsia="宋体" w:hint="default"/>
          <w:sz w:val="22"/>
          <w:szCs w:val="22"/>
        </w:rPr>
        <w:t>易、经营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式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，昆山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济技术开发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购领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域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售后</w:t>
      </w:r>
      <w:r>
        <w:rPr>
          <w:rFonts w:ascii="宋体" w:hAnsi="宋体" w:cs="宋体" w:eastAsia="宋体" w:hint="default"/>
          <w:sz w:val="24"/>
          <w:szCs w:val="24"/>
        </w:rPr>
        <w:t>环</w:t>
      </w:r>
      <w:r>
        <w:rPr>
          <w:rFonts w:ascii="宋体" w:hAnsi="宋体" w:cs="宋体" w:eastAsia="宋体" w:hint="default"/>
          <w:sz w:val="24"/>
          <w:szCs w:val="24"/>
        </w:rPr>
        <w:t>节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扩</w:t>
      </w:r>
      <w:r>
        <w:rPr>
          <w:rFonts w:ascii="宋体" w:hAnsi="宋体" w:cs="宋体" w:eastAsia="宋体" w:hint="default"/>
          <w:sz w:val="22"/>
          <w:szCs w:val="22"/>
        </w:rPr>
        <w:t>充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6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寻找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资机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</w:t>
      </w:r>
      <w:r>
        <w:rPr>
          <w:rFonts w:ascii="宋体" w:hAnsi="宋体" w:cs="宋体" w:eastAsia="宋体" w:hint="default"/>
          <w:sz w:val="22"/>
          <w:szCs w:val="22"/>
        </w:rPr>
        <w:t>寻找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展前</w:t>
      </w:r>
      <w:r>
        <w:rPr>
          <w:rFonts w:ascii="宋体" w:hAnsi="宋体" w:cs="宋体" w:eastAsia="宋体" w:hint="default"/>
          <w:sz w:val="22"/>
          <w:szCs w:val="22"/>
        </w:rPr>
        <w:t>景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资机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培</w:t>
      </w:r>
      <w:r>
        <w:rPr>
          <w:rFonts w:ascii="宋体" w:hAnsi="宋体" w:cs="宋体" w:eastAsia="宋体" w:hint="default"/>
          <w:sz w:val="22"/>
          <w:szCs w:val="22"/>
        </w:rPr>
        <w:t>育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丰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</w:p>
    <w:p>
      <w:pPr>
        <w:spacing w:before="139"/>
        <w:ind w:left="2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架</w:t>
      </w:r>
      <w:r>
        <w:rPr>
          <w:rFonts w:ascii="宋体" w:hAnsi="宋体" w:cs="宋体" w:eastAsia="宋体" w:hint="default"/>
          <w:sz w:val="22"/>
          <w:szCs w:val="22"/>
        </w:rPr>
        <w:t>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依托</w:t>
      </w:r>
      <w:r>
        <w:rPr>
          <w:rFonts w:ascii="宋体" w:hAnsi="宋体" w:cs="宋体" w:eastAsia="宋体" w:hint="default"/>
          <w:sz w:val="22"/>
          <w:szCs w:val="22"/>
        </w:rPr>
        <w:t>公司股东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源优势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待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条件成</w:t>
      </w:r>
      <w:r>
        <w:rPr>
          <w:rFonts w:ascii="宋体" w:hAnsi="宋体" w:cs="宋体" w:eastAsia="宋体" w:hint="default"/>
          <w:sz w:val="22"/>
          <w:szCs w:val="22"/>
        </w:rPr>
        <w:t>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择</w:t>
      </w:r>
      <w:r>
        <w:rPr>
          <w:rFonts w:ascii="宋体" w:hAnsi="宋体" w:cs="宋体" w:eastAsia="宋体" w:hint="default"/>
          <w:sz w:val="22"/>
          <w:szCs w:val="22"/>
        </w:rPr>
        <w:t>机</w:t>
      </w:r>
      <w:r>
        <w:rPr>
          <w:rFonts w:ascii="宋体" w:hAnsi="宋体" w:cs="宋体" w:eastAsia="宋体" w:hint="default"/>
          <w:sz w:val="22"/>
          <w:szCs w:val="22"/>
        </w:rPr>
        <w:t>推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产重</w:t>
      </w:r>
      <w:r>
        <w:rPr>
          <w:rFonts w:ascii="宋体" w:hAnsi="宋体" w:cs="宋体" w:eastAsia="宋体" w:hint="default"/>
          <w:sz w:val="22"/>
          <w:szCs w:val="22"/>
        </w:rPr>
        <w:t>组工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内控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，规</w:t>
      </w:r>
      <w:r>
        <w:rPr>
          <w:rFonts w:ascii="宋体" w:hAnsi="宋体" w:cs="宋体" w:eastAsia="宋体" w:hint="default"/>
          <w:sz w:val="22"/>
          <w:szCs w:val="22"/>
        </w:rPr>
        <w:t>范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治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248" w:right="113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基本规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要求，结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断完善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理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障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制管理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远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奠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坚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248" w:right="113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然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能使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中</w:t>
      </w:r>
    </w:p>
    <w:p>
      <w:pPr>
        <w:spacing w:before="144"/>
        <w:ind w:left="2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清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240" w:lineRule="auto" w:before="106"/>
        <w:ind w:left="699" w:right="113"/>
        <w:jc w:val="left"/>
        <w:rPr>
          <w:b w:val="0"/>
          <w:bCs w:val="0"/>
        </w:rPr>
      </w:pPr>
      <w:r>
        <w:rPr/>
        <w:t>十三、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before="42"/>
        <w:ind w:left="747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非经营性损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00" w:lineRule="auto" w:before="72"/>
        <w:ind w:left="248" w:right="234" w:firstLine="39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中国证监会《公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开发行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证券的公司信息披露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解释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―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非经常性损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）》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非经常性损</w:t>
      </w:r>
      <w:r>
        <w:rPr>
          <w:rFonts w:ascii="宋体" w:hAnsi="宋体" w:cs="宋体" w:eastAsia="宋体" w:hint="default"/>
          <w:sz w:val="22"/>
          <w:szCs w:val="22"/>
        </w:rPr>
        <w:t>益如下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2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521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9"/>
          <w:sz w:val="20"/>
          <w:szCs w:val="20"/>
        </w:rPr>
        <w:pict>
          <v:group style="width:453.85pt;height:76.1pt;mso-position-horizontal-relative:char;mso-position-vertical-relative:line" coordorigin="0,0" coordsize="9077,1522">
            <v:group style="position:absolute;left:29;top:14;width:3524;height:2" coordorigin="29,14" coordsize="3524,2">
              <v:shape style="position:absolute;left:29;top:14;width:3524;height:2" coordorigin="29,14" coordsize="3524,0" path="m29,14l3552,14e" filled="false" stroked="true" strokeweight="1.44pt" strokecolor="#000000">
                <v:path arrowok="t"/>
              </v:shape>
            </v:group>
            <v:group style="position:absolute;left:3552;top:14;width:29;height:2" coordorigin="3552,14" coordsize="29,2">
              <v:shape style="position:absolute;left:3552;top:14;width:29;height:2" coordorigin="3552,14" coordsize="29,0" path="m3552,14l3581,14e" filled="false" stroked="true" strokeweight="1.44pt" strokecolor="#000000">
                <v:path arrowok="t"/>
              </v:shape>
            </v:group>
            <v:group style="position:absolute;left:3581;top:14;width:2746;height:2" coordorigin="3581,14" coordsize="2746,2">
              <v:shape style="position:absolute;left:3581;top:14;width:2746;height:2" coordorigin="3581,14" coordsize="2746,0" path="m3581,14l6326,14e" filled="false" stroked="true" strokeweight="1.44pt" strokecolor="#000000">
                <v:path arrowok="t"/>
              </v:shape>
            </v:group>
            <v:group style="position:absolute;left:6326;top:14;width:29;height:2" coordorigin="6326,14" coordsize="29,2">
              <v:shape style="position:absolute;left:6326;top:14;width:29;height:2" coordorigin="6326,14" coordsize="29,0" path="m6326,14l6355,14e" filled="false" stroked="true" strokeweight="1.44pt" strokecolor="#000000">
                <v:path arrowok="t"/>
              </v:shape>
            </v:group>
            <v:group style="position:absolute;left:6355;top:14;width:2698;height:2" coordorigin="6355,14" coordsize="2698,2">
              <v:shape style="position:absolute;left:6355;top:14;width:2698;height:2" coordorigin="6355,14" coordsize="2698,0" path="m6355,14l9053,14e" filled="false" stroked="true" strokeweight="1.44pt" strokecolor="#000000">
                <v:path arrowok="t"/>
              </v:shape>
            </v:group>
            <v:group style="position:absolute;left:14;top:1507;width:3538;height:2" coordorigin="14,1507" coordsize="3538,2">
              <v:shape style="position:absolute;left:14;top:1507;width:3538;height:2" coordorigin="14,1507" coordsize="3538,0" path="m14,1507l3552,1507e" filled="false" stroked="true" strokeweight="1.44pt" strokecolor="#000000">
                <v:path arrowok="t"/>
              </v:shape>
            </v:group>
            <v:group style="position:absolute;left:3552;top:1507;width:29;height:2" coordorigin="3552,1507" coordsize="29,2">
              <v:shape style="position:absolute;left:3552;top:1507;width:29;height:2" coordorigin="3552,1507" coordsize="29,0" path="m3552,1507l3581,1507e" filled="false" stroked="true" strokeweight="1.44pt" strokecolor="#000000">
                <v:path arrowok="t"/>
              </v:shape>
            </v:group>
            <v:group style="position:absolute;left:3581;top:1507;width:2746;height:2" coordorigin="3581,1507" coordsize="2746,2">
              <v:shape style="position:absolute;left:3581;top:1507;width:2746;height:2" coordorigin="3581,1507" coordsize="2746,0" path="m3581,1507l6326,1507e" filled="false" stroked="true" strokeweight="1.44pt" strokecolor="#000000">
                <v:path arrowok="t"/>
              </v:shape>
              <v:shape style="position:absolute;left:29;top:29;width:9024;height:1464" type="#_x0000_t75" stroked="false">
                <v:imagedata r:id="rId71" o:title=""/>
              </v:shape>
            </v:group>
            <v:group style="position:absolute;left:6326;top:1507;width:29;height:2" coordorigin="6326,1507" coordsize="29,2">
              <v:shape style="position:absolute;left:6326;top:1507;width:29;height:2" coordorigin="6326,1507" coordsize="29,0" path="m6326,1507l6355,1507e" filled="false" stroked="true" strokeweight="1.44pt" strokecolor="#000000">
                <v:path arrowok="t"/>
              </v:shape>
            </v:group>
            <v:group style="position:absolute;left:6355;top:1507;width:2708;height:2" coordorigin="6355,1507" coordsize="2708,2">
              <v:shape style="position:absolute;left:6355;top:1507;width:2708;height:2" coordorigin="6355,1507" coordsize="2708,0" path="m6355,1507l9062,1507e" filled="false" stroked="true" strokeweight="1.44pt" strokecolor="#000000">
                <v:path arrowok="t"/>
              </v:shape>
              <v:shape style="position:absolute;left:139;top:60;width:1988;height:134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非经常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74;top:127;width:1863;height:133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42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 </w:t>
                      </w:r>
                    </w:p>
                    <w:p>
                      <w:pPr>
                        <w:spacing w:before="86"/>
                        <w:ind w:left="119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00 </w:t>
                      </w:r>
                    </w:p>
                    <w:p>
                      <w:pPr>
                        <w:spacing w:before="77"/>
                        <w:ind w:left="427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3,382,284.08</w:t>
                      </w:r>
                    </w:p>
                  </w:txbxContent>
                </v:textbox>
                <w10:wrap type="none"/>
              </v:shape>
              <v:shape style="position:absolute;left:7229;top:127;width:1839;height:1341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56"/>
                        <w:ind w:left="40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3,500,000.00 </w:t>
                      </w:r>
                    </w:p>
                    <w:p>
                      <w:pPr>
                        <w:spacing w:before="86"/>
                        <w:ind w:left="62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319,971.28 </w:t>
                      </w:r>
                    </w:p>
                    <w:p>
                      <w:pPr>
                        <w:spacing w:line="248" w:lineRule="exact" w:before="127"/>
                        <w:ind w:left="403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819,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971.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9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中国证监会《公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证券的公司信息披露编报</w:t>
      </w:r>
      <w:r>
        <w:rPr>
          <w:rFonts w:ascii="宋体" w:hAnsi="宋体" w:cs="宋体" w:eastAsia="宋体" w:hint="default"/>
          <w:sz w:val="22"/>
          <w:szCs w:val="22"/>
        </w:rPr>
        <w:t>规则第九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―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产收益率和每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的</w:t>
      </w:r>
    </w:p>
    <w:p>
      <w:pPr>
        <w:spacing w:before="72"/>
        <w:ind w:left="248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算及</w:t>
      </w:r>
      <w:r>
        <w:rPr>
          <w:rFonts w:ascii="宋体" w:hAnsi="宋体" w:cs="宋体" w:eastAsia="宋体" w:hint="default"/>
          <w:sz w:val="22"/>
          <w:szCs w:val="22"/>
        </w:rPr>
        <w:t>披露》的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全面摊薄和加权平均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11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50.5pt;height:96pt;mso-position-horizontal-relative:char;mso-position-vertical-relative:line" coordorigin="0,0" coordsize="9010,1920">
            <v:group style="position:absolute;left:34;top:14;width:2928;height:2" coordorigin="34,14" coordsize="2928,2">
              <v:shape style="position:absolute;left:34;top:14;width:2928;height:2" coordorigin="34,14" coordsize="2928,0" path="m34,14l2962,14e" filled="false" stroked="true" strokeweight="1.44pt" strokecolor="#000000">
                <v:path arrowok="t"/>
              </v:shape>
            </v:group>
            <v:group style="position:absolute;left:2962;top:14;width:29;height:2" coordorigin="2962,14" coordsize="29,2">
              <v:shape style="position:absolute;left:2962;top:14;width:29;height:2" coordorigin="2962,14" coordsize="29,0" path="m2962,14l2990,14e" filled="false" stroked="true" strokeweight="1.44pt" strokecolor="#000000">
                <v:path arrowok="t"/>
              </v:shape>
            </v:group>
            <v:group style="position:absolute;left:2990;top:14;width:2708;height:2" coordorigin="2990,14" coordsize="2708,2">
              <v:shape style="position:absolute;left:2990;top:14;width:2708;height:2" coordorigin="2990,14" coordsize="2708,0" path="m2990,14l5698,14e" filled="false" stroked="true" strokeweight="1.44pt" strokecolor="#000000">
                <v:path arrowok="t"/>
              </v:shape>
            </v:group>
            <v:group style="position:absolute;left:5698;top:14;width:29;height:2" coordorigin="5698,14" coordsize="29,2">
              <v:shape style="position:absolute;left:5698;top:14;width:29;height:2" coordorigin="5698,14" coordsize="29,0" path="m5698,14l5726,14e" filled="false" stroked="true" strokeweight="1.44pt" strokecolor="#000000">
                <v:path arrowok="t"/>
              </v:shape>
            </v:group>
            <v:group style="position:absolute;left:5726;top:14;width:3260;height:2" coordorigin="5726,14" coordsize="3260,2">
              <v:shape style="position:absolute;left:5726;top:14;width:3260;height:2" coordorigin="5726,14" coordsize="3260,0" path="m5726,14l8986,14e" filled="false" stroked="true" strokeweight="1.44pt" strokecolor="#000000">
                <v:path arrowok="t"/>
              </v:shape>
            </v:group>
            <v:group style="position:absolute;left:14;top:1906;width:2948;height:2" coordorigin="14,1906" coordsize="2948,2">
              <v:shape style="position:absolute;left:14;top:1906;width:2948;height:2" coordorigin="14,1906" coordsize="2948,0" path="m14,1906l2962,1906e" filled="false" stroked="true" strokeweight="1.44pt" strokecolor="#000000">
                <v:path arrowok="t"/>
              </v:shape>
            </v:group>
            <v:group style="position:absolute;left:2962;top:1906;width:29;height:2" coordorigin="2962,1906" coordsize="29,2">
              <v:shape style="position:absolute;left:2962;top:1906;width:29;height:2" coordorigin="2962,1906" coordsize="29,0" path="m2962,1906l2990,1906e" filled="false" stroked="true" strokeweight="1.44pt" strokecolor="#000000">
                <v:path arrowok="t"/>
              </v:shape>
            </v:group>
            <v:group style="position:absolute;left:2990;top:1906;width:1340;height:2" coordorigin="2990,1906" coordsize="1340,2">
              <v:shape style="position:absolute;left:2990;top:1906;width:1340;height:2" coordorigin="2990,1906" coordsize="1340,0" path="m2990,1906l4330,1906e" filled="false" stroked="true" strokeweight="1.44pt" strokecolor="#000000">
                <v:path arrowok="t"/>
              </v:shape>
            </v:group>
            <v:group style="position:absolute;left:4330;top:1906;width:29;height:2" coordorigin="4330,1906" coordsize="29,2">
              <v:shape style="position:absolute;left:4330;top:1906;width:29;height:2" coordorigin="4330,1906" coordsize="29,0" path="m4330,1906l4358,1906e" filled="false" stroked="true" strokeweight="1.44pt" strokecolor="#000000">
                <v:path arrowok="t"/>
              </v:shape>
            </v:group>
            <v:group style="position:absolute;left:4358;top:1906;width:1340;height:2" coordorigin="4358,1906" coordsize="1340,2">
              <v:shape style="position:absolute;left:4358;top:1906;width:1340;height:2" coordorigin="4358,1906" coordsize="1340,0" path="m4358,1906l5698,1906e" filled="false" stroked="true" strokeweight="1.44pt" strokecolor="#000000">
                <v:path arrowok="t"/>
              </v:shape>
            </v:group>
            <v:group style="position:absolute;left:5698;top:1906;width:29;height:2" coordorigin="5698,1906" coordsize="29,2">
              <v:shape style="position:absolute;left:5698;top:1906;width:29;height:2" coordorigin="5698,1906" coordsize="29,0" path="m5698,1906l5726,1906e" filled="false" stroked="true" strokeweight="1.44pt" strokecolor="#000000">
                <v:path arrowok="t"/>
              </v:shape>
            </v:group>
            <v:group style="position:absolute;left:5726;top:1906;width:1546;height:2" coordorigin="5726,1906" coordsize="1546,2">
              <v:shape style="position:absolute;left:5726;top:1906;width:1546;height:2" coordorigin="5726,1906" coordsize="1546,0" path="m5726,1906l7272,1906e" filled="false" stroked="true" strokeweight="1.44pt" strokecolor="#000000">
                <v:path arrowok="t"/>
              </v:shape>
              <v:shape style="position:absolute;left:29;top:29;width:8957;height:1862" type="#_x0000_t75" stroked="false">
                <v:imagedata r:id="rId72" o:title=""/>
              </v:shape>
            </v:group>
            <v:group style="position:absolute;left:7272;top:1906;width:29;height:2" coordorigin="7272,1906" coordsize="29,2">
              <v:shape style="position:absolute;left:7272;top:1906;width:29;height:2" coordorigin="7272,1906" coordsize="29,0" path="m7272,1906l7301,1906e" filled="false" stroked="true" strokeweight="1.44pt" strokecolor="#000000">
                <v:path arrowok="t"/>
              </v:shape>
            </v:group>
            <v:group style="position:absolute;left:7301;top:1906;width:1695;height:2" coordorigin="7301,1906" coordsize="1695,2">
              <v:shape style="position:absolute;left:7301;top:1906;width:1695;height:2" coordorigin="7301,1906" coordsize="1695,0" path="m7301,1906l8995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95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907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16;top:5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79;top:5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90;width:2756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23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22"/>
                          <w:szCs w:val="22"/>
                        </w:rPr>
                        <w:t>、扣除非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经常性损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4123;top:900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486;top:506;width:1666;height:61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4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671" w:val="left" w:leader="none"/>
                        </w:tabs>
                        <w:spacing w:before="8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-0.088 </w:t>
                      </w:r>
                    </w:p>
                  </w:txbxContent>
                </v:textbox>
                <w10:wrap type="none"/>
              </v:shape>
              <v:shape style="position:absolute;left:7474;top:506;width:1325;height:61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80"/>
                        <w:ind w:left="11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-0.088 </w:t>
                      </w:r>
                    </w:p>
                  </w:txbxContent>
                </v:textbox>
                <w10:wrap type="none"/>
              </v:shape>
              <v:shape style="position:absolute;left:4123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486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158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-0.125 </w:t>
                      </w:r>
                    </w:p>
                  </w:txbxContent>
                </v:textbox>
                <w10:wrap type="none"/>
              </v:shape>
              <v:shape style="position:absolute;left:7805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-0.125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after="0" w:line="192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100" w:bottom="1020" w:left="1000" w:right="1100"/>
        </w:sect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53.85pt;height:96pt;mso-position-horizontal-relative:char;mso-position-vertical-relative:line" coordorigin="0,0" coordsize="9077,1920">
            <v:group style="position:absolute;left:34;top:14;width:2981;height:2" coordorigin="34,14" coordsize="2981,2">
              <v:shape style="position:absolute;left:34;top:14;width:2981;height:2" coordorigin="34,14" coordsize="2981,0" path="m34,14l3014,14e" filled="false" stroked="true" strokeweight="1.44pt" strokecolor="#000000">
                <v:path arrowok="t"/>
              </v:shape>
            </v:group>
            <v:group style="position:absolute;left:3014;top:14;width:29;height:2" coordorigin="3014,14" coordsize="29,2">
              <v:shape style="position:absolute;left:3014;top:14;width:29;height:2" coordorigin="3014,14" coordsize="29,0" path="m3014,14l3043,14e" filled="false" stroked="true" strokeweight="1.44pt" strokecolor="#000000">
                <v:path arrowok="t"/>
              </v:shape>
            </v:group>
            <v:group style="position:absolute;left:3043;top:14;width:2650;height:2" coordorigin="3043,14" coordsize="2650,2">
              <v:shape style="position:absolute;left:3043;top:14;width:2650;height:2" coordorigin="3043,14" coordsize="2650,0" path="m3043,14l5693,14e" filled="false" stroked="true" strokeweight="1.44pt" strokecolor="#000000">
                <v:path arrowok="t"/>
              </v:shape>
            </v:group>
            <v:group style="position:absolute;left:5693;top:14;width:29;height:2" coordorigin="5693,14" coordsize="29,2">
              <v:shape style="position:absolute;left:5693;top:14;width:29;height:2" coordorigin="5693,14" coordsize="29,0" path="m5693,14l5722,14e" filled="false" stroked="true" strokeweight="1.44pt" strokecolor="#000000">
                <v:path arrowok="t"/>
              </v:shape>
            </v:group>
            <v:group style="position:absolute;left:5722;top:14;width:3332;height:2" coordorigin="5722,14" coordsize="3332,2">
              <v:shape style="position:absolute;left:5722;top:14;width:3332;height:2" coordorigin="5722,14" coordsize="3332,0" path="m5722,14l9053,14e" filled="false" stroked="true" strokeweight="1.44pt" strokecolor="#000000">
                <v:path arrowok="t"/>
              </v:shape>
            </v:group>
            <v:group style="position:absolute;left:14;top:1906;width:3000;height:2" coordorigin="14,1906" coordsize="3000,2">
              <v:shape style="position:absolute;left:14;top:1906;width:3000;height:2" coordorigin="14,1906" coordsize="3000,0" path="m14,1906l3014,1906e" filled="false" stroked="true" strokeweight="1.44pt" strokecolor="#000000">
                <v:path arrowok="t"/>
              </v:shape>
            </v:group>
            <v:group style="position:absolute;left:3014;top:1906;width:29;height:2" coordorigin="3014,1906" coordsize="29,2">
              <v:shape style="position:absolute;left:3014;top:1906;width:29;height:2" coordorigin="3014,1906" coordsize="29,0" path="m3014,1906l3043,1906e" filled="false" stroked="true" strokeweight="1.44pt" strokecolor="#000000">
                <v:path arrowok="t"/>
              </v:shape>
            </v:group>
            <v:group style="position:absolute;left:3043;top:1906;width:1263;height:2" coordorigin="3043,1906" coordsize="1263,2">
              <v:shape style="position:absolute;left:3043;top:1906;width:1263;height:2" coordorigin="3043,1906" coordsize="1263,0" path="m3043,1906l4306,1906e" filled="false" stroked="true" strokeweight="1.44pt" strokecolor="#000000">
                <v:path arrowok="t"/>
              </v:shape>
            </v:group>
            <v:group style="position:absolute;left:4306;top:1906;width:29;height:2" coordorigin="4306,1906" coordsize="29,2">
              <v:shape style="position:absolute;left:4306;top:1906;width:29;height:2" coordorigin="4306,1906" coordsize="29,0" path="m4306,1906l4334,1906e" filled="false" stroked="true" strokeweight="1.44pt" strokecolor="#000000">
                <v:path arrowok="t"/>
              </v:shape>
            </v:group>
            <v:group style="position:absolute;left:4334;top:1906;width:1359;height:2" coordorigin="4334,1906" coordsize="1359,2">
              <v:shape style="position:absolute;left:4334;top:1906;width:1359;height:2" coordorigin="4334,1906" coordsize="1359,0" path="m4334,1906l5693,1906e" filled="false" stroked="true" strokeweight="1.44pt" strokecolor="#000000">
                <v:path arrowok="t"/>
              </v:shape>
            </v:group>
            <v:group style="position:absolute;left:5693;top:1906;width:29;height:2" coordorigin="5693,1906" coordsize="29,2">
              <v:shape style="position:absolute;left:5693;top:1906;width:29;height:2" coordorigin="5693,1906" coordsize="29,0" path="m5693,1906l5722,1906e" filled="false" stroked="true" strokeweight="1.44pt" strokecolor="#000000">
                <v:path arrowok="t"/>
              </v:shape>
            </v:group>
            <v:group style="position:absolute;left:5722;top:1906;width:1551;height:2" coordorigin="5722,1906" coordsize="1551,2">
              <v:shape style="position:absolute;left:5722;top:1906;width:1551;height:2" coordorigin="5722,1906" coordsize="1551,0" path="m5722,1906l7272,1906e" filled="false" stroked="true" strokeweight="1.44pt" strokecolor="#000000">
                <v:path arrowok="t"/>
              </v:shape>
              <v:shape style="position:absolute;left:29;top:29;width:9024;height:1862" type="#_x0000_t75" stroked="false">
                <v:imagedata r:id="rId73" o:title=""/>
              </v:shape>
            </v:group>
            <v:group style="position:absolute;left:7272;top:1906;width:29;height:2" coordorigin="7272,1906" coordsize="29,2">
              <v:shape style="position:absolute;left:7272;top:1906;width:29;height:2" coordorigin="7272,1906" coordsize="29,0" path="m7272,1906l7301,1906e" filled="false" stroked="true" strokeweight="1.44pt" strokecolor="#000000">
                <v:path arrowok="t"/>
              </v:shape>
            </v:group>
            <v:group style="position:absolute;left:7301;top:1906;width:1762;height:2" coordorigin="7301,1906" coordsize="1762,2">
              <v:shape style="position:absolute;left:7301;top:1906;width:1762;height:2" coordorigin="7301,1906" coordsize="1762,0" path="m7301,1906l9062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701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941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26;top:511;width:2228;height:610" type="#_x0000_t202" filled="false" stroked="false">
                <v:textbox inset="0,0,0,0">
                  <w:txbxContent>
                    <w:p>
                      <w:pPr>
                        <w:tabs>
                          <w:tab w:pos="1343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0" w:right="257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39;top:890;width:2780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、扣除非经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常性损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5486;top:511;width:1666;height:61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4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729" w:val="left" w:leader="none"/>
                        </w:tabs>
                        <w:spacing w:before="7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0.002 </w:t>
                      </w:r>
                    </w:p>
                  </w:txbxContent>
                </v:textbox>
                <w10:wrap type="none"/>
              </v:shape>
              <v:shape style="position:absolute;left:7507;top:511;width:1325;height:61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115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0.002 </w:t>
                      </w:r>
                    </w:p>
                  </w:txbxContent>
                </v:textbox>
                <w10:wrap type="none"/>
              </v:shape>
              <v:shape style="position:absolute;left:4099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486;top:1639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158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-0.040 </w:t>
                      </w:r>
                    </w:p>
                  </w:txbxContent>
                </v:textbox>
                <w10:wrap type="none"/>
              </v:shape>
              <v:shape style="position:absolute;left:7838;top:163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-0.040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产收益率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689" w:val="left" w:leader="none"/>
          <w:tab w:pos="4231" w:val="left" w:leader="none"/>
          <w:tab w:pos="6051" w:val="left" w:leader="none"/>
          <w:tab w:pos="6271" w:val="left" w:leader="none"/>
          <w:tab w:pos="8230" w:val="left" w:leader="none"/>
        </w:tabs>
        <w:spacing w:line="300" w:lineRule="auto" w:before="129"/>
        <w:ind w:left="247" w:right="11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6.957523pt;width:480.25pt;height:439pt;mso-position-horizontal-relative:page;mso-position-vertical-relative:paragraph;z-index:-289288" coordorigin="1109,139" coordsize="9605,8780">
            <v:group style="position:absolute;left:1138;top:154;width:3980;height:2" coordorigin="1138,154" coordsize="3980,2">
              <v:shape style="position:absolute;left:1138;top:154;width:3980;height:2" coordorigin="1138,154" coordsize="3980,0" path="m1138,154l5117,154e" filled="false" stroked="true" strokeweight="1.44pt" strokecolor="#000000">
                <v:path arrowok="t"/>
              </v:shape>
            </v:group>
            <v:group style="position:absolute;left:5117;top:154;width:29;height:2" coordorigin="5117,154" coordsize="29,2">
              <v:shape style="position:absolute;left:5117;top:154;width:29;height:2" coordorigin="5117,154" coordsize="29,0" path="m5117,154l5146,154e" filled="false" stroked="true" strokeweight="1.44pt" strokecolor="#000000">
                <v:path arrowok="t"/>
              </v:shape>
            </v:group>
            <v:group style="position:absolute;left:5146;top:154;width:1661;height:2" coordorigin="5146,154" coordsize="1661,2">
              <v:shape style="position:absolute;left:5146;top:154;width:1661;height:2" coordorigin="5146,154" coordsize="1661,0" path="m5146,154l6806,154e" filled="false" stroked="true" strokeweight="1.44pt" strokecolor="#000000">
                <v:path arrowok="t"/>
              </v:shape>
            </v:group>
            <v:group style="position:absolute;left:6806;top:154;width:29;height:2" coordorigin="6806,154" coordsize="29,2">
              <v:shape style="position:absolute;left:6806;top:154;width:29;height:2" coordorigin="6806,154" coordsize="29,0" path="m6806,154l6835,154e" filled="false" stroked="true" strokeweight="1.44pt" strokecolor="#000000">
                <v:path arrowok="t"/>
              </v:shape>
            </v:group>
            <v:group style="position:absolute;left:6835;top:154;width:1863;height:2" coordorigin="6835,154" coordsize="1863,2">
              <v:shape style="position:absolute;left:6835;top:154;width:1863;height:2" coordorigin="6835,154" coordsize="1863,0" path="m6835,154l8698,154e" filled="false" stroked="true" strokeweight="1.44pt" strokecolor="#000000">
                <v:path arrowok="t"/>
              </v:shape>
            </v:group>
            <v:group style="position:absolute;left:8698;top:154;width:29;height:2" coordorigin="8698,154" coordsize="29,2">
              <v:shape style="position:absolute;left:8698;top:154;width:29;height:2" coordorigin="8698,154" coordsize="29,0" path="m8698,154l8726,154e" filled="false" stroked="true" strokeweight="1.44pt" strokecolor="#000000">
                <v:path arrowok="t"/>
              </v:shape>
            </v:group>
            <v:group style="position:absolute;left:8726;top:154;width:1964;height:2" coordorigin="8726,154" coordsize="1964,2">
              <v:shape style="position:absolute;left:8726;top:154;width:1964;height:2" coordorigin="8726,154" coordsize="1964,0" path="m8726,154l10690,154e" filled="false" stroked="true" strokeweight="1.44pt" strokecolor="#000000">
                <v:path arrowok="t"/>
              </v:shape>
            </v:group>
            <v:group style="position:absolute;left:1123;top:8904;width:3994;height:2" coordorigin="1123,8904" coordsize="3994,2">
              <v:shape style="position:absolute;left:1123;top:8904;width:3994;height:2" coordorigin="1123,8904" coordsize="3994,0" path="m1123,8904l5117,8904e" filled="false" stroked="true" strokeweight="1.44pt" strokecolor="#000000">
                <v:path arrowok="t"/>
              </v:shape>
            </v:group>
            <v:group style="position:absolute;left:5117;top:8904;width:29;height:2" coordorigin="5117,8904" coordsize="29,2">
              <v:shape style="position:absolute;left:5117;top:8904;width:29;height:2" coordorigin="5117,8904" coordsize="29,0" path="m5117,8904l5146,8904e" filled="false" stroked="true" strokeweight="1.44pt" strokecolor="#000000">
                <v:path arrowok="t"/>
              </v:shape>
            </v:group>
            <v:group style="position:absolute;left:5146;top:8904;width:1661;height:2" coordorigin="5146,8904" coordsize="1661,2">
              <v:shape style="position:absolute;left:5146;top:8904;width:1661;height:2" coordorigin="5146,8904" coordsize="1661,0" path="m5146,8904l6806,8904e" filled="false" stroked="true" strokeweight="1.44pt" strokecolor="#000000">
                <v:path arrowok="t"/>
              </v:shape>
            </v:group>
            <v:group style="position:absolute;left:6806;top:8904;width:29;height:2" coordorigin="6806,8904" coordsize="29,2">
              <v:shape style="position:absolute;left:6806;top:8904;width:29;height:2" coordorigin="6806,8904" coordsize="29,0" path="m6806,8904l6835,8904e" filled="false" stroked="true" strokeweight="1.44pt" strokecolor="#000000">
                <v:path arrowok="t"/>
              </v:shape>
            </v:group>
            <v:group style="position:absolute;left:6835;top:8904;width:1863;height:2" coordorigin="6835,8904" coordsize="1863,2">
              <v:shape style="position:absolute;left:6835;top:8904;width:1863;height:2" coordorigin="6835,8904" coordsize="1863,0" path="m6835,8904l8698,8904e" filled="false" stroked="true" strokeweight="1.44pt" strokecolor="#000000">
                <v:path arrowok="t"/>
              </v:shape>
              <v:shape style="position:absolute;left:1138;top:168;width:9552;height:8722" type="#_x0000_t75" stroked="false">
                <v:imagedata r:id="rId74" o:title=""/>
              </v:shape>
            </v:group>
            <v:group style="position:absolute;left:8698;top:8904;width:29;height:2" coordorigin="8698,8904" coordsize="29,2">
              <v:shape style="position:absolute;left:8698;top:8904;width:29;height:2" coordorigin="8698,8904" coordsize="29,0" path="m8698,8904l8726,8904e" filled="false" stroked="true" strokeweight="1.44pt" strokecolor="#000000">
                <v:path arrowok="t"/>
              </v:shape>
            </v:group>
            <v:group style="position:absolute;left:8726;top:8904;width:1973;height:2" coordorigin="8726,8904" coordsize="1973,2">
              <v:shape style="position:absolute;left:8726;top:8904;width:1973;height:2" coordorigin="8726,8904" coordsize="1973,0" path="m8726,8904l10699,8904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</w:t>
        <w:tab/>
        <w:t>目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序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号</w:t>
        <w:tab/>
        <w:tab/>
      </w:r>
      <w:r>
        <w:rPr>
          <w:rFonts w:ascii="Arial" w:hAnsi="Arial" w:cs="Arial" w:eastAsia="Arial" w:hint="default"/>
          <w:b/>
          <w:bCs/>
          <w:w w:val="95"/>
          <w:sz w:val="22"/>
          <w:szCs w:val="22"/>
        </w:rPr>
        <w:t>2009</w:t>
      </w:r>
      <w:r>
        <w:rPr>
          <w:rFonts w:ascii="Arial" w:hAnsi="Arial" w:cs="Arial" w:eastAsia="Arial" w:hint="default"/>
          <w:b/>
          <w:bCs/>
          <w:spacing w:val="-6"/>
          <w:w w:val="9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2"/>
          <w:szCs w:val="22"/>
        </w:rPr>
        <w:t>年度</w:t>
        <w:tab/>
      </w:r>
      <w:r>
        <w:rPr>
          <w:rFonts w:ascii="Arial" w:hAnsi="Arial" w:cs="Arial" w:eastAsia="Arial" w:hint="default"/>
          <w:b/>
          <w:bCs/>
          <w:w w:val="95"/>
          <w:sz w:val="22"/>
          <w:szCs w:val="22"/>
        </w:rPr>
        <w:t>2008</w:t>
      </w:r>
      <w:r>
        <w:rPr>
          <w:rFonts w:ascii="Arial" w:hAnsi="Arial" w:cs="Arial" w:eastAsia="Arial" w:hint="default"/>
          <w:b/>
          <w:bCs/>
          <w:spacing w:val="-6"/>
          <w:w w:val="95"/>
          <w:sz w:val="22"/>
          <w:szCs w:val="2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2"/>
          <w:szCs w:val="22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归属于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公司股东的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净利润</w:t>
      </w:r>
      <w:r>
        <w:rPr>
          <w:rFonts w:ascii="宋体" w:hAnsi="宋体" w:cs="宋体" w:eastAsia="宋体" w:hint="default"/>
          <w:spacing w:val="-1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1</w:t>
        <w:tab/>
        <w:t>-7,952,820.94</w:t>
        <w:tab/>
        <w:t>187,854.91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归属于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非经常性损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2</w:t>
        <w:tab/>
        <w:tab/>
        <w:t>3,382,284.08</w:t>
        <w:tab/>
        <w:t>3,819,971.28 </w:t>
      </w:r>
    </w:p>
    <w:p>
      <w:pPr>
        <w:spacing w:after="0" w:line="300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1080"/>
        </w:sectPr>
      </w:pPr>
    </w:p>
    <w:p>
      <w:pPr>
        <w:tabs>
          <w:tab w:pos="4231" w:val="left" w:leader="none"/>
        </w:tabs>
        <w:spacing w:line="300" w:lineRule="auto" w:before="103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</w:t>
      </w:r>
      <w:r>
        <w:rPr>
          <w:rFonts w:ascii="宋体" w:hAnsi="宋体" w:cs="宋体" w:eastAsia="宋体" w:hint="default"/>
          <w:sz w:val="22"/>
          <w:szCs w:val="22"/>
        </w:rPr>
        <w:t>、扣除非经常性损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净利润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position w:val="-6"/>
          <w:sz w:val="22"/>
          <w:szCs w:val="22"/>
        </w:rPr>
        <w:t>3=1-2 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55" w:lineRule="exact" w:before="0"/>
        <w:ind w:left="0" w:right="7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0" w:right="7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0" w:right="0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sz w:val="22"/>
        </w:rPr>
        <w:t>-11,335,105.02</w:t>
      </w:r>
      <w:r>
        <w:rPr>
          <w:rFonts w:ascii="宋体"/>
          <w:sz w:val="24"/>
        </w:rPr>
        <w:t> </w:t>
      </w:r>
    </w:p>
    <w:p>
      <w:pPr>
        <w:spacing w:line="255" w:lineRule="exact" w:before="0"/>
        <w:ind w:left="0" w:right="118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0" w:right="118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0" w:right="118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-3,632,116.37 </w:t>
      </w:r>
    </w:p>
    <w:p>
      <w:pPr>
        <w:spacing w:after="0"/>
        <w:jc w:val="righ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  <w:cols w:num="3" w:equalWidth="0">
            <w:col w:w="4895" w:space="908"/>
            <w:col w:w="1914" w:space="188"/>
            <w:col w:w="1915"/>
          </w:cols>
        </w:sectPr>
      </w:pPr>
    </w:p>
    <w:p>
      <w:pPr>
        <w:tabs>
          <w:tab w:pos="5940" w:val="left" w:leader="none"/>
        </w:tabs>
        <w:spacing w:before="21"/>
        <w:ind w:left="247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       </w:t>
      </w:r>
      <w:r>
        <w:rPr>
          <w:rFonts w:ascii="宋体" w:hAnsi="宋体" w:cs="宋体" w:eastAsia="宋体" w:hint="default"/>
          <w:spacing w:val="24"/>
          <w:sz w:val="22"/>
          <w:szCs w:val="22"/>
        </w:rPr>
        <w:t> </w:t>
      </w:r>
      <w:r>
        <w:rPr>
          <w:rFonts w:ascii="宋体" w:hAnsi="宋体" w:cs="宋体" w:eastAsia="宋体" w:hint="default"/>
          <w:spacing w:val="24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</w:t>
        <w:tab/>
        <w:t>-133,522,035.67  </w:t>
      </w:r>
      <w:r>
        <w:rPr>
          <w:rFonts w:ascii="宋体" w:hAnsi="宋体" w:cs="宋体" w:eastAsia="宋体" w:hint="default"/>
          <w:spacing w:val="1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-125,569,214.73 </w:t>
      </w:r>
    </w:p>
    <w:p>
      <w:pPr>
        <w:tabs>
          <w:tab w:pos="7596" w:val="left" w:leader="none"/>
          <w:tab w:pos="9588" w:val="left" w:leader="none"/>
        </w:tabs>
        <w:spacing w:line="381" w:lineRule="exact" w:before="21"/>
        <w:ind w:left="247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面摊薄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Ⅰ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                   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2"/>
          <w:szCs w:val="22"/>
        </w:rPr>
        <w:t> </w:t>
      </w:r>
      <w:r>
        <w:rPr>
          <w:rFonts w:ascii="宋体" w:hAnsi="宋体" w:cs="宋体" w:eastAsia="宋体" w:hint="default"/>
          <w:spacing w:val="2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5=1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4 </w:t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tabs>
          <w:tab w:pos="5940" w:val="left" w:leader="none"/>
          <w:tab w:pos="7596" w:val="left" w:leader="none"/>
          <w:tab w:pos="9588" w:val="left" w:leader="none"/>
        </w:tabs>
        <w:spacing w:line="380" w:lineRule="exact" w:before="21"/>
        <w:ind w:left="247" w:right="118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面摊薄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Ⅱ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2"/>
          <w:szCs w:val="22"/>
        </w:rPr>
        <w:t> </w:t>
      </w:r>
      <w:r>
        <w:rPr>
          <w:rFonts w:ascii="宋体" w:hAnsi="宋体" w:cs="宋体" w:eastAsia="宋体" w:hint="default"/>
          <w:spacing w:val="2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6=3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初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       </w:t>
      </w:r>
      <w:r>
        <w:rPr>
          <w:rFonts w:ascii="宋体" w:hAnsi="宋体" w:cs="宋体" w:eastAsia="宋体" w:hint="default"/>
          <w:spacing w:val="24"/>
          <w:sz w:val="22"/>
          <w:szCs w:val="22"/>
        </w:rPr>
        <w:t> </w:t>
      </w:r>
      <w:r>
        <w:rPr>
          <w:rFonts w:ascii="宋体" w:hAnsi="宋体" w:cs="宋体" w:eastAsia="宋体" w:hint="default"/>
          <w:spacing w:val="24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7</w:t>
        <w:tab/>
        <w:t>-125,569,214.73  </w:t>
      </w:r>
      <w:r>
        <w:rPr>
          <w:rFonts w:ascii="宋体" w:hAnsi="宋体" w:cs="宋体" w:eastAsia="宋体" w:hint="default"/>
          <w:spacing w:val="1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-125,757,069.64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发行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或债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</w:p>
    <w:p>
      <w:pPr>
        <w:spacing w:after="0" w:line="380" w:lineRule="exact"/>
        <w:jc w:val="both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</w:sectPr>
      </w:pPr>
    </w:p>
    <w:p>
      <w:pPr>
        <w:spacing w:line="309" w:lineRule="auto" w:before="27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4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产下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期期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回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或现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红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减少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司股东的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5" w:lineRule="exact" w:before="27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减少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产下</w:t>
      </w:r>
      <w:r>
        <w:rPr>
          <w:rFonts w:ascii="宋体" w:hAnsi="宋体" w:cs="宋体" w:eastAsia="宋体" w:hint="default"/>
          <w:sz w:val="22"/>
          <w:szCs w:val="22"/>
        </w:rPr>
        <w:t>一</w:t>
      </w:r>
    </w:p>
    <w:p>
      <w:pPr>
        <w:spacing w:line="133" w:lineRule="exact" w:before="0"/>
        <w:ind w:left="18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8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68"/>
        <w:ind w:left="18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9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163"/>
        <w:ind w:left="180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10 </w:t>
      </w:r>
    </w:p>
    <w:p>
      <w:pPr>
        <w:tabs>
          <w:tab w:pos="2239" w:val="left" w:leader="none"/>
        </w:tabs>
        <w:spacing w:before="27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0.00</w:t>
        <w:tab/>
        <w:t>0.00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239" w:val="left" w:leader="none"/>
        </w:tabs>
        <w:spacing w:before="178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0.00</w:t>
        <w:tab/>
        <w:t>0.00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239" w:val="left" w:leader="none"/>
        </w:tabs>
        <w:spacing w:before="163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sz w:val="22"/>
        </w:rPr>
        <w:t>0.00</w:t>
        <w:tab/>
        <w:t>0.00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  <w:cols w:num="3" w:equalWidth="0">
            <w:col w:w="4012" w:space="40"/>
            <w:col w:w="512" w:space="2343"/>
            <w:col w:w="2913"/>
          </w:cols>
        </w:sectPr>
      </w:pPr>
    </w:p>
    <w:p>
      <w:pPr>
        <w:spacing w:before="115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期期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3502" w:val="left" w:leader="none"/>
          <w:tab w:pos="5494" w:val="left" w:leader="none"/>
        </w:tabs>
        <w:spacing w:line="221" w:lineRule="exact" w:before="0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11</w:t>
        <w:tab/>
        <w:t>-</w:t>
        <w:tab/>
        <w:t>- </w:t>
      </w:r>
    </w:p>
    <w:p>
      <w:pPr>
        <w:spacing w:after="0" w:line="221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  <w:cols w:num="2" w:equalWidth="0">
            <w:col w:w="3225" w:space="759"/>
            <w:col w:w="5836"/>
          </w:cols>
        </w:sectPr>
      </w:pPr>
    </w:p>
    <w:p>
      <w:pPr>
        <w:tabs>
          <w:tab w:pos="4231" w:val="left" w:leader="none"/>
          <w:tab w:pos="5484" w:val="left" w:leader="none"/>
          <w:tab w:pos="7375" w:val="left" w:leader="none"/>
          <w:tab w:pos="9367" w:val="left" w:leader="none"/>
        </w:tabs>
        <w:spacing w:line="316" w:lineRule="auto" w:before="91"/>
        <w:ind w:left="4232" w:right="118" w:hanging="3984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报告</w:t>
      </w:r>
      <w:r>
        <w:rPr>
          <w:rFonts w:ascii="宋体" w:hAnsi="宋体" w:cs="宋体" w:eastAsia="宋体" w:hint="default"/>
          <w:sz w:val="22"/>
          <w:szCs w:val="22"/>
        </w:rPr>
        <w:t>期月</w:t>
      </w:r>
      <w:r>
        <w:rPr>
          <w:rFonts w:ascii="宋体" w:hAnsi="宋体" w:cs="宋体" w:eastAsia="宋体" w:hint="default"/>
          <w:sz w:val="22"/>
          <w:szCs w:val="22"/>
        </w:rPr>
        <w:t>份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ab/>
        <w:t>12</w:t>
        <w:tab/>
        <w:tab/>
        <w:t>12</w:t>
        <w:tab/>
        <w:t>12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13=7+1</w:t>
      </w:r>
      <w:r>
        <w:rPr>
          <w:rFonts w:ascii="宋体" w:hAnsi="宋体" w:cs="宋体" w:eastAsia="宋体" w:hint="default"/>
          <w:sz w:val="22"/>
          <w:szCs w:val="22"/>
        </w:rPr>
        <w:t>÷</w:t>
        <w:tab/>
      </w:r>
      <w:r>
        <w:rPr>
          <w:rFonts w:ascii="宋体" w:hAnsi="宋体" w:cs="宋体" w:eastAsia="宋体" w:hint="default"/>
          <w:sz w:val="22"/>
          <w:szCs w:val="22"/>
        </w:rPr>
        <w:t>②</w:t>
      </w:r>
    </w:p>
    <w:p>
      <w:pPr>
        <w:spacing w:after="0" w:line="316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</w:sectPr>
      </w:pPr>
    </w:p>
    <w:p>
      <w:pPr>
        <w:spacing w:before="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母</w:t>
      </w:r>
      <w:r>
        <w:rPr>
          <w:rFonts w:ascii="宋体" w:hAnsi="宋体" w:cs="宋体" w:eastAsia="宋体" w:hint="default"/>
          <w:sz w:val="22"/>
          <w:szCs w:val="22"/>
        </w:rPr>
        <w:t>公司股东的</w:t>
      </w:r>
      <w:r>
        <w:rPr>
          <w:rFonts w:ascii="宋体" w:hAnsi="宋体" w:cs="宋体" w:eastAsia="宋体" w:hint="default"/>
          <w:sz w:val="22"/>
          <w:szCs w:val="22"/>
        </w:rPr>
        <w:t>净资</w:t>
      </w:r>
      <w:r>
        <w:rPr>
          <w:rFonts w:ascii="宋体" w:hAnsi="宋体" w:cs="宋体" w:eastAsia="宋体" w:hint="default"/>
          <w:sz w:val="22"/>
          <w:szCs w:val="22"/>
        </w:rPr>
        <w:t>产加权平均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"/>
        <w:ind w:left="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 w:hAnsi="宋体" w:cs="宋体" w:eastAsia="宋体" w:hint="default"/>
          <w:sz w:val="22"/>
          <w:szCs w:val="22"/>
        </w:rPr>
        <w:t>+8</w:t>
      </w:r>
      <w:r>
        <w:rPr>
          <w:rFonts w:ascii="宋体" w:hAnsi="宋体" w:cs="宋体" w:eastAsia="宋体" w:hint="default"/>
          <w:sz w:val="22"/>
          <w:szCs w:val="22"/>
        </w:rPr>
        <w:t>×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12 </w:t>
      </w:r>
    </w:p>
    <w:p>
      <w:pPr>
        <w:spacing w:before="72"/>
        <w:ind w:left="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-10</w:t>
      </w:r>
      <w:r>
        <w:rPr>
          <w:rFonts w:ascii="宋体" w:hAnsi="宋体" w:cs="宋体" w:eastAsia="宋体" w:hint="default"/>
          <w:sz w:val="22"/>
          <w:szCs w:val="22"/>
        </w:rPr>
        <w:t>×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12 </w:t>
      </w:r>
    </w:p>
    <w:p>
      <w:pPr>
        <w:tabs>
          <w:tab w:pos="2239" w:val="left" w:leader="none"/>
        </w:tabs>
        <w:spacing w:before="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br w:type="column"/>
      </w:r>
      <w:r>
        <w:rPr>
          <w:rFonts w:ascii="宋体"/>
          <w:sz w:val="22"/>
        </w:rPr>
        <w:t>-129,545,625.20</w:t>
        <w:tab/>
        <w:t>-125,663,142.19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00" w:bottom="1020" w:left="1000" w:right="1080"/>
          <w:cols w:num="3" w:equalWidth="0">
            <w:col w:w="4103" w:space="40"/>
            <w:col w:w="1415" w:space="135"/>
            <w:col w:w="4127"/>
          </w:cols>
        </w:sectPr>
      </w:pPr>
    </w:p>
    <w:p>
      <w:pPr>
        <w:tabs>
          <w:tab w:pos="4231" w:val="left" w:leader="none"/>
          <w:tab w:pos="7486" w:val="left" w:leader="none"/>
          <w:tab w:pos="9478" w:val="left" w:leader="none"/>
        </w:tabs>
        <w:spacing w:before="2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平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均净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Ⅰ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）</w:t>
        <w:tab/>
      </w:r>
      <w:r>
        <w:rPr>
          <w:rFonts w:ascii="宋体" w:hAnsi="宋体" w:cs="宋体" w:eastAsia="宋体" w:hint="default"/>
          <w:sz w:val="22"/>
          <w:szCs w:val="22"/>
        </w:rPr>
        <w:t>14=1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13</w:t>
        <w:tab/>
        <w:t>-</w:t>
        <w:tab/>
        <w:t>- </w:t>
      </w:r>
    </w:p>
    <w:p>
      <w:pPr>
        <w:tabs>
          <w:tab w:pos="4231" w:val="left" w:leader="none"/>
          <w:tab w:pos="7486" w:val="left" w:leader="none"/>
          <w:tab w:pos="9478" w:val="left" w:leader="none"/>
        </w:tabs>
        <w:spacing w:before="1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平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均净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Ⅱ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2"/>
          <w:szCs w:val="22"/>
        </w:rPr>
        <w:t>）</w:t>
        <w:tab/>
      </w:r>
      <w:r>
        <w:rPr>
          <w:rFonts w:ascii="宋体" w:hAnsi="宋体" w:cs="宋体" w:eastAsia="宋体" w:hint="default"/>
          <w:sz w:val="22"/>
          <w:szCs w:val="22"/>
        </w:rPr>
        <w:t>15=3</w:t>
      </w:r>
      <w:r>
        <w:rPr>
          <w:rFonts w:ascii="宋体" w:hAnsi="宋体" w:cs="宋体" w:eastAsia="宋体" w:hint="default"/>
          <w:sz w:val="22"/>
          <w:szCs w:val="22"/>
        </w:rPr>
        <w:t>÷</w:t>
      </w:r>
      <w:r>
        <w:rPr>
          <w:rFonts w:ascii="宋体" w:hAnsi="宋体" w:cs="宋体" w:eastAsia="宋体" w:hint="default"/>
          <w:sz w:val="22"/>
          <w:szCs w:val="22"/>
        </w:rPr>
        <w:t>13</w:t>
        <w:tab/>
        <w:t>-</w:t>
        <w:tab/>
        <w:t>- </w:t>
      </w:r>
    </w:p>
    <w:p>
      <w:pPr>
        <w:spacing w:before="76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基本每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收益和稀释每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75pt;height:59.05pt;mso-position-horizontal-relative:char;mso-position-vertical-relative:line" coordorigin="0,0" coordsize="9500,1181">
            <v:group style="position:absolute;left:29;top:14;width:3308;height:2" coordorigin="29,14" coordsize="3308,2">
              <v:shape style="position:absolute;left:29;top:14;width:3308;height:2" coordorigin="29,14" coordsize="3308,0" path="m29,14l3336,14e" filled="false" stroked="true" strokeweight="1.44pt" strokecolor="#000000">
                <v:path arrowok="t"/>
              </v:shape>
            </v:group>
            <v:group style="position:absolute;left:3336;top:14;width:29;height:2" coordorigin="3336,14" coordsize="29,2">
              <v:shape style="position:absolute;left:3336;top:14;width:29;height:2" coordorigin="3336,14" coordsize="29,0" path="m3336,14l3365,14e" filled="false" stroked="true" strokeweight="1.44pt" strokecolor="#000000">
                <v:path arrowok="t"/>
              </v:shape>
            </v:group>
            <v:group style="position:absolute;left:3365;top:14;width:2016;height:2" coordorigin="3365,14" coordsize="2016,2">
              <v:shape style="position:absolute;left:3365;top:14;width:2016;height:2" coordorigin="3365,14" coordsize="2016,0" path="m3365,14l5381,14e" filled="false" stroked="true" strokeweight="1.44pt" strokecolor="#000000">
                <v:path arrowok="t"/>
              </v:shape>
            </v:group>
            <v:group style="position:absolute;left:5381;top:14;width:29;height:2" coordorigin="5381,14" coordsize="29,2">
              <v:shape style="position:absolute;left:5381;top:14;width:29;height:2" coordorigin="5381,14" coordsize="29,0" path="m5381,14l5410,14e" filled="false" stroked="true" strokeweight="1.44pt" strokecolor="#000000">
                <v:path arrowok="t"/>
              </v:shape>
            </v:group>
            <v:group style="position:absolute;left:5410;top:14;width:2069;height:2" coordorigin="5410,14" coordsize="2069,2">
              <v:shape style="position:absolute;left:5410;top:14;width:2069;height:2" coordorigin="5410,14" coordsize="2069,0" path="m5410,14l7478,14e" filled="false" stroked="true" strokeweight="1.44pt" strokecolor="#000000">
                <v:path arrowok="t"/>
              </v:shape>
            </v:group>
            <v:group style="position:absolute;left:7478;top:14;width:29;height:2" coordorigin="7478,14" coordsize="29,2">
              <v:shape style="position:absolute;left:7478;top:14;width:29;height:2" coordorigin="7478,14" coordsize="29,0" path="m7478,14l7507,14e" filled="false" stroked="true" strokeweight="1.44pt" strokecolor="#000000">
                <v:path arrowok="t"/>
              </v:shape>
            </v:group>
            <v:group style="position:absolute;left:7507;top:14;width:1968;height:2" coordorigin="7507,14" coordsize="1968,2">
              <v:shape style="position:absolute;left:7507;top:14;width:1968;height:2" coordorigin="7507,14" coordsize="1968,0" path="m7507,14l9475,14e" filled="false" stroked="true" strokeweight="1.44pt" strokecolor="#000000">
                <v:path arrowok="t"/>
              </v:shape>
            </v:group>
            <v:group style="position:absolute;left:14;top:1166;width:3322;height:2" coordorigin="14,1166" coordsize="3322,2">
              <v:shape style="position:absolute;left:14;top:1166;width:3322;height:2" coordorigin="14,1166" coordsize="3322,0" path="m14,1166l3336,1166e" filled="false" stroked="true" strokeweight="1.44pt" strokecolor="#000000">
                <v:path arrowok="t"/>
              </v:shape>
            </v:group>
            <v:group style="position:absolute;left:3336;top:1166;width:29;height:2" coordorigin="3336,1166" coordsize="29,2">
              <v:shape style="position:absolute;left:3336;top:1166;width:29;height:2" coordorigin="3336,1166" coordsize="29,0" path="m3336,1166l3365,1166e" filled="false" stroked="true" strokeweight="1.44pt" strokecolor="#000000">
                <v:path arrowok="t"/>
              </v:shape>
            </v:group>
            <v:group style="position:absolute;left:3365;top:1166;width:2016;height:2" coordorigin="3365,1166" coordsize="2016,2">
              <v:shape style="position:absolute;left:3365;top:1166;width:2016;height:2" coordorigin="3365,1166" coordsize="2016,0" path="m3365,1166l5381,1166e" filled="false" stroked="true" strokeweight="1.44pt" strokecolor="#000000">
                <v:path arrowok="t"/>
              </v:shape>
            </v:group>
            <v:group style="position:absolute;left:5381;top:1166;width:29;height:2" coordorigin="5381,1166" coordsize="29,2">
              <v:shape style="position:absolute;left:5381;top:1166;width:29;height:2" coordorigin="5381,1166" coordsize="29,0" path="m5381,1166l5410,1166e" filled="false" stroked="true" strokeweight="1.44pt" strokecolor="#000000">
                <v:path arrowok="t"/>
              </v:shape>
            </v:group>
            <v:group style="position:absolute;left:5410;top:1166;width:2069;height:2" coordorigin="5410,1166" coordsize="2069,2">
              <v:shape style="position:absolute;left:5410;top:1166;width:2069;height:2" coordorigin="5410,1166" coordsize="2069,0" path="m5410,1166l7478,1166e" filled="false" stroked="true" strokeweight="1.44pt" strokecolor="#000000">
                <v:path arrowok="t"/>
              </v:shape>
              <v:shape style="position:absolute;left:29;top:29;width:9446;height:1123" type="#_x0000_t75" stroked="false">
                <v:imagedata r:id="rId75" o:title=""/>
              </v:shape>
            </v:group>
            <v:group style="position:absolute;left:7478;top:1166;width:29;height:2" coordorigin="7478,1166" coordsize="29,2">
              <v:shape style="position:absolute;left:7478;top:1166;width:29;height:2" coordorigin="7478,1166" coordsize="29,0" path="m7478,1166l7507,1166e" filled="false" stroked="true" strokeweight="1.44pt" strokecolor="#000000">
                <v:path arrowok="t"/>
              </v:shape>
            </v:group>
            <v:group style="position:absolute;left:7507;top:1166;width:1978;height:2" coordorigin="7507,1166" coordsize="1978,2">
              <v:shape style="position:absolute;left:7507;top:1166;width:1978;height:2" coordorigin="7507,1166" coordsize="1978,0" path="m7507,1166l9485,1166e" filled="false" stroked="true" strokeweight="1.44pt" strokecolor="#000000">
                <v:path arrowok="t"/>
              </v:shape>
              <v:shape style="position:absolute;left:139;top:127;width:2976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80" w:lineRule="exac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非经常性损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451;top:127;width:442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2 </w:t>
                      </w:r>
                    </w:p>
                  </w:txbxContent>
                </v:textbox>
                <w10:wrap type="none"/>
              </v:shape>
              <v:shape style="position:absolute;left:5832;top:127;width:1656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3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80" w:lineRule="exact" w:before="19"/>
                        <w:ind w:left="220" w:right="0" w:hanging="221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-7,952,820.94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3,382,284.08 </w:t>
                      </w:r>
                    </w:p>
                  </w:txbxContent>
                </v:textbox>
                <w10:wrap type="none"/>
              </v:shape>
              <v:shape style="position:absolute;left:8016;top:127;width:1474;height:98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80" w:lineRule="exact" w:before="19"/>
                        <w:ind w:left="3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 </w:t>
                      </w:r>
                      <w:r>
                        <w:rPr>
                          <w:rFonts w:ascii="宋体"/>
                          <w:sz w:val="22"/>
                        </w:rPr>
                        <w:t>187,854.91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3,819,971.28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after="0" w:line="1180" w:lineRule="exact"/>
        <w:rPr>
          <w:rFonts w:ascii="宋体" w:hAnsi="宋体" w:cs="宋体" w:eastAsia="宋体" w:hint="default"/>
          <w:sz w:val="20"/>
          <w:szCs w:val="20"/>
        </w:rPr>
        <w:sectPr>
          <w:type w:val="continuous"/>
          <w:pgSz w:w="11900" w:h="16840"/>
          <w:pgMar w:top="1100" w:bottom="1020" w:left="100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35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2748"/>
        <w:gridCol w:w="1804"/>
      </w:tblGrid>
      <w:tr>
        <w:trPr>
          <w:trHeight w:val="624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3=1-2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3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86" w:lineRule="exact"/>
              <w:ind w:right="22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2"/>
              </w:rPr>
              <w:t>-11,335,105.02</w:t>
            </w: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86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-3,632,116.37 </w:t>
            </w:r>
          </w:p>
        </w:tc>
      </w:tr>
      <w:tr>
        <w:trPr>
          <w:trHeight w:val="464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23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650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23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619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right="23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739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4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-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-</w:t>
            </w:r>
          </w:p>
        </w:tc>
      </w:tr>
      <w:tr>
        <w:trPr>
          <w:trHeight w:val="702" w:hRule="exact"/>
        </w:trPr>
        <w:tc>
          <w:tcPr>
            <w:tcW w:w="1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 </w:t>
            </w:r>
          </w:p>
        </w:tc>
        <w:tc>
          <w:tcPr>
            <w:tcW w:w="2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34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</w:t>
            </w:r>
          </w:p>
        </w:tc>
        <w:tc>
          <w:tcPr>
            <w:tcW w:w="1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14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4"/>
        <w:gridCol w:w="2242"/>
        <w:gridCol w:w="2522"/>
        <w:gridCol w:w="1422"/>
      </w:tblGrid>
      <w:tr>
        <w:trPr>
          <w:trHeight w:val="4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12=1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11 </w:t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61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-0.088 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0.002 </w:t>
            </w:r>
          </w:p>
        </w:tc>
      </w:tr>
      <w:tr>
        <w:trPr>
          <w:trHeight w:val="3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13=3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11 </w:t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1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-0.125 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-0.040 </w:t>
            </w:r>
          </w:p>
        </w:tc>
      </w:tr>
      <w:tr>
        <w:trPr>
          <w:trHeight w:val="538" w:hRule="exact"/>
        </w:trPr>
        <w:tc>
          <w:tcPr>
            <w:tcW w:w="942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稀释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</w:p>
        </w:tc>
      </w:tr>
      <w:tr>
        <w:trPr>
          <w:trHeight w:val="281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用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 </w:t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1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率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 </w:t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1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</w:tr>
      <w:tr>
        <w:trPr>
          <w:trHeight w:val="4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权行权增加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</w:p>
        </w:tc>
        <w:tc>
          <w:tcPr>
            <w:tcW w:w="22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17 </w:t>
            </w:r>
          </w:p>
        </w:tc>
        <w:tc>
          <w:tcPr>
            <w:tcW w:w="2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1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530.592346pt;width:479.4pt;height:512.65pt;mso-position-horizontal-relative:page;mso-position-vertical-relative:paragraph;z-index:-288736" coordorigin="1109,-10612" coordsize="9588,10253">
            <v:group style="position:absolute;left:1219;top:-10605;width:9471;height:2" coordorigin="1219,-10605" coordsize="9471,2">
              <v:shape style="position:absolute;left:1219;top:-10605;width:9471;height:2" coordorigin="1219,-10605" coordsize="9471,0" path="m1219,-10605l10690,-10605e" filled="false" stroked="true" strokeweight=".72pt" strokecolor="#000000">
                <v:path arrowok="t"/>
              </v:shape>
            </v:group>
            <v:group style="position:absolute;left:1138;top:-10583;width:3308;height:2" coordorigin="1138,-10583" coordsize="3308,2">
              <v:shape style="position:absolute;left:1138;top:-10583;width:3308;height:2" coordorigin="1138,-10583" coordsize="3308,0" path="m1138,-10583l4445,-10583e" filled="false" stroked="true" strokeweight="1.44pt" strokecolor="#000000">
                <v:path arrowok="t"/>
              </v:shape>
            </v:group>
            <v:group style="position:absolute;left:4445;top:-10583;width:29;height:2" coordorigin="4445,-10583" coordsize="29,2">
              <v:shape style="position:absolute;left:4445;top:-10583;width:29;height:2" coordorigin="4445,-10583" coordsize="29,0" path="m4445,-10583l4474,-10583e" filled="false" stroked="true" strokeweight="1.44pt" strokecolor="#000000">
                <v:path arrowok="t"/>
              </v:shape>
            </v:group>
            <v:group style="position:absolute;left:4474;top:-10583;width:2016;height:2" coordorigin="4474,-10583" coordsize="2016,2">
              <v:shape style="position:absolute;left:4474;top:-10583;width:2016;height:2" coordorigin="4474,-10583" coordsize="2016,0" path="m4474,-10583l6490,-10583e" filled="false" stroked="true" strokeweight="1.44pt" strokecolor="#000000">
                <v:path arrowok="t"/>
              </v:shape>
            </v:group>
            <v:group style="position:absolute;left:6490;top:-10583;width:29;height:2" coordorigin="6490,-10583" coordsize="29,2">
              <v:shape style="position:absolute;left:6490;top:-10583;width:29;height:2" coordorigin="6490,-10583" coordsize="29,0" path="m6490,-10583l6518,-10583e" filled="false" stroked="true" strokeweight="1.44pt" strokecolor="#000000">
                <v:path arrowok="t"/>
              </v:shape>
            </v:group>
            <v:group style="position:absolute;left:6518;top:-10583;width:2069;height:2" coordorigin="6518,-10583" coordsize="2069,2">
              <v:shape style="position:absolute;left:6518;top:-10583;width:2069;height:2" coordorigin="6518,-10583" coordsize="2069,0" path="m6518,-10583l8587,-10583e" filled="false" stroked="true" strokeweight="1.44pt" strokecolor="#000000">
                <v:path arrowok="t"/>
              </v:shape>
            </v:group>
            <v:group style="position:absolute;left:8587;top:-10583;width:29;height:2" coordorigin="8587,-10583" coordsize="29,2">
              <v:shape style="position:absolute;left:8587;top:-10583;width:29;height:2" coordorigin="8587,-10583" coordsize="29,0" path="m8587,-10583l8616,-10583e" filled="false" stroked="true" strokeweight="1.44pt" strokecolor="#000000">
                <v:path arrowok="t"/>
              </v:shape>
            </v:group>
            <v:group style="position:absolute;left:8616;top:-10583;width:1968;height:2" coordorigin="8616,-10583" coordsize="1968,2">
              <v:shape style="position:absolute;left:8616;top:-10583;width:1968;height:2" coordorigin="8616,-10583" coordsize="1968,0" path="m8616,-10583l10584,-10583e" filled="false" stroked="true" strokeweight="1.44pt" strokecolor="#000000">
                <v:path arrowok="t"/>
              </v:shape>
            </v:group>
            <v:group style="position:absolute;left:1123;top:-373;width:3322;height:2" coordorigin="1123,-373" coordsize="3322,2">
              <v:shape style="position:absolute;left:1123;top:-373;width:3322;height:2" coordorigin="1123,-373" coordsize="3322,0" path="m1123,-373l4445,-373e" filled="false" stroked="true" strokeweight="1.44pt" strokecolor="#000000">
                <v:path arrowok="t"/>
              </v:shape>
            </v:group>
            <v:group style="position:absolute;left:4445;top:-373;width:29;height:2" coordorigin="4445,-373" coordsize="29,2">
              <v:shape style="position:absolute;left:4445;top:-373;width:29;height:2" coordorigin="4445,-373" coordsize="29,0" path="m4445,-373l4474,-373e" filled="false" stroked="true" strokeweight="1.44pt" strokecolor="#000000">
                <v:path arrowok="t"/>
              </v:shape>
            </v:group>
            <v:group style="position:absolute;left:4474;top:-373;width:2016;height:2" coordorigin="4474,-373" coordsize="2016,2">
              <v:shape style="position:absolute;left:4474;top:-373;width:2016;height:2" coordorigin="4474,-373" coordsize="2016,0" path="m4474,-373l6490,-373e" filled="false" stroked="true" strokeweight="1.44pt" strokecolor="#000000">
                <v:path arrowok="t"/>
              </v:shape>
            </v:group>
            <v:group style="position:absolute;left:6490;top:-373;width:29;height:2" coordorigin="6490,-373" coordsize="29,2">
              <v:shape style="position:absolute;left:6490;top:-373;width:29;height:2" coordorigin="6490,-373" coordsize="29,0" path="m6490,-373l6518,-373e" filled="false" stroked="true" strokeweight="1.44pt" strokecolor="#000000">
                <v:path arrowok="t"/>
              </v:shape>
            </v:group>
            <v:group style="position:absolute;left:6518;top:-373;width:2069;height:2" coordorigin="6518,-373" coordsize="2069,2">
              <v:shape style="position:absolute;left:6518;top:-373;width:2069;height:2" coordorigin="6518,-373" coordsize="2069,0" path="m6518,-373l8587,-373e" filled="false" stroked="true" strokeweight="1.44pt" strokecolor="#000000">
                <v:path arrowok="t"/>
              </v:shape>
              <v:shape style="position:absolute;left:1138;top:-10569;width:9446;height:10181" type="#_x0000_t75" stroked="false">
                <v:imagedata r:id="rId76" o:title=""/>
              </v:shape>
            </v:group>
            <v:group style="position:absolute;left:8587;top:-373;width:29;height:2" coordorigin="8587,-373" coordsize="29,2">
              <v:shape style="position:absolute;left:8587;top:-373;width:29;height:2" coordorigin="8587,-373" coordsize="29,0" path="m8587,-373l8616,-373e" filled="false" stroked="true" strokeweight="1.44pt" strokecolor="#000000">
                <v:path arrowok="t"/>
              </v:shape>
            </v:group>
            <v:group style="position:absolute;left:8616;top:-373;width:1978;height:2" coordorigin="8616,-373" coordsize="1978,2">
              <v:shape style="position:absolute;left:8616;top:-373;width:1978;height:2" coordorigin="8616,-373" coordsize="1978,0" path="m8616,-373l10594,-373e" filled="false" stroked="true" strokeweight="1.44pt" strokecolor="#000000">
                <v:path arrowok="t"/>
              </v:shape>
              <v:shape style="position:absolute;left:1248;top:-10403;width:3092;height:511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、扣除非经常</w:t>
                      </w:r>
                    </w:p>
                    <w:p>
                      <w:pPr>
                        <w:spacing w:line="376" w:lineRule="auto"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性损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总数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票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分配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9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发行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</w:p>
                    <w:p>
                      <w:pPr>
                        <w:spacing w:line="307" w:lineRule="auto"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2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486;top:-10538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0488;top:-10538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60;top:-607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 </w:t>
                      </w:r>
                    </w:p>
                  </w:txbxContent>
                </v:textbox>
                <w10:wrap type="none"/>
              </v:shape>
              <v:shape style="position:absolute;left:8376;top:-607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0378;top:-607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560;top:-5512;width:1767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11=4+5+6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10 </w:t>
                      </w:r>
                    </w:p>
                    <w:p>
                      <w:pPr>
                        <w:spacing w:before="72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-8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10 </w:t>
                      </w:r>
                    </w:p>
                  </w:txbxContent>
                </v:textbox>
                <w10:wrap type="none"/>
              </v:shape>
              <v:shape style="position:absolute;left:8266;top:-5512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10267;top:-5512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1248;top:-4955;width:297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发行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在外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加权平均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382;top:-4763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90,627,680 </w:t>
                      </w:r>
                    </w:p>
                  </w:txbxContent>
                </v:textbox>
                <w10:wrap type="none"/>
              </v:shape>
              <v:shape style="position:absolute;left:9384;top:-4763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90,627,680 </w:t>
                      </w:r>
                    </w:p>
                  </w:txbxContent>
                </v:textbox>
                <w10:wrap type="none"/>
              </v:shape>
              <v:shape style="position:absolute;left:4560;top:-3453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14 </w:t>
                      </w:r>
                    </w:p>
                  </w:txbxContent>
                </v:textbox>
                <w10:wrap type="none"/>
              </v:shape>
              <v:shape style="position:absolute;left:8045;top:-3453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0046;top:-3453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248;top:-1571;width:198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60;top:-1749;width:1767;height:132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18=[1+(14-15)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1-16)]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(11+17)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19=[3+(14-15)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1-16)]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(11+17) </w:t>
                      </w:r>
                    </w:p>
                  </w:txbxContent>
                </v:textbox>
                <w10:wrap type="none"/>
              </v:shape>
              <v:shape style="position:absolute;left:7824;top:-1749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-0.088 </w:t>
                      </w:r>
                    </w:p>
                  </w:txbxContent>
                </v:textbox>
                <w10:wrap type="none"/>
              </v:shape>
              <v:shape style="position:absolute;left:9936;top:-1749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0.002 </w:t>
                      </w:r>
                    </w:p>
                  </w:txbxContent>
                </v:textbox>
                <w10:wrap type="none"/>
              </v:shape>
              <v:shape style="position:absolute;left:1248;top:-832;width:198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824;top:-832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-0.125 </w:t>
                      </w:r>
                    </w:p>
                  </w:txbxContent>
                </v:textbox>
                <w10:wrap type="none"/>
              </v:shape>
              <v:shape style="position:absolute;left:9826;top:-832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-0.040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6.400002pt;margin-top:18.047657pt;width:489.4pt;height:76.6pt;mso-position-horizontal-relative:page;mso-position-vertical-relative:paragraph;z-index:-288568" coordorigin="1128,361" coordsize="9788,1532">
            <v:group style="position:absolute;left:1142;top:375;width:1565;height:2" coordorigin="1142,375" coordsize="1565,2">
              <v:shape style="position:absolute;left:1142;top:375;width:1565;height:2" coordorigin="1142,375" coordsize="1565,0" path="m1142,375l2707,375e" filled="false" stroked="true" strokeweight="1.44pt" strokecolor="#000000">
                <v:path arrowok="t"/>
              </v:shape>
            </v:group>
            <v:group style="position:absolute;left:2707;top:375;width:29;height:2" coordorigin="2707,375" coordsize="29,2">
              <v:shape style="position:absolute;left:2707;top:375;width:29;height:2" coordorigin="2707,375" coordsize="29,0" path="m2707,375l2736,375e" filled="false" stroked="true" strokeweight="1.44pt" strokecolor="#000000">
                <v:path arrowok="t"/>
              </v:shape>
            </v:group>
            <v:group style="position:absolute;left:2736;top:375;width:1968;height:2" coordorigin="2736,375" coordsize="1968,2">
              <v:shape style="position:absolute;left:2736;top:375;width:1968;height:2" coordorigin="2736,375" coordsize="1968,0" path="m2736,375l4704,375e" filled="false" stroked="true" strokeweight="1.44pt" strokecolor="#000000">
                <v:path arrowok="t"/>
              </v:shape>
            </v:group>
            <v:group style="position:absolute;left:4704;top:375;width:29;height:2" coordorigin="4704,375" coordsize="29,2">
              <v:shape style="position:absolute;left:4704;top:375;width:29;height:2" coordorigin="4704,375" coordsize="29,0" path="m4704,375l4733,375e" filled="false" stroked="true" strokeweight="1.44pt" strokecolor="#000000">
                <v:path arrowok="t"/>
              </v:shape>
            </v:group>
            <v:group style="position:absolute;left:4733;top:375;width:1652;height:2" coordorigin="4733,375" coordsize="1652,2">
              <v:shape style="position:absolute;left:4733;top:375;width:1652;height:2" coordorigin="4733,375" coordsize="1652,0" path="m4733,375l6384,375e" filled="false" stroked="true" strokeweight="1.44pt" strokecolor="#000000">
                <v:path arrowok="t"/>
              </v:shape>
            </v:group>
            <v:group style="position:absolute;left:6384;top:375;width:29;height:2" coordorigin="6384,375" coordsize="29,2">
              <v:shape style="position:absolute;left:6384;top:375;width:29;height:2" coordorigin="6384,375" coordsize="29,0" path="m6384,375l6413,375e" filled="false" stroked="true" strokeweight="1.44pt" strokecolor="#000000">
                <v:path arrowok="t"/>
              </v:shape>
            </v:group>
            <v:group style="position:absolute;left:6413;top:375;width:2492;height:2" coordorigin="6413,375" coordsize="2492,2">
              <v:shape style="position:absolute;left:6413;top:375;width:2492;height:2" coordorigin="6413,375" coordsize="2492,0" path="m6413,375l8904,375e" filled="false" stroked="true" strokeweight="1.44pt" strokecolor="#000000">
                <v:path arrowok="t"/>
              </v:shape>
            </v:group>
            <v:group style="position:absolute;left:8904;top:375;width:29;height:2" coordorigin="8904,375" coordsize="29,2">
              <v:shape style="position:absolute;left:8904;top:375;width:29;height:2" coordorigin="8904,375" coordsize="29,0" path="m8904,375l8933,375e" filled="false" stroked="true" strokeweight="1.44pt" strokecolor="#000000">
                <v:path arrowok="t"/>
              </v:shape>
            </v:group>
            <v:group style="position:absolute;left:8933;top:375;width:1968;height:2" coordorigin="8933,375" coordsize="1968,2">
              <v:shape style="position:absolute;left:8933;top:375;width:1968;height:2" coordorigin="8933,375" coordsize="1968,0" path="m8933,375l10901,375e" filled="false" stroked="true" strokeweight="1.44pt" strokecolor="#000000">
                <v:path arrowok="t"/>
              </v:shape>
              <v:shape style="position:absolute;left:1138;top:390;width:9763;height:1502" type="#_x0000_t75" stroked="false">
                <v:imagedata r:id="rId77" o:title=""/>
              </v:shape>
              <v:shape style="position:absolute;left:1704;top:66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27;top:661;width:178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997;top:661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099;top:488;width:1464;height:600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6" w:lineRule="exact" w:before="0"/>
                        <w:ind w:left="58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024;top:661;width:178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z w:val="22"/>
                          <w:szCs w:val="22"/>
                        </w:rPr>
                        <w:t>31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3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日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638;top:86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产减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2021"/>
        <w:gridCol w:w="1642"/>
        <w:gridCol w:w="929"/>
        <w:gridCol w:w="1622"/>
        <w:gridCol w:w="1809"/>
      </w:tblGrid>
      <w:tr>
        <w:trPr>
          <w:trHeight w:val="400" w:hRule="exact"/>
        </w:trPr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66,783,720.76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549,344.68 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1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7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126,826.12 </w:t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67,206,239.32 </w:t>
            </w:r>
          </w:p>
        </w:tc>
      </w:tr>
      <w:tr>
        <w:trPr>
          <w:trHeight w:val="355" w:hRule="exact"/>
        </w:trPr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66,783,720.76 </w:t>
            </w:r>
          </w:p>
        </w:tc>
        <w:tc>
          <w:tcPr>
            <w:tcW w:w="164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549,344.68 </w:t>
            </w:r>
          </w:p>
        </w:tc>
        <w:tc>
          <w:tcPr>
            <w:tcW w:w="92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2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7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126,826.12 </w:t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67,206,239.32 </w:t>
            </w:r>
          </w:p>
        </w:tc>
      </w:tr>
      <w:tr>
        <w:trPr>
          <w:trHeight w:val="380" w:hRule="exact"/>
        </w:trPr>
        <w:tc>
          <w:tcPr>
            <w:tcW w:w="18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2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4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71" w:lineRule="exact" w:before="0"/>
        <w:ind w:left="968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十四、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务报告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23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公司董事会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100" w:bottom="1020" w:left="1000" w:right="840"/>
        </w:sect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1"/>
        <w:spacing w:line="436" w:lineRule="exact"/>
        <w:ind w:left="188" w:right="223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十一、</w:t>
      </w:r>
      <w:r>
        <w:rPr>
          <w:rFonts w:ascii="Microsoft JhengHei" w:hAnsi="Microsoft JhengHei" w:cs="Microsoft JhengHei" w:eastAsia="Microsoft JhengHei" w:hint="default"/>
        </w:rPr>
        <w:t>备查文件目录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录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（一）载有法定代表人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会</w:t>
      </w:r>
      <w:r>
        <w:rPr>
          <w:rFonts w:ascii="宋体" w:hAnsi="宋体" w:cs="宋体" w:eastAsia="宋体" w:hint="default"/>
        </w:rPr>
        <w:t>计工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（二）载有会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、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8" w:right="0" w:hanging="480"/>
        <w:jc w:val="left"/>
        <w:rPr>
          <w:rFonts w:ascii="宋体" w:hAnsi="宋体" w:cs="宋体" w:eastAsia="宋体" w:hint="default"/>
        </w:rPr>
      </w:pPr>
      <w:r>
        <w:rPr/>
        <w:t>（三）报告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有公司文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本及</w:t>
      </w:r>
      <w:r>
        <w:rPr/>
        <w:t>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文</w:t>
      </w:r>
      <w:r>
        <w:rPr>
          <w:rFonts w:ascii="宋体" w:hAnsi="宋体" w:cs="宋体" w:eastAsia="宋体" w:hint="default"/>
        </w:rPr>
        <w:t>件存</w:t>
      </w:r>
      <w:r>
        <w:rPr>
          <w:rFonts w:ascii="宋体" w:hAnsi="宋体" w:cs="宋体" w:eastAsia="宋体" w:hint="default"/>
        </w:rPr>
        <w:t>放</w:t>
      </w:r>
      <w:r>
        <w:rPr/>
        <w:t>地：深圳市太光电信股份有限公司董事会秘书办公室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</w:t>
      </w:r>
      <w:r>
        <w:rPr/>
        <w:t>深圳市太光电信股份有限公司董事会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：厉天福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</w:p>
    <w:sectPr>
      <w:pgSz w:w="11900" w:h="16840"/>
      <w:pgMar w:header="876" w:footer="840" w:top="1100" w:bottom="1020" w:left="11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9989pt;margin-top:789.021362pt;width:10.35pt;height:11.4pt;mso-position-horizontal-relative:page;mso-position-vertical-relative:page;z-index:-2965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b/>
                    <w:spacing w:val="-2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4"/>
                    <w:w w:val="101"/>
                    <w:sz w:val="18"/>
                  </w:rPr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36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4.399994pt;margin-top:542.021362pt;width:11.6pt;height:11.4pt;mso-position-horizontal-relative:page;mso-position-vertical-relative:page;z-index:-296272" type="#_x0000_t202" filled="false" stroked="false">
          <v:textbox inset="0,0,0,0">
            <w:txbxContent>
              <w:p>
                <w:pPr>
                  <w:spacing w:before="3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0"/>
                    <w:sz w:val="18"/>
                  </w:rPr>
                  <w:t> </w:t>
                </w:r>
                <w:r>
                  <w:rPr>
                    <w:rFonts w:ascii="Times New Roman"/>
                    <w:spacing w:val="-36"/>
                    <w:sz w:val="18"/>
                  </w:rPr>
                  <w:t>9</w:t>
                </w:r>
                <w:r>
                  <w:rPr>
                    <w:rFonts w:ascii="Times New Roman"/>
                    <w:b/>
                    <w:spacing w:val="-36"/>
                    <w:sz w:val="18"/>
                  </w:rPr>
                  <w:t>-</w:t>
                </w:r>
                <w:r>
                  <w:rPr>
                    <w:rFonts w:ascii="Times New Roman"/>
                    <w:spacing w:val="-36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2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17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15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12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1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0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05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03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5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79999pt;margin-top:789.021362pt;width:10.6pt;height:11.4pt;mso-position-horizontal-relative:page;mso-position-vertical-relative:page;z-index:-2965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5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4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4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44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4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2963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59999pt;margin-top:56.599998pt;width:473.55pt;height:.1pt;mso-position-horizontal-relative:page;mso-position-vertical-relative:page;z-index:-296656" coordorigin="1219,1132" coordsize="9471,2">
          <v:shape style="position:absolute;left:1219;top:1132;width:9471;height:2" coordorigin="1219,1132" coordsize="9471,0" path="m1219,1132l10690,1132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42.805pt;width:233.15pt;height:13.9pt;mso-position-horizontal-relative:page;mso-position-vertical-relative:page;z-index:-296632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4.360016pt;margin-top:42.805pt;width:78.1pt;height:13.9pt;mso-position-horizontal-relative:page;mso-position-vertical-relative:page;z-index:-29660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2009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56.32pt;width:805.95pt;height:.1pt;mso-position-horizontal-relative:page;mso-position-vertical-relative:page;z-index:-296344" coordorigin="360,1126" coordsize="16119,2">
          <v:shape style="position:absolute;left:360;top:1126;width:16119;height:2" coordorigin="360,1126" coordsize="16119,0" path="m360,1126l16478,112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3.16pt;margin-top:42.525002pt;width:233.15pt;height:13.9pt;mso-position-horizontal-relative:page;mso-position-vertical-relative:page;z-index:-2963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6.119995pt;margin-top:42.525002pt;width:78.1pt;height:13.9pt;mso-position-horizontal-relative:page;mso-position-vertical-relative:page;z-index:-29629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2009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400002pt;margin-top:42.805pt;width:233.15pt;height:13.9pt;mso-position-horizontal-relative:page;mso-position-vertical-relative:page;z-index:-29624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证券代码：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000555)</w:t>
                </w:r>
                <w:r>
                  <w:rPr>
                    <w:rFonts w:ascii="Courier New" w:hAnsi="Courier New" w:cs="Courier New" w:eastAsia="Courier New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4.360016pt;margin-top:42.805pt;width:78.1pt;height:13.9pt;mso-position-horizontal-relative:page;mso-position-vertical-relative:page;z-index:-29622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Courier New" w:hAnsi="Courier New" w:cs="Courier New" w:eastAsia="Courier New" w:hint="default"/>
                    <w:color w:val="0000FF"/>
                    <w:w w:val="95"/>
                    <w:sz w:val="21"/>
                    <w:szCs w:val="21"/>
                  </w:rPr>
                  <w:t>2009</w:t>
                </w:r>
                <w:r>
                  <w:rPr>
                    <w:rFonts w:ascii="Courier New" w:hAnsi="Courier New" w:cs="Courier New" w:eastAsia="Courier New" w:hint="default"/>
                    <w:color w:val="0000FF"/>
                    <w:spacing w:val="-76"/>
                    <w:w w:val="95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w w:val="95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w w:val="95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1"/>
      <w:ind w:left="148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spacing w:before="242"/>
      <w:ind w:left="38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宋体" w:hAnsi="宋体" w:eastAsia="宋体"/>
      <w:sz w:val="28"/>
      <w:szCs w:val="28"/>
    </w:rPr>
  </w:style>
  <w:style w:styleId="Heading4" w:type="paragraph">
    <w:name w:val="Heading 4"/>
    <w:basedOn w:val="Normal"/>
    <w:uiPriority w:val="1"/>
    <w:qFormat/>
    <w:pPr>
      <w:ind w:left="628"/>
      <w:outlineLvl w:val="4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znivs@163.com" TargetMode="External"/><Relationship Id="rId8" Type="http://schemas.openxmlformats.org/officeDocument/2006/relationships/hyperlink" Target="http://www.cninfo.com.cn/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header" Target="header2.xml"/><Relationship Id="rId19" Type="http://schemas.openxmlformats.org/officeDocument/2006/relationships/footer" Target="footer11.xml"/><Relationship Id="rId20" Type="http://schemas.openxmlformats.org/officeDocument/2006/relationships/header" Target="header3.xml"/><Relationship Id="rId21" Type="http://schemas.openxmlformats.org/officeDocument/2006/relationships/footer" Target="footer12.xm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32" Type="http://schemas.openxmlformats.org/officeDocument/2006/relationships/image" Target="media/image8.png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37" Type="http://schemas.openxmlformats.org/officeDocument/2006/relationships/image" Target="media/image13.png"/><Relationship Id="rId38" Type="http://schemas.openxmlformats.org/officeDocument/2006/relationships/image" Target="media/image14.png"/><Relationship Id="rId39" Type="http://schemas.openxmlformats.org/officeDocument/2006/relationships/image" Target="media/image15.png"/><Relationship Id="rId40" Type="http://schemas.openxmlformats.org/officeDocument/2006/relationships/image" Target="media/image16.png"/><Relationship Id="rId41" Type="http://schemas.openxmlformats.org/officeDocument/2006/relationships/image" Target="media/image17.png"/><Relationship Id="rId42" Type="http://schemas.openxmlformats.org/officeDocument/2006/relationships/image" Target="media/image18.png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image" Target="media/image21.png"/><Relationship Id="rId46" Type="http://schemas.openxmlformats.org/officeDocument/2006/relationships/image" Target="media/image22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5.png"/><Relationship Id="rId50" Type="http://schemas.openxmlformats.org/officeDocument/2006/relationships/image" Target="media/image26.png"/><Relationship Id="rId51" Type="http://schemas.openxmlformats.org/officeDocument/2006/relationships/image" Target="media/image27.png"/><Relationship Id="rId52" Type="http://schemas.openxmlformats.org/officeDocument/2006/relationships/image" Target="media/image28.png"/><Relationship Id="rId53" Type="http://schemas.openxmlformats.org/officeDocument/2006/relationships/image" Target="media/image29.png"/><Relationship Id="rId54" Type="http://schemas.openxmlformats.org/officeDocument/2006/relationships/image" Target="media/image30.png"/><Relationship Id="rId55" Type="http://schemas.openxmlformats.org/officeDocument/2006/relationships/image" Target="media/image31.png"/><Relationship Id="rId56" Type="http://schemas.openxmlformats.org/officeDocument/2006/relationships/image" Target="media/image32.png"/><Relationship Id="rId57" Type="http://schemas.openxmlformats.org/officeDocument/2006/relationships/image" Target="media/image33.png"/><Relationship Id="rId58" Type="http://schemas.openxmlformats.org/officeDocument/2006/relationships/image" Target="media/image34.png"/><Relationship Id="rId59" Type="http://schemas.openxmlformats.org/officeDocument/2006/relationships/image" Target="media/image35.png"/><Relationship Id="rId60" Type="http://schemas.openxmlformats.org/officeDocument/2006/relationships/image" Target="media/image36.png"/><Relationship Id="rId61" Type="http://schemas.openxmlformats.org/officeDocument/2006/relationships/image" Target="media/image37.png"/><Relationship Id="rId62" Type="http://schemas.openxmlformats.org/officeDocument/2006/relationships/footer" Target="footer16.xml"/><Relationship Id="rId63" Type="http://schemas.openxmlformats.org/officeDocument/2006/relationships/image" Target="media/image38.png"/><Relationship Id="rId64" Type="http://schemas.openxmlformats.org/officeDocument/2006/relationships/image" Target="media/image39.png"/><Relationship Id="rId65" Type="http://schemas.openxmlformats.org/officeDocument/2006/relationships/image" Target="media/image40.png"/><Relationship Id="rId66" Type="http://schemas.openxmlformats.org/officeDocument/2006/relationships/image" Target="media/image41.png"/><Relationship Id="rId67" Type="http://schemas.openxmlformats.org/officeDocument/2006/relationships/image" Target="media/image42.png"/><Relationship Id="rId68" Type="http://schemas.openxmlformats.org/officeDocument/2006/relationships/footer" Target="footer17.xml"/><Relationship Id="rId69" Type="http://schemas.openxmlformats.org/officeDocument/2006/relationships/footer" Target="footer18.xml"/><Relationship Id="rId70" Type="http://schemas.openxmlformats.org/officeDocument/2006/relationships/footer" Target="footer19.xml"/><Relationship Id="rId71" Type="http://schemas.openxmlformats.org/officeDocument/2006/relationships/image" Target="media/image43.pn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image" Target="media/image46.png"/><Relationship Id="rId75" Type="http://schemas.openxmlformats.org/officeDocument/2006/relationships/image" Target="media/image47.png"/><Relationship Id="rId76" Type="http://schemas.openxmlformats.org/officeDocument/2006/relationships/image" Target="media/image48.png"/><Relationship Id="rId77" Type="http://schemas.openxmlformats.org/officeDocument/2006/relationships/image" Target="media/image4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2009年年度报告_2010-4-23-上网_.doc</dc:title>
  <dcterms:created xsi:type="dcterms:W3CDTF">2020-04-02T12:28:27Z</dcterms:created>
  <dcterms:modified xsi:type="dcterms:W3CDTF">2020-04-02T12:28:27Z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2010-04-26T00:00:00Z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2010-04-26T00:00:00Z</vt:filetime>
  </property>
</Properties>
</file>